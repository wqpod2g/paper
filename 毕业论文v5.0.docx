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6.xml" ContentType="application/vnd.openxmlformats-officedocument.wordprocessingml.header+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315" w:rsidRDefault="00111315" w:rsidP="00111315">
      <w:pPr>
        <w:widowControl/>
        <w:autoSpaceDE w:val="0"/>
        <w:autoSpaceDN w:val="0"/>
        <w:textAlignment w:val="bottom"/>
        <w:rPr>
          <w:b/>
          <w:sz w:val="48"/>
        </w:rPr>
      </w:pPr>
    </w:p>
    <w:p w:rsidR="00111315" w:rsidRDefault="00111315" w:rsidP="00111315">
      <w:pPr>
        <w:widowControl/>
        <w:autoSpaceDE w:val="0"/>
        <w:autoSpaceDN w:val="0"/>
        <w:textAlignment w:val="bottom"/>
      </w:pPr>
      <w:r>
        <w:rPr>
          <w:rFonts w:hint="eastAsia"/>
          <w:b/>
          <w:sz w:val="48"/>
        </w:rPr>
        <w:t xml:space="preserve">   </w:t>
      </w:r>
      <w:r>
        <w:rPr>
          <w:rFonts w:hint="eastAsia"/>
          <w:b/>
          <w:sz w:val="52"/>
        </w:rPr>
        <w:t xml:space="preserve"> </w:t>
      </w:r>
      <w:r>
        <w:rPr>
          <w:b/>
          <w:sz w:val="52"/>
        </w:rPr>
        <w:t xml:space="preserve">         </w:t>
      </w:r>
      <w:r>
        <w:rPr>
          <w:b/>
          <w:spacing w:val="-20"/>
          <w:sz w:val="52"/>
        </w:rPr>
        <w:t xml:space="preserve"> </w:t>
      </w:r>
      <w:r>
        <w:rPr>
          <w:b/>
          <w:sz w:val="52"/>
        </w:rPr>
        <w:object w:dxaOrig="1111" w:dyaOrig="12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6pt;height:64.5pt" o:ole="" fillcolor="window">
            <v:imagedata r:id="rId9" o:title=""/>
          </v:shape>
          <o:OLEObject Type="Embed" ProgID="Word.Picture.8" ShapeID="_x0000_i1025" DrawAspect="Content" ObjectID="_1556294378" r:id="rId10"/>
        </w:object>
      </w:r>
    </w:p>
    <w:p w:rsidR="00111315" w:rsidRDefault="00111315" w:rsidP="00111315">
      <w:pPr>
        <w:framePr w:hSpace="180" w:wrap="around" w:vAnchor="text" w:hAnchor="page" w:x="4216" w:y="217"/>
      </w:pPr>
      <w:r>
        <w:rPr>
          <w:rFonts w:ascii="仿宋体" w:eastAsia="仿宋体"/>
        </w:rPr>
        <w:object w:dxaOrig="4651" w:dyaOrig="1201">
          <v:shape id="_x0000_i1026" type="#_x0000_t75" style="width:187.2pt;height:57.6pt" o:ole="" fillcolor="window">
            <v:imagedata r:id="rId11" o:title=""/>
          </v:shape>
          <o:OLEObject Type="Embed" ProgID="Word.Picture.8" ShapeID="_x0000_i1026" DrawAspect="Content" ObjectID="_1556294379" r:id="rId12"/>
        </w:object>
      </w:r>
    </w:p>
    <w:p w:rsidR="00111315" w:rsidRDefault="00111315" w:rsidP="00111315">
      <w:pPr>
        <w:widowControl/>
        <w:autoSpaceDE w:val="0"/>
        <w:autoSpaceDN w:val="0"/>
        <w:textAlignment w:val="bottom"/>
      </w:pPr>
    </w:p>
    <w:p w:rsidR="00111315" w:rsidRDefault="00111315" w:rsidP="00111315">
      <w:pPr>
        <w:rPr>
          <w:b/>
          <w:sz w:val="52"/>
        </w:rPr>
      </w:pPr>
      <w:r>
        <w:rPr>
          <w:rFonts w:ascii="Arial"/>
        </w:rPr>
        <w:tab/>
      </w:r>
      <w:r>
        <w:rPr>
          <w:rFonts w:ascii="Arial"/>
        </w:rPr>
        <w:tab/>
      </w:r>
      <w:r>
        <w:rPr>
          <w:rFonts w:ascii="Arial"/>
        </w:rPr>
        <w:tab/>
      </w:r>
      <w:r>
        <w:rPr>
          <w:rFonts w:ascii="Arial"/>
        </w:rPr>
        <w:tab/>
      </w:r>
    </w:p>
    <w:p w:rsidR="00111315" w:rsidRDefault="00111315" w:rsidP="00111315">
      <w:pPr>
        <w:rPr>
          <w:b/>
          <w:sz w:val="52"/>
        </w:rPr>
      </w:pPr>
    </w:p>
    <w:p w:rsidR="00111315" w:rsidRDefault="00111315" w:rsidP="00111315">
      <w:pPr>
        <w:jc w:val="center"/>
        <w:rPr>
          <w:rFonts w:eastAsia="楷体_GB2312"/>
          <w:b/>
          <w:sz w:val="52"/>
        </w:rPr>
      </w:pPr>
      <w:r>
        <w:rPr>
          <w:rFonts w:eastAsia="楷体_GB2312" w:hint="eastAsia"/>
          <w:b/>
          <w:sz w:val="52"/>
        </w:rPr>
        <w:t>研</w:t>
      </w:r>
      <w:r>
        <w:rPr>
          <w:rFonts w:eastAsia="楷体_GB2312" w:hint="eastAsia"/>
          <w:b/>
          <w:sz w:val="52"/>
        </w:rPr>
        <w:t xml:space="preserve"> </w:t>
      </w:r>
      <w:r>
        <w:rPr>
          <w:rFonts w:eastAsia="楷体_GB2312" w:hint="eastAsia"/>
          <w:b/>
          <w:sz w:val="52"/>
        </w:rPr>
        <w:t>究</w:t>
      </w:r>
      <w:r>
        <w:rPr>
          <w:rFonts w:eastAsia="楷体_GB2312" w:hint="eastAsia"/>
          <w:b/>
          <w:sz w:val="52"/>
        </w:rPr>
        <w:t xml:space="preserve"> </w:t>
      </w:r>
      <w:r>
        <w:rPr>
          <w:rFonts w:eastAsia="楷体_GB2312" w:hint="eastAsia"/>
          <w:b/>
          <w:sz w:val="52"/>
        </w:rPr>
        <w:t>生</w:t>
      </w:r>
      <w:r>
        <w:rPr>
          <w:rFonts w:eastAsia="楷体_GB2312" w:hint="eastAsia"/>
          <w:b/>
          <w:sz w:val="52"/>
        </w:rPr>
        <w:t xml:space="preserve"> </w:t>
      </w:r>
      <w:r>
        <w:rPr>
          <w:rFonts w:eastAsia="楷体_GB2312" w:hint="eastAsia"/>
          <w:b/>
          <w:sz w:val="52"/>
        </w:rPr>
        <w:t>毕</w:t>
      </w:r>
      <w:r>
        <w:rPr>
          <w:rFonts w:eastAsia="楷体_GB2312" w:hint="eastAsia"/>
          <w:b/>
          <w:sz w:val="52"/>
        </w:rPr>
        <w:t xml:space="preserve"> </w:t>
      </w:r>
      <w:r>
        <w:rPr>
          <w:rFonts w:eastAsia="楷体_GB2312" w:hint="eastAsia"/>
          <w:b/>
          <w:sz w:val="52"/>
        </w:rPr>
        <w:t>业</w:t>
      </w:r>
      <w:r>
        <w:rPr>
          <w:rFonts w:eastAsia="楷体_GB2312" w:hint="eastAsia"/>
          <w:b/>
          <w:sz w:val="52"/>
        </w:rPr>
        <w:t xml:space="preserve"> </w:t>
      </w:r>
      <w:r>
        <w:rPr>
          <w:rFonts w:eastAsia="楷体_GB2312" w:hint="eastAsia"/>
          <w:b/>
          <w:sz w:val="52"/>
        </w:rPr>
        <w:t>论</w:t>
      </w:r>
      <w:r>
        <w:rPr>
          <w:rFonts w:eastAsia="楷体_GB2312" w:hint="eastAsia"/>
          <w:b/>
          <w:sz w:val="52"/>
        </w:rPr>
        <w:t xml:space="preserve"> </w:t>
      </w:r>
      <w:r>
        <w:rPr>
          <w:rFonts w:eastAsia="楷体_GB2312" w:hint="eastAsia"/>
          <w:b/>
          <w:sz w:val="52"/>
        </w:rPr>
        <w:t>文</w:t>
      </w:r>
    </w:p>
    <w:p w:rsidR="00111315" w:rsidRDefault="00111315" w:rsidP="00111315">
      <w:pPr>
        <w:jc w:val="center"/>
        <w:rPr>
          <w:rFonts w:eastAsia="楷体_GB2312"/>
          <w:b/>
          <w:sz w:val="52"/>
        </w:rPr>
      </w:pPr>
      <w:r>
        <w:rPr>
          <w:rFonts w:eastAsia="楷体_GB2312" w:hint="eastAsia"/>
          <w:b/>
          <w:sz w:val="52"/>
        </w:rPr>
        <w:t>（申请硕士学位）</w:t>
      </w:r>
    </w:p>
    <w:p w:rsidR="00111315" w:rsidRDefault="00111315" w:rsidP="00111315"/>
    <w:p w:rsidR="00111315" w:rsidRDefault="00111315" w:rsidP="00111315">
      <w:pPr>
        <w:ind w:left="1080"/>
        <w:rPr>
          <w:b/>
          <w:spacing w:val="20"/>
        </w:rPr>
      </w:pPr>
    </w:p>
    <w:p w:rsidR="00111315" w:rsidRDefault="00111315" w:rsidP="00111315">
      <w:pPr>
        <w:ind w:left="1080"/>
        <w:rPr>
          <w:b/>
          <w:spacing w:val="20"/>
        </w:rPr>
      </w:pPr>
    </w:p>
    <w:p w:rsidR="00111315" w:rsidRDefault="00111315" w:rsidP="00111315">
      <w:pPr>
        <w:ind w:left="1080"/>
        <w:rPr>
          <w:b/>
          <w:spacing w:val="20"/>
        </w:rPr>
      </w:pPr>
    </w:p>
    <w:p w:rsidR="00111315" w:rsidRDefault="00111315" w:rsidP="00111315">
      <w:pPr>
        <w:ind w:left="1080"/>
        <w:rPr>
          <w:b/>
          <w:spacing w:val="20"/>
        </w:rPr>
      </w:pPr>
    </w:p>
    <w:p w:rsidR="00E1649A" w:rsidRDefault="00E1649A" w:rsidP="00111315">
      <w:pPr>
        <w:tabs>
          <w:tab w:val="left" w:pos="1320"/>
        </w:tabs>
        <w:spacing w:line="360" w:lineRule="auto"/>
        <w:ind w:left="1077"/>
        <w:rPr>
          <w:rFonts w:eastAsia="楷体_GB2312"/>
          <w:spacing w:val="66"/>
          <w:sz w:val="32"/>
          <w:u w:val="single"/>
        </w:rPr>
      </w:pPr>
      <w:r>
        <w:rPr>
          <w:rFonts w:eastAsia="楷体_GB2312" w:hint="eastAsia"/>
          <w:b/>
          <w:spacing w:val="66"/>
          <w:sz w:val="32"/>
        </w:rPr>
        <w:t>论文题目</w:t>
      </w:r>
      <w:r>
        <w:rPr>
          <w:rFonts w:eastAsia="楷体_GB2312"/>
          <w:b/>
          <w:spacing w:val="66"/>
          <w:sz w:val="32"/>
        </w:rPr>
        <w:t xml:space="preserve"> </w:t>
      </w:r>
      <w:r w:rsidR="00D90909">
        <w:rPr>
          <w:rFonts w:eastAsia="楷体_GB2312"/>
          <w:b/>
          <w:spacing w:val="66"/>
          <w:sz w:val="32"/>
        </w:rPr>
        <w:t xml:space="preserve"> </w:t>
      </w:r>
      <w:r w:rsidRPr="00E1649A">
        <w:rPr>
          <w:rFonts w:eastAsia="楷体_GB2312" w:hint="eastAsia"/>
          <w:b/>
          <w:sz w:val="30"/>
          <w:u w:val="single"/>
        </w:rPr>
        <w:t>基于</w:t>
      </w:r>
      <w:r w:rsidR="008B6B46">
        <w:rPr>
          <w:rFonts w:eastAsia="楷体_GB2312" w:hint="eastAsia"/>
          <w:b/>
          <w:sz w:val="30"/>
          <w:u w:val="single"/>
        </w:rPr>
        <w:t>卷积神经网络的实体</w:t>
      </w:r>
      <w:r w:rsidRPr="00E1649A">
        <w:rPr>
          <w:rFonts w:eastAsia="楷体_GB2312" w:hint="eastAsia"/>
          <w:b/>
          <w:sz w:val="30"/>
          <w:u w:val="single"/>
        </w:rPr>
        <w:t>关系抽取研究</w:t>
      </w:r>
      <w:r w:rsidRPr="00D02F01">
        <w:rPr>
          <w:rFonts w:eastAsia="楷体_GB2312" w:hint="eastAsia"/>
          <w:b/>
          <w:sz w:val="30"/>
          <w:u w:val="single"/>
        </w:rPr>
        <w:t xml:space="preserve"> </w:t>
      </w:r>
      <w:r>
        <w:rPr>
          <w:rFonts w:eastAsia="楷体_GB2312" w:hint="eastAsia"/>
          <w:spacing w:val="66"/>
          <w:sz w:val="32"/>
          <w:u w:val="single"/>
        </w:rPr>
        <w:t xml:space="preserve">    </w:t>
      </w:r>
    </w:p>
    <w:p w:rsidR="00111315" w:rsidRDefault="00111315" w:rsidP="00111315">
      <w:pPr>
        <w:tabs>
          <w:tab w:val="left" w:pos="1320"/>
        </w:tabs>
        <w:spacing w:line="360" w:lineRule="auto"/>
        <w:ind w:left="1077"/>
        <w:rPr>
          <w:rFonts w:eastAsia="楷体_GB2312"/>
          <w:spacing w:val="52"/>
          <w:sz w:val="32"/>
          <w:u w:val="single"/>
        </w:rPr>
      </w:pPr>
      <w:r>
        <w:rPr>
          <w:rFonts w:eastAsia="楷体_GB2312" w:hint="eastAsia"/>
          <w:b/>
          <w:spacing w:val="52"/>
          <w:sz w:val="32"/>
        </w:rPr>
        <w:t>作者姓名</w:t>
      </w:r>
      <w:r>
        <w:rPr>
          <w:rFonts w:eastAsia="楷体_GB2312" w:hint="eastAsia"/>
          <w:spacing w:val="52"/>
          <w:sz w:val="32"/>
        </w:rPr>
        <w:t xml:space="preserve">  </w:t>
      </w:r>
      <w:r>
        <w:rPr>
          <w:rFonts w:eastAsia="楷体_GB2312" w:hint="eastAsia"/>
          <w:spacing w:val="52"/>
          <w:sz w:val="32"/>
          <w:u w:val="single"/>
        </w:rPr>
        <w:t xml:space="preserve">  </w:t>
      </w:r>
      <w:r w:rsidR="006679F7">
        <w:rPr>
          <w:rFonts w:eastAsia="楷体_GB2312" w:hint="eastAsia"/>
          <w:spacing w:val="52"/>
          <w:sz w:val="32"/>
          <w:u w:val="single"/>
        </w:rPr>
        <w:t xml:space="preserve">     </w:t>
      </w:r>
      <w:r w:rsidR="00897967" w:rsidRPr="00F86B0B">
        <w:rPr>
          <w:rFonts w:eastAsia="楷体_GB2312" w:hint="eastAsia"/>
          <w:b/>
          <w:spacing w:val="52"/>
          <w:sz w:val="32"/>
          <w:u w:val="single"/>
        </w:rPr>
        <w:t>王</w:t>
      </w:r>
      <w:r w:rsidR="00F86B0B">
        <w:rPr>
          <w:rFonts w:eastAsia="楷体_GB2312" w:hint="eastAsia"/>
          <w:b/>
          <w:spacing w:val="52"/>
          <w:sz w:val="32"/>
          <w:u w:val="single"/>
        </w:rPr>
        <w:t xml:space="preserve"> </w:t>
      </w:r>
      <w:r w:rsidR="00897967" w:rsidRPr="00F86B0B">
        <w:rPr>
          <w:rFonts w:eastAsia="楷体_GB2312" w:hint="eastAsia"/>
          <w:b/>
          <w:spacing w:val="52"/>
          <w:sz w:val="32"/>
          <w:u w:val="single"/>
        </w:rPr>
        <w:t>强</w:t>
      </w:r>
      <w:r>
        <w:rPr>
          <w:rFonts w:eastAsia="楷体_GB2312" w:hint="eastAsia"/>
          <w:spacing w:val="52"/>
          <w:sz w:val="32"/>
          <w:u w:val="single"/>
        </w:rPr>
        <w:t xml:space="preserve">                 </w:t>
      </w:r>
    </w:p>
    <w:p w:rsidR="00111315" w:rsidRDefault="00111315" w:rsidP="00111315">
      <w:pPr>
        <w:tabs>
          <w:tab w:val="left" w:pos="1320"/>
        </w:tabs>
        <w:spacing w:line="360" w:lineRule="auto"/>
        <w:ind w:left="1077"/>
        <w:rPr>
          <w:rFonts w:eastAsia="楷体_GB2312"/>
          <w:spacing w:val="-44"/>
          <w:sz w:val="32"/>
          <w:u w:val="single"/>
        </w:rPr>
      </w:pPr>
      <w:r>
        <w:rPr>
          <w:rFonts w:eastAsia="楷体_GB2312" w:hint="eastAsia"/>
          <w:b/>
          <w:spacing w:val="-44"/>
          <w:sz w:val="32"/>
        </w:rPr>
        <w:t>学科、专业名</w:t>
      </w:r>
      <w:r>
        <w:rPr>
          <w:rFonts w:eastAsia="楷体_GB2312" w:hint="eastAsia"/>
          <w:b/>
          <w:spacing w:val="-6"/>
          <w:sz w:val="32"/>
        </w:rPr>
        <w:t>称</w:t>
      </w:r>
      <w:r>
        <w:rPr>
          <w:rFonts w:eastAsia="楷体_GB2312"/>
          <w:b/>
          <w:spacing w:val="-6"/>
          <w:sz w:val="32"/>
        </w:rPr>
        <w:t xml:space="preserve">  </w:t>
      </w:r>
      <w:r>
        <w:rPr>
          <w:rFonts w:eastAsia="楷体_GB2312" w:hint="eastAsia"/>
          <w:b/>
          <w:spacing w:val="-6"/>
          <w:sz w:val="32"/>
        </w:rPr>
        <w:t xml:space="preserve"> </w:t>
      </w:r>
      <w:r>
        <w:rPr>
          <w:rFonts w:eastAsia="楷体_GB2312" w:hint="eastAsia"/>
          <w:spacing w:val="-6"/>
          <w:sz w:val="32"/>
          <w:u w:val="single"/>
        </w:rPr>
        <w:t xml:space="preserve">      </w:t>
      </w:r>
      <w:r w:rsidR="006679F7">
        <w:rPr>
          <w:rFonts w:eastAsia="楷体_GB2312" w:hint="eastAsia"/>
          <w:spacing w:val="-6"/>
          <w:sz w:val="32"/>
          <w:u w:val="single"/>
        </w:rPr>
        <w:t xml:space="preserve">  </w:t>
      </w:r>
      <w:r w:rsidR="00F861CC">
        <w:rPr>
          <w:rFonts w:eastAsia="楷体_GB2312"/>
          <w:spacing w:val="-6"/>
          <w:sz w:val="32"/>
          <w:u w:val="single"/>
        </w:rPr>
        <w:t xml:space="preserve">    </w:t>
      </w:r>
      <w:r w:rsidR="00F861CC">
        <w:rPr>
          <w:rFonts w:eastAsia="楷体_GB2312" w:hint="eastAsia"/>
          <w:b/>
          <w:sz w:val="30"/>
          <w:u w:val="single"/>
        </w:rPr>
        <w:t>计算机技术</w:t>
      </w:r>
      <w:r w:rsidR="00F861CC">
        <w:rPr>
          <w:rFonts w:eastAsia="楷体_GB2312" w:hint="eastAsia"/>
          <w:spacing w:val="-6"/>
          <w:sz w:val="32"/>
          <w:u w:val="single"/>
        </w:rPr>
        <w:t xml:space="preserve">               </w:t>
      </w:r>
      <w:r>
        <w:rPr>
          <w:rFonts w:eastAsia="楷体_GB2312" w:hint="eastAsia"/>
          <w:spacing w:val="-6"/>
          <w:sz w:val="32"/>
          <w:u w:val="single"/>
        </w:rPr>
        <w:t xml:space="preserve">  </w:t>
      </w:r>
    </w:p>
    <w:p w:rsidR="00111315" w:rsidRDefault="00111315" w:rsidP="00111315">
      <w:pPr>
        <w:tabs>
          <w:tab w:val="left" w:pos="1320"/>
        </w:tabs>
        <w:snapToGrid w:val="0"/>
        <w:spacing w:line="360" w:lineRule="auto"/>
        <w:ind w:left="1077"/>
        <w:rPr>
          <w:rFonts w:eastAsia="楷体_GB2312"/>
          <w:b/>
          <w:spacing w:val="-24"/>
          <w:sz w:val="32"/>
        </w:rPr>
      </w:pPr>
      <w:r>
        <w:rPr>
          <w:rFonts w:eastAsia="楷体_GB2312" w:hint="eastAsia"/>
          <w:b/>
          <w:spacing w:val="-24"/>
          <w:sz w:val="32"/>
        </w:rPr>
        <w:t>研</w:t>
      </w:r>
      <w:r>
        <w:rPr>
          <w:rFonts w:eastAsia="楷体_GB2312" w:hint="eastAsia"/>
          <w:b/>
          <w:spacing w:val="-24"/>
          <w:sz w:val="32"/>
        </w:rPr>
        <w:t xml:space="preserve">  </w:t>
      </w:r>
      <w:r>
        <w:rPr>
          <w:rFonts w:eastAsia="楷体_GB2312" w:hint="eastAsia"/>
          <w:b/>
          <w:spacing w:val="-24"/>
          <w:sz w:val="32"/>
        </w:rPr>
        <w:t>究</w:t>
      </w:r>
      <w:r>
        <w:rPr>
          <w:rFonts w:eastAsia="楷体_GB2312" w:hint="eastAsia"/>
          <w:b/>
          <w:spacing w:val="-24"/>
          <w:sz w:val="32"/>
        </w:rPr>
        <w:t xml:space="preserve">  </w:t>
      </w:r>
      <w:r>
        <w:rPr>
          <w:rFonts w:eastAsia="楷体_GB2312" w:hint="eastAsia"/>
          <w:b/>
          <w:spacing w:val="-24"/>
          <w:sz w:val="32"/>
        </w:rPr>
        <w:t>方</w:t>
      </w:r>
      <w:r>
        <w:rPr>
          <w:rFonts w:eastAsia="楷体_GB2312" w:hint="eastAsia"/>
          <w:b/>
          <w:spacing w:val="-24"/>
          <w:sz w:val="32"/>
        </w:rPr>
        <w:t xml:space="preserve">  </w:t>
      </w:r>
      <w:r>
        <w:rPr>
          <w:rFonts w:eastAsia="楷体_GB2312" w:hint="eastAsia"/>
          <w:b/>
          <w:spacing w:val="-24"/>
          <w:sz w:val="32"/>
        </w:rPr>
        <w:t>向</w:t>
      </w:r>
      <w:r>
        <w:rPr>
          <w:rFonts w:eastAsia="楷体_GB2312"/>
          <w:b/>
          <w:spacing w:val="-24"/>
          <w:sz w:val="32"/>
        </w:rPr>
        <w:t xml:space="preserve">    </w:t>
      </w:r>
      <w:r w:rsidRPr="00F86B0B">
        <w:rPr>
          <w:rFonts w:eastAsia="楷体_GB2312"/>
          <w:sz w:val="32"/>
          <w:u w:val="single"/>
        </w:rPr>
        <w:t xml:space="preserve">    </w:t>
      </w:r>
      <w:r w:rsidR="006679F7" w:rsidRPr="00F86B0B">
        <w:rPr>
          <w:rFonts w:eastAsia="楷体_GB2312" w:hint="eastAsia"/>
          <w:sz w:val="32"/>
          <w:u w:val="single"/>
        </w:rPr>
        <w:t xml:space="preserve">       </w:t>
      </w:r>
      <w:r w:rsidR="00244492" w:rsidRPr="00F86B0B">
        <w:rPr>
          <w:rFonts w:eastAsia="楷体_GB2312" w:hint="eastAsia"/>
          <w:b/>
          <w:sz w:val="30"/>
          <w:u w:val="single"/>
        </w:rPr>
        <w:t>数据挖掘</w:t>
      </w:r>
      <w:r w:rsidRPr="00F86B0B">
        <w:rPr>
          <w:rFonts w:eastAsia="楷体_GB2312"/>
          <w:sz w:val="32"/>
          <w:u w:val="single"/>
        </w:rPr>
        <w:t xml:space="preserve">                  </w:t>
      </w:r>
      <w:r>
        <w:rPr>
          <w:rFonts w:eastAsia="楷体_GB2312"/>
          <w:b/>
          <w:sz w:val="32"/>
          <w:u w:val="single"/>
        </w:rPr>
        <w:t xml:space="preserve"> </w:t>
      </w:r>
    </w:p>
    <w:p w:rsidR="00111315" w:rsidRDefault="00111315" w:rsidP="00111315">
      <w:pPr>
        <w:tabs>
          <w:tab w:val="left" w:pos="1320"/>
        </w:tabs>
        <w:snapToGrid w:val="0"/>
        <w:spacing w:line="320" w:lineRule="exact"/>
        <w:ind w:left="1077"/>
        <w:rPr>
          <w:rFonts w:eastAsia="楷体_GB2312"/>
          <w:b/>
          <w:spacing w:val="66"/>
          <w:sz w:val="32"/>
        </w:rPr>
      </w:pPr>
      <w:r>
        <w:rPr>
          <w:rFonts w:eastAsia="楷体_GB2312" w:hint="eastAsia"/>
          <w:b/>
          <w:spacing w:val="66"/>
          <w:sz w:val="32"/>
        </w:rPr>
        <w:t>指导教师</w:t>
      </w:r>
      <w:r>
        <w:rPr>
          <w:rFonts w:eastAsia="楷体_GB2312" w:hint="eastAsia"/>
          <w:sz w:val="32"/>
        </w:rPr>
        <w:t xml:space="preserve">  </w:t>
      </w:r>
      <w:r>
        <w:rPr>
          <w:rFonts w:eastAsia="楷体_GB2312" w:hint="eastAsia"/>
          <w:sz w:val="32"/>
          <w:u w:val="single"/>
        </w:rPr>
        <w:t xml:space="preserve">      </w:t>
      </w:r>
      <w:r w:rsidR="00524535">
        <w:rPr>
          <w:rFonts w:eastAsia="楷体_GB2312"/>
          <w:sz w:val="32"/>
          <w:u w:val="single"/>
        </w:rPr>
        <w:t xml:space="preserve">     </w:t>
      </w:r>
      <w:r w:rsidR="005745F4">
        <w:rPr>
          <w:rFonts w:eastAsia="楷体_GB2312" w:hint="eastAsia"/>
          <w:b/>
          <w:sz w:val="30"/>
          <w:u w:val="single"/>
        </w:rPr>
        <w:t>李宁</w:t>
      </w:r>
      <w:r w:rsidR="006679F7">
        <w:rPr>
          <w:rFonts w:eastAsia="楷体_GB2312" w:hint="eastAsia"/>
          <w:b/>
          <w:sz w:val="30"/>
          <w:u w:val="single"/>
        </w:rPr>
        <w:t xml:space="preserve"> </w:t>
      </w:r>
      <w:r w:rsidR="005745F4">
        <w:rPr>
          <w:rFonts w:eastAsia="楷体_GB2312" w:hint="eastAsia"/>
          <w:b/>
          <w:sz w:val="30"/>
          <w:u w:val="single"/>
        </w:rPr>
        <w:t>副教授</w:t>
      </w:r>
      <w:r>
        <w:rPr>
          <w:rFonts w:eastAsia="楷体_GB2312" w:hint="eastAsia"/>
          <w:sz w:val="32"/>
          <w:u w:val="single"/>
        </w:rPr>
        <w:t xml:space="preserve">                   </w:t>
      </w:r>
    </w:p>
    <w:p w:rsidR="00111315" w:rsidRDefault="00111315" w:rsidP="00111315">
      <w:pPr>
        <w:tabs>
          <w:tab w:val="left" w:pos="1320"/>
        </w:tabs>
        <w:snapToGrid w:val="0"/>
        <w:spacing w:line="320" w:lineRule="exact"/>
        <w:ind w:left="1077"/>
        <w:rPr>
          <w:rFonts w:eastAsia="楷体_GB2312"/>
          <w:sz w:val="32"/>
          <w:u w:val="single"/>
        </w:rPr>
      </w:pPr>
      <w:r>
        <w:rPr>
          <w:rFonts w:eastAsia="楷体_GB2312" w:hint="eastAsia"/>
          <w:b/>
          <w:sz w:val="32"/>
        </w:rPr>
        <w:t xml:space="preserve"> </w:t>
      </w:r>
    </w:p>
    <w:p w:rsidR="00111315" w:rsidRDefault="00111315" w:rsidP="00111315">
      <w:pPr>
        <w:tabs>
          <w:tab w:val="left" w:pos="1320"/>
        </w:tabs>
        <w:ind w:left="1080"/>
        <w:rPr>
          <w:rFonts w:eastAsia="楷体_GB2312"/>
          <w:b/>
          <w:spacing w:val="20"/>
          <w:sz w:val="32"/>
          <w:u w:val="single"/>
        </w:rPr>
      </w:pPr>
    </w:p>
    <w:p w:rsidR="00111315" w:rsidRDefault="00111315" w:rsidP="00111315"/>
    <w:p w:rsidR="00111315" w:rsidRDefault="00111315" w:rsidP="00111315">
      <w:r>
        <w:rPr>
          <w:rFonts w:hint="eastAsia"/>
        </w:rPr>
        <w:t xml:space="preserve">                    </w:t>
      </w:r>
    </w:p>
    <w:p w:rsidR="00111315" w:rsidRDefault="00111315" w:rsidP="00111315">
      <w:r>
        <w:rPr>
          <w:rFonts w:hint="eastAsia"/>
        </w:rPr>
        <w:t xml:space="preserve">                 </w:t>
      </w:r>
    </w:p>
    <w:p w:rsidR="00111315" w:rsidRDefault="00111315" w:rsidP="00111315"/>
    <w:p w:rsidR="00111315" w:rsidRDefault="00111315" w:rsidP="00111315"/>
    <w:p w:rsidR="00111315" w:rsidRDefault="00111315" w:rsidP="00111315"/>
    <w:p w:rsidR="00111315" w:rsidRDefault="00111315" w:rsidP="00111315"/>
    <w:p w:rsidR="008B326C" w:rsidRPr="00111315" w:rsidRDefault="00111315" w:rsidP="00111315">
      <w:pPr>
        <w:rPr>
          <w:rFonts w:eastAsia="楷体_GB2312"/>
          <w:b/>
          <w:sz w:val="28"/>
        </w:rPr>
      </w:pPr>
      <w:r>
        <w:rPr>
          <w:rFonts w:hint="eastAsia"/>
        </w:rPr>
        <w:t xml:space="preserve">                       </w:t>
      </w:r>
      <w:r>
        <w:rPr>
          <w:rFonts w:eastAsia="楷体_GB2312" w:hint="eastAsia"/>
          <w:b/>
          <w:sz w:val="28"/>
        </w:rPr>
        <w:t xml:space="preserve">     </w:t>
      </w:r>
      <w:r w:rsidR="009F4E20">
        <w:rPr>
          <w:rFonts w:eastAsia="楷体_GB2312" w:hint="eastAsia"/>
          <w:b/>
          <w:sz w:val="28"/>
        </w:rPr>
        <w:t>2017</w:t>
      </w:r>
      <w:r>
        <w:rPr>
          <w:rFonts w:eastAsia="楷体_GB2312" w:hint="eastAsia"/>
          <w:b/>
          <w:sz w:val="28"/>
        </w:rPr>
        <w:t xml:space="preserve"> </w:t>
      </w:r>
      <w:r>
        <w:rPr>
          <w:rFonts w:eastAsia="楷体_GB2312" w:hint="eastAsia"/>
          <w:b/>
          <w:sz w:val="28"/>
        </w:rPr>
        <w:t>年</w:t>
      </w:r>
      <w:r>
        <w:rPr>
          <w:rFonts w:eastAsia="楷体_GB2312"/>
          <w:b/>
          <w:sz w:val="28"/>
        </w:rPr>
        <w:t xml:space="preserve"> </w:t>
      </w:r>
      <w:r>
        <w:rPr>
          <w:rFonts w:eastAsia="楷体_GB2312" w:hint="eastAsia"/>
          <w:b/>
          <w:sz w:val="28"/>
        </w:rPr>
        <w:t>5</w:t>
      </w:r>
      <w:r w:rsidR="006679F7">
        <w:rPr>
          <w:rFonts w:eastAsia="楷体_GB2312" w:hint="eastAsia"/>
          <w:b/>
          <w:sz w:val="28"/>
        </w:rPr>
        <w:t xml:space="preserve"> </w:t>
      </w:r>
      <w:r>
        <w:rPr>
          <w:rFonts w:eastAsia="楷体_GB2312" w:hint="eastAsia"/>
          <w:b/>
          <w:sz w:val="28"/>
        </w:rPr>
        <w:t>月</w:t>
      </w:r>
      <w:r>
        <w:rPr>
          <w:rFonts w:eastAsia="楷体_GB2312"/>
          <w:b/>
          <w:sz w:val="28"/>
        </w:rPr>
        <w:t xml:space="preserve"> </w:t>
      </w:r>
      <w:r>
        <w:rPr>
          <w:rFonts w:eastAsia="楷体_GB2312" w:hint="eastAsia"/>
          <w:b/>
          <w:sz w:val="28"/>
        </w:rPr>
        <w:t>27</w:t>
      </w:r>
      <w:r w:rsidR="006679F7">
        <w:rPr>
          <w:rFonts w:eastAsia="楷体_GB2312" w:hint="eastAsia"/>
          <w:b/>
          <w:sz w:val="28"/>
        </w:rPr>
        <w:t xml:space="preserve"> </w:t>
      </w:r>
      <w:r>
        <w:rPr>
          <w:rFonts w:eastAsia="楷体_GB2312" w:hint="eastAsia"/>
          <w:b/>
          <w:sz w:val="28"/>
        </w:rPr>
        <w:t>日</w:t>
      </w: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8B326C" w:rsidRDefault="008B326C" w:rsidP="008B326C">
      <w:pPr>
        <w:jc w:val="center"/>
        <w:rPr>
          <w:rFonts w:eastAsia="楷体_GB2312"/>
          <w:b/>
          <w:sz w:val="30"/>
        </w:rPr>
      </w:pPr>
    </w:p>
    <w:p w:rsidR="00DB3B3C" w:rsidRDefault="00DB3B3C" w:rsidP="008B326C">
      <w:pPr>
        <w:jc w:val="center"/>
        <w:rPr>
          <w:rFonts w:eastAsia="楷体_GB2312"/>
          <w:b/>
          <w:sz w:val="30"/>
        </w:rPr>
      </w:pPr>
    </w:p>
    <w:p w:rsidR="00DB3B3C" w:rsidRPr="00DB3B3C" w:rsidRDefault="00DB3B3C" w:rsidP="008B326C">
      <w:pPr>
        <w:jc w:val="center"/>
        <w:rPr>
          <w:rFonts w:eastAsia="楷体_GB2312"/>
          <w:b/>
          <w:sz w:val="30"/>
        </w:rPr>
      </w:pPr>
    </w:p>
    <w:p w:rsidR="008B326C" w:rsidRDefault="008B326C" w:rsidP="008B326C">
      <w:pPr>
        <w:jc w:val="center"/>
        <w:rPr>
          <w:rFonts w:eastAsia="楷体_GB2312"/>
          <w:b/>
          <w:sz w:val="30"/>
        </w:rPr>
      </w:pPr>
    </w:p>
    <w:p w:rsidR="00DB3B3C" w:rsidRDefault="00DB3B3C" w:rsidP="008B326C">
      <w:pPr>
        <w:jc w:val="center"/>
        <w:rPr>
          <w:rFonts w:eastAsia="楷体_GB2312"/>
          <w:b/>
          <w:sz w:val="30"/>
        </w:rPr>
      </w:pPr>
    </w:p>
    <w:p w:rsidR="008B326C" w:rsidRDefault="008B326C" w:rsidP="008B326C">
      <w:pPr>
        <w:rPr>
          <w:rFonts w:eastAsia="楷体_GB2312"/>
          <w:b/>
          <w:sz w:val="30"/>
        </w:rPr>
      </w:pPr>
      <w:r w:rsidRPr="00E13A10">
        <w:rPr>
          <w:rFonts w:eastAsia="楷体_GB2312" w:hint="eastAsia"/>
          <w:b/>
          <w:spacing w:val="602"/>
          <w:kern w:val="0"/>
          <w:sz w:val="30"/>
          <w:fitText w:val="1806" w:id="1171058432"/>
        </w:rPr>
        <w:t>学</w:t>
      </w:r>
      <w:r w:rsidRPr="00E13A10">
        <w:rPr>
          <w:rFonts w:eastAsia="楷体_GB2312" w:hint="eastAsia"/>
          <w:b/>
          <w:kern w:val="0"/>
          <w:sz w:val="30"/>
          <w:fitText w:val="1806" w:id="1171058432"/>
        </w:rPr>
        <w:t>号</w:t>
      </w:r>
      <w:r>
        <w:rPr>
          <w:rFonts w:eastAsia="楷体_GB2312" w:hint="eastAsia"/>
          <w:b/>
          <w:sz w:val="30"/>
        </w:rPr>
        <w:t>：</w:t>
      </w:r>
      <w:r w:rsidR="007E076B">
        <w:rPr>
          <w:rFonts w:eastAsia="楷体_GB2312" w:hint="eastAsia"/>
          <w:b/>
          <w:sz w:val="30"/>
        </w:rPr>
        <w:t>MG1333075</w:t>
      </w:r>
    </w:p>
    <w:p w:rsidR="008B326C" w:rsidRDefault="008B326C" w:rsidP="008B326C">
      <w:pPr>
        <w:rPr>
          <w:rFonts w:eastAsia="楷体_GB2312"/>
          <w:b/>
          <w:sz w:val="30"/>
        </w:rPr>
      </w:pPr>
      <w:r w:rsidRPr="004809D1">
        <w:rPr>
          <w:rFonts w:eastAsia="楷体_GB2312" w:hint="eastAsia"/>
          <w:b/>
          <w:spacing w:val="5"/>
          <w:w w:val="99"/>
          <w:kern w:val="0"/>
          <w:sz w:val="30"/>
          <w:fitText w:val="2107" w:id="1171058433"/>
        </w:rPr>
        <w:t>论文答辩日期</w:t>
      </w:r>
      <w:r w:rsidRPr="004809D1">
        <w:rPr>
          <w:rFonts w:eastAsia="楷体_GB2312" w:hint="eastAsia"/>
          <w:b/>
          <w:spacing w:val="-14"/>
          <w:w w:val="99"/>
          <w:kern w:val="0"/>
          <w:sz w:val="30"/>
          <w:fitText w:val="2107" w:id="1171058433"/>
        </w:rPr>
        <w:t>：</w:t>
      </w:r>
      <w:r w:rsidR="00641510">
        <w:rPr>
          <w:rFonts w:eastAsia="楷体_GB2312" w:hint="eastAsia"/>
          <w:b/>
          <w:sz w:val="30"/>
        </w:rPr>
        <w:t>2017</w:t>
      </w:r>
      <w:r>
        <w:rPr>
          <w:rFonts w:eastAsia="楷体_GB2312" w:hint="eastAsia"/>
          <w:b/>
          <w:sz w:val="30"/>
        </w:rPr>
        <w:t xml:space="preserve"> </w:t>
      </w:r>
      <w:r>
        <w:rPr>
          <w:rFonts w:eastAsia="楷体_GB2312" w:hint="eastAsia"/>
          <w:b/>
          <w:sz w:val="30"/>
        </w:rPr>
        <w:t>年</w:t>
      </w:r>
      <w:r>
        <w:rPr>
          <w:rFonts w:eastAsia="楷体_GB2312" w:hint="eastAsia"/>
          <w:b/>
          <w:sz w:val="30"/>
        </w:rPr>
        <w:t xml:space="preserve"> 5 </w:t>
      </w:r>
      <w:r>
        <w:rPr>
          <w:rFonts w:eastAsia="楷体_GB2312" w:hint="eastAsia"/>
          <w:b/>
          <w:sz w:val="30"/>
        </w:rPr>
        <w:t>月</w:t>
      </w:r>
      <w:r w:rsidR="007A168B">
        <w:rPr>
          <w:rFonts w:eastAsia="楷体_GB2312" w:hint="eastAsia"/>
          <w:b/>
          <w:sz w:val="30"/>
        </w:rPr>
        <w:t xml:space="preserve"> 27</w:t>
      </w:r>
      <w:r>
        <w:rPr>
          <w:rFonts w:eastAsia="楷体_GB2312" w:hint="eastAsia"/>
          <w:b/>
          <w:sz w:val="30"/>
        </w:rPr>
        <w:t>日</w:t>
      </w:r>
    </w:p>
    <w:p w:rsidR="008B326C" w:rsidRDefault="008B326C" w:rsidP="008B326C">
      <w:pPr>
        <w:rPr>
          <w:rFonts w:ascii="楷体_GB2312" w:eastAsia="楷体_GB2312"/>
        </w:rPr>
      </w:pPr>
      <w:r w:rsidRPr="00E13A10">
        <w:rPr>
          <w:rFonts w:eastAsia="楷体_GB2312" w:hint="eastAsia"/>
          <w:b/>
          <w:spacing w:val="13"/>
          <w:kern w:val="0"/>
          <w:sz w:val="30"/>
          <w:fitText w:val="1806" w:id="1171058434"/>
        </w:rPr>
        <w:t>指</w:t>
      </w:r>
      <w:r w:rsidRPr="00E13A10">
        <w:rPr>
          <w:rFonts w:eastAsia="楷体_GB2312" w:hint="eastAsia"/>
          <w:b/>
          <w:spacing w:val="13"/>
          <w:kern w:val="0"/>
          <w:sz w:val="30"/>
          <w:fitText w:val="1806" w:id="1171058434"/>
        </w:rPr>
        <w:t xml:space="preserve"> </w:t>
      </w:r>
      <w:r w:rsidRPr="00E13A10">
        <w:rPr>
          <w:rFonts w:eastAsia="楷体_GB2312" w:hint="eastAsia"/>
          <w:b/>
          <w:spacing w:val="13"/>
          <w:kern w:val="0"/>
          <w:sz w:val="30"/>
          <w:fitText w:val="1806" w:id="1171058434"/>
        </w:rPr>
        <w:t>导</w:t>
      </w:r>
      <w:r w:rsidRPr="00E13A10">
        <w:rPr>
          <w:rFonts w:eastAsia="楷体_GB2312" w:hint="eastAsia"/>
          <w:b/>
          <w:spacing w:val="13"/>
          <w:kern w:val="0"/>
          <w:sz w:val="30"/>
          <w:fitText w:val="1806" w:id="1171058434"/>
        </w:rPr>
        <w:t xml:space="preserve"> </w:t>
      </w:r>
      <w:r w:rsidRPr="00E13A10">
        <w:rPr>
          <w:rFonts w:eastAsia="楷体_GB2312" w:hint="eastAsia"/>
          <w:b/>
          <w:spacing w:val="13"/>
          <w:kern w:val="0"/>
          <w:sz w:val="30"/>
          <w:fitText w:val="1806" w:id="1171058434"/>
        </w:rPr>
        <w:t>教</w:t>
      </w:r>
      <w:r w:rsidRPr="00E13A10">
        <w:rPr>
          <w:rFonts w:eastAsia="楷体_GB2312" w:hint="eastAsia"/>
          <w:b/>
          <w:spacing w:val="13"/>
          <w:kern w:val="0"/>
          <w:sz w:val="30"/>
          <w:fitText w:val="1806" w:id="1171058434"/>
        </w:rPr>
        <w:t xml:space="preserve"> </w:t>
      </w:r>
      <w:r w:rsidRPr="00E13A10">
        <w:rPr>
          <w:rFonts w:eastAsia="楷体_GB2312" w:hint="eastAsia"/>
          <w:b/>
          <w:spacing w:val="-3"/>
          <w:kern w:val="0"/>
          <w:sz w:val="30"/>
          <w:fitText w:val="1806" w:id="1171058434"/>
        </w:rPr>
        <w:t>师</w:t>
      </w:r>
      <w:r w:rsidRPr="00827877">
        <w:rPr>
          <w:rFonts w:eastAsia="楷体_GB2312" w:hint="eastAsia"/>
          <w:b/>
          <w:sz w:val="30"/>
        </w:rPr>
        <w:t>：</w:t>
      </w:r>
      <w:r w:rsidRPr="00827877">
        <w:rPr>
          <w:rFonts w:eastAsia="楷体_GB2312" w:hint="eastAsia"/>
          <w:b/>
          <w:sz w:val="30"/>
        </w:rPr>
        <w:t xml:space="preserve">                   </w:t>
      </w:r>
      <w:r w:rsidRPr="00827877">
        <w:rPr>
          <w:rFonts w:eastAsia="楷体_GB2312" w:hint="eastAsia"/>
          <w:b/>
          <w:sz w:val="30"/>
        </w:rPr>
        <w:t>（签字）</w:t>
      </w:r>
    </w:p>
    <w:p w:rsidR="008B326C" w:rsidRDefault="008B326C" w:rsidP="008B326C">
      <w:pPr>
        <w:widowControl/>
        <w:jc w:val="left"/>
      </w:pPr>
    </w:p>
    <w:p w:rsidR="008B326C" w:rsidRPr="006D0953" w:rsidRDefault="008B326C" w:rsidP="008B326C"/>
    <w:p w:rsidR="009548C0" w:rsidRDefault="009548C0" w:rsidP="009548C0"/>
    <w:p w:rsidR="003F5C2D" w:rsidRDefault="003F5C2D">
      <w:pPr>
        <w:widowControl/>
        <w:jc w:val="left"/>
      </w:pPr>
      <w:r>
        <w:br w:type="page"/>
      </w:r>
    </w:p>
    <w:tbl>
      <w:tblPr>
        <w:tblStyle w:val="af0"/>
        <w:tblW w:w="8897" w:type="dxa"/>
        <w:tblLayout w:type="fixed"/>
        <w:tblLook w:val="04A0" w:firstRow="1" w:lastRow="0" w:firstColumn="1" w:lastColumn="0" w:noHBand="0" w:noVBand="1"/>
      </w:tblPr>
      <w:tblGrid>
        <w:gridCol w:w="3794"/>
        <w:gridCol w:w="5089"/>
        <w:gridCol w:w="14"/>
      </w:tblGrid>
      <w:tr w:rsidR="00EC2257" w:rsidTr="00D70B15">
        <w:trPr>
          <w:trHeight w:val="2269"/>
        </w:trPr>
        <w:tc>
          <w:tcPr>
            <w:tcW w:w="8897" w:type="dxa"/>
            <w:gridSpan w:val="3"/>
            <w:tcBorders>
              <w:top w:val="nil"/>
              <w:left w:val="nil"/>
              <w:bottom w:val="nil"/>
              <w:right w:val="nil"/>
            </w:tcBorders>
            <w:vAlign w:val="bottom"/>
          </w:tcPr>
          <w:p w:rsidR="00EC2257" w:rsidRDefault="00EC2257" w:rsidP="00D70B15">
            <w:pPr>
              <w:widowControl/>
              <w:jc w:val="center"/>
              <w:rPr>
                <w:rFonts w:eastAsia="楷体_GB2312"/>
                <w:sz w:val="30"/>
              </w:rPr>
            </w:pPr>
            <w:r>
              <w:rPr>
                <w:rFonts w:eastAsia="楷体_GB2312"/>
                <w:sz w:val="30"/>
              </w:rPr>
              <w:lastRenderedPageBreak/>
              <w:br w:type="page"/>
            </w:r>
            <w:r w:rsidRPr="00AD3415">
              <w:rPr>
                <w:rFonts w:eastAsia="楷体_GB2312"/>
                <w:b/>
                <w:noProof/>
                <w:sz w:val="52"/>
              </w:rPr>
              <w:drawing>
                <wp:inline distT="0" distB="0" distL="0" distR="0" wp14:anchorId="3BB86CE2" wp14:editId="2D35FB49">
                  <wp:extent cx="677917" cy="769526"/>
                  <wp:effectExtent l="0" t="0" r="0" b="0"/>
                  <wp:docPr id="11" name="Picture 11" descr="NJ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NJU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74500" b="26316"/>
                          <a:stretch/>
                        </pic:blipFill>
                        <pic:spPr bwMode="auto">
                          <a:xfrm>
                            <a:off x="0" y="0"/>
                            <a:ext cx="682626" cy="77487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C2257" w:rsidTr="00D70B15">
        <w:trPr>
          <w:trHeight w:val="982"/>
        </w:trPr>
        <w:tc>
          <w:tcPr>
            <w:tcW w:w="8897" w:type="dxa"/>
            <w:gridSpan w:val="3"/>
            <w:tcBorders>
              <w:top w:val="nil"/>
              <w:left w:val="nil"/>
              <w:bottom w:val="nil"/>
              <w:right w:val="nil"/>
            </w:tcBorders>
            <w:vAlign w:val="bottom"/>
          </w:tcPr>
          <w:p w:rsidR="00EC2257" w:rsidRDefault="00EC2257" w:rsidP="00D70B15">
            <w:pPr>
              <w:widowControl/>
              <w:jc w:val="center"/>
              <w:rPr>
                <w:rFonts w:eastAsia="楷体_GB2312"/>
                <w:sz w:val="30"/>
              </w:rPr>
            </w:pPr>
            <w:r w:rsidRPr="006D0953">
              <w:rPr>
                <w:rFonts w:eastAsia="楷体_GB2312"/>
                <w:sz w:val="30"/>
              </w:rPr>
              <w:t>南京大学申请硕士学位论文</w:t>
            </w:r>
          </w:p>
        </w:tc>
      </w:tr>
      <w:tr w:rsidR="00EC2257" w:rsidRPr="006F6B7E" w:rsidTr="00D70B15">
        <w:trPr>
          <w:trHeight w:val="1695"/>
        </w:trPr>
        <w:tc>
          <w:tcPr>
            <w:tcW w:w="8897" w:type="dxa"/>
            <w:gridSpan w:val="3"/>
            <w:tcBorders>
              <w:top w:val="nil"/>
              <w:left w:val="nil"/>
              <w:bottom w:val="nil"/>
              <w:right w:val="nil"/>
            </w:tcBorders>
            <w:vAlign w:val="bottom"/>
          </w:tcPr>
          <w:p w:rsidR="00EC2257" w:rsidRPr="006F6B7E" w:rsidRDefault="00EC2257" w:rsidP="00057EB6">
            <w:pPr>
              <w:jc w:val="center"/>
              <w:rPr>
                <w:rFonts w:ascii="微软雅黑" w:eastAsia="微软雅黑" w:hAnsi="微软雅黑"/>
                <w:sz w:val="44"/>
                <w:szCs w:val="44"/>
              </w:rPr>
            </w:pPr>
            <w:r>
              <w:rPr>
                <w:rFonts w:ascii="微软雅黑" w:eastAsia="微软雅黑" w:hAnsi="微软雅黑" w:hint="eastAsia"/>
                <w:sz w:val="44"/>
                <w:szCs w:val="44"/>
              </w:rPr>
              <w:t>基于</w:t>
            </w:r>
            <w:r w:rsidR="00E1342C">
              <w:rPr>
                <w:rFonts w:ascii="微软雅黑" w:eastAsia="微软雅黑" w:hAnsi="微软雅黑" w:hint="eastAsia"/>
                <w:sz w:val="44"/>
                <w:szCs w:val="44"/>
              </w:rPr>
              <w:t>卷积神经网络的实体</w:t>
            </w:r>
            <w:r w:rsidR="00153BDB">
              <w:rPr>
                <w:rFonts w:ascii="微软雅黑" w:eastAsia="微软雅黑" w:hAnsi="微软雅黑" w:hint="eastAsia"/>
                <w:sz w:val="44"/>
                <w:szCs w:val="44"/>
              </w:rPr>
              <w:t>关系抽取研究</w:t>
            </w:r>
          </w:p>
        </w:tc>
      </w:tr>
      <w:tr w:rsidR="00EC2257" w:rsidTr="00D70B15">
        <w:trPr>
          <w:trHeight w:val="1431"/>
        </w:trPr>
        <w:tc>
          <w:tcPr>
            <w:tcW w:w="8897" w:type="dxa"/>
            <w:gridSpan w:val="3"/>
            <w:tcBorders>
              <w:top w:val="nil"/>
              <w:left w:val="nil"/>
              <w:bottom w:val="nil"/>
              <w:right w:val="nil"/>
            </w:tcBorders>
            <w:vAlign w:val="bottom"/>
          </w:tcPr>
          <w:p w:rsidR="00EC2257" w:rsidRPr="000C7F8B" w:rsidRDefault="00EC2257" w:rsidP="00D70B15">
            <w:pPr>
              <w:widowControl/>
              <w:ind w:right="1205"/>
              <w:rPr>
                <w:rFonts w:eastAsia="楷体_GB2312"/>
                <w:b/>
                <w:sz w:val="48"/>
              </w:rPr>
            </w:pPr>
          </w:p>
        </w:tc>
      </w:tr>
      <w:tr w:rsidR="00EC2257" w:rsidTr="00D70B15">
        <w:tc>
          <w:tcPr>
            <w:tcW w:w="3794" w:type="dxa"/>
            <w:tcBorders>
              <w:top w:val="nil"/>
              <w:left w:val="nil"/>
              <w:bottom w:val="nil"/>
              <w:right w:val="nil"/>
            </w:tcBorders>
          </w:tcPr>
          <w:p w:rsidR="00EC2257" w:rsidRPr="006D0953" w:rsidRDefault="00EC2257" w:rsidP="00D70B15">
            <w:pPr>
              <w:widowControl/>
              <w:jc w:val="right"/>
              <w:rPr>
                <w:rFonts w:eastAsia="楷体_GB2312"/>
                <w:sz w:val="30"/>
              </w:rPr>
            </w:pPr>
            <w:r w:rsidRPr="006D0953">
              <w:rPr>
                <w:rFonts w:eastAsia="楷体_GB2312"/>
                <w:sz w:val="30"/>
              </w:rPr>
              <w:t>作</w:t>
            </w:r>
            <w:r w:rsidRPr="006D0953">
              <w:rPr>
                <w:rFonts w:eastAsia="楷体_GB2312"/>
                <w:sz w:val="30"/>
              </w:rPr>
              <w:t xml:space="preserve">    </w:t>
            </w:r>
            <w:r w:rsidRPr="006D0953">
              <w:rPr>
                <w:rFonts w:eastAsia="楷体_GB2312"/>
                <w:sz w:val="30"/>
              </w:rPr>
              <w:t>者：</w:t>
            </w:r>
          </w:p>
        </w:tc>
        <w:tc>
          <w:tcPr>
            <w:tcW w:w="5103" w:type="dxa"/>
            <w:gridSpan w:val="2"/>
            <w:tcBorders>
              <w:top w:val="nil"/>
              <w:left w:val="nil"/>
              <w:bottom w:val="nil"/>
              <w:right w:val="nil"/>
            </w:tcBorders>
            <w:vAlign w:val="bottom"/>
          </w:tcPr>
          <w:p w:rsidR="00EC2257" w:rsidRPr="000C7F8B" w:rsidRDefault="004070D8" w:rsidP="00D70B15">
            <w:pPr>
              <w:widowControl/>
              <w:jc w:val="left"/>
              <w:rPr>
                <w:rFonts w:eastAsia="楷体_GB2312"/>
                <w:b/>
                <w:sz w:val="30"/>
              </w:rPr>
            </w:pPr>
            <w:r>
              <w:rPr>
                <w:rFonts w:eastAsia="楷体_GB2312"/>
                <w:b/>
                <w:sz w:val="30"/>
              </w:rPr>
              <w:t>王强</w:t>
            </w:r>
          </w:p>
        </w:tc>
      </w:tr>
      <w:tr w:rsidR="00EC2257" w:rsidTr="00D70B15">
        <w:tc>
          <w:tcPr>
            <w:tcW w:w="3794" w:type="dxa"/>
            <w:tcBorders>
              <w:top w:val="nil"/>
              <w:left w:val="nil"/>
              <w:bottom w:val="nil"/>
              <w:right w:val="nil"/>
            </w:tcBorders>
          </w:tcPr>
          <w:p w:rsidR="00EC2257" w:rsidRPr="006D0953" w:rsidRDefault="00EC2257" w:rsidP="00D70B15">
            <w:pPr>
              <w:widowControl/>
              <w:jc w:val="right"/>
              <w:rPr>
                <w:rFonts w:eastAsia="楷体_GB2312"/>
                <w:sz w:val="30"/>
              </w:rPr>
            </w:pPr>
            <w:r w:rsidRPr="006D0953">
              <w:rPr>
                <w:rFonts w:eastAsia="楷体_GB2312"/>
                <w:sz w:val="30"/>
              </w:rPr>
              <w:t>专</w:t>
            </w:r>
            <w:r w:rsidRPr="006D0953">
              <w:rPr>
                <w:rFonts w:eastAsia="楷体_GB2312"/>
                <w:sz w:val="30"/>
              </w:rPr>
              <w:t xml:space="preserve">    </w:t>
            </w:r>
            <w:r w:rsidRPr="006D0953">
              <w:rPr>
                <w:rFonts w:eastAsia="楷体_GB2312"/>
                <w:sz w:val="30"/>
              </w:rPr>
              <w:t>业：</w:t>
            </w:r>
          </w:p>
        </w:tc>
        <w:tc>
          <w:tcPr>
            <w:tcW w:w="5103" w:type="dxa"/>
            <w:gridSpan w:val="2"/>
            <w:tcBorders>
              <w:top w:val="nil"/>
              <w:left w:val="nil"/>
              <w:bottom w:val="nil"/>
              <w:right w:val="nil"/>
            </w:tcBorders>
            <w:vAlign w:val="bottom"/>
          </w:tcPr>
          <w:p w:rsidR="00EC2257" w:rsidRPr="000C7F8B" w:rsidRDefault="00EC2257" w:rsidP="00D70B15">
            <w:pPr>
              <w:widowControl/>
              <w:jc w:val="left"/>
              <w:rPr>
                <w:rFonts w:eastAsia="楷体_GB2312"/>
                <w:b/>
                <w:sz w:val="30"/>
              </w:rPr>
            </w:pPr>
            <w:r w:rsidRPr="000C7F8B">
              <w:rPr>
                <w:rFonts w:eastAsia="楷体_GB2312" w:hint="eastAsia"/>
                <w:b/>
                <w:sz w:val="30"/>
              </w:rPr>
              <w:t>计算机</w:t>
            </w:r>
            <w:r>
              <w:rPr>
                <w:rFonts w:eastAsia="楷体_GB2312" w:hint="eastAsia"/>
                <w:b/>
                <w:sz w:val="30"/>
              </w:rPr>
              <w:t>技术</w:t>
            </w:r>
          </w:p>
        </w:tc>
      </w:tr>
      <w:tr w:rsidR="00EC2257" w:rsidTr="00D70B15">
        <w:tc>
          <w:tcPr>
            <w:tcW w:w="3794" w:type="dxa"/>
            <w:tcBorders>
              <w:top w:val="nil"/>
              <w:left w:val="nil"/>
              <w:bottom w:val="nil"/>
              <w:right w:val="nil"/>
            </w:tcBorders>
          </w:tcPr>
          <w:p w:rsidR="00EC2257" w:rsidRPr="006D0953" w:rsidRDefault="00EC2257" w:rsidP="00D70B15">
            <w:pPr>
              <w:widowControl/>
              <w:jc w:val="right"/>
              <w:rPr>
                <w:rFonts w:eastAsia="楷体_GB2312"/>
                <w:sz w:val="30"/>
              </w:rPr>
            </w:pPr>
            <w:r w:rsidRPr="006D0953">
              <w:rPr>
                <w:rFonts w:eastAsia="楷体_GB2312"/>
                <w:sz w:val="30"/>
              </w:rPr>
              <w:t>研究方向：</w:t>
            </w:r>
          </w:p>
        </w:tc>
        <w:tc>
          <w:tcPr>
            <w:tcW w:w="5103" w:type="dxa"/>
            <w:gridSpan w:val="2"/>
            <w:tcBorders>
              <w:top w:val="nil"/>
              <w:left w:val="nil"/>
              <w:bottom w:val="nil"/>
              <w:right w:val="nil"/>
            </w:tcBorders>
            <w:vAlign w:val="bottom"/>
          </w:tcPr>
          <w:p w:rsidR="00EC2257" w:rsidRPr="000C7F8B" w:rsidRDefault="00633508" w:rsidP="00D70B15">
            <w:pPr>
              <w:widowControl/>
              <w:jc w:val="left"/>
              <w:rPr>
                <w:rFonts w:eastAsia="楷体_GB2312"/>
                <w:b/>
                <w:sz w:val="30"/>
              </w:rPr>
            </w:pPr>
            <w:r>
              <w:rPr>
                <w:rFonts w:eastAsia="楷体_GB2312" w:hint="eastAsia"/>
                <w:b/>
                <w:sz w:val="30"/>
              </w:rPr>
              <w:t>数据挖掘</w:t>
            </w:r>
          </w:p>
        </w:tc>
      </w:tr>
      <w:tr w:rsidR="00EC2257" w:rsidTr="00D70B15">
        <w:trPr>
          <w:trHeight w:val="930"/>
        </w:trPr>
        <w:tc>
          <w:tcPr>
            <w:tcW w:w="3794" w:type="dxa"/>
            <w:tcBorders>
              <w:top w:val="nil"/>
              <w:left w:val="nil"/>
              <w:bottom w:val="nil"/>
              <w:right w:val="nil"/>
            </w:tcBorders>
            <w:vAlign w:val="center"/>
          </w:tcPr>
          <w:p w:rsidR="00EC2257" w:rsidRPr="006D0953" w:rsidRDefault="00EC2257" w:rsidP="00D70B15">
            <w:pPr>
              <w:widowControl/>
              <w:jc w:val="right"/>
              <w:rPr>
                <w:rFonts w:eastAsia="楷体_GB2312"/>
                <w:sz w:val="30"/>
              </w:rPr>
            </w:pPr>
            <w:r w:rsidRPr="006D0953">
              <w:rPr>
                <w:rFonts w:eastAsia="楷体_GB2312"/>
                <w:sz w:val="30"/>
              </w:rPr>
              <w:t>指导教师</w:t>
            </w:r>
            <w:r>
              <w:rPr>
                <w:rFonts w:eastAsia="楷体_GB2312" w:hint="eastAsia"/>
                <w:sz w:val="30"/>
              </w:rPr>
              <w:t>：</w:t>
            </w:r>
          </w:p>
        </w:tc>
        <w:tc>
          <w:tcPr>
            <w:tcW w:w="5103" w:type="dxa"/>
            <w:gridSpan w:val="2"/>
            <w:tcBorders>
              <w:top w:val="nil"/>
              <w:left w:val="nil"/>
              <w:bottom w:val="nil"/>
              <w:right w:val="nil"/>
            </w:tcBorders>
            <w:vAlign w:val="center"/>
          </w:tcPr>
          <w:p w:rsidR="00EC2257" w:rsidRPr="00D353C4" w:rsidRDefault="0020622E" w:rsidP="0020622E">
            <w:pPr>
              <w:widowControl/>
              <w:jc w:val="left"/>
              <w:rPr>
                <w:sz w:val="56"/>
                <w:szCs w:val="56"/>
              </w:rPr>
            </w:pPr>
            <w:r>
              <w:rPr>
                <w:rFonts w:eastAsia="楷体_GB2312" w:hint="eastAsia"/>
                <w:b/>
                <w:sz w:val="30"/>
              </w:rPr>
              <w:t>李宁</w:t>
            </w:r>
            <w:r>
              <w:rPr>
                <w:rFonts w:eastAsia="楷体_GB2312" w:hint="eastAsia"/>
                <w:b/>
                <w:sz w:val="30"/>
              </w:rPr>
              <w:t xml:space="preserve"> </w:t>
            </w:r>
            <w:r>
              <w:rPr>
                <w:rFonts w:eastAsia="楷体_GB2312" w:hint="eastAsia"/>
                <w:b/>
                <w:sz w:val="30"/>
              </w:rPr>
              <w:t>副教授</w:t>
            </w:r>
          </w:p>
        </w:tc>
      </w:tr>
      <w:tr w:rsidR="00EC2257" w:rsidTr="00D70B15">
        <w:trPr>
          <w:trHeight w:val="2559"/>
        </w:trPr>
        <w:tc>
          <w:tcPr>
            <w:tcW w:w="8897" w:type="dxa"/>
            <w:gridSpan w:val="3"/>
            <w:tcBorders>
              <w:top w:val="nil"/>
              <w:left w:val="nil"/>
              <w:bottom w:val="nil"/>
              <w:right w:val="nil"/>
            </w:tcBorders>
          </w:tcPr>
          <w:p w:rsidR="00EC2257" w:rsidRPr="00626AA9" w:rsidRDefault="00EC2257" w:rsidP="00D70B15">
            <w:pPr>
              <w:widowControl/>
              <w:jc w:val="right"/>
              <w:rPr>
                <w:rFonts w:eastAsia="楷体_GB2312"/>
                <w:b/>
                <w:sz w:val="30"/>
              </w:rPr>
            </w:pPr>
          </w:p>
        </w:tc>
      </w:tr>
      <w:tr w:rsidR="00EC2257" w:rsidTr="00D70B15">
        <w:trPr>
          <w:trHeight w:val="1580"/>
        </w:trPr>
        <w:tc>
          <w:tcPr>
            <w:tcW w:w="8897" w:type="dxa"/>
            <w:gridSpan w:val="3"/>
            <w:tcBorders>
              <w:top w:val="nil"/>
              <w:left w:val="nil"/>
              <w:bottom w:val="nil"/>
              <w:right w:val="nil"/>
            </w:tcBorders>
          </w:tcPr>
          <w:p w:rsidR="00EC2257" w:rsidRPr="00186208" w:rsidRDefault="00EC2257" w:rsidP="00D70B15">
            <w:pPr>
              <w:jc w:val="center"/>
              <w:rPr>
                <w:b/>
                <w:sz w:val="30"/>
              </w:rPr>
            </w:pPr>
            <w:r w:rsidRPr="00186208">
              <w:rPr>
                <w:b/>
                <w:sz w:val="30"/>
              </w:rPr>
              <w:t>南京大学计算机科学与技术系</w:t>
            </w:r>
          </w:p>
          <w:p w:rsidR="00EC2257" w:rsidRPr="000C7F8B" w:rsidRDefault="00EC2257" w:rsidP="00D70B15">
            <w:pPr>
              <w:jc w:val="center"/>
              <w:rPr>
                <w:b/>
                <w:sz w:val="30"/>
              </w:rPr>
            </w:pPr>
            <w:r w:rsidRPr="006D0953">
              <w:rPr>
                <w:b/>
                <w:sz w:val="30"/>
              </w:rPr>
              <w:t>201</w:t>
            </w:r>
            <w:r w:rsidR="00461024">
              <w:rPr>
                <w:rFonts w:hint="eastAsia"/>
                <w:b/>
                <w:sz w:val="30"/>
              </w:rPr>
              <w:t>7</w:t>
            </w:r>
            <w:r w:rsidRPr="006D0953">
              <w:rPr>
                <w:b/>
                <w:sz w:val="30"/>
              </w:rPr>
              <w:t>年</w:t>
            </w:r>
            <w:r>
              <w:rPr>
                <w:rFonts w:hint="eastAsia"/>
                <w:b/>
                <w:sz w:val="30"/>
              </w:rPr>
              <w:t>5</w:t>
            </w:r>
            <w:r w:rsidRPr="006D0953">
              <w:rPr>
                <w:b/>
                <w:sz w:val="30"/>
              </w:rPr>
              <w:t>月</w:t>
            </w:r>
          </w:p>
        </w:tc>
      </w:tr>
      <w:tr w:rsidR="00EC2257" w:rsidTr="00D70B15">
        <w:trPr>
          <w:trHeight w:val="2269"/>
        </w:trPr>
        <w:tc>
          <w:tcPr>
            <w:tcW w:w="8897" w:type="dxa"/>
            <w:gridSpan w:val="3"/>
            <w:tcBorders>
              <w:top w:val="nil"/>
              <w:left w:val="nil"/>
              <w:bottom w:val="nil"/>
              <w:right w:val="nil"/>
            </w:tcBorders>
            <w:vAlign w:val="bottom"/>
          </w:tcPr>
          <w:p w:rsidR="00EC2257" w:rsidRDefault="00EC2257" w:rsidP="00D70B15">
            <w:pPr>
              <w:widowControl/>
              <w:jc w:val="center"/>
              <w:rPr>
                <w:rFonts w:eastAsia="楷体_GB2312"/>
                <w:sz w:val="30"/>
              </w:rPr>
            </w:pPr>
            <w:r>
              <w:rPr>
                <w:rFonts w:eastAsia="楷体_GB2312"/>
                <w:sz w:val="30"/>
              </w:rPr>
              <w:lastRenderedPageBreak/>
              <w:br w:type="page"/>
            </w:r>
            <w:r w:rsidRPr="00AD3415">
              <w:rPr>
                <w:rFonts w:eastAsia="楷体_GB2312"/>
                <w:b/>
                <w:noProof/>
                <w:sz w:val="52"/>
              </w:rPr>
              <w:drawing>
                <wp:inline distT="0" distB="0" distL="0" distR="0" wp14:anchorId="0AF5E98D" wp14:editId="170D8B62">
                  <wp:extent cx="677917" cy="769526"/>
                  <wp:effectExtent l="0" t="0" r="0" b="0"/>
                  <wp:docPr id="8" name="Picture 11" descr="NJ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NJU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74500" b="26316"/>
                          <a:stretch/>
                        </pic:blipFill>
                        <pic:spPr bwMode="auto">
                          <a:xfrm>
                            <a:off x="0" y="0"/>
                            <a:ext cx="682626" cy="77487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C2257" w:rsidTr="00D70B15">
        <w:trPr>
          <w:trHeight w:val="650"/>
        </w:trPr>
        <w:tc>
          <w:tcPr>
            <w:tcW w:w="8897" w:type="dxa"/>
            <w:gridSpan w:val="3"/>
            <w:tcBorders>
              <w:top w:val="nil"/>
              <w:left w:val="nil"/>
              <w:bottom w:val="nil"/>
              <w:right w:val="nil"/>
            </w:tcBorders>
          </w:tcPr>
          <w:p w:rsidR="00EC2257" w:rsidRDefault="00EC2257" w:rsidP="00D70B15">
            <w:pPr>
              <w:widowControl/>
              <w:jc w:val="right"/>
              <w:rPr>
                <w:rFonts w:eastAsia="楷体_GB2312"/>
                <w:sz w:val="30"/>
              </w:rPr>
            </w:pPr>
          </w:p>
        </w:tc>
      </w:tr>
      <w:tr w:rsidR="00EC2257" w:rsidTr="00D70B15">
        <w:trPr>
          <w:trHeight w:val="1695"/>
        </w:trPr>
        <w:tc>
          <w:tcPr>
            <w:tcW w:w="8897" w:type="dxa"/>
            <w:gridSpan w:val="3"/>
            <w:tcBorders>
              <w:top w:val="nil"/>
              <w:left w:val="nil"/>
              <w:bottom w:val="nil"/>
              <w:right w:val="nil"/>
            </w:tcBorders>
            <w:vAlign w:val="bottom"/>
          </w:tcPr>
          <w:p w:rsidR="00EC2257" w:rsidRPr="006278EF" w:rsidRDefault="009E6326" w:rsidP="008D6F0B">
            <w:pPr>
              <w:widowControl/>
              <w:jc w:val="center"/>
              <w:rPr>
                <w:rFonts w:eastAsia="楷体_GB2312"/>
                <w:sz w:val="44"/>
                <w:szCs w:val="44"/>
              </w:rPr>
            </w:pPr>
            <w:r w:rsidRPr="009E6326">
              <w:rPr>
                <w:rFonts w:eastAsia="楷体_GB2312"/>
                <w:sz w:val="44"/>
                <w:szCs w:val="44"/>
              </w:rPr>
              <w:t>Research on Entity Relation Extraction Based on Convolutional Neural Network</w:t>
            </w:r>
          </w:p>
        </w:tc>
      </w:tr>
      <w:tr w:rsidR="00EC2257" w:rsidTr="00D70B15">
        <w:trPr>
          <w:trHeight w:val="1431"/>
        </w:trPr>
        <w:tc>
          <w:tcPr>
            <w:tcW w:w="8897" w:type="dxa"/>
            <w:gridSpan w:val="3"/>
            <w:tcBorders>
              <w:top w:val="nil"/>
              <w:left w:val="nil"/>
              <w:bottom w:val="nil"/>
              <w:right w:val="nil"/>
            </w:tcBorders>
          </w:tcPr>
          <w:p w:rsidR="00EC2257" w:rsidRPr="00B073AD" w:rsidRDefault="00EC2257" w:rsidP="00D70B15">
            <w:pPr>
              <w:widowControl/>
              <w:jc w:val="right"/>
              <w:rPr>
                <w:rFonts w:eastAsia="楷体_GB2312"/>
                <w:b/>
                <w:sz w:val="48"/>
              </w:rPr>
            </w:pPr>
          </w:p>
        </w:tc>
      </w:tr>
      <w:tr w:rsidR="00EC2257" w:rsidTr="00D70B15">
        <w:trPr>
          <w:gridAfter w:val="1"/>
          <w:wAfter w:w="14" w:type="dxa"/>
          <w:trHeight w:val="1892"/>
        </w:trPr>
        <w:tc>
          <w:tcPr>
            <w:tcW w:w="8883" w:type="dxa"/>
            <w:gridSpan w:val="2"/>
            <w:tcBorders>
              <w:top w:val="nil"/>
              <w:left w:val="nil"/>
              <w:bottom w:val="nil"/>
              <w:right w:val="nil"/>
            </w:tcBorders>
            <w:vAlign w:val="bottom"/>
          </w:tcPr>
          <w:p w:rsidR="00EC2257" w:rsidRPr="006D0953" w:rsidRDefault="00EC2257" w:rsidP="00EC2257">
            <w:pPr>
              <w:spacing w:afterLines="20" w:after="62"/>
              <w:jc w:val="center"/>
              <w:rPr>
                <w:sz w:val="30"/>
              </w:rPr>
            </w:pPr>
            <w:r w:rsidRPr="006D0953">
              <w:rPr>
                <w:sz w:val="30"/>
              </w:rPr>
              <w:t>Presented By</w:t>
            </w:r>
          </w:p>
          <w:p w:rsidR="00EC2257" w:rsidRPr="000C7F8B" w:rsidRDefault="00694E91" w:rsidP="00EC2257">
            <w:pPr>
              <w:spacing w:afterLines="20" w:after="62"/>
              <w:jc w:val="center"/>
              <w:rPr>
                <w:rFonts w:eastAsia="楷体_GB2312"/>
                <w:b/>
                <w:sz w:val="30"/>
              </w:rPr>
            </w:pPr>
            <w:r>
              <w:rPr>
                <w:rFonts w:eastAsia="楷体_GB2312"/>
                <w:b/>
                <w:sz w:val="30"/>
              </w:rPr>
              <w:t>Wang</w:t>
            </w:r>
            <w:r w:rsidR="00D6228D">
              <w:rPr>
                <w:rFonts w:eastAsia="楷体_GB2312" w:hint="eastAsia"/>
                <w:b/>
                <w:sz w:val="30"/>
              </w:rPr>
              <w:t xml:space="preserve"> Q</w:t>
            </w:r>
            <w:r>
              <w:rPr>
                <w:rFonts w:eastAsia="楷体_GB2312" w:hint="eastAsia"/>
                <w:b/>
                <w:sz w:val="30"/>
              </w:rPr>
              <w:t>iang</w:t>
            </w:r>
          </w:p>
        </w:tc>
      </w:tr>
      <w:tr w:rsidR="00EC2257" w:rsidTr="00D70B15">
        <w:trPr>
          <w:trHeight w:val="1515"/>
        </w:trPr>
        <w:tc>
          <w:tcPr>
            <w:tcW w:w="8897" w:type="dxa"/>
            <w:gridSpan w:val="3"/>
            <w:tcBorders>
              <w:top w:val="nil"/>
              <w:left w:val="nil"/>
              <w:bottom w:val="nil"/>
              <w:right w:val="nil"/>
            </w:tcBorders>
            <w:vAlign w:val="bottom"/>
          </w:tcPr>
          <w:p w:rsidR="00EC2257" w:rsidRPr="006D0953" w:rsidRDefault="00EC2257" w:rsidP="00EC2257">
            <w:pPr>
              <w:spacing w:afterLines="20" w:after="62"/>
              <w:jc w:val="center"/>
              <w:rPr>
                <w:sz w:val="30"/>
              </w:rPr>
            </w:pPr>
            <w:r w:rsidRPr="006D0953">
              <w:rPr>
                <w:sz w:val="30"/>
              </w:rPr>
              <w:t>Supervised by</w:t>
            </w:r>
          </w:p>
          <w:p w:rsidR="00EC2257" w:rsidRPr="00376552" w:rsidRDefault="00AF5254" w:rsidP="00D6228D">
            <w:pPr>
              <w:spacing w:afterLines="20" w:after="62"/>
              <w:jc w:val="center"/>
              <w:rPr>
                <w:rFonts w:eastAsia="楷体_GB2312"/>
                <w:b/>
                <w:sz w:val="30"/>
              </w:rPr>
            </w:pPr>
            <w:r>
              <w:rPr>
                <w:b/>
                <w:sz w:val="30"/>
              </w:rPr>
              <w:t>Prof</w:t>
            </w:r>
            <w:r>
              <w:rPr>
                <w:rFonts w:hint="eastAsia"/>
                <w:b/>
                <w:sz w:val="30"/>
              </w:rPr>
              <w:t>.</w:t>
            </w:r>
            <w:r>
              <w:rPr>
                <w:b/>
                <w:sz w:val="30"/>
              </w:rPr>
              <w:t xml:space="preserve"> </w:t>
            </w:r>
            <w:r w:rsidR="00D6228D">
              <w:rPr>
                <w:rFonts w:eastAsia="楷体_GB2312" w:hint="eastAsia"/>
                <w:b/>
                <w:sz w:val="30"/>
              </w:rPr>
              <w:t>Li</w:t>
            </w:r>
            <w:r w:rsidR="00D6228D">
              <w:rPr>
                <w:rFonts w:eastAsia="楷体_GB2312"/>
                <w:b/>
                <w:sz w:val="30"/>
              </w:rPr>
              <w:t xml:space="preserve"> Ning</w:t>
            </w:r>
          </w:p>
        </w:tc>
      </w:tr>
      <w:tr w:rsidR="00EC2257" w:rsidTr="00D70B15">
        <w:trPr>
          <w:trHeight w:val="2313"/>
        </w:trPr>
        <w:tc>
          <w:tcPr>
            <w:tcW w:w="8897" w:type="dxa"/>
            <w:gridSpan w:val="3"/>
            <w:tcBorders>
              <w:top w:val="nil"/>
              <w:left w:val="nil"/>
              <w:bottom w:val="nil"/>
              <w:right w:val="nil"/>
            </w:tcBorders>
            <w:vAlign w:val="bottom"/>
          </w:tcPr>
          <w:p w:rsidR="00EC2257" w:rsidRPr="006D0953" w:rsidRDefault="00EC2257" w:rsidP="00D70B15">
            <w:pPr>
              <w:jc w:val="center"/>
              <w:rPr>
                <w:bCs/>
              </w:rPr>
            </w:pPr>
            <w:r w:rsidRPr="006D0953">
              <w:rPr>
                <w:bCs/>
              </w:rPr>
              <w:t>A DISSERTATION</w:t>
            </w:r>
          </w:p>
          <w:p w:rsidR="00EC2257" w:rsidRPr="006D0953" w:rsidRDefault="00EC2257" w:rsidP="00D70B15">
            <w:pPr>
              <w:jc w:val="center"/>
              <w:rPr>
                <w:bCs/>
              </w:rPr>
            </w:pPr>
            <w:r w:rsidRPr="006D0953">
              <w:rPr>
                <w:bCs/>
              </w:rPr>
              <w:t>FOR THE APPLICATION OF MASTER DEGREE</w:t>
            </w:r>
          </w:p>
          <w:p w:rsidR="00EC2257" w:rsidRPr="006D0953" w:rsidRDefault="00EC2257" w:rsidP="00D70B15">
            <w:pPr>
              <w:jc w:val="center"/>
              <w:rPr>
                <w:bCs/>
              </w:rPr>
            </w:pPr>
            <w:r w:rsidRPr="006D0953">
              <w:rPr>
                <w:bCs/>
              </w:rPr>
              <w:t>SUBMITTED TO THE DEPARTMENT OF COMPUTER SCIENCE</w:t>
            </w:r>
          </w:p>
          <w:p w:rsidR="00EC2257" w:rsidRPr="000C7F8B" w:rsidRDefault="00EC2257" w:rsidP="00D70B15">
            <w:pPr>
              <w:jc w:val="center"/>
              <w:rPr>
                <w:b/>
                <w:sz w:val="30"/>
              </w:rPr>
            </w:pPr>
            <w:r w:rsidRPr="006D0953">
              <w:rPr>
                <w:bCs/>
              </w:rPr>
              <w:t>AND TECHONOLOGY OF NANJING UNIVERSITY</w:t>
            </w:r>
          </w:p>
        </w:tc>
      </w:tr>
      <w:tr w:rsidR="00EC2257" w:rsidTr="00D70B15">
        <w:trPr>
          <w:trHeight w:val="844"/>
        </w:trPr>
        <w:tc>
          <w:tcPr>
            <w:tcW w:w="8897" w:type="dxa"/>
            <w:gridSpan w:val="3"/>
            <w:tcBorders>
              <w:top w:val="nil"/>
              <w:left w:val="nil"/>
              <w:bottom w:val="nil"/>
              <w:right w:val="nil"/>
            </w:tcBorders>
            <w:vAlign w:val="bottom"/>
          </w:tcPr>
          <w:p w:rsidR="00EC2257" w:rsidRPr="00186208" w:rsidRDefault="00C15BB0" w:rsidP="00D70B15">
            <w:pPr>
              <w:jc w:val="center"/>
              <w:rPr>
                <w:b/>
                <w:sz w:val="30"/>
                <w:szCs w:val="30"/>
              </w:rPr>
            </w:pPr>
            <w:r>
              <w:rPr>
                <w:rFonts w:hint="eastAsia"/>
                <w:b/>
                <w:sz w:val="30"/>
                <w:szCs w:val="30"/>
              </w:rPr>
              <w:t>May 2017</w:t>
            </w:r>
          </w:p>
        </w:tc>
      </w:tr>
    </w:tbl>
    <w:p w:rsidR="007022AF" w:rsidRPr="00BD68C6" w:rsidRDefault="007022AF" w:rsidP="007022AF">
      <w:pPr>
        <w:spacing w:before="340" w:after="100" w:afterAutospacing="1"/>
        <w:jc w:val="center"/>
        <w:rPr>
          <w:sz w:val="44"/>
          <w:szCs w:val="44"/>
        </w:rPr>
      </w:pPr>
      <w:r w:rsidRPr="00E13A10">
        <w:rPr>
          <w:rFonts w:hint="eastAsia"/>
          <w:spacing w:val="220"/>
          <w:kern w:val="0"/>
          <w:sz w:val="44"/>
          <w:szCs w:val="44"/>
          <w:fitText w:val="1320" w:id="1171051264"/>
        </w:rPr>
        <w:t>声</w:t>
      </w:r>
      <w:r w:rsidRPr="00E13A10">
        <w:rPr>
          <w:rFonts w:hint="eastAsia"/>
          <w:kern w:val="0"/>
          <w:sz w:val="44"/>
          <w:szCs w:val="44"/>
          <w:fitText w:val="1320" w:id="1171051264"/>
        </w:rPr>
        <w:t>明</w:t>
      </w:r>
    </w:p>
    <w:p w:rsidR="007022AF" w:rsidRPr="00BD68C6" w:rsidRDefault="007022AF" w:rsidP="007022AF">
      <w:pPr>
        <w:ind w:firstLine="480"/>
        <w:rPr>
          <w:lang w:val="en-GB"/>
        </w:rPr>
      </w:pPr>
      <w:r w:rsidRPr="00BD68C6">
        <w:rPr>
          <w:rFonts w:hint="eastAsia"/>
          <w:lang w:val="en-GB"/>
        </w:rPr>
        <w:lastRenderedPageBreak/>
        <w:t>本人声明所呈交的论文是我个人在导师指导下、在南京大学及导师提供的研究环境（含标明的项目资助）下作为导师领导的项目组项目整体的组成部分而完成的研究工作及取得的研究成果。</w:t>
      </w:r>
    </w:p>
    <w:p w:rsidR="007022AF" w:rsidRPr="00BD68C6" w:rsidRDefault="007022AF" w:rsidP="007022AF">
      <w:pPr>
        <w:ind w:firstLine="480"/>
        <w:rPr>
          <w:lang w:val="en-GB"/>
        </w:rPr>
      </w:pPr>
      <w:r w:rsidRPr="00BD68C6">
        <w:rPr>
          <w:rFonts w:hint="eastAsia"/>
          <w:lang w:val="en-GB"/>
        </w:rPr>
        <w:t>除了文中特别加以标注和致谢的地方外，论文中不包含其他人已经发表或撰写过的研究成果。与我一同工作的同志对本研究所做的任何贡献均已在论文中作了明确的说明并表示了谢意。</w:t>
      </w:r>
    </w:p>
    <w:p w:rsidR="007022AF" w:rsidRPr="00BD68C6" w:rsidRDefault="007022AF" w:rsidP="007022AF">
      <w:pPr>
        <w:ind w:firstLine="480"/>
        <w:rPr>
          <w:lang w:val="en-GB"/>
        </w:rPr>
      </w:pPr>
      <w:r w:rsidRPr="00BD68C6">
        <w:rPr>
          <w:rFonts w:hint="eastAsia"/>
          <w:lang w:val="en-GB"/>
        </w:rPr>
        <w:t>南京大学及导师所有权保留：送交论文的复印件，允许论文被查阅和借阅；公布论文的全部或部分内容；可以采用影印、缩印或其它复制手段保存该论文。</w:t>
      </w:r>
    </w:p>
    <w:p w:rsidR="007022AF" w:rsidRPr="00BD68C6" w:rsidRDefault="007022AF" w:rsidP="007022AF">
      <w:pPr>
        <w:ind w:firstLine="480"/>
        <w:rPr>
          <w:lang w:val="en-GB"/>
        </w:rPr>
      </w:pPr>
    </w:p>
    <w:p w:rsidR="007022AF" w:rsidRPr="00BD68C6" w:rsidRDefault="007022AF" w:rsidP="007022AF">
      <w:pPr>
        <w:rPr>
          <w:lang w:val="en-GB"/>
        </w:rPr>
      </w:pPr>
      <w:r w:rsidRPr="00BD68C6">
        <w:rPr>
          <w:rFonts w:hint="eastAsia"/>
          <w:lang w:val="en-GB"/>
        </w:rPr>
        <w:t>学生签名：</w:t>
      </w:r>
      <w:r w:rsidRPr="00BD68C6">
        <w:rPr>
          <w:rFonts w:hint="eastAsia"/>
          <w:lang w:val="en-GB"/>
        </w:rPr>
        <w:t xml:space="preserve">                         </w:t>
      </w:r>
      <w:r>
        <w:rPr>
          <w:rFonts w:hint="eastAsia"/>
          <w:lang w:val="en-GB"/>
        </w:rPr>
        <w:tab/>
      </w:r>
      <w:r>
        <w:rPr>
          <w:rFonts w:hint="eastAsia"/>
          <w:lang w:val="en-GB"/>
        </w:rPr>
        <w:tab/>
      </w:r>
      <w:r w:rsidRPr="00BD68C6">
        <w:rPr>
          <w:rFonts w:hint="eastAsia"/>
          <w:lang w:val="en-GB"/>
        </w:rPr>
        <w:t>日期：</w:t>
      </w:r>
    </w:p>
    <w:p w:rsidR="007022AF" w:rsidRPr="00E73B27" w:rsidRDefault="007022AF" w:rsidP="007022AF">
      <w:pPr>
        <w:ind w:firstLine="480"/>
        <w:rPr>
          <w:lang w:val="en-GB"/>
        </w:rPr>
      </w:pPr>
    </w:p>
    <w:p w:rsidR="007022AF" w:rsidRDefault="007022AF" w:rsidP="007022AF">
      <w:pPr>
        <w:rPr>
          <w:lang w:val="en-GB"/>
        </w:rPr>
      </w:pPr>
      <w:r w:rsidRPr="00BD68C6">
        <w:rPr>
          <w:rFonts w:hint="eastAsia"/>
          <w:lang w:val="en-GB"/>
        </w:rPr>
        <w:t>导师签名：</w:t>
      </w:r>
      <w:r w:rsidRPr="00BD68C6">
        <w:rPr>
          <w:rFonts w:hint="eastAsia"/>
          <w:lang w:val="en-GB"/>
        </w:rPr>
        <w:t xml:space="preserve">                         </w:t>
      </w:r>
      <w:r>
        <w:rPr>
          <w:rFonts w:hint="eastAsia"/>
          <w:lang w:val="en-GB"/>
        </w:rPr>
        <w:tab/>
      </w:r>
      <w:r>
        <w:rPr>
          <w:rFonts w:hint="eastAsia"/>
          <w:lang w:val="en-GB"/>
        </w:rPr>
        <w:tab/>
      </w:r>
      <w:r w:rsidRPr="00BD68C6">
        <w:rPr>
          <w:rFonts w:hint="eastAsia"/>
          <w:lang w:val="en-GB"/>
        </w:rPr>
        <w:t>日期：</w:t>
      </w:r>
    </w:p>
    <w:p w:rsidR="007022AF" w:rsidRDefault="007022AF" w:rsidP="007022AF">
      <w:pPr>
        <w:rPr>
          <w:lang w:val="en-GB"/>
        </w:rPr>
      </w:pPr>
    </w:p>
    <w:p w:rsidR="007022AF" w:rsidRDefault="007022AF" w:rsidP="007022AF">
      <w:pPr>
        <w:rPr>
          <w:lang w:val="en-GB"/>
        </w:rPr>
      </w:pPr>
    </w:p>
    <w:p w:rsidR="007022AF" w:rsidRPr="00BD68C6" w:rsidRDefault="007022AF" w:rsidP="007022AF">
      <w:pPr>
        <w:spacing w:before="340" w:after="100" w:afterAutospacing="1"/>
        <w:jc w:val="center"/>
        <w:rPr>
          <w:sz w:val="44"/>
          <w:szCs w:val="44"/>
        </w:rPr>
      </w:pPr>
      <w:bookmarkStart w:id="0" w:name="_Toc289292889"/>
      <w:bookmarkStart w:id="1" w:name="_Toc289293218"/>
      <w:bookmarkStart w:id="2" w:name="_Toc289293746"/>
      <w:r w:rsidRPr="00106C24">
        <w:rPr>
          <w:rFonts w:hint="eastAsia"/>
          <w:sz w:val="44"/>
          <w:szCs w:val="44"/>
        </w:rPr>
        <w:t>Declaration</w:t>
      </w:r>
      <w:bookmarkEnd w:id="0"/>
      <w:bookmarkEnd w:id="1"/>
      <w:bookmarkEnd w:id="2"/>
    </w:p>
    <w:p w:rsidR="007022AF" w:rsidRPr="00BD68C6" w:rsidRDefault="007022AF" w:rsidP="007022AF">
      <w:pPr>
        <w:ind w:firstLine="480"/>
      </w:pPr>
      <w:r w:rsidRPr="00BD68C6">
        <w:t>I make a declaration here that the thesis submitted is composed of the researching work by myself and its corresponding researching results finished as a constituent part of the whole project in the project team lead by my advisor. The thesis is completed with the guidance of my advisor, and under the researching circumstances offered by Nanjing University and my advisor (including the project support indicated).</w:t>
      </w:r>
    </w:p>
    <w:p w:rsidR="007022AF" w:rsidRPr="00BD68C6" w:rsidRDefault="007022AF" w:rsidP="007022AF">
      <w:pPr>
        <w:ind w:firstLine="480"/>
      </w:pPr>
      <w:r w:rsidRPr="00BD68C6">
        <w:t>The thesis does not include other people’s researching results ever published or composed, except that are specially annotated and acknowledged somewhere in the article. Any contribution made to the research by my working partners is declared explicitly and acknowledged in the thesis.</w:t>
      </w:r>
    </w:p>
    <w:p w:rsidR="007022AF" w:rsidRPr="00BD68C6" w:rsidRDefault="007022AF" w:rsidP="007022AF">
      <w:pPr>
        <w:ind w:firstLine="480"/>
      </w:pPr>
      <w:r w:rsidRPr="00BD68C6">
        <w:t>Nanjing University and the advisor retain the copyright as follows: submitting the copies of the thesis, allowing the thesis to be consulted and borrowed; publicizing the whole or part of the thesis’ content; keeping the thesis by photocopy, microcopy or other copy methods.</w:t>
      </w:r>
    </w:p>
    <w:p w:rsidR="007022AF" w:rsidRPr="00BD68C6" w:rsidRDefault="007022AF" w:rsidP="007022AF">
      <w:pPr>
        <w:ind w:firstLine="480"/>
      </w:pPr>
    </w:p>
    <w:p w:rsidR="007022AF" w:rsidRDefault="007022AF" w:rsidP="007022AF">
      <w:r w:rsidRPr="00BD68C6">
        <w:rPr>
          <w:rFonts w:hint="eastAsia"/>
        </w:rPr>
        <w:t>Author Signature</w:t>
      </w:r>
      <w:r w:rsidRPr="00BD68C6">
        <w:rPr>
          <w:rFonts w:hint="eastAsia"/>
        </w:rPr>
        <w:t>：</w:t>
      </w:r>
      <w:r w:rsidRPr="00BD68C6">
        <w:rPr>
          <w:rFonts w:hint="eastAsia"/>
        </w:rPr>
        <w:tab/>
      </w:r>
      <w:r w:rsidRPr="00BD68C6">
        <w:rPr>
          <w:rFonts w:hint="eastAsia"/>
        </w:rPr>
        <w:tab/>
      </w:r>
      <w:r w:rsidRPr="00BD68C6">
        <w:rPr>
          <w:rFonts w:hint="eastAsia"/>
        </w:rPr>
        <w:tab/>
        <w:t xml:space="preserve">        </w:t>
      </w:r>
      <w:r w:rsidRPr="00BD68C6">
        <w:rPr>
          <w:rFonts w:hint="eastAsia"/>
        </w:rPr>
        <w:tab/>
        <w:t xml:space="preserve">  </w:t>
      </w:r>
      <w:r w:rsidRPr="00BD68C6">
        <w:rPr>
          <w:rFonts w:hint="eastAsia"/>
        </w:rPr>
        <w:tab/>
        <w:t>Date</w:t>
      </w:r>
      <w:r w:rsidRPr="00BD68C6">
        <w:rPr>
          <w:rFonts w:hint="eastAsia"/>
        </w:rPr>
        <w:t>：</w:t>
      </w:r>
    </w:p>
    <w:p w:rsidR="007022AF" w:rsidRPr="00BD68C6" w:rsidRDefault="007022AF" w:rsidP="007022AF"/>
    <w:p w:rsidR="007022AF" w:rsidRDefault="007022AF" w:rsidP="007022AF">
      <w:r w:rsidRPr="00BD68C6">
        <w:rPr>
          <w:rFonts w:hint="eastAsia"/>
        </w:rPr>
        <w:t>Advisor Signature</w:t>
      </w:r>
      <w:r w:rsidRPr="00BD68C6">
        <w:rPr>
          <w:rFonts w:hint="eastAsia"/>
        </w:rPr>
        <w:t>：</w:t>
      </w:r>
      <w:r w:rsidRPr="00BD68C6">
        <w:rPr>
          <w:rFonts w:hint="eastAsia"/>
        </w:rPr>
        <w:tab/>
      </w:r>
      <w:r w:rsidRPr="00BD68C6">
        <w:rPr>
          <w:rFonts w:hint="eastAsia"/>
        </w:rPr>
        <w:tab/>
      </w:r>
      <w:r w:rsidRPr="00BD68C6">
        <w:rPr>
          <w:rFonts w:hint="eastAsia"/>
        </w:rPr>
        <w:tab/>
      </w:r>
      <w:r w:rsidRPr="00BD68C6">
        <w:rPr>
          <w:rFonts w:hint="eastAsia"/>
        </w:rPr>
        <w:tab/>
        <w:t xml:space="preserve">  </w:t>
      </w:r>
      <w:r w:rsidRPr="00BD68C6">
        <w:rPr>
          <w:rFonts w:hint="eastAsia"/>
        </w:rPr>
        <w:tab/>
        <w:t xml:space="preserve">     </w:t>
      </w:r>
      <w:r w:rsidRPr="00BD68C6">
        <w:rPr>
          <w:rFonts w:hint="eastAsia"/>
        </w:rPr>
        <w:tab/>
        <w:t>Date</w:t>
      </w:r>
      <w:r w:rsidRPr="00BD68C6">
        <w:rPr>
          <w:rFonts w:hint="eastAsia"/>
        </w:rPr>
        <w:t>：</w:t>
      </w:r>
    </w:p>
    <w:p w:rsidR="006E0119" w:rsidRPr="007022AF" w:rsidRDefault="006E0119" w:rsidP="000F0D7C">
      <w:pPr>
        <w:widowControl/>
        <w:spacing w:line="360" w:lineRule="auto"/>
        <w:jc w:val="left"/>
        <w:rPr>
          <w:spacing w:val="220"/>
          <w:kern w:val="0"/>
          <w:sz w:val="44"/>
          <w:szCs w:val="44"/>
        </w:rPr>
      </w:pPr>
    </w:p>
    <w:p w:rsidR="00607929" w:rsidRPr="00211754" w:rsidRDefault="00607929" w:rsidP="000F0D7C">
      <w:pPr>
        <w:widowControl/>
        <w:spacing w:line="360" w:lineRule="auto"/>
        <w:jc w:val="left"/>
        <w:rPr>
          <w:spacing w:val="220"/>
          <w:kern w:val="0"/>
          <w:sz w:val="44"/>
          <w:szCs w:val="44"/>
        </w:rPr>
      </w:pPr>
    </w:p>
    <w:p w:rsidR="0059115B" w:rsidRPr="00211754" w:rsidRDefault="0059115B" w:rsidP="000F0D7C">
      <w:pPr>
        <w:pStyle w:val="aa"/>
        <w:spacing w:line="360" w:lineRule="auto"/>
        <w:sectPr w:rsidR="0059115B" w:rsidRPr="00211754" w:rsidSect="0059115B">
          <w:pgSz w:w="11906" w:h="16838"/>
          <w:pgMar w:top="1588" w:right="1304" w:bottom="1304" w:left="1588" w:header="851" w:footer="992" w:gutter="0"/>
          <w:cols w:space="425"/>
          <w:docGrid w:type="lines" w:linePitch="312"/>
        </w:sectPr>
      </w:pPr>
    </w:p>
    <w:p w:rsidR="00D50596" w:rsidRPr="00211754" w:rsidRDefault="0007227A" w:rsidP="000F0D7C">
      <w:pPr>
        <w:pStyle w:val="aa"/>
        <w:spacing w:line="360" w:lineRule="auto"/>
        <w:rPr>
          <w:spacing w:val="0"/>
        </w:rPr>
      </w:pPr>
      <w:r w:rsidRPr="00E13A10">
        <w:rPr>
          <w:rFonts w:hint="eastAsia"/>
        </w:rPr>
        <w:lastRenderedPageBreak/>
        <w:t>摘</w:t>
      </w:r>
      <w:r w:rsidRPr="00E13A10">
        <w:rPr>
          <w:rFonts w:hint="eastAsia"/>
          <w:spacing w:val="0"/>
        </w:rPr>
        <w:t>要</w:t>
      </w:r>
    </w:p>
    <w:p w:rsidR="00886687" w:rsidRDefault="0026290C" w:rsidP="00886687">
      <w:pPr>
        <w:pStyle w:val="a2"/>
        <w:spacing w:before="156" w:after="156"/>
        <w:ind w:firstLine="480"/>
      </w:pPr>
      <w:r>
        <w:rPr>
          <w:color w:val="000000"/>
        </w:rPr>
        <w:t>随着信息技术的快速发展，</w:t>
      </w:r>
      <w:r w:rsidR="0074434D">
        <w:rPr>
          <w:color w:val="000000"/>
        </w:rPr>
        <w:t>互联网上产生了大量的非结构化的文本数据，</w:t>
      </w:r>
      <w:r w:rsidR="00746B7C">
        <w:rPr>
          <w:color w:val="000000"/>
        </w:rPr>
        <w:t>其中</w:t>
      </w:r>
      <w:r w:rsidR="0074434D">
        <w:rPr>
          <w:color w:val="000000"/>
        </w:rPr>
        <w:t>包括：</w:t>
      </w:r>
      <w:r w:rsidR="0042301B">
        <w:rPr>
          <w:rFonts w:hint="eastAsia"/>
          <w:color w:val="000000"/>
        </w:rPr>
        <w:t>新闻，博客</w:t>
      </w:r>
      <w:r w:rsidR="0042301B" w:rsidRPr="0042301B">
        <w:rPr>
          <w:rFonts w:hint="eastAsia"/>
          <w:color w:val="000000"/>
        </w:rPr>
        <w:t>，政府文档，聊天日志等。</w:t>
      </w:r>
      <w:r w:rsidR="00552EC7">
        <w:rPr>
          <w:rFonts w:hint="eastAsia"/>
          <w:color w:val="000000"/>
        </w:rPr>
        <w:t>如何帮助人们</w:t>
      </w:r>
      <w:r w:rsidR="00B9580F">
        <w:rPr>
          <w:rFonts w:hint="eastAsia"/>
          <w:color w:val="000000"/>
        </w:rPr>
        <w:t>快速地</w:t>
      </w:r>
      <w:r w:rsidR="00356232">
        <w:rPr>
          <w:rFonts w:hint="eastAsia"/>
          <w:color w:val="000000"/>
        </w:rPr>
        <w:t>从中</w:t>
      </w:r>
      <w:r w:rsidR="00B9580F">
        <w:rPr>
          <w:rFonts w:hint="eastAsia"/>
          <w:color w:val="000000"/>
        </w:rPr>
        <w:t>获取有价值的信息</w:t>
      </w:r>
      <w:r w:rsidR="00DB514F">
        <w:rPr>
          <w:rFonts w:hint="eastAsia"/>
          <w:color w:val="000000"/>
        </w:rPr>
        <w:t>成为计算机</w:t>
      </w:r>
      <w:r w:rsidR="003306A0">
        <w:rPr>
          <w:rFonts w:hint="eastAsia"/>
          <w:color w:val="000000"/>
        </w:rPr>
        <w:t>相关领域学者</w:t>
      </w:r>
      <w:r w:rsidR="00DB514F">
        <w:rPr>
          <w:rFonts w:hint="eastAsia"/>
          <w:color w:val="000000"/>
        </w:rPr>
        <w:t>所关注的问题。</w:t>
      </w:r>
      <w:r w:rsidR="00F96E1E">
        <w:rPr>
          <w:rFonts w:hint="eastAsia"/>
        </w:rPr>
        <w:t>实体关系抽取</w:t>
      </w:r>
      <w:r w:rsidR="00791B43">
        <w:rPr>
          <w:rFonts w:hint="eastAsia"/>
        </w:rPr>
        <w:t>正是</w:t>
      </w:r>
      <w:r w:rsidR="009E70F9">
        <w:rPr>
          <w:rFonts w:hint="eastAsia"/>
        </w:rPr>
        <w:t>为了解决这样一个问题</w:t>
      </w:r>
      <w:r w:rsidR="00791B43">
        <w:rPr>
          <w:rFonts w:hint="eastAsia"/>
        </w:rPr>
        <w:t>，</w:t>
      </w:r>
      <w:r w:rsidR="00F96E1E">
        <w:rPr>
          <w:rFonts w:hint="eastAsia"/>
        </w:rPr>
        <w:t>它的主要任务</w:t>
      </w:r>
      <w:r w:rsidR="004C54A1">
        <w:rPr>
          <w:rFonts w:hint="eastAsia"/>
        </w:rPr>
        <w:t>是识别</w:t>
      </w:r>
      <w:r w:rsidR="00251CD4">
        <w:rPr>
          <w:rFonts w:hint="eastAsia"/>
        </w:rPr>
        <w:t>非结构化</w:t>
      </w:r>
      <w:r w:rsidR="00AE3830">
        <w:rPr>
          <w:rFonts w:hint="eastAsia"/>
        </w:rPr>
        <w:t>文本中</w:t>
      </w:r>
      <w:r w:rsidR="004428EC">
        <w:rPr>
          <w:rFonts w:hint="eastAsia"/>
        </w:rPr>
        <w:t>出现</w:t>
      </w:r>
      <w:r w:rsidR="00AE3830">
        <w:rPr>
          <w:rFonts w:hint="eastAsia"/>
        </w:rPr>
        <w:t>的实体并确定</w:t>
      </w:r>
      <w:r w:rsidR="00B033EB">
        <w:rPr>
          <w:rFonts w:hint="eastAsia"/>
        </w:rPr>
        <w:t>实体之间的语义关系。</w:t>
      </w:r>
      <w:r w:rsidR="000F3069">
        <w:rPr>
          <w:rFonts w:hint="eastAsia"/>
        </w:rPr>
        <w:t>目前基于</w:t>
      </w:r>
      <w:r w:rsidR="00C547B4">
        <w:rPr>
          <w:rFonts w:hint="eastAsia"/>
        </w:rPr>
        <w:t>监督学习</w:t>
      </w:r>
      <w:r w:rsidR="00652477">
        <w:rPr>
          <w:rFonts w:hint="eastAsia"/>
        </w:rPr>
        <w:t>的</w:t>
      </w:r>
      <w:r w:rsidR="00C547B4">
        <w:rPr>
          <w:rFonts w:hint="eastAsia"/>
        </w:rPr>
        <w:t>关系抽取方法已经取得了较好的效果，但这类方法比较</w:t>
      </w:r>
      <w:r w:rsidR="00E17347" w:rsidRPr="00716057">
        <w:rPr>
          <w:rFonts w:hint="eastAsia"/>
        </w:rPr>
        <w:t>依赖自然语言处理</w:t>
      </w:r>
      <w:r w:rsidR="004519CC">
        <w:rPr>
          <w:rFonts w:hint="eastAsia"/>
        </w:rPr>
        <w:t>工具</w:t>
      </w:r>
      <w:r w:rsidR="0023385C">
        <w:rPr>
          <w:rFonts w:hint="eastAsia"/>
        </w:rPr>
        <w:t>提供分类特征，</w:t>
      </w:r>
      <w:r w:rsidR="00E17347" w:rsidRPr="00716057">
        <w:rPr>
          <w:rFonts w:hint="eastAsia"/>
        </w:rPr>
        <w:t>而</w:t>
      </w:r>
      <w:r w:rsidR="0028066C">
        <w:rPr>
          <w:rFonts w:hint="eastAsia"/>
        </w:rPr>
        <w:t>这些</w:t>
      </w:r>
      <w:r w:rsidR="00E17347" w:rsidRPr="00716057">
        <w:rPr>
          <w:rFonts w:hint="eastAsia"/>
        </w:rPr>
        <w:t>工具往往存在大量错误，这些错误将会在关系抽取系统中不断传播放大，最终影响关系抽取的效果。</w:t>
      </w:r>
      <w:r w:rsidR="00454A8A">
        <w:rPr>
          <w:rFonts w:hint="eastAsia"/>
        </w:rPr>
        <w:t>为了避免过多依靠</w:t>
      </w:r>
      <w:r w:rsidR="00D24B9A">
        <w:rPr>
          <w:rFonts w:hint="eastAsia"/>
        </w:rPr>
        <w:t>复杂的特征工程，</w:t>
      </w:r>
      <w:r w:rsidR="00631EA8">
        <w:rPr>
          <w:rFonts w:hint="eastAsia"/>
        </w:rPr>
        <w:t>本文提出利用卷积神经网络来解决关系抽取问题，</w:t>
      </w:r>
      <w:r w:rsidR="00970570" w:rsidRPr="00970570">
        <w:rPr>
          <w:rFonts w:hint="eastAsia"/>
        </w:rPr>
        <w:t>其</w:t>
      </w:r>
      <w:r w:rsidR="00970570">
        <w:rPr>
          <w:rFonts w:hint="eastAsia"/>
        </w:rPr>
        <w:t>将会自动从句子中学习特征，</w:t>
      </w:r>
      <w:r w:rsidR="00322B8A">
        <w:rPr>
          <w:rFonts w:hint="eastAsia"/>
        </w:rPr>
        <w:t>以构建句子的</w:t>
      </w:r>
      <w:r w:rsidR="006C5A01">
        <w:rPr>
          <w:rFonts w:hint="eastAsia"/>
        </w:rPr>
        <w:t>分布式</w:t>
      </w:r>
      <w:r w:rsidR="00322B8A" w:rsidRPr="00322B8A">
        <w:rPr>
          <w:rFonts w:hint="eastAsia"/>
        </w:rPr>
        <w:t>表示</w:t>
      </w:r>
      <w:r w:rsidR="00302419">
        <w:rPr>
          <w:rFonts w:hint="eastAsia"/>
        </w:rPr>
        <w:t>作为关系分类模型的输入</w:t>
      </w:r>
      <w:r w:rsidR="00322B8A">
        <w:rPr>
          <w:rFonts w:hint="eastAsia"/>
        </w:rPr>
        <w:t>，</w:t>
      </w:r>
      <w:r w:rsidR="00F17186">
        <w:rPr>
          <w:rFonts w:hint="eastAsia"/>
        </w:rPr>
        <w:t>从而</w:t>
      </w:r>
      <w:r w:rsidR="00970570">
        <w:rPr>
          <w:rFonts w:hint="eastAsia"/>
        </w:rPr>
        <w:t>最小化对一些</w:t>
      </w:r>
      <w:r w:rsidR="00970570">
        <w:rPr>
          <w:rFonts w:hint="eastAsia"/>
        </w:rPr>
        <w:t>NLP</w:t>
      </w:r>
      <w:r w:rsidR="00970570">
        <w:rPr>
          <w:rFonts w:hint="eastAsia"/>
        </w:rPr>
        <w:t>处理工具</w:t>
      </w:r>
      <w:r w:rsidR="00970570" w:rsidRPr="00970570">
        <w:rPr>
          <w:rFonts w:hint="eastAsia"/>
        </w:rPr>
        <w:t>和资源的依赖。</w:t>
      </w:r>
      <w:r w:rsidR="003F2058">
        <w:rPr>
          <w:rFonts w:hint="eastAsia"/>
        </w:rPr>
        <w:t>并在此基础上设计并</w:t>
      </w:r>
      <w:r w:rsidR="00892391">
        <w:rPr>
          <w:rFonts w:hint="eastAsia"/>
        </w:rPr>
        <w:t>构建</w:t>
      </w:r>
      <w:r w:rsidR="003F2058">
        <w:rPr>
          <w:rFonts w:hint="eastAsia"/>
        </w:rPr>
        <w:t>了面向互联网新闻</w:t>
      </w:r>
      <w:r w:rsidR="00892391">
        <w:rPr>
          <w:rFonts w:hint="eastAsia"/>
        </w:rPr>
        <w:t>文本</w:t>
      </w:r>
      <w:r w:rsidR="003F2058">
        <w:rPr>
          <w:rFonts w:hint="eastAsia"/>
        </w:rPr>
        <w:t>的</w:t>
      </w:r>
      <w:r w:rsidR="00892391">
        <w:rPr>
          <w:rFonts w:hint="eastAsia"/>
        </w:rPr>
        <w:t>企业</w:t>
      </w:r>
      <w:r w:rsidR="000D0FD3">
        <w:rPr>
          <w:rFonts w:hint="eastAsia"/>
        </w:rPr>
        <w:t>实体</w:t>
      </w:r>
      <w:r w:rsidR="00892391">
        <w:rPr>
          <w:rFonts w:hint="eastAsia"/>
        </w:rPr>
        <w:t>关系抽取系统</w:t>
      </w:r>
      <w:r w:rsidR="003F2058">
        <w:rPr>
          <w:rFonts w:hint="eastAsia"/>
        </w:rPr>
        <w:t>。</w:t>
      </w:r>
    </w:p>
    <w:p w:rsidR="00997E03" w:rsidRDefault="00875F8A" w:rsidP="00886687">
      <w:pPr>
        <w:pStyle w:val="a2"/>
        <w:spacing w:before="156" w:after="156"/>
        <w:ind w:firstLine="480"/>
        <w:rPr>
          <w:color w:val="000000"/>
        </w:rPr>
      </w:pPr>
      <w:r>
        <w:rPr>
          <w:rFonts w:hint="eastAsia"/>
          <w:color w:val="000000"/>
        </w:rPr>
        <w:t>本文的工作</w:t>
      </w:r>
      <w:r w:rsidR="00625199">
        <w:rPr>
          <w:rFonts w:hint="eastAsia"/>
          <w:color w:val="000000"/>
        </w:rPr>
        <w:t>主要</w:t>
      </w:r>
      <w:r>
        <w:rPr>
          <w:rFonts w:hint="eastAsia"/>
          <w:color w:val="000000"/>
        </w:rPr>
        <w:t>包括</w:t>
      </w:r>
      <w:r w:rsidR="009323CB">
        <w:rPr>
          <w:rFonts w:hint="eastAsia"/>
          <w:color w:val="000000"/>
        </w:rPr>
        <w:t>以下几个</w:t>
      </w:r>
      <w:r>
        <w:rPr>
          <w:rFonts w:hint="eastAsia"/>
          <w:color w:val="000000"/>
        </w:rPr>
        <w:t>方面：</w:t>
      </w:r>
    </w:p>
    <w:p w:rsidR="00920082" w:rsidRPr="00886687" w:rsidRDefault="00920082" w:rsidP="00886687">
      <w:pPr>
        <w:pStyle w:val="a2"/>
        <w:spacing w:before="156" w:after="156"/>
        <w:ind w:firstLine="480"/>
      </w:pPr>
      <w:r>
        <w:rPr>
          <w:rFonts w:hint="eastAsia"/>
        </w:rPr>
        <w:t>1</w:t>
      </w:r>
      <w:r>
        <w:t>)</w:t>
      </w:r>
      <w:r>
        <w:rPr>
          <w:rFonts w:hint="eastAsia"/>
        </w:rPr>
        <w:t>针对互联网新闻当中存在的企业实体关系，本文提出了基于</w:t>
      </w:r>
      <w:r>
        <w:rPr>
          <w:rFonts w:hint="eastAsia"/>
        </w:rPr>
        <w:t>Bootstrapping</w:t>
      </w:r>
      <w:r>
        <w:rPr>
          <w:rFonts w:hint="eastAsia"/>
        </w:rPr>
        <w:t>技术构</w:t>
      </w:r>
      <w:r w:rsidR="00644D7D">
        <w:rPr>
          <w:rFonts w:hint="eastAsia"/>
        </w:rPr>
        <w:t>建关系语料库的方法，该方法克服了纯人工标注过程中费时费力的缺点；</w:t>
      </w:r>
    </w:p>
    <w:p w:rsidR="004607D4" w:rsidRDefault="00920082" w:rsidP="004607D4">
      <w:pPr>
        <w:pStyle w:val="a2"/>
        <w:spacing w:before="156" w:after="156"/>
        <w:ind w:firstLine="480"/>
      </w:pPr>
      <w:r>
        <w:rPr>
          <w:color w:val="000000"/>
        </w:rPr>
        <w:t>2</w:t>
      </w:r>
      <w:r w:rsidR="008756C9">
        <w:rPr>
          <w:rFonts w:hint="eastAsia"/>
          <w:color w:val="000000"/>
        </w:rPr>
        <w:t>)</w:t>
      </w:r>
      <w:r w:rsidR="004607D4">
        <w:t>针对传统词袋模型在表征句子时缺乏语义信息以及未考虑词的位置信息的缺陷，</w:t>
      </w:r>
      <w:r w:rsidR="004A6BBA">
        <w:rPr>
          <w:rFonts w:hint="eastAsia"/>
        </w:rPr>
        <w:t>本文</w:t>
      </w:r>
      <w:r w:rsidR="004607D4">
        <w:t>提出了基于词向量加权和基于卷积神经网络的方法用于构建紧凑且具有语义的句子</w:t>
      </w:r>
      <w:r w:rsidR="00C53B75">
        <w:rPr>
          <w:rFonts w:hint="eastAsia"/>
        </w:rPr>
        <w:t>的</w:t>
      </w:r>
      <w:r w:rsidR="00F45B1F">
        <w:t>分布式</w:t>
      </w:r>
      <w:r w:rsidR="00644D7D">
        <w:t>表示，作为关系分类模型的输入；</w:t>
      </w:r>
    </w:p>
    <w:p w:rsidR="00875F8A" w:rsidRDefault="00920082" w:rsidP="004607D4">
      <w:pPr>
        <w:pStyle w:val="a2"/>
        <w:spacing w:before="156" w:after="156"/>
        <w:ind w:firstLine="480"/>
        <w:jc w:val="left"/>
        <w:rPr>
          <w:color w:val="000000"/>
        </w:rPr>
      </w:pPr>
      <w:r>
        <w:rPr>
          <w:color w:val="000000"/>
        </w:rPr>
        <w:t>3</w:t>
      </w:r>
      <w:r w:rsidR="004607D4">
        <w:rPr>
          <w:rFonts w:hint="eastAsia"/>
          <w:color w:val="000000"/>
        </w:rPr>
        <w:t>)</w:t>
      </w:r>
      <w:r w:rsidR="00A134CC">
        <w:rPr>
          <w:rFonts w:hint="eastAsia"/>
        </w:rPr>
        <w:t>在</w:t>
      </w:r>
      <w:r w:rsidR="00705E71">
        <w:rPr>
          <w:rFonts w:hint="eastAsia"/>
        </w:rPr>
        <w:t>前几</w:t>
      </w:r>
      <w:r w:rsidR="004607D4">
        <w:rPr>
          <w:rFonts w:hint="eastAsia"/>
        </w:rPr>
        <w:t>部分的工作基础上，结合网页正文提取、命名实体识别等关键技术构建了企业关系抽取系统的原型。</w:t>
      </w:r>
    </w:p>
    <w:p w:rsidR="0059115B" w:rsidRPr="00211754" w:rsidRDefault="00716EC5" w:rsidP="000F0D7C">
      <w:pPr>
        <w:pStyle w:val="a2"/>
        <w:spacing w:before="156" w:after="156"/>
        <w:ind w:firstLineChars="0" w:firstLine="0"/>
        <w:sectPr w:rsidR="0059115B" w:rsidRPr="00211754" w:rsidSect="00AF33FF">
          <w:headerReference w:type="default" r:id="rId14"/>
          <w:footerReference w:type="default" r:id="rId15"/>
          <w:pgSz w:w="11906" w:h="16838"/>
          <w:pgMar w:top="1588" w:right="1304" w:bottom="1304" w:left="1588" w:header="851" w:footer="992" w:gutter="0"/>
          <w:pgNumType w:fmt="upperRoman" w:start="1"/>
          <w:cols w:space="425"/>
          <w:docGrid w:type="lines" w:linePitch="312"/>
        </w:sectPr>
      </w:pPr>
      <w:r w:rsidRPr="00211754">
        <w:rPr>
          <w:rFonts w:hint="eastAsia"/>
          <w:b/>
        </w:rPr>
        <w:t>关键词</w:t>
      </w:r>
      <w:r w:rsidRPr="00211754">
        <w:rPr>
          <w:rFonts w:hint="eastAsia"/>
        </w:rPr>
        <w:t>：</w:t>
      </w:r>
      <w:r w:rsidRPr="00211754">
        <w:t xml:space="preserve"> </w:t>
      </w:r>
      <w:r w:rsidR="00FF5914">
        <w:t>实体关系抽取</w:t>
      </w:r>
      <w:r w:rsidR="003E5495">
        <w:rPr>
          <w:rFonts w:hint="eastAsia"/>
        </w:rPr>
        <w:t>；</w:t>
      </w:r>
      <w:r w:rsidR="001D5219">
        <w:t>卷积神经网络</w:t>
      </w:r>
      <w:r w:rsidR="003E5495">
        <w:rPr>
          <w:rFonts w:hint="eastAsia"/>
        </w:rPr>
        <w:t>；词向量；</w:t>
      </w:r>
      <w:r w:rsidR="00D9507E">
        <w:rPr>
          <w:rFonts w:hint="eastAsia"/>
        </w:rPr>
        <w:t>Bootstrapping</w:t>
      </w:r>
    </w:p>
    <w:p w:rsidR="00EA3AD3" w:rsidRDefault="009C2014" w:rsidP="00EA3AD3">
      <w:pPr>
        <w:pStyle w:val="AbstractTitle"/>
        <w:spacing w:before="156" w:after="156" w:line="360" w:lineRule="auto"/>
      </w:pPr>
      <w:r w:rsidRPr="00211754">
        <w:rPr>
          <w:rFonts w:hint="eastAsia"/>
        </w:rPr>
        <w:lastRenderedPageBreak/>
        <w:t>Abstract</w:t>
      </w:r>
    </w:p>
    <w:p w:rsidR="002B1C55" w:rsidRPr="002B1C55" w:rsidRDefault="002B1C55" w:rsidP="002B1C55">
      <w:pPr>
        <w:pStyle w:val="a2"/>
        <w:spacing w:before="156" w:after="156"/>
        <w:ind w:firstLine="480"/>
      </w:pPr>
      <w:r w:rsidRPr="002B1C55">
        <w:t>With the rapid development of information technology, the Internet has produced a large number of unstructured text data, including</w:t>
      </w:r>
      <w:r w:rsidR="00310A7B">
        <w:t xml:space="preserve"> </w:t>
      </w:r>
      <w:r w:rsidRPr="002B1C55">
        <w:t>news, blog, government documents, chat logs, etc.</w:t>
      </w:r>
      <w:r w:rsidR="00CA73CA" w:rsidRPr="00CA73CA">
        <w:t xml:space="preserve"> How to help people get valuable information from the</w:t>
      </w:r>
      <w:r w:rsidR="00CA73CA">
        <w:t xml:space="preserve"> web </w:t>
      </w:r>
      <w:r w:rsidR="00CA73CA" w:rsidRPr="00CA73CA">
        <w:t>quickly</w:t>
      </w:r>
      <w:r w:rsidR="00CA73CA">
        <w:t xml:space="preserve"> becomes the problem concerned by </w:t>
      </w:r>
      <w:r w:rsidR="00D04A2A">
        <w:t xml:space="preserve">the scholars of </w:t>
      </w:r>
      <w:r w:rsidR="00CA73CA">
        <w:t xml:space="preserve">computer </w:t>
      </w:r>
      <w:r w:rsidR="00E26691">
        <w:t xml:space="preserve">science </w:t>
      </w:r>
      <w:r w:rsidR="000F1410">
        <w:t>areas</w:t>
      </w:r>
      <w:r w:rsidR="00CA73CA">
        <w:t>.</w:t>
      </w:r>
      <w:r w:rsidR="007B7D30" w:rsidRPr="007B7D30">
        <w:t xml:space="preserve"> Entity Relation Extraction is generated in this context</w:t>
      </w:r>
      <w:r w:rsidR="00232BDB">
        <w:t xml:space="preserve">. </w:t>
      </w:r>
      <w:r w:rsidR="00232BDB" w:rsidRPr="00232BDB">
        <w:t>Its main task is to identify the entities in the text and extract the semantic relations between the entities</w:t>
      </w:r>
      <w:r w:rsidR="00232BDB">
        <w:t>.</w:t>
      </w:r>
      <w:r w:rsidR="00232BDB" w:rsidRPr="00232BDB">
        <w:t xml:space="preserve"> The existing </w:t>
      </w:r>
      <w:r w:rsidR="00232BDB">
        <w:t xml:space="preserve">method based on </w:t>
      </w:r>
      <w:r w:rsidR="00232BDB" w:rsidRPr="00232BDB">
        <w:t>supervised learning has achieved good results</w:t>
      </w:r>
      <w:r w:rsidR="00E44686">
        <w:t>,</w:t>
      </w:r>
      <w:r w:rsidR="00E44686" w:rsidRPr="00E44686">
        <w:t xml:space="preserve"> </w:t>
      </w:r>
      <w:r w:rsidR="00FA69C3">
        <w:t>b</w:t>
      </w:r>
      <w:r w:rsidR="00E44686" w:rsidRPr="00E44686">
        <w:t xml:space="preserve">ut they rely heavily on </w:t>
      </w:r>
      <w:r w:rsidR="00140CEC">
        <w:t>POS</w:t>
      </w:r>
      <w:r w:rsidR="003C446A">
        <w:t>,</w:t>
      </w:r>
      <w:r w:rsidR="00140CEC">
        <w:t xml:space="preserve"> </w:t>
      </w:r>
      <w:r w:rsidR="00E44686" w:rsidRPr="00E44686">
        <w:t>syntactic parsing, and other natural language processing tools to provide classification features</w:t>
      </w:r>
      <w:r w:rsidR="003C446A">
        <w:t>.</w:t>
      </w:r>
      <w:r w:rsidR="00C64F28">
        <w:t xml:space="preserve"> </w:t>
      </w:r>
      <w:r w:rsidR="00CF4DCA">
        <w:t>And these tools tend to have a lot of errors.</w:t>
      </w:r>
      <w:r w:rsidR="00CF4DCA" w:rsidRPr="00CF4DCA">
        <w:t xml:space="preserve"> These errors will continue to propagate in the relationship extraction system</w:t>
      </w:r>
      <w:r w:rsidR="00CF4DCA">
        <w:t>.</w:t>
      </w:r>
      <w:r w:rsidR="009E625F" w:rsidRPr="009E625F">
        <w:t xml:space="preserve"> In order to avoid relying on complex feature engineering, this paper proposes to use the convolution neural network to solve the problem</w:t>
      </w:r>
      <w:r w:rsidR="009E625F">
        <w:t>.</w:t>
      </w:r>
      <w:r w:rsidR="002034D7" w:rsidRPr="002034D7">
        <w:t xml:space="preserve"> It will automatically learn </w:t>
      </w:r>
      <w:r w:rsidR="002034D7">
        <w:t>features from the sentence</w:t>
      </w:r>
      <w:r w:rsidR="00997BDA">
        <w:t xml:space="preserve"> to </w:t>
      </w:r>
      <w:r w:rsidR="00997BDA" w:rsidRPr="00997BDA">
        <w:t>construct the sentence's Distributed representation as the input of the relational classification model</w:t>
      </w:r>
      <w:r w:rsidR="00997BDA">
        <w:t>.</w:t>
      </w:r>
      <w:r w:rsidR="00997BDA" w:rsidRPr="00997BDA">
        <w:t xml:space="preserve"> Thereby minimizing the reliance on some NLP processing tools and resources</w:t>
      </w:r>
      <w:r w:rsidR="00997BDA">
        <w:t>.</w:t>
      </w:r>
      <w:r w:rsidR="009D44FA">
        <w:t xml:space="preserve"> </w:t>
      </w:r>
      <w:r w:rsidR="004E7D7D">
        <w:t>And d</w:t>
      </w:r>
      <w:r w:rsidR="00997BDA" w:rsidRPr="00997BDA">
        <w:t xml:space="preserve">esign and build a </w:t>
      </w:r>
      <w:r w:rsidR="00C40EE3">
        <w:t>company</w:t>
      </w:r>
      <w:r w:rsidR="00997BDA" w:rsidRPr="00997BDA">
        <w:t xml:space="preserve"> relationship extraction system for Internet news text</w:t>
      </w:r>
      <w:r w:rsidR="0045718F">
        <w:t>.</w:t>
      </w:r>
    </w:p>
    <w:p w:rsidR="00826279" w:rsidRDefault="00440143" w:rsidP="0027371E">
      <w:pPr>
        <w:pStyle w:val="a2"/>
        <w:spacing w:beforeLines="0" w:before="0" w:afterLines="0" w:after="0"/>
        <w:ind w:firstLine="480"/>
      </w:pPr>
      <w:r w:rsidRPr="00440143">
        <w:t>The main work of this paper is as follow</w:t>
      </w:r>
      <w:r w:rsidR="00826279">
        <w:t>：</w:t>
      </w:r>
    </w:p>
    <w:p w:rsidR="00E43AC4" w:rsidRDefault="00E43AC4" w:rsidP="0027371E">
      <w:pPr>
        <w:pStyle w:val="a2"/>
        <w:spacing w:beforeLines="0" w:before="0" w:afterLines="0" w:after="0"/>
        <w:ind w:firstLine="480"/>
      </w:pPr>
      <w:r>
        <w:rPr>
          <w:rFonts w:hint="eastAsia"/>
        </w:rPr>
        <w:t>1.</w:t>
      </w:r>
      <w:r>
        <w:t xml:space="preserve"> In view of the existence of the company entity relation showed in the Internet News, this paper proposes a method of constructing relational corpus based on Bootstrapping technology. This method overcomes the shortcomings of time consuming and laborious in the process of </w:t>
      </w:r>
      <w:r w:rsidRPr="00400A72">
        <w:t>manual labeling</w:t>
      </w:r>
      <w:r>
        <w:t>.</w:t>
      </w:r>
    </w:p>
    <w:p w:rsidR="00EA3AD3" w:rsidRDefault="00E43AC4" w:rsidP="0027371E">
      <w:pPr>
        <w:pStyle w:val="a2"/>
        <w:spacing w:beforeLines="0" w:before="0" w:afterLines="0" w:after="0"/>
        <w:ind w:firstLine="480"/>
      </w:pPr>
      <w:r>
        <w:rPr>
          <w:rFonts w:hint="eastAsia"/>
        </w:rPr>
        <w:t>2</w:t>
      </w:r>
      <w:r w:rsidR="00C53390">
        <w:t xml:space="preserve">. </w:t>
      </w:r>
      <w:r w:rsidR="00412A5E">
        <w:t xml:space="preserve">In </w:t>
      </w:r>
      <w:r w:rsidR="008316F3">
        <w:t xml:space="preserve">the </w:t>
      </w:r>
      <w:r w:rsidR="00412A5E">
        <w:t>case of</w:t>
      </w:r>
      <w:r w:rsidR="00EA3AD3" w:rsidRPr="00EA3AD3">
        <w:t xml:space="preserve"> the </w:t>
      </w:r>
      <w:r w:rsidR="001F0849" w:rsidRPr="001F0849">
        <w:t xml:space="preserve">shortcoming </w:t>
      </w:r>
      <w:r w:rsidR="00EA3AD3" w:rsidRPr="00EA3AD3">
        <w:t xml:space="preserve">of the traditional word bag model </w:t>
      </w:r>
      <w:r w:rsidR="00EA3AD3">
        <w:t>lacks</w:t>
      </w:r>
      <w:r w:rsidR="00EA3AD3" w:rsidRPr="00EA3AD3">
        <w:t xml:space="preserve"> semantic information and the location information of the word</w:t>
      </w:r>
      <w:r w:rsidR="00A8388E">
        <w:t xml:space="preserve"> when representing sen</w:t>
      </w:r>
      <w:r w:rsidR="0007774E">
        <w:t>tences,</w:t>
      </w:r>
      <w:r w:rsidR="009462FB">
        <w:t xml:space="preserve"> </w:t>
      </w:r>
      <w:r w:rsidR="00412A5E">
        <w:t xml:space="preserve">this paper propose </w:t>
      </w:r>
      <w:r w:rsidR="00145CE6">
        <w:t>two</w:t>
      </w:r>
      <w:r w:rsidR="00412A5E">
        <w:t xml:space="preserve"> method</w:t>
      </w:r>
      <w:r w:rsidR="00145CE6">
        <w:t>s</w:t>
      </w:r>
      <w:r w:rsidR="00412A5E">
        <w:t xml:space="preserve"> based on weighting of Word </w:t>
      </w:r>
      <w:r w:rsidR="00412A5E" w:rsidRPr="00412A5E">
        <w:t>Embedding</w:t>
      </w:r>
      <w:r w:rsidR="00412A5E">
        <w:t xml:space="preserve"> and </w:t>
      </w:r>
      <w:r w:rsidR="008316F3" w:rsidRPr="008316F3">
        <w:t>Convolutional Neural Network</w:t>
      </w:r>
      <w:r w:rsidR="008316F3">
        <w:t xml:space="preserve"> to </w:t>
      </w:r>
      <w:r w:rsidR="002F1B56">
        <w:t xml:space="preserve">construct a compact and semantic Distributed representation of </w:t>
      </w:r>
      <w:r w:rsidR="0035237D">
        <w:t xml:space="preserve">the </w:t>
      </w:r>
      <w:r w:rsidR="002F1B56">
        <w:t>sentences.</w:t>
      </w:r>
      <w:r w:rsidR="00751464" w:rsidRPr="00751464">
        <w:t xml:space="preserve"> As </w:t>
      </w:r>
      <w:r w:rsidR="00B063F4">
        <w:t>the</w:t>
      </w:r>
      <w:r w:rsidR="00751464" w:rsidRPr="00751464">
        <w:t xml:space="preserve"> input </w:t>
      </w:r>
      <w:r w:rsidR="00085409">
        <w:t>of</w:t>
      </w:r>
      <w:r w:rsidR="00751464" w:rsidRPr="00751464">
        <w:t xml:space="preserve"> </w:t>
      </w:r>
      <w:r w:rsidR="00751464">
        <w:t>the</w:t>
      </w:r>
      <w:r w:rsidR="00751464" w:rsidRPr="00751464">
        <w:t xml:space="preserve"> relational classification model</w:t>
      </w:r>
      <w:r w:rsidR="00751464">
        <w:t>.</w:t>
      </w:r>
    </w:p>
    <w:p w:rsidR="00EA3AD3" w:rsidRPr="00826279" w:rsidRDefault="00E43AC4" w:rsidP="0027371E">
      <w:pPr>
        <w:pStyle w:val="a2"/>
        <w:spacing w:beforeLines="0" w:before="0" w:afterLines="0" w:after="0"/>
        <w:ind w:firstLine="480"/>
      </w:pPr>
      <w:r>
        <w:rPr>
          <w:rFonts w:hint="eastAsia"/>
        </w:rPr>
        <w:t>3</w:t>
      </w:r>
      <w:r w:rsidR="00C53390">
        <w:t>.</w:t>
      </w:r>
      <w:r w:rsidR="00020B13">
        <w:t xml:space="preserve"> </w:t>
      </w:r>
      <w:r w:rsidR="00122937">
        <w:t>O</w:t>
      </w:r>
      <w:r w:rsidR="004A3EE5">
        <w:t>n the basis of the first part of the work,</w:t>
      </w:r>
      <w:r w:rsidR="002C0BE8" w:rsidRPr="002C0BE8">
        <w:t xml:space="preserve"> </w:t>
      </w:r>
      <w:r w:rsidR="002C0BE8">
        <w:t>c</w:t>
      </w:r>
      <w:r w:rsidR="002C0BE8" w:rsidRPr="002C0BE8">
        <w:t xml:space="preserve">ombining the key technology of web page </w:t>
      </w:r>
      <w:r w:rsidR="002C0BE8">
        <w:t>content</w:t>
      </w:r>
      <w:r w:rsidR="002C0BE8" w:rsidRPr="002C0BE8">
        <w:t xml:space="preserve"> extraction</w:t>
      </w:r>
      <w:r w:rsidR="002C0BE8">
        <w:t xml:space="preserve"> and </w:t>
      </w:r>
      <w:r w:rsidR="002C0BE8" w:rsidRPr="002C0BE8">
        <w:t>Named Entity Recognition</w:t>
      </w:r>
      <w:r w:rsidR="002C0BE8">
        <w:t xml:space="preserve">, this paper </w:t>
      </w:r>
      <w:r w:rsidR="002C0BE8" w:rsidRPr="002C0BE8">
        <w:t>constructs the prototype of enterprise relationship extraction system</w:t>
      </w:r>
      <w:r w:rsidR="001A65C3">
        <w:t>.</w:t>
      </w:r>
    </w:p>
    <w:p w:rsidR="00520ED9" w:rsidRDefault="00A050C4" w:rsidP="00520ED9">
      <w:pPr>
        <w:pStyle w:val="a2"/>
        <w:spacing w:before="156" w:after="156"/>
        <w:ind w:firstLineChars="0" w:firstLine="0"/>
      </w:pPr>
      <w:r w:rsidRPr="00211754">
        <w:rPr>
          <w:b/>
        </w:rPr>
        <w:t>Keywords</w:t>
      </w:r>
      <w:r w:rsidRPr="00211754">
        <w:t xml:space="preserve">: </w:t>
      </w:r>
      <w:r w:rsidR="00343427">
        <w:tab/>
      </w:r>
      <w:r w:rsidR="00520ED9">
        <w:rPr>
          <w:rFonts w:hint="eastAsia"/>
        </w:rPr>
        <w:t>Entity</w:t>
      </w:r>
      <w:r w:rsidR="00304BE3">
        <w:t xml:space="preserve"> Relation Extraction; </w:t>
      </w:r>
      <w:r w:rsidR="00520ED9" w:rsidRPr="008316F3">
        <w:t>Convolutional Neural Network</w:t>
      </w:r>
      <w:r w:rsidR="00304BE3">
        <w:rPr>
          <w:rFonts w:hint="eastAsia"/>
        </w:rPr>
        <w:t xml:space="preserve">; </w:t>
      </w:r>
      <w:r w:rsidR="00343427">
        <w:rPr>
          <w:rFonts w:hint="eastAsia"/>
        </w:rPr>
        <w:t>Word</w:t>
      </w:r>
      <w:r w:rsidR="00343427">
        <w:t xml:space="preserve"> Embed</w:t>
      </w:r>
      <w:r w:rsidR="00304BE3">
        <w:t>ding;</w:t>
      </w:r>
    </w:p>
    <w:p w:rsidR="00024650" w:rsidRPr="00211754" w:rsidRDefault="00520ED9" w:rsidP="00520ED9">
      <w:pPr>
        <w:pStyle w:val="a2"/>
        <w:spacing w:before="156" w:after="156"/>
        <w:ind w:firstLineChars="0" w:firstLine="0"/>
        <w:sectPr w:rsidR="00024650" w:rsidRPr="00211754" w:rsidSect="00AF33FF">
          <w:headerReference w:type="default" r:id="rId16"/>
          <w:pgSz w:w="11906" w:h="16838"/>
          <w:pgMar w:top="1588" w:right="1304" w:bottom="1304" w:left="1588" w:header="851" w:footer="992" w:gutter="0"/>
          <w:pgNumType w:fmt="upperRoman" w:start="1"/>
          <w:cols w:space="425"/>
          <w:docGrid w:type="lines" w:linePitch="312"/>
        </w:sectPr>
      </w:pPr>
      <w:r>
        <w:rPr>
          <w:rFonts w:hint="eastAsia"/>
        </w:rPr>
        <w:t>Bootstrapping</w:t>
      </w:r>
    </w:p>
    <w:bookmarkStart w:id="3" w:name="第一章" w:displacedByCustomXml="next"/>
    <w:bookmarkEnd w:id="3" w:displacedByCustomXml="next"/>
    <w:bookmarkStart w:id="4" w:name="_Toc386490385" w:displacedByCustomXml="next"/>
    <w:bookmarkStart w:id="5" w:name="_Toc356161072" w:displacedByCustomXml="next"/>
    <w:bookmarkStart w:id="6" w:name="_Toc356161006" w:displacedByCustomXml="next"/>
    <w:bookmarkStart w:id="7" w:name="_Toc356160736" w:displacedByCustomXml="next"/>
    <w:bookmarkStart w:id="8" w:name="_Toc356160428" w:displacedByCustomXml="next"/>
    <w:bookmarkStart w:id="9" w:name="_Toc323647301" w:displacedByCustomXml="next"/>
    <w:bookmarkStart w:id="10" w:name="_Toc323640139" w:displacedByCustomXml="next"/>
    <w:bookmarkStart w:id="11" w:name="_Ref323635339" w:displacedByCustomXml="next"/>
    <w:bookmarkStart w:id="12" w:name="_Ref323635333" w:displacedByCustomXml="next"/>
    <w:bookmarkStart w:id="13" w:name="_Ref323635328" w:displacedByCustomXml="next"/>
    <w:bookmarkStart w:id="14" w:name="_Toc323647313" w:displacedByCustomXml="next"/>
    <w:bookmarkStart w:id="15" w:name="_Toc323640150" w:displacedByCustomXml="next"/>
    <w:sdt>
      <w:sdtPr>
        <w:rPr>
          <w:rFonts w:ascii="Times New Roman" w:eastAsia="宋体" w:hAnsi="Times New Roman" w:cs="Times New Roman"/>
          <w:bCs w:val="0"/>
          <w:color w:val="auto"/>
          <w:kern w:val="2"/>
          <w:sz w:val="24"/>
          <w:szCs w:val="24"/>
          <w:lang w:val="zh-CN"/>
        </w:rPr>
        <w:id w:val="937412187"/>
        <w:docPartObj>
          <w:docPartGallery w:val="Table of Contents"/>
          <w:docPartUnique/>
        </w:docPartObj>
      </w:sdtPr>
      <w:sdtEndPr>
        <w:rPr>
          <w:b/>
        </w:rPr>
      </w:sdtEndPr>
      <w:sdtContent>
        <w:p w:rsidR="00B40090" w:rsidRPr="00B40090" w:rsidRDefault="00B40090" w:rsidP="00B40090">
          <w:pPr>
            <w:pStyle w:val="TOC"/>
            <w:jc w:val="center"/>
            <w:rPr>
              <w:color w:val="auto"/>
              <w:sz w:val="44"/>
              <w:szCs w:val="44"/>
            </w:rPr>
          </w:pPr>
          <w:r w:rsidRPr="00B40090">
            <w:rPr>
              <w:color w:val="auto"/>
              <w:sz w:val="44"/>
              <w:szCs w:val="44"/>
              <w:lang w:val="zh-CN"/>
            </w:rPr>
            <w:t>目</w:t>
          </w:r>
          <w:r>
            <w:rPr>
              <w:color w:val="auto"/>
              <w:sz w:val="44"/>
              <w:szCs w:val="44"/>
              <w:lang w:val="zh-CN"/>
            </w:rPr>
            <w:tab/>
          </w:r>
          <w:r w:rsidRPr="00B40090">
            <w:rPr>
              <w:color w:val="auto"/>
              <w:sz w:val="44"/>
              <w:szCs w:val="44"/>
              <w:lang w:val="zh-CN"/>
            </w:rPr>
            <w:t>录</w:t>
          </w:r>
        </w:p>
        <w:p w:rsidR="00626FF5" w:rsidRDefault="00B40090">
          <w:pPr>
            <w:pStyle w:val="11"/>
            <w:tabs>
              <w:tab w:val="right" w:leader="dot" w:pos="9004"/>
            </w:tabs>
            <w:rPr>
              <w:rFonts w:eastAsiaTheme="minorEastAsia" w:cstheme="minorBidi"/>
              <w:b w:val="0"/>
              <w:bCs w:val="0"/>
              <w:caps w:val="0"/>
              <w:noProof/>
              <w:sz w:val="21"/>
              <w:szCs w:val="22"/>
            </w:rPr>
          </w:pPr>
          <w:r>
            <w:fldChar w:fldCharType="begin"/>
          </w:r>
          <w:r>
            <w:instrText xml:space="preserve"> TOC \o "1-3" \h \z \u </w:instrText>
          </w:r>
          <w:r>
            <w:fldChar w:fldCharType="separate"/>
          </w:r>
          <w:hyperlink w:anchor="_Toc482002589" w:history="1">
            <w:r w:rsidR="00626FF5" w:rsidRPr="001334E3">
              <w:rPr>
                <w:rStyle w:val="ab"/>
                <w:noProof/>
              </w:rPr>
              <w:t>第一章</w:t>
            </w:r>
            <w:r w:rsidR="00626FF5" w:rsidRPr="001334E3">
              <w:rPr>
                <w:rStyle w:val="ab"/>
                <w:noProof/>
              </w:rPr>
              <w:t xml:space="preserve"> </w:t>
            </w:r>
            <w:r w:rsidR="00626FF5" w:rsidRPr="001334E3">
              <w:rPr>
                <w:rStyle w:val="ab"/>
                <w:noProof/>
              </w:rPr>
              <w:t>绪论</w:t>
            </w:r>
            <w:r w:rsidR="00626FF5">
              <w:rPr>
                <w:noProof/>
                <w:webHidden/>
              </w:rPr>
              <w:tab/>
            </w:r>
            <w:r w:rsidR="00626FF5">
              <w:rPr>
                <w:noProof/>
                <w:webHidden/>
              </w:rPr>
              <w:fldChar w:fldCharType="begin"/>
            </w:r>
            <w:r w:rsidR="00626FF5">
              <w:rPr>
                <w:noProof/>
                <w:webHidden/>
              </w:rPr>
              <w:instrText xml:space="preserve"> PAGEREF _Toc482002589 \h </w:instrText>
            </w:r>
            <w:r w:rsidR="00626FF5">
              <w:rPr>
                <w:noProof/>
                <w:webHidden/>
              </w:rPr>
            </w:r>
            <w:r w:rsidR="00626FF5">
              <w:rPr>
                <w:noProof/>
                <w:webHidden/>
              </w:rPr>
              <w:fldChar w:fldCharType="separate"/>
            </w:r>
            <w:r w:rsidR="00626FF5">
              <w:rPr>
                <w:noProof/>
                <w:webHidden/>
              </w:rPr>
              <w:t>1</w:t>
            </w:r>
            <w:r w:rsidR="00626FF5">
              <w:rPr>
                <w:noProof/>
                <w:webHidden/>
              </w:rPr>
              <w:fldChar w:fldCharType="end"/>
            </w:r>
          </w:hyperlink>
        </w:p>
        <w:p w:rsidR="00626FF5" w:rsidRDefault="00E1182D">
          <w:pPr>
            <w:pStyle w:val="21"/>
            <w:tabs>
              <w:tab w:val="right" w:leader="dot" w:pos="9004"/>
            </w:tabs>
            <w:rPr>
              <w:rFonts w:eastAsiaTheme="minorEastAsia" w:cstheme="minorBidi"/>
              <w:smallCaps w:val="0"/>
              <w:noProof/>
              <w:sz w:val="21"/>
              <w:szCs w:val="22"/>
            </w:rPr>
          </w:pPr>
          <w:hyperlink w:anchor="_Toc482002590" w:history="1">
            <w:r w:rsidR="00626FF5" w:rsidRPr="001334E3">
              <w:rPr>
                <w:rStyle w:val="ab"/>
                <w:noProof/>
              </w:rPr>
              <w:t xml:space="preserve">1.1 </w:t>
            </w:r>
            <w:r w:rsidR="00626FF5" w:rsidRPr="001334E3">
              <w:rPr>
                <w:rStyle w:val="ab"/>
                <w:noProof/>
              </w:rPr>
              <w:t>研究背景及意义</w:t>
            </w:r>
            <w:r w:rsidR="00626FF5">
              <w:rPr>
                <w:noProof/>
                <w:webHidden/>
              </w:rPr>
              <w:tab/>
            </w:r>
            <w:r w:rsidR="00626FF5">
              <w:rPr>
                <w:noProof/>
                <w:webHidden/>
              </w:rPr>
              <w:fldChar w:fldCharType="begin"/>
            </w:r>
            <w:r w:rsidR="00626FF5">
              <w:rPr>
                <w:noProof/>
                <w:webHidden/>
              </w:rPr>
              <w:instrText xml:space="preserve"> PAGEREF _Toc482002590 \h </w:instrText>
            </w:r>
            <w:r w:rsidR="00626FF5">
              <w:rPr>
                <w:noProof/>
                <w:webHidden/>
              </w:rPr>
            </w:r>
            <w:r w:rsidR="00626FF5">
              <w:rPr>
                <w:noProof/>
                <w:webHidden/>
              </w:rPr>
              <w:fldChar w:fldCharType="separate"/>
            </w:r>
            <w:r w:rsidR="00626FF5">
              <w:rPr>
                <w:noProof/>
                <w:webHidden/>
              </w:rPr>
              <w:t>1</w:t>
            </w:r>
            <w:r w:rsidR="00626FF5">
              <w:rPr>
                <w:noProof/>
                <w:webHidden/>
              </w:rPr>
              <w:fldChar w:fldCharType="end"/>
            </w:r>
          </w:hyperlink>
        </w:p>
        <w:p w:rsidR="00626FF5" w:rsidRDefault="00E1182D">
          <w:pPr>
            <w:pStyle w:val="21"/>
            <w:tabs>
              <w:tab w:val="right" w:leader="dot" w:pos="9004"/>
            </w:tabs>
            <w:rPr>
              <w:rFonts w:eastAsiaTheme="minorEastAsia" w:cstheme="minorBidi"/>
              <w:smallCaps w:val="0"/>
              <w:noProof/>
              <w:sz w:val="21"/>
              <w:szCs w:val="22"/>
            </w:rPr>
          </w:pPr>
          <w:hyperlink w:anchor="_Toc482002591" w:history="1">
            <w:r w:rsidR="00626FF5" w:rsidRPr="001334E3">
              <w:rPr>
                <w:rStyle w:val="ab"/>
                <w:noProof/>
              </w:rPr>
              <w:t xml:space="preserve">1.2 </w:t>
            </w:r>
            <w:r w:rsidR="00626FF5" w:rsidRPr="001334E3">
              <w:rPr>
                <w:rStyle w:val="ab"/>
                <w:noProof/>
              </w:rPr>
              <w:t>关系抽取研究现状</w:t>
            </w:r>
            <w:r w:rsidR="00626FF5">
              <w:rPr>
                <w:noProof/>
                <w:webHidden/>
              </w:rPr>
              <w:tab/>
            </w:r>
            <w:r w:rsidR="00626FF5">
              <w:rPr>
                <w:noProof/>
                <w:webHidden/>
              </w:rPr>
              <w:fldChar w:fldCharType="begin"/>
            </w:r>
            <w:r w:rsidR="00626FF5">
              <w:rPr>
                <w:noProof/>
                <w:webHidden/>
              </w:rPr>
              <w:instrText xml:space="preserve"> PAGEREF _Toc482002591 \h </w:instrText>
            </w:r>
            <w:r w:rsidR="00626FF5">
              <w:rPr>
                <w:noProof/>
                <w:webHidden/>
              </w:rPr>
            </w:r>
            <w:r w:rsidR="00626FF5">
              <w:rPr>
                <w:noProof/>
                <w:webHidden/>
              </w:rPr>
              <w:fldChar w:fldCharType="separate"/>
            </w:r>
            <w:r w:rsidR="00626FF5">
              <w:rPr>
                <w:noProof/>
                <w:webHidden/>
              </w:rPr>
              <w:t>2</w:t>
            </w:r>
            <w:r w:rsidR="00626FF5">
              <w:rPr>
                <w:noProof/>
                <w:webHidden/>
              </w:rPr>
              <w:fldChar w:fldCharType="end"/>
            </w:r>
          </w:hyperlink>
        </w:p>
        <w:p w:rsidR="00626FF5" w:rsidRDefault="00E1182D">
          <w:pPr>
            <w:pStyle w:val="21"/>
            <w:tabs>
              <w:tab w:val="right" w:leader="dot" w:pos="9004"/>
            </w:tabs>
            <w:rPr>
              <w:rFonts w:eastAsiaTheme="minorEastAsia" w:cstheme="minorBidi"/>
              <w:smallCaps w:val="0"/>
              <w:noProof/>
              <w:sz w:val="21"/>
              <w:szCs w:val="22"/>
            </w:rPr>
          </w:pPr>
          <w:hyperlink w:anchor="_Toc482002592" w:history="1">
            <w:r w:rsidR="00626FF5" w:rsidRPr="001334E3">
              <w:rPr>
                <w:rStyle w:val="ab"/>
                <w:noProof/>
              </w:rPr>
              <w:t xml:space="preserve">1.3 </w:t>
            </w:r>
            <w:r w:rsidR="00626FF5" w:rsidRPr="001334E3">
              <w:rPr>
                <w:rStyle w:val="ab"/>
                <w:noProof/>
              </w:rPr>
              <w:t>本文主要工作</w:t>
            </w:r>
            <w:r w:rsidR="00626FF5">
              <w:rPr>
                <w:noProof/>
                <w:webHidden/>
              </w:rPr>
              <w:tab/>
            </w:r>
            <w:r w:rsidR="00626FF5">
              <w:rPr>
                <w:noProof/>
                <w:webHidden/>
              </w:rPr>
              <w:fldChar w:fldCharType="begin"/>
            </w:r>
            <w:r w:rsidR="00626FF5">
              <w:rPr>
                <w:noProof/>
                <w:webHidden/>
              </w:rPr>
              <w:instrText xml:space="preserve"> PAGEREF _Toc482002592 \h </w:instrText>
            </w:r>
            <w:r w:rsidR="00626FF5">
              <w:rPr>
                <w:noProof/>
                <w:webHidden/>
              </w:rPr>
            </w:r>
            <w:r w:rsidR="00626FF5">
              <w:rPr>
                <w:noProof/>
                <w:webHidden/>
              </w:rPr>
              <w:fldChar w:fldCharType="separate"/>
            </w:r>
            <w:r w:rsidR="00626FF5">
              <w:rPr>
                <w:noProof/>
                <w:webHidden/>
              </w:rPr>
              <w:t>4</w:t>
            </w:r>
            <w:r w:rsidR="00626FF5">
              <w:rPr>
                <w:noProof/>
                <w:webHidden/>
              </w:rPr>
              <w:fldChar w:fldCharType="end"/>
            </w:r>
          </w:hyperlink>
        </w:p>
        <w:p w:rsidR="00626FF5" w:rsidRDefault="00E1182D">
          <w:pPr>
            <w:pStyle w:val="21"/>
            <w:tabs>
              <w:tab w:val="right" w:leader="dot" w:pos="9004"/>
            </w:tabs>
            <w:rPr>
              <w:rFonts w:eastAsiaTheme="minorEastAsia" w:cstheme="minorBidi"/>
              <w:smallCaps w:val="0"/>
              <w:noProof/>
              <w:sz w:val="21"/>
              <w:szCs w:val="22"/>
            </w:rPr>
          </w:pPr>
          <w:hyperlink w:anchor="_Toc482002593" w:history="1">
            <w:r w:rsidR="00626FF5" w:rsidRPr="001334E3">
              <w:rPr>
                <w:rStyle w:val="ab"/>
                <w:noProof/>
              </w:rPr>
              <w:t xml:space="preserve">1.4 </w:t>
            </w:r>
            <w:r w:rsidR="00626FF5" w:rsidRPr="001334E3">
              <w:rPr>
                <w:rStyle w:val="ab"/>
                <w:noProof/>
              </w:rPr>
              <w:t>本文组织结构</w:t>
            </w:r>
            <w:r w:rsidR="00626FF5">
              <w:rPr>
                <w:noProof/>
                <w:webHidden/>
              </w:rPr>
              <w:tab/>
            </w:r>
            <w:r w:rsidR="00626FF5">
              <w:rPr>
                <w:noProof/>
                <w:webHidden/>
              </w:rPr>
              <w:fldChar w:fldCharType="begin"/>
            </w:r>
            <w:r w:rsidR="00626FF5">
              <w:rPr>
                <w:noProof/>
                <w:webHidden/>
              </w:rPr>
              <w:instrText xml:space="preserve"> PAGEREF _Toc482002593 \h </w:instrText>
            </w:r>
            <w:r w:rsidR="00626FF5">
              <w:rPr>
                <w:noProof/>
                <w:webHidden/>
              </w:rPr>
            </w:r>
            <w:r w:rsidR="00626FF5">
              <w:rPr>
                <w:noProof/>
                <w:webHidden/>
              </w:rPr>
              <w:fldChar w:fldCharType="separate"/>
            </w:r>
            <w:r w:rsidR="00626FF5">
              <w:rPr>
                <w:noProof/>
                <w:webHidden/>
              </w:rPr>
              <w:t>5</w:t>
            </w:r>
            <w:r w:rsidR="00626FF5">
              <w:rPr>
                <w:noProof/>
                <w:webHidden/>
              </w:rPr>
              <w:fldChar w:fldCharType="end"/>
            </w:r>
          </w:hyperlink>
        </w:p>
        <w:p w:rsidR="00626FF5" w:rsidRDefault="00E1182D">
          <w:pPr>
            <w:pStyle w:val="11"/>
            <w:tabs>
              <w:tab w:val="right" w:leader="dot" w:pos="9004"/>
            </w:tabs>
            <w:rPr>
              <w:rFonts w:eastAsiaTheme="minorEastAsia" w:cstheme="minorBidi"/>
              <w:b w:val="0"/>
              <w:bCs w:val="0"/>
              <w:caps w:val="0"/>
              <w:noProof/>
              <w:sz w:val="21"/>
              <w:szCs w:val="22"/>
            </w:rPr>
          </w:pPr>
          <w:hyperlink w:anchor="_Toc482002594" w:history="1">
            <w:r w:rsidR="00626FF5" w:rsidRPr="001334E3">
              <w:rPr>
                <w:rStyle w:val="ab"/>
                <w:noProof/>
              </w:rPr>
              <w:t>第二章</w:t>
            </w:r>
            <w:r w:rsidR="00626FF5" w:rsidRPr="001334E3">
              <w:rPr>
                <w:rStyle w:val="ab"/>
                <w:noProof/>
              </w:rPr>
              <w:t xml:space="preserve"> </w:t>
            </w:r>
            <w:r w:rsidR="00626FF5" w:rsidRPr="001334E3">
              <w:rPr>
                <w:rStyle w:val="ab"/>
                <w:noProof/>
              </w:rPr>
              <w:t>关系抽取的相关研究</w:t>
            </w:r>
            <w:r w:rsidR="00626FF5">
              <w:rPr>
                <w:noProof/>
                <w:webHidden/>
              </w:rPr>
              <w:tab/>
            </w:r>
            <w:r w:rsidR="00626FF5">
              <w:rPr>
                <w:noProof/>
                <w:webHidden/>
              </w:rPr>
              <w:fldChar w:fldCharType="begin"/>
            </w:r>
            <w:r w:rsidR="00626FF5">
              <w:rPr>
                <w:noProof/>
                <w:webHidden/>
              </w:rPr>
              <w:instrText xml:space="preserve"> PAGEREF _Toc482002594 \h </w:instrText>
            </w:r>
            <w:r w:rsidR="00626FF5">
              <w:rPr>
                <w:noProof/>
                <w:webHidden/>
              </w:rPr>
            </w:r>
            <w:r w:rsidR="00626FF5">
              <w:rPr>
                <w:noProof/>
                <w:webHidden/>
              </w:rPr>
              <w:fldChar w:fldCharType="separate"/>
            </w:r>
            <w:r w:rsidR="00626FF5">
              <w:rPr>
                <w:noProof/>
                <w:webHidden/>
              </w:rPr>
              <w:t>6</w:t>
            </w:r>
            <w:r w:rsidR="00626FF5">
              <w:rPr>
                <w:noProof/>
                <w:webHidden/>
              </w:rPr>
              <w:fldChar w:fldCharType="end"/>
            </w:r>
          </w:hyperlink>
        </w:p>
        <w:p w:rsidR="00626FF5" w:rsidRDefault="00E1182D">
          <w:pPr>
            <w:pStyle w:val="21"/>
            <w:tabs>
              <w:tab w:val="right" w:leader="dot" w:pos="9004"/>
            </w:tabs>
            <w:rPr>
              <w:rFonts w:eastAsiaTheme="minorEastAsia" w:cstheme="minorBidi"/>
              <w:smallCaps w:val="0"/>
              <w:noProof/>
              <w:sz w:val="21"/>
              <w:szCs w:val="22"/>
            </w:rPr>
          </w:pPr>
          <w:hyperlink w:anchor="_Toc482002595" w:history="1">
            <w:r w:rsidR="00626FF5" w:rsidRPr="001334E3">
              <w:rPr>
                <w:rStyle w:val="ab"/>
                <w:noProof/>
              </w:rPr>
              <w:t xml:space="preserve">2.1 </w:t>
            </w:r>
            <w:r w:rsidR="00626FF5" w:rsidRPr="001334E3">
              <w:rPr>
                <w:rStyle w:val="ab"/>
                <w:noProof/>
              </w:rPr>
              <w:t>基于半监督学习的关系抽取</w:t>
            </w:r>
            <w:r w:rsidR="00626FF5">
              <w:rPr>
                <w:noProof/>
                <w:webHidden/>
              </w:rPr>
              <w:tab/>
            </w:r>
            <w:r w:rsidR="00626FF5">
              <w:rPr>
                <w:noProof/>
                <w:webHidden/>
              </w:rPr>
              <w:fldChar w:fldCharType="begin"/>
            </w:r>
            <w:r w:rsidR="00626FF5">
              <w:rPr>
                <w:noProof/>
                <w:webHidden/>
              </w:rPr>
              <w:instrText xml:space="preserve"> PAGEREF _Toc482002595 \h </w:instrText>
            </w:r>
            <w:r w:rsidR="00626FF5">
              <w:rPr>
                <w:noProof/>
                <w:webHidden/>
              </w:rPr>
            </w:r>
            <w:r w:rsidR="00626FF5">
              <w:rPr>
                <w:noProof/>
                <w:webHidden/>
              </w:rPr>
              <w:fldChar w:fldCharType="separate"/>
            </w:r>
            <w:r w:rsidR="00626FF5">
              <w:rPr>
                <w:noProof/>
                <w:webHidden/>
              </w:rPr>
              <w:t>6</w:t>
            </w:r>
            <w:r w:rsidR="00626FF5">
              <w:rPr>
                <w:noProof/>
                <w:webHidden/>
              </w:rPr>
              <w:fldChar w:fldCharType="end"/>
            </w:r>
          </w:hyperlink>
        </w:p>
        <w:p w:rsidR="00626FF5" w:rsidRDefault="00E1182D">
          <w:pPr>
            <w:pStyle w:val="31"/>
            <w:tabs>
              <w:tab w:val="right" w:leader="dot" w:pos="9004"/>
            </w:tabs>
            <w:rPr>
              <w:rFonts w:eastAsiaTheme="minorEastAsia" w:cstheme="minorBidi"/>
              <w:i w:val="0"/>
              <w:iCs w:val="0"/>
              <w:noProof/>
              <w:sz w:val="21"/>
              <w:szCs w:val="22"/>
            </w:rPr>
          </w:pPr>
          <w:hyperlink w:anchor="_Toc482002596" w:history="1">
            <w:r w:rsidR="00626FF5" w:rsidRPr="001334E3">
              <w:rPr>
                <w:rStyle w:val="ab"/>
                <w:noProof/>
              </w:rPr>
              <w:t>2.1.1 DIPRE</w:t>
            </w:r>
            <w:r w:rsidR="00626FF5">
              <w:rPr>
                <w:noProof/>
                <w:webHidden/>
              </w:rPr>
              <w:tab/>
            </w:r>
            <w:r w:rsidR="00626FF5">
              <w:rPr>
                <w:noProof/>
                <w:webHidden/>
              </w:rPr>
              <w:fldChar w:fldCharType="begin"/>
            </w:r>
            <w:r w:rsidR="00626FF5">
              <w:rPr>
                <w:noProof/>
                <w:webHidden/>
              </w:rPr>
              <w:instrText xml:space="preserve"> PAGEREF _Toc482002596 \h </w:instrText>
            </w:r>
            <w:r w:rsidR="00626FF5">
              <w:rPr>
                <w:noProof/>
                <w:webHidden/>
              </w:rPr>
            </w:r>
            <w:r w:rsidR="00626FF5">
              <w:rPr>
                <w:noProof/>
                <w:webHidden/>
              </w:rPr>
              <w:fldChar w:fldCharType="separate"/>
            </w:r>
            <w:r w:rsidR="00626FF5">
              <w:rPr>
                <w:noProof/>
                <w:webHidden/>
              </w:rPr>
              <w:t>7</w:t>
            </w:r>
            <w:r w:rsidR="00626FF5">
              <w:rPr>
                <w:noProof/>
                <w:webHidden/>
              </w:rPr>
              <w:fldChar w:fldCharType="end"/>
            </w:r>
          </w:hyperlink>
        </w:p>
        <w:p w:rsidR="00626FF5" w:rsidRDefault="00E1182D">
          <w:pPr>
            <w:pStyle w:val="31"/>
            <w:tabs>
              <w:tab w:val="right" w:leader="dot" w:pos="9004"/>
            </w:tabs>
            <w:rPr>
              <w:rFonts w:eastAsiaTheme="minorEastAsia" w:cstheme="minorBidi"/>
              <w:i w:val="0"/>
              <w:iCs w:val="0"/>
              <w:noProof/>
              <w:sz w:val="21"/>
              <w:szCs w:val="22"/>
            </w:rPr>
          </w:pPr>
          <w:hyperlink w:anchor="_Toc482002597" w:history="1">
            <w:r w:rsidR="00626FF5" w:rsidRPr="001334E3">
              <w:rPr>
                <w:rStyle w:val="ab"/>
                <w:noProof/>
              </w:rPr>
              <w:t>2.1.2 Snowball</w:t>
            </w:r>
            <w:r w:rsidR="00626FF5">
              <w:rPr>
                <w:noProof/>
                <w:webHidden/>
              </w:rPr>
              <w:tab/>
            </w:r>
            <w:r w:rsidR="00626FF5">
              <w:rPr>
                <w:noProof/>
                <w:webHidden/>
              </w:rPr>
              <w:fldChar w:fldCharType="begin"/>
            </w:r>
            <w:r w:rsidR="00626FF5">
              <w:rPr>
                <w:noProof/>
                <w:webHidden/>
              </w:rPr>
              <w:instrText xml:space="preserve"> PAGEREF _Toc482002597 \h </w:instrText>
            </w:r>
            <w:r w:rsidR="00626FF5">
              <w:rPr>
                <w:noProof/>
                <w:webHidden/>
              </w:rPr>
            </w:r>
            <w:r w:rsidR="00626FF5">
              <w:rPr>
                <w:noProof/>
                <w:webHidden/>
              </w:rPr>
              <w:fldChar w:fldCharType="separate"/>
            </w:r>
            <w:r w:rsidR="00626FF5">
              <w:rPr>
                <w:noProof/>
                <w:webHidden/>
              </w:rPr>
              <w:t>8</w:t>
            </w:r>
            <w:r w:rsidR="00626FF5">
              <w:rPr>
                <w:noProof/>
                <w:webHidden/>
              </w:rPr>
              <w:fldChar w:fldCharType="end"/>
            </w:r>
          </w:hyperlink>
        </w:p>
        <w:p w:rsidR="00626FF5" w:rsidRDefault="00E1182D">
          <w:pPr>
            <w:pStyle w:val="31"/>
            <w:tabs>
              <w:tab w:val="right" w:leader="dot" w:pos="9004"/>
            </w:tabs>
            <w:rPr>
              <w:rFonts w:eastAsiaTheme="minorEastAsia" w:cstheme="minorBidi"/>
              <w:i w:val="0"/>
              <w:iCs w:val="0"/>
              <w:noProof/>
              <w:sz w:val="21"/>
              <w:szCs w:val="22"/>
            </w:rPr>
          </w:pPr>
          <w:hyperlink w:anchor="_Toc482002598" w:history="1">
            <w:r w:rsidR="00626FF5" w:rsidRPr="001334E3">
              <w:rPr>
                <w:rStyle w:val="ab"/>
                <w:noProof/>
              </w:rPr>
              <w:t>2.1.3 KnowItAll</w:t>
            </w:r>
            <w:r w:rsidR="00626FF5">
              <w:rPr>
                <w:noProof/>
                <w:webHidden/>
              </w:rPr>
              <w:tab/>
            </w:r>
            <w:r w:rsidR="00626FF5">
              <w:rPr>
                <w:noProof/>
                <w:webHidden/>
              </w:rPr>
              <w:fldChar w:fldCharType="begin"/>
            </w:r>
            <w:r w:rsidR="00626FF5">
              <w:rPr>
                <w:noProof/>
                <w:webHidden/>
              </w:rPr>
              <w:instrText xml:space="preserve"> PAGEREF _Toc482002598 \h </w:instrText>
            </w:r>
            <w:r w:rsidR="00626FF5">
              <w:rPr>
                <w:noProof/>
                <w:webHidden/>
              </w:rPr>
            </w:r>
            <w:r w:rsidR="00626FF5">
              <w:rPr>
                <w:noProof/>
                <w:webHidden/>
              </w:rPr>
              <w:fldChar w:fldCharType="separate"/>
            </w:r>
            <w:r w:rsidR="00626FF5">
              <w:rPr>
                <w:noProof/>
                <w:webHidden/>
              </w:rPr>
              <w:t>9</w:t>
            </w:r>
            <w:r w:rsidR="00626FF5">
              <w:rPr>
                <w:noProof/>
                <w:webHidden/>
              </w:rPr>
              <w:fldChar w:fldCharType="end"/>
            </w:r>
          </w:hyperlink>
        </w:p>
        <w:p w:rsidR="00626FF5" w:rsidRDefault="00E1182D">
          <w:pPr>
            <w:pStyle w:val="31"/>
            <w:tabs>
              <w:tab w:val="right" w:leader="dot" w:pos="9004"/>
            </w:tabs>
            <w:rPr>
              <w:rFonts w:eastAsiaTheme="minorEastAsia" w:cstheme="minorBidi"/>
              <w:i w:val="0"/>
              <w:iCs w:val="0"/>
              <w:noProof/>
              <w:sz w:val="21"/>
              <w:szCs w:val="22"/>
            </w:rPr>
          </w:pPr>
          <w:hyperlink w:anchor="_Toc482002599" w:history="1">
            <w:r w:rsidR="00626FF5" w:rsidRPr="001334E3">
              <w:rPr>
                <w:rStyle w:val="ab"/>
                <w:noProof/>
              </w:rPr>
              <w:t>2.1.4 TextRunner</w:t>
            </w:r>
            <w:r w:rsidR="00626FF5">
              <w:rPr>
                <w:noProof/>
                <w:webHidden/>
              </w:rPr>
              <w:tab/>
            </w:r>
            <w:r w:rsidR="00626FF5">
              <w:rPr>
                <w:noProof/>
                <w:webHidden/>
              </w:rPr>
              <w:fldChar w:fldCharType="begin"/>
            </w:r>
            <w:r w:rsidR="00626FF5">
              <w:rPr>
                <w:noProof/>
                <w:webHidden/>
              </w:rPr>
              <w:instrText xml:space="preserve"> PAGEREF _Toc482002599 \h </w:instrText>
            </w:r>
            <w:r w:rsidR="00626FF5">
              <w:rPr>
                <w:noProof/>
                <w:webHidden/>
              </w:rPr>
            </w:r>
            <w:r w:rsidR="00626FF5">
              <w:rPr>
                <w:noProof/>
                <w:webHidden/>
              </w:rPr>
              <w:fldChar w:fldCharType="separate"/>
            </w:r>
            <w:r w:rsidR="00626FF5">
              <w:rPr>
                <w:noProof/>
                <w:webHidden/>
              </w:rPr>
              <w:t>10</w:t>
            </w:r>
            <w:r w:rsidR="00626FF5">
              <w:rPr>
                <w:noProof/>
                <w:webHidden/>
              </w:rPr>
              <w:fldChar w:fldCharType="end"/>
            </w:r>
          </w:hyperlink>
        </w:p>
        <w:p w:rsidR="00626FF5" w:rsidRDefault="00E1182D">
          <w:pPr>
            <w:pStyle w:val="21"/>
            <w:tabs>
              <w:tab w:val="right" w:leader="dot" w:pos="9004"/>
            </w:tabs>
            <w:rPr>
              <w:rFonts w:eastAsiaTheme="minorEastAsia" w:cstheme="minorBidi"/>
              <w:smallCaps w:val="0"/>
              <w:noProof/>
              <w:sz w:val="21"/>
              <w:szCs w:val="22"/>
            </w:rPr>
          </w:pPr>
          <w:hyperlink w:anchor="_Toc482002600" w:history="1">
            <w:r w:rsidR="00626FF5" w:rsidRPr="001334E3">
              <w:rPr>
                <w:rStyle w:val="ab"/>
                <w:noProof/>
              </w:rPr>
              <w:t xml:space="preserve">2.2 </w:t>
            </w:r>
            <w:r w:rsidR="00626FF5" w:rsidRPr="001334E3">
              <w:rPr>
                <w:rStyle w:val="ab"/>
                <w:noProof/>
              </w:rPr>
              <w:t>基于监督学习的关系抽取</w:t>
            </w:r>
            <w:r w:rsidR="00626FF5">
              <w:rPr>
                <w:noProof/>
                <w:webHidden/>
              </w:rPr>
              <w:tab/>
            </w:r>
            <w:r w:rsidR="00626FF5">
              <w:rPr>
                <w:noProof/>
                <w:webHidden/>
              </w:rPr>
              <w:fldChar w:fldCharType="begin"/>
            </w:r>
            <w:r w:rsidR="00626FF5">
              <w:rPr>
                <w:noProof/>
                <w:webHidden/>
              </w:rPr>
              <w:instrText xml:space="preserve"> PAGEREF _Toc482002600 \h </w:instrText>
            </w:r>
            <w:r w:rsidR="00626FF5">
              <w:rPr>
                <w:noProof/>
                <w:webHidden/>
              </w:rPr>
            </w:r>
            <w:r w:rsidR="00626FF5">
              <w:rPr>
                <w:noProof/>
                <w:webHidden/>
              </w:rPr>
              <w:fldChar w:fldCharType="separate"/>
            </w:r>
            <w:r w:rsidR="00626FF5">
              <w:rPr>
                <w:noProof/>
                <w:webHidden/>
              </w:rPr>
              <w:t>12</w:t>
            </w:r>
            <w:r w:rsidR="00626FF5">
              <w:rPr>
                <w:noProof/>
                <w:webHidden/>
              </w:rPr>
              <w:fldChar w:fldCharType="end"/>
            </w:r>
          </w:hyperlink>
        </w:p>
        <w:p w:rsidR="00626FF5" w:rsidRDefault="00E1182D">
          <w:pPr>
            <w:pStyle w:val="31"/>
            <w:tabs>
              <w:tab w:val="right" w:leader="dot" w:pos="9004"/>
            </w:tabs>
            <w:rPr>
              <w:rFonts w:eastAsiaTheme="minorEastAsia" w:cstheme="minorBidi"/>
              <w:i w:val="0"/>
              <w:iCs w:val="0"/>
              <w:noProof/>
              <w:sz w:val="21"/>
              <w:szCs w:val="22"/>
            </w:rPr>
          </w:pPr>
          <w:hyperlink w:anchor="_Toc482002601" w:history="1">
            <w:r w:rsidR="00626FF5" w:rsidRPr="001334E3">
              <w:rPr>
                <w:rStyle w:val="ab"/>
                <w:noProof/>
              </w:rPr>
              <w:t xml:space="preserve">2.2.1 </w:t>
            </w:r>
            <w:r w:rsidR="00626FF5" w:rsidRPr="001334E3">
              <w:rPr>
                <w:rStyle w:val="ab"/>
                <w:noProof/>
              </w:rPr>
              <w:t>基于特征向量的方法</w:t>
            </w:r>
            <w:r w:rsidR="00626FF5">
              <w:rPr>
                <w:noProof/>
                <w:webHidden/>
              </w:rPr>
              <w:tab/>
            </w:r>
            <w:r w:rsidR="00626FF5">
              <w:rPr>
                <w:noProof/>
                <w:webHidden/>
              </w:rPr>
              <w:fldChar w:fldCharType="begin"/>
            </w:r>
            <w:r w:rsidR="00626FF5">
              <w:rPr>
                <w:noProof/>
                <w:webHidden/>
              </w:rPr>
              <w:instrText xml:space="preserve"> PAGEREF _Toc482002601 \h </w:instrText>
            </w:r>
            <w:r w:rsidR="00626FF5">
              <w:rPr>
                <w:noProof/>
                <w:webHidden/>
              </w:rPr>
            </w:r>
            <w:r w:rsidR="00626FF5">
              <w:rPr>
                <w:noProof/>
                <w:webHidden/>
              </w:rPr>
              <w:fldChar w:fldCharType="separate"/>
            </w:r>
            <w:r w:rsidR="00626FF5">
              <w:rPr>
                <w:noProof/>
                <w:webHidden/>
              </w:rPr>
              <w:t>12</w:t>
            </w:r>
            <w:r w:rsidR="00626FF5">
              <w:rPr>
                <w:noProof/>
                <w:webHidden/>
              </w:rPr>
              <w:fldChar w:fldCharType="end"/>
            </w:r>
          </w:hyperlink>
        </w:p>
        <w:p w:rsidR="00626FF5" w:rsidRDefault="00E1182D">
          <w:pPr>
            <w:pStyle w:val="31"/>
            <w:tabs>
              <w:tab w:val="right" w:leader="dot" w:pos="9004"/>
            </w:tabs>
            <w:rPr>
              <w:rFonts w:eastAsiaTheme="minorEastAsia" w:cstheme="minorBidi"/>
              <w:i w:val="0"/>
              <w:iCs w:val="0"/>
              <w:noProof/>
              <w:sz w:val="21"/>
              <w:szCs w:val="22"/>
            </w:rPr>
          </w:pPr>
          <w:hyperlink w:anchor="_Toc482002602" w:history="1">
            <w:r w:rsidR="00626FF5" w:rsidRPr="001334E3">
              <w:rPr>
                <w:rStyle w:val="ab"/>
                <w:noProof/>
              </w:rPr>
              <w:t xml:space="preserve">2.2.2 </w:t>
            </w:r>
            <w:r w:rsidR="00626FF5" w:rsidRPr="001334E3">
              <w:rPr>
                <w:rStyle w:val="ab"/>
                <w:noProof/>
              </w:rPr>
              <w:t>基于核函数的方法</w:t>
            </w:r>
            <w:r w:rsidR="00626FF5">
              <w:rPr>
                <w:noProof/>
                <w:webHidden/>
              </w:rPr>
              <w:tab/>
            </w:r>
            <w:r w:rsidR="00626FF5">
              <w:rPr>
                <w:noProof/>
                <w:webHidden/>
              </w:rPr>
              <w:fldChar w:fldCharType="begin"/>
            </w:r>
            <w:r w:rsidR="00626FF5">
              <w:rPr>
                <w:noProof/>
                <w:webHidden/>
              </w:rPr>
              <w:instrText xml:space="preserve"> PAGEREF _Toc482002602 \h </w:instrText>
            </w:r>
            <w:r w:rsidR="00626FF5">
              <w:rPr>
                <w:noProof/>
                <w:webHidden/>
              </w:rPr>
            </w:r>
            <w:r w:rsidR="00626FF5">
              <w:rPr>
                <w:noProof/>
                <w:webHidden/>
              </w:rPr>
              <w:fldChar w:fldCharType="separate"/>
            </w:r>
            <w:r w:rsidR="00626FF5">
              <w:rPr>
                <w:noProof/>
                <w:webHidden/>
              </w:rPr>
              <w:t>13</w:t>
            </w:r>
            <w:r w:rsidR="00626FF5">
              <w:rPr>
                <w:noProof/>
                <w:webHidden/>
              </w:rPr>
              <w:fldChar w:fldCharType="end"/>
            </w:r>
          </w:hyperlink>
        </w:p>
        <w:p w:rsidR="00626FF5" w:rsidRDefault="00E1182D">
          <w:pPr>
            <w:pStyle w:val="21"/>
            <w:tabs>
              <w:tab w:val="right" w:leader="dot" w:pos="9004"/>
            </w:tabs>
            <w:rPr>
              <w:rFonts w:eastAsiaTheme="minorEastAsia" w:cstheme="minorBidi"/>
              <w:smallCaps w:val="0"/>
              <w:noProof/>
              <w:sz w:val="21"/>
              <w:szCs w:val="22"/>
            </w:rPr>
          </w:pPr>
          <w:hyperlink w:anchor="_Toc482002603" w:history="1">
            <w:r w:rsidR="00626FF5" w:rsidRPr="001334E3">
              <w:rPr>
                <w:rStyle w:val="ab"/>
                <w:noProof/>
              </w:rPr>
              <w:t xml:space="preserve">2.3 </w:t>
            </w:r>
            <w:r w:rsidR="00626FF5" w:rsidRPr="001334E3">
              <w:rPr>
                <w:rStyle w:val="ab"/>
                <w:noProof/>
              </w:rPr>
              <w:t>基于深度学习的关系抽取</w:t>
            </w:r>
            <w:r w:rsidR="00626FF5">
              <w:rPr>
                <w:noProof/>
                <w:webHidden/>
              </w:rPr>
              <w:tab/>
            </w:r>
            <w:r w:rsidR="00626FF5">
              <w:rPr>
                <w:noProof/>
                <w:webHidden/>
              </w:rPr>
              <w:fldChar w:fldCharType="begin"/>
            </w:r>
            <w:r w:rsidR="00626FF5">
              <w:rPr>
                <w:noProof/>
                <w:webHidden/>
              </w:rPr>
              <w:instrText xml:space="preserve"> PAGEREF _Toc482002603 \h </w:instrText>
            </w:r>
            <w:r w:rsidR="00626FF5">
              <w:rPr>
                <w:noProof/>
                <w:webHidden/>
              </w:rPr>
            </w:r>
            <w:r w:rsidR="00626FF5">
              <w:rPr>
                <w:noProof/>
                <w:webHidden/>
              </w:rPr>
              <w:fldChar w:fldCharType="separate"/>
            </w:r>
            <w:r w:rsidR="00626FF5">
              <w:rPr>
                <w:noProof/>
                <w:webHidden/>
              </w:rPr>
              <w:t>15</w:t>
            </w:r>
            <w:r w:rsidR="00626FF5">
              <w:rPr>
                <w:noProof/>
                <w:webHidden/>
              </w:rPr>
              <w:fldChar w:fldCharType="end"/>
            </w:r>
          </w:hyperlink>
        </w:p>
        <w:p w:rsidR="00626FF5" w:rsidRDefault="00E1182D">
          <w:pPr>
            <w:pStyle w:val="31"/>
            <w:tabs>
              <w:tab w:val="right" w:leader="dot" w:pos="9004"/>
            </w:tabs>
            <w:rPr>
              <w:rFonts w:eastAsiaTheme="minorEastAsia" w:cstheme="minorBidi"/>
              <w:i w:val="0"/>
              <w:iCs w:val="0"/>
              <w:noProof/>
              <w:sz w:val="21"/>
              <w:szCs w:val="22"/>
            </w:rPr>
          </w:pPr>
          <w:hyperlink w:anchor="_Toc482002604" w:history="1">
            <w:r w:rsidR="00626FF5" w:rsidRPr="001334E3">
              <w:rPr>
                <w:rStyle w:val="ab"/>
                <w:noProof/>
              </w:rPr>
              <w:t xml:space="preserve">2.3.1 </w:t>
            </w:r>
            <w:r w:rsidR="00626FF5" w:rsidRPr="001334E3">
              <w:rPr>
                <w:rStyle w:val="ab"/>
                <w:noProof/>
              </w:rPr>
              <w:t>基于</w:t>
            </w:r>
            <w:r w:rsidR="00626FF5" w:rsidRPr="001334E3">
              <w:rPr>
                <w:rStyle w:val="ab"/>
                <w:noProof/>
              </w:rPr>
              <w:t>CNN</w:t>
            </w:r>
            <w:r w:rsidR="00626FF5" w:rsidRPr="001334E3">
              <w:rPr>
                <w:rStyle w:val="ab"/>
                <w:noProof/>
              </w:rPr>
              <w:t>的方法</w:t>
            </w:r>
            <w:r w:rsidR="00626FF5">
              <w:rPr>
                <w:noProof/>
                <w:webHidden/>
              </w:rPr>
              <w:tab/>
            </w:r>
            <w:r w:rsidR="00626FF5">
              <w:rPr>
                <w:noProof/>
                <w:webHidden/>
              </w:rPr>
              <w:fldChar w:fldCharType="begin"/>
            </w:r>
            <w:r w:rsidR="00626FF5">
              <w:rPr>
                <w:noProof/>
                <w:webHidden/>
              </w:rPr>
              <w:instrText xml:space="preserve"> PAGEREF _Toc482002604 \h </w:instrText>
            </w:r>
            <w:r w:rsidR="00626FF5">
              <w:rPr>
                <w:noProof/>
                <w:webHidden/>
              </w:rPr>
            </w:r>
            <w:r w:rsidR="00626FF5">
              <w:rPr>
                <w:noProof/>
                <w:webHidden/>
              </w:rPr>
              <w:fldChar w:fldCharType="separate"/>
            </w:r>
            <w:r w:rsidR="00626FF5">
              <w:rPr>
                <w:noProof/>
                <w:webHidden/>
              </w:rPr>
              <w:t>15</w:t>
            </w:r>
            <w:r w:rsidR="00626FF5">
              <w:rPr>
                <w:noProof/>
                <w:webHidden/>
              </w:rPr>
              <w:fldChar w:fldCharType="end"/>
            </w:r>
          </w:hyperlink>
        </w:p>
        <w:p w:rsidR="00626FF5" w:rsidRDefault="00E1182D">
          <w:pPr>
            <w:pStyle w:val="31"/>
            <w:tabs>
              <w:tab w:val="right" w:leader="dot" w:pos="9004"/>
            </w:tabs>
            <w:rPr>
              <w:rFonts w:eastAsiaTheme="minorEastAsia" w:cstheme="minorBidi"/>
              <w:i w:val="0"/>
              <w:iCs w:val="0"/>
              <w:noProof/>
              <w:sz w:val="21"/>
              <w:szCs w:val="22"/>
            </w:rPr>
          </w:pPr>
          <w:hyperlink w:anchor="_Toc482002605" w:history="1">
            <w:r w:rsidR="00626FF5" w:rsidRPr="001334E3">
              <w:rPr>
                <w:rStyle w:val="ab"/>
                <w:noProof/>
              </w:rPr>
              <w:t xml:space="preserve">2.3.2 </w:t>
            </w:r>
            <w:r w:rsidR="00626FF5" w:rsidRPr="001334E3">
              <w:rPr>
                <w:rStyle w:val="ab"/>
                <w:noProof/>
              </w:rPr>
              <w:t>基于</w:t>
            </w:r>
            <w:r w:rsidR="00626FF5" w:rsidRPr="001334E3">
              <w:rPr>
                <w:rStyle w:val="ab"/>
                <w:noProof/>
              </w:rPr>
              <w:t>RNN</w:t>
            </w:r>
            <w:r w:rsidR="00626FF5" w:rsidRPr="001334E3">
              <w:rPr>
                <w:rStyle w:val="ab"/>
                <w:noProof/>
              </w:rPr>
              <w:t>的方法</w:t>
            </w:r>
            <w:r w:rsidR="00626FF5">
              <w:rPr>
                <w:noProof/>
                <w:webHidden/>
              </w:rPr>
              <w:tab/>
            </w:r>
            <w:r w:rsidR="00626FF5">
              <w:rPr>
                <w:noProof/>
                <w:webHidden/>
              </w:rPr>
              <w:fldChar w:fldCharType="begin"/>
            </w:r>
            <w:r w:rsidR="00626FF5">
              <w:rPr>
                <w:noProof/>
                <w:webHidden/>
              </w:rPr>
              <w:instrText xml:space="preserve"> PAGEREF _Toc482002605 \h </w:instrText>
            </w:r>
            <w:r w:rsidR="00626FF5">
              <w:rPr>
                <w:noProof/>
                <w:webHidden/>
              </w:rPr>
            </w:r>
            <w:r w:rsidR="00626FF5">
              <w:rPr>
                <w:noProof/>
                <w:webHidden/>
              </w:rPr>
              <w:fldChar w:fldCharType="separate"/>
            </w:r>
            <w:r w:rsidR="00626FF5">
              <w:rPr>
                <w:noProof/>
                <w:webHidden/>
              </w:rPr>
              <w:t>16</w:t>
            </w:r>
            <w:r w:rsidR="00626FF5">
              <w:rPr>
                <w:noProof/>
                <w:webHidden/>
              </w:rPr>
              <w:fldChar w:fldCharType="end"/>
            </w:r>
          </w:hyperlink>
        </w:p>
        <w:p w:rsidR="00626FF5" w:rsidRDefault="00E1182D">
          <w:pPr>
            <w:pStyle w:val="21"/>
            <w:tabs>
              <w:tab w:val="right" w:leader="dot" w:pos="9004"/>
            </w:tabs>
            <w:rPr>
              <w:rFonts w:eastAsiaTheme="minorEastAsia" w:cstheme="minorBidi"/>
              <w:smallCaps w:val="0"/>
              <w:noProof/>
              <w:sz w:val="21"/>
              <w:szCs w:val="22"/>
            </w:rPr>
          </w:pPr>
          <w:hyperlink w:anchor="_Toc482002606" w:history="1">
            <w:r w:rsidR="00626FF5" w:rsidRPr="001334E3">
              <w:rPr>
                <w:rStyle w:val="ab"/>
                <w:noProof/>
              </w:rPr>
              <w:t xml:space="preserve">2.4 </w:t>
            </w:r>
            <w:r w:rsidR="00626FF5" w:rsidRPr="001334E3">
              <w:rPr>
                <w:rStyle w:val="ab"/>
                <w:noProof/>
              </w:rPr>
              <w:t>本章小结</w:t>
            </w:r>
            <w:r w:rsidR="00626FF5">
              <w:rPr>
                <w:noProof/>
                <w:webHidden/>
              </w:rPr>
              <w:tab/>
            </w:r>
            <w:r w:rsidR="00626FF5">
              <w:rPr>
                <w:noProof/>
                <w:webHidden/>
              </w:rPr>
              <w:fldChar w:fldCharType="begin"/>
            </w:r>
            <w:r w:rsidR="00626FF5">
              <w:rPr>
                <w:noProof/>
                <w:webHidden/>
              </w:rPr>
              <w:instrText xml:space="preserve"> PAGEREF _Toc482002606 \h </w:instrText>
            </w:r>
            <w:r w:rsidR="00626FF5">
              <w:rPr>
                <w:noProof/>
                <w:webHidden/>
              </w:rPr>
            </w:r>
            <w:r w:rsidR="00626FF5">
              <w:rPr>
                <w:noProof/>
                <w:webHidden/>
              </w:rPr>
              <w:fldChar w:fldCharType="separate"/>
            </w:r>
            <w:r w:rsidR="00626FF5">
              <w:rPr>
                <w:noProof/>
                <w:webHidden/>
              </w:rPr>
              <w:t>18</w:t>
            </w:r>
            <w:r w:rsidR="00626FF5">
              <w:rPr>
                <w:noProof/>
                <w:webHidden/>
              </w:rPr>
              <w:fldChar w:fldCharType="end"/>
            </w:r>
          </w:hyperlink>
        </w:p>
        <w:p w:rsidR="00626FF5" w:rsidRDefault="00E1182D">
          <w:pPr>
            <w:pStyle w:val="11"/>
            <w:tabs>
              <w:tab w:val="right" w:leader="dot" w:pos="9004"/>
            </w:tabs>
            <w:rPr>
              <w:rFonts w:eastAsiaTheme="minorEastAsia" w:cstheme="minorBidi"/>
              <w:b w:val="0"/>
              <w:bCs w:val="0"/>
              <w:caps w:val="0"/>
              <w:noProof/>
              <w:sz w:val="21"/>
              <w:szCs w:val="22"/>
            </w:rPr>
          </w:pPr>
          <w:hyperlink w:anchor="_Toc482002607" w:history="1">
            <w:r w:rsidR="00626FF5" w:rsidRPr="001334E3">
              <w:rPr>
                <w:rStyle w:val="ab"/>
                <w:noProof/>
              </w:rPr>
              <w:t>第三章</w:t>
            </w:r>
            <w:r w:rsidR="00626FF5" w:rsidRPr="001334E3">
              <w:rPr>
                <w:rStyle w:val="ab"/>
                <w:noProof/>
              </w:rPr>
              <w:t xml:space="preserve"> </w:t>
            </w:r>
            <w:r w:rsidR="00626FF5" w:rsidRPr="001334E3">
              <w:rPr>
                <w:rStyle w:val="ab"/>
                <w:noProof/>
              </w:rPr>
              <w:t>句子的分布式表示</w:t>
            </w:r>
            <w:r w:rsidR="00626FF5">
              <w:rPr>
                <w:noProof/>
                <w:webHidden/>
              </w:rPr>
              <w:tab/>
            </w:r>
            <w:r w:rsidR="00626FF5">
              <w:rPr>
                <w:noProof/>
                <w:webHidden/>
              </w:rPr>
              <w:fldChar w:fldCharType="begin"/>
            </w:r>
            <w:r w:rsidR="00626FF5">
              <w:rPr>
                <w:noProof/>
                <w:webHidden/>
              </w:rPr>
              <w:instrText xml:space="preserve"> PAGEREF _Toc482002607 \h </w:instrText>
            </w:r>
            <w:r w:rsidR="00626FF5">
              <w:rPr>
                <w:noProof/>
                <w:webHidden/>
              </w:rPr>
            </w:r>
            <w:r w:rsidR="00626FF5">
              <w:rPr>
                <w:noProof/>
                <w:webHidden/>
              </w:rPr>
              <w:fldChar w:fldCharType="separate"/>
            </w:r>
            <w:r w:rsidR="00626FF5">
              <w:rPr>
                <w:noProof/>
                <w:webHidden/>
              </w:rPr>
              <w:t>19</w:t>
            </w:r>
            <w:r w:rsidR="00626FF5">
              <w:rPr>
                <w:noProof/>
                <w:webHidden/>
              </w:rPr>
              <w:fldChar w:fldCharType="end"/>
            </w:r>
          </w:hyperlink>
        </w:p>
        <w:p w:rsidR="00626FF5" w:rsidRDefault="00E1182D">
          <w:pPr>
            <w:pStyle w:val="21"/>
            <w:tabs>
              <w:tab w:val="right" w:leader="dot" w:pos="9004"/>
            </w:tabs>
            <w:rPr>
              <w:rFonts w:eastAsiaTheme="minorEastAsia" w:cstheme="minorBidi"/>
              <w:smallCaps w:val="0"/>
              <w:noProof/>
              <w:sz w:val="21"/>
              <w:szCs w:val="22"/>
            </w:rPr>
          </w:pPr>
          <w:hyperlink w:anchor="_Toc482002608" w:history="1">
            <w:r w:rsidR="00626FF5" w:rsidRPr="001334E3">
              <w:rPr>
                <w:rStyle w:val="ab"/>
                <w:noProof/>
              </w:rPr>
              <w:t xml:space="preserve">3.1 </w:t>
            </w:r>
            <w:r w:rsidR="00626FF5" w:rsidRPr="001334E3">
              <w:rPr>
                <w:rStyle w:val="ab"/>
                <w:noProof/>
              </w:rPr>
              <w:t>引言</w:t>
            </w:r>
            <w:r w:rsidR="00626FF5">
              <w:rPr>
                <w:noProof/>
                <w:webHidden/>
              </w:rPr>
              <w:tab/>
            </w:r>
            <w:r w:rsidR="00626FF5">
              <w:rPr>
                <w:noProof/>
                <w:webHidden/>
              </w:rPr>
              <w:fldChar w:fldCharType="begin"/>
            </w:r>
            <w:r w:rsidR="00626FF5">
              <w:rPr>
                <w:noProof/>
                <w:webHidden/>
              </w:rPr>
              <w:instrText xml:space="preserve"> PAGEREF _Toc482002608 \h </w:instrText>
            </w:r>
            <w:r w:rsidR="00626FF5">
              <w:rPr>
                <w:noProof/>
                <w:webHidden/>
              </w:rPr>
            </w:r>
            <w:r w:rsidR="00626FF5">
              <w:rPr>
                <w:noProof/>
                <w:webHidden/>
              </w:rPr>
              <w:fldChar w:fldCharType="separate"/>
            </w:r>
            <w:r w:rsidR="00626FF5">
              <w:rPr>
                <w:noProof/>
                <w:webHidden/>
              </w:rPr>
              <w:t>19</w:t>
            </w:r>
            <w:r w:rsidR="00626FF5">
              <w:rPr>
                <w:noProof/>
                <w:webHidden/>
              </w:rPr>
              <w:fldChar w:fldCharType="end"/>
            </w:r>
          </w:hyperlink>
        </w:p>
        <w:p w:rsidR="00626FF5" w:rsidRDefault="00E1182D">
          <w:pPr>
            <w:pStyle w:val="21"/>
            <w:tabs>
              <w:tab w:val="right" w:leader="dot" w:pos="9004"/>
            </w:tabs>
            <w:rPr>
              <w:rFonts w:eastAsiaTheme="minorEastAsia" w:cstheme="minorBidi"/>
              <w:smallCaps w:val="0"/>
              <w:noProof/>
              <w:sz w:val="21"/>
              <w:szCs w:val="22"/>
            </w:rPr>
          </w:pPr>
          <w:hyperlink w:anchor="_Toc482002609" w:history="1">
            <w:r w:rsidR="00626FF5" w:rsidRPr="001334E3">
              <w:rPr>
                <w:rStyle w:val="ab"/>
                <w:noProof/>
              </w:rPr>
              <w:t xml:space="preserve">3.2 </w:t>
            </w:r>
            <w:r w:rsidR="00626FF5" w:rsidRPr="001334E3">
              <w:rPr>
                <w:rStyle w:val="ab"/>
                <w:noProof/>
              </w:rPr>
              <w:t>词向量加权</w:t>
            </w:r>
            <w:r w:rsidR="00626FF5">
              <w:rPr>
                <w:noProof/>
                <w:webHidden/>
              </w:rPr>
              <w:tab/>
            </w:r>
            <w:r w:rsidR="00626FF5">
              <w:rPr>
                <w:noProof/>
                <w:webHidden/>
              </w:rPr>
              <w:fldChar w:fldCharType="begin"/>
            </w:r>
            <w:r w:rsidR="00626FF5">
              <w:rPr>
                <w:noProof/>
                <w:webHidden/>
              </w:rPr>
              <w:instrText xml:space="preserve"> PAGEREF _Toc482002609 \h </w:instrText>
            </w:r>
            <w:r w:rsidR="00626FF5">
              <w:rPr>
                <w:noProof/>
                <w:webHidden/>
              </w:rPr>
            </w:r>
            <w:r w:rsidR="00626FF5">
              <w:rPr>
                <w:noProof/>
                <w:webHidden/>
              </w:rPr>
              <w:fldChar w:fldCharType="separate"/>
            </w:r>
            <w:r w:rsidR="00626FF5">
              <w:rPr>
                <w:noProof/>
                <w:webHidden/>
              </w:rPr>
              <w:t>22</w:t>
            </w:r>
            <w:r w:rsidR="00626FF5">
              <w:rPr>
                <w:noProof/>
                <w:webHidden/>
              </w:rPr>
              <w:fldChar w:fldCharType="end"/>
            </w:r>
          </w:hyperlink>
        </w:p>
        <w:p w:rsidR="00626FF5" w:rsidRDefault="00E1182D">
          <w:pPr>
            <w:pStyle w:val="21"/>
            <w:tabs>
              <w:tab w:val="right" w:leader="dot" w:pos="9004"/>
            </w:tabs>
            <w:rPr>
              <w:rFonts w:eastAsiaTheme="minorEastAsia" w:cstheme="minorBidi"/>
              <w:smallCaps w:val="0"/>
              <w:noProof/>
              <w:sz w:val="21"/>
              <w:szCs w:val="22"/>
            </w:rPr>
          </w:pPr>
          <w:hyperlink w:anchor="_Toc482002610" w:history="1">
            <w:r w:rsidR="00626FF5" w:rsidRPr="001334E3">
              <w:rPr>
                <w:rStyle w:val="ab"/>
                <w:noProof/>
              </w:rPr>
              <w:t xml:space="preserve">3.3 </w:t>
            </w:r>
            <w:r w:rsidR="00626FF5" w:rsidRPr="001334E3">
              <w:rPr>
                <w:rStyle w:val="ab"/>
                <w:noProof/>
              </w:rPr>
              <w:t>基于</w:t>
            </w:r>
            <w:r w:rsidR="00626FF5" w:rsidRPr="001334E3">
              <w:rPr>
                <w:rStyle w:val="ab"/>
                <w:noProof/>
              </w:rPr>
              <w:t>CNN</w:t>
            </w:r>
            <w:r w:rsidR="00626FF5" w:rsidRPr="001334E3">
              <w:rPr>
                <w:rStyle w:val="ab"/>
                <w:noProof/>
              </w:rPr>
              <w:t>的句子分类算法</w:t>
            </w:r>
            <w:r w:rsidR="00626FF5">
              <w:rPr>
                <w:noProof/>
                <w:webHidden/>
              </w:rPr>
              <w:tab/>
            </w:r>
            <w:r w:rsidR="00626FF5">
              <w:rPr>
                <w:noProof/>
                <w:webHidden/>
              </w:rPr>
              <w:fldChar w:fldCharType="begin"/>
            </w:r>
            <w:r w:rsidR="00626FF5">
              <w:rPr>
                <w:noProof/>
                <w:webHidden/>
              </w:rPr>
              <w:instrText xml:space="preserve"> PAGEREF _Toc482002610 \h </w:instrText>
            </w:r>
            <w:r w:rsidR="00626FF5">
              <w:rPr>
                <w:noProof/>
                <w:webHidden/>
              </w:rPr>
            </w:r>
            <w:r w:rsidR="00626FF5">
              <w:rPr>
                <w:noProof/>
                <w:webHidden/>
              </w:rPr>
              <w:fldChar w:fldCharType="separate"/>
            </w:r>
            <w:r w:rsidR="00626FF5">
              <w:rPr>
                <w:noProof/>
                <w:webHidden/>
              </w:rPr>
              <w:t>24</w:t>
            </w:r>
            <w:r w:rsidR="00626FF5">
              <w:rPr>
                <w:noProof/>
                <w:webHidden/>
              </w:rPr>
              <w:fldChar w:fldCharType="end"/>
            </w:r>
          </w:hyperlink>
        </w:p>
        <w:p w:rsidR="00626FF5" w:rsidRDefault="00E1182D">
          <w:pPr>
            <w:pStyle w:val="31"/>
            <w:tabs>
              <w:tab w:val="right" w:leader="dot" w:pos="9004"/>
            </w:tabs>
            <w:rPr>
              <w:rFonts w:eastAsiaTheme="minorEastAsia" w:cstheme="minorBidi"/>
              <w:i w:val="0"/>
              <w:iCs w:val="0"/>
              <w:noProof/>
              <w:sz w:val="21"/>
              <w:szCs w:val="22"/>
            </w:rPr>
          </w:pPr>
          <w:hyperlink w:anchor="_Toc482002611" w:history="1">
            <w:r w:rsidR="00626FF5" w:rsidRPr="001334E3">
              <w:rPr>
                <w:rStyle w:val="ab"/>
                <w:noProof/>
              </w:rPr>
              <w:t xml:space="preserve">3.3.1 </w:t>
            </w:r>
            <w:r w:rsidR="00626FF5" w:rsidRPr="001334E3">
              <w:rPr>
                <w:rStyle w:val="ab"/>
                <w:noProof/>
              </w:rPr>
              <w:t>位置嵌入</w:t>
            </w:r>
            <w:r w:rsidR="00626FF5">
              <w:rPr>
                <w:noProof/>
                <w:webHidden/>
              </w:rPr>
              <w:tab/>
            </w:r>
            <w:r w:rsidR="00626FF5">
              <w:rPr>
                <w:noProof/>
                <w:webHidden/>
              </w:rPr>
              <w:fldChar w:fldCharType="begin"/>
            </w:r>
            <w:r w:rsidR="00626FF5">
              <w:rPr>
                <w:noProof/>
                <w:webHidden/>
              </w:rPr>
              <w:instrText xml:space="preserve"> PAGEREF _Toc482002611 \h </w:instrText>
            </w:r>
            <w:r w:rsidR="00626FF5">
              <w:rPr>
                <w:noProof/>
                <w:webHidden/>
              </w:rPr>
            </w:r>
            <w:r w:rsidR="00626FF5">
              <w:rPr>
                <w:noProof/>
                <w:webHidden/>
              </w:rPr>
              <w:fldChar w:fldCharType="separate"/>
            </w:r>
            <w:r w:rsidR="00626FF5">
              <w:rPr>
                <w:noProof/>
                <w:webHidden/>
              </w:rPr>
              <w:t>26</w:t>
            </w:r>
            <w:r w:rsidR="00626FF5">
              <w:rPr>
                <w:noProof/>
                <w:webHidden/>
              </w:rPr>
              <w:fldChar w:fldCharType="end"/>
            </w:r>
          </w:hyperlink>
        </w:p>
        <w:p w:rsidR="00626FF5" w:rsidRDefault="00E1182D">
          <w:pPr>
            <w:pStyle w:val="31"/>
            <w:tabs>
              <w:tab w:val="right" w:leader="dot" w:pos="9004"/>
            </w:tabs>
            <w:rPr>
              <w:rFonts w:eastAsiaTheme="minorEastAsia" w:cstheme="minorBidi"/>
              <w:i w:val="0"/>
              <w:iCs w:val="0"/>
              <w:noProof/>
              <w:sz w:val="21"/>
              <w:szCs w:val="22"/>
            </w:rPr>
          </w:pPr>
          <w:hyperlink w:anchor="_Toc482002612" w:history="1">
            <w:r w:rsidR="00626FF5" w:rsidRPr="001334E3">
              <w:rPr>
                <w:rStyle w:val="ab"/>
                <w:noProof/>
              </w:rPr>
              <w:t xml:space="preserve">3.3.2 </w:t>
            </w:r>
            <w:r w:rsidR="00626FF5" w:rsidRPr="001334E3">
              <w:rPr>
                <w:rStyle w:val="ab"/>
                <w:noProof/>
              </w:rPr>
              <w:t>卷积和池化</w:t>
            </w:r>
            <w:r w:rsidR="00626FF5">
              <w:rPr>
                <w:noProof/>
                <w:webHidden/>
              </w:rPr>
              <w:tab/>
            </w:r>
            <w:r w:rsidR="00626FF5">
              <w:rPr>
                <w:noProof/>
                <w:webHidden/>
              </w:rPr>
              <w:fldChar w:fldCharType="begin"/>
            </w:r>
            <w:r w:rsidR="00626FF5">
              <w:rPr>
                <w:noProof/>
                <w:webHidden/>
              </w:rPr>
              <w:instrText xml:space="preserve"> PAGEREF _Toc482002612 \h </w:instrText>
            </w:r>
            <w:r w:rsidR="00626FF5">
              <w:rPr>
                <w:noProof/>
                <w:webHidden/>
              </w:rPr>
            </w:r>
            <w:r w:rsidR="00626FF5">
              <w:rPr>
                <w:noProof/>
                <w:webHidden/>
              </w:rPr>
              <w:fldChar w:fldCharType="separate"/>
            </w:r>
            <w:r w:rsidR="00626FF5">
              <w:rPr>
                <w:noProof/>
                <w:webHidden/>
              </w:rPr>
              <w:t>27</w:t>
            </w:r>
            <w:r w:rsidR="00626FF5">
              <w:rPr>
                <w:noProof/>
                <w:webHidden/>
              </w:rPr>
              <w:fldChar w:fldCharType="end"/>
            </w:r>
          </w:hyperlink>
        </w:p>
        <w:p w:rsidR="00626FF5" w:rsidRDefault="00E1182D">
          <w:pPr>
            <w:pStyle w:val="31"/>
            <w:tabs>
              <w:tab w:val="right" w:leader="dot" w:pos="9004"/>
            </w:tabs>
            <w:rPr>
              <w:rFonts w:eastAsiaTheme="minorEastAsia" w:cstheme="minorBidi"/>
              <w:i w:val="0"/>
              <w:iCs w:val="0"/>
              <w:noProof/>
              <w:sz w:val="21"/>
              <w:szCs w:val="22"/>
            </w:rPr>
          </w:pPr>
          <w:hyperlink w:anchor="_Toc482002613" w:history="1">
            <w:r w:rsidR="00626FF5" w:rsidRPr="001334E3">
              <w:rPr>
                <w:rStyle w:val="ab"/>
                <w:noProof/>
              </w:rPr>
              <w:t>3.3.3 Dropout</w:t>
            </w:r>
            <w:r w:rsidR="00626FF5" w:rsidRPr="001334E3">
              <w:rPr>
                <w:rStyle w:val="ab"/>
                <w:noProof/>
              </w:rPr>
              <w:t>和</w:t>
            </w:r>
            <w:r w:rsidR="00626FF5" w:rsidRPr="001334E3">
              <w:rPr>
                <w:rStyle w:val="ab"/>
                <w:noProof/>
              </w:rPr>
              <w:t>L2</w:t>
            </w:r>
            <w:r w:rsidR="00626FF5" w:rsidRPr="001334E3">
              <w:rPr>
                <w:rStyle w:val="ab"/>
                <w:noProof/>
              </w:rPr>
              <w:t>正则化</w:t>
            </w:r>
            <w:r w:rsidR="00626FF5">
              <w:rPr>
                <w:noProof/>
                <w:webHidden/>
              </w:rPr>
              <w:tab/>
            </w:r>
            <w:r w:rsidR="00626FF5">
              <w:rPr>
                <w:noProof/>
                <w:webHidden/>
              </w:rPr>
              <w:fldChar w:fldCharType="begin"/>
            </w:r>
            <w:r w:rsidR="00626FF5">
              <w:rPr>
                <w:noProof/>
                <w:webHidden/>
              </w:rPr>
              <w:instrText xml:space="preserve"> PAGEREF _Toc482002613 \h </w:instrText>
            </w:r>
            <w:r w:rsidR="00626FF5">
              <w:rPr>
                <w:noProof/>
                <w:webHidden/>
              </w:rPr>
            </w:r>
            <w:r w:rsidR="00626FF5">
              <w:rPr>
                <w:noProof/>
                <w:webHidden/>
              </w:rPr>
              <w:fldChar w:fldCharType="separate"/>
            </w:r>
            <w:r w:rsidR="00626FF5">
              <w:rPr>
                <w:noProof/>
                <w:webHidden/>
              </w:rPr>
              <w:t>27</w:t>
            </w:r>
            <w:r w:rsidR="00626FF5">
              <w:rPr>
                <w:noProof/>
                <w:webHidden/>
              </w:rPr>
              <w:fldChar w:fldCharType="end"/>
            </w:r>
          </w:hyperlink>
        </w:p>
        <w:p w:rsidR="00626FF5" w:rsidRDefault="00E1182D">
          <w:pPr>
            <w:pStyle w:val="31"/>
            <w:tabs>
              <w:tab w:val="right" w:leader="dot" w:pos="9004"/>
            </w:tabs>
            <w:rPr>
              <w:rFonts w:eastAsiaTheme="minorEastAsia" w:cstheme="minorBidi"/>
              <w:i w:val="0"/>
              <w:iCs w:val="0"/>
              <w:noProof/>
              <w:sz w:val="21"/>
              <w:szCs w:val="22"/>
            </w:rPr>
          </w:pPr>
          <w:hyperlink w:anchor="_Toc482002614" w:history="1">
            <w:r w:rsidR="00626FF5" w:rsidRPr="001334E3">
              <w:rPr>
                <w:rStyle w:val="ab"/>
                <w:noProof/>
              </w:rPr>
              <w:t xml:space="preserve">3.3.4 </w:t>
            </w:r>
            <w:r w:rsidR="00626FF5" w:rsidRPr="001334E3">
              <w:rPr>
                <w:rStyle w:val="ab"/>
                <w:noProof/>
              </w:rPr>
              <w:t>反向传播训练</w:t>
            </w:r>
            <w:r w:rsidR="00626FF5">
              <w:rPr>
                <w:noProof/>
                <w:webHidden/>
              </w:rPr>
              <w:tab/>
            </w:r>
            <w:r w:rsidR="00626FF5">
              <w:rPr>
                <w:noProof/>
                <w:webHidden/>
              </w:rPr>
              <w:fldChar w:fldCharType="begin"/>
            </w:r>
            <w:r w:rsidR="00626FF5">
              <w:rPr>
                <w:noProof/>
                <w:webHidden/>
              </w:rPr>
              <w:instrText xml:space="preserve"> PAGEREF _Toc482002614 \h </w:instrText>
            </w:r>
            <w:r w:rsidR="00626FF5">
              <w:rPr>
                <w:noProof/>
                <w:webHidden/>
              </w:rPr>
            </w:r>
            <w:r w:rsidR="00626FF5">
              <w:rPr>
                <w:noProof/>
                <w:webHidden/>
              </w:rPr>
              <w:fldChar w:fldCharType="separate"/>
            </w:r>
            <w:r w:rsidR="00626FF5">
              <w:rPr>
                <w:noProof/>
                <w:webHidden/>
              </w:rPr>
              <w:t>28</w:t>
            </w:r>
            <w:r w:rsidR="00626FF5">
              <w:rPr>
                <w:noProof/>
                <w:webHidden/>
              </w:rPr>
              <w:fldChar w:fldCharType="end"/>
            </w:r>
          </w:hyperlink>
        </w:p>
        <w:p w:rsidR="00626FF5" w:rsidRDefault="00E1182D">
          <w:pPr>
            <w:pStyle w:val="21"/>
            <w:tabs>
              <w:tab w:val="right" w:leader="dot" w:pos="9004"/>
            </w:tabs>
            <w:rPr>
              <w:rFonts w:eastAsiaTheme="minorEastAsia" w:cstheme="minorBidi"/>
              <w:smallCaps w:val="0"/>
              <w:noProof/>
              <w:sz w:val="21"/>
              <w:szCs w:val="22"/>
            </w:rPr>
          </w:pPr>
          <w:hyperlink w:anchor="_Toc482002615" w:history="1">
            <w:r w:rsidR="00626FF5" w:rsidRPr="001334E3">
              <w:rPr>
                <w:rStyle w:val="ab"/>
                <w:noProof/>
              </w:rPr>
              <w:t xml:space="preserve">3.4 </w:t>
            </w:r>
            <w:r w:rsidR="00626FF5" w:rsidRPr="001334E3">
              <w:rPr>
                <w:rStyle w:val="ab"/>
                <w:noProof/>
              </w:rPr>
              <w:t>对比实验</w:t>
            </w:r>
            <w:r w:rsidR="00626FF5">
              <w:rPr>
                <w:noProof/>
                <w:webHidden/>
              </w:rPr>
              <w:tab/>
            </w:r>
            <w:r w:rsidR="00626FF5">
              <w:rPr>
                <w:noProof/>
                <w:webHidden/>
              </w:rPr>
              <w:fldChar w:fldCharType="begin"/>
            </w:r>
            <w:r w:rsidR="00626FF5">
              <w:rPr>
                <w:noProof/>
                <w:webHidden/>
              </w:rPr>
              <w:instrText xml:space="preserve"> PAGEREF _Toc482002615 \h </w:instrText>
            </w:r>
            <w:r w:rsidR="00626FF5">
              <w:rPr>
                <w:noProof/>
                <w:webHidden/>
              </w:rPr>
            </w:r>
            <w:r w:rsidR="00626FF5">
              <w:rPr>
                <w:noProof/>
                <w:webHidden/>
              </w:rPr>
              <w:fldChar w:fldCharType="separate"/>
            </w:r>
            <w:r w:rsidR="00626FF5">
              <w:rPr>
                <w:noProof/>
                <w:webHidden/>
              </w:rPr>
              <w:t>29</w:t>
            </w:r>
            <w:r w:rsidR="00626FF5">
              <w:rPr>
                <w:noProof/>
                <w:webHidden/>
              </w:rPr>
              <w:fldChar w:fldCharType="end"/>
            </w:r>
          </w:hyperlink>
        </w:p>
        <w:p w:rsidR="00626FF5" w:rsidRDefault="00E1182D">
          <w:pPr>
            <w:pStyle w:val="31"/>
            <w:tabs>
              <w:tab w:val="right" w:leader="dot" w:pos="9004"/>
            </w:tabs>
            <w:rPr>
              <w:rFonts w:eastAsiaTheme="minorEastAsia" w:cstheme="minorBidi"/>
              <w:i w:val="0"/>
              <w:iCs w:val="0"/>
              <w:noProof/>
              <w:sz w:val="21"/>
              <w:szCs w:val="22"/>
            </w:rPr>
          </w:pPr>
          <w:hyperlink w:anchor="_Toc482002616" w:history="1">
            <w:r w:rsidR="00626FF5" w:rsidRPr="001334E3">
              <w:rPr>
                <w:rStyle w:val="ab"/>
                <w:noProof/>
              </w:rPr>
              <w:t xml:space="preserve">3.4.1 </w:t>
            </w:r>
            <w:r w:rsidR="00626FF5" w:rsidRPr="001334E3">
              <w:rPr>
                <w:rStyle w:val="ab"/>
                <w:noProof/>
              </w:rPr>
              <w:t>数据集及评价标准</w:t>
            </w:r>
            <w:r w:rsidR="00626FF5">
              <w:rPr>
                <w:noProof/>
                <w:webHidden/>
              </w:rPr>
              <w:tab/>
            </w:r>
            <w:r w:rsidR="00626FF5">
              <w:rPr>
                <w:noProof/>
                <w:webHidden/>
              </w:rPr>
              <w:fldChar w:fldCharType="begin"/>
            </w:r>
            <w:r w:rsidR="00626FF5">
              <w:rPr>
                <w:noProof/>
                <w:webHidden/>
              </w:rPr>
              <w:instrText xml:space="preserve"> PAGEREF _Toc482002616 \h </w:instrText>
            </w:r>
            <w:r w:rsidR="00626FF5">
              <w:rPr>
                <w:noProof/>
                <w:webHidden/>
              </w:rPr>
            </w:r>
            <w:r w:rsidR="00626FF5">
              <w:rPr>
                <w:noProof/>
                <w:webHidden/>
              </w:rPr>
              <w:fldChar w:fldCharType="separate"/>
            </w:r>
            <w:r w:rsidR="00626FF5">
              <w:rPr>
                <w:noProof/>
                <w:webHidden/>
              </w:rPr>
              <w:t>29</w:t>
            </w:r>
            <w:r w:rsidR="00626FF5">
              <w:rPr>
                <w:noProof/>
                <w:webHidden/>
              </w:rPr>
              <w:fldChar w:fldCharType="end"/>
            </w:r>
          </w:hyperlink>
        </w:p>
        <w:p w:rsidR="00626FF5" w:rsidRDefault="00E1182D">
          <w:pPr>
            <w:pStyle w:val="31"/>
            <w:tabs>
              <w:tab w:val="right" w:leader="dot" w:pos="9004"/>
            </w:tabs>
            <w:rPr>
              <w:rFonts w:eastAsiaTheme="minorEastAsia" w:cstheme="minorBidi"/>
              <w:i w:val="0"/>
              <w:iCs w:val="0"/>
              <w:noProof/>
              <w:sz w:val="21"/>
              <w:szCs w:val="22"/>
            </w:rPr>
          </w:pPr>
          <w:hyperlink w:anchor="_Toc482002617" w:history="1">
            <w:r w:rsidR="00626FF5" w:rsidRPr="001334E3">
              <w:rPr>
                <w:rStyle w:val="ab"/>
                <w:noProof/>
              </w:rPr>
              <w:t xml:space="preserve">3.4.2 </w:t>
            </w:r>
            <w:r w:rsidR="00626FF5" w:rsidRPr="001334E3">
              <w:rPr>
                <w:rStyle w:val="ab"/>
                <w:noProof/>
              </w:rPr>
              <w:t>实验设置</w:t>
            </w:r>
            <w:r w:rsidR="00626FF5">
              <w:rPr>
                <w:noProof/>
                <w:webHidden/>
              </w:rPr>
              <w:tab/>
            </w:r>
            <w:r w:rsidR="00626FF5">
              <w:rPr>
                <w:noProof/>
                <w:webHidden/>
              </w:rPr>
              <w:fldChar w:fldCharType="begin"/>
            </w:r>
            <w:r w:rsidR="00626FF5">
              <w:rPr>
                <w:noProof/>
                <w:webHidden/>
              </w:rPr>
              <w:instrText xml:space="preserve"> PAGEREF _Toc482002617 \h </w:instrText>
            </w:r>
            <w:r w:rsidR="00626FF5">
              <w:rPr>
                <w:noProof/>
                <w:webHidden/>
              </w:rPr>
            </w:r>
            <w:r w:rsidR="00626FF5">
              <w:rPr>
                <w:noProof/>
                <w:webHidden/>
              </w:rPr>
              <w:fldChar w:fldCharType="separate"/>
            </w:r>
            <w:r w:rsidR="00626FF5">
              <w:rPr>
                <w:noProof/>
                <w:webHidden/>
              </w:rPr>
              <w:t>30</w:t>
            </w:r>
            <w:r w:rsidR="00626FF5">
              <w:rPr>
                <w:noProof/>
                <w:webHidden/>
              </w:rPr>
              <w:fldChar w:fldCharType="end"/>
            </w:r>
          </w:hyperlink>
        </w:p>
        <w:p w:rsidR="00626FF5" w:rsidRDefault="00E1182D">
          <w:pPr>
            <w:pStyle w:val="31"/>
            <w:tabs>
              <w:tab w:val="right" w:leader="dot" w:pos="9004"/>
            </w:tabs>
            <w:rPr>
              <w:rFonts w:eastAsiaTheme="minorEastAsia" w:cstheme="minorBidi"/>
              <w:i w:val="0"/>
              <w:iCs w:val="0"/>
              <w:noProof/>
              <w:sz w:val="21"/>
              <w:szCs w:val="22"/>
            </w:rPr>
          </w:pPr>
          <w:hyperlink w:anchor="_Toc482002618" w:history="1">
            <w:r w:rsidR="00626FF5" w:rsidRPr="001334E3">
              <w:rPr>
                <w:rStyle w:val="ab"/>
                <w:noProof/>
              </w:rPr>
              <w:t xml:space="preserve">3.4.3 </w:t>
            </w:r>
            <w:r w:rsidR="00626FF5" w:rsidRPr="001334E3">
              <w:rPr>
                <w:rStyle w:val="ab"/>
                <w:noProof/>
              </w:rPr>
              <w:t>实验结果及分析</w:t>
            </w:r>
            <w:r w:rsidR="00626FF5">
              <w:rPr>
                <w:noProof/>
                <w:webHidden/>
              </w:rPr>
              <w:tab/>
            </w:r>
            <w:r w:rsidR="00626FF5">
              <w:rPr>
                <w:noProof/>
                <w:webHidden/>
              </w:rPr>
              <w:fldChar w:fldCharType="begin"/>
            </w:r>
            <w:r w:rsidR="00626FF5">
              <w:rPr>
                <w:noProof/>
                <w:webHidden/>
              </w:rPr>
              <w:instrText xml:space="preserve"> PAGEREF _Toc482002618 \h </w:instrText>
            </w:r>
            <w:r w:rsidR="00626FF5">
              <w:rPr>
                <w:noProof/>
                <w:webHidden/>
              </w:rPr>
            </w:r>
            <w:r w:rsidR="00626FF5">
              <w:rPr>
                <w:noProof/>
                <w:webHidden/>
              </w:rPr>
              <w:fldChar w:fldCharType="separate"/>
            </w:r>
            <w:r w:rsidR="00626FF5">
              <w:rPr>
                <w:noProof/>
                <w:webHidden/>
              </w:rPr>
              <w:t>31</w:t>
            </w:r>
            <w:r w:rsidR="00626FF5">
              <w:rPr>
                <w:noProof/>
                <w:webHidden/>
              </w:rPr>
              <w:fldChar w:fldCharType="end"/>
            </w:r>
          </w:hyperlink>
        </w:p>
        <w:p w:rsidR="00626FF5" w:rsidRDefault="00E1182D">
          <w:pPr>
            <w:pStyle w:val="21"/>
            <w:tabs>
              <w:tab w:val="right" w:leader="dot" w:pos="9004"/>
            </w:tabs>
            <w:rPr>
              <w:rFonts w:eastAsiaTheme="minorEastAsia" w:cstheme="minorBidi"/>
              <w:smallCaps w:val="0"/>
              <w:noProof/>
              <w:sz w:val="21"/>
              <w:szCs w:val="22"/>
            </w:rPr>
          </w:pPr>
          <w:hyperlink w:anchor="_Toc482002619" w:history="1">
            <w:r w:rsidR="00626FF5" w:rsidRPr="001334E3">
              <w:rPr>
                <w:rStyle w:val="ab"/>
                <w:noProof/>
              </w:rPr>
              <w:t xml:space="preserve">3.5 </w:t>
            </w:r>
            <w:r w:rsidR="00626FF5" w:rsidRPr="001334E3">
              <w:rPr>
                <w:rStyle w:val="ab"/>
                <w:noProof/>
              </w:rPr>
              <w:t>本章小结</w:t>
            </w:r>
            <w:r w:rsidR="00626FF5">
              <w:rPr>
                <w:noProof/>
                <w:webHidden/>
              </w:rPr>
              <w:tab/>
            </w:r>
            <w:r w:rsidR="00626FF5">
              <w:rPr>
                <w:noProof/>
                <w:webHidden/>
              </w:rPr>
              <w:fldChar w:fldCharType="begin"/>
            </w:r>
            <w:r w:rsidR="00626FF5">
              <w:rPr>
                <w:noProof/>
                <w:webHidden/>
              </w:rPr>
              <w:instrText xml:space="preserve"> PAGEREF _Toc482002619 \h </w:instrText>
            </w:r>
            <w:r w:rsidR="00626FF5">
              <w:rPr>
                <w:noProof/>
                <w:webHidden/>
              </w:rPr>
            </w:r>
            <w:r w:rsidR="00626FF5">
              <w:rPr>
                <w:noProof/>
                <w:webHidden/>
              </w:rPr>
              <w:fldChar w:fldCharType="separate"/>
            </w:r>
            <w:r w:rsidR="00626FF5">
              <w:rPr>
                <w:noProof/>
                <w:webHidden/>
              </w:rPr>
              <w:t>32</w:t>
            </w:r>
            <w:r w:rsidR="00626FF5">
              <w:rPr>
                <w:noProof/>
                <w:webHidden/>
              </w:rPr>
              <w:fldChar w:fldCharType="end"/>
            </w:r>
          </w:hyperlink>
        </w:p>
        <w:p w:rsidR="00626FF5" w:rsidRDefault="00E1182D">
          <w:pPr>
            <w:pStyle w:val="11"/>
            <w:tabs>
              <w:tab w:val="right" w:leader="dot" w:pos="9004"/>
            </w:tabs>
            <w:rPr>
              <w:rFonts w:eastAsiaTheme="minorEastAsia" w:cstheme="minorBidi"/>
              <w:b w:val="0"/>
              <w:bCs w:val="0"/>
              <w:caps w:val="0"/>
              <w:noProof/>
              <w:sz w:val="21"/>
              <w:szCs w:val="22"/>
            </w:rPr>
          </w:pPr>
          <w:hyperlink w:anchor="_Toc482002620" w:history="1">
            <w:r w:rsidR="00626FF5" w:rsidRPr="001334E3">
              <w:rPr>
                <w:rStyle w:val="ab"/>
                <w:noProof/>
              </w:rPr>
              <w:t>第四章</w:t>
            </w:r>
            <w:r w:rsidR="00626FF5" w:rsidRPr="001334E3">
              <w:rPr>
                <w:rStyle w:val="ab"/>
                <w:noProof/>
              </w:rPr>
              <w:t xml:space="preserve"> </w:t>
            </w:r>
            <w:r w:rsidR="00626FF5" w:rsidRPr="001334E3">
              <w:rPr>
                <w:rStyle w:val="ab"/>
                <w:noProof/>
              </w:rPr>
              <w:t>面向互联网新闻文本的企业关系抽取</w:t>
            </w:r>
            <w:r w:rsidR="00626FF5">
              <w:rPr>
                <w:noProof/>
                <w:webHidden/>
              </w:rPr>
              <w:tab/>
            </w:r>
            <w:r w:rsidR="00626FF5">
              <w:rPr>
                <w:noProof/>
                <w:webHidden/>
              </w:rPr>
              <w:fldChar w:fldCharType="begin"/>
            </w:r>
            <w:r w:rsidR="00626FF5">
              <w:rPr>
                <w:noProof/>
                <w:webHidden/>
              </w:rPr>
              <w:instrText xml:space="preserve"> PAGEREF _Toc482002620 \h </w:instrText>
            </w:r>
            <w:r w:rsidR="00626FF5">
              <w:rPr>
                <w:noProof/>
                <w:webHidden/>
              </w:rPr>
            </w:r>
            <w:r w:rsidR="00626FF5">
              <w:rPr>
                <w:noProof/>
                <w:webHidden/>
              </w:rPr>
              <w:fldChar w:fldCharType="separate"/>
            </w:r>
            <w:r w:rsidR="00626FF5">
              <w:rPr>
                <w:noProof/>
                <w:webHidden/>
              </w:rPr>
              <w:t>34</w:t>
            </w:r>
            <w:r w:rsidR="00626FF5">
              <w:rPr>
                <w:noProof/>
                <w:webHidden/>
              </w:rPr>
              <w:fldChar w:fldCharType="end"/>
            </w:r>
          </w:hyperlink>
        </w:p>
        <w:p w:rsidR="00626FF5" w:rsidRDefault="00E1182D">
          <w:pPr>
            <w:pStyle w:val="21"/>
            <w:tabs>
              <w:tab w:val="right" w:leader="dot" w:pos="9004"/>
            </w:tabs>
            <w:rPr>
              <w:rFonts w:eastAsiaTheme="minorEastAsia" w:cstheme="minorBidi"/>
              <w:smallCaps w:val="0"/>
              <w:noProof/>
              <w:sz w:val="21"/>
              <w:szCs w:val="22"/>
            </w:rPr>
          </w:pPr>
          <w:hyperlink w:anchor="_Toc482002621" w:history="1">
            <w:r w:rsidR="00626FF5" w:rsidRPr="001334E3">
              <w:rPr>
                <w:rStyle w:val="ab"/>
                <w:noProof/>
              </w:rPr>
              <w:t xml:space="preserve">4.1 </w:t>
            </w:r>
            <w:r w:rsidR="00626FF5" w:rsidRPr="001334E3">
              <w:rPr>
                <w:rStyle w:val="ab"/>
                <w:noProof/>
              </w:rPr>
              <w:t>引言</w:t>
            </w:r>
            <w:r w:rsidR="00626FF5">
              <w:rPr>
                <w:noProof/>
                <w:webHidden/>
              </w:rPr>
              <w:tab/>
            </w:r>
            <w:r w:rsidR="00626FF5">
              <w:rPr>
                <w:noProof/>
                <w:webHidden/>
              </w:rPr>
              <w:fldChar w:fldCharType="begin"/>
            </w:r>
            <w:r w:rsidR="00626FF5">
              <w:rPr>
                <w:noProof/>
                <w:webHidden/>
              </w:rPr>
              <w:instrText xml:space="preserve"> PAGEREF _Toc482002621 \h </w:instrText>
            </w:r>
            <w:r w:rsidR="00626FF5">
              <w:rPr>
                <w:noProof/>
                <w:webHidden/>
              </w:rPr>
            </w:r>
            <w:r w:rsidR="00626FF5">
              <w:rPr>
                <w:noProof/>
                <w:webHidden/>
              </w:rPr>
              <w:fldChar w:fldCharType="separate"/>
            </w:r>
            <w:r w:rsidR="00626FF5">
              <w:rPr>
                <w:noProof/>
                <w:webHidden/>
              </w:rPr>
              <w:t>34</w:t>
            </w:r>
            <w:r w:rsidR="00626FF5">
              <w:rPr>
                <w:noProof/>
                <w:webHidden/>
              </w:rPr>
              <w:fldChar w:fldCharType="end"/>
            </w:r>
          </w:hyperlink>
        </w:p>
        <w:p w:rsidR="00626FF5" w:rsidRDefault="00E1182D">
          <w:pPr>
            <w:pStyle w:val="21"/>
            <w:tabs>
              <w:tab w:val="right" w:leader="dot" w:pos="9004"/>
            </w:tabs>
            <w:rPr>
              <w:rFonts w:eastAsiaTheme="minorEastAsia" w:cstheme="minorBidi"/>
              <w:smallCaps w:val="0"/>
              <w:noProof/>
              <w:sz w:val="21"/>
              <w:szCs w:val="22"/>
            </w:rPr>
          </w:pPr>
          <w:hyperlink w:anchor="_Toc482002622" w:history="1">
            <w:r w:rsidR="00626FF5" w:rsidRPr="001334E3">
              <w:rPr>
                <w:rStyle w:val="ab"/>
                <w:noProof/>
              </w:rPr>
              <w:t xml:space="preserve">4.2 </w:t>
            </w:r>
            <w:r w:rsidR="00626FF5" w:rsidRPr="001334E3">
              <w:rPr>
                <w:rStyle w:val="ab"/>
                <w:noProof/>
              </w:rPr>
              <w:t>网页正文提取</w:t>
            </w:r>
            <w:r w:rsidR="00626FF5">
              <w:rPr>
                <w:noProof/>
                <w:webHidden/>
              </w:rPr>
              <w:tab/>
            </w:r>
            <w:r w:rsidR="00626FF5">
              <w:rPr>
                <w:noProof/>
                <w:webHidden/>
              </w:rPr>
              <w:fldChar w:fldCharType="begin"/>
            </w:r>
            <w:r w:rsidR="00626FF5">
              <w:rPr>
                <w:noProof/>
                <w:webHidden/>
              </w:rPr>
              <w:instrText xml:space="preserve"> PAGEREF _Toc482002622 \h </w:instrText>
            </w:r>
            <w:r w:rsidR="00626FF5">
              <w:rPr>
                <w:noProof/>
                <w:webHidden/>
              </w:rPr>
            </w:r>
            <w:r w:rsidR="00626FF5">
              <w:rPr>
                <w:noProof/>
                <w:webHidden/>
              </w:rPr>
              <w:fldChar w:fldCharType="separate"/>
            </w:r>
            <w:r w:rsidR="00626FF5">
              <w:rPr>
                <w:noProof/>
                <w:webHidden/>
              </w:rPr>
              <w:t>34</w:t>
            </w:r>
            <w:r w:rsidR="00626FF5">
              <w:rPr>
                <w:noProof/>
                <w:webHidden/>
              </w:rPr>
              <w:fldChar w:fldCharType="end"/>
            </w:r>
          </w:hyperlink>
        </w:p>
        <w:p w:rsidR="00626FF5" w:rsidRDefault="00E1182D">
          <w:pPr>
            <w:pStyle w:val="21"/>
            <w:tabs>
              <w:tab w:val="right" w:leader="dot" w:pos="9004"/>
            </w:tabs>
            <w:rPr>
              <w:rFonts w:eastAsiaTheme="minorEastAsia" w:cstheme="minorBidi"/>
              <w:smallCaps w:val="0"/>
              <w:noProof/>
              <w:sz w:val="21"/>
              <w:szCs w:val="22"/>
            </w:rPr>
          </w:pPr>
          <w:hyperlink w:anchor="_Toc482002623" w:history="1">
            <w:r w:rsidR="00626FF5" w:rsidRPr="001334E3">
              <w:rPr>
                <w:rStyle w:val="ab"/>
                <w:noProof/>
              </w:rPr>
              <w:t xml:space="preserve">4.3 </w:t>
            </w:r>
            <w:r w:rsidR="00626FF5" w:rsidRPr="001334E3">
              <w:rPr>
                <w:rStyle w:val="ab"/>
                <w:noProof/>
              </w:rPr>
              <w:t>企业实体识别</w:t>
            </w:r>
            <w:r w:rsidR="00626FF5">
              <w:rPr>
                <w:noProof/>
                <w:webHidden/>
              </w:rPr>
              <w:tab/>
            </w:r>
            <w:r w:rsidR="00626FF5">
              <w:rPr>
                <w:noProof/>
                <w:webHidden/>
              </w:rPr>
              <w:fldChar w:fldCharType="begin"/>
            </w:r>
            <w:r w:rsidR="00626FF5">
              <w:rPr>
                <w:noProof/>
                <w:webHidden/>
              </w:rPr>
              <w:instrText xml:space="preserve"> PAGEREF _Toc482002623 \h </w:instrText>
            </w:r>
            <w:r w:rsidR="00626FF5">
              <w:rPr>
                <w:noProof/>
                <w:webHidden/>
              </w:rPr>
            </w:r>
            <w:r w:rsidR="00626FF5">
              <w:rPr>
                <w:noProof/>
                <w:webHidden/>
              </w:rPr>
              <w:fldChar w:fldCharType="separate"/>
            </w:r>
            <w:r w:rsidR="00626FF5">
              <w:rPr>
                <w:noProof/>
                <w:webHidden/>
              </w:rPr>
              <w:t>38</w:t>
            </w:r>
            <w:r w:rsidR="00626FF5">
              <w:rPr>
                <w:noProof/>
                <w:webHidden/>
              </w:rPr>
              <w:fldChar w:fldCharType="end"/>
            </w:r>
          </w:hyperlink>
        </w:p>
        <w:p w:rsidR="00626FF5" w:rsidRDefault="00E1182D">
          <w:pPr>
            <w:pStyle w:val="21"/>
            <w:tabs>
              <w:tab w:val="right" w:leader="dot" w:pos="9004"/>
            </w:tabs>
            <w:rPr>
              <w:rFonts w:eastAsiaTheme="minorEastAsia" w:cstheme="minorBidi"/>
              <w:smallCaps w:val="0"/>
              <w:noProof/>
              <w:sz w:val="21"/>
              <w:szCs w:val="22"/>
            </w:rPr>
          </w:pPr>
          <w:hyperlink w:anchor="_Toc482002624" w:history="1">
            <w:r w:rsidR="00626FF5" w:rsidRPr="001334E3">
              <w:rPr>
                <w:rStyle w:val="ab"/>
                <w:noProof/>
              </w:rPr>
              <w:t xml:space="preserve">4.4 </w:t>
            </w:r>
            <w:r w:rsidR="00626FF5" w:rsidRPr="001334E3">
              <w:rPr>
                <w:rStyle w:val="ab"/>
                <w:noProof/>
              </w:rPr>
              <w:t>基于</w:t>
            </w:r>
            <w:r w:rsidR="00626FF5" w:rsidRPr="001334E3">
              <w:rPr>
                <w:rStyle w:val="ab"/>
                <w:noProof/>
              </w:rPr>
              <w:t>Bootstrapping</w:t>
            </w:r>
            <w:r w:rsidR="00626FF5" w:rsidRPr="001334E3">
              <w:rPr>
                <w:rStyle w:val="ab"/>
                <w:noProof/>
              </w:rPr>
              <w:t>构建语料的方法</w:t>
            </w:r>
            <w:r w:rsidR="00626FF5">
              <w:rPr>
                <w:noProof/>
                <w:webHidden/>
              </w:rPr>
              <w:tab/>
            </w:r>
            <w:r w:rsidR="00626FF5">
              <w:rPr>
                <w:noProof/>
                <w:webHidden/>
              </w:rPr>
              <w:fldChar w:fldCharType="begin"/>
            </w:r>
            <w:r w:rsidR="00626FF5">
              <w:rPr>
                <w:noProof/>
                <w:webHidden/>
              </w:rPr>
              <w:instrText xml:space="preserve"> PAGEREF _Toc482002624 \h </w:instrText>
            </w:r>
            <w:r w:rsidR="00626FF5">
              <w:rPr>
                <w:noProof/>
                <w:webHidden/>
              </w:rPr>
            </w:r>
            <w:r w:rsidR="00626FF5">
              <w:rPr>
                <w:noProof/>
                <w:webHidden/>
              </w:rPr>
              <w:fldChar w:fldCharType="separate"/>
            </w:r>
            <w:r w:rsidR="00626FF5">
              <w:rPr>
                <w:noProof/>
                <w:webHidden/>
              </w:rPr>
              <w:t>40</w:t>
            </w:r>
            <w:r w:rsidR="00626FF5">
              <w:rPr>
                <w:noProof/>
                <w:webHidden/>
              </w:rPr>
              <w:fldChar w:fldCharType="end"/>
            </w:r>
          </w:hyperlink>
        </w:p>
        <w:p w:rsidR="00626FF5" w:rsidRDefault="00E1182D">
          <w:pPr>
            <w:pStyle w:val="31"/>
            <w:tabs>
              <w:tab w:val="right" w:leader="dot" w:pos="9004"/>
            </w:tabs>
            <w:rPr>
              <w:rFonts w:eastAsiaTheme="minorEastAsia" w:cstheme="minorBidi"/>
              <w:i w:val="0"/>
              <w:iCs w:val="0"/>
              <w:noProof/>
              <w:sz w:val="21"/>
              <w:szCs w:val="22"/>
            </w:rPr>
          </w:pPr>
          <w:hyperlink w:anchor="_Toc482002625" w:history="1">
            <w:r w:rsidR="00626FF5" w:rsidRPr="001334E3">
              <w:rPr>
                <w:rStyle w:val="ab"/>
                <w:noProof/>
              </w:rPr>
              <w:t xml:space="preserve">4.4.1 </w:t>
            </w:r>
            <w:r w:rsidR="00626FF5" w:rsidRPr="001334E3">
              <w:rPr>
                <w:rStyle w:val="ab"/>
                <w:noProof/>
              </w:rPr>
              <w:t>关系类型构建</w:t>
            </w:r>
            <w:r w:rsidR="00626FF5">
              <w:rPr>
                <w:noProof/>
                <w:webHidden/>
              </w:rPr>
              <w:tab/>
            </w:r>
            <w:r w:rsidR="00626FF5">
              <w:rPr>
                <w:noProof/>
                <w:webHidden/>
              </w:rPr>
              <w:fldChar w:fldCharType="begin"/>
            </w:r>
            <w:r w:rsidR="00626FF5">
              <w:rPr>
                <w:noProof/>
                <w:webHidden/>
              </w:rPr>
              <w:instrText xml:space="preserve"> PAGEREF _Toc482002625 \h </w:instrText>
            </w:r>
            <w:r w:rsidR="00626FF5">
              <w:rPr>
                <w:noProof/>
                <w:webHidden/>
              </w:rPr>
            </w:r>
            <w:r w:rsidR="00626FF5">
              <w:rPr>
                <w:noProof/>
                <w:webHidden/>
              </w:rPr>
              <w:fldChar w:fldCharType="separate"/>
            </w:r>
            <w:r w:rsidR="00626FF5">
              <w:rPr>
                <w:noProof/>
                <w:webHidden/>
              </w:rPr>
              <w:t>40</w:t>
            </w:r>
            <w:r w:rsidR="00626FF5">
              <w:rPr>
                <w:noProof/>
                <w:webHidden/>
              </w:rPr>
              <w:fldChar w:fldCharType="end"/>
            </w:r>
          </w:hyperlink>
        </w:p>
        <w:p w:rsidR="00626FF5" w:rsidRDefault="00E1182D">
          <w:pPr>
            <w:pStyle w:val="31"/>
            <w:tabs>
              <w:tab w:val="right" w:leader="dot" w:pos="9004"/>
            </w:tabs>
            <w:rPr>
              <w:rFonts w:eastAsiaTheme="minorEastAsia" w:cstheme="minorBidi"/>
              <w:i w:val="0"/>
              <w:iCs w:val="0"/>
              <w:noProof/>
              <w:sz w:val="21"/>
              <w:szCs w:val="22"/>
            </w:rPr>
          </w:pPr>
          <w:hyperlink w:anchor="_Toc482002626" w:history="1">
            <w:r w:rsidR="00626FF5" w:rsidRPr="001334E3">
              <w:rPr>
                <w:rStyle w:val="ab"/>
                <w:noProof/>
              </w:rPr>
              <w:t xml:space="preserve">4.4.2 </w:t>
            </w:r>
            <w:r w:rsidR="00626FF5" w:rsidRPr="001334E3">
              <w:rPr>
                <w:rStyle w:val="ab"/>
                <w:noProof/>
              </w:rPr>
              <w:t>初始种子集构建</w:t>
            </w:r>
            <w:r w:rsidR="00626FF5">
              <w:rPr>
                <w:noProof/>
                <w:webHidden/>
              </w:rPr>
              <w:tab/>
            </w:r>
            <w:r w:rsidR="00626FF5">
              <w:rPr>
                <w:noProof/>
                <w:webHidden/>
              </w:rPr>
              <w:fldChar w:fldCharType="begin"/>
            </w:r>
            <w:r w:rsidR="00626FF5">
              <w:rPr>
                <w:noProof/>
                <w:webHidden/>
              </w:rPr>
              <w:instrText xml:space="preserve"> PAGEREF _Toc482002626 \h </w:instrText>
            </w:r>
            <w:r w:rsidR="00626FF5">
              <w:rPr>
                <w:noProof/>
                <w:webHidden/>
              </w:rPr>
            </w:r>
            <w:r w:rsidR="00626FF5">
              <w:rPr>
                <w:noProof/>
                <w:webHidden/>
              </w:rPr>
              <w:fldChar w:fldCharType="separate"/>
            </w:r>
            <w:r w:rsidR="00626FF5">
              <w:rPr>
                <w:noProof/>
                <w:webHidden/>
              </w:rPr>
              <w:t>42</w:t>
            </w:r>
            <w:r w:rsidR="00626FF5">
              <w:rPr>
                <w:noProof/>
                <w:webHidden/>
              </w:rPr>
              <w:fldChar w:fldCharType="end"/>
            </w:r>
          </w:hyperlink>
        </w:p>
        <w:p w:rsidR="00626FF5" w:rsidRDefault="00E1182D">
          <w:pPr>
            <w:pStyle w:val="31"/>
            <w:tabs>
              <w:tab w:val="right" w:leader="dot" w:pos="9004"/>
            </w:tabs>
            <w:rPr>
              <w:rFonts w:eastAsiaTheme="minorEastAsia" w:cstheme="minorBidi"/>
              <w:i w:val="0"/>
              <w:iCs w:val="0"/>
              <w:noProof/>
              <w:sz w:val="21"/>
              <w:szCs w:val="22"/>
            </w:rPr>
          </w:pPr>
          <w:hyperlink w:anchor="_Toc482002627" w:history="1">
            <w:r w:rsidR="00626FF5" w:rsidRPr="001334E3">
              <w:rPr>
                <w:rStyle w:val="ab"/>
                <w:noProof/>
              </w:rPr>
              <w:t xml:space="preserve">4.4.3 </w:t>
            </w:r>
            <w:r w:rsidR="00626FF5" w:rsidRPr="001334E3">
              <w:rPr>
                <w:rStyle w:val="ab"/>
                <w:noProof/>
              </w:rPr>
              <w:t>句子的相似度计算及聚类</w:t>
            </w:r>
            <w:r w:rsidR="00626FF5">
              <w:rPr>
                <w:noProof/>
                <w:webHidden/>
              </w:rPr>
              <w:tab/>
            </w:r>
            <w:r w:rsidR="00626FF5">
              <w:rPr>
                <w:noProof/>
                <w:webHidden/>
              </w:rPr>
              <w:fldChar w:fldCharType="begin"/>
            </w:r>
            <w:r w:rsidR="00626FF5">
              <w:rPr>
                <w:noProof/>
                <w:webHidden/>
              </w:rPr>
              <w:instrText xml:space="preserve"> PAGEREF _Toc482002627 \h </w:instrText>
            </w:r>
            <w:r w:rsidR="00626FF5">
              <w:rPr>
                <w:noProof/>
                <w:webHidden/>
              </w:rPr>
            </w:r>
            <w:r w:rsidR="00626FF5">
              <w:rPr>
                <w:noProof/>
                <w:webHidden/>
              </w:rPr>
              <w:fldChar w:fldCharType="separate"/>
            </w:r>
            <w:r w:rsidR="00626FF5">
              <w:rPr>
                <w:noProof/>
                <w:webHidden/>
              </w:rPr>
              <w:t>42</w:t>
            </w:r>
            <w:r w:rsidR="00626FF5">
              <w:rPr>
                <w:noProof/>
                <w:webHidden/>
              </w:rPr>
              <w:fldChar w:fldCharType="end"/>
            </w:r>
          </w:hyperlink>
        </w:p>
        <w:p w:rsidR="00626FF5" w:rsidRDefault="00E1182D">
          <w:pPr>
            <w:pStyle w:val="31"/>
            <w:tabs>
              <w:tab w:val="right" w:leader="dot" w:pos="9004"/>
            </w:tabs>
            <w:rPr>
              <w:rFonts w:eastAsiaTheme="minorEastAsia" w:cstheme="minorBidi"/>
              <w:i w:val="0"/>
              <w:iCs w:val="0"/>
              <w:noProof/>
              <w:sz w:val="21"/>
              <w:szCs w:val="22"/>
            </w:rPr>
          </w:pPr>
          <w:hyperlink w:anchor="_Toc482002628" w:history="1">
            <w:r w:rsidR="00626FF5" w:rsidRPr="001334E3">
              <w:rPr>
                <w:rStyle w:val="ab"/>
                <w:noProof/>
              </w:rPr>
              <w:t xml:space="preserve">4.4.4 </w:t>
            </w:r>
            <w:r w:rsidR="00626FF5" w:rsidRPr="001334E3">
              <w:rPr>
                <w:rStyle w:val="ab"/>
                <w:noProof/>
              </w:rPr>
              <w:t>语料库去重</w:t>
            </w:r>
            <w:r w:rsidR="00626FF5">
              <w:rPr>
                <w:noProof/>
                <w:webHidden/>
              </w:rPr>
              <w:tab/>
            </w:r>
            <w:r w:rsidR="00626FF5">
              <w:rPr>
                <w:noProof/>
                <w:webHidden/>
              </w:rPr>
              <w:fldChar w:fldCharType="begin"/>
            </w:r>
            <w:r w:rsidR="00626FF5">
              <w:rPr>
                <w:noProof/>
                <w:webHidden/>
              </w:rPr>
              <w:instrText xml:space="preserve"> PAGEREF _Toc482002628 \h </w:instrText>
            </w:r>
            <w:r w:rsidR="00626FF5">
              <w:rPr>
                <w:noProof/>
                <w:webHidden/>
              </w:rPr>
            </w:r>
            <w:r w:rsidR="00626FF5">
              <w:rPr>
                <w:noProof/>
                <w:webHidden/>
              </w:rPr>
              <w:fldChar w:fldCharType="separate"/>
            </w:r>
            <w:r w:rsidR="00626FF5">
              <w:rPr>
                <w:noProof/>
                <w:webHidden/>
              </w:rPr>
              <w:t>46</w:t>
            </w:r>
            <w:r w:rsidR="00626FF5">
              <w:rPr>
                <w:noProof/>
                <w:webHidden/>
              </w:rPr>
              <w:fldChar w:fldCharType="end"/>
            </w:r>
          </w:hyperlink>
        </w:p>
        <w:p w:rsidR="00626FF5" w:rsidRDefault="00E1182D">
          <w:pPr>
            <w:pStyle w:val="21"/>
            <w:tabs>
              <w:tab w:val="right" w:leader="dot" w:pos="9004"/>
            </w:tabs>
            <w:rPr>
              <w:rFonts w:eastAsiaTheme="minorEastAsia" w:cstheme="minorBidi"/>
              <w:smallCaps w:val="0"/>
              <w:noProof/>
              <w:sz w:val="21"/>
              <w:szCs w:val="22"/>
            </w:rPr>
          </w:pPr>
          <w:hyperlink w:anchor="_Toc482002629" w:history="1">
            <w:r w:rsidR="00626FF5" w:rsidRPr="001334E3">
              <w:rPr>
                <w:rStyle w:val="ab"/>
                <w:noProof/>
              </w:rPr>
              <w:t xml:space="preserve">4.5 </w:t>
            </w:r>
            <w:r w:rsidR="00626FF5" w:rsidRPr="001334E3">
              <w:rPr>
                <w:rStyle w:val="ab"/>
                <w:noProof/>
              </w:rPr>
              <w:t>实验</w:t>
            </w:r>
            <w:r w:rsidR="00626FF5">
              <w:rPr>
                <w:noProof/>
                <w:webHidden/>
              </w:rPr>
              <w:tab/>
            </w:r>
            <w:r w:rsidR="00626FF5">
              <w:rPr>
                <w:noProof/>
                <w:webHidden/>
              </w:rPr>
              <w:fldChar w:fldCharType="begin"/>
            </w:r>
            <w:r w:rsidR="00626FF5">
              <w:rPr>
                <w:noProof/>
                <w:webHidden/>
              </w:rPr>
              <w:instrText xml:space="preserve"> PAGEREF _Toc482002629 \h </w:instrText>
            </w:r>
            <w:r w:rsidR="00626FF5">
              <w:rPr>
                <w:noProof/>
                <w:webHidden/>
              </w:rPr>
            </w:r>
            <w:r w:rsidR="00626FF5">
              <w:rPr>
                <w:noProof/>
                <w:webHidden/>
              </w:rPr>
              <w:fldChar w:fldCharType="separate"/>
            </w:r>
            <w:r w:rsidR="00626FF5">
              <w:rPr>
                <w:noProof/>
                <w:webHidden/>
              </w:rPr>
              <w:t>47</w:t>
            </w:r>
            <w:r w:rsidR="00626FF5">
              <w:rPr>
                <w:noProof/>
                <w:webHidden/>
              </w:rPr>
              <w:fldChar w:fldCharType="end"/>
            </w:r>
          </w:hyperlink>
        </w:p>
        <w:p w:rsidR="00626FF5" w:rsidRDefault="00E1182D">
          <w:pPr>
            <w:pStyle w:val="31"/>
            <w:tabs>
              <w:tab w:val="right" w:leader="dot" w:pos="9004"/>
            </w:tabs>
            <w:rPr>
              <w:rFonts w:eastAsiaTheme="minorEastAsia" w:cstheme="minorBidi"/>
              <w:i w:val="0"/>
              <w:iCs w:val="0"/>
              <w:noProof/>
              <w:sz w:val="21"/>
              <w:szCs w:val="22"/>
            </w:rPr>
          </w:pPr>
          <w:hyperlink w:anchor="_Toc482002630" w:history="1">
            <w:r w:rsidR="00626FF5" w:rsidRPr="001334E3">
              <w:rPr>
                <w:rStyle w:val="ab"/>
                <w:noProof/>
              </w:rPr>
              <w:t xml:space="preserve">4.5.1 </w:t>
            </w:r>
            <w:r w:rsidR="00626FF5" w:rsidRPr="001334E3">
              <w:rPr>
                <w:rStyle w:val="ab"/>
                <w:noProof/>
              </w:rPr>
              <w:t>数据集及评价标准</w:t>
            </w:r>
            <w:r w:rsidR="00626FF5">
              <w:rPr>
                <w:noProof/>
                <w:webHidden/>
              </w:rPr>
              <w:tab/>
            </w:r>
            <w:r w:rsidR="00626FF5">
              <w:rPr>
                <w:noProof/>
                <w:webHidden/>
              </w:rPr>
              <w:fldChar w:fldCharType="begin"/>
            </w:r>
            <w:r w:rsidR="00626FF5">
              <w:rPr>
                <w:noProof/>
                <w:webHidden/>
              </w:rPr>
              <w:instrText xml:space="preserve"> PAGEREF _Toc482002630 \h </w:instrText>
            </w:r>
            <w:r w:rsidR="00626FF5">
              <w:rPr>
                <w:noProof/>
                <w:webHidden/>
              </w:rPr>
            </w:r>
            <w:r w:rsidR="00626FF5">
              <w:rPr>
                <w:noProof/>
                <w:webHidden/>
              </w:rPr>
              <w:fldChar w:fldCharType="separate"/>
            </w:r>
            <w:r w:rsidR="00626FF5">
              <w:rPr>
                <w:noProof/>
                <w:webHidden/>
              </w:rPr>
              <w:t>47</w:t>
            </w:r>
            <w:r w:rsidR="00626FF5">
              <w:rPr>
                <w:noProof/>
                <w:webHidden/>
              </w:rPr>
              <w:fldChar w:fldCharType="end"/>
            </w:r>
          </w:hyperlink>
        </w:p>
        <w:p w:rsidR="00626FF5" w:rsidRDefault="00E1182D">
          <w:pPr>
            <w:pStyle w:val="31"/>
            <w:tabs>
              <w:tab w:val="right" w:leader="dot" w:pos="9004"/>
            </w:tabs>
            <w:rPr>
              <w:rFonts w:eastAsiaTheme="minorEastAsia" w:cstheme="minorBidi"/>
              <w:i w:val="0"/>
              <w:iCs w:val="0"/>
              <w:noProof/>
              <w:sz w:val="21"/>
              <w:szCs w:val="22"/>
            </w:rPr>
          </w:pPr>
          <w:hyperlink w:anchor="_Toc482002631" w:history="1">
            <w:r w:rsidR="00626FF5" w:rsidRPr="001334E3">
              <w:rPr>
                <w:rStyle w:val="ab"/>
                <w:noProof/>
              </w:rPr>
              <w:t xml:space="preserve">4.5.2 </w:t>
            </w:r>
            <w:r w:rsidR="00626FF5" w:rsidRPr="001334E3">
              <w:rPr>
                <w:rStyle w:val="ab"/>
                <w:noProof/>
              </w:rPr>
              <w:t>实验设置</w:t>
            </w:r>
            <w:r w:rsidR="00626FF5">
              <w:rPr>
                <w:noProof/>
                <w:webHidden/>
              </w:rPr>
              <w:tab/>
            </w:r>
            <w:r w:rsidR="00626FF5">
              <w:rPr>
                <w:noProof/>
                <w:webHidden/>
              </w:rPr>
              <w:fldChar w:fldCharType="begin"/>
            </w:r>
            <w:r w:rsidR="00626FF5">
              <w:rPr>
                <w:noProof/>
                <w:webHidden/>
              </w:rPr>
              <w:instrText xml:space="preserve"> PAGEREF _Toc482002631 \h </w:instrText>
            </w:r>
            <w:r w:rsidR="00626FF5">
              <w:rPr>
                <w:noProof/>
                <w:webHidden/>
              </w:rPr>
            </w:r>
            <w:r w:rsidR="00626FF5">
              <w:rPr>
                <w:noProof/>
                <w:webHidden/>
              </w:rPr>
              <w:fldChar w:fldCharType="separate"/>
            </w:r>
            <w:r w:rsidR="00626FF5">
              <w:rPr>
                <w:noProof/>
                <w:webHidden/>
              </w:rPr>
              <w:t>48</w:t>
            </w:r>
            <w:r w:rsidR="00626FF5">
              <w:rPr>
                <w:noProof/>
                <w:webHidden/>
              </w:rPr>
              <w:fldChar w:fldCharType="end"/>
            </w:r>
          </w:hyperlink>
        </w:p>
        <w:p w:rsidR="00626FF5" w:rsidRDefault="00E1182D">
          <w:pPr>
            <w:pStyle w:val="31"/>
            <w:tabs>
              <w:tab w:val="right" w:leader="dot" w:pos="9004"/>
            </w:tabs>
            <w:rPr>
              <w:rFonts w:eastAsiaTheme="minorEastAsia" w:cstheme="minorBidi"/>
              <w:i w:val="0"/>
              <w:iCs w:val="0"/>
              <w:noProof/>
              <w:sz w:val="21"/>
              <w:szCs w:val="22"/>
            </w:rPr>
          </w:pPr>
          <w:hyperlink w:anchor="_Toc482002632" w:history="1">
            <w:r w:rsidR="00626FF5" w:rsidRPr="001334E3">
              <w:rPr>
                <w:rStyle w:val="ab"/>
                <w:noProof/>
              </w:rPr>
              <w:t xml:space="preserve">4.5.3 </w:t>
            </w:r>
            <w:r w:rsidR="00626FF5" w:rsidRPr="001334E3">
              <w:rPr>
                <w:rStyle w:val="ab"/>
                <w:noProof/>
              </w:rPr>
              <w:t>实验结果及分析</w:t>
            </w:r>
            <w:r w:rsidR="00626FF5">
              <w:rPr>
                <w:noProof/>
                <w:webHidden/>
              </w:rPr>
              <w:tab/>
            </w:r>
            <w:r w:rsidR="00626FF5">
              <w:rPr>
                <w:noProof/>
                <w:webHidden/>
              </w:rPr>
              <w:fldChar w:fldCharType="begin"/>
            </w:r>
            <w:r w:rsidR="00626FF5">
              <w:rPr>
                <w:noProof/>
                <w:webHidden/>
              </w:rPr>
              <w:instrText xml:space="preserve"> PAGEREF _Toc482002632 \h </w:instrText>
            </w:r>
            <w:r w:rsidR="00626FF5">
              <w:rPr>
                <w:noProof/>
                <w:webHidden/>
              </w:rPr>
            </w:r>
            <w:r w:rsidR="00626FF5">
              <w:rPr>
                <w:noProof/>
                <w:webHidden/>
              </w:rPr>
              <w:fldChar w:fldCharType="separate"/>
            </w:r>
            <w:r w:rsidR="00626FF5">
              <w:rPr>
                <w:noProof/>
                <w:webHidden/>
              </w:rPr>
              <w:t>49</w:t>
            </w:r>
            <w:r w:rsidR="00626FF5">
              <w:rPr>
                <w:noProof/>
                <w:webHidden/>
              </w:rPr>
              <w:fldChar w:fldCharType="end"/>
            </w:r>
          </w:hyperlink>
        </w:p>
        <w:p w:rsidR="00626FF5" w:rsidRDefault="00E1182D">
          <w:pPr>
            <w:pStyle w:val="21"/>
            <w:tabs>
              <w:tab w:val="right" w:leader="dot" w:pos="9004"/>
            </w:tabs>
            <w:rPr>
              <w:rFonts w:eastAsiaTheme="minorEastAsia" w:cstheme="minorBidi"/>
              <w:smallCaps w:val="0"/>
              <w:noProof/>
              <w:sz w:val="21"/>
              <w:szCs w:val="22"/>
            </w:rPr>
          </w:pPr>
          <w:hyperlink w:anchor="_Toc482002633" w:history="1">
            <w:r w:rsidR="00626FF5" w:rsidRPr="001334E3">
              <w:rPr>
                <w:rStyle w:val="ab"/>
                <w:noProof/>
              </w:rPr>
              <w:t xml:space="preserve">4.6 </w:t>
            </w:r>
            <w:r w:rsidR="00626FF5" w:rsidRPr="001334E3">
              <w:rPr>
                <w:rStyle w:val="ab"/>
                <w:noProof/>
              </w:rPr>
              <w:t>本章小结</w:t>
            </w:r>
            <w:r w:rsidR="00626FF5">
              <w:rPr>
                <w:noProof/>
                <w:webHidden/>
              </w:rPr>
              <w:tab/>
            </w:r>
            <w:r w:rsidR="00626FF5">
              <w:rPr>
                <w:noProof/>
                <w:webHidden/>
              </w:rPr>
              <w:fldChar w:fldCharType="begin"/>
            </w:r>
            <w:r w:rsidR="00626FF5">
              <w:rPr>
                <w:noProof/>
                <w:webHidden/>
              </w:rPr>
              <w:instrText xml:space="preserve"> PAGEREF _Toc482002633 \h </w:instrText>
            </w:r>
            <w:r w:rsidR="00626FF5">
              <w:rPr>
                <w:noProof/>
                <w:webHidden/>
              </w:rPr>
            </w:r>
            <w:r w:rsidR="00626FF5">
              <w:rPr>
                <w:noProof/>
                <w:webHidden/>
              </w:rPr>
              <w:fldChar w:fldCharType="separate"/>
            </w:r>
            <w:r w:rsidR="00626FF5">
              <w:rPr>
                <w:noProof/>
                <w:webHidden/>
              </w:rPr>
              <w:t>50</w:t>
            </w:r>
            <w:r w:rsidR="00626FF5">
              <w:rPr>
                <w:noProof/>
                <w:webHidden/>
              </w:rPr>
              <w:fldChar w:fldCharType="end"/>
            </w:r>
          </w:hyperlink>
        </w:p>
        <w:p w:rsidR="00626FF5" w:rsidRDefault="00E1182D">
          <w:pPr>
            <w:pStyle w:val="11"/>
            <w:tabs>
              <w:tab w:val="right" w:leader="dot" w:pos="9004"/>
            </w:tabs>
            <w:rPr>
              <w:rFonts w:eastAsiaTheme="minorEastAsia" w:cstheme="minorBidi"/>
              <w:b w:val="0"/>
              <w:bCs w:val="0"/>
              <w:caps w:val="0"/>
              <w:noProof/>
              <w:sz w:val="21"/>
              <w:szCs w:val="22"/>
            </w:rPr>
          </w:pPr>
          <w:hyperlink w:anchor="_Toc482002634" w:history="1">
            <w:r w:rsidR="00626FF5" w:rsidRPr="001334E3">
              <w:rPr>
                <w:rStyle w:val="ab"/>
                <w:noProof/>
              </w:rPr>
              <w:t>第五章</w:t>
            </w:r>
            <w:r w:rsidR="00626FF5" w:rsidRPr="001334E3">
              <w:rPr>
                <w:rStyle w:val="ab"/>
                <w:noProof/>
              </w:rPr>
              <w:t xml:space="preserve"> </w:t>
            </w:r>
            <w:r w:rsidR="00626FF5" w:rsidRPr="001334E3">
              <w:rPr>
                <w:rStyle w:val="ab"/>
                <w:noProof/>
              </w:rPr>
              <w:t>总结与展望</w:t>
            </w:r>
            <w:r w:rsidR="00626FF5">
              <w:rPr>
                <w:noProof/>
                <w:webHidden/>
              </w:rPr>
              <w:tab/>
            </w:r>
            <w:r w:rsidR="00626FF5">
              <w:rPr>
                <w:noProof/>
                <w:webHidden/>
              </w:rPr>
              <w:fldChar w:fldCharType="begin"/>
            </w:r>
            <w:r w:rsidR="00626FF5">
              <w:rPr>
                <w:noProof/>
                <w:webHidden/>
              </w:rPr>
              <w:instrText xml:space="preserve"> PAGEREF _Toc482002634 \h </w:instrText>
            </w:r>
            <w:r w:rsidR="00626FF5">
              <w:rPr>
                <w:noProof/>
                <w:webHidden/>
              </w:rPr>
            </w:r>
            <w:r w:rsidR="00626FF5">
              <w:rPr>
                <w:noProof/>
                <w:webHidden/>
              </w:rPr>
              <w:fldChar w:fldCharType="separate"/>
            </w:r>
            <w:r w:rsidR="00626FF5">
              <w:rPr>
                <w:noProof/>
                <w:webHidden/>
              </w:rPr>
              <w:t>51</w:t>
            </w:r>
            <w:r w:rsidR="00626FF5">
              <w:rPr>
                <w:noProof/>
                <w:webHidden/>
              </w:rPr>
              <w:fldChar w:fldCharType="end"/>
            </w:r>
          </w:hyperlink>
        </w:p>
        <w:p w:rsidR="00626FF5" w:rsidRDefault="00E1182D">
          <w:pPr>
            <w:pStyle w:val="21"/>
            <w:tabs>
              <w:tab w:val="right" w:leader="dot" w:pos="9004"/>
            </w:tabs>
            <w:rPr>
              <w:rFonts w:eastAsiaTheme="minorEastAsia" w:cstheme="minorBidi"/>
              <w:smallCaps w:val="0"/>
              <w:noProof/>
              <w:sz w:val="21"/>
              <w:szCs w:val="22"/>
            </w:rPr>
          </w:pPr>
          <w:hyperlink w:anchor="_Toc482002635" w:history="1">
            <w:r w:rsidR="00626FF5" w:rsidRPr="001334E3">
              <w:rPr>
                <w:rStyle w:val="ab"/>
                <w:noProof/>
              </w:rPr>
              <w:t xml:space="preserve">5.1 </w:t>
            </w:r>
            <w:r w:rsidR="00626FF5" w:rsidRPr="001334E3">
              <w:rPr>
                <w:rStyle w:val="ab"/>
                <w:noProof/>
              </w:rPr>
              <w:t>工作总结</w:t>
            </w:r>
            <w:r w:rsidR="00626FF5">
              <w:rPr>
                <w:noProof/>
                <w:webHidden/>
              </w:rPr>
              <w:tab/>
            </w:r>
            <w:r w:rsidR="00626FF5">
              <w:rPr>
                <w:noProof/>
                <w:webHidden/>
              </w:rPr>
              <w:fldChar w:fldCharType="begin"/>
            </w:r>
            <w:r w:rsidR="00626FF5">
              <w:rPr>
                <w:noProof/>
                <w:webHidden/>
              </w:rPr>
              <w:instrText xml:space="preserve"> PAGEREF _Toc482002635 \h </w:instrText>
            </w:r>
            <w:r w:rsidR="00626FF5">
              <w:rPr>
                <w:noProof/>
                <w:webHidden/>
              </w:rPr>
            </w:r>
            <w:r w:rsidR="00626FF5">
              <w:rPr>
                <w:noProof/>
                <w:webHidden/>
              </w:rPr>
              <w:fldChar w:fldCharType="separate"/>
            </w:r>
            <w:r w:rsidR="00626FF5">
              <w:rPr>
                <w:noProof/>
                <w:webHidden/>
              </w:rPr>
              <w:t>51</w:t>
            </w:r>
            <w:r w:rsidR="00626FF5">
              <w:rPr>
                <w:noProof/>
                <w:webHidden/>
              </w:rPr>
              <w:fldChar w:fldCharType="end"/>
            </w:r>
          </w:hyperlink>
        </w:p>
        <w:p w:rsidR="00626FF5" w:rsidRDefault="00E1182D">
          <w:pPr>
            <w:pStyle w:val="21"/>
            <w:tabs>
              <w:tab w:val="right" w:leader="dot" w:pos="9004"/>
            </w:tabs>
            <w:rPr>
              <w:rFonts w:eastAsiaTheme="minorEastAsia" w:cstheme="minorBidi"/>
              <w:smallCaps w:val="0"/>
              <w:noProof/>
              <w:sz w:val="21"/>
              <w:szCs w:val="22"/>
            </w:rPr>
          </w:pPr>
          <w:hyperlink w:anchor="_Toc482002636" w:history="1">
            <w:r w:rsidR="00626FF5" w:rsidRPr="001334E3">
              <w:rPr>
                <w:rStyle w:val="ab"/>
                <w:noProof/>
              </w:rPr>
              <w:t xml:space="preserve">5.2 </w:t>
            </w:r>
            <w:r w:rsidR="00626FF5" w:rsidRPr="001334E3">
              <w:rPr>
                <w:rStyle w:val="ab"/>
                <w:noProof/>
              </w:rPr>
              <w:t>未来展望</w:t>
            </w:r>
            <w:r w:rsidR="00626FF5">
              <w:rPr>
                <w:noProof/>
                <w:webHidden/>
              </w:rPr>
              <w:tab/>
            </w:r>
            <w:r w:rsidR="00626FF5">
              <w:rPr>
                <w:noProof/>
                <w:webHidden/>
              </w:rPr>
              <w:fldChar w:fldCharType="begin"/>
            </w:r>
            <w:r w:rsidR="00626FF5">
              <w:rPr>
                <w:noProof/>
                <w:webHidden/>
              </w:rPr>
              <w:instrText xml:space="preserve"> PAGEREF _Toc482002636 \h </w:instrText>
            </w:r>
            <w:r w:rsidR="00626FF5">
              <w:rPr>
                <w:noProof/>
                <w:webHidden/>
              </w:rPr>
            </w:r>
            <w:r w:rsidR="00626FF5">
              <w:rPr>
                <w:noProof/>
                <w:webHidden/>
              </w:rPr>
              <w:fldChar w:fldCharType="separate"/>
            </w:r>
            <w:r w:rsidR="00626FF5">
              <w:rPr>
                <w:noProof/>
                <w:webHidden/>
              </w:rPr>
              <w:t>51</w:t>
            </w:r>
            <w:r w:rsidR="00626FF5">
              <w:rPr>
                <w:noProof/>
                <w:webHidden/>
              </w:rPr>
              <w:fldChar w:fldCharType="end"/>
            </w:r>
          </w:hyperlink>
        </w:p>
        <w:p w:rsidR="00626FF5" w:rsidRDefault="00E1182D">
          <w:pPr>
            <w:pStyle w:val="11"/>
            <w:tabs>
              <w:tab w:val="right" w:leader="dot" w:pos="9004"/>
            </w:tabs>
            <w:rPr>
              <w:rFonts w:eastAsiaTheme="minorEastAsia" w:cstheme="minorBidi"/>
              <w:b w:val="0"/>
              <w:bCs w:val="0"/>
              <w:caps w:val="0"/>
              <w:noProof/>
              <w:sz w:val="21"/>
              <w:szCs w:val="22"/>
            </w:rPr>
          </w:pPr>
          <w:hyperlink w:anchor="_Toc482002637" w:history="1">
            <w:r w:rsidR="00626FF5" w:rsidRPr="001334E3">
              <w:rPr>
                <w:rStyle w:val="ab"/>
                <w:noProof/>
              </w:rPr>
              <w:t>参考文献</w:t>
            </w:r>
            <w:r w:rsidR="00626FF5">
              <w:rPr>
                <w:noProof/>
                <w:webHidden/>
              </w:rPr>
              <w:tab/>
            </w:r>
            <w:r w:rsidR="00626FF5">
              <w:rPr>
                <w:noProof/>
                <w:webHidden/>
              </w:rPr>
              <w:fldChar w:fldCharType="begin"/>
            </w:r>
            <w:r w:rsidR="00626FF5">
              <w:rPr>
                <w:noProof/>
                <w:webHidden/>
              </w:rPr>
              <w:instrText xml:space="preserve"> PAGEREF _Toc482002637 \h </w:instrText>
            </w:r>
            <w:r w:rsidR="00626FF5">
              <w:rPr>
                <w:noProof/>
                <w:webHidden/>
              </w:rPr>
            </w:r>
            <w:r w:rsidR="00626FF5">
              <w:rPr>
                <w:noProof/>
                <w:webHidden/>
              </w:rPr>
              <w:fldChar w:fldCharType="separate"/>
            </w:r>
            <w:r w:rsidR="00626FF5">
              <w:rPr>
                <w:noProof/>
                <w:webHidden/>
              </w:rPr>
              <w:t>52</w:t>
            </w:r>
            <w:r w:rsidR="00626FF5">
              <w:rPr>
                <w:noProof/>
                <w:webHidden/>
              </w:rPr>
              <w:fldChar w:fldCharType="end"/>
            </w:r>
          </w:hyperlink>
        </w:p>
        <w:p w:rsidR="00626FF5" w:rsidRDefault="00E1182D">
          <w:pPr>
            <w:pStyle w:val="11"/>
            <w:tabs>
              <w:tab w:val="right" w:leader="dot" w:pos="9004"/>
            </w:tabs>
            <w:rPr>
              <w:rFonts w:eastAsiaTheme="minorEastAsia" w:cstheme="minorBidi"/>
              <w:b w:val="0"/>
              <w:bCs w:val="0"/>
              <w:caps w:val="0"/>
              <w:noProof/>
              <w:sz w:val="21"/>
              <w:szCs w:val="22"/>
            </w:rPr>
          </w:pPr>
          <w:hyperlink w:anchor="_Toc482002638" w:history="1">
            <w:r w:rsidR="00626FF5" w:rsidRPr="001334E3">
              <w:rPr>
                <w:rStyle w:val="ab"/>
                <w:noProof/>
              </w:rPr>
              <w:t>致谢</w:t>
            </w:r>
            <w:r w:rsidR="00626FF5">
              <w:rPr>
                <w:noProof/>
                <w:webHidden/>
              </w:rPr>
              <w:tab/>
            </w:r>
            <w:r w:rsidR="00626FF5">
              <w:rPr>
                <w:noProof/>
                <w:webHidden/>
              </w:rPr>
              <w:fldChar w:fldCharType="begin"/>
            </w:r>
            <w:r w:rsidR="00626FF5">
              <w:rPr>
                <w:noProof/>
                <w:webHidden/>
              </w:rPr>
              <w:instrText xml:space="preserve"> PAGEREF _Toc482002638 \h </w:instrText>
            </w:r>
            <w:r w:rsidR="00626FF5">
              <w:rPr>
                <w:noProof/>
                <w:webHidden/>
              </w:rPr>
            </w:r>
            <w:r w:rsidR="00626FF5">
              <w:rPr>
                <w:noProof/>
                <w:webHidden/>
              </w:rPr>
              <w:fldChar w:fldCharType="separate"/>
            </w:r>
            <w:r w:rsidR="00626FF5">
              <w:rPr>
                <w:noProof/>
                <w:webHidden/>
              </w:rPr>
              <w:t>55</w:t>
            </w:r>
            <w:r w:rsidR="00626FF5">
              <w:rPr>
                <w:noProof/>
                <w:webHidden/>
              </w:rPr>
              <w:fldChar w:fldCharType="end"/>
            </w:r>
          </w:hyperlink>
        </w:p>
        <w:p w:rsidR="00626FF5" w:rsidRDefault="00E1182D">
          <w:pPr>
            <w:pStyle w:val="11"/>
            <w:tabs>
              <w:tab w:val="right" w:leader="dot" w:pos="9004"/>
            </w:tabs>
            <w:rPr>
              <w:rFonts w:eastAsiaTheme="minorEastAsia" w:cstheme="minorBidi"/>
              <w:b w:val="0"/>
              <w:bCs w:val="0"/>
              <w:caps w:val="0"/>
              <w:noProof/>
              <w:sz w:val="21"/>
              <w:szCs w:val="22"/>
            </w:rPr>
          </w:pPr>
          <w:hyperlink w:anchor="_Toc482002639" w:history="1">
            <w:r w:rsidR="00626FF5" w:rsidRPr="001334E3">
              <w:rPr>
                <w:rStyle w:val="ab"/>
                <w:noProof/>
              </w:rPr>
              <w:t>附录</w:t>
            </w:r>
            <w:r w:rsidR="00626FF5">
              <w:rPr>
                <w:noProof/>
                <w:webHidden/>
              </w:rPr>
              <w:tab/>
            </w:r>
            <w:r w:rsidR="00626FF5">
              <w:rPr>
                <w:noProof/>
                <w:webHidden/>
              </w:rPr>
              <w:fldChar w:fldCharType="begin"/>
            </w:r>
            <w:r w:rsidR="00626FF5">
              <w:rPr>
                <w:noProof/>
                <w:webHidden/>
              </w:rPr>
              <w:instrText xml:space="preserve"> PAGEREF _Toc482002639 \h </w:instrText>
            </w:r>
            <w:r w:rsidR="00626FF5">
              <w:rPr>
                <w:noProof/>
                <w:webHidden/>
              </w:rPr>
            </w:r>
            <w:r w:rsidR="00626FF5">
              <w:rPr>
                <w:noProof/>
                <w:webHidden/>
              </w:rPr>
              <w:fldChar w:fldCharType="separate"/>
            </w:r>
            <w:r w:rsidR="00626FF5">
              <w:rPr>
                <w:noProof/>
                <w:webHidden/>
              </w:rPr>
              <w:t>56</w:t>
            </w:r>
            <w:r w:rsidR="00626FF5">
              <w:rPr>
                <w:noProof/>
                <w:webHidden/>
              </w:rPr>
              <w:fldChar w:fldCharType="end"/>
            </w:r>
          </w:hyperlink>
        </w:p>
        <w:p w:rsidR="00B40090" w:rsidRDefault="00B40090">
          <w:r>
            <w:rPr>
              <w:b/>
              <w:bCs/>
              <w:lang w:val="zh-CN"/>
            </w:rPr>
            <w:fldChar w:fldCharType="end"/>
          </w:r>
        </w:p>
      </w:sdtContent>
    </w:sdt>
    <w:p w:rsidR="00627897" w:rsidRPr="00211754" w:rsidRDefault="00627897" w:rsidP="000F0D7C">
      <w:pPr>
        <w:pStyle w:val="1"/>
        <w:spacing w:before="156" w:after="156"/>
        <w:sectPr w:rsidR="00627897" w:rsidRPr="00211754" w:rsidSect="00AF33FF">
          <w:headerReference w:type="default" r:id="rId17"/>
          <w:pgSz w:w="11906" w:h="16838"/>
          <w:pgMar w:top="1588" w:right="1304" w:bottom="1304" w:left="1588" w:header="851" w:footer="992" w:gutter="0"/>
          <w:pgNumType w:fmt="upperRoman"/>
          <w:cols w:space="425"/>
          <w:docGrid w:type="lines" w:linePitch="312"/>
        </w:sectPr>
      </w:pPr>
    </w:p>
    <w:p w:rsidR="00434375" w:rsidRDefault="00434375" w:rsidP="000F0D7C">
      <w:pPr>
        <w:pStyle w:val="1"/>
        <w:spacing w:before="156" w:after="156"/>
      </w:pPr>
      <w:bookmarkStart w:id="16" w:name="_Toc451969756"/>
      <w:bookmarkStart w:id="17" w:name="_Toc482002589"/>
      <w:r w:rsidRPr="00211754">
        <w:rPr>
          <w:rFonts w:hint="eastAsia"/>
        </w:rPr>
        <w:lastRenderedPageBreak/>
        <w:t>绪论</w:t>
      </w:r>
      <w:bookmarkEnd w:id="13"/>
      <w:bookmarkEnd w:id="12"/>
      <w:bookmarkEnd w:id="11"/>
      <w:bookmarkEnd w:id="10"/>
      <w:bookmarkEnd w:id="9"/>
      <w:bookmarkEnd w:id="8"/>
      <w:bookmarkEnd w:id="7"/>
      <w:bookmarkEnd w:id="6"/>
      <w:bookmarkEnd w:id="5"/>
      <w:bookmarkEnd w:id="4"/>
      <w:bookmarkEnd w:id="16"/>
      <w:bookmarkEnd w:id="17"/>
    </w:p>
    <w:p w:rsidR="00405D53" w:rsidRDefault="00405D53" w:rsidP="00405D53">
      <w:pPr>
        <w:pStyle w:val="2"/>
        <w:spacing w:before="156" w:after="156"/>
      </w:pPr>
      <w:bookmarkStart w:id="18" w:name="_Toc482002590"/>
      <w:r w:rsidRPr="00405D53">
        <w:rPr>
          <w:rFonts w:hint="eastAsia"/>
        </w:rPr>
        <w:t>研究背景及意义</w:t>
      </w:r>
      <w:bookmarkEnd w:id="18"/>
      <w:r w:rsidRPr="00405D53">
        <w:rPr>
          <w:rFonts w:hint="eastAsia"/>
        </w:rPr>
        <w:t xml:space="preserve"> </w:t>
      </w:r>
    </w:p>
    <w:p w:rsidR="00405D53" w:rsidRDefault="00405D53" w:rsidP="00717C3E">
      <w:pPr>
        <w:pStyle w:val="a2"/>
        <w:spacing w:before="156" w:after="156"/>
        <w:ind w:firstLine="480"/>
      </w:pPr>
      <w:r w:rsidRPr="00405D53">
        <w:rPr>
          <w:rFonts w:hint="eastAsia"/>
        </w:rPr>
        <w:t>随着</w:t>
      </w:r>
      <w:r w:rsidR="00883AAA">
        <w:rPr>
          <w:rFonts w:hint="eastAsia"/>
        </w:rPr>
        <w:t>信息技术的快速发展</w:t>
      </w:r>
      <w:r w:rsidRPr="00405D53">
        <w:rPr>
          <w:rFonts w:hint="eastAsia"/>
        </w:rPr>
        <w:t>，</w:t>
      </w:r>
      <w:r w:rsidR="00883AAA">
        <w:rPr>
          <w:rFonts w:hint="eastAsia"/>
        </w:rPr>
        <w:t>互联网数据每天</w:t>
      </w:r>
      <w:r w:rsidR="000432FF">
        <w:rPr>
          <w:rFonts w:hint="eastAsia"/>
        </w:rPr>
        <w:t>都</w:t>
      </w:r>
      <w:r w:rsidR="00883AAA">
        <w:rPr>
          <w:rFonts w:hint="eastAsia"/>
        </w:rPr>
        <w:t>以指数级的速度快速增长</w:t>
      </w:r>
      <w:r w:rsidRPr="00405D53">
        <w:rPr>
          <w:rFonts w:hint="eastAsia"/>
        </w:rPr>
        <w:t>，</w:t>
      </w:r>
      <w:r w:rsidR="009A52BB">
        <w:rPr>
          <w:rFonts w:hint="eastAsia"/>
        </w:rPr>
        <w:t>无论是个人、企业还是政府，每天都会产生大量数据</w:t>
      </w:r>
      <w:r w:rsidR="00FB659F">
        <w:rPr>
          <w:rFonts w:hint="eastAsia"/>
        </w:rPr>
        <w:t>。</w:t>
      </w:r>
      <w:r w:rsidRPr="00405D53">
        <w:rPr>
          <w:rFonts w:hint="eastAsia"/>
        </w:rPr>
        <w:t>这其中包括新闻、社交、政府网站数据。在这些数据当中蕴含着许多对人</w:t>
      </w:r>
      <w:r w:rsidR="00F60C64">
        <w:rPr>
          <w:rFonts w:hint="eastAsia"/>
        </w:rPr>
        <w:t>们有价值的信息，这些信息对人们的生产生活起着至关重要的作用。</w:t>
      </w:r>
      <w:r w:rsidRPr="00405D53">
        <w:rPr>
          <w:rFonts w:hint="eastAsia"/>
        </w:rPr>
        <w:t>面对这些海量的互联网数</w:t>
      </w:r>
      <w:r w:rsidR="00F57458">
        <w:rPr>
          <w:rFonts w:hint="eastAsia"/>
        </w:rPr>
        <w:t>据，</w:t>
      </w:r>
      <w:r w:rsidR="00F60C64">
        <w:rPr>
          <w:rFonts w:hint="eastAsia"/>
        </w:rPr>
        <w:t>传统的做法是借助于搜索引擎来获取</w:t>
      </w:r>
      <w:r w:rsidR="00E54223">
        <w:rPr>
          <w:rFonts w:hint="eastAsia"/>
        </w:rPr>
        <w:t>自己所</w:t>
      </w:r>
      <w:r w:rsidR="00596218">
        <w:rPr>
          <w:rFonts w:hint="eastAsia"/>
        </w:rPr>
        <w:t>感兴趣</w:t>
      </w:r>
      <w:r w:rsidR="00E54223">
        <w:rPr>
          <w:rFonts w:hint="eastAsia"/>
        </w:rPr>
        <w:t>的数据</w:t>
      </w:r>
      <w:r w:rsidR="00F57458">
        <w:rPr>
          <w:rFonts w:hint="eastAsia"/>
        </w:rPr>
        <w:t>。</w:t>
      </w:r>
      <w:r w:rsidR="00596218">
        <w:rPr>
          <w:rFonts w:hint="eastAsia"/>
        </w:rPr>
        <w:t>然而搜索引擎所展示的数据通常是一系列与检索关键字相关的网页，数据的价值密度相对较低，一般需要人工进一步加工才能得到最终所需要的信息。</w:t>
      </w:r>
      <w:r w:rsidR="00143202">
        <w:rPr>
          <w:rFonts w:hint="eastAsia"/>
        </w:rPr>
        <w:t>为了应对信息爆炸所带来的挑战，急需一种自动化的方法帮助人们快速地获取有价值的信息。</w:t>
      </w:r>
    </w:p>
    <w:p w:rsidR="00227747" w:rsidRDefault="00E16F35" w:rsidP="00717C3E">
      <w:pPr>
        <w:pStyle w:val="a2"/>
        <w:spacing w:before="156" w:after="156"/>
        <w:ind w:firstLine="480"/>
      </w:pPr>
      <w:r w:rsidRPr="00CE1E66">
        <w:rPr>
          <w:rFonts w:hint="eastAsia"/>
        </w:rPr>
        <w:t>信息抽取</w:t>
      </w:r>
      <w:r w:rsidR="008B074F">
        <w:rPr>
          <w:rFonts w:hint="eastAsia"/>
        </w:rPr>
        <w:t>的相关</w:t>
      </w:r>
      <w:r w:rsidR="00C97659">
        <w:rPr>
          <w:rFonts w:hint="eastAsia"/>
        </w:rPr>
        <w:t>研究</w:t>
      </w:r>
      <w:r w:rsidR="00A63650">
        <w:rPr>
          <w:rFonts w:hint="eastAsia"/>
        </w:rPr>
        <w:t>正是在这样的</w:t>
      </w:r>
      <w:r w:rsidRPr="00CE1E66">
        <w:rPr>
          <w:rFonts w:hint="eastAsia"/>
        </w:rPr>
        <w:t>背景下产生的。</w:t>
      </w:r>
      <w:r w:rsidR="00F0266C">
        <w:rPr>
          <w:rFonts w:hint="eastAsia"/>
        </w:rPr>
        <w:t>信息抽取</w:t>
      </w:r>
      <w:r w:rsidR="00EB4B00">
        <w:rPr>
          <w:rFonts w:hint="eastAsia"/>
        </w:rPr>
        <w:t>任务</w:t>
      </w:r>
      <w:r w:rsidR="00F0266C">
        <w:rPr>
          <w:rFonts w:hint="eastAsia"/>
        </w:rPr>
        <w:t>主要</w:t>
      </w:r>
      <w:r w:rsidR="00EB4B00">
        <w:rPr>
          <w:rFonts w:hint="eastAsia"/>
        </w:rPr>
        <w:t>目的</w:t>
      </w:r>
      <w:r w:rsidR="00CE1E66" w:rsidRPr="00CE1E66">
        <w:rPr>
          <w:rFonts w:hint="eastAsia"/>
        </w:rPr>
        <w:t>是</w:t>
      </w:r>
      <w:r w:rsidR="00F0266C">
        <w:rPr>
          <w:rFonts w:hint="eastAsia"/>
        </w:rPr>
        <w:t>从自然语言文本</w:t>
      </w:r>
      <w:r w:rsidR="00BD4DC6">
        <w:rPr>
          <w:rFonts w:hint="eastAsia"/>
        </w:rPr>
        <w:t>当</w:t>
      </w:r>
      <w:r w:rsidR="00F0266C">
        <w:rPr>
          <w:rFonts w:hint="eastAsia"/>
        </w:rPr>
        <w:t>中</w:t>
      </w:r>
      <w:r w:rsidR="0027363D">
        <w:rPr>
          <w:rFonts w:hint="eastAsia"/>
        </w:rPr>
        <w:t>抽取出</w:t>
      </w:r>
      <w:r w:rsidR="009516F3">
        <w:rPr>
          <w:rFonts w:hint="eastAsia"/>
        </w:rPr>
        <w:t>特定领域</w:t>
      </w:r>
      <w:r w:rsidR="0027363D">
        <w:rPr>
          <w:rFonts w:hint="eastAsia"/>
        </w:rPr>
        <w:t>的实体</w:t>
      </w:r>
      <w:r w:rsidR="0027363D">
        <w:rPr>
          <w:rFonts w:hint="eastAsia"/>
        </w:rPr>
        <w:t>(</w:t>
      </w:r>
      <w:r w:rsidR="006A621D">
        <w:rPr>
          <w:rFonts w:hint="eastAsia"/>
        </w:rPr>
        <w:t>Entity</w:t>
      </w:r>
      <w:r w:rsidR="0027363D">
        <w:rPr>
          <w:rFonts w:hint="eastAsia"/>
        </w:rPr>
        <w:t>)</w:t>
      </w:r>
      <w:r w:rsidR="0027363D">
        <w:rPr>
          <w:rFonts w:hint="eastAsia"/>
        </w:rPr>
        <w:t>、关系</w:t>
      </w:r>
      <w:r w:rsidR="0027363D">
        <w:rPr>
          <w:rFonts w:hint="eastAsia"/>
        </w:rPr>
        <w:t>(</w:t>
      </w:r>
      <w:r w:rsidR="006A621D">
        <w:rPr>
          <w:rFonts w:hint="eastAsia"/>
        </w:rPr>
        <w:t>Relation</w:t>
      </w:r>
      <w:r w:rsidR="0027363D">
        <w:rPr>
          <w:rFonts w:hint="eastAsia"/>
        </w:rPr>
        <w:t>)</w:t>
      </w:r>
      <w:r w:rsidR="0027363D">
        <w:rPr>
          <w:rFonts w:hint="eastAsia"/>
        </w:rPr>
        <w:t>、事件</w:t>
      </w:r>
      <w:r w:rsidR="0027363D">
        <w:rPr>
          <w:rFonts w:hint="eastAsia"/>
        </w:rPr>
        <w:t>(</w:t>
      </w:r>
      <w:r w:rsidR="006A621D">
        <w:rPr>
          <w:rFonts w:hint="eastAsia"/>
        </w:rPr>
        <w:t>Event</w:t>
      </w:r>
      <w:r w:rsidR="0027363D">
        <w:rPr>
          <w:rFonts w:hint="eastAsia"/>
        </w:rPr>
        <w:t>)</w:t>
      </w:r>
      <w:r w:rsidR="007B1EC0">
        <w:rPr>
          <w:rFonts w:hint="eastAsia"/>
        </w:rPr>
        <w:t>等</w:t>
      </w:r>
      <w:r w:rsidR="006A621D">
        <w:rPr>
          <w:rFonts w:hint="eastAsia"/>
        </w:rPr>
        <w:t>信息</w:t>
      </w:r>
      <w:r w:rsidR="00F37821">
        <w:rPr>
          <w:rFonts w:hint="eastAsia"/>
        </w:rPr>
        <w:t>，同时抽取出</w:t>
      </w:r>
      <w:r w:rsidR="00D10931">
        <w:rPr>
          <w:rFonts w:hint="eastAsia"/>
        </w:rPr>
        <w:t>实体、关系、事件的一些相关属性</w:t>
      </w:r>
      <w:r w:rsidR="00FA4910">
        <w:rPr>
          <w:rFonts w:hint="eastAsia"/>
        </w:rPr>
        <w:t>。</w:t>
      </w:r>
      <w:r w:rsidR="000E7ED4">
        <w:rPr>
          <w:rFonts w:hint="eastAsia"/>
        </w:rPr>
        <w:t>更加准确的来说，</w:t>
      </w:r>
      <w:r w:rsidR="00835047">
        <w:rPr>
          <w:rFonts w:hint="eastAsia"/>
        </w:rPr>
        <w:t>信息抽取</w:t>
      </w:r>
      <w:r w:rsidR="00F93CB5">
        <w:rPr>
          <w:rFonts w:hint="eastAsia"/>
        </w:rPr>
        <w:t>主要是将非</w:t>
      </w:r>
      <w:r w:rsidR="00835047">
        <w:rPr>
          <w:rFonts w:hint="eastAsia"/>
        </w:rPr>
        <w:t>结构化的文本信息转化为结构化或半结构化的信息，</w:t>
      </w:r>
      <w:r w:rsidR="00A51924">
        <w:rPr>
          <w:rFonts w:hint="eastAsia"/>
        </w:rPr>
        <w:t>并以元组的形式</w:t>
      </w:r>
      <w:r w:rsidR="00684DBE">
        <w:rPr>
          <w:rFonts w:hint="eastAsia"/>
        </w:rPr>
        <w:t>存储</w:t>
      </w:r>
      <w:r w:rsidR="00A51924">
        <w:rPr>
          <w:rFonts w:hint="eastAsia"/>
        </w:rPr>
        <w:t>在数据库当中。</w:t>
      </w:r>
      <w:r w:rsidR="00AA3482">
        <w:rPr>
          <w:rFonts w:hint="eastAsia"/>
        </w:rPr>
        <w:t>信息抽取具有很多</w:t>
      </w:r>
      <w:r w:rsidR="00467CCA">
        <w:rPr>
          <w:rFonts w:hint="eastAsia"/>
        </w:rPr>
        <w:t>方面</w:t>
      </w:r>
      <w:r w:rsidR="00AA3482">
        <w:rPr>
          <w:rFonts w:hint="eastAsia"/>
        </w:rPr>
        <w:t>的实际应用，包括自动问答</w:t>
      </w:r>
      <w:r w:rsidR="00AA3482">
        <w:rPr>
          <w:rFonts w:hint="eastAsia"/>
        </w:rPr>
        <w:t>(</w:t>
      </w:r>
      <w:r w:rsidR="00AA3482" w:rsidRPr="00AA3482">
        <w:t>Question Answering</w:t>
      </w:r>
      <w:r w:rsidR="00AA3482">
        <w:rPr>
          <w:rFonts w:hint="eastAsia"/>
        </w:rPr>
        <w:t>)</w:t>
      </w:r>
      <w:r w:rsidR="00AA3482">
        <w:rPr>
          <w:rFonts w:hint="eastAsia"/>
        </w:rPr>
        <w:t>、</w:t>
      </w:r>
      <w:r w:rsidR="00725BD8">
        <w:rPr>
          <w:rFonts w:hint="eastAsia"/>
        </w:rPr>
        <w:t>知识库</w:t>
      </w:r>
      <w:r w:rsidR="00725BD8">
        <w:rPr>
          <w:rFonts w:hint="eastAsia"/>
        </w:rPr>
        <w:t>(</w:t>
      </w:r>
      <w:r w:rsidR="00725BD8" w:rsidRPr="00725BD8">
        <w:t>knowledge base</w:t>
      </w:r>
      <w:r w:rsidR="00725BD8">
        <w:rPr>
          <w:rFonts w:hint="eastAsia"/>
        </w:rPr>
        <w:t>)</w:t>
      </w:r>
      <w:r w:rsidR="00725BD8">
        <w:rPr>
          <w:rFonts w:hint="eastAsia"/>
        </w:rPr>
        <w:t>、</w:t>
      </w:r>
      <w:r w:rsidR="004F72B5">
        <w:t>bio-text mining</w:t>
      </w:r>
      <w:r w:rsidR="00AA3482">
        <w:rPr>
          <w:rFonts w:hint="eastAsia"/>
        </w:rPr>
        <w:t>等</w:t>
      </w:r>
      <w:r w:rsidR="001626F9">
        <w:rPr>
          <w:rFonts w:hint="eastAsia"/>
        </w:rPr>
        <w:t>。</w:t>
      </w:r>
      <w:r w:rsidR="008B074F">
        <w:rPr>
          <w:rFonts w:hint="eastAsia"/>
        </w:rPr>
        <w:t>随着研究的进一步细化，实体关系抽取这一项</w:t>
      </w:r>
      <w:r w:rsidR="00077871">
        <w:rPr>
          <w:rFonts w:hint="eastAsia"/>
        </w:rPr>
        <w:t>子任务被越来越多的学者所关注，</w:t>
      </w:r>
      <w:r w:rsidR="00E40CA4">
        <w:rPr>
          <w:rFonts w:hint="eastAsia"/>
        </w:rPr>
        <w:t>并取得了一系列不错的研究进展。</w:t>
      </w:r>
    </w:p>
    <w:p w:rsidR="00EB4B00" w:rsidRPr="00FC5DF8" w:rsidRDefault="00010078" w:rsidP="009F61CE">
      <w:pPr>
        <w:pStyle w:val="a2"/>
        <w:spacing w:before="156" w:after="156"/>
        <w:ind w:firstLine="480"/>
      </w:pPr>
      <w:r>
        <w:rPr>
          <w:rFonts w:hint="eastAsia"/>
        </w:rPr>
        <w:t>实体关系抽取</w:t>
      </w:r>
      <w:r w:rsidR="00717C3E">
        <w:rPr>
          <w:rFonts w:hint="eastAsia"/>
        </w:rPr>
        <w:t>的主要任务</w:t>
      </w:r>
      <w:r w:rsidR="008175E1">
        <w:rPr>
          <w:rFonts w:hint="eastAsia"/>
        </w:rPr>
        <w:t>是</w:t>
      </w:r>
      <w:r w:rsidR="009527D2">
        <w:rPr>
          <w:rFonts w:hint="eastAsia"/>
        </w:rPr>
        <w:t>识别非结构化文本中出现的实体并确定实体之间的语义关系</w:t>
      </w:r>
      <w:r w:rsidR="006D0C49">
        <w:fldChar w:fldCharType="begin"/>
      </w:r>
      <w:r w:rsidR="006D0C49">
        <w:instrText xml:space="preserve"> </w:instrText>
      </w:r>
      <w:r w:rsidR="006D0C49">
        <w:rPr>
          <w:rFonts w:hint="eastAsia"/>
        </w:rPr>
        <w:instrText>REF _Ref480132223 \r \h</w:instrText>
      </w:r>
      <w:r w:rsidR="006D0C49">
        <w:instrText xml:space="preserve"> </w:instrText>
      </w:r>
      <w:r w:rsidR="006D0C49">
        <w:fldChar w:fldCharType="separate"/>
      </w:r>
      <w:r w:rsidR="003C554C">
        <w:t>[1]</w:t>
      </w:r>
      <w:r w:rsidR="006D0C49">
        <w:fldChar w:fldCharType="end"/>
      </w:r>
      <w:r w:rsidR="003147AD">
        <w:rPr>
          <w:rFonts w:hint="eastAsia"/>
        </w:rPr>
        <w:t>。</w:t>
      </w:r>
      <w:r w:rsidR="00420B3B">
        <w:rPr>
          <w:rFonts w:hint="eastAsia"/>
        </w:rPr>
        <w:t>例如，句子</w:t>
      </w:r>
      <w:r w:rsidR="00312993">
        <w:rPr>
          <w:rFonts w:hint="eastAsia"/>
        </w:rPr>
        <w:t>“</w:t>
      </w:r>
      <w:r w:rsidR="00D56E8C">
        <w:rPr>
          <w:rFonts w:hint="eastAsia"/>
        </w:rPr>
        <w:t>丁磊是网易公司的创始人</w:t>
      </w:r>
      <w:r w:rsidR="00312993">
        <w:rPr>
          <w:rFonts w:hint="eastAsia"/>
        </w:rPr>
        <w:t>”</w:t>
      </w:r>
      <w:r w:rsidR="00312993" w:rsidRPr="00312993">
        <w:rPr>
          <w:rFonts w:hint="eastAsia"/>
        </w:rPr>
        <w:t>中包含一个实体对</w:t>
      </w:r>
      <w:r w:rsidR="00312993" w:rsidRPr="00312993">
        <w:rPr>
          <w:rFonts w:hint="eastAsia"/>
        </w:rPr>
        <w:t>(</w:t>
      </w:r>
      <w:r w:rsidR="008A6F60">
        <w:rPr>
          <w:rFonts w:hint="eastAsia"/>
        </w:rPr>
        <w:t>丁磊</w:t>
      </w:r>
      <w:r w:rsidR="00312993" w:rsidRPr="00312993">
        <w:rPr>
          <w:rFonts w:hint="eastAsia"/>
        </w:rPr>
        <w:t>,</w:t>
      </w:r>
      <w:r w:rsidR="008A6F60">
        <w:rPr>
          <w:rFonts w:hint="eastAsia"/>
        </w:rPr>
        <w:t>网易公司</w:t>
      </w:r>
      <w:r w:rsidR="00312993" w:rsidRPr="00312993">
        <w:rPr>
          <w:rFonts w:hint="eastAsia"/>
        </w:rPr>
        <w:t>)</w:t>
      </w:r>
      <w:r w:rsidR="00312993" w:rsidRPr="00312993">
        <w:rPr>
          <w:rFonts w:hint="eastAsia"/>
        </w:rPr>
        <w:t>，</w:t>
      </w:r>
      <w:r w:rsidR="00602C10">
        <w:rPr>
          <w:rFonts w:hint="eastAsia"/>
        </w:rPr>
        <w:t>以及</w:t>
      </w:r>
      <w:r w:rsidR="00312993" w:rsidRPr="00312993">
        <w:rPr>
          <w:rFonts w:hint="eastAsia"/>
        </w:rPr>
        <w:t>这两个实体对之间的关系为</w:t>
      </w:r>
      <w:r w:rsidR="008201A1">
        <w:rPr>
          <w:rFonts w:hint="eastAsia"/>
        </w:rPr>
        <w:t>创始人</w:t>
      </w:r>
      <w:r w:rsidR="00312993" w:rsidRPr="00312993">
        <w:rPr>
          <w:rFonts w:hint="eastAsia"/>
        </w:rPr>
        <w:t>。</w:t>
      </w:r>
      <w:r w:rsidR="007D4F3A">
        <w:rPr>
          <w:rFonts w:hint="eastAsia"/>
        </w:rPr>
        <w:t>因此实体关系抽取任务通常包含了两个步骤，首先是通过命名实体识别技术找出句子当中存在的实体对，然后是抽取出实体对之间存在的语义关系。</w:t>
      </w:r>
      <w:r w:rsidR="004E0DCB">
        <w:rPr>
          <w:rFonts w:hint="eastAsia"/>
        </w:rPr>
        <w:t>概括的说</w:t>
      </w:r>
      <w:r w:rsidR="002733F1">
        <w:rPr>
          <w:rFonts w:hint="eastAsia"/>
        </w:rPr>
        <w:t>实体关系抽取的任务</w:t>
      </w:r>
      <w:r w:rsidR="004E0DCB">
        <w:rPr>
          <w:rFonts w:hint="eastAsia"/>
        </w:rPr>
        <w:t>就是</w:t>
      </w:r>
      <w:r w:rsidR="00396604">
        <w:rPr>
          <w:rFonts w:hint="eastAsia"/>
        </w:rPr>
        <w:t>给定一个句子</w:t>
      </w:r>
      <m:oMath>
        <m:r>
          <w:rPr>
            <w:rFonts w:ascii="Cambria Math" w:hAnsi="Cambria Math"/>
          </w:rPr>
          <m:t>S</m:t>
        </m:r>
      </m:oMath>
      <w:r w:rsidR="00396604">
        <w:t>，识别出</w:t>
      </w:r>
      <w:r w:rsidR="00034BA9">
        <w:rPr>
          <w:rFonts w:hint="eastAsia"/>
        </w:rPr>
        <w:t>实体对</w:t>
      </w:r>
      <w:r w:rsidR="00034BA9">
        <w:rPr>
          <w:rFonts w:hint="eastAsia"/>
        </w:rPr>
        <w:t>&lt;</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034BA9">
        <w:t>,</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034BA9">
        <w:rPr>
          <w:rFonts w:hint="eastAsia"/>
        </w:rPr>
        <w:t>&gt;</w:t>
      </w:r>
      <w:r w:rsidR="00034BA9">
        <w:rPr>
          <w:rFonts w:hint="eastAsia"/>
        </w:rPr>
        <w:t>并确定</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034BA9">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396604">
        <w:t>之间的语义关系</w:t>
      </w:r>
      <w:r w:rsidR="00034BA9">
        <w:rPr>
          <w:rFonts w:hint="eastAsia"/>
        </w:rPr>
        <w:t>r</w:t>
      </w:r>
      <w:r w:rsidR="00FC5DF8">
        <w:rPr>
          <w:rFonts w:hint="eastAsia"/>
        </w:rPr>
        <w:t>。最终结果一般以三元组</w:t>
      </w:r>
      <w:r w:rsidR="00FC5DF8">
        <w:rPr>
          <w:rFonts w:hint="eastAsia"/>
        </w:rPr>
        <w:t>&lt;</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FC5DF8">
        <w:t>,</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FC5DF8">
        <w:rPr>
          <w:rFonts w:hint="eastAsia"/>
        </w:rPr>
        <w:t>,</w:t>
      </w:r>
      <w:r w:rsidR="00FC5DF8">
        <w:t>r</w:t>
      </w:r>
      <w:r w:rsidR="00FC5DF8">
        <w:rPr>
          <w:rFonts w:hint="eastAsia"/>
        </w:rPr>
        <w:t>&gt;</w:t>
      </w:r>
      <w:r w:rsidR="00FC5DF8">
        <w:rPr>
          <w:rFonts w:hint="eastAsia"/>
        </w:rPr>
        <w:t>的形式存储。</w:t>
      </w:r>
    </w:p>
    <w:p w:rsidR="00342BD0" w:rsidRDefault="009A3BDE" w:rsidP="009F61CE">
      <w:pPr>
        <w:pStyle w:val="a2"/>
        <w:spacing w:before="156" w:after="156"/>
        <w:ind w:firstLine="480"/>
      </w:pPr>
      <w:r>
        <w:rPr>
          <w:rFonts w:hint="eastAsia"/>
        </w:rPr>
        <w:t>传统实体关系抽取的方法是通过制定模板和规则的方法，该方法需要相关领域知识，并且可移植性较差</w:t>
      </w:r>
      <w:r w:rsidR="00E66481">
        <w:rPr>
          <w:rFonts w:hint="eastAsia"/>
        </w:rPr>
        <w:t>。</w:t>
      </w:r>
      <w:r>
        <w:rPr>
          <w:rFonts w:hint="eastAsia"/>
        </w:rPr>
        <w:t>后来人们使用统计机器学习的方法来实现实体关系抽取</w:t>
      </w:r>
      <w:r w:rsidR="0005534F">
        <w:rPr>
          <w:rFonts w:hint="eastAsia"/>
        </w:rPr>
        <w:t>，首先需要人工标注大量的语料库，</w:t>
      </w:r>
      <w:r w:rsidR="00A14652">
        <w:rPr>
          <w:rFonts w:hint="eastAsia"/>
        </w:rPr>
        <w:t>然后提取句子的各种特征并在此语料库上训练分类模型。</w:t>
      </w:r>
      <w:r w:rsidR="0025317D">
        <w:rPr>
          <w:rFonts w:hint="eastAsia"/>
        </w:rPr>
        <w:t>然而这种做法的一个主要缺点</w:t>
      </w:r>
      <w:r w:rsidR="00E66481">
        <w:rPr>
          <w:rFonts w:hint="eastAsia"/>
        </w:rPr>
        <w:t>是模型的</w:t>
      </w:r>
      <w:r w:rsidR="0078131C">
        <w:rPr>
          <w:rFonts w:hint="eastAsia"/>
        </w:rPr>
        <w:t>最终</w:t>
      </w:r>
      <w:r w:rsidR="00E66481">
        <w:rPr>
          <w:rFonts w:hint="eastAsia"/>
        </w:rPr>
        <w:t>分类效果</w:t>
      </w:r>
      <w:r w:rsidR="006211A7">
        <w:rPr>
          <w:rFonts w:hint="eastAsia"/>
        </w:rPr>
        <w:t>将</w:t>
      </w:r>
      <w:r w:rsidR="00E66481">
        <w:rPr>
          <w:rFonts w:hint="eastAsia"/>
        </w:rPr>
        <w:t>严重依赖于</w:t>
      </w:r>
      <w:r w:rsidR="0078131C">
        <w:rPr>
          <w:rFonts w:hint="eastAsia"/>
        </w:rPr>
        <w:t>所提取的特征</w:t>
      </w:r>
      <w:r w:rsidR="001F4CA7">
        <w:rPr>
          <w:rFonts w:hint="eastAsia"/>
        </w:rPr>
        <w:t>的质量</w:t>
      </w:r>
      <w:r w:rsidR="00097EA6">
        <w:rPr>
          <w:rFonts w:hint="eastAsia"/>
        </w:rPr>
        <w:t>，</w:t>
      </w:r>
      <w:r w:rsidR="001F4CA7">
        <w:rPr>
          <w:rFonts w:hint="eastAsia"/>
        </w:rPr>
        <w:t>而</w:t>
      </w:r>
      <w:r w:rsidR="00097EA6">
        <w:rPr>
          <w:rFonts w:hint="eastAsia"/>
        </w:rPr>
        <w:lastRenderedPageBreak/>
        <w:t>这些特征</w:t>
      </w:r>
      <w:r w:rsidR="00746D7C">
        <w:rPr>
          <w:rFonts w:hint="eastAsia"/>
        </w:rPr>
        <w:t>通常</w:t>
      </w:r>
      <w:r w:rsidR="00097EA6">
        <w:rPr>
          <w:rFonts w:hint="eastAsia"/>
        </w:rPr>
        <w:t>是由预先存在的自然语言处理工具产生的。</w:t>
      </w:r>
      <w:r w:rsidR="00746D7C">
        <w:rPr>
          <w:rFonts w:hint="eastAsia"/>
        </w:rPr>
        <w:t>实际情况是这些处理工具不可避免的</w:t>
      </w:r>
      <w:r w:rsidR="004239DA">
        <w:rPr>
          <w:rFonts w:hint="eastAsia"/>
        </w:rPr>
        <w:t>会引入一些误差，这</w:t>
      </w:r>
      <w:r w:rsidR="00720523">
        <w:rPr>
          <w:rFonts w:hint="eastAsia"/>
        </w:rPr>
        <w:t>些</w:t>
      </w:r>
      <w:r w:rsidR="004239DA">
        <w:rPr>
          <w:rFonts w:hint="eastAsia"/>
        </w:rPr>
        <w:t>误差</w:t>
      </w:r>
      <w:r w:rsidR="00B462D6">
        <w:rPr>
          <w:rFonts w:hint="eastAsia"/>
        </w:rPr>
        <w:t>将</w:t>
      </w:r>
      <w:r w:rsidR="004239DA">
        <w:rPr>
          <w:rFonts w:hint="eastAsia"/>
        </w:rPr>
        <w:t>传递到关系分类的模型当中，影响最终的分类效果。</w:t>
      </w:r>
    </w:p>
    <w:p w:rsidR="00EA402E" w:rsidRDefault="00072F12" w:rsidP="009F61CE">
      <w:pPr>
        <w:pStyle w:val="a2"/>
        <w:spacing w:before="156" w:after="156"/>
        <w:ind w:firstLine="480"/>
      </w:pPr>
      <w:r>
        <w:rPr>
          <w:rFonts w:hint="eastAsia"/>
        </w:rPr>
        <w:t>近</w:t>
      </w:r>
      <w:r w:rsidR="00235BFA">
        <w:rPr>
          <w:rFonts w:hint="eastAsia"/>
        </w:rPr>
        <w:t>些</w:t>
      </w:r>
      <w:r>
        <w:rPr>
          <w:rFonts w:hint="eastAsia"/>
        </w:rPr>
        <w:t>年来，深度学习技术</w:t>
      </w:r>
      <w:r>
        <w:rPr>
          <w:rFonts w:hint="eastAsia"/>
        </w:rPr>
        <w:t>(</w:t>
      </w:r>
      <w:r>
        <w:t>Deep Learning</w:t>
      </w:r>
      <w:r>
        <w:rPr>
          <w:rFonts w:hint="eastAsia"/>
        </w:rPr>
        <w:t>)</w:t>
      </w:r>
      <w:r w:rsidR="006D0C49">
        <w:fldChar w:fldCharType="begin"/>
      </w:r>
      <w:r w:rsidR="006D0C49">
        <w:instrText xml:space="preserve"> </w:instrText>
      </w:r>
      <w:r w:rsidR="006D0C49">
        <w:rPr>
          <w:rFonts w:hint="eastAsia"/>
        </w:rPr>
        <w:instrText>REF _Ref480132210 \r \h</w:instrText>
      </w:r>
      <w:r w:rsidR="006D0C49">
        <w:instrText xml:space="preserve"> </w:instrText>
      </w:r>
      <w:r w:rsidR="006D0C49">
        <w:fldChar w:fldCharType="separate"/>
      </w:r>
      <w:r w:rsidR="003C554C">
        <w:t>[2]</w:t>
      </w:r>
      <w:r w:rsidR="006D0C49">
        <w:fldChar w:fldCharType="end"/>
      </w:r>
      <w:r>
        <w:t>在图像识别</w:t>
      </w:r>
      <w:r w:rsidR="006D0C49">
        <w:fldChar w:fldCharType="begin"/>
      </w:r>
      <w:r w:rsidR="006D0C49">
        <w:instrText xml:space="preserve"> REF _Ref480132203 \r \h </w:instrText>
      </w:r>
      <w:r w:rsidR="006D0C49">
        <w:fldChar w:fldCharType="separate"/>
      </w:r>
      <w:r w:rsidR="003C554C">
        <w:t>[3]</w:t>
      </w:r>
      <w:r w:rsidR="006D0C49">
        <w:fldChar w:fldCharType="end"/>
      </w:r>
      <w:r w:rsidR="00265581">
        <w:t>、语音识别</w:t>
      </w:r>
      <w:r w:rsidR="006D0C49">
        <w:fldChar w:fldCharType="begin"/>
      </w:r>
      <w:r w:rsidR="006D0C49">
        <w:instrText xml:space="preserve"> REF _Ref480132194 \r \h </w:instrText>
      </w:r>
      <w:r w:rsidR="006D0C49">
        <w:fldChar w:fldCharType="separate"/>
      </w:r>
      <w:r w:rsidR="003C554C">
        <w:t>[4]</w:t>
      </w:r>
      <w:r w:rsidR="006D0C49">
        <w:fldChar w:fldCharType="end"/>
      </w:r>
      <w:r w:rsidR="00265581">
        <w:t>和自然语言处理</w:t>
      </w:r>
      <w:r w:rsidR="006D0C49">
        <w:fldChar w:fldCharType="begin"/>
      </w:r>
      <w:r w:rsidR="006D0C49">
        <w:instrText xml:space="preserve"> REF _Ref480132185 \r \h </w:instrText>
      </w:r>
      <w:r w:rsidR="006D0C49">
        <w:fldChar w:fldCharType="separate"/>
      </w:r>
      <w:r w:rsidR="003C554C">
        <w:t>[5]</w:t>
      </w:r>
      <w:r w:rsidR="006D0C49">
        <w:fldChar w:fldCharType="end"/>
      </w:r>
      <w:r w:rsidR="00F86C43">
        <w:rPr>
          <w:rFonts w:hint="eastAsia"/>
        </w:rPr>
        <w:t>等多个人工智能领域都取得不错的效果</w:t>
      </w:r>
      <w:r w:rsidR="00461024">
        <w:rPr>
          <w:rFonts w:hint="eastAsia"/>
        </w:rPr>
        <w:t>。</w:t>
      </w:r>
      <w:r w:rsidR="004F6373">
        <w:rPr>
          <w:rFonts w:hint="eastAsia"/>
        </w:rPr>
        <w:t>深度学习算法和一些浅层的学习算法相比，它会使用更多的层来对输入数据进行处理，因而可以学习到更加丰富的特征</w:t>
      </w:r>
      <w:r w:rsidR="00636039">
        <w:rPr>
          <w:rFonts w:hint="eastAsia"/>
        </w:rPr>
        <w:t>。</w:t>
      </w:r>
      <w:r w:rsidR="0060030A">
        <w:rPr>
          <w:rFonts w:hint="eastAsia"/>
        </w:rPr>
        <w:t>从仿生学角度来说</w:t>
      </w:r>
      <w:r w:rsidR="00254BD8">
        <w:rPr>
          <w:rFonts w:hint="eastAsia"/>
        </w:rPr>
        <w:t>，深度学习的原理</w:t>
      </w:r>
      <w:r w:rsidR="00691960">
        <w:rPr>
          <w:rFonts w:hint="eastAsia"/>
        </w:rPr>
        <w:t>与人的大脑皮层一样</w:t>
      </w:r>
      <w:r w:rsidR="00142762">
        <w:rPr>
          <w:rFonts w:hint="eastAsia"/>
        </w:rPr>
        <w:t>，分层对输入数据进行处理</w:t>
      </w:r>
      <w:r w:rsidR="00D10F6B">
        <w:rPr>
          <w:rFonts w:hint="eastAsia"/>
        </w:rPr>
        <w:t>。在每一层</w:t>
      </w:r>
      <w:r w:rsidR="002659E8">
        <w:rPr>
          <w:rFonts w:hint="eastAsia"/>
        </w:rPr>
        <w:t>当中，信号</w:t>
      </w:r>
      <w:r w:rsidR="002B3D84">
        <w:rPr>
          <w:rFonts w:hint="eastAsia"/>
        </w:rPr>
        <w:t>被处理单元接受并做转换</w:t>
      </w:r>
      <w:r w:rsidR="00E92B1A">
        <w:rPr>
          <w:rFonts w:hint="eastAsia"/>
        </w:rPr>
        <w:t>，如同神经元</w:t>
      </w:r>
      <w:r w:rsidR="008F03B4">
        <w:rPr>
          <w:rFonts w:hint="eastAsia"/>
        </w:rPr>
        <w:t>接受电信号一样</w:t>
      </w:r>
      <w:r w:rsidR="00DB7CE5">
        <w:rPr>
          <w:rFonts w:hint="eastAsia"/>
        </w:rPr>
        <w:t>。</w:t>
      </w:r>
      <w:r w:rsidR="00E92B1A">
        <w:rPr>
          <w:rFonts w:hint="eastAsia"/>
        </w:rPr>
        <w:t>参数通过训练学习得到</w:t>
      </w:r>
      <w:r w:rsidR="0037216C">
        <w:rPr>
          <w:rFonts w:hint="eastAsia"/>
        </w:rPr>
        <w:t>，</w:t>
      </w:r>
      <w:r w:rsidR="00471EE0">
        <w:rPr>
          <w:rFonts w:hint="eastAsia"/>
        </w:rPr>
        <w:t>最终得到数据的本质特征</w:t>
      </w:r>
      <w:r w:rsidR="006D0C49">
        <w:fldChar w:fldCharType="begin"/>
      </w:r>
      <w:r w:rsidR="006D0C49">
        <w:instrText xml:space="preserve"> </w:instrText>
      </w:r>
      <w:r w:rsidR="006D0C49">
        <w:rPr>
          <w:rFonts w:hint="eastAsia"/>
        </w:rPr>
        <w:instrText>REF _Ref480132173 \r \h</w:instrText>
      </w:r>
      <w:r w:rsidR="006D0C49">
        <w:instrText xml:space="preserve"> </w:instrText>
      </w:r>
      <w:r w:rsidR="006D0C49">
        <w:fldChar w:fldCharType="separate"/>
      </w:r>
      <w:r w:rsidR="003C554C">
        <w:t>[6]</w:t>
      </w:r>
      <w:r w:rsidR="006D0C49">
        <w:fldChar w:fldCharType="end"/>
      </w:r>
      <w:r w:rsidR="0037216C">
        <w:rPr>
          <w:rFonts w:hint="eastAsia"/>
        </w:rPr>
        <w:t>。</w:t>
      </w:r>
      <w:r w:rsidR="0099416F">
        <w:rPr>
          <w:rFonts w:hint="eastAsia"/>
        </w:rPr>
        <w:t>相比于传统的机器学习技术，</w:t>
      </w:r>
      <w:r w:rsidR="001F4CA7">
        <w:rPr>
          <w:rFonts w:hint="eastAsia"/>
        </w:rPr>
        <w:t>深度学习技术可以自动学习到数据的特征，</w:t>
      </w:r>
      <w:r w:rsidR="0050668C">
        <w:rPr>
          <w:rFonts w:hint="eastAsia"/>
        </w:rPr>
        <w:t>将人们从繁杂的特征工程中解放出来。</w:t>
      </w:r>
    </w:p>
    <w:p w:rsidR="009078F7" w:rsidRDefault="00F063DC" w:rsidP="009078F7">
      <w:pPr>
        <w:pStyle w:val="a2"/>
        <w:spacing w:before="156" w:after="156"/>
        <w:ind w:firstLine="480"/>
      </w:pPr>
      <w:r>
        <w:rPr>
          <w:rFonts w:hint="eastAsia"/>
        </w:rPr>
        <w:t>因此最近很多工作都尝试将深度学习技术应用到</w:t>
      </w:r>
      <w:r w:rsidR="00427A98">
        <w:rPr>
          <w:rFonts w:hint="eastAsia"/>
        </w:rPr>
        <w:t>实体</w:t>
      </w:r>
      <w:r>
        <w:rPr>
          <w:rFonts w:hint="eastAsia"/>
        </w:rPr>
        <w:t>关系抽取的任务上</w:t>
      </w:r>
      <w:r w:rsidR="004D3827" w:rsidRPr="00F542DF">
        <w:rPr>
          <w:rFonts w:hint="eastAsia"/>
        </w:rPr>
        <w:t>。</w:t>
      </w:r>
      <w:r w:rsidR="00633366">
        <w:rPr>
          <w:rFonts w:hint="eastAsia"/>
        </w:rPr>
        <w:t>借助于词向量</w:t>
      </w:r>
      <w:r w:rsidR="00633366">
        <w:rPr>
          <w:rFonts w:hint="eastAsia"/>
        </w:rPr>
        <w:t>(</w:t>
      </w:r>
      <w:r w:rsidR="00667954">
        <w:t>Word Embedding</w:t>
      </w:r>
      <w:r w:rsidR="00633366">
        <w:rPr>
          <w:rFonts w:hint="eastAsia"/>
        </w:rPr>
        <w:t>)</w:t>
      </w:r>
      <w:r w:rsidR="00667954">
        <w:rPr>
          <w:rStyle w:val="afd"/>
        </w:rPr>
        <w:footnoteReference w:id="1"/>
      </w:r>
      <w:r w:rsidR="00D43346">
        <w:rPr>
          <w:rFonts w:hint="eastAsia"/>
        </w:rPr>
        <w:t>和</w:t>
      </w:r>
      <w:r w:rsidR="007A7CEA">
        <w:rPr>
          <w:rFonts w:hint="eastAsia"/>
        </w:rPr>
        <w:t>深</w:t>
      </w:r>
      <w:r w:rsidR="00AF295C">
        <w:rPr>
          <w:rFonts w:hint="eastAsia"/>
        </w:rPr>
        <w:t>层的</w:t>
      </w:r>
      <w:r w:rsidR="00D43346">
        <w:rPr>
          <w:rFonts w:hint="eastAsia"/>
        </w:rPr>
        <w:t>神经网络</w:t>
      </w:r>
      <w:r w:rsidR="00F31274">
        <w:rPr>
          <w:rFonts w:hint="eastAsia"/>
        </w:rPr>
        <w:t>(</w:t>
      </w:r>
      <w:r w:rsidR="007A7CEA">
        <w:t>Deep Neural N</w:t>
      </w:r>
      <w:r w:rsidR="007A7CEA" w:rsidRPr="007A7CEA">
        <w:t xml:space="preserve">etwork, </w:t>
      </w:r>
      <w:r w:rsidR="00F31274">
        <w:t>DNN</w:t>
      </w:r>
      <w:r w:rsidR="00F31274">
        <w:rPr>
          <w:rFonts w:hint="eastAsia"/>
        </w:rPr>
        <w:t>)</w:t>
      </w:r>
      <w:r w:rsidR="002A56A9">
        <w:rPr>
          <w:rStyle w:val="afd"/>
        </w:rPr>
        <w:footnoteReference w:id="2"/>
      </w:r>
      <w:r w:rsidR="00D43346">
        <w:rPr>
          <w:rFonts w:hint="eastAsia"/>
        </w:rPr>
        <w:t>，可以</w:t>
      </w:r>
      <w:r w:rsidR="009277C0">
        <w:rPr>
          <w:rFonts w:hint="eastAsia"/>
        </w:rPr>
        <w:t>学习</w:t>
      </w:r>
      <w:r w:rsidR="00D43346">
        <w:rPr>
          <w:rFonts w:hint="eastAsia"/>
        </w:rPr>
        <w:t>得到句子级别和文档级别的分布式向量表示。</w:t>
      </w:r>
      <w:r w:rsidR="00203D51">
        <w:rPr>
          <w:rFonts w:hint="eastAsia"/>
        </w:rPr>
        <w:t>该向量包含了文本</w:t>
      </w:r>
      <w:r w:rsidR="00FA0C5A">
        <w:rPr>
          <w:rFonts w:hint="eastAsia"/>
        </w:rPr>
        <w:t>的</w:t>
      </w:r>
      <w:r w:rsidR="00203D51">
        <w:rPr>
          <w:rFonts w:hint="eastAsia"/>
        </w:rPr>
        <w:t>语义信息，</w:t>
      </w:r>
      <w:r w:rsidR="00C124EC">
        <w:rPr>
          <w:rFonts w:hint="eastAsia"/>
        </w:rPr>
        <w:t>可以作为关系抽取分类模型的输入</w:t>
      </w:r>
      <w:r w:rsidR="00140D9A">
        <w:rPr>
          <w:rFonts w:hint="eastAsia"/>
        </w:rPr>
        <w:t>。现有的基于深度学习</w:t>
      </w:r>
      <w:r w:rsidR="001F1B8A">
        <w:rPr>
          <w:rFonts w:hint="eastAsia"/>
        </w:rPr>
        <w:t>技术</w:t>
      </w:r>
      <w:r w:rsidR="00140D9A">
        <w:rPr>
          <w:rFonts w:hint="eastAsia"/>
        </w:rPr>
        <w:t>的关系抽取方法都取得了</w:t>
      </w:r>
      <w:r w:rsidR="00140D9A" w:rsidRPr="00140D9A">
        <w:t>state-of-the-art</w:t>
      </w:r>
      <w:r w:rsidR="00140D9A">
        <w:t>的效果。</w:t>
      </w:r>
      <w:r w:rsidR="009078F7">
        <w:t>基于深度学习技术的关系抽取</w:t>
      </w:r>
      <w:r w:rsidR="00835AF7">
        <w:t>研究</w:t>
      </w:r>
      <w:r w:rsidR="009078F7">
        <w:t>已经逐渐成为</w:t>
      </w:r>
      <w:r w:rsidR="00835AF7">
        <w:t>相关研究领域的</w:t>
      </w:r>
      <w:r w:rsidR="009078F7">
        <w:t>热点</w:t>
      </w:r>
      <w:r w:rsidR="00835AF7">
        <w:t>。</w:t>
      </w:r>
    </w:p>
    <w:p w:rsidR="009B5BFD" w:rsidRDefault="009B5BFD" w:rsidP="009078F7">
      <w:pPr>
        <w:pStyle w:val="a2"/>
        <w:spacing w:before="156" w:after="156"/>
        <w:ind w:firstLine="480"/>
      </w:pPr>
      <w:r>
        <w:rPr>
          <w:rFonts w:hint="eastAsia"/>
        </w:rPr>
        <w:t>实体关系抽取</w:t>
      </w:r>
      <w:r w:rsidR="00AC0E62">
        <w:rPr>
          <w:rFonts w:hint="eastAsia"/>
        </w:rPr>
        <w:t>在</w:t>
      </w:r>
      <w:r w:rsidR="00AC0E62">
        <w:rPr>
          <w:rFonts w:hint="eastAsia"/>
        </w:rPr>
        <w:t>NLP</w:t>
      </w:r>
      <w:r w:rsidR="00AC0E62">
        <w:rPr>
          <w:rFonts w:hint="eastAsia"/>
        </w:rPr>
        <w:t>领域具有许多应用，</w:t>
      </w:r>
      <w:r w:rsidR="00BE5C40">
        <w:rPr>
          <w:rFonts w:hint="eastAsia"/>
        </w:rPr>
        <w:t>如文档摘要、机器翻译、</w:t>
      </w:r>
      <w:r w:rsidR="004B3184">
        <w:rPr>
          <w:rFonts w:hint="eastAsia"/>
        </w:rPr>
        <w:t>知识图谱</w:t>
      </w:r>
      <w:r w:rsidR="004261C3">
        <w:rPr>
          <w:rFonts w:hint="eastAsia"/>
        </w:rPr>
        <w:t>构建、实体消歧、语言建模等。</w:t>
      </w:r>
      <w:r w:rsidR="004205EB">
        <w:rPr>
          <w:rFonts w:hint="eastAsia"/>
        </w:rPr>
        <w:t>由此可见对实体关系抽取的研究是十分有意义的。</w:t>
      </w:r>
    </w:p>
    <w:p w:rsidR="001F613D" w:rsidRDefault="00C40DC4" w:rsidP="00705829">
      <w:pPr>
        <w:pStyle w:val="2"/>
        <w:spacing w:before="156" w:after="156"/>
      </w:pPr>
      <w:bookmarkStart w:id="19" w:name="_Toc482002591"/>
      <w:r>
        <w:rPr>
          <w:rFonts w:hint="eastAsia"/>
        </w:rPr>
        <w:t>实体</w:t>
      </w:r>
      <w:r w:rsidR="00B05E4C">
        <w:rPr>
          <w:rFonts w:hint="eastAsia"/>
        </w:rPr>
        <w:t>关系抽取</w:t>
      </w:r>
      <w:r w:rsidR="001A0FAC">
        <w:rPr>
          <w:rFonts w:hint="eastAsia"/>
        </w:rPr>
        <w:t>研究现状</w:t>
      </w:r>
      <w:bookmarkEnd w:id="19"/>
    </w:p>
    <w:p w:rsidR="001A0FAC" w:rsidRDefault="006E47F8" w:rsidP="001A0FAC">
      <w:pPr>
        <w:pStyle w:val="a2"/>
        <w:spacing w:before="156" w:after="156"/>
        <w:ind w:firstLine="480"/>
      </w:pPr>
      <w:r>
        <w:rPr>
          <w:rFonts w:hint="eastAsia"/>
        </w:rPr>
        <w:t>实体</w:t>
      </w:r>
      <w:r w:rsidR="00726B1A" w:rsidRPr="00726B1A">
        <w:rPr>
          <w:rFonts w:hint="eastAsia"/>
        </w:rPr>
        <w:t>关系抽取</w:t>
      </w:r>
      <w:r w:rsidR="00A53294">
        <w:rPr>
          <w:rFonts w:hint="eastAsia"/>
        </w:rPr>
        <w:t>作为信息抽取的</w:t>
      </w:r>
      <w:r w:rsidR="00726B1A" w:rsidRPr="00726B1A">
        <w:rPr>
          <w:rFonts w:hint="eastAsia"/>
        </w:rPr>
        <w:t>重要子任务之一，</w:t>
      </w:r>
      <w:r w:rsidR="00EE7821">
        <w:rPr>
          <w:rFonts w:hint="eastAsia"/>
        </w:rPr>
        <w:t>主要任务是识别非结构化文本中出现的实体并确定实体之间的语义关系</w:t>
      </w:r>
      <w:r w:rsidR="006D5C2A">
        <w:rPr>
          <w:rFonts w:hint="eastAsia"/>
        </w:rPr>
        <w:t>。</w:t>
      </w:r>
      <w:r w:rsidR="00726B1A">
        <w:rPr>
          <w:rFonts w:hint="eastAsia"/>
        </w:rPr>
        <w:t>给定一个句子</w:t>
      </w:r>
      <m:oMath>
        <m:r>
          <w:rPr>
            <w:rFonts w:ascii="Cambria Math" w:hAnsi="Cambria Math"/>
          </w:rPr>
          <m:t>S</m:t>
        </m:r>
      </m:oMath>
      <w:r w:rsidR="0096590A">
        <w:t>并标注好句子当中的实体对</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96590A">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96590A">
        <w:t>，</w:t>
      </w:r>
      <w:r w:rsidR="007E34D6">
        <w:rPr>
          <w:rFonts w:hint="eastAsia"/>
        </w:rPr>
        <w:t>实体</w:t>
      </w:r>
      <w:r w:rsidR="0096590A">
        <w:t>关系抽取的任务就是识别出</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96590A">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96590A">
        <w:t>之间的语义关系。</w:t>
      </w:r>
      <w:r w:rsidR="00DA2762">
        <w:t>针对</w:t>
      </w:r>
      <w:r w:rsidR="009E5AE9">
        <w:rPr>
          <w:rFonts w:hint="eastAsia"/>
        </w:rPr>
        <w:t>实体</w:t>
      </w:r>
      <w:r w:rsidR="00DA2762">
        <w:t>关系抽取任务，</w:t>
      </w:r>
      <w:r w:rsidR="007B6A1E">
        <w:rPr>
          <w:rFonts w:hint="eastAsia"/>
        </w:rPr>
        <w:t>目前主流的方法</w:t>
      </w:r>
      <w:r w:rsidR="00844525">
        <w:t>包括基于</w:t>
      </w:r>
      <w:r w:rsidR="00844525">
        <w:rPr>
          <w:rFonts w:hint="eastAsia"/>
        </w:rPr>
        <w:t>半</w:t>
      </w:r>
      <w:r w:rsidR="00F83573">
        <w:t>监督</w:t>
      </w:r>
      <w:r w:rsidR="003C1B63">
        <w:t>学习</w:t>
      </w:r>
      <w:r w:rsidR="00D071B8">
        <w:t>的</w:t>
      </w:r>
      <w:r w:rsidR="003C42BD">
        <w:t>方法</w:t>
      </w:r>
      <w:r w:rsidR="00766646">
        <w:t>和基于</w:t>
      </w:r>
      <w:r w:rsidR="00F83573">
        <w:t>监督</w:t>
      </w:r>
      <w:r w:rsidR="003C42BD">
        <w:t>学习</w:t>
      </w:r>
      <w:r w:rsidR="00D071B8">
        <w:t>的</w:t>
      </w:r>
      <w:r w:rsidR="00506D2C">
        <w:t>方法</w:t>
      </w:r>
      <w:r w:rsidR="00F83573">
        <w:t>。</w:t>
      </w:r>
    </w:p>
    <w:p w:rsidR="003D5C75" w:rsidRDefault="00987769" w:rsidP="001A0FAC">
      <w:pPr>
        <w:pStyle w:val="a2"/>
        <w:spacing w:before="156" w:after="156"/>
        <w:ind w:firstLine="480"/>
      </w:pPr>
      <w:r>
        <w:rPr>
          <w:rFonts w:hint="eastAsia"/>
        </w:rPr>
        <w:t>在基于半</w:t>
      </w:r>
      <w:r w:rsidR="008A39D5">
        <w:rPr>
          <w:rFonts w:hint="eastAsia"/>
        </w:rPr>
        <w:t>监督学习的相关方法中</w:t>
      </w:r>
      <w:r w:rsidR="00B17CF4">
        <w:rPr>
          <w:rFonts w:hint="eastAsia"/>
        </w:rPr>
        <w:t>，有</w:t>
      </w:r>
      <w:r w:rsidR="00944F89">
        <w:rPr>
          <w:rFonts w:hint="eastAsia"/>
        </w:rPr>
        <w:t>的</w:t>
      </w:r>
      <w:r w:rsidR="00B17CF4">
        <w:rPr>
          <w:rFonts w:hint="eastAsia"/>
        </w:rPr>
        <w:t>利用</w:t>
      </w:r>
      <w:r w:rsidR="00944F89">
        <w:rPr>
          <w:rFonts w:hint="eastAsia"/>
        </w:rPr>
        <w:t>了</w:t>
      </w:r>
      <w:r w:rsidR="00B17CF4">
        <w:rPr>
          <w:rFonts w:hint="eastAsia"/>
        </w:rPr>
        <w:t>实体</w:t>
      </w:r>
      <w:r w:rsidR="00785BE0">
        <w:rPr>
          <w:rFonts w:hint="eastAsia"/>
        </w:rPr>
        <w:t>所在</w:t>
      </w:r>
      <w:r w:rsidR="00B17CF4">
        <w:rPr>
          <w:rFonts w:hint="eastAsia"/>
        </w:rPr>
        <w:t>的上下文信息</w:t>
      </w:r>
      <w:r w:rsidR="00705829">
        <w:rPr>
          <w:rFonts w:hint="eastAsia"/>
        </w:rPr>
        <w:t>。</w:t>
      </w:r>
      <w:r w:rsidR="00623CED">
        <w:rPr>
          <w:rFonts w:hint="eastAsia"/>
        </w:rPr>
        <w:t>它是基于</w:t>
      </w:r>
      <w:r w:rsidR="0008631F">
        <w:rPr>
          <w:rFonts w:hint="eastAsia"/>
        </w:rPr>
        <w:t>一种</w:t>
      </w:r>
      <w:r w:rsidR="00F133D6">
        <w:rPr>
          <w:rFonts w:hint="eastAsia"/>
        </w:rPr>
        <w:t>叫做</w:t>
      </w:r>
      <w:r w:rsidR="00F133D6" w:rsidRPr="00B526D0">
        <w:rPr>
          <w:rFonts w:hint="eastAsia"/>
        </w:rPr>
        <w:t>分布假说</w:t>
      </w:r>
      <w:r w:rsidR="00F133D6">
        <w:rPr>
          <w:rFonts w:hint="eastAsia"/>
        </w:rPr>
        <w:t>的</w:t>
      </w:r>
      <w:r w:rsidR="00F133D6" w:rsidRPr="00B526D0">
        <w:rPr>
          <w:rFonts w:hint="eastAsia"/>
        </w:rPr>
        <w:t>理论</w:t>
      </w:r>
      <w:r w:rsidR="00F133D6">
        <w:rPr>
          <w:rFonts w:hint="eastAsia"/>
        </w:rPr>
        <w:t>(</w:t>
      </w:r>
      <w:r w:rsidR="00F133D6" w:rsidRPr="00B526D0">
        <w:t>Distributional hypothesis theory</w:t>
      </w:r>
      <w:r w:rsidR="00F133D6">
        <w:rPr>
          <w:rFonts w:hint="eastAsia"/>
        </w:rPr>
        <w:t>)</w:t>
      </w:r>
      <w:r w:rsidR="006D0C49">
        <w:fldChar w:fldCharType="begin"/>
      </w:r>
      <w:r w:rsidR="006D0C49">
        <w:instrText xml:space="preserve"> </w:instrText>
      </w:r>
      <w:r w:rsidR="006D0C49">
        <w:rPr>
          <w:rFonts w:hint="eastAsia"/>
        </w:rPr>
        <w:instrText>REF _Ref480132146 \r \h</w:instrText>
      </w:r>
      <w:r w:rsidR="006D0C49">
        <w:instrText xml:space="preserve"> </w:instrText>
      </w:r>
      <w:r w:rsidR="006D0C49">
        <w:fldChar w:fldCharType="separate"/>
      </w:r>
      <w:r w:rsidR="003C554C">
        <w:t>[7]</w:t>
      </w:r>
      <w:r w:rsidR="006D0C49">
        <w:fldChar w:fldCharType="end"/>
      </w:r>
      <w:r w:rsidR="0008631F">
        <w:rPr>
          <w:rFonts w:hint="eastAsia"/>
        </w:rPr>
        <w:t>：</w:t>
      </w:r>
      <w:r w:rsidR="00723F56">
        <w:rPr>
          <w:rFonts w:hint="eastAsia"/>
        </w:rPr>
        <w:t>出现在同一篇文章中的词往往有着相近的意思。</w:t>
      </w:r>
      <w:r w:rsidR="008E463B">
        <w:rPr>
          <w:rFonts w:hint="eastAsia"/>
        </w:rPr>
        <w:t>该假说</w:t>
      </w:r>
      <w:r w:rsidR="00C2558A">
        <w:t>相应的可以扩展为：</w:t>
      </w:r>
      <w:r w:rsidR="002C7DCD">
        <w:t>出现在相似文章当中的实体对往往具有类似的关系</w:t>
      </w:r>
      <w:r w:rsidR="001B0952">
        <w:t>。</w:t>
      </w:r>
      <w:r w:rsidR="001B0952" w:rsidRPr="001B0952">
        <w:t>Hasegawa</w:t>
      </w:r>
      <w:r w:rsidR="006D0C49">
        <w:fldChar w:fldCharType="begin"/>
      </w:r>
      <w:r w:rsidR="006D0C49">
        <w:instrText xml:space="preserve"> REF _Ref480132125 \r \h </w:instrText>
      </w:r>
      <w:r w:rsidR="006D0C49">
        <w:fldChar w:fldCharType="separate"/>
      </w:r>
      <w:r w:rsidR="003C554C">
        <w:t>[8]</w:t>
      </w:r>
      <w:r w:rsidR="006D0C49">
        <w:fldChar w:fldCharType="end"/>
      </w:r>
      <w:r w:rsidR="00331856">
        <w:rPr>
          <w:rFonts w:hint="eastAsia"/>
        </w:rPr>
        <w:t>采用层次聚类方法来聚类实体</w:t>
      </w:r>
      <w:r w:rsidR="00A21D05">
        <w:rPr>
          <w:rFonts w:hint="eastAsia"/>
        </w:rPr>
        <w:t>的上下文，并简单地选择了上</w:t>
      </w:r>
      <w:r w:rsidR="00A21D05">
        <w:rPr>
          <w:rFonts w:hint="eastAsia"/>
        </w:rPr>
        <w:lastRenderedPageBreak/>
        <w:t>下文中出现最频繁</w:t>
      </w:r>
      <w:r w:rsidR="00C127E6">
        <w:rPr>
          <w:rFonts w:hint="eastAsia"/>
        </w:rPr>
        <w:t>的词来代表实体</w:t>
      </w:r>
      <w:r w:rsidR="00331856" w:rsidRPr="00331856">
        <w:rPr>
          <w:rFonts w:hint="eastAsia"/>
        </w:rPr>
        <w:t>之间的关系。</w:t>
      </w:r>
      <w:r w:rsidR="00E04F26">
        <w:rPr>
          <w:rFonts w:hint="eastAsia"/>
        </w:rPr>
        <w:t>Chen</w:t>
      </w:r>
      <w:r w:rsidR="006D0C49">
        <w:fldChar w:fldCharType="begin"/>
      </w:r>
      <w:r w:rsidR="006D0C49">
        <w:instrText xml:space="preserve"> </w:instrText>
      </w:r>
      <w:r w:rsidR="006D0C49">
        <w:rPr>
          <w:rFonts w:hint="eastAsia"/>
        </w:rPr>
        <w:instrText>REF _Ref480132116 \r \h</w:instrText>
      </w:r>
      <w:r w:rsidR="006D0C49">
        <w:instrText xml:space="preserve"> </w:instrText>
      </w:r>
      <w:r w:rsidR="006D0C49">
        <w:fldChar w:fldCharType="separate"/>
      </w:r>
      <w:r w:rsidR="003C554C">
        <w:t>[9]</w:t>
      </w:r>
      <w:r w:rsidR="006D0C49">
        <w:fldChar w:fldCharType="end"/>
      </w:r>
      <w:r w:rsidR="000C612F">
        <w:rPr>
          <w:rFonts w:hint="eastAsia"/>
        </w:rPr>
        <w:t>提出了一种基于模型顺序选择和</w:t>
      </w:r>
      <w:r w:rsidR="00400BBF">
        <w:rPr>
          <w:rFonts w:hint="eastAsia"/>
        </w:rPr>
        <w:t>标签识别的半</w:t>
      </w:r>
      <w:r w:rsidR="000C612F" w:rsidRPr="000C612F">
        <w:rPr>
          <w:rFonts w:hint="eastAsia"/>
        </w:rPr>
        <w:t>监督方法，以解决这个问题。</w:t>
      </w:r>
    </w:p>
    <w:p w:rsidR="00F23620" w:rsidRDefault="006E667C" w:rsidP="00D75AAC">
      <w:pPr>
        <w:pStyle w:val="a2"/>
        <w:spacing w:before="156" w:after="156"/>
        <w:ind w:firstLine="480"/>
      </w:pPr>
      <w:r>
        <w:rPr>
          <w:rFonts w:hint="eastAsia"/>
        </w:rPr>
        <w:t>基</w:t>
      </w:r>
      <m:oMath>
        <m:r>
          <m:rPr>
            <m:sty m:val="p"/>
          </m:rPr>
          <w:rPr>
            <w:rFonts w:ascii="Cambria Math" w:hAnsi="Cambria Math" w:hint="eastAsia"/>
          </w:rPr>
          <m:t>于有监督的学习方法是将关系抽取任务看成是多分类问题</m:t>
        </m:r>
      </m:oMath>
      <w:r w:rsidR="00CD08E5">
        <w:rPr>
          <w:rFonts w:hint="eastAsia"/>
        </w:rPr>
        <w:t>。</w:t>
      </w:r>
      <w:r w:rsidR="00833CC4">
        <w:rPr>
          <w:rFonts w:hint="eastAsia"/>
        </w:rPr>
        <w:t>首先是人工标注训练数据</w:t>
      </w:r>
      <w:r w:rsidR="008A672D">
        <w:rPr>
          <w:rFonts w:hint="eastAsia"/>
        </w:rPr>
        <w:t>，接着是提取各种有效的特征，最后是训练分类模型</w:t>
      </w:r>
      <w:r w:rsidR="00CD08E5" w:rsidRPr="00CD08E5">
        <w:rPr>
          <w:rFonts w:hint="eastAsia"/>
        </w:rPr>
        <w:t>。</w:t>
      </w:r>
      <w:r w:rsidR="00AB1003">
        <w:rPr>
          <w:rFonts w:hint="eastAsia"/>
        </w:rPr>
        <w:t>总的来说，</w:t>
      </w:r>
      <w:r w:rsidR="00CD08E5">
        <w:rPr>
          <w:rFonts w:hint="eastAsia"/>
        </w:rPr>
        <w:t>这些方法可以分成</w:t>
      </w:r>
      <w:r w:rsidR="008F1323">
        <w:rPr>
          <w:rFonts w:hint="eastAsia"/>
        </w:rPr>
        <w:t>两</w:t>
      </w:r>
      <w:r w:rsidR="00AE6882">
        <w:rPr>
          <w:rFonts w:hint="eastAsia"/>
        </w:rPr>
        <w:t>类：</w:t>
      </w:r>
      <w:r w:rsidR="009E1F14">
        <w:rPr>
          <w:rFonts w:hint="eastAsia"/>
        </w:rPr>
        <w:t>一种是基于特征向量的方法，另一种是</w:t>
      </w:r>
      <w:r w:rsidR="008F1323">
        <w:rPr>
          <w:rFonts w:hint="eastAsia"/>
        </w:rPr>
        <w:t>基于核函数的方法</w:t>
      </w:r>
      <w:r w:rsidR="00991E68">
        <w:rPr>
          <w:rFonts w:hint="eastAsia"/>
        </w:rPr>
        <w:t>。</w:t>
      </w:r>
      <w:r w:rsidR="00152BFD">
        <w:rPr>
          <w:rFonts w:hint="eastAsia"/>
        </w:rPr>
        <w:t>对于基于特征向量的方法</w:t>
      </w:r>
      <w:r w:rsidR="00766BB5">
        <w:rPr>
          <w:rFonts w:hint="eastAsia"/>
        </w:rPr>
        <w:t>，</w:t>
      </w:r>
      <w:r w:rsidR="00DC7FEF">
        <w:rPr>
          <w:rFonts w:hint="eastAsia"/>
        </w:rPr>
        <w:t>通常做法是将句子的一些信息例如词序列、解析树等转换成特征向量</w:t>
      </w:r>
      <w:r w:rsidR="00B34704">
        <w:fldChar w:fldCharType="begin"/>
      </w:r>
      <w:r w:rsidR="00B34704">
        <w:instrText xml:space="preserve"> </w:instrText>
      </w:r>
      <w:r w:rsidR="00B34704">
        <w:rPr>
          <w:rFonts w:hint="eastAsia"/>
        </w:rPr>
        <w:instrText>REF _Ref480132106 \r \h</w:instrText>
      </w:r>
      <w:r w:rsidR="00B34704">
        <w:instrText xml:space="preserve"> </w:instrText>
      </w:r>
      <w:r w:rsidR="00B34704">
        <w:fldChar w:fldCharType="separate"/>
      </w:r>
      <w:r w:rsidR="003C554C">
        <w:t>[10]</w:t>
      </w:r>
      <w:r w:rsidR="00B34704">
        <w:fldChar w:fldCharType="end"/>
      </w:r>
      <w:r w:rsidR="0090003C">
        <w:rPr>
          <w:rFonts w:hint="eastAsia"/>
        </w:rPr>
        <w:t>。该</w:t>
      </w:r>
      <w:r w:rsidR="0090003C" w:rsidRPr="0090003C">
        <w:rPr>
          <w:rFonts w:hint="eastAsia"/>
        </w:rPr>
        <w:t>方法在将结构化表示转换成特征向量时</w:t>
      </w:r>
      <w:r w:rsidR="001E50BA">
        <w:rPr>
          <w:rFonts w:hint="eastAsia"/>
        </w:rPr>
        <w:t>通常面临</w:t>
      </w:r>
      <w:r w:rsidR="0090003C" w:rsidRPr="0090003C">
        <w:rPr>
          <w:rFonts w:hint="eastAsia"/>
        </w:rPr>
        <w:t>选择合适的特征集的问题。</w:t>
      </w:r>
      <w:r w:rsidR="001A18AC">
        <w:rPr>
          <w:rFonts w:hint="eastAsia"/>
        </w:rPr>
        <w:t>而基于核函数的方法则无需显示地抽取出特征，但需要定义一个比较好的核函数</w:t>
      </w:r>
      <w:r w:rsidR="002260DD">
        <w:rPr>
          <w:rFonts w:hint="eastAsia"/>
        </w:rPr>
        <w:t>，目前已有的工作包括：基于卷积树的核函数</w:t>
      </w:r>
      <w:r w:rsidR="00B34704">
        <w:fldChar w:fldCharType="begin"/>
      </w:r>
      <w:r w:rsidR="00B34704">
        <w:instrText xml:space="preserve"> </w:instrText>
      </w:r>
      <w:r w:rsidR="00B34704">
        <w:rPr>
          <w:rFonts w:hint="eastAsia"/>
        </w:rPr>
        <w:instrText>REF _Ref480132097 \r \h</w:instrText>
      </w:r>
      <w:r w:rsidR="00B34704">
        <w:instrText xml:space="preserve"> </w:instrText>
      </w:r>
      <w:r w:rsidR="00B34704">
        <w:fldChar w:fldCharType="separate"/>
      </w:r>
      <w:r w:rsidR="003C554C">
        <w:t>[11]</w:t>
      </w:r>
      <w:r w:rsidR="00B34704">
        <w:fldChar w:fldCharType="end"/>
      </w:r>
      <w:r w:rsidR="00FF3DEF">
        <w:rPr>
          <w:rFonts w:hint="eastAsia"/>
        </w:rPr>
        <w:t>，</w:t>
      </w:r>
      <w:r w:rsidR="00A26B92">
        <w:rPr>
          <w:rFonts w:hint="eastAsia"/>
        </w:rPr>
        <w:t>子序列核函数</w:t>
      </w:r>
      <w:r w:rsidR="00B34704">
        <w:fldChar w:fldCharType="begin"/>
      </w:r>
      <w:r w:rsidR="00B34704">
        <w:instrText xml:space="preserve"> </w:instrText>
      </w:r>
      <w:r w:rsidR="00B34704">
        <w:rPr>
          <w:rFonts w:hint="eastAsia"/>
        </w:rPr>
        <w:instrText>REF _Ref480132087 \r \h</w:instrText>
      </w:r>
      <w:r w:rsidR="00B34704">
        <w:instrText xml:space="preserve"> </w:instrText>
      </w:r>
      <w:r w:rsidR="00B34704">
        <w:fldChar w:fldCharType="separate"/>
      </w:r>
      <w:r w:rsidR="003C554C">
        <w:t>[12]</w:t>
      </w:r>
      <w:r w:rsidR="00B34704">
        <w:fldChar w:fldCharType="end"/>
      </w:r>
      <w:r w:rsidR="00442116">
        <w:rPr>
          <w:rFonts w:hint="eastAsia"/>
        </w:rPr>
        <w:t>以及基于依存语法树的核函数</w:t>
      </w:r>
      <w:r w:rsidR="00B34704">
        <w:fldChar w:fldCharType="begin"/>
      </w:r>
      <w:r w:rsidR="00B34704">
        <w:instrText xml:space="preserve"> </w:instrText>
      </w:r>
      <w:r w:rsidR="00B34704">
        <w:rPr>
          <w:rFonts w:hint="eastAsia"/>
        </w:rPr>
        <w:instrText>REF _Ref480132079 \r \h</w:instrText>
      </w:r>
      <w:r w:rsidR="00B34704">
        <w:instrText xml:space="preserve"> </w:instrText>
      </w:r>
      <w:r w:rsidR="00B34704">
        <w:fldChar w:fldCharType="separate"/>
      </w:r>
      <w:r w:rsidR="003C554C">
        <w:t>[13]</w:t>
      </w:r>
      <w:r w:rsidR="00B34704">
        <w:fldChar w:fldCharType="end"/>
      </w:r>
      <w:r w:rsidR="00D75AAC">
        <w:rPr>
          <w:rFonts w:hint="eastAsia"/>
        </w:rPr>
        <w:t>。</w:t>
      </w:r>
      <w:r w:rsidR="00176EA2" w:rsidRPr="00176EA2">
        <w:rPr>
          <w:rFonts w:hint="eastAsia"/>
        </w:rPr>
        <w:t>无论是基于特征向量方法还是基于内核函数的方法，</w:t>
      </w:r>
      <w:r w:rsidR="0005281B">
        <w:rPr>
          <w:rFonts w:hint="eastAsia"/>
        </w:rPr>
        <w:t>绝大多数的</w:t>
      </w:r>
      <w:r w:rsidR="00E84C34">
        <w:rPr>
          <w:rFonts w:hint="eastAsia"/>
        </w:rPr>
        <w:t>研究重点是如何</w:t>
      </w:r>
      <w:r w:rsidR="00AC0C59">
        <w:rPr>
          <w:rFonts w:hint="eastAsia"/>
        </w:rPr>
        <w:t>抽取和选取有效的特征子集，以提升分类模型的性能</w:t>
      </w:r>
      <w:r w:rsidR="007414EA">
        <w:rPr>
          <w:rFonts w:hint="eastAsia"/>
        </w:rPr>
        <w:t>。然而抽取这些特征不可避免的需要借助于一些自然语言处理工具，这些工具往往会存在误差，影响最终的分类结果。</w:t>
      </w:r>
    </w:p>
    <w:p w:rsidR="004E2347" w:rsidRDefault="004E2347" w:rsidP="00901BD4">
      <w:pPr>
        <w:pStyle w:val="a2"/>
        <w:spacing w:before="156" w:after="156"/>
        <w:ind w:firstLine="480"/>
      </w:pPr>
      <w:r>
        <w:rPr>
          <w:rFonts w:hint="eastAsia"/>
        </w:rPr>
        <w:t>基</w:t>
      </w:r>
      <m:oMath>
        <m:r>
          <m:rPr>
            <m:sty m:val="p"/>
          </m:rPr>
          <w:rPr>
            <w:rFonts w:ascii="Cambria Math" w:hAnsi="Cambria Math" w:hint="eastAsia"/>
          </w:rPr>
          <m:t>于有监督学习的关系抽取方法还面临着一个问题</m:t>
        </m:r>
      </m:oMath>
      <w:r w:rsidR="00F147C0">
        <w:rPr>
          <w:rFonts w:hint="eastAsia"/>
        </w:rPr>
        <w:t>，就是缺少足够多</w:t>
      </w:r>
      <w:r w:rsidR="009544D5">
        <w:rPr>
          <w:rFonts w:hint="eastAsia"/>
        </w:rPr>
        <w:t>标注过的训练数据集</w:t>
      </w:r>
      <w:r w:rsidR="00841EC2">
        <w:rPr>
          <w:rFonts w:hint="eastAsia"/>
        </w:rPr>
        <w:t>，</w:t>
      </w:r>
      <w:r w:rsidR="001D79F4">
        <w:rPr>
          <w:rFonts w:hint="eastAsia"/>
        </w:rPr>
        <w:t>大量的训练数据集的标注无法完全通过人力来完成</w:t>
      </w:r>
      <w:r w:rsidR="00B52611" w:rsidRPr="00B52611">
        <w:rPr>
          <w:rFonts w:hint="eastAsia"/>
        </w:rPr>
        <w:t>。</w:t>
      </w:r>
      <w:r w:rsidR="00FC148F">
        <w:rPr>
          <w:rFonts w:hint="eastAsia"/>
        </w:rPr>
        <w:t>为了解决这样一个问题</w:t>
      </w:r>
      <w:r w:rsidR="00B52611">
        <w:rPr>
          <w:rFonts w:hint="eastAsia"/>
        </w:rPr>
        <w:t>，</w:t>
      </w:r>
      <w:r w:rsidR="00B52611">
        <w:rPr>
          <w:rFonts w:hint="eastAsia"/>
        </w:rPr>
        <w:t xml:space="preserve">Mintz </w:t>
      </w:r>
      <w:r w:rsidR="00B52611">
        <w:rPr>
          <w:rFonts w:hint="eastAsia"/>
        </w:rPr>
        <w:t>等人</w:t>
      </w:r>
      <w:r w:rsidR="00B34704">
        <w:fldChar w:fldCharType="begin"/>
      </w:r>
      <w:r w:rsidR="00B34704">
        <w:instrText xml:space="preserve"> </w:instrText>
      </w:r>
      <w:r w:rsidR="00B34704">
        <w:rPr>
          <w:rFonts w:hint="eastAsia"/>
        </w:rPr>
        <w:instrText>REF _Ref480132068 \r \h</w:instrText>
      </w:r>
      <w:r w:rsidR="00B34704">
        <w:instrText xml:space="preserve"> </w:instrText>
      </w:r>
      <w:r w:rsidR="00B34704">
        <w:fldChar w:fldCharType="separate"/>
      </w:r>
      <w:r w:rsidR="003C554C">
        <w:t>[14]</w:t>
      </w:r>
      <w:r w:rsidR="00B34704">
        <w:fldChar w:fldCharType="end"/>
      </w:r>
      <w:r w:rsidR="00CA7D7B">
        <w:rPr>
          <w:rFonts w:hint="eastAsia"/>
        </w:rPr>
        <w:t>提出了远程监督</w:t>
      </w:r>
      <w:r w:rsidR="00CA7D7B">
        <w:rPr>
          <w:rFonts w:hint="eastAsia"/>
        </w:rPr>
        <w:t>(Distant Supervision)</w:t>
      </w:r>
      <w:r w:rsidR="00B52611">
        <w:rPr>
          <w:rFonts w:hint="eastAsia"/>
        </w:rPr>
        <w:t>的思想。</w:t>
      </w:r>
      <w:r w:rsidR="00671051">
        <w:rPr>
          <w:rFonts w:hint="eastAsia"/>
        </w:rPr>
        <w:t>他</w:t>
      </w:r>
      <w:r w:rsidR="00671051" w:rsidRPr="007C1AB5">
        <w:rPr>
          <w:rFonts w:hint="eastAsia"/>
        </w:rPr>
        <w:t>们将</w:t>
      </w:r>
      <w:r w:rsidR="005F5B23">
        <w:rPr>
          <w:rFonts w:hint="eastAsia"/>
        </w:rPr>
        <w:t>N</w:t>
      </w:r>
      <w:r w:rsidR="005F5B23">
        <w:t>ew York Time</w:t>
      </w:r>
      <w:r w:rsidR="00D80285">
        <w:t>s</w:t>
      </w:r>
      <w:r w:rsidR="00590C52">
        <w:rPr>
          <w:rFonts w:hint="eastAsia"/>
        </w:rPr>
        <w:t>中的</w:t>
      </w:r>
      <w:r w:rsidR="00671051" w:rsidRPr="007C1AB5">
        <w:rPr>
          <w:rFonts w:hint="eastAsia"/>
        </w:rPr>
        <w:t>新闻文本与大规模知识图谱</w:t>
      </w:r>
      <w:r w:rsidR="00671051" w:rsidRPr="007C1AB5">
        <w:rPr>
          <w:rFonts w:hint="eastAsia"/>
        </w:rPr>
        <w:t xml:space="preserve"> Freebase</w:t>
      </w:r>
      <w:r w:rsidR="00671051">
        <w:rPr>
          <w:rStyle w:val="afd"/>
        </w:rPr>
        <w:footnoteReference w:id="3"/>
      </w:r>
      <w:r w:rsidR="00671051">
        <w:rPr>
          <w:rFonts w:hint="eastAsia"/>
        </w:rPr>
        <w:t>当中的</w:t>
      </w:r>
      <w:r w:rsidR="00671051">
        <w:rPr>
          <w:rFonts w:hint="eastAsia"/>
        </w:rPr>
        <w:t>7</w:t>
      </w:r>
      <w:r w:rsidR="00671051">
        <w:t>000</w:t>
      </w:r>
      <w:r w:rsidR="00671051" w:rsidRPr="007C1AB5">
        <w:rPr>
          <w:rFonts w:hint="eastAsia"/>
        </w:rPr>
        <w:t>多个关系和超过</w:t>
      </w:r>
      <w:r w:rsidR="00671051">
        <w:rPr>
          <w:rFonts w:hint="eastAsia"/>
        </w:rPr>
        <w:t>9</w:t>
      </w:r>
      <w:r w:rsidR="00671051" w:rsidRPr="007C1AB5">
        <w:rPr>
          <w:rFonts w:hint="eastAsia"/>
        </w:rPr>
        <w:t>亿的实体进行实体对齐。</w:t>
      </w:r>
      <w:r w:rsidR="00240051" w:rsidRPr="007C1AB5">
        <w:rPr>
          <w:rFonts w:hint="eastAsia"/>
        </w:rPr>
        <w:t>远程监督</w:t>
      </w:r>
      <w:r w:rsidR="00240051">
        <w:rPr>
          <w:rFonts w:hint="eastAsia"/>
        </w:rPr>
        <w:t>基于这样一种</w:t>
      </w:r>
      <w:r w:rsidR="00240051" w:rsidRPr="007C1AB5">
        <w:rPr>
          <w:rFonts w:hint="eastAsia"/>
        </w:rPr>
        <w:t>假设，</w:t>
      </w:r>
      <w:r w:rsidR="00F73A8E">
        <w:rPr>
          <w:rFonts w:hint="eastAsia"/>
        </w:rPr>
        <w:t>如果一个句子</w:t>
      </w:r>
      <w:r w:rsidR="00DF55C5">
        <w:rPr>
          <w:rFonts w:hint="eastAsia"/>
        </w:rPr>
        <w:t>当中</w:t>
      </w:r>
      <w:r w:rsidR="00F73A8E">
        <w:rPr>
          <w:rFonts w:hint="eastAsia"/>
        </w:rPr>
        <w:t>同时包含了两个实体，那么可以认为该句子包含了该实体对在</w:t>
      </w:r>
      <w:r w:rsidR="00F73A8E">
        <w:rPr>
          <w:rFonts w:hint="eastAsia"/>
        </w:rPr>
        <w:t>Freebase</w:t>
      </w:r>
      <w:r w:rsidR="00F73A8E">
        <w:rPr>
          <w:rFonts w:hint="eastAsia"/>
        </w:rPr>
        <w:t>中对应的关系，因此可以将该句子作为一条训练语料。</w:t>
      </w:r>
      <w:r w:rsidR="00000903">
        <w:rPr>
          <w:rFonts w:hint="eastAsia"/>
        </w:rPr>
        <w:t>通过远程监督这样一种思想，便可以快速</w:t>
      </w:r>
      <w:r w:rsidR="009C2F96">
        <w:rPr>
          <w:rFonts w:hint="eastAsia"/>
        </w:rPr>
        <w:t>地</w:t>
      </w:r>
      <w:r w:rsidR="00000903">
        <w:rPr>
          <w:rFonts w:hint="eastAsia"/>
        </w:rPr>
        <w:t>获取大量的训练语料</w:t>
      </w:r>
      <w:r w:rsidR="000D7E21">
        <w:rPr>
          <w:rFonts w:hint="eastAsia"/>
        </w:rPr>
        <w:t>，有效解决</w:t>
      </w:r>
      <m:oMath>
        <m:r>
          <m:rPr>
            <m:sty m:val="p"/>
          </m:rPr>
          <w:rPr>
            <w:rFonts w:ascii="Cambria Math" w:hAnsi="Cambria Math" w:hint="eastAsia"/>
          </w:rPr>
          <m:t>了关系抽取的标注数据来源问题</m:t>
        </m:r>
      </m:oMath>
      <w:r w:rsidR="007C1AB5" w:rsidRPr="007C1AB5">
        <w:rPr>
          <w:rFonts w:hint="eastAsia"/>
        </w:rPr>
        <w:t>。</w:t>
      </w:r>
      <w:r w:rsidR="006443AA">
        <w:rPr>
          <w:rFonts w:hint="eastAsia"/>
        </w:rPr>
        <w:t>但是该方法存在一个明显</w:t>
      </w:r>
      <w:r w:rsidR="003C49A0">
        <w:rPr>
          <w:rFonts w:hint="eastAsia"/>
        </w:rPr>
        <w:t>的问题，即标注的数据可能不正确将会导致训练数据存在噪音，影响最终</w:t>
      </w:r>
      <w:r w:rsidR="006443AA">
        <w:rPr>
          <w:rFonts w:hint="eastAsia"/>
        </w:rPr>
        <w:t>模型的分类效果。</w:t>
      </w:r>
      <w:r w:rsidR="000C562C">
        <w:rPr>
          <w:rFonts w:hint="eastAsia"/>
        </w:rPr>
        <w:t>为了解决这样一个</w:t>
      </w:r>
      <w:r w:rsidR="00D40100">
        <w:rPr>
          <w:rFonts w:hint="eastAsia"/>
        </w:rPr>
        <w:t>问题，</w:t>
      </w:r>
      <w:r w:rsidR="006F56E1">
        <w:rPr>
          <w:rFonts w:hint="eastAsia"/>
        </w:rPr>
        <w:t>很多人尝试使用不同的方法对远程监督进行改进</w:t>
      </w:r>
      <w:r w:rsidR="0022385F">
        <w:rPr>
          <w:rFonts w:hint="eastAsia"/>
        </w:rPr>
        <w:t>，以降低标注错误率</w:t>
      </w:r>
      <w:r w:rsidR="007C1AB5" w:rsidRPr="007C1AB5">
        <w:rPr>
          <w:rFonts w:hint="eastAsia"/>
        </w:rPr>
        <w:t>。</w:t>
      </w:r>
      <w:r w:rsidR="00BD2331">
        <w:rPr>
          <w:rFonts w:hint="eastAsia"/>
        </w:rPr>
        <w:t>比</w:t>
      </w:r>
      <w:r w:rsidR="000E415E">
        <w:rPr>
          <w:rFonts w:hint="eastAsia"/>
        </w:rPr>
        <w:t>如</w:t>
      </w:r>
      <w:r w:rsidR="000E415E">
        <w:rPr>
          <w:rFonts w:hint="eastAsia"/>
        </w:rPr>
        <w:t>Takamatsu</w:t>
      </w:r>
      <w:r w:rsidR="000E415E">
        <w:rPr>
          <w:rFonts w:hint="eastAsia"/>
        </w:rPr>
        <w:t>等人</w:t>
      </w:r>
      <w:r w:rsidR="008C660A">
        <w:fldChar w:fldCharType="begin"/>
      </w:r>
      <w:r w:rsidR="008C660A">
        <w:instrText xml:space="preserve"> </w:instrText>
      </w:r>
      <w:r w:rsidR="008C660A">
        <w:rPr>
          <w:rFonts w:hint="eastAsia"/>
        </w:rPr>
        <w:instrText>REF _Ref480132046 \r \h</w:instrText>
      </w:r>
      <w:r w:rsidR="008C660A">
        <w:instrText xml:space="preserve"> </w:instrText>
      </w:r>
      <w:r w:rsidR="008C660A">
        <w:fldChar w:fldCharType="separate"/>
      </w:r>
      <w:r w:rsidR="003C554C">
        <w:t>[15]</w:t>
      </w:r>
      <w:r w:rsidR="008C660A">
        <w:fldChar w:fldCharType="end"/>
      </w:r>
      <w:r w:rsidR="000E415E">
        <w:rPr>
          <w:rFonts w:hint="eastAsia"/>
        </w:rPr>
        <w:t>改进了实体对齐的</w:t>
      </w:r>
      <w:r w:rsidR="00BC2F67">
        <w:rPr>
          <w:rFonts w:hint="eastAsia"/>
        </w:rPr>
        <w:t>方法</w:t>
      </w:r>
      <w:r w:rsidR="00235D28">
        <w:rPr>
          <w:rFonts w:hint="eastAsia"/>
        </w:rPr>
        <w:t>，减少</w:t>
      </w:r>
      <w:r w:rsidR="000E415E">
        <w:rPr>
          <w:rFonts w:hint="eastAsia"/>
        </w:rPr>
        <w:t>了数据噪音，提高</w:t>
      </w:r>
      <w:r w:rsidR="00CF5F6D">
        <w:rPr>
          <w:rFonts w:hint="eastAsia"/>
        </w:rPr>
        <w:t>了最终</w:t>
      </w:r>
      <w:r w:rsidR="004F7130">
        <w:rPr>
          <w:rFonts w:hint="eastAsia"/>
        </w:rPr>
        <w:t>抽取模型的准确率</w:t>
      </w:r>
      <w:r w:rsidR="000E415E">
        <w:rPr>
          <w:rFonts w:hint="eastAsia"/>
        </w:rPr>
        <w:t>。</w:t>
      </w:r>
      <w:r w:rsidR="000E415E">
        <w:rPr>
          <w:rFonts w:hint="eastAsia"/>
        </w:rPr>
        <w:t xml:space="preserve">Yao </w:t>
      </w:r>
      <w:r w:rsidR="000E415E">
        <w:rPr>
          <w:rFonts w:hint="eastAsia"/>
        </w:rPr>
        <w:t>等人</w:t>
      </w:r>
      <w:r w:rsidR="008C660A">
        <w:fldChar w:fldCharType="begin"/>
      </w:r>
      <w:r w:rsidR="008C660A">
        <w:instrText xml:space="preserve"> </w:instrText>
      </w:r>
      <w:r w:rsidR="008C660A">
        <w:rPr>
          <w:rFonts w:hint="eastAsia"/>
        </w:rPr>
        <w:instrText>REF _Ref480132032 \r \h</w:instrText>
      </w:r>
      <w:r w:rsidR="008C660A">
        <w:instrText xml:space="preserve"> </w:instrText>
      </w:r>
      <w:r w:rsidR="008C660A">
        <w:fldChar w:fldCharType="separate"/>
      </w:r>
      <w:r w:rsidR="003C554C">
        <w:t>[16]</w:t>
      </w:r>
      <w:r w:rsidR="008C660A">
        <w:fldChar w:fldCharType="end"/>
      </w:r>
      <w:r w:rsidR="000E415E">
        <w:rPr>
          <w:rFonts w:hint="eastAsia"/>
        </w:rPr>
        <w:t>提出了基于无向图模型的关系抽取方法。</w:t>
      </w:r>
      <w:r w:rsidR="000E415E">
        <w:rPr>
          <w:rFonts w:hint="eastAsia"/>
        </w:rPr>
        <w:t xml:space="preserve">Riedel </w:t>
      </w:r>
      <w:r w:rsidR="000E415E">
        <w:rPr>
          <w:rFonts w:hint="eastAsia"/>
        </w:rPr>
        <w:t>等人</w:t>
      </w:r>
      <w:r w:rsidR="0024047B">
        <w:fldChar w:fldCharType="begin"/>
      </w:r>
      <w:r w:rsidR="0024047B">
        <w:instrText xml:space="preserve"> </w:instrText>
      </w:r>
      <w:r w:rsidR="0024047B">
        <w:rPr>
          <w:rFonts w:hint="eastAsia"/>
        </w:rPr>
        <w:instrText>REF _Ref480132014 \r \h</w:instrText>
      </w:r>
      <w:r w:rsidR="0024047B">
        <w:instrText xml:space="preserve"> </w:instrText>
      </w:r>
      <w:r w:rsidR="0024047B">
        <w:fldChar w:fldCharType="separate"/>
      </w:r>
      <w:r w:rsidR="003C554C">
        <w:t>[17]</w:t>
      </w:r>
      <w:r w:rsidR="0024047B">
        <w:fldChar w:fldCharType="end"/>
      </w:r>
      <w:r w:rsidR="000E415E">
        <w:rPr>
          <w:rFonts w:hint="eastAsia"/>
        </w:rPr>
        <w:t>则增强了远程监督的假设，</w:t>
      </w:r>
      <w:r w:rsidR="00F314EA">
        <w:rPr>
          <w:rFonts w:hint="eastAsia"/>
        </w:rPr>
        <w:t>将标注错误率大大降低</w:t>
      </w:r>
      <w:r w:rsidR="000E415E">
        <w:rPr>
          <w:rFonts w:hint="eastAsia"/>
        </w:rPr>
        <w:t>。</w:t>
      </w:r>
    </w:p>
    <w:p w:rsidR="00FD57D7" w:rsidRDefault="00CF5F6D" w:rsidP="00901BD4">
      <w:pPr>
        <w:pStyle w:val="a2"/>
        <w:spacing w:before="156" w:after="156"/>
        <w:ind w:firstLine="480"/>
      </w:pPr>
      <w:r>
        <w:rPr>
          <w:rFonts w:hint="eastAsia"/>
        </w:rPr>
        <w:t>远程监督思想还存在一个不合理的地方，就是它</w:t>
      </w:r>
      <w:r w:rsidR="004E3D22">
        <w:rPr>
          <w:rFonts w:hint="eastAsia"/>
        </w:rPr>
        <w:t>假定任何一个实体对之间只存在着一种关系</w:t>
      </w:r>
      <w:r w:rsidR="00416396">
        <w:rPr>
          <w:rFonts w:hint="eastAsia"/>
        </w:rPr>
        <w:t>。但是</w:t>
      </w:r>
      <w:r w:rsidR="003953F3">
        <w:rPr>
          <w:rFonts w:hint="eastAsia"/>
        </w:rPr>
        <w:t>实际上</w:t>
      </w:r>
      <w:r w:rsidR="00FD57D7" w:rsidRPr="00FD57D7">
        <w:rPr>
          <w:rFonts w:hint="eastAsia"/>
        </w:rPr>
        <w:t>很多实体</w:t>
      </w:r>
      <w:r w:rsidR="00A702AC">
        <w:rPr>
          <w:rFonts w:hint="eastAsia"/>
        </w:rPr>
        <w:t>对</w:t>
      </w:r>
      <w:r w:rsidR="00FD57D7" w:rsidRPr="00FD57D7">
        <w:rPr>
          <w:rFonts w:hint="eastAsia"/>
        </w:rPr>
        <w:t>之间</w:t>
      </w:r>
      <w:r w:rsidR="001759CE">
        <w:rPr>
          <w:rFonts w:hint="eastAsia"/>
        </w:rPr>
        <w:t>并不仅仅只存在一种关系，</w:t>
      </w:r>
      <w:r w:rsidR="005438B4">
        <w:rPr>
          <w:rFonts w:hint="eastAsia"/>
        </w:rPr>
        <w:t>往往</w:t>
      </w:r>
      <w:r w:rsidR="00FD57D7" w:rsidRPr="00FD57D7">
        <w:rPr>
          <w:rFonts w:hint="eastAsia"/>
        </w:rPr>
        <w:t>具有多种关系。</w:t>
      </w:r>
      <w:r w:rsidR="00FD57D7" w:rsidRPr="00FD57D7">
        <w:rPr>
          <w:rFonts w:hint="eastAsia"/>
        </w:rPr>
        <w:lastRenderedPageBreak/>
        <w:t>例如，</w:t>
      </w:r>
      <w:r w:rsidR="0036776D">
        <w:rPr>
          <w:rFonts w:hint="eastAsia"/>
        </w:rPr>
        <w:t>“</w:t>
      </w:r>
      <w:r w:rsidR="000F7567">
        <w:rPr>
          <w:rFonts w:hint="eastAsia"/>
        </w:rPr>
        <w:t>丁磊</w:t>
      </w:r>
      <w:r w:rsidR="0036776D">
        <w:rPr>
          <w:rFonts w:hint="eastAsia"/>
        </w:rPr>
        <w:t>”</w:t>
      </w:r>
      <w:r w:rsidR="00416396">
        <w:rPr>
          <w:rFonts w:hint="eastAsia"/>
        </w:rPr>
        <w:t>和</w:t>
      </w:r>
      <w:r w:rsidR="0036776D">
        <w:rPr>
          <w:rFonts w:hint="eastAsia"/>
        </w:rPr>
        <w:t>“</w:t>
      </w:r>
      <w:r w:rsidR="000F7567">
        <w:rPr>
          <w:rFonts w:hint="eastAsia"/>
        </w:rPr>
        <w:t>网易公司</w:t>
      </w:r>
      <w:r w:rsidR="0036776D">
        <w:rPr>
          <w:rFonts w:hint="eastAsia"/>
        </w:rPr>
        <w:t>”</w:t>
      </w:r>
      <w:r w:rsidR="00416396">
        <w:rPr>
          <w:rFonts w:hint="eastAsia"/>
        </w:rPr>
        <w:t>之间存在多种关系：</w:t>
      </w:r>
      <w:r w:rsidR="00FD57D7" w:rsidRPr="00FD57D7">
        <w:rPr>
          <w:rFonts w:hint="eastAsia"/>
        </w:rPr>
        <w:t>“</w:t>
      </w:r>
      <w:r w:rsidR="000F7567">
        <w:rPr>
          <w:rFonts w:hint="eastAsia"/>
        </w:rPr>
        <w:t>丁磊是网易公司的创始人</w:t>
      </w:r>
      <w:r w:rsidR="00FD57D7" w:rsidRPr="00FD57D7">
        <w:rPr>
          <w:rFonts w:hint="eastAsia"/>
        </w:rPr>
        <w:t>”和“</w:t>
      </w:r>
      <w:r w:rsidR="00F81FEF">
        <w:rPr>
          <w:rFonts w:hint="eastAsia"/>
        </w:rPr>
        <w:t>丁磊是网易公司的</w:t>
      </w:r>
      <w:r w:rsidR="00F81FEF">
        <w:rPr>
          <w:rFonts w:hint="eastAsia"/>
        </w:rPr>
        <w:t>CEO</w:t>
      </w:r>
      <w:r w:rsidR="000113D5">
        <w:rPr>
          <w:rFonts w:hint="eastAsia"/>
        </w:rPr>
        <w:t>”。</w:t>
      </w:r>
      <w:r w:rsidR="008862CE">
        <w:rPr>
          <w:rFonts w:hint="eastAsia"/>
        </w:rPr>
        <w:t>针对这种情况</w:t>
      </w:r>
      <w:r w:rsidR="00B61143">
        <w:rPr>
          <w:rFonts w:hint="eastAsia"/>
        </w:rPr>
        <w:t>，</w:t>
      </w:r>
      <w:r w:rsidR="008E67CD">
        <w:rPr>
          <w:rFonts w:hint="eastAsia"/>
        </w:rPr>
        <w:t>Hoffmann</w:t>
      </w:r>
      <w:r w:rsidR="00FD57D7" w:rsidRPr="00FD57D7">
        <w:rPr>
          <w:rFonts w:hint="eastAsia"/>
        </w:rPr>
        <w:t>等人</w:t>
      </w:r>
      <w:r w:rsidR="0024047B">
        <w:fldChar w:fldCharType="begin"/>
      </w:r>
      <w:r w:rsidR="0024047B">
        <w:instrText xml:space="preserve"> </w:instrText>
      </w:r>
      <w:r w:rsidR="0024047B">
        <w:rPr>
          <w:rFonts w:hint="eastAsia"/>
        </w:rPr>
        <w:instrText>REF _Ref480132004 \r \h</w:instrText>
      </w:r>
      <w:r w:rsidR="0024047B">
        <w:instrText xml:space="preserve"> </w:instrText>
      </w:r>
      <w:r w:rsidR="0024047B">
        <w:fldChar w:fldCharType="separate"/>
      </w:r>
      <w:r w:rsidR="003C554C">
        <w:t>[18]</w:t>
      </w:r>
      <w:r w:rsidR="0024047B">
        <w:fldChar w:fldCharType="end"/>
      </w:r>
      <w:r w:rsidR="00A37E07">
        <w:rPr>
          <w:rFonts w:hint="eastAsia"/>
        </w:rPr>
        <w:t>提出利用</w:t>
      </w:r>
      <w:r w:rsidR="00FD57D7" w:rsidRPr="00FD57D7">
        <w:rPr>
          <w:rFonts w:hint="eastAsia"/>
        </w:rPr>
        <w:t>多实例多标签方法来对</w:t>
      </w:r>
      <w:r w:rsidR="00101C40">
        <w:rPr>
          <w:rFonts w:hint="eastAsia"/>
        </w:rPr>
        <w:t>实体</w:t>
      </w:r>
      <w:r w:rsidR="00FD57D7" w:rsidRPr="00FD57D7">
        <w:rPr>
          <w:rFonts w:hint="eastAsia"/>
        </w:rPr>
        <w:t>关系抽取进行建模，</w:t>
      </w:r>
      <w:r w:rsidR="00C424B8">
        <w:rPr>
          <w:rFonts w:hint="eastAsia"/>
        </w:rPr>
        <w:t>有效</w:t>
      </w:r>
      <w:r w:rsidR="00C1055A">
        <w:rPr>
          <w:rFonts w:hint="eastAsia"/>
        </w:rPr>
        <w:t>地</w:t>
      </w:r>
      <w:r w:rsidR="00C424B8">
        <w:rPr>
          <w:rFonts w:hint="eastAsia"/>
        </w:rPr>
        <w:t>解决了</w:t>
      </w:r>
      <w:r w:rsidR="00FD57D7" w:rsidRPr="00FD57D7">
        <w:rPr>
          <w:rFonts w:hint="eastAsia"/>
        </w:rPr>
        <w:t>一个实体对可能</w:t>
      </w:r>
      <w:r w:rsidR="00C424B8">
        <w:rPr>
          <w:rFonts w:hint="eastAsia"/>
        </w:rPr>
        <w:t>存在多种关系的问题</w:t>
      </w:r>
      <w:r w:rsidR="000113D5">
        <w:rPr>
          <w:rFonts w:hint="eastAsia"/>
        </w:rPr>
        <w:t>。</w:t>
      </w:r>
      <w:r w:rsidR="00C1055A">
        <w:rPr>
          <w:rFonts w:hint="eastAsia"/>
        </w:rPr>
        <w:t>后来</w:t>
      </w:r>
      <w:r w:rsidR="000113D5">
        <w:rPr>
          <w:rFonts w:hint="eastAsia"/>
        </w:rPr>
        <w:t>，</w:t>
      </w:r>
      <w:r w:rsidR="008E67CD">
        <w:rPr>
          <w:rFonts w:hint="eastAsia"/>
        </w:rPr>
        <w:t>Surdeanu</w:t>
      </w:r>
      <w:r w:rsidR="00FD57D7" w:rsidRPr="00FD57D7">
        <w:rPr>
          <w:rFonts w:hint="eastAsia"/>
        </w:rPr>
        <w:t>等人</w:t>
      </w:r>
      <w:r w:rsidR="00331569">
        <w:fldChar w:fldCharType="begin"/>
      </w:r>
      <w:r w:rsidR="00331569">
        <w:instrText xml:space="preserve"> </w:instrText>
      </w:r>
      <w:r w:rsidR="00331569">
        <w:rPr>
          <w:rFonts w:hint="eastAsia"/>
        </w:rPr>
        <w:instrText>REF _Ref480131979 \r \h</w:instrText>
      </w:r>
      <w:r w:rsidR="00331569">
        <w:instrText xml:space="preserve"> </w:instrText>
      </w:r>
      <w:r w:rsidR="00331569">
        <w:fldChar w:fldCharType="separate"/>
      </w:r>
      <w:r w:rsidR="003C554C">
        <w:t>[19]</w:t>
      </w:r>
      <w:r w:rsidR="00331569">
        <w:fldChar w:fldCharType="end"/>
      </w:r>
      <w:r w:rsidR="00327164">
        <w:rPr>
          <w:rFonts w:hint="eastAsia"/>
        </w:rPr>
        <w:t>也提出利用多实例多标签结合</w:t>
      </w:r>
      <w:r w:rsidR="00FD57D7" w:rsidRPr="00FD57D7">
        <w:rPr>
          <w:rFonts w:hint="eastAsia"/>
        </w:rPr>
        <w:t>贝叶斯网络来进行</w:t>
      </w:r>
      <w:r w:rsidR="00F734AE">
        <w:rPr>
          <w:rFonts w:hint="eastAsia"/>
        </w:rPr>
        <w:t>实体</w:t>
      </w:r>
      <w:r w:rsidR="00FD57D7" w:rsidRPr="00FD57D7">
        <w:rPr>
          <w:rFonts w:hint="eastAsia"/>
        </w:rPr>
        <w:t>关系抽取</w:t>
      </w:r>
      <w:r w:rsidR="00F363E2">
        <w:rPr>
          <w:rFonts w:hint="eastAsia"/>
        </w:rPr>
        <w:t>，</w:t>
      </w:r>
      <w:r w:rsidR="00CF42B8">
        <w:rPr>
          <w:rFonts w:hint="eastAsia"/>
        </w:rPr>
        <w:t>同样</w:t>
      </w:r>
      <w:r w:rsidR="00F363E2">
        <w:rPr>
          <w:rFonts w:hint="eastAsia"/>
        </w:rPr>
        <w:t>取得了不错的效果</w:t>
      </w:r>
      <w:r w:rsidR="00FD57D7" w:rsidRPr="00FD57D7">
        <w:rPr>
          <w:rFonts w:hint="eastAsia"/>
        </w:rPr>
        <w:t>。</w:t>
      </w:r>
    </w:p>
    <w:p w:rsidR="00A52530" w:rsidRDefault="009F1E96" w:rsidP="00901BD4">
      <w:pPr>
        <w:pStyle w:val="a2"/>
        <w:spacing w:before="156" w:after="156"/>
        <w:ind w:firstLine="480"/>
      </w:pPr>
      <m:oMath>
        <m:r>
          <m:rPr>
            <m:sty m:val="p"/>
          </m:rPr>
          <w:rPr>
            <w:rFonts w:ascii="Cambria Math" w:hAnsi="Cambria Math" w:hint="eastAsia"/>
          </w:rPr>
          <m:t>最近随着深度学习技术变得越来越火热</m:t>
        </m:r>
      </m:oMath>
      <w:r w:rsidR="00591CAA">
        <w:rPr>
          <w:rFonts w:hint="eastAsia"/>
        </w:rPr>
        <w:t>，</w:t>
      </w:r>
      <w:r w:rsidR="00693E1A">
        <w:rPr>
          <w:rFonts w:hint="eastAsia"/>
        </w:rPr>
        <w:t>很多人尝试将相关技术应用到实体关系抽取任务当中。</w:t>
      </w:r>
      <w:r w:rsidR="003E5534">
        <w:rPr>
          <w:rFonts w:hint="eastAsia"/>
        </w:rPr>
        <w:t>与传统基于特征工程的方法，深度学习技术不需要人工筛选合适的特征子集用于构建分类模型，</w:t>
      </w:r>
      <m:oMath>
        <m:r>
          <m:rPr>
            <m:sty m:val="p"/>
          </m:rPr>
          <w:rPr>
            <w:rFonts w:ascii="Cambria Math" w:hAnsi="Cambria Math" w:hint="eastAsia"/>
          </w:rPr>
          <m:t>它会自动从标注过的训练数据中学习特征</m:t>
        </m:r>
      </m:oMath>
      <w:r w:rsidR="00605DA7">
        <w:rPr>
          <w:rFonts w:hint="eastAsia"/>
        </w:rPr>
        <w:t>，从而避免引入一些自然语言处理工具所带来的的误差，大大提高了关系抽取模型的准确率。</w:t>
      </w:r>
      <w:r w:rsidR="003E5534">
        <w:rPr>
          <w:rFonts w:hint="eastAsia"/>
        </w:rPr>
        <w:t xml:space="preserve"> </w:t>
      </w:r>
      <w:r w:rsidR="00D10F58" w:rsidRPr="00D10F58">
        <w:rPr>
          <w:rFonts w:hint="eastAsia"/>
        </w:rPr>
        <w:t>Socher</w:t>
      </w:r>
      <w:r w:rsidR="00331569">
        <w:fldChar w:fldCharType="begin"/>
      </w:r>
      <w:r w:rsidR="00331569">
        <w:instrText xml:space="preserve"> </w:instrText>
      </w:r>
      <w:r w:rsidR="00331569">
        <w:rPr>
          <w:rFonts w:hint="eastAsia"/>
        </w:rPr>
        <w:instrText>REF _Ref480131970 \r \h</w:instrText>
      </w:r>
      <w:r w:rsidR="00331569">
        <w:instrText xml:space="preserve"> </w:instrText>
      </w:r>
      <w:r w:rsidR="00331569">
        <w:fldChar w:fldCharType="separate"/>
      </w:r>
      <w:r w:rsidR="003C554C">
        <w:t>[20]</w:t>
      </w:r>
      <w:r w:rsidR="00331569">
        <w:fldChar w:fldCharType="end"/>
      </w:r>
      <w:r w:rsidR="00DF5FAB">
        <w:rPr>
          <w:rFonts w:hint="eastAsia"/>
        </w:rPr>
        <w:t>最早</w:t>
      </w:r>
      <w:r w:rsidR="00D40004">
        <w:rPr>
          <w:rFonts w:hint="eastAsia"/>
        </w:rPr>
        <w:t>尝试</w:t>
      </w:r>
      <w:r w:rsidR="007158E1">
        <w:rPr>
          <w:rFonts w:hint="eastAsia"/>
        </w:rPr>
        <w:t>将递归神经网络应用于</w:t>
      </w:r>
      <w:r w:rsidR="004D3489">
        <w:rPr>
          <w:rFonts w:hint="eastAsia"/>
        </w:rPr>
        <w:t>实体</w:t>
      </w:r>
      <w:r w:rsidR="00CE656E">
        <w:rPr>
          <w:rFonts w:hint="eastAsia"/>
        </w:rPr>
        <w:t>关系抽取问题</w:t>
      </w:r>
      <w:r w:rsidR="007158E1">
        <w:rPr>
          <w:rFonts w:hint="eastAsia"/>
        </w:rPr>
        <w:t>当中</w:t>
      </w:r>
      <w:r w:rsidR="00CE656E">
        <w:rPr>
          <w:rFonts w:hint="eastAsia"/>
        </w:rPr>
        <w:t>，</w:t>
      </w:r>
      <w:r w:rsidR="00520992">
        <w:rPr>
          <w:rFonts w:hint="eastAsia"/>
        </w:rPr>
        <w:t>该方法首先获得句子的依存句法分析树，</w:t>
      </w:r>
      <w:r w:rsidR="006267E4">
        <w:rPr>
          <w:rFonts w:hint="eastAsia"/>
        </w:rPr>
        <w:t>然后为树上的每个节点构造向量表示</w:t>
      </w:r>
      <w:r w:rsidR="00870906">
        <w:rPr>
          <w:rFonts w:hint="eastAsia"/>
        </w:rPr>
        <w:t>，并将这些节点的向量作为循环神经网络的输入，最终得到该句子的向量表示，</w:t>
      </w:r>
      <w:r w:rsidR="009F7FA7">
        <w:rPr>
          <w:rFonts w:hint="eastAsia"/>
        </w:rPr>
        <w:t>用于分类模型的构建</w:t>
      </w:r>
      <w:r w:rsidR="00D10F58" w:rsidRPr="00D10F58">
        <w:rPr>
          <w:rFonts w:hint="eastAsia"/>
        </w:rPr>
        <w:t>。</w:t>
      </w:r>
      <w:r w:rsidR="00DD22B7">
        <w:rPr>
          <w:rFonts w:hint="eastAsia"/>
        </w:rPr>
        <w:t>由于只考虑了句子的句法信息，而没有考虑实体所在的上下文信息以及句子当中词语的语义信息</w:t>
      </w:r>
      <w:r w:rsidR="007E24FC">
        <w:rPr>
          <w:rFonts w:hint="eastAsia"/>
        </w:rPr>
        <w:t>，所以该方法的抽取效果提升有限。</w:t>
      </w:r>
      <w:r w:rsidR="00697E29">
        <w:rPr>
          <w:rFonts w:hint="eastAsia"/>
        </w:rPr>
        <w:t>Zeng</w:t>
      </w:r>
      <w:r w:rsidR="00697E29">
        <w:fldChar w:fldCharType="begin"/>
      </w:r>
      <w:r w:rsidR="00697E29">
        <w:instrText xml:space="preserve"> </w:instrText>
      </w:r>
      <w:r w:rsidR="00697E29">
        <w:rPr>
          <w:rFonts w:hint="eastAsia"/>
        </w:rPr>
        <w:instrText>REF _Ref482186289 \r \h</w:instrText>
      </w:r>
      <w:r w:rsidR="00697E29">
        <w:instrText xml:space="preserve"> </w:instrText>
      </w:r>
      <w:r w:rsidR="00697E29">
        <w:fldChar w:fldCharType="separate"/>
      </w:r>
      <w:r w:rsidR="00697E29">
        <w:t>[21]</w:t>
      </w:r>
      <w:r w:rsidR="00697E29">
        <w:fldChar w:fldCharType="end"/>
      </w:r>
      <w:r w:rsidR="00697E29">
        <w:rPr>
          <w:rFonts w:hint="eastAsia"/>
        </w:rPr>
        <w:t>最早提出使用卷积神经网络来解决实体</w:t>
      </w:r>
      <w:r w:rsidR="001B0D8D" w:rsidRPr="003221D7">
        <w:rPr>
          <w:rFonts w:hint="eastAsia"/>
        </w:rPr>
        <w:t>关系抽取</w:t>
      </w:r>
      <w:r w:rsidR="00697E29">
        <w:rPr>
          <w:rFonts w:hint="eastAsia"/>
        </w:rPr>
        <w:t>问题</w:t>
      </w:r>
      <w:r w:rsidR="001B0D8D" w:rsidRPr="003221D7">
        <w:rPr>
          <w:rFonts w:hint="eastAsia"/>
        </w:rPr>
        <w:t>。他们</w:t>
      </w:r>
      <w:r w:rsidR="00D859AC">
        <w:rPr>
          <w:rFonts w:hint="eastAsia"/>
        </w:rPr>
        <w:t>将句子当中的每个词对应的词向量以及词的位置信息结合在一起</w:t>
      </w:r>
      <w:r w:rsidR="001B0D8D" w:rsidRPr="003221D7">
        <w:rPr>
          <w:rFonts w:hint="eastAsia"/>
        </w:rPr>
        <w:t>作为卷积神经网络的输入</w:t>
      </w:r>
      <w:r w:rsidR="00D859AC">
        <w:rPr>
          <w:rFonts w:hint="eastAsia"/>
        </w:rPr>
        <w:t>层</w:t>
      </w:r>
      <w:r w:rsidR="00841137">
        <w:rPr>
          <w:rFonts w:hint="eastAsia"/>
        </w:rPr>
        <w:t>，</w:t>
      </w:r>
      <m:oMath>
        <m:r>
          <m:rPr>
            <m:sty m:val="p"/>
          </m:rPr>
          <w:rPr>
            <w:rFonts w:ascii="Cambria Math" w:hAnsi="Cambria Math" w:hint="eastAsia"/>
          </w:rPr>
          <m:t>通过卷积操作、池化操作和最终全连接层得到句子的分布式表示</m:t>
        </m:r>
      </m:oMath>
      <w:r w:rsidR="003A15EB">
        <w:rPr>
          <w:rFonts w:hint="eastAsia"/>
        </w:rPr>
        <w:t>，用于之后关系分类模型的输入。</w:t>
      </w:r>
    </w:p>
    <w:p w:rsidR="004102E2" w:rsidRDefault="004102E2" w:rsidP="004102E2">
      <w:pPr>
        <w:pStyle w:val="2"/>
        <w:spacing w:before="156" w:after="156"/>
      </w:pPr>
      <w:bookmarkStart w:id="20" w:name="_Toc482002592"/>
      <w:r w:rsidRPr="004102E2">
        <w:rPr>
          <w:rFonts w:hint="eastAsia"/>
        </w:rPr>
        <w:t>本文主要工作</w:t>
      </w:r>
      <w:bookmarkEnd w:id="20"/>
      <w:r w:rsidRPr="004102E2">
        <w:rPr>
          <w:rFonts w:hint="eastAsia"/>
        </w:rPr>
        <w:t xml:space="preserve"> </w:t>
      </w:r>
    </w:p>
    <w:p w:rsidR="004102E2" w:rsidRDefault="00023F9F" w:rsidP="00901BD4">
      <w:pPr>
        <w:pStyle w:val="a2"/>
        <w:spacing w:before="156" w:after="156"/>
        <w:ind w:firstLine="480"/>
      </w:pPr>
      <w:r>
        <w:rPr>
          <w:rFonts w:hint="eastAsia"/>
        </w:rPr>
        <w:t>本文主要</w:t>
      </w:r>
      <w:r w:rsidR="00A96BB0">
        <w:rPr>
          <w:rFonts w:hint="eastAsia"/>
        </w:rPr>
        <w:t>工作</w:t>
      </w:r>
      <w:r>
        <w:rPr>
          <w:rFonts w:hint="eastAsia"/>
        </w:rPr>
        <w:t>围绕实体关系抽取任务的相关问题展开</w:t>
      </w:r>
      <w:r w:rsidR="00A96BB0">
        <w:rPr>
          <w:rFonts w:hint="eastAsia"/>
        </w:rPr>
        <w:t>，主要包括两个部分，</w:t>
      </w:r>
      <w:r w:rsidR="00C60E95">
        <w:rPr>
          <w:rFonts w:hint="eastAsia"/>
        </w:rPr>
        <w:t>分别是句子的</w:t>
      </w:r>
      <w:r w:rsidR="00620193">
        <w:rPr>
          <w:rFonts w:hint="eastAsia"/>
        </w:rPr>
        <w:t>分布式</w:t>
      </w:r>
      <w:r w:rsidR="00C60E95">
        <w:rPr>
          <w:rFonts w:hint="eastAsia"/>
        </w:rPr>
        <w:t>表示</w:t>
      </w:r>
      <w:r w:rsidR="0052234C">
        <w:rPr>
          <w:rFonts w:hint="eastAsia"/>
        </w:rPr>
        <w:t>和面向</w:t>
      </w:r>
      <w:r w:rsidR="00D845CE">
        <w:rPr>
          <w:rFonts w:hint="eastAsia"/>
        </w:rPr>
        <w:t>互联网</w:t>
      </w:r>
      <w:r w:rsidR="0052234C">
        <w:rPr>
          <w:rFonts w:hint="eastAsia"/>
        </w:rPr>
        <w:t>新闻当中企业实体关系的抽取</w:t>
      </w:r>
      <w:r w:rsidR="004102E2" w:rsidRPr="004102E2">
        <w:rPr>
          <w:rFonts w:hint="eastAsia"/>
        </w:rPr>
        <w:t>。</w:t>
      </w:r>
      <w:r w:rsidR="00FB6DCF">
        <w:rPr>
          <w:rFonts w:hint="eastAsia"/>
        </w:rPr>
        <w:t>需要注意的是，本文只考虑句子级别上的关系抽取</w:t>
      </w:r>
      <w:r w:rsidR="00D44E42">
        <w:rPr>
          <w:rFonts w:hint="eastAsia"/>
        </w:rPr>
        <w:t>。</w:t>
      </w:r>
    </w:p>
    <w:p w:rsidR="0008270C" w:rsidRDefault="0008270C" w:rsidP="00901BD4">
      <w:pPr>
        <w:pStyle w:val="a2"/>
        <w:spacing w:before="156" w:after="156"/>
        <w:ind w:firstLine="480"/>
      </w:pPr>
      <w:r>
        <w:t>第一部分</w:t>
      </w:r>
      <w:r w:rsidR="00FE06C0">
        <w:t>针对传统词袋模型在表征句子时缺乏语义信息以及未考虑词的位置信息的</w:t>
      </w:r>
      <w:r w:rsidR="009965E3">
        <w:t>缺陷</w:t>
      </w:r>
      <w:r w:rsidR="00FE06C0">
        <w:t>，</w:t>
      </w:r>
      <w:r>
        <w:t>提出了基于词向量加权和基于卷积神经网络的方法用于构建紧凑且具有语义的句子</w:t>
      </w:r>
      <w:r w:rsidR="00620193">
        <w:t>分布式</w:t>
      </w:r>
      <w:r>
        <w:t>表示</w:t>
      </w:r>
      <w:r w:rsidR="00FE06C0">
        <w:t>，</w:t>
      </w:r>
      <w:r w:rsidR="001826E9">
        <w:t>作为构建关系分类模型的输入。</w:t>
      </w:r>
    </w:p>
    <w:p w:rsidR="00D51428" w:rsidRDefault="00B243F5" w:rsidP="00901BD4">
      <w:pPr>
        <w:pStyle w:val="a2"/>
        <w:spacing w:before="156" w:after="156"/>
        <w:ind w:firstLine="480"/>
      </w:pPr>
      <w:r>
        <w:t>第二部分</w:t>
      </w:r>
      <w:r w:rsidR="006164F9">
        <w:rPr>
          <w:rFonts w:hint="eastAsia"/>
        </w:rPr>
        <w:t>针对互联网新闻</w:t>
      </w:r>
      <w:r w:rsidR="002C2571">
        <w:rPr>
          <w:rFonts w:hint="eastAsia"/>
        </w:rPr>
        <w:t>当</w:t>
      </w:r>
      <w:r w:rsidR="003B200C">
        <w:rPr>
          <w:rFonts w:hint="eastAsia"/>
        </w:rPr>
        <w:t>中存在的企业实体关系，</w:t>
      </w:r>
      <w:r w:rsidR="00FD6535">
        <w:rPr>
          <w:rFonts w:hint="eastAsia"/>
        </w:rPr>
        <w:t>提出了基于</w:t>
      </w:r>
      <w:r w:rsidR="00FD6535">
        <w:rPr>
          <w:rFonts w:hint="eastAsia"/>
        </w:rPr>
        <w:t>Bootstrapping</w:t>
      </w:r>
      <w:r w:rsidR="00FD6535">
        <w:rPr>
          <w:rFonts w:hint="eastAsia"/>
        </w:rPr>
        <w:t>技术</w:t>
      </w:r>
      <m:oMath>
        <m:r>
          <m:rPr>
            <m:sty m:val="p"/>
          </m:rPr>
          <w:rPr>
            <w:rFonts w:ascii="Cambria Math" w:hAnsi="Cambria Math" w:hint="eastAsia"/>
          </w:rPr>
          <m:t>构建关系语料库的方法</m:t>
        </m:r>
      </m:oMath>
      <w:r w:rsidR="00D225FC">
        <w:rPr>
          <w:rFonts w:hint="eastAsia"/>
        </w:rPr>
        <w:t>，克服了纯人工标注</w:t>
      </w:r>
      <w:r w:rsidR="001F1943">
        <w:rPr>
          <w:rFonts w:hint="eastAsia"/>
        </w:rPr>
        <w:t>过程中</w:t>
      </w:r>
      <w:r w:rsidR="00D225FC">
        <w:rPr>
          <w:rFonts w:hint="eastAsia"/>
        </w:rPr>
        <w:t>费时费力的缺点。</w:t>
      </w:r>
      <w:r w:rsidR="00C02DE1">
        <w:rPr>
          <w:rFonts w:hint="eastAsia"/>
        </w:rPr>
        <w:t>并在第一部分的工作基础上，结合网页正文提取、命名实体识别等关键技术</w:t>
      </w:r>
      <w:r w:rsidR="000B7854">
        <w:rPr>
          <w:rFonts w:hint="eastAsia"/>
        </w:rPr>
        <w:t>，</w:t>
      </w:r>
      <w:r w:rsidR="00C02DE1">
        <w:rPr>
          <w:rFonts w:hint="eastAsia"/>
        </w:rPr>
        <w:t>构建了</w:t>
      </w:r>
      <w:r w:rsidR="00A51CA5">
        <w:rPr>
          <w:rFonts w:hint="eastAsia"/>
        </w:rPr>
        <w:t>面向互联网新闻</w:t>
      </w:r>
      <w:r w:rsidR="00B57B83">
        <w:rPr>
          <w:rFonts w:hint="eastAsia"/>
        </w:rPr>
        <w:t>文本</w:t>
      </w:r>
      <w:r w:rsidR="00A51CA5">
        <w:rPr>
          <w:rFonts w:hint="eastAsia"/>
        </w:rPr>
        <w:t>的</w:t>
      </w:r>
      <w:r w:rsidR="00C02DE1">
        <w:rPr>
          <w:rFonts w:hint="eastAsia"/>
        </w:rPr>
        <w:t>企业关系抽取系统的原型。</w:t>
      </w:r>
    </w:p>
    <w:p w:rsidR="00760D43" w:rsidRDefault="00760D43" w:rsidP="00760D43">
      <w:pPr>
        <w:pStyle w:val="2"/>
        <w:spacing w:before="156" w:after="156"/>
      </w:pPr>
      <w:bookmarkStart w:id="21" w:name="_Toc482002593"/>
      <w:r>
        <w:lastRenderedPageBreak/>
        <w:t>本文组织结构</w:t>
      </w:r>
      <w:bookmarkEnd w:id="21"/>
    </w:p>
    <w:p w:rsidR="00CB1942" w:rsidRPr="00211754" w:rsidRDefault="00815B4A" w:rsidP="006C5684">
      <w:pPr>
        <w:pStyle w:val="a2"/>
        <w:spacing w:before="156" w:after="156"/>
        <w:ind w:firstLine="480"/>
      </w:pPr>
      <w:r>
        <w:rPr>
          <w:rFonts w:hint="eastAsia"/>
        </w:rPr>
        <w:t>本文</w:t>
      </w:r>
      <w:r w:rsidR="00954BCD">
        <w:rPr>
          <w:rFonts w:hint="eastAsia"/>
        </w:rPr>
        <w:t>后续组织结构如下</w:t>
      </w:r>
      <w:r w:rsidR="00434375" w:rsidRPr="00211754">
        <w:rPr>
          <w:rFonts w:hint="eastAsia"/>
        </w:rPr>
        <w:t>：</w:t>
      </w:r>
    </w:p>
    <w:p w:rsidR="005B36D5" w:rsidRDefault="00954BCD" w:rsidP="006C5684">
      <w:pPr>
        <w:pStyle w:val="a2"/>
        <w:spacing w:before="156" w:after="156"/>
        <w:ind w:firstLine="480"/>
      </w:pPr>
      <w:r>
        <w:rPr>
          <w:rFonts w:hint="eastAsia"/>
        </w:rPr>
        <w:t>第二章介绍</w:t>
      </w:r>
      <w:r w:rsidR="00286D96">
        <w:rPr>
          <w:rFonts w:hint="eastAsia"/>
        </w:rPr>
        <w:t>了</w:t>
      </w:r>
      <w:r>
        <w:rPr>
          <w:rFonts w:hint="eastAsia"/>
        </w:rPr>
        <w:t>当今</w:t>
      </w:r>
      <w:r w:rsidR="00854D5D">
        <w:rPr>
          <w:rFonts w:hint="eastAsia"/>
        </w:rPr>
        <w:t>关系抽取</w:t>
      </w:r>
      <w:r>
        <w:rPr>
          <w:rFonts w:hint="eastAsia"/>
        </w:rPr>
        <w:t>领域的相关</w:t>
      </w:r>
      <w:r w:rsidR="001D5DCE">
        <w:rPr>
          <w:rFonts w:hint="eastAsia"/>
        </w:rPr>
        <w:t>研究和基本方法</w:t>
      </w:r>
      <w:r w:rsidR="0012781D">
        <w:rPr>
          <w:rFonts w:hint="eastAsia"/>
        </w:rPr>
        <w:t>，包括基于有监督学习的方法、基于半监督学习的方法</w:t>
      </w:r>
      <w:r w:rsidR="008D6684">
        <w:rPr>
          <w:rFonts w:hint="eastAsia"/>
        </w:rPr>
        <w:t>和基于深度学习的方法</w:t>
      </w:r>
      <w:r w:rsidR="0012781D">
        <w:rPr>
          <w:rFonts w:hint="eastAsia"/>
        </w:rPr>
        <w:t>等，其中较为详细地介绍了基于深度学习的方法，因为它们和本文的工作比较接近</w:t>
      </w:r>
      <w:r w:rsidR="006149BF">
        <w:rPr>
          <w:rFonts w:hint="eastAsia"/>
        </w:rPr>
        <w:t>。</w:t>
      </w:r>
      <w:r w:rsidR="0087279F">
        <w:rPr>
          <w:rFonts w:hint="eastAsia"/>
        </w:rPr>
        <w:t>并在最后列举出</w:t>
      </w:r>
      <w:r w:rsidR="008D6684">
        <w:rPr>
          <w:rFonts w:hint="eastAsia"/>
        </w:rPr>
        <w:t>了</w:t>
      </w:r>
      <w:r w:rsidR="00005FBA">
        <w:rPr>
          <w:rFonts w:hint="eastAsia"/>
        </w:rPr>
        <w:t>一些</w:t>
      </w:r>
      <w:r w:rsidR="008D6684">
        <w:rPr>
          <w:rFonts w:hint="eastAsia"/>
        </w:rPr>
        <w:t>关系抽取的评价策略</w:t>
      </w:r>
      <w:r w:rsidR="00523B84">
        <w:rPr>
          <w:rFonts w:hint="eastAsia"/>
        </w:rPr>
        <w:t>。</w:t>
      </w:r>
    </w:p>
    <w:p w:rsidR="00CB1942" w:rsidRPr="00211754" w:rsidRDefault="004E68FE" w:rsidP="006C5684">
      <w:pPr>
        <w:pStyle w:val="a2"/>
        <w:spacing w:before="156" w:after="156"/>
        <w:ind w:firstLine="480"/>
      </w:pPr>
      <w:r>
        <w:rPr>
          <w:rFonts w:hint="eastAsia"/>
        </w:rPr>
        <w:t>第三章</w:t>
      </w:r>
      <w:r w:rsidR="00356232">
        <w:rPr>
          <w:rFonts w:hint="eastAsia"/>
        </w:rPr>
        <w:t>设计了</w:t>
      </w:r>
      <w:r w:rsidR="00FB610C">
        <w:rPr>
          <w:rFonts w:hint="eastAsia"/>
        </w:rPr>
        <w:t>基于</w:t>
      </w:r>
      <w:r w:rsidR="00356232">
        <w:rPr>
          <w:rFonts w:hint="eastAsia"/>
        </w:rPr>
        <w:t>词向量加权</w:t>
      </w:r>
      <w:r w:rsidR="00FB610C">
        <w:rPr>
          <w:rFonts w:hint="eastAsia"/>
        </w:rPr>
        <w:t>的方法</w:t>
      </w:r>
      <w:r w:rsidR="00286D96">
        <w:rPr>
          <w:rFonts w:hint="eastAsia"/>
        </w:rPr>
        <w:t>和</w:t>
      </w:r>
      <w:r w:rsidR="00FB610C">
        <w:rPr>
          <w:rFonts w:hint="eastAsia"/>
        </w:rPr>
        <w:t>基于卷积神经网络的方法用于构建句子的</w:t>
      </w:r>
      <w:r w:rsidR="00D907A3">
        <w:rPr>
          <w:rFonts w:hint="eastAsia"/>
        </w:rPr>
        <w:t>分布式</w:t>
      </w:r>
      <w:r w:rsidR="00FB610C">
        <w:rPr>
          <w:rFonts w:hint="eastAsia"/>
        </w:rPr>
        <w:t>表示，</w:t>
      </w:r>
      <w:r w:rsidR="006B69A0">
        <w:rPr>
          <w:rFonts w:hint="eastAsia"/>
        </w:rPr>
        <w:t>作为</w:t>
      </w:r>
      <w:r w:rsidR="004C25ED">
        <w:rPr>
          <w:rFonts w:hint="eastAsia"/>
        </w:rPr>
        <w:t>关系</w:t>
      </w:r>
      <w:r w:rsidR="00EC0035">
        <w:rPr>
          <w:rFonts w:hint="eastAsia"/>
        </w:rPr>
        <w:t>分类模型的输入。</w:t>
      </w:r>
      <w:r w:rsidR="004C25ED">
        <w:rPr>
          <w:rFonts w:hint="eastAsia"/>
        </w:rPr>
        <w:t>并在标准数据集</w:t>
      </w:r>
      <w:r w:rsidR="006B69A0" w:rsidRPr="00932A22">
        <w:t>SemEval-2010 Task 8</w:t>
      </w:r>
      <w:r w:rsidR="006B69A0">
        <w:t>上做了一组对比实验，</w:t>
      </w:r>
      <w:r w:rsidR="004363DB">
        <w:t>实验结果表明两种方法都能得到紧凑且具有语义的句子</w:t>
      </w:r>
      <w:r w:rsidR="00DB12FB">
        <w:t>的</w:t>
      </w:r>
      <w:r w:rsidR="00D907A3">
        <w:rPr>
          <w:rFonts w:hint="eastAsia"/>
        </w:rPr>
        <w:t>分布式</w:t>
      </w:r>
      <w:r w:rsidR="004363DB">
        <w:t>表示</w:t>
      </w:r>
      <w:r w:rsidR="009C1052">
        <w:t>。</w:t>
      </w:r>
    </w:p>
    <w:p w:rsidR="009A2684" w:rsidRPr="00211754" w:rsidRDefault="00D42873" w:rsidP="006C5684">
      <w:pPr>
        <w:pStyle w:val="a2"/>
        <w:spacing w:before="156" w:after="156"/>
        <w:ind w:firstLine="480"/>
      </w:pPr>
      <w:r>
        <w:rPr>
          <w:rFonts w:hint="eastAsia"/>
        </w:rPr>
        <w:t>第四章</w:t>
      </w:r>
      <w:r w:rsidR="003960C9">
        <w:rPr>
          <w:rFonts w:hint="eastAsia"/>
        </w:rPr>
        <w:t>主要</w:t>
      </w:r>
      <w:r w:rsidR="00F908F7">
        <w:rPr>
          <w:rFonts w:hint="eastAsia"/>
        </w:rPr>
        <w:t>是在前一章工作的基础上</w:t>
      </w:r>
      <w:r w:rsidR="004F57E1">
        <w:rPr>
          <w:rFonts w:hint="eastAsia"/>
        </w:rPr>
        <w:t>，</w:t>
      </w:r>
      <w:r w:rsidR="003960C9">
        <w:rPr>
          <w:rFonts w:hint="eastAsia"/>
        </w:rPr>
        <w:t>介绍了</w:t>
      </w:r>
      <w:r w:rsidR="00871BFC">
        <w:rPr>
          <w:rFonts w:hint="eastAsia"/>
        </w:rPr>
        <w:t>面向</w:t>
      </w:r>
      <w:r w:rsidR="00642435">
        <w:rPr>
          <w:rFonts w:hint="eastAsia"/>
        </w:rPr>
        <w:t>互联网</w:t>
      </w:r>
      <w:r w:rsidR="00871BFC">
        <w:rPr>
          <w:rFonts w:hint="eastAsia"/>
        </w:rPr>
        <w:t>新闻中企业实体关系抽取的一些</w:t>
      </w:r>
      <w:r w:rsidR="00473CB1">
        <w:rPr>
          <w:rFonts w:hint="eastAsia"/>
        </w:rPr>
        <w:t>关键</w:t>
      </w:r>
      <w:r w:rsidR="00871BFC">
        <w:rPr>
          <w:rFonts w:hint="eastAsia"/>
        </w:rPr>
        <w:t>技术和实现</w:t>
      </w:r>
      <w:r w:rsidR="00390958">
        <w:rPr>
          <w:rFonts w:hint="eastAsia"/>
        </w:rPr>
        <w:t>过程</w:t>
      </w:r>
      <w:r w:rsidR="009A2684">
        <w:rPr>
          <w:rFonts w:hint="eastAsia"/>
        </w:rPr>
        <w:t>。</w:t>
      </w:r>
      <w:r w:rsidR="00AE188F">
        <w:rPr>
          <w:rFonts w:hint="eastAsia"/>
        </w:rPr>
        <w:t>其中包括基于</w:t>
      </w:r>
      <w:r w:rsidR="00AE188F">
        <w:rPr>
          <w:rFonts w:hint="eastAsia"/>
        </w:rPr>
        <w:t>Bootstrapping</w:t>
      </w:r>
      <w:r w:rsidR="00AE188F">
        <w:rPr>
          <w:rFonts w:hint="eastAsia"/>
        </w:rPr>
        <w:t>技术构建</w:t>
      </w:r>
      <w:r w:rsidR="00101D78">
        <w:rPr>
          <w:rFonts w:hint="eastAsia"/>
        </w:rPr>
        <w:t>关系</w:t>
      </w:r>
      <w:r w:rsidR="00AE188F">
        <w:rPr>
          <w:rFonts w:hint="eastAsia"/>
        </w:rPr>
        <w:t>语料</w:t>
      </w:r>
      <w:r w:rsidR="00101D78">
        <w:rPr>
          <w:rFonts w:hint="eastAsia"/>
        </w:rPr>
        <w:t>库</w:t>
      </w:r>
      <w:r w:rsidR="00AE188F">
        <w:rPr>
          <w:rFonts w:hint="eastAsia"/>
        </w:rPr>
        <w:t>的方法、爬虫模块设计与实现、网页正文提取技术、命名实体识别技术</w:t>
      </w:r>
      <w:r w:rsidR="00193ABB">
        <w:rPr>
          <w:rFonts w:hint="eastAsia"/>
        </w:rPr>
        <w:t>等</w:t>
      </w:r>
      <w:r w:rsidR="00AE188F">
        <w:rPr>
          <w:rFonts w:hint="eastAsia"/>
        </w:rPr>
        <w:t>。</w:t>
      </w:r>
    </w:p>
    <w:p w:rsidR="009F2B23" w:rsidRDefault="00CB1942" w:rsidP="00E80593">
      <w:pPr>
        <w:pStyle w:val="a2"/>
        <w:spacing w:before="156" w:after="156"/>
        <w:ind w:firstLine="480"/>
        <w:rPr>
          <w:rFonts w:ascii="宋体"/>
          <w:szCs w:val="21"/>
        </w:rPr>
        <w:sectPr w:rsidR="009F2B23" w:rsidSect="000773AB">
          <w:headerReference w:type="default" r:id="rId18"/>
          <w:endnotePr>
            <w:numFmt w:val="decimal"/>
          </w:endnotePr>
          <w:pgSz w:w="11906" w:h="16838"/>
          <w:pgMar w:top="1588" w:right="1304" w:bottom="1304" w:left="1588" w:header="851" w:footer="992" w:gutter="0"/>
          <w:pgNumType w:start="1"/>
          <w:cols w:space="425"/>
          <w:docGrid w:type="linesAndChars" w:linePitch="312"/>
        </w:sectPr>
      </w:pPr>
      <w:r w:rsidRPr="00211754">
        <w:rPr>
          <w:rFonts w:hint="eastAsia"/>
        </w:rPr>
        <w:t>第五</w:t>
      </w:r>
      <w:r w:rsidR="00434375" w:rsidRPr="00211754">
        <w:rPr>
          <w:rFonts w:hint="eastAsia"/>
        </w:rPr>
        <w:t>章是</w:t>
      </w:r>
      <w:r w:rsidR="00D14237">
        <w:rPr>
          <w:rFonts w:ascii="宋体" w:hint="eastAsia"/>
          <w:szCs w:val="21"/>
        </w:rPr>
        <w:t>总结与展望</w:t>
      </w:r>
      <w:r w:rsidR="00051CE3">
        <w:rPr>
          <w:rFonts w:ascii="宋体" w:hint="eastAsia"/>
          <w:szCs w:val="21"/>
        </w:rPr>
        <w:t>,包括</w:t>
      </w:r>
      <w:r w:rsidR="00D14237">
        <w:rPr>
          <w:rFonts w:ascii="宋体" w:hint="eastAsia"/>
          <w:szCs w:val="21"/>
        </w:rPr>
        <w:t>对</w:t>
      </w:r>
      <w:r w:rsidR="003B0A18">
        <w:rPr>
          <w:rFonts w:ascii="宋体" w:hint="eastAsia"/>
          <w:szCs w:val="21"/>
        </w:rPr>
        <w:t>论文系统</w:t>
      </w:r>
      <w:r w:rsidR="00D14237">
        <w:rPr>
          <w:rFonts w:ascii="宋体" w:hint="eastAsia"/>
          <w:szCs w:val="21"/>
        </w:rPr>
        <w:t>的主要工作进行总结并针对</w:t>
      </w:r>
      <w:r w:rsidR="00215369">
        <w:rPr>
          <w:rFonts w:ascii="宋体" w:hint="eastAsia"/>
          <w:szCs w:val="21"/>
        </w:rPr>
        <w:t>本文</w:t>
      </w:r>
      <w:r w:rsidR="00D14237">
        <w:rPr>
          <w:rFonts w:ascii="宋体" w:hint="eastAsia"/>
          <w:szCs w:val="21"/>
        </w:rPr>
        <w:t>工作的</w:t>
      </w:r>
      <w:r w:rsidR="009D2CE0">
        <w:rPr>
          <w:rFonts w:ascii="宋体" w:hint="eastAsia"/>
          <w:szCs w:val="21"/>
        </w:rPr>
        <w:t>可完善之处</w:t>
      </w:r>
      <w:r w:rsidR="0053115D">
        <w:rPr>
          <w:rFonts w:ascii="宋体" w:hint="eastAsia"/>
          <w:szCs w:val="21"/>
        </w:rPr>
        <w:t>进行</w:t>
      </w:r>
      <w:r w:rsidR="00D14237">
        <w:rPr>
          <w:rFonts w:ascii="宋体" w:hint="eastAsia"/>
          <w:szCs w:val="21"/>
        </w:rPr>
        <w:t>展望</w:t>
      </w:r>
      <w:r w:rsidR="004D6CBE">
        <w:rPr>
          <w:rFonts w:ascii="宋体" w:hint="eastAsia"/>
          <w:szCs w:val="21"/>
        </w:rPr>
        <w:t>和探讨</w:t>
      </w:r>
      <w:r w:rsidR="00D14237">
        <w:rPr>
          <w:rFonts w:ascii="宋体" w:hint="eastAsia"/>
          <w:szCs w:val="21"/>
        </w:rPr>
        <w:t>。</w:t>
      </w:r>
      <w:bookmarkStart w:id="22" w:name="_Toc386490395"/>
    </w:p>
    <w:p w:rsidR="000659FC" w:rsidRDefault="00786F31" w:rsidP="006C5684">
      <w:pPr>
        <w:pStyle w:val="1"/>
        <w:spacing w:before="156" w:after="156"/>
      </w:pPr>
      <w:bookmarkStart w:id="23" w:name="_Toc451969761"/>
      <w:bookmarkStart w:id="24" w:name="_Toc482002594"/>
      <w:bookmarkEnd w:id="22"/>
      <w:r>
        <w:rPr>
          <w:rFonts w:hint="eastAsia"/>
        </w:rPr>
        <w:lastRenderedPageBreak/>
        <w:t>关系抽取</w:t>
      </w:r>
      <w:r w:rsidR="000659FC">
        <w:rPr>
          <w:rFonts w:hint="eastAsia"/>
        </w:rPr>
        <w:t>的</w:t>
      </w:r>
      <w:r w:rsidR="00954BCD">
        <w:rPr>
          <w:rFonts w:hint="eastAsia"/>
        </w:rPr>
        <w:t>相关研究</w:t>
      </w:r>
      <w:bookmarkEnd w:id="23"/>
      <w:bookmarkEnd w:id="24"/>
    </w:p>
    <w:p w:rsidR="003D635A" w:rsidRDefault="005F0F08" w:rsidP="005F0F08">
      <w:pPr>
        <w:pStyle w:val="2"/>
        <w:spacing w:before="156" w:after="156"/>
      </w:pPr>
      <w:bookmarkStart w:id="25" w:name="_Toc482002595"/>
      <w:r>
        <w:rPr>
          <w:rFonts w:hint="eastAsia"/>
        </w:rPr>
        <w:t>基于半监督学习的关系抽取</w:t>
      </w:r>
      <w:bookmarkEnd w:id="25"/>
    </w:p>
    <w:p w:rsidR="00097132" w:rsidRDefault="00097132" w:rsidP="00DF0C20">
      <w:pPr>
        <w:pStyle w:val="a2"/>
        <w:spacing w:before="156" w:after="156"/>
        <w:ind w:firstLine="480"/>
      </w:pPr>
      <w:r>
        <w:rPr>
          <w:rFonts w:hint="eastAsia"/>
        </w:rPr>
        <w:t>在许多机器学习的相关任务中，常常有很多现成的未标注数据，如何将这些未标注的数据自动转变成标注过的数据，</w:t>
      </w:r>
      <m:oMath>
        <m:r>
          <m:rPr>
            <m:sty m:val="p"/>
          </m:rPr>
          <w:rPr>
            <w:rFonts w:ascii="Cambria Math" w:hAnsi="Cambria Math" w:hint="eastAsia"/>
          </w:rPr>
          <m:t>成为许多研究者所关注的问题</m:t>
        </m:r>
      </m:oMath>
      <w:r>
        <w:rPr>
          <w:rFonts w:hint="eastAsia"/>
        </w:rPr>
        <w:t>。比较常见的做法就是利用一些半监督的学习方法，首先人工标注少量数据，然后在这些少量的数据上学习得到一个弱分类器，在用这个弱分类器去标注剩余数据。</w:t>
      </w:r>
    </w:p>
    <w:p w:rsidR="00DF0C20" w:rsidRDefault="005F59AF" w:rsidP="00DF0C20">
      <w:pPr>
        <w:pStyle w:val="a2"/>
        <w:spacing w:before="156" w:after="156"/>
        <w:ind w:firstLine="480"/>
      </w:pPr>
      <w:r>
        <w:rPr>
          <w:rFonts w:hint="eastAsia"/>
        </w:rPr>
        <w:t>本文</w:t>
      </w:r>
      <w:r w:rsidR="00DF0C20">
        <w:rPr>
          <w:rFonts w:hint="eastAsia"/>
        </w:rPr>
        <w:t>将注意力</w:t>
      </w:r>
      <w:r w:rsidR="00A95E64">
        <w:rPr>
          <w:rFonts w:hint="eastAsia"/>
        </w:rPr>
        <w:t>集中在</w:t>
      </w:r>
      <w:r w:rsidR="00DF0C20" w:rsidRPr="00DF0C20">
        <w:rPr>
          <w:rFonts w:hint="eastAsia"/>
        </w:rPr>
        <w:t>Yarowsky</w:t>
      </w:r>
      <w:r w:rsidR="007D5155">
        <w:fldChar w:fldCharType="begin"/>
      </w:r>
      <w:r w:rsidR="007D5155">
        <w:instrText xml:space="preserve"> </w:instrText>
      </w:r>
      <w:r w:rsidR="007D5155">
        <w:rPr>
          <w:rFonts w:hint="eastAsia"/>
        </w:rPr>
        <w:instrText>REF _Ref480147086 \r \h</w:instrText>
      </w:r>
      <w:r w:rsidR="007D5155">
        <w:instrText xml:space="preserve"> </w:instrText>
      </w:r>
      <w:r w:rsidR="007D5155">
        <w:fldChar w:fldCharType="separate"/>
      </w:r>
      <w:r w:rsidR="00697E29">
        <w:t>[22]</w:t>
      </w:r>
      <w:r w:rsidR="007D5155">
        <w:fldChar w:fldCharType="end"/>
      </w:r>
      <w:r w:rsidR="00B847ED">
        <w:rPr>
          <w:rFonts w:hint="eastAsia"/>
        </w:rPr>
        <w:t>和</w:t>
      </w:r>
      <w:r w:rsidR="00DF0C20" w:rsidRPr="00DF0C20">
        <w:rPr>
          <w:rFonts w:hint="eastAsia"/>
        </w:rPr>
        <w:t>Blum</w:t>
      </w:r>
      <w:r w:rsidR="00DF0C20" w:rsidRPr="00DF0C20">
        <w:rPr>
          <w:rFonts w:hint="eastAsia"/>
        </w:rPr>
        <w:t>＆</w:t>
      </w:r>
      <w:r w:rsidR="00DF0C20" w:rsidRPr="00DF0C20">
        <w:rPr>
          <w:rFonts w:hint="eastAsia"/>
        </w:rPr>
        <w:t>Mitchell</w:t>
      </w:r>
      <w:r w:rsidR="009871CC">
        <w:fldChar w:fldCharType="begin"/>
      </w:r>
      <w:r w:rsidR="009871CC">
        <w:instrText xml:space="preserve"> </w:instrText>
      </w:r>
      <w:r w:rsidR="009871CC">
        <w:rPr>
          <w:rFonts w:hint="eastAsia"/>
        </w:rPr>
        <w:instrText>REF _Ref480131814 \r \h</w:instrText>
      </w:r>
      <w:r w:rsidR="009871CC">
        <w:instrText xml:space="preserve"> </w:instrText>
      </w:r>
      <w:r w:rsidR="009871CC">
        <w:fldChar w:fldCharType="separate"/>
      </w:r>
      <w:r w:rsidR="00697E29">
        <w:t>[23]</w:t>
      </w:r>
      <w:r w:rsidR="009871CC">
        <w:fldChar w:fldCharType="end"/>
      </w:r>
      <w:r w:rsidR="00DF0C20">
        <w:rPr>
          <w:rFonts w:hint="eastAsia"/>
        </w:rPr>
        <w:t>的</w:t>
      </w:r>
      <w:r w:rsidR="00DF0C20" w:rsidRPr="00DF0C20">
        <w:rPr>
          <w:rFonts w:hint="eastAsia"/>
        </w:rPr>
        <w:t>算法</w:t>
      </w:r>
      <w:r w:rsidR="00DF0C20">
        <w:rPr>
          <w:rFonts w:hint="eastAsia"/>
        </w:rPr>
        <w:t>上，</w:t>
      </w:r>
      <w:r w:rsidR="00655B68">
        <w:rPr>
          <w:rFonts w:hint="eastAsia"/>
        </w:rPr>
        <w:t>因为之后大部分基于半监督学习的关系抽取方法都使用了这</w:t>
      </w:r>
      <w:r w:rsidR="00937D5B">
        <w:rPr>
          <w:rFonts w:hint="eastAsia"/>
        </w:rPr>
        <w:t>种</w:t>
      </w:r>
      <w:r w:rsidR="003677B0">
        <w:rPr>
          <w:rFonts w:hint="eastAsia"/>
        </w:rPr>
        <w:t>算法</w:t>
      </w:r>
      <w:r w:rsidR="00080CE5" w:rsidRPr="000251EA">
        <w:rPr>
          <w:rFonts w:hint="eastAsia"/>
        </w:rPr>
        <w:t>（</w:t>
      </w:r>
      <w:r w:rsidR="00080CE5" w:rsidRPr="000251EA">
        <w:rPr>
          <w:rFonts w:hint="eastAsia"/>
        </w:rPr>
        <w:t>Co-training</w:t>
      </w:r>
      <w:r w:rsidR="00AC3CBF">
        <w:rPr>
          <w:rStyle w:val="afd"/>
        </w:rPr>
        <w:footnoteReference w:id="4"/>
      </w:r>
      <w:r w:rsidR="00080CE5" w:rsidRPr="000251EA">
        <w:rPr>
          <w:rFonts w:hint="eastAsia"/>
        </w:rPr>
        <w:t>）</w:t>
      </w:r>
      <w:r w:rsidR="005773AB">
        <w:rPr>
          <w:rFonts w:hint="eastAsia"/>
        </w:rPr>
        <w:t>。</w:t>
      </w:r>
      <w:r w:rsidR="0078709F">
        <w:rPr>
          <w:rFonts w:hint="eastAsia"/>
        </w:rPr>
        <w:t>它们</w:t>
      </w:r>
      <w:r w:rsidR="00B847ED" w:rsidRPr="00B847ED">
        <w:rPr>
          <w:rFonts w:hint="eastAsia"/>
        </w:rPr>
        <w:t>的主要思想是使用弱学习器的输出作为下一次迭代的训练数据</w:t>
      </w:r>
      <w:r w:rsidR="00B847ED">
        <w:rPr>
          <w:rFonts w:hint="eastAsia"/>
        </w:rPr>
        <w:t>(</w:t>
      </w:r>
      <w:r w:rsidR="00B847ED">
        <w:t>输入</w:t>
      </w:r>
      <w:r w:rsidR="00B847ED">
        <w:rPr>
          <w:rFonts w:hint="eastAsia"/>
        </w:rPr>
        <w:t>)</w:t>
      </w:r>
      <w:r w:rsidR="00782DDC">
        <w:rPr>
          <w:rFonts w:hint="eastAsia"/>
        </w:rPr>
        <w:t>。</w:t>
      </w:r>
      <w:r w:rsidR="000251EA" w:rsidRPr="000251EA">
        <w:rPr>
          <w:rFonts w:hint="eastAsia"/>
        </w:rPr>
        <w:t>协同训练是一种弱监督模型，它从一小组标记数据以及使用分开但冗余的大量未标记数据（即使用不相交的特征子集来表示数据）中进行学习任务。</w:t>
      </w:r>
      <w:r w:rsidR="00202A3F">
        <w:rPr>
          <w:rFonts w:hint="eastAsia"/>
        </w:rPr>
        <w:t>为了确保模型的有效性，</w:t>
      </w:r>
      <w:r w:rsidR="001E70D3" w:rsidRPr="000251EA">
        <w:rPr>
          <w:rFonts w:hint="eastAsia"/>
        </w:rPr>
        <w:t>协同训练（</w:t>
      </w:r>
      <w:r w:rsidR="001E70D3" w:rsidRPr="000251EA">
        <w:rPr>
          <w:rFonts w:hint="eastAsia"/>
        </w:rPr>
        <w:t>Co-training</w:t>
      </w:r>
      <w:r w:rsidR="001E70D3" w:rsidRPr="000251EA">
        <w:rPr>
          <w:rFonts w:hint="eastAsia"/>
        </w:rPr>
        <w:t>）</w:t>
      </w:r>
      <w:r w:rsidR="001E70D3">
        <w:rPr>
          <w:rFonts w:hint="eastAsia"/>
        </w:rPr>
        <w:t>要求从两个不同的视角看待训练数据，</w:t>
      </w:r>
      <w:r w:rsidR="00202A3F">
        <w:rPr>
          <w:rFonts w:hint="eastAsia"/>
        </w:rPr>
        <w:t>它假定每个样例使用两个不同的特征</w:t>
      </w:r>
      <w:r w:rsidR="00202A3F" w:rsidRPr="00202A3F">
        <w:rPr>
          <w:rFonts w:hint="eastAsia"/>
        </w:rPr>
        <w:t>集来描述，这两个</w:t>
      </w:r>
      <w:r w:rsidR="00202A3F">
        <w:rPr>
          <w:rFonts w:hint="eastAsia"/>
        </w:rPr>
        <w:t>特征</w:t>
      </w:r>
      <w:r w:rsidR="00202A3F" w:rsidRPr="00202A3F">
        <w:rPr>
          <w:rFonts w:hint="eastAsia"/>
        </w:rPr>
        <w:t>集</w:t>
      </w:r>
      <w:r w:rsidR="00202A3F">
        <w:rPr>
          <w:rFonts w:hint="eastAsia"/>
        </w:rPr>
        <w:t>提供关于样</w:t>
      </w:r>
      <w:r w:rsidR="00F968B6">
        <w:rPr>
          <w:rFonts w:hint="eastAsia"/>
        </w:rPr>
        <w:t>例</w:t>
      </w:r>
      <w:r w:rsidR="00202A3F" w:rsidRPr="00202A3F">
        <w:rPr>
          <w:rFonts w:hint="eastAsia"/>
        </w:rPr>
        <w:t>不同的补充信息。</w:t>
      </w:r>
      <w:r w:rsidR="00AF479B">
        <w:rPr>
          <w:rFonts w:hint="eastAsia"/>
        </w:rPr>
        <w:t>同时特征集必须满足两个条件：</w:t>
      </w:r>
      <w:r w:rsidR="00AF479B">
        <w:rPr>
          <w:rFonts w:hint="eastAsia"/>
        </w:rPr>
        <w:t>(</w:t>
      </w:r>
      <w:r w:rsidR="00AF479B">
        <w:t>1</w:t>
      </w:r>
      <w:r w:rsidR="00AF479B">
        <w:rPr>
          <w:rFonts w:hint="eastAsia"/>
        </w:rPr>
        <w:t>)</w:t>
      </w:r>
      <w:r w:rsidR="00AF479B">
        <w:t>特征集对于目标学习任务来说是有效的，</w:t>
      </w:r>
      <w:r w:rsidR="00AF479B">
        <w:t>(2)</w:t>
      </w:r>
      <w:r w:rsidR="00AF479B">
        <w:t>对于不同的特征集需要使用独立的分类器去训练。</w:t>
      </w:r>
    </w:p>
    <w:tbl>
      <w:tblPr>
        <w:tblStyle w:val="af0"/>
        <w:tblW w:w="9014" w:type="dxa"/>
        <w:tblInd w:w="-5" w:type="dxa"/>
        <w:tblLook w:val="04A0" w:firstRow="1" w:lastRow="0" w:firstColumn="1" w:lastColumn="0" w:noHBand="0" w:noVBand="1"/>
      </w:tblPr>
      <w:tblGrid>
        <w:gridCol w:w="9014"/>
      </w:tblGrid>
      <w:tr w:rsidR="00A5382A" w:rsidTr="00563245">
        <w:tc>
          <w:tcPr>
            <w:tcW w:w="9014" w:type="dxa"/>
            <w:tcBorders>
              <w:top w:val="single" w:sz="4" w:space="0" w:color="auto"/>
              <w:left w:val="nil"/>
              <w:bottom w:val="single" w:sz="4" w:space="0" w:color="auto"/>
              <w:right w:val="nil"/>
            </w:tcBorders>
            <w:hideMark/>
          </w:tcPr>
          <w:p w:rsidR="00A5382A" w:rsidRDefault="00A5382A" w:rsidP="00563245">
            <w:pPr>
              <w:pStyle w:val="a2"/>
              <w:spacing w:before="156" w:after="156" w:line="240" w:lineRule="auto"/>
              <w:ind w:firstLine="420"/>
              <w:rPr>
                <w:sz w:val="21"/>
                <w:szCs w:val="21"/>
              </w:rPr>
            </w:pPr>
            <w:r>
              <w:rPr>
                <w:rFonts w:hint="eastAsia"/>
                <w:sz w:val="21"/>
                <w:szCs w:val="21"/>
              </w:rPr>
              <w:t>算法</w:t>
            </w:r>
            <w:r>
              <w:rPr>
                <w:sz w:val="21"/>
                <w:szCs w:val="21"/>
              </w:rPr>
              <w:t>2.1</w:t>
            </w:r>
            <w:r>
              <w:rPr>
                <w:rFonts w:hint="eastAsia"/>
                <w:sz w:val="21"/>
                <w:szCs w:val="21"/>
              </w:rPr>
              <w:t>：</w:t>
            </w:r>
            <w:r w:rsidRPr="00E238C2">
              <w:rPr>
                <w:sz w:val="21"/>
                <w:szCs w:val="21"/>
              </w:rPr>
              <w:t>Yarowsky’s algorithm in general form</w:t>
            </w:r>
          </w:p>
        </w:tc>
      </w:tr>
      <w:tr w:rsidR="00A5382A" w:rsidTr="00563245">
        <w:tc>
          <w:tcPr>
            <w:tcW w:w="9014" w:type="dxa"/>
            <w:tcBorders>
              <w:top w:val="single" w:sz="4" w:space="0" w:color="auto"/>
              <w:left w:val="nil"/>
              <w:bottom w:val="single" w:sz="4" w:space="0" w:color="auto"/>
              <w:right w:val="nil"/>
            </w:tcBorders>
            <w:hideMark/>
          </w:tcPr>
          <w:p w:rsidR="00A5382A" w:rsidRPr="00095445" w:rsidRDefault="00A5382A" w:rsidP="00A5382A">
            <w:pPr>
              <w:pStyle w:val="a2"/>
              <w:spacing w:before="156" w:after="156" w:line="240" w:lineRule="auto"/>
              <w:ind w:firstLine="422"/>
              <w:rPr>
                <w:sz w:val="21"/>
                <w:szCs w:val="21"/>
              </w:rPr>
            </w:pPr>
            <w:r>
              <w:rPr>
                <w:rFonts w:hint="eastAsia"/>
                <w:b/>
                <w:sz w:val="21"/>
                <w:szCs w:val="21"/>
              </w:rPr>
              <w:t>输入</w:t>
            </w:r>
            <w:r w:rsidRPr="00E238C2">
              <w:rPr>
                <w:rFonts w:hint="eastAsia"/>
                <w:b/>
                <w:sz w:val="21"/>
                <w:szCs w:val="21"/>
              </w:rPr>
              <w:t>：</w:t>
            </w:r>
            <w:r>
              <w:rPr>
                <w:rFonts w:hint="eastAsia"/>
                <w:sz w:val="21"/>
                <w:szCs w:val="21"/>
              </w:rPr>
              <w:t>一组未标记的数据集</w:t>
            </w:r>
            <w:r w:rsidRPr="00095445">
              <w:rPr>
                <w:rFonts w:hint="eastAsia"/>
                <w:i/>
                <w:sz w:val="21"/>
                <w:szCs w:val="21"/>
              </w:rPr>
              <w:t>D</w:t>
            </w:r>
            <w:r>
              <w:rPr>
                <w:rFonts w:hint="eastAsia"/>
                <w:sz w:val="21"/>
                <w:szCs w:val="21"/>
              </w:rPr>
              <w:t>以及一组种子数据集</w:t>
            </w:r>
            <w:r w:rsidRPr="00095445">
              <w:rPr>
                <w:rFonts w:hint="eastAsia"/>
                <w:i/>
                <w:sz w:val="21"/>
                <w:szCs w:val="21"/>
              </w:rPr>
              <w:t>S</w:t>
            </w:r>
          </w:p>
          <w:p w:rsidR="00A5382A" w:rsidRDefault="00A5382A" w:rsidP="00A5382A">
            <w:pPr>
              <w:pStyle w:val="a2"/>
              <w:spacing w:beforeLines="0" w:before="0" w:afterLines="0" w:after="0" w:line="240" w:lineRule="auto"/>
              <w:ind w:firstLine="422"/>
              <w:rPr>
                <w:b/>
                <w:sz w:val="21"/>
                <w:szCs w:val="21"/>
              </w:rPr>
            </w:pPr>
            <w:r>
              <w:rPr>
                <w:b/>
                <w:sz w:val="21"/>
                <w:szCs w:val="21"/>
              </w:rPr>
              <w:t>重复</w:t>
            </w:r>
          </w:p>
          <w:p w:rsidR="00A5382A" w:rsidRPr="002F52DE" w:rsidRDefault="00A5382A" w:rsidP="00A5382A">
            <w:pPr>
              <w:pStyle w:val="a2"/>
              <w:spacing w:beforeLines="0" w:before="0" w:afterLines="0" w:after="0" w:line="240" w:lineRule="auto"/>
              <w:ind w:firstLine="420"/>
              <w:rPr>
                <w:sz w:val="21"/>
                <w:szCs w:val="21"/>
              </w:rPr>
            </w:pPr>
            <w:r>
              <w:rPr>
                <w:rFonts w:hint="eastAsia"/>
                <w:sz w:val="21"/>
                <w:szCs w:val="21"/>
              </w:rPr>
              <w:t xml:space="preserve">      </w:t>
            </w:r>
            <w:r w:rsidRPr="002F52DE">
              <w:rPr>
                <w:rFonts w:hint="eastAsia"/>
                <w:sz w:val="21"/>
                <w:szCs w:val="21"/>
              </w:rPr>
              <w:t>在数据集</w:t>
            </w:r>
            <w:r w:rsidRPr="002F52DE">
              <w:rPr>
                <w:rFonts w:hint="eastAsia"/>
                <w:sz w:val="21"/>
                <w:szCs w:val="21"/>
              </w:rPr>
              <w:t>S</w:t>
            </w:r>
            <w:r w:rsidRPr="002F52DE">
              <w:rPr>
                <w:rFonts w:hint="eastAsia"/>
                <w:sz w:val="21"/>
                <w:szCs w:val="21"/>
              </w:rPr>
              <w:t>上训练出分类器</w:t>
            </w:r>
            <w:r w:rsidRPr="002F52DE">
              <w:rPr>
                <w:rFonts w:hint="eastAsia"/>
                <w:sz w:val="21"/>
                <w:szCs w:val="21"/>
              </w:rPr>
              <w:t>C</w:t>
            </w:r>
          </w:p>
          <w:p w:rsidR="00A5382A" w:rsidRDefault="00A5382A" w:rsidP="00A5382A">
            <w:pPr>
              <w:pStyle w:val="a2"/>
              <w:spacing w:beforeLines="0" w:before="0" w:afterLines="0" w:after="0" w:line="240" w:lineRule="auto"/>
              <w:ind w:firstLineChars="500" w:firstLine="1050"/>
              <w:rPr>
                <w:sz w:val="21"/>
                <w:szCs w:val="21"/>
              </w:rPr>
            </w:pPr>
            <w:r w:rsidRPr="002F52DE">
              <w:rPr>
                <w:rFonts w:hint="eastAsia"/>
                <w:sz w:val="21"/>
                <w:szCs w:val="21"/>
              </w:rPr>
              <w:t>用分类器</w:t>
            </w:r>
            <w:r w:rsidRPr="002F52DE">
              <w:rPr>
                <w:rFonts w:hint="eastAsia"/>
                <w:sz w:val="21"/>
                <w:szCs w:val="21"/>
              </w:rPr>
              <w:t>C</w:t>
            </w:r>
            <w:r w:rsidRPr="002F52DE">
              <w:rPr>
                <w:rFonts w:hint="eastAsia"/>
                <w:sz w:val="21"/>
                <w:szCs w:val="21"/>
              </w:rPr>
              <w:t>去标记数据集</w:t>
            </w:r>
            <w:r w:rsidRPr="002F52DE">
              <w:rPr>
                <w:rFonts w:hint="eastAsia"/>
                <w:sz w:val="21"/>
                <w:szCs w:val="21"/>
              </w:rPr>
              <w:t xml:space="preserve">D </w:t>
            </w:r>
          </w:p>
          <w:p w:rsidR="00A5382A" w:rsidRDefault="00A5382A" w:rsidP="00A5382A">
            <w:pPr>
              <w:pStyle w:val="a2"/>
              <w:spacing w:beforeLines="0" w:before="0" w:afterLines="0" w:after="0" w:line="240" w:lineRule="auto"/>
              <w:ind w:firstLineChars="500" w:firstLine="1050"/>
              <w:rPr>
                <w:sz w:val="21"/>
                <w:szCs w:val="21"/>
              </w:rPr>
            </w:pPr>
            <w:r w:rsidRPr="0011121D">
              <w:rPr>
                <w:rFonts w:hint="eastAsia"/>
                <w:i/>
                <w:sz w:val="21"/>
                <w:szCs w:val="21"/>
              </w:rPr>
              <w:t>N</w:t>
            </w:r>
            <w:r w:rsidRPr="0011121D">
              <w:rPr>
                <w:rFonts w:hint="eastAsia"/>
                <w:sz w:val="21"/>
                <w:szCs w:val="21"/>
              </w:rPr>
              <w:t xml:space="preserve"> = top </w:t>
            </w:r>
            <w:r w:rsidRPr="0011121D">
              <w:rPr>
                <w:rFonts w:hint="eastAsia"/>
                <w:i/>
                <w:sz w:val="21"/>
                <w:szCs w:val="21"/>
              </w:rPr>
              <w:t>n</w:t>
            </w:r>
            <w:r w:rsidRPr="0011121D">
              <w:rPr>
                <w:rFonts w:hint="eastAsia"/>
                <w:sz w:val="21"/>
                <w:szCs w:val="21"/>
              </w:rPr>
              <w:t xml:space="preserve"> labels that </w:t>
            </w:r>
            <w:r w:rsidRPr="0011121D">
              <w:rPr>
                <w:rFonts w:hint="eastAsia"/>
                <w:i/>
                <w:sz w:val="21"/>
                <w:szCs w:val="21"/>
              </w:rPr>
              <w:t>C</w:t>
            </w:r>
            <w:r w:rsidRPr="0011121D">
              <w:rPr>
                <w:rFonts w:hint="eastAsia"/>
                <w:sz w:val="21"/>
                <w:szCs w:val="21"/>
              </w:rPr>
              <w:t xml:space="preserve"> was highly confident </w:t>
            </w:r>
          </w:p>
          <w:p w:rsidR="00A5382A" w:rsidRPr="0011121D" w:rsidRDefault="00A5382A" w:rsidP="00A5382A">
            <w:pPr>
              <w:pStyle w:val="a2"/>
              <w:spacing w:beforeLines="0" w:before="0" w:afterLines="0" w:after="0" w:line="240" w:lineRule="auto"/>
              <w:ind w:firstLineChars="500" w:firstLine="1050"/>
              <w:rPr>
                <w:i/>
                <w:sz w:val="21"/>
                <w:szCs w:val="21"/>
              </w:rPr>
            </w:pPr>
            <w:r>
              <w:rPr>
                <w:rFonts w:hint="eastAsia"/>
                <w:i/>
                <w:sz w:val="21"/>
                <w:szCs w:val="21"/>
              </w:rPr>
              <w:t>S = S</w:t>
            </w:r>
            <w:r w:rsidRPr="00790044">
              <w:rPr>
                <w:rFonts w:hint="eastAsia"/>
                <w:sz w:val="21"/>
                <w:szCs w:val="21"/>
              </w:rPr>
              <w:t>∪</w:t>
            </w:r>
            <w:r w:rsidRPr="0011121D">
              <w:rPr>
                <w:rFonts w:hint="eastAsia"/>
                <w:i/>
                <w:sz w:val="21"/>
                <w:szCs w:val="21"/>
              </w:rPr>
              <w:t xml:space="preserve">N </w:t>
            </w:r>
          </w:p>
          <w:p w:rsidR="00A5382A" w:rsidRPr="0011121D" w:rsidRDefault="00A5382A" w:rsidP="00A5382A">
            <w:pPr>
              <w:pStyle w:val="a2"/>
              <w:spacing w:beforeLines="0" w:before="0" w:afterLines="0" w:after="0" w:line="240" w:lineRule="auto"/>
              <w:ind w:firstLineChars="500" w:firstLine="1050"/>
              <w:rPr>
                <w:i/>
                <w:sz w:val="21"/>
                <w:szCs w:val="21"/>
              </w:rPr>
            </w:pPr>
            <w:r w:rsidRPr="0011121D">
              <w:rPr>
                <w:rFonts w:hint="eastAsia"/>
                <w:i/>
                <w:sz w:val="21"/>
                <w:szCs w:val="21"/>
              </w:rPr>
              <w:t>D = D</w:t>
            </w:r>
            <w:r w:rsidRPr="00790044">
              <w:rPr>
                <w:rFonts w:hint="eastAsia"/>
                <w:sz w:val="21"/>
                <w:szCs w:val="21"/>
              </w:rPr>
              <w:t>\</w:t>
            </w:r>
            <w:r w:rsidRPr="0011121D">
              <w:rPr>
                <w:rFonts w:hint="eastAsia"/>
                <w:i/>
                <w:sz w:val="21"/>
                <w:szCs w:val="21"/>
              </w:rPr>
              <w:t>N</w:t>
            </w:r>
          </w:p>
          <w:p w:rsidR="00A5382A" w:rsidRDefault="00A5382A" w:rsidP="00A5382A">
            <w:pPr>
              <w:pStyle w:val="a2"/>
              <w:spacing w:before="156" w:after="156" w:line="240" w:lineRule="auto"/>
              <w:ind w:firstLine="422"/>
              <w:rPr>
                <w:i/>
                <w:sz w:val="21"/>
                <w:szCs w:val="21"/>
              </w:rPr>
            </w:pPr>
            <w:r>
              <w:rPr>
                <w:b/>
                <w:sz w:val="21"/>
                <w:szCs w:val="21"/>
              </w:rPr>
              <w:t>直到</w:t>
            </w:r>
            <w:r>
              <w:rPr>
                <w:rFonts w:hint="eastAsia"/>
                <w:sz w:val="21"/>
                <w:szCs w:val="21"/>
              </w:rPr>
              <w:t xml:space="preserve"> </w:t>
            </w:r>
            <w:r>
              <w:rPr>
                <w:sz w:val="21"/>
                <w:szCs w:val="21"/>
              </w:rPr>
              <w:t>达到收敛标准</w:t>
            </w:r>
          </w:p>
        </w:tc>
      </w:tr>
    </w:tbl>
    <w:p w:rsidR="0011178B" w:rsidRDefault="0011178B" w:rsidP="00DF0C20">
      <w:pPr>
        <w:pStyle w:val="a2"/>
        <w:spacing w:before="156" w:after="156"/>
        <w:ind w:firstLine="480"/>
      </w:pPr>
      <w:r w:rsidRPr="0011178B">
        <w:t>Yarowsky</w:t>
      </w:r>
      <w:r>
        <w:t>在论文中描述的算法框架已经在</w:t>
      </w:r>
      <w:r w:rsidR="00786B45">
        <w:t>算法</w:t>
      </w:r>
      <w:r w:rsidR="00544195">
        <w:t>2.</w:t>
      </w:r>
      <w:r w:rsidRPr="0011178B">
        <w:t>1</w:t>
      </w:r>
      <w:r w:rsidR="00C251E9">
        <w:t>给出</w:t>
      </w:r>
      <w:r w:rsidR="00BF3BC7">
        <w:fldChar w:fldCharType="begin"/>
      </w:r>
      <w:r w:rsidR="00BF3BC7">
        <w:instrText xml:space="preserve"> REF _Ref480131798 \r \h </w:instrText>
      </w:r>
      <w:r w:rsidR="00BF3BC7">
        <w:fldChar w:fldCharType="separate"/>
      </w:r>
      <w:r w:rsidR="00697E29">
        <w:t>[24]</w:t>
      </w:r>
      <w:r w:rsidR="00BF3BC7">
        <w:fldChar w:fldCharType="end"/>
      </w:r>
      <w:r w:rsidR="00C251E9">
        <w:t>。</w:t>
      </w:r>
      <w:r w:rsidR="00282ADF" w:rsidRPr="00282ADF">
        <w:rPr>
          <w:rFonts w:hint="eastAsia"/>
        </w:rPr>
        <w:t>Yarowsky</w:t>
      </w:r>
      <w:r w:rsidR="00282ADF">
        <w:rPr>
          <w:rFonts w:hint="eastAsia"/>
        </w:rPr>
        <w:t>将</w:t>
      </w:r>
      <w:r w:rsidR="00282ADF" w:rsidRPr="00282ADF">
        <w:rPr>
          <w:rFonts w:hint="eastAsia"/>
        </w:rPr>
        <w:t>这个算法</w:t>
      </w:r>
      <w:r w:rsidR="00282ADF">
        <w:rPr>
          <w:rFonts w:hint="eastAsia"/>
        </w:rPr>
        <w:t>应用</w:t>
      </w:r>
      <w:r w:rsidR="00282ADF" w:rsidRPr="00282ADF">
        <w:rPr>
          <w:rFonts w:hint="eastAsia"/>
        </w:rPr>
        <w:t>到</w:t>
      </w:r>
      <w:r w:rsidR="00282ADF">
        <w:rPr>
          <w:rFonts w:hint="eastAsia"/>
        </w:rPr>
        <w:t>了</w:t>
      </w:r>
      <w:r w:rsidR="00282ADF" w:rsidRPr="00282ADF">
        <w:rPr>
          <w:rFonts w:hint="eastAsia"/>
        </w:rPr>
        <w:t>词义消歧任务</w:t>
      </w:r>
      <w:r w:rsidR="00203F59">
        <w:rPr>
          <w:rFonts w:hint="eastAsia"/>
        </w:rPr>
        <w:t>，</w:t>
      </w:r>
      <w:r w:rsidR="004A432A">
        <w:rPr>
          <w:rFonts w:hint="eastAsia"/>
        </w:rPr>
        <w:t>并取得了不错的效果。</w:t>
      </w:r>
      <w:r w:rsidR="00203F59">
        <w:rPr>
          <w:rFonts w:hint="eastAsia"/>
        </w:rPr>
        <w:t>他的这个算法本质上是协同训练算法的一个特例</w:t>
      </w:r>
      <w:r w:rsidR="00ED30F8">
        <w:rPr>
          <w:rFonts w:hint="eastAsia"/>
        </w:rPr>
        <w:t>。</w:t>
      </w:r>
      <w:r w:rsidR="000C7BF4">
        <w:t>Abney</w:t>
      </w:r>
      <w:r w:rsidR="00BF3BC7">
        <w:fldChar w:fldCharType="begin"/>
      </w:r>
      <w:r w:rsidR="00BF3BC7">
        <w:instrText xml:space="preserve"> REF _Ref480131786 \r \h </w:instrText>
      </w:r>
      <w:r w:rsidR="00BF3BC7">
        <w:fldChar w:fldCharType="separate"/>
      </w:r>
      <w:r w:rsidR="003C554C">
        <w:t>[24]</w:t>
      </w:r>
      <w:r w:rsidR="00BF3BC7">
        <w:fldChar w:fldCharType="end"/>
      </w:r>
      <w:r w:rsidR="005D749F" w:rsidRPr="005D749F">
        <w:rPr>
          <w:rFonts w:hint="eastAsia"/>
        </w:rPr>
        <w:t>提出了</w:t>
      </w:r>
      <w:r w:rsidR="005D749F" w:rsidRPr="005D749F">
        <w:rPr>
          <w:rFonts w:hint="eastAsia"/>
        </w:rPr>
        <w:t>Yarowsky</w:t>
      </w:r>
      <w:r w:rsidR="005D749F" w:rsidRPr="005D749F">
        <w:rPr>
          <w:rFonts w:hint="eastAsia"/>
        </w:rPr>
        <w:t>算法的理论分析。</w:t>
      </w:r>
      <w:r w:rsidR="00116346">
        <w:rPr>
          <w:rFonts w:hint="eastAsia"/>
        </w:rPr>
        <w:t>当探究相关协同训练的算法时，</w:t>
      </w:r>
      <w:r w:rsidR="001C5852">
        <w:rPr>
          <w:rFonts w:hint="eastAsia"/>
        </w:rPr>
        <w:t>需要考虑两个主要问题：</w:t>
      </w:r>
      <w:r w:rsidR="001C5852">
        <w:rPr>
          <w:rFonts w:hint="eastAsia"/>
        </w:rPr>
        <w:t>1</w:t>
      </w:r>
      <w:r w:rsidR="001C5852">
        <w:t>)</w:t>
      </w:r>
      <w:r w:rsidR="001C5852">
        <w:t>如何自动地获取种子数据集</w:t>
      </w:r>
      <w:r w:rsidR="001C5852">
        <w:rPr>
          <w:rFonts w:hint="eastAsia"/>
        </w:rPr>
        <w:t>2</w:t>
      </w:r>
      <w:r w:rsidR="001C5852">
        <w:t>)</w:t>
      </w:r>
      <w:r w:rsidR="001C5852">
        <w:t>什么样的种子集</w:t>
      </w:r>
      <w:r w:rsidR="008F553A">
        <w:t>是</w:t>
      </w:r>
      <w:r w:rsidR="001C5852">
        <w:t>好的，</w:t>
      </w:r>
      <w:r w:rsidR="00C11E9E">
        <w:t>即</w:t>
      </w:r>
      <w:r w:rsidR="001C5852">
        <w:t>如</w:t>
      </w:r>
      <w:r w:rsidR="001C5852">
        <w:lastRenderedPageBreak/>
        <w:t>何评价种子集</w:t>
      </w:r>
      <w:r w:rsidR="00756801">
        <w:t>。</w:t>
      </w:r>
      <w:r w:rsidR="00DB4C01">
        <w:t>目前效果比较好的基于半监督的关系抽取系统有：</w:t>
      </w:r>
      <w:r w:rsidR="00DB4C01">
        <w:rPr>
          <w:rFonts w:hint="eastAsia"/>
        </w:rPr>
        <w:t>DIPRE</w:t>
      </w:r>
      <w:r w:rsidR="00BF3BC7">
        <w:fldChar w:fldCharType="begin"/>
      </w:r>
      <w:r w:rsidR="00BF3BC7">
        <w:instrText xml:space="preserve"> </w:instrText>
      </w:r>
      <w:r w:rsidR="00BF3BC7">
        <w:rPr>
          <w:rFonts w:hint="eastAsia"/>
        </w:rPr>
        <w:instrText>REF _Ref480131775 \r \h</w:instrText>
      </w:r>
      <w:r w:rsidR="00BF3BC7">
        <w:instrText xml:space="preserve"> </w:instrText>
      </w:r>
      <w:r w:rsidR="00BF3BC7">
        <w:fldChar w:fldCharType="separate"/>
      </w:r>
      <w:r w:rsidR="00697E29">
        <w:t>[26]</w:t>
      </w:r>
      <w:r w:rsidR="00BF3BC7">
        <w:fldChar w:fldCharType="end"/>
      </w:r>
      <w:r w:rsidR="00DB4C01">
        <w:rPr>
          <w:rFonts w:hint="eastAsia"/>
        </w:rPr>
        <w:t>、</w:t>
      </w:r>
      <w:r w:rsidR="00DB4C01">
        <w:rPr>
          <w:rFonts w:hint="eastAsia"/>
        </w:rPr>
        <w:t>Snowball</w:t>
      </w:r>
      <w:r w:rsidR="00BF3BC7">
        <w:fldChar w:fldCharType="begin"/>
      </w:r>
      <w:r w:rsidR="00BF3BC7">
        <w:instrText xml:space="preserve"> </w:instrText>
      </w:r>
      <w:r w:rsidR="00BF3BC7">
        <w:rPr>
          <w:rFonts w:hint="eastAsia"/>
        </w:rPr>
        <w:instrText>REF _Ref480131764 \r \h</w:instrText>
      </w:r>
      <w:r w:rsidR="00BF3BC7">
        <w:instrText xml:space="preserve"> </w:instrText>
      </w:r>
      <w:r w:rsidR="00BF3BC7">
        <w:fldChar w:fldCharType="separate"/>
      </w:r>
      <w:r w:rsidR="00697E29">
        <w:t>[27]</w:t>
      </w:r>
      <w:r w:rsidR="00BF3BC7">
        <w:fldChar w:fldCharType="end"/>
      </w:r>
      <w:r w:rsidR="00967091">
        <w:rPr>
          <w:rFonts w:hint="eastAsia"/>
        </w:rPr>
        <w:t>、</w:t>
      </w:r>
      <w:r w:rsidR="00DB4C01">
        <w:rPr>
          <w:rFonts w:hint="eastAsia"/>
        </w:rPr>
        <w:t>KnowItAll</w:t>
      </w:r>
      <w:r w:rsidR="00BF3BC7">
        <w:fldChar w:fldCharType="begin"/>
      </w:r>
      <w:r w:rsidR="00BF3BC7">
        <w:instrText xml:space="preserve"> </w:instrText>
      </w:r>
      <w:r w:rsidR="00BF3BC7">
        <w:rPr>
          <w:rFonts w:hint="eastAsia"/>
        </w:rPr>
        <w:instrText>REF _Ref480131754 \r \h</w:instrText>
      </w:r>
      <w:r w:rsidR="00BF3BC7">
        <w:instrText xml:space="preserve"> </w:instrText>
      </w:r>
      <w:r w:rsidR="00BF3BC7">
        <w:fldChar w:fldCharType="separate"/>
      </w:r>
      <w:r w:rsidR="00697E29">
        <w:t>[28]</w:t>
      </w:r>
      <w:r w:rsidR="00BF3BC7">
        <w:fldChar w:fldCharType="end"/>
      </w:r>
      <w:r w:rsidR="00967091">
        <w:rPr>
          <w:rFonts w:hint="eastAsia"/>
        </w:rPr>
        <w:t>以及</w:t>
      </w:r>
      <w:r w:rsidR="00967091">
        <w:rPr>
          <w:rFonts w:hint="eastAsia"/>
        </w:rPr>
        <w:t>TextRunner</w:t>
      </w:r>
      <w:r w:rsidR="00BF3BC7">
        <w:fldChar w:fldCharType="begin"/>
      </w:r>
      <w:r w:rsidR="00BF3BC7">
        <w:instrText xml:space="preserve"> </w:instrText>
      </w:r>
      <w:r w:rsidR="00BF3BC7">
        <w:rPr>
          <w:rFonts w:hint="eastAsia"/>
        </w:rPr>
        <w:instrText>REF _Ref480131744 \r \h</w:instrText>
      </w:r>
      <w:r w:rsidR="00BF3BC7">
        <w:instrText xml:space="preserve"> </w:instrText>
      </w:r>
      <w:r w:rsidR="00BF3BC7">
        <w:fldChar w:fldCharType="separate"/>
      </w:r>
      <w:r w:rsidR="00697E29">
        <w:t>[29]</w:t>
      </w:r>
      <w:r w:rsidR="00BF3BC7">
        <w:fldChar w:fldCharType="end"/>
      </w:r>
      <w:r w:rsidR="00DB4C01">
        <w:rPr>
          <w:rFonts w:hint="eastAsia"/>
        </w:rPr>
        <w:t>。</w:t>
      </w:r>
    </w:p>
    <w:p w:rsidR="006E45F9" w:rsidRDefault="00894A67" w:rsidP="00894A67">
      <w:pPr>
        <w:pStyle w:val="3"/>
        <w:spacing w:before="156" w:after="156"/>
      </w:pPr>
      <w:bookmarkStart w:id="26" w:name="_Toc482002596"/>
      <w:r>
        <w:rPr>
          <w:rFonts w:hint="eastAsia"/>
        </w:rPr>
        <w:t>DIPRE</w:t>
      </w:r>
      <w:bookmarkEnd w:id="26"/>
    </w:p>
    <w:p w:rsidR="00E57DFC" w:rsidRDefault="00894A67" w:rsidP="00E57DFC">
      <w:pPr>
        <w:pStyle w:val="a2"/>
        <w:spacing w:before="156" w:after="156"/>
        <w:ind w:firstLine="480"/>
      </w:pPr>
      <w:r>
        <w:rPr>
          <w:rFonts w:hint="eastAsia"/>
        </w:rPr>
        <w:t>D</w:t>
      </w:r>
      <w:r>
        <w:t>IPRE(</w:t>
      </w:r>
      <w:r w:rsidRPr="00894A67">
        <w:t>Dual Iterative Pattern Relation Expansion</w:t>
      </w:r>
      <w:r>
        <w:t>)</w:t>
      </w:r>
      <w:r>
        <w:t>是由</w:t>
      </w:r>
      <w:r>
        <w:t>Brin</w:t>
      </w:r>
      <w:r>
        <w:t>在</w:t>
      </w:r>
      <w:r>
        <w:t>1998</w:t>
      </w:r>
      <w:r>
        <w:t>年设计出的关系抽取系统。</w:t>
      </w:r>
      <w:r w:rsidR="00D152BF">
        <w:t>它</w:t>
      </w:r>
      <w:r w:rsidR="00A96CE3">
        <w:t>主要</w:t>
      </w:r>
      <w:r w:rsidR="00D152BF">
        <w:t>关注的关系是互联网上</w:t>
      </w:r>
      <w:r w:rsidR="00D152BF">
        <w:rPr>
          <w:rFonts w:hint="eastAsia"/>
        </w:rPr>
        <w:t>(</w:t>
      </w:r>
      <w:r w:rsidR="00D152BF">
        <w:rPr>
          <w:rFonts w:hint="eastAsia"/>
        </w:rPr>
        <w:t>作者，书目</w:t>
      </w:r>
      <w:r w:rsidR="00D152BF">
        <w:rPr>
          <w:rFonts w:hint="eastAsia"/>
        </w:rPr>
        <w:t>)</w:t>
      </w:r>
      <w:r w:rsidR="00D152BF">
        <w:rPr>
          <w:rFonts w:hint="eastAsia"/>
        </w:rPr>
        <w:t>这样一种关系。</w:t>
      </w:r>
      <w:r w:rsidR="00573E41">
        <w:rPr>
          <w:rFonts w:hint="eastAsia"/>
        </w:rPr>
        <w:t>DIPRE</w:t>
      </w:r>
      <w:r w:rsidR="00573E41">
        <w:rPr>
          <w:rFonts w:hint="eastAsia"/>
        </w:rPr>
        <w:t>从一小组集合对</w:t>
      </w:r>
      <w:r w:rsidR="00573E41">
        <w:rPr>
          <w:rFonts w:hint="eastAsia"/>
        </w:rPr>
        <w:t>(</w:t>
      </w:r>
      <w:r w:rsidR="00573E41">
        <w:rPr>
          <w:rFonts w:hint="eastAsia"/>
        </w:rPr>
        <w:t>作者，书目</w:t>
      </w:r>
      <w:r w:rsidR="00573E41">
        <w:rPr>
          <w:rFonts w:hint="eastAsia"/>
        </w:rPr>
        <w:t>)</w:t>
      </w:r>
      <w:r w:rsidR="00E07B32">
        <w:rPr>
          <w:rFonts w:hint="eastAsia"/>
        </w:rPr>
        <w:t>开始，也就是初始种子集</w:t>
      </w:r>
      <w:r w:rsidR="00AF794D">
        <w:rPr>
          <w:rFonts w:hint="eastAsia"/>
        </w:rPr>
        <w:t>。</w:t>
      </w:r>
      <w:r w:rsidR="00EC69F9">
        <w:rPr>
          <w:rFonts w:hint="eastAsia"/>
        </w:rPr>
        <w:t>现在假设初始种子集中只有一个条目</w:t>
      </w:r>
      <w:r w:rsidR="00955179" w:rsidRPr="00955179">
        <w:t>(</w:t>
      </w:r>
      <w:r w:rsidR="00955179" w:rsidRPr="00955179">
        <w:rPr>
          <w:i/>
        </w:rPr>
        <w:t>Arthur Conan Doyle, The Adventures of Sherlock Holmes</w:t>
      </w:r>
      <w:r w:rsidR="00955179" w:rsidRPr="00955179">
        <w:t>).</w:t>
      </w:r>
      <w:r w:rsidR="00655D73">
        <w:t>，接着该系统会去互联网上爬取所有包含种子条目的网页</w:t>
      </w:r>
      <w:r w:rsidR="00EA16E2">
        <w:rPr>
          <w:rFonts w:hint="eastAsia"/>
        </w:rPr>
        <w:t>(</w:t>
      </w:r>
      <w:r w:rsidR="00EA16E2">
        <w:rPr>
          <w:rFonts w:hint="eastAsia"/>
        </w:rPr>
        <w:t>作者、书目必须同时存在该网页中</w:t>
      </w:r>
      <w:r w:rsidR="00EA16E2">
        <w:rPr>
          <w:rFonts w:hint="eastAsia"/>
        </w:rPr>
        <w:t>)</w:t>
      </w:r>
      <w:r w:rsidR="00655D73">
        <w:t>。</w:t>
      </w:r>
      <w:r w:rsidR="00880BB7">
        <w:t>为了归纳出其中的关系模式，</w:t>
      </w:r>
      <w:r w:rsidR="00880BB7">
        <w:t>DIPRE</w:t>
      </w:r>
      <w:r w:rsidR="00064B14">
        <w:t>使用一个六元组来表示这一模式</w:t>
      </w:r>
      <w:r w:rsidR="00064B14">
        <w:rPr>
          <w:rFonts w:hint="eastAsia"/>
        </w:rPr>
        <w:t>[</w:t>
      </w:r>
      <w:r w:rsidR="00064B14">
        <w:t>顺序，作者，书名，前缀，后缀，中间</w:t>
      </w:r>
      <w:r w:rsidR="001835C5">
        <w:t>]</w:t>
      </w:r>
      <w:r w:rsidR="001835C5">
        <w:t>。</w:t>
      </w:r>
      <w:r w:rsidR="00D853B7">
        <w:t>其中顺序是</w:t>
      </w:r>
      <w:r w:rsidR="00D853B7">
        <w:t>1</w:t>
      </w:r>
      <w:r w:rsidR="00D853B7">
        <w:t>的话表示作者在前书名在后，</w:t>
      </w:r>
      <w:r w:rsidR="00D853B7">
        <w:t>0</w:t>
      </w:r>
      <w:r w:rsidR="00D853B7">
        <w:t>则代表相反，</w:t>
      </w:r>
      <w:r w:rsidR="001835C5">
        <w:t>前缀后缀则表示两个实体的头部和尾部所出现的字符，中间则代表两个实体之间所出现的字符</w:t>
      </w:r>
      <w:r w:rsidR="00003841">
        <w:t>。</w:t>
      </w:r>
    </w:p>
    <w:p w:rsidR="00E57DFC" w:rsidRDefault="00116346" w:rsidP="00E57DFC">
      <w:pPr>
        <w:pStyle w:val="a2"/>
        <w:spacing w:before="156" w:after="156"/>
        <w:ind w:firstLineChars="0" w:firstLine="0"/>
      </w:pPr>
      <w:r>
        <w:t>举个例子，假设</w:t>
      </w:r>
      <w:r w:rsidR="00E57DFC">
        <w:t>从互联网上</w:t>
      </w:r>
      <w:r w:rsidR="009A6188">
        <w:t>爬</w:t>
      </w:r>
      <w:r w:rsidR="00E57DFC">
        <w:t>取到如下文本数据：</w:t>
      </w:r>
    </w:p>
    <w:p w:rsidR="006052DD" w:rsidRPr="006052DD" w:rsidRDefault="006052DD" w:rsidP="00E57DFC">
      <w:pPr>
        <w:pStyle w:val="a2"/>
        <w:spacing w:before="156" w:after="156"/>
        <w:ind w:firstLineChars="0" w:firstLine="0"/>
        <w:rPr>
          <w:i/>
          <w:sz w:val="21"/>
          <w:szCs w:val="21"/>
        </w:rPr>
      </w:pPr>
      <w:r w:rsidRPr="006052DD">
        <w:rPr>
          <w:rFonts w:hint="eastAsia"/>
          <w:i/>
          <w:sz w:val="21"/>
          <w:szCs w:val="21"/>
        </w:rPr>
        <w:t>“</w:t>
      </w:r>
      <w:r w:rsidRPr="006052DD">
        <w:rPr>
          <w:i/>
          <w:sz w:val="21"/>
          <w:szCs w:val="21"/>
        </w:rPr>
        <w:t>Read The Adventures of Sherlock Holmes by Arthur Conan Doyle online or in you email”</w:t>
      </w:r>
    </w:p>
    <w:p w:rsidR="006052DD" w:rsidRPr="006052DD" w:rsidRDefault="006052DD" w:rsidP="00E57DFC">
      <w:pPr>
        <w:pStyle w:val="a2"/>
        <w:spacing w:before="156" w:after="156"/>
        <w:ind w:firstLineChars="0" w:firstLine="0"/>
        <w:rPr>
          <w:i/>
          <w:sz w:val="21"/>
          <w:szCs w:val="21"/>
        </w:rPr>
      </w:pPr>
      <w:r w:rsidRPr="006052DD">
        <w:rPr>
          <w:rFonts w:hint="eastAsia"/>
          <w:i/>
          <w:sz w:val="21"/>
          <w:szCs w:val="21"/>
        </w:rPr>
        <w:t>“</w:t>
      </w:r>
      <w:r w:rsidRPr="006052DD">
        <w:rPr>
          <w:i/>
          <w:sz w:val="21"/>
          <w:szCs w:val="21"/>
        </w:rPr>
        <w:t>know that Sir Arthur Conan Doyle wrote The Adventures of Sherlock Holmes, in 1892”</w:t>
      </w:r>
    </w:p>
    <w:p w:rsidR="006052DD" w:rsidRDefault="006052DD" w:rsidP="00E57DFC">
      <w:pPr>
        <w:pStyle w:val="a2"/>
        <w:spacing w:before="156" w:after="156"/>
        <w:ind w:firstLineChars="0" w:firstLine="0"/>
        <w:rPr>
          <w:i/>
          <w:sz w:val="21"/>
          <w:szCs w:val="21"/>
        </w:rPr>
      </w:pPr>
      <w:r w:rsidRPr="006052DD">
        <w:rPr>
          <w:rFonts w:hint="eastAsia"/>
          <w:i/>
          <w:sz w:val="21"/>
          <w:szCs w:val="21"/>
        </w:rPr>
        <w:t>“</w:t>
      </w:r>
      <w:r w:rsidRPr="006052DD">
        <w:rPr>
          <w:i/>
          <w:sz w:val="21"/>
          <w:szCs w:val="21"/>
        </w:rPr>
        <w:t xml:space="preserve">When Sir Arthur Conan Doyle wrote the adventures of Sherlock Holmes in 1892 he was high </w:t>
      </w:r>
      <w:r>
        <w:rPr>
          <w:i/>
          <w:sz w:val="21"/>
          <w:szCs w:val="21"/>
        </w:rPr>
        <w:t>…</w:t>
      </w:r>
      <w:r w:rsidRPr="006052DD">
        <w:rPr>
          <w:i/>
          <w:sz w:val="21"/>
          <w:szCs w:val="21"/>
        </w:rPr>
        <w:t>”</w:t>
      </w:r>
    </w:p>
    <w:p w:rsidR="001823BF" w:rsidRDefault="00116346" w:rsidP="001823BF">
      <w:pPr>
        <w:pStyle w:val="a2"/>
        <w:spacing w:before="156" w:after="156"/>
        <w:ind w:firstLineChars="0" w:firstLine="0"/>
      </w:pPr>
      <w:r>
        <w:t>接着</w:t>
      </w:r>
      <w:r w:rsidR="001823BF">
        <w:t>抽取句子当中的六元组</w:t>
      </w:r>
      <w:r w:rsidR="001823BF">
        <w:rPr>
          <w:rFonts w:hint="eastAsia"/>
        </w:rPr>
        <w:t>：</w:t>
      </w:r>
    </w:p>
    <w:p w:rsidR="001823BF" w:rsidRPr="00664AD8" w:rsidRDefault="00664AD8" w:rsidP="001823BF">
      <w:pPr>
        <w:pStyle w:val="a2"/>
        <w:spacing w:before="156" w:after="156"/>
        <w:ind w:firstLineChars="0" w:firstLine="0"/>
        <w:rPr>
          <w:sz w:val="21"/>
          <w:szCs w:val="21"/>
        </w:rPr>
      </w:pPr>
      <w:r w:rsidRPr="00664AD8">
        <w:rPr>
          <w:sz w:val="21"/>
          <w:szCs w:val="21"/>
        </w:rPr>
        <w:t>[</w:t>
      </w:r>
      <w:r w:rsidRPr="00664AD8">
        <w:rPr>
          <w:i/>
          <w:sz w:val="21"/>
          <w:szCs w:val="21"/>
        </w:rPr>
        <w:t>0, Arthur Conan Doyle, The Adventures of Sherlock Holmes, Read, online or, by</w:t>
      </w:r>
      <w:r w:rsidRPr="00664AD8">
        <w:rPr>
          <w:sz w:val="21"/>
          <w:szCs w:val="21"/>
        </w:rPr>
        <w:t>]</w:t>
      </w:r>
    </w:p>
    <w:p w:rsidR="00664AD8" w:rsidRPr="00664AD8" w:rsidRDefault="00664AD8" w:rsidP="001823BF">
      <w:pPr>
        <w:pStyle w:val="a2"/>
        <w:spacing w:before="156" w:after="156"/>
        <w:ind w:firstLineChars="0" w:firstLine="0"/>
        <w:rPr>
          <w:sz w:val="21"/>
          <w:szCs w:val="21"/>
        </w:rPr>
      </w:pPr>
      <w:r w:rsidRPr="00664AD8">
        <w:rPr>
          <w:sz w:val="21"/>
          <w:szCs w:val="21"/>
        </w:rPr>
        <w:t>[</w:t>
      </w:r>
      <w:r w:rsidRPr="00850837">
        <w:rPr>
          <w:i/>
          <w:sz w:val="21"/>
          <w:szCs w:val="21"/>
        </w:rPr>
        <w:t>1, Arthur Conan Doyle, The Adventures of Sherlock Holmes, know that Sir, in 1892, wrote</w:t>
      </w:r>
      <w:r w:rsidRPr="00664AD8">
        <w:rPr>
          <w:sz w:val="21"/>
          <w:szCs w:val="21"/>
        </w:rPr>
        <w:t>]</w:t>
      </w:r>
    </w:p>
    <w:p w:rsidR="00664AD8" w:rsidRDefault="00664AD8" w:rsidP="001823BF">
      <w:pPr>
        <w:pStyle w:val="a2"/>
        <w:spacing w:before="156" w:after="156"/>
        <w:ind w:firstLineChars="0" w:firstLine="0"/>
        <w:rPr>
          <w:sz w:val="21"/>
          <w:szCs w:val="21"/>
        </w:rPr>
      </w:pPr>
      <w:r w:rsidRPr="00664AD8">
        <w:rPr>
          <w:sz w:val="21"/>
          <w:szCs w:val="21"/>
        </w:rPr>
        <w:t>[</w:t>
      </w:r>
      <w:r w:rsidRPr="00850837">
        <w:rPr>
          <w:i/>
          <w:sz w:val="21"/>
          <w:szCs w:val="21"/>
        </w:rPr>
        <w:t>1, Arthur Conan Doyle, The Adventures of Sherlock Holmes, When Sir, in 1892 he, wrote</w:t>
      </w:r>
      <w:r w:rsidRPr="00664AD8">
        <w:rPr>
          <w:sz w:val="21"/>
          <w:szCs w:val="21"/>
        </w:rPr>
        <w:t>]</w:t>
      </w:r>
    </w:p>
    <w:p w:rsidR="00850837" w:rsidRDefault="00850837" w:rsidP="00850837">
      <w:pPr>
        <w:pStyle w:val="a2"/>
        <w:spacing w:before="156" w:after="156"/>
        <w:ind w:firstLineChars="0" w:firstLine="0"/>
      </w:pPr>
      <w:r>
        <w:rPr>
          <w:rFonts w:hint="eastAsia"/>
        </w:rPr>
        <w:t>在抽取完所有句子的六元组之后，系统会将那些顺序值相同以及中间字符串相同的元组分到同一组当中</w:t>
      </w:r>
      <w:r w:rsidR="00BC0527">
        <w:rPr>
          <w:rFonts w:hint="eastAsia"/>
        </w:rPr>
        <w:t>。针对</w:t>
      </w:r>
      <w:r w:rsidR="00116346">
        <w:rPr>
          <w:rFonts w:hint="eastAsia"/>
        </w:rPr>
        <w:t>每一组，接下来系统将找出它们最长公共前缀和最长公共后缀，最终</w:t>
      </w:r>
      <w:r w:rsidR="00BC0527">
        <w:rPr>
          <w:rFonts w:hint="eastAsia"/>
        </w:rPr>
        <w:t>将归纳出每一组的关系模式：</w:t>
      </w:r>
    </w:p>
    <w:p w:rsidR="00BC0527" w:rsidRPr="00821C16" w:rsidRDefault="007F1CF0" w:rsidP="00850837">
      <w:pPr>
        <w:pStyle w:val="a2"/>
        <w:spacing w:before="156" w:after="156"/>
        <w:ind w:firstLineChars="0" w:firstLine="0"/>
        <w:rPr>
          <w:sz w:val="21"/>
          <w:szCs w:val="21"/>
        </w:rPr>
      </w:pPr>
      <w:r w:rsidRPr="00821C16">
        <w:rPr>
          <w:sz w:val="21"/>
          <w:szCs w:val="21"/>
        </w:rPr>
        <w:t>[</w:t>
      </w:r>
      <w:r w:rsidRPr="00821C16">
        <w:rPr>
          <w:i/>
          <w:sz w:val="21"/>
          <w:szCs w:val="21"/>
        </w:rPr>
        <w:t>最长公共前缀</w:t>
      </w:r>
      <w:r w:rsidRPr="00821C16">
        <w:rPr>
          <w:i/>
          <w:sz w:val="21"/>
          <w:szCs w:val="21"/>
        </w:rPr>
        <w:t xml:space="preserve">, </w:t>
      </w:r>
      <w:r w:rsidRPr="00821C16">
        <w:rPr>
          <w:i/>
          <w:sz w:val="21"/>
          <w:szCs w:val="21"/>
        </w:rPr>
        <w:t>作者</w:t>
      </w:r>
      <w:r w:rsidRPr="00821C16">
        <w:rPr>
          <w:i/>
          <w:sz w:val="21"/>
          <w:szCs w:val="21"/>
        </w:rPr>
        <w:t>,</w:t>
      </w:r>
      <w:r w:rsidR="00922AEB" w:rsidRPr="00821C16">
        <w:rPr>
          <w:i/>
          <w:sz w:val="21"/>
          <w:szCs w:val="21"/>
        </w:rPr>
        <w:t xml:space="preserve"> </w:t>
      </w:r>
      <w:r w:rsidRPr="00821C16">
        <w:rPr>
          <w:i/>
          <w:sz w:val="21"/>
          <w:szCs w:val="21"/>
        </w:rPr>
        <w:t>中间部分</w:t>
      </w:r>
      <w:r w:rsidRPr="00821C16">
        <w:rPr>
          <w:i/>
          <w:sz w:val="21"/>
          <w:szCs w:val="21"/>
        </w:rPr>
        <w:t xml:space="preserve">, </w:t>
      </w:r>
      <w:r w:rsidRPr="00821C16">
        <w:rPr>
          <w:i/>
          <w:sz w:val="21"/>
          <w:szCs w:val="21"/>
        </w:rPr>
        <w:t>书名</w:t>
      </w:r>
      <w:r w:rsidRPr="00821C16">
        <w:rPr>
          <w:i/>
          <w:sz w:val="21"/>
          <w:szCs w:val="21"/>
        </w:rPr>
        <w:t xml:space="preserve">, </w:t>
      </w:r>
      <w:r w:rsidRPr="00821C16">
        <w:rPr>
          <w:i/>
          <w:sz w:val="21"/>
          <w:szCs w:val="21"/>
        </w:rPr>
        <w:t>最长公共后缀</w:t>
      </w:r>
      <w:r w:rsidRPr="00821C16">
        <w:rPr>
          <w:sz w:val="21"/>
          <w:szCs w:val="21"/>
        </w:rPr>
        <w:t>].</w:t>
      </w:r>
    </w:p>
    <w:p w:rsidR="00172945" w:rsidRDefault="006B0AEB" w:rsidP="00850837">
      <w:pPr>
        <w:pStyle w:val="a2"/>
        <w:spacing w:before="156" w:after="156"/>
        <w:ind w:firstLineChars="0" w:firstLine="0"/>
      </w:pPr>
      <w:r w:rsidRPr="00821C16">
        <w:t>对于上面的例子，得到的关系模式将会是</w:t>
      </w:r>
      <w:r w:rsidRPr="00821C16">
        <w:t>[</w:t>
      </w:r>
      <w:r w:rsidRPr="00821C16">
        <w:rPr>
          <w:i/>
        </w:rPr>
        <w:t>Sir, Arthur Conan Doyle, wrote, The Adventures of Sherlock Holmes, in 1892</w:t>
      </w:r>
      <w:r w:rsidR="00D40E7C" w:rsidRPr="00821C16">
        <w:t>]</w:t>
      </w:r>
      <w:r w:rsidR="00D40E7C" w:rsidRPr="00821C16">
        <w:t>，</w:t>
      </w:r>
      <w:r w:rsidR="00D40E7C" w:rsidRPr="00821C16">
        <w:rPr>
          <w:rFonts w:hint="eastAsia"/>
        </w:rPr>
        <w:t>下一步是使用通配符表达式来泛化抽取模式</w:t>
      </w:r>
      <w:r w:rsidR="000A451E" w:rsidRPr="00821C16">
        <w:rPr>
          <w:rFonts w:hint="eastAsia"/>
        </w:rPr>
        <w:t>，于是将得到：</w:t>
      </w:r>
      <w:r w:rsidR="000A451E" w:rsidRPr="00821C16">
        <w:t>[</w:t>
      </w:r>
      <w:r w:rsidR="000A451E" w:rsidRPr="00821C16">
        <w:rPr>
          <w:i/>
        </w:rPr>
        <w:t>Sir, .*?, wrote, .*?, in 1892</w:t>
      </w:r>
      <w:r w:rsidR="000A451E" w:rsidRPr="00821C16">
        <w:t>]</w:t>
      </w:r>
      <w:r w:rsidR="000A451E" w:rsidRPr="00821C16">
        <w:t>。</w:t>
      </w:r>
      <w:r w:rsidR="00041CF6" w:rsidRPr="00821C16">
        <w:t>然后使用这样一个模式再去互联网上搜索，并假设得到一</w:t>
      </w:r>
      <w:r w:rsidR="00041CF6" w:rsidRPr="00821C16">
        <w:lastRenderedPageBreak/>
        <w:t>个新的关系：</w:t>
      </w:r>
      <w:r w:rsidR="00041CF6" w:rsidRPr="00821C16">
        <w:t>(Arthur Conan Doyle, The Speckled Band)</w:t>
      </w:r>
      <w:r w:rsidR="00041CF6" w:rsidRPr="00821C16">
        <w:t>。</w:t>
      </w:r>
      <w:r w:rsidR="008C0F88" w:rsidRPr="00821C16">
        <w:t>DIPRE</w:t>
      </w:r>
      <w:r w:rsidR="008C0F88" w:rsidRPr="00821C16">
        <w:t>会将它加入到种子集当中并重复上述过程直到满足停止条件</w:t>
      </w:r>
      <w:r w:rsidR="007D4000" w:rsidRPr="00821C16">
        <w:t>。</w:t>
      </w:r>
      <w:r w:rsidR="00F7203C">
        <w:t>算法</w:t>
      </w:r>
      <w:r w:rsidR="00FF260F" w:rsidRPr="00821C16">
        <w:t>2.2</w:t>
      </w:r>
      <w:r w:rsidR="00BF3BC7">
        <w:fldChar w:fldCharType="begin"/>
      </w:r>
      <w:r w:rsidR="00BF3BC7">
        <w:instrText xml:space="preserve"> REF _Ref480131729 \r \h </w:instrText>
      </w:r>
      <w:r w:rsidR="00BF3BC7">
        <w:fldChar w:fldCharType="separate"/>
      </w:r>
      <w:r w:rsidR="00697E29">
        <w:t>[30]</w:t>
      </w:r>
      <w:r w:rsidR="00BF3BC7">
        <w:fldChar w:fldCharType="end"/>
      </w:r>
      <w:r w:rsidR="00041AD4">
        <w:t>描述了整个系统处理的</w:t>
      </w:r>
      <w:r w:rsidR="00330973" w:rsidRPr="00821C16">
        <w:t>过程</w:t>
      </w:r>
      <w:r w:rsidR="007D4000" w:rsidRPr="00821C16">
        <w:t>。</w:t>
      </w:r>
    </w:p>
    <w:tbl>
      <w:tblPr>
        <w:tblStyle w:val="af0"/>
        <w:tblW w:w="9014" w:type="dxa"/>
        <w:tblInd w:w="-5" w:type="dxa"/>
        <w:tblLook w:val="04A0" w:firstRow="1" w:lastRow="0" w:firstColumn="1" w:lastColumn="0" w:noHBand="0" w:noVBand="1"/>
      </w:tblPr>
      <w:tblGrid>
        <w:gridCol w:w="9014"/>
      </w:tblGrid>
      <w:tr w:rsidR="00172945" w:rsidTr="00D91B0A">
        <w:tc>
          <w:tcPr>
            <w:tcW w:w="9014" w:type="dxa"/>
            <w:tcBorders>
              <w:top w:val="single" w:sz="4" w:space="0" w:color="auto"/>
              <w:left w:val="nil"/>
              <w:bottom w:val="single" w:sz="4" w:space="0" w:color="auto"/>
              <w:right w:val="nil"/>
            </w:tcBorders>
            <w:hideMark/>
          </w:tcPr>
          <w:p w:rsidR="00172945" w:rsidRDefault="00172945" w:rsidP="00563245">
            <w:pPr>
              <w:pStyle w:val="a2"/>
              <w:spacing w:before="156" w:after="156" w:line="240" w:lineRule="auto"/>
              <w:ind w:firstLine="480"/>
              <w:rPr>
                <w:sz w:val="21"/>
                <w:szCs w:val="21"/>
              </w:rPr>
            </w:pPr>
            <w:r>
              <w:br w:type="page"/>
            </w:r>
            <w:r>
              <w:rPr>
                <w:rFonts w:hint="eastAsia"/>
                <w:sz w:val="21"/>
                <w:szCs w:val="21"/>
              </w:rPr>
              <w:t>算法</w:t>
            </w:r>
            <w:r>
              <w:rPr>
                <w:sz w:val="21"/>
                <w:szCs w:val="21"/>
              </w:rPr>
              <w:t>2.2</w:t>
            </w:r>
            <w:r>
              <w:rPr>
                <w:rFonts w:hint="eastAsia"/>
                <w:sz w:val="21"/>
                <w:szCs w:val="21"/>
              </w:rPr>
              <w:t>：</w:t>
            </w:r>
            <w:r>
              <w:rPr>
                <w:rFonts w:hint="eastAsia"/>
                <w:sz w:val="21"/>
                <w:szCs w:val="21"/>
              </w:rPr>
              <w:t>DIPRE</w:t>
            </w:r>
          </w:p>
        </w:tc>
      </w:tr>
      <w:tr w:rsidR="00172945" w:rsidTr="00D91B0A">
        <w:tc>
          <w:tcPr>
            <w:tcW w:w="9014" w:type="dxa"/>
            <w:tcBorders>
              <w:top w:val="single" w:sz="4" w:space="0" w:color="auto"/>
              <w:left w:val="nil"/>
              <w:bottom w:val="single" w:sz="4" w:space="0" w:color="auto"/>
              <w:right w:val="nil"/>
            </w:tcBorders>
            <w:hideMark/>
          </w:tcPr>
          <w:p w:rsidR="00172945" w:rsidRDefault="00D91B0A" w:rsidP="00AE2B45">
            <w:pPr>
              <w:pStyle w:val="a2"/>
              <w:numPr>
                <w:ilvl w:val="0"/>
                <w:numId w:val="9"/>
              </w:numPr>
              <w:spacing w:before="156" w:after="156" w:line="240" w:lineRule="auto"/>
              <w:ind w:firstLineChars="0"/>
              <w:rPr>
                <w:sz w:val="21"/>
                <w:szCs w:val="21"/>
              </w:rPr>
            </w:pPr>
            <w:r>
              <w:rPr>
                <w:rFonts w:hint="eastAsia"/>
                <w:sz w:val="21"/>
                <w:szCs w:val="21"/>
              </w:rPr>
              <w:t>使用初始种子集去互联上标记一些数据</w:t>
            </w:r>
          </w:p>
          <w:p w:rsidR="00172945" w:rsidRDefault="00A63846" w:rsidP="00AE2B45">
            <w:pPr>
              <w:pStyle w:val="a2"/>
              <w:numPr>
                <w:ilvl w:val="0"/>
                <w:numId w:val="9"/>
              </w:numPr>
              <w:spacing w:before="156" w:after="156" w:line="240" w:lineRule="auto"/>
              <w:ind w:firstLineChars="0"/>
              <w:rPr>
                <w:sz w:val="21"/>
                <w:szCs w:val="21"/>
              </w:rPr>
            </w:pPr>
            <w:r>
              <w:rPr>
                <w:sz w:val="21"/>
                <w:szCs w:val="21"/>
              </w:rPr>
              <w:t>从标记的样例数据中归纳出关系模式</w:t>
            </w:r>
          </w:p>
          <w:p w:rsidR="00172945" w:rsidRDefault="00E9116C" w:rsidP="00AE2B45">
            <w:pPr>
              <w:pStyle w:val="a2"/>
              <w:numPr>
                <w:ilvl w:val="0"/>
                <w:numId w:val="9"/>
              </w:numPr>
              <w:spacing w:before="156" w:after="156" w:line="240" w:lineRule="auto"/>
              <w:ind w:firstLineChars="0"/>
              <w:rPr>
                <w:sz w:val="21"/>
                <w:szCs w:val="21"/>
              </w:rPr>
            </w:pPr>
            <w:r>
              <w:rPr>
                <w:rFonts w:hint="eastAsia"/>
                <w:sz w:val="21"/>
                <w:szCs w:val="21"/>
              </w:rPr>
              <w:t>将上一步</w:t>
            </w:r>
            <w:r w:rsidR="00B8220F">
              <w:rPr>
                <w:rFonts w:hint="eastAsia"/>
                <w:sz w:val="21"/>
                <w:szCs w:val="21"/>
              </w:rPr>
              <w:t>归纳出的关系模式去互联网上进行匹配</w:t>
            </w:r>
            <w:r w:rsidR="00F115C5">
              <w:rPr>
                <w:rFonts w:hint="eastAsia"/>
                <w:sz w:val="21"/>
                <w:szCs w:val="21"/>
              </w:rPr>
              <w:t>搜索</w:t>
            </w:r>
            <w:r w:rsidR="00B8220F">
              <w:rPr>
                <w:rFonts w:hint="eastAsia"/>
                <w:sz w:val="21"/>
                <w:szCs w:val="21"/>
              </w:rPr>
              <w:t>，</w:t>
            </w:r>
            <w:r w:rsidR="00746C2C">
              <w:rPr>
                <w:rFonts w:hint="eastAsia"/>
                <w:sz w:val="21"/>
                <w:szCs w:val="21"/>
              </w:rPr>
              <w:t>并得到新的关系对</w:t>
            </w:r>
            <w:r w:rsidR="00D05A9D">
              <w:rPr>
                <w:rFonts w:hint="eastAsia"/>
                <w:sz w:val="21"/>
                <w:szCs w:val="21"/>
              </w:rPr>
              <w:t>，接着添加到种子集当中</w:t>
            </w:r>
          </w:p>
          <w:p w:rsidR="00172945" w:rsidRDefault="00D05A9D" w:rsidP="00AE2B45">
            <w:pPr>
              <w:pStyle w:val="a2"/>
              <w:numPr>
                <w:ilvl w:val="0"/>
                <w:numId w:val="9"/>
              </w:numPr>
              <w:spacing w:before="156" w:after="156" w:line="240" w:lineRule="auto"/>
              <w:ind w:firstLineChars="0"/>
              <w:rPr>
                <w:i/>
                <w:sz w:val="21"/>
                <w:szCs w:val="21"/>
              </w:rPr>
            </w:pPr>
            <w:r>
              <w:rPr>
                <w:sz w:val="21"/>
                <w:szCs w:val="21"/>
              </w:rPr>
              <w:t>重复上述步骤直到满足停止条件</w:t>
            </w:r>
          </w:p>
        </w:tc>
      </w:tr>
    </w:tbl>
    <w:p w:rsidR="00297519" w:rsidRDefault="00297519" w:rsidP="00297519">
      <w:pPr>
        <w:pStyle w:val="a2"/>
        <w:spacing w:before="156" w:after="156"/>
        <w:ind w:firstLine="480"/>
      </w:pPr>
      <w:r>
        <w:rPr>
          <w:rFonts w:hint="eastAsia"/>
        </w:rPr>
        <w:t>DIPRE</w:t>
      </w:r>
      <w:r>
        <w:rPr>
          <w:rFonts w:hint="eastAsia"/>
        </w:rPr>
        <w:t>和</w:t>
      </w:r>
      <w:r w:rsidRPr="00297519">
        <w:t>Yarowsky</w:t>
      </w:r>
      <w:r>
        <w:t>算法相似之处在于：</w:t>
      </w:r>
      <w:r w:rsidR="004773ED">
        <w:t>算法的初始化都是从一小组初始种子集开始的，</w:t>
      </w:r>
      <w:r w:rsidR="004773ED" w:rsidRPr="004773ED">
        <w:rPr>
          <w:rFonts w:hint="eastAsia"/>
        </w:rPr>
        <w:t>DIPRE</w:t>
      </w:r>
      <w:r w:rsidR="004773ED" w:rsidRPr="004773ED">
        <w:rPr>
          <w:rFonts w:hint="eastAsia"/>
        </w:rPr>
        <w:t>使用的分类器</w:t>
      </w:r>
      <w:r w:rsidR="004773ED">
        <w:rPr>
          <w:rFonts w:hint="eastAsia"/>
        </w:rPr>
        <w:t>就</w:t>
      </w:r>
      <w:r w:rsidR="004773ED" w:rsidRPr="004773ED">
        <w:rPr>
          <w:rFonts w:hint="eastAsia"/>
        </w:rPr>
        <w:t>是</w:t>
      </w:r>
      <w:r w:rsidR="004773ED">
        <w:rPr>
          <w:rFonts w:hint="eastAsia"/>
        </w:rPr>
        <w:t>一个</w:t>
      </w:r>
      <w:r w:rsidR="004773ED" w:rsidRPr="004773ED">
        <w:rPr>
          <w:rFonts w:hint="eastAsia"/>
        </w:rPr>
        <w:t>模式匹配</w:t>
      </w:r>
      <w:r w:rsidR="004773ED">
        <w:rPr>
          <w:rFonts w:hint="eastAsia"/>
        </w:rPr>
        <w:t>，这个关系抽取模式是从种子关系集</w:t>
      </w:r>
      <w:r w:rsidR="00BC1FBC">
        <w:rPr>
          <w:rFonts w:hint="eastAsia"/>
        </w:rPr>
        <w:t>开始</w:t>
      </w:r>
      <w:r w:rsidR="004773ED">
        <w:rPr>
          <w:rFonts w:hint="eastAsia"/>
        </w:rPr>
        <w:t>迭代训练得到的。</w:t>
      </w:r>
      <w:r w:rsidR="003D4B26">
        <w:rPr>
          <w:rFonts w:hint="eastAsia"/>
        </w:rPr>
        <w:t>给定一个字符串，如果它和某种模式相匹配，那么它将被归为正类，并用于抽取新的关系样例。</w:t>
      </w:r>
      <w:r w:rsidR="00C10CB9">
        <w:rPr>
          <w:rFonts w:hint="eastAsia"/>
        </w:rPr>
        <w:t>并且新的样例会被加入到种子集当中，</w:t>
      </w:r>
      <w:r w:rsidR="00B37995">
        <w:rPr>
          <w:rFonts w:hint="eastAsia"/>
        </w:rPr>
        <w:t>迭代训练后会得到</w:t>
      </w:r>
      <w:r w:rsidR="007016B5">
        <w:rPr>
          <w:rFonts w:hint="eastAsia"/>
        </w:rPr>
        <w:t>更多</w:t>
      </w:r>
      <w:r w:rsidR="00B37995">
        <w:rPr>
          <w:rFonts w:hint="eastAsia"/>
        </w:rPr>
        <w:t>的</w:t>
      </w:r>
      <w:r w:rsidR="00DA52F9">
        <w:rPr>
          <w:rFonts w:hint="eastAsia"/>
        </w:rPr>
        <w:t>关系</w:t>
      </w:r>
      <w:r w:rsidR="00B37995">
        <w:rPr>
          <w:rFonts w:hint="eastAsia"/>
        </w:rPr>
        <w:t>模式和</w:t>
      </w:r>
      <w:r w:rsidR="009274A3">
        <w:rPr>
          <w:rFonts w:hint="eastAsia"/>
        </w:rPr>
        <w:t>样例</w:t>
      </w:r>
      <w:r w:rsidR="00B37995">
        <w:rPr>
          <w:rFonts w:hint="eastAsia"/>
        </w:rPr>
        <w:t>。</w:t>
      </w:r>
      <w:r w:rsidR="00C14F5A">
        <w:rPr>
          <w:rFonts w:hint="eastAsia"/>
        </w:rPr>
        <w:t>DIPRE</w:t>
      </w:r>
      <w:r w:rsidR="00C14F5A">
        <w:rPr>
          <w:rFonts w:hint="eastAsia"/>
        </w:rPr>
        <w:t>可以看成是</w:t>
      </w:r>
      <w:r w:rsidR="00DD1106" w:rsidRPr="00297519">
        <w:t>Yarowsky</w:t>
      </w:r>
      <w:r w:rsidR="00DD1106">
        <w:t>算法应用于关系抽取的范例。</w:t>
      </w:r>
    </w:p>
    <w:p w:rsidR="00B52E75" w:rsidRDefault="00A8777A" w:rsidP="00297519">
      <w:pPr>
        <w:pStyle w:val="a2"/>
        <w:spacing w:before="156" w:after="156"/>
        <w:ind w:firstLine="480"/>
      </w:pPr>
      <w:r>
        <w:rPr>
          <w:rFonts w:hint="eastAsia"/>
        </w:rPr>
        <w:t>通过</w:t>
      </w:r>
      <w:r w:rsidR="00B52E75" w:rsidRPr="00B52E75">
        <w:rPr>
          <w:rFonts w:hint="eastAsia"/>
        </w:rPr>
        <w:t>DIPRE</w:t>
      </w:r>
      <w:r w:rsidR="00B52E75" w:rsidRPr="00B52E75">
        <w:rPr>
          <w:rFonts w:hint="eastAsia"/>
        </w:rPr>
        <w:t>的</w:t>
      </w:r>
      <w:r w:rsidR="00116346">
        <w:rPr>
          <w:rFonts w:hint="eastAsia"/>
        </w:rPr>
        <w:t>算法</w:t>
      </w:r>
      <w:r>
        <w:rPr>
          <w:rFonts w:hint="eastAsia"/>
        </w:rPr>
        <w:t>也可以发现，它的</w:t>
      </w:r>
      <w:r w:rsidR="00B52E75" w:rsidRPr="00B52E75">
        <w:rPr>
          <w:rFonts w:hint="eastAsia"/>
        </w:rPr>
        <w:t>主要</w:t>
      </w:r>
      <w:r>
        <w:rPr>
          <w:rFonts w:hint="eastAsia"/>
        </w:rPr>
        <w:t>缺点是</w:t>
      </w:r>
      <w:r w:rsidR="00B52E75" w:rsidRPr="00B52E75">
        <w:rPr>
          <w:rFonts w:hint="eastAsia"/>
        </w:rPr>
        <w:t>模式匹配系统</w:t>
      </w:r>
      <w:r>
        <w:rPr>
          <w:rFonts w:hint="eastAsia"/>
        </w:rPr>
        <w:t>比较严格</w:t>
      </w:r>
      <w:r w:rsidR="00B52E75" w:rsidRPr="00B52E75">
        <w:rPr>
          <w:rFonts w:hint="eastAsia"/>
        </w:rPr>
        <w:t>。</w:t>
      </w:r>
      <w:r>
        <w:rPr>
          <w:rFonts w:hint="eastAsia"/>
        </w:rPr>
        <w:t>例</w:t>
      </w:r>
      <w:r w:rsidR="00B52E75" w:rsidRPr="00B52E75">
        <w:rPr>
          <w:rFonts w:hint="eastAsia"/>
        </w:rPr>
        <w:t>如</w:t>
      </w:r>
      <w:r>
        <w:rPr>
          <w:rFonts w:hint="eastAsia"/>
        </w:rPr>
        <w:t>两个模式</w:t>
      </w:r>
      <w:r w:rsidR="00B52E75" w:rsidRPr="00B52E75">
        <w:rPr>
          <w:rFonts w:hint="eastAsia"/>
        </w:rPr>
        <w:t>只</w:t>
      </w:r>
      <w:r>
        <w:rPr>
          <w:rFonts w:hint="eastAsia"/>
        </w:rPr>
        <w:t>是</w:t>
      </w:r>
      <w:r w:rsidR="00B52E75" w:rsidRPr="00B52E75">
        <w:rPr>
          <w:rFonts w:hint="eastAsia"/>
        </w:rPr>
        <w:t>单个标点符号</w:t>
      </w:r>
      <w:r>
        <w:rPr>
          <w:rFonts w:hint="eastAsia"/>
        </w:rPr>
        <w:t>不同，那么它们</w:t>
      </w:r>
      <w:r w:rsidR="00B52E75" w:rsidRPr="00B52E75">
        <w:rPr>
          <w:rFonts w:hint="eastAsia"/>
        </w:rPr>
        <w:t>在</w:t>
      </w:r>
      <w:r w:rsidR="00B52E75" w:rsidRPr="00B52E75">
        <w:rPr>
          <w:rFonts w:hint="eastAsia"/>
        </w:rPr>
        <w:t>DIPRE</w:t>
      </w:r>
      <w:r w:rsidR="00B52E75" w:rsidRPr="00B52E75">
        <w:rPr>
          <w:rFonts w:hint="eastAsia"/>
        </w:rPr>
        <w:t>中</w:t>
      </w:r>
      <w:r w:rsidR="004F7B78">
        <w:rPr>
          <w:rFonts w:hint="eastAsia"/>
        </w:rPr>
        <w:t>就</w:t>
      </w:r>
      <w:r w:rsidR="00B52E75" w:rsidRPr="00B52E75">
        <w:rPr>
          <w:rFonts w:hint="eastAsia"/>
        </w:rPr>
        <w:t>是不同的</w:t>
      </w:r>
      <w:r w:rsidR="00B52E75">
        <w:rPr>
          <w:rFonts w:hint="eastAsia"/>
        </w:rPr>
        <w:t>。</w:t>
      </w:r>
      <w:r w:rsidR="002615A5">
        <w:rPr>
          <w:rFonts w:hint="eastAsia"/>
        </w:rPr>
        <w:t>这样一种匹配方式将会大大降低系统的召回率。</w:t>
      </w:r>
    </w:p>
    <w:p w:rsidR="00330973" w:rsidRDefault="00892F45" w:rsidP="005B06E4">
      <w:pPr>
        <w:pStyle w:val="3"/>
        <w:spacing w:before="156" w:after="156"/>
      </w:pPr>
      <w:bookmarkStart w:id="27" w:name="_Toc482002597"/>
      <w:r>
        <w:t>Snowball</w:t>
      </w:r>
      <w:bookmarkEnd w:id="27"/>
    </w:p>
    <w:p w:rsidR="00FF260F" w:rsidRDefault="000921A6" w:rsidP="00FF260F">
      <w:pPr>
        <w:pStyle w:val="a2"/>
        <w:spacing w:before="156" w:after="156"/>
        <w:ind w:firstLine="480"/>
      </w:pPr>
      <w:r>
        <w:t>Snowball</w:t>
      </w:r>
      <w:r>
        <w:t>的系统结构和上面所提到的</w:t>
      </w:r>
      <w:r>
        <w:t>DIPRE</w:t>
      </w:r>
      <w:r>
        <w:t>有点类似，</w:t>
      </w:r>
      <w:r w:rsidR="00F47862">
        <w:t>它的目标是识别文本当中的</w:t>
      </w:r>
      <w:r w:rsidR="00F47862">
        <w:rPr>
          <w:rFonts w:hint="eastAsia"/>
        </w:rPr>
        <w:t>(</w:t>
      </w:r>
      <w:r w:rsidR="00F47862">
        <w:t>公司，位置</w:t>
      </w:r>
      <w:r w:rsidR="00F47862">
        <w:t>)</w:t>
      </w:r>
      <w:r w:rsidR="00F47862">
        <w:t>这样一种关系</w:t>
      </w:r>
      <w:r w:rsidR="00226E39">
        <w:t>。</w:t>
      </w:r>
      <w:r w:rsidR="00226E39">
        <w:t>Snowball</w:t>
      </w:r>
      <w:r w:rsidR="00226E39">
        <w:t>也会从一个初始种子关系集开始，它所使用的分类器和</w:t>
      </w:r>
      <w:r w:rsidR="00226E39">
        <w:t>DIPRE</w:t>
      </w:r>
      <w:r w:rsidR="005C53D9">
        <w:t>一样是一个</w:t>
      </w:r>
      <w:r w:rsidR="00B14B5C">
        <w:t>匹配</w:t>
      </w:r>
      <w:r w:rsidR="005C53D9">
        <w:t>模式</w:t>
      </w:r>
      <w:r w:rsidR="005C53D9" w:rsidRPr="005C53D9">
        <w:rPr>
          <w:i/>
        </w:rPr>
        <w:t>P</w:t>
      </w:r>
      <w:r w:rsidR="00943B35">
        <w:t>，但是这当中又有区别，</w:t>
      </w:r>
      <w:r w:rsidR="00943B35">
        <w:t>Snowball</w:t>
      </w:r>
      <w:r w:rsidR="00943B35">
        <w:t>会将每个元组表示成一个向量，然后用一个相似性函数来将它们分组，而不是直接去匹配</w:t>
      </w:r>
      <w:r w:rsidR="00C12CD8">
        <w:t>字符串。</w:t>
      </w:r>
      <w:r w:rsidR="00ED43D0">
        <w:t>Snowball</w:t>
      </w:r>
      <w:r w:rsidR="00ED43D0">
        <w:t>会从原始文本中抽取出如下形式的元组</w:t>
      </w:r>
      <w:r w:rsidR="00ED43D0">
        <w:rPr>
          <w:rFonts w:hint="eastAsia"/>
        </w:rPr>
        <w:t>[</w:t>
      </w:r>
      <w:r w:rsidR="00ED43D0" w:rsidRPr="00ED43D0">
        <w:rPr>
          <w:i/>
        </w:rPr>
        <w:t>prefix, orgnization, middle, location, suffix</w:t>
      </w:r>
      <w:r w:rsidR="00ED43D0" w:rsidRPr="00ED43D0">
        <w:t>]</w:t>
      </w:r>
      <w:r w:rsidR="00ED43D0">
        <w:t>，</w:t>
      </w:r>
      <w:r w:rsidR="00ED5826">
        <w:t>例如</w:t>
      </w:r>
      <w:r w:rsidR="00ED5826">
        <w:rPr>
          <w:rFonts w:hint="eastAsia"/>
        </w:rPr>
        <w:t>(</w:t>
      </w:r>
      <w:r w:rsidR="00ED5826" w:rsidRPr="00ED5826">
        <w:rPr>
          <w:i/>
        </w:rPr>
        <w:t>CMU, Pittsburgh</w:t>
      </w:r>
      <w:r w:rsidR="00ED5826">
        <w:rPr>
          <w:rFonts w:hint="eastAsia"/>
        </w:rPr>
        <w:t>)</w:t>
      </w:r>
      <w:r w:rsidR="00ED5826">
        <w:t>是种子关系集合中的一个实体关系对，对于句子：</w:t>
      </w:r>
      <w:r w:rsidR="00ED5826" w:rsidRPr="00ED5826">
        <w:rPr>
          <w:rFonts w:hint="eastAsia"/>
        </w:rPr>
        <w:t>“</w:t>
      </w:r>
      <w:r w:rsidR="00ED5826" w:rsidRPr="00ED5826">
        <w:rPr>
          <w:i/>
        </w:rPr>
        <w:t>... go to CMU campus in Pittsburgh to meet ...</w:t>
      </w:r>
      <w:r w:rsidR="00ED5826" w:rsidRPr="00ED5826">
        <w:t>”</w:t>
      </w:r>
      <w:r w:rsidR="00ED5826">
        <w:t>系统将会提取出：</w:t>
      </w:r>
    </w:p>
    <w:p w:rsidR="00ED5826" w:rsidRDefault="00ED5826" w:rsidP="00FF260F">
      <w:pPr>
        <w:pStyle w:val="a2"/>
        <w:spacing w:before="156" w:after="156"/>
        <w:ind w:firstLine="480"/>
      </w:pPr>
      <w:r w:rsidRPr="00ED5826">
        <w:t>[</w:t>
      </w:r>
      <w:r w:rsidRPr="00ED5826">
        <w:rPr>
          <w:i/>
        </w:rPr>
        <w:t>(w1, go), (w2, to), ORG, (w1, campus), (w2, in), LOC, (w1, to), (w2, meet)</w:t>
      </w:r>
      <w:r w:rsidRPr="00ED5826">
        <w:t>]</w:t>
      </w:r>
    </w:p>
    <w:p w:rsidR="00ED5826" w:rsidRDefault="00ED5826" w:rsidP="00ED5826">
      <w:pPr>
        <w:pStyle w:val="a2"/>
        <w:spacing w:before="156" w:after="156"/>
        <w:ind w:firstLineChars="0" w:firstLine="0"/>
      </w:pPr>
      <w:r>
        <w:t>其中</w:t>
      </w:r>
      <w:r w:rsidR="00CD53B1" w:rsidRPr="00556465">
        <w:rPr>
          <w:i/>
        </w:rPr>
        <w:t>prefix</w:t>
      </w:r>
      <w:r w:rsidR="00CD53B1">
        <w:t>和</w:t>
      </w:r>
      <w:r w:rsidR="00CD53B1" w:rsidRPr="00556465">
        <w:rPr>
          <w:i/>
        </w:rPr>
        <w:t>suffix</w:t>
      </w:r>
      <w:r w:rsidR="00CD53B1">
        <w:t>特征向量的长度限制在了</w:t>
      </w:r>
      <w:r w:rsidR="00CD53B1">
        <w:t>2</w:t>
      </w:r>
      <w:r w:rsidR="00CD53B1">
        <w:t>个单词</w:t>
      </w:r>
      <w:r w:rsidR="00556465">
        <w:rPr>
          <w:rFonts w:hint="eastAsia"/>
        </w:rPr>
        <w:t>。</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00556465">
        <w:rPr>
          <w:rFonts w:hint="eastAsia"/>
        </w:rPr>
        <w:t>代表某个词的权重，</w:t>
      </w:r>
      <w:r w:rsidR="008C4F22">
        <w:rPr>
          <w:rFonts w:hint="eastAsia"/>
        </w:rPr>
        <w:t>它是通过计算该词归一化的频率得到</w:t>
      </w:r>
      <w:r w:rsidR="00650DD9">
        <w:rPr>
          <w:rFonts w:hint="eastAsia"/>
        </w:rPr>
        <w:t>的</w:t>
      </w:r>
      <w:r w:rsidR="008C4F22">
        <w:rPr>
          <w:rFonts w:hint="eastAsia"/>
        </w:rPr>
        <w:t>。</w:t>
      </w:r>
      <w:r w:rsidR="00650DD9">
        <w:rPr>
          <w:rFonts w:hint="eastAsia"/>
        </w:rPr>
        <w:t>例如对于出现在</w:t>
      </w:r>
      <w:r w:rsidR="00650DD9" w:rsidRPr="00650DD9">
        <w:rPr>
          <w:rFonts w:hint="eastAsia"/>
          <w:i/>
        </w:rPr>
        <w:t>suffix</w:t>
      </w:r>
      <w:r w:rsidR="00650DD9">
        <w:rPr>
          <w:rFonts w:hint="eastAsia"/>
        </w:rPr>
        <w:t>位置的单词</w:t>
      </w:r>
      <w:r w:rsidR="00650DD9" w:rsidRPr="00650DD9">
        <w:rPr>
          <w:rFonts w:hint="eastAsia"/>
          <w:i/>
        </w:rPr>
        <w:t>meet</w:t>
      </w:r>
      <w:r w:rsidR="00650DD9">
        <w:t>权重计算如下：</w:t>
      </w:r>
    </w:p>
    <w:tbl>
      <w:tblPr>
        <w:tblStyle w:val="af0"/>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895196" w:rsidTr="00B913DB">
        <w:trPr>
          <w:trHeight w:val="737"/>
        </w:trPr>
        <w:tc>
          <w:tcPr>
            <w:tcW w:w="7633" w:type="dxa"/>
          </w:tcPr>
          <w:p w:rsidR="00895196" w:rsidRPr="00895196" w:rsidRDefault="00895196" w:rsidP="00895196">
            <w:pPr>
              <w:pStyle w:val="a2"/>
              <w:spacing w:before="156" w:after="156"/>
              <w:ind w:firstLineChars="0" w:firstLine="0"/>
              <w:rPr>
                <w:sz w:val="21"/>
                <w:szCs w:val="21"/>
                <w:vertAlign w:val="subscript"/>
              </w:rPr>
            </w:pPr>
            <m:oMathPara>
              <m:oMath>
                <m:r>
                  <w:rPr>
                    <w:rFonts w:ascii="Cambria Math" w:hAnsi="Cambria Math"/>
                    <w:sz w:val="21"/>
                    <w:szCs w:val="21"/>
                    <w:vertAlign w:val="subscript"/>
                  </w:rPr>
                  <w:lastRenderedPageBreak/>
                  <m:t>weight</m:t>
                </m:r>
                <m:d>
                  <m:dPr>
                    <m:ctrlPr>
                      <w:rPr>
                        <w:rFonts w:ascii="Cambria Math" w:hAnsi="Cambria Math"/>
                        <w:sz w:val="21"/>
                        <w:szCs w:val="21"/>
                        <w:vertAlign w:val="subscript"/>
                      </w:rPr>
                    </m:ctrlPr>
                  </m:dPr>
                  <m:e>
                    <m:r>
                      <w:rPr>
                        <w:rFonts w:ascii="Cambria Math" w:hAnsi="Cambria Math"/>
                        <w:sz w:val="21"/>
                        <w:szCs w:val="21"/>
                        <w:vertAlign w:val="subscript"/>
                      </w:rPr>
                      <m:t>meet,suffix</m:t>
                    </m:r>
                  </m:e>
                </m:d>
                <m:r>
                  <m:rPr>
                    <m:sty m:val="p"/>
                  </m:rPr>
                  <w:rPr>
                    <w:rFonts w:ascii="Cambria Math" w:hAnsi="Cambria Math"/>
                    <w:sz w:val="21"/>
                    <w:szCs w:val="21"/>
                    <w:vertAlign w:val="subscript"/>
                  </w:rPr>
                  <m:t>=</m:t>
                </m:r>
                <m:f>
                  <m:fPr>
                    <m:ctrlPr>
                      <w:rPr>
                        <w:rFonts w:ascii="Cambria Math" w:hAnsi="Cambria Math"/>
                        <w:sz w:val="21"/>
                        <w:szCs w:val="21"/>
                        <w:vertAlign w:val="subscript"/>
                      </w:rPr>
                    </m:ctrlPr>
                  </m:fPr>
                  <m:num>
                    <m:r>
                      <w:rPr>
                        <w:rFonts w:ascii="Cambria Math" w:hAnsi="Cambria Math"/>
                        <w:sz w:val="21"/>
                        <w:szCs w:val="21"/>
                        <w:vertAlign w:val="subscript"/>
                      </w:rPr>
                      <m:t>frequency of meet in suffix</m:t>
                    </m:r>
                  </m:num>
                  <m:den>
                    <m:r>
                      <w:rPr>
                        <w:rFonts w:ascii="Cambria Math" w:hAnsi="Cambria Math"/>
                        <w:sz w:val="21"/>
                        <w:szCs w:val="21"/>
                        <w:vertAlign w:val="subscript"/>
                      </w:rPr>
                      <m:t>number of all word in suffix</m:t>
                    </m:r>
                  </m:den>
                </m:f>
              </m:oMath>
            </m:oMathPara>
          </w:p>
        </w:tc>
        <w:tc>
          <w:tcPr>
            <w:tcW w:w="809" w:type="dxa"/>
          </w:tcPr>
          <w:p w:rsidR="00895196" w:rsidRDefault="00895196" w:rsidP="00B913DB">
            <w:pPr>
              <w:pStyle w:val="a2"/>
              <w:spacing w:before="156" w:after="156"/>
              <w:ind w:firstLineChars="0" w:firstLine="0"/>
              <w:jc w:val="right"/>
            </w:pPr>
            <w:r>
              <w:rPr>
                <w:rFonts w:hint="eastAsia"/>
              </w:rPr>
              <w:t>(2-5)</w:t>
            </w:r>
          </w:p>
        </w:tc>
      </w:tr>
    </w:tbl>
    <w:p w:rsidR="00F777B7" w:rsidRDefault="00F777B7" w:rsidP="00F777B7">
      <w:pPr>
        <w:pStyle w:val="a2"/>
        <w:spacing w:before="156" w:after="156"/>
        <w:ind w:firstLineChars="0" w:firstLine="0"/>
      </w:pPr>
      <w:r>
        <w:t>随着种子集的扩充，更多的元组将被加入进来，与此同时单词的权重也在不断的更新和调整</w:t>
      </w:r>
      <w:r w:rsidR="002903BC">
        <w:t>。</w:t>
      </w:r>
      <w:r w:rsidR="00616DF3">
        <w:t>同时</w:t>
      </w:r>
      <w:r w:rsidR="00616DF3">
        <w:t>Snowball</w:t>
      </w:r>
      <w:r w:rsidR="00616DF3">
        <w:t>也给出了元组之间的相似度计算公式：</w:t>
      </w:r>
    </w:p>
    <w:p w:rsidR="00616DF3" w:rsidRPr="006C5B61" w:rsidRDefault="00507CF6" w:rsidP="00F777B7">
      <w:pPr>
        <w:pStyle w:val="a2"/>
        <w:spacing w:before="156" w:after="156"/>
        <w:ind w:firstLineChars="0" w:firstLine="0"/>
        <w:rPr>
          <w:sz w:val="21"/>
          <w:szCs w:val="21"/>
        </w:rPr>
      </w:pPr>
      <m:oMathPara>
        <m:oMath>
          <m:r>
            <m:rPr>
              <m:sty m:val="p"/>
            </m:rPr>
            <w:rPr>
              <w:rFonts w:ascii="Cambria Math" w:hAnsi="Cambria Math" w:hint="eastAsia"/>
              <w:sz w:val="21"/>
              <w:szCs w:val="21"/>
            </w:rPr>
            <m:t>Match</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tuple</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tuple</m:t>
                  </m:r>
                </m:e>
                <m:sub>
                  <m:r>
                    <w:rPr>
                      <w:rFonts w:ascii="Cambria Math" w:hAnsi="Cambria Math"/>
                      <w:sz w:val="21"/>
                      <w:szCs w:val="21"/>
                    </w:rPr>
                    <m:t>j</m:t>
                  </m:r>
                </m:sub>
              </m:sSub>
            </m:e>
          </m:d>
          <m:r>
            <m:rPr>
              <m:sty m:val="p"/>
            </m:rPr>
            <w:rPr>
              <w:rFonts w:ascii="Cambria Math" w:hAnsi="Cambria Math"/>
              <w:sz w:val="21"/>
              <w:szCs w:val="21"/>
            </w:rPr>
            <m:t>=</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prefix</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prefix</m:t>
                  </m:r>
                </m:e>
                <m:sub>
                  <m:r>
                    <w:rPr>
                      <w:rFonts w:ascii="Cambria Math" w:hAnsi="Cambria Math"/>
                      <w:sz w:val="21"/>
                      <w:szCs w:val="21"/>
                    </w:rPr>
                    <m:t>j</m:t>
                  </m:r>
                </m:sub>
              </m:sSub>
            </m:e>
          </m:d>
          <m:r>
            <m:rPr>
              <m:sty m:val="p"/>
            </m:rPr>
            <w:rPr>
              <w:rFonts w:ascii="Cambria Math" w:hAnsi="Cambria Math"/>
              <w:sz w:val="21"/>
              <w:szCs w:val="21"/>
            </w:rPr>
            <m:t>+</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suffix</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suffix</m:t>
                  </m:r>
                </m:e>
                <m:sub>
                  <m:r>
                    <w:rPr>
                      <w:rFonts w:ascii="Cambria Math" w:hAnsi="Cambria Math"/>
                      <w:sz w:val="21"/>
                      <w:szCs w:val="21"/>
                    </w:rPr>
                    <m:t>j</m:t>
                  </m:r>
                </m:sub>
              </m:sSub>
            </m:e>
          </m:d>
          <m:r>
            <w:rPr>
              <w:rFonts w:ascii="Cambria Math" w:hAnsi="Cambria Math"/>
              <w:sz w:val="21"/>
              <w:szCs w:val="21"/>
            </w:rPr>
            <m:t>+</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middle</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middle</m:t>
                  </m:r>
                </m:e>
                <m:sub>
                  <m:r>
                    <w:rPr>
                      <w:rFonts w:ascii="Cambria Math" w:hAnsi="Cambria Math"/>
                      <w:sz w:val="21"/>
                      <w:szCs w:val="21"/>
                    </w:rPr>
                    <m:t>j</m:t>
                  </m:r>
                </m:sub>
              </m:sSub>
            </m:e>
          </m:d>
        </m:oMath>
      </m:oMathPara>
    </w:p>
    <w:p w:rsidR="006C5B61" w:rsidRDefault="00D626B4" w:rsidP="009A5B08">
      <w:pPr>
        <w:pStyle w:val="a2"/>
        <w:spacing w:before="156" w:after="156"/>
        <w:ind w:firstLineChars="0" w:firstLine="0"/>
      </w:pPr>
      <w:r w:rsidRPr="00DD4A01">
        <w:rPr>
          <w:rFonts w:hint="eastAsia"/>
        </w:rPr>
        <w:t>有了相似度计算的方法，就可以对相似性较高的元组进行聚类，</w:t>
      </w:r>
      <w:r w:rsidR="007414D0" w:rsidRPr="00DD4A01">
        <w:rPr>
          <w:rFonts w:hint="eastAsia"/>
        </w:rPr>
        <w:t>对于每一类元组，</w:t>
      </w:r>
      <w:r w:rsidR="007414D0" w:rsidRPr="00DD4A01">
        <w:rPr>
          <w:rFonts w:hint="eastAsia"/>
        </w:rPr>
        <w:t>Snowball</w:t>
      </w:r>
      <w:r w:rsidR="007414D0" w:rsidRPr="00DD4A01">
        <w:rPr>
          <w:rFonts w:hint="eastAsia"/>
        </w:rPr>
        <w:t>会推导出一个中心向量作为该类元组的模式</w:t>
      </w:r>
      <w:r w:rsidR="007414D0" w:rsidRPr="00DD4A01">
        <w:rPr>
          <w:rFonts w:hint="eastAsia"/>
        </w:rPr>
        <w:t>P</w:t>
      </w:r>
      <w:r w:rsidR="00B77606" w:rsidRPr="00DD4A01">
        <w:rPr>
          <w:rFonts w:hint="eastAsia"/>
        </w:rPr>
        <w:t>的一个表示</w:t>
      </w:r>
      <w:r w:rsidR="007414D0" w:rsidRPr="00DD4A01">
        <w:rPr>
          <w:rFonts w:hint="eastAsia"/>
        </w:rPr>
        <w:t>。</w:t>
      </w:r>
      <w:r w:rsidR="0020620A" w:rsidRPr="00DD4A01">
        <w:rPr>
          <w:rFonts w:hint="eastAsia"/>
        </w:rPr>
        <w:t>并且每一类模式</w:t>
      </w:r>
      <w:r w:rsidR="0020620A" w:rsidRPr="00DD4A01">
        <w:rPr>
          <w:rFonts w:hint="eastAsia"/>
        </w:rPr>
        <w:t>P</w:t>
      </w:r>
      <w:r w:rsidR="0020620A" w:rsidRPr="00DD4A01">
        <w:rPr>
          <w:rFonts w:hint="eastAsia"/>
        </w:rPr>
        <w:t>都会被赋予一个置信度的评分用于评价该模式的质量：</w:t>
      </w:r>
    </w:p>
    <w:tbl>
      <w:tblPr>
        <w:tblStyle w:val="af0"/>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96071A" w:rsidTr="00B913DB">
        <w:trPr>
          <w:trHeight w:val="737"/>
        </w:trPr>
        <w:tc>
          <w:tcPr>
            <w:tcW w:w="7633" w:type="dxa"/>
          </w:tcPr>
          <w:p w:rsidR="0096071A" w:rsidRPr="0096071A" w:rsidRDefault="0096071A" w:rsidP="00B913DB">
            <w:pPr>
              <w:pStyle w:val="a2"/>
              <w:spacing w:before="156" w:after="156"/>
              <w:ind w:firstLineChars="0" w:firstLine="0"/>
              <w:rPr>
                <w:i/>
                <w:sz w:val="21"/>
                <w:szCs w:val="21"/>
              </w:rPr>
            </w:pPr>
            <m:oMathPara>
              <m:oMath>
                <m:r>
                  <w:rPr>
                    <w:rFonts w:ascii="Cambria Math" w:hAnsi="Cambria Math" w:hint="eastAsia"/>
                    <w:sz w:val="21"/>
                    <w:szCs w:val="21"/>
                  </w:rPr>
                  <m:t>Con</m:t>
                </m:r>
                <m:r>
                  <w:rPr>
                    <w:rFonts w:ascii="Cambria Math" w:hAnsi="Cambria Math"/>
                    <w:sz w:val="21"/>
                    <w:szCs w:val="21"/>
                  </w:rPr>
                  <m:t>fidence</m:t>
                </m:r>
                <m:d>
                  <m:dPr>
                    <m:ctrlPr>
                      <w:rPr>
                        <w:rFonts w:ascii="Cambria Math" w:hAnsi="Cambria Math"/>
                        <w:i/>
                        <w:sz w:val="21"/>
                        <w:szCs w:val="21"/>
                      </w:rPr>
                    </m:ctrlPr>
                  </m:dPr>
                  <m:e>
                    <m:r>
                      <w:rPr>
                        <w:rFonts w:ascii="Cambria Math" w:hAnsi="Cambria Math"/>
                        <w:sz w:val="21"/>
                        <w:szCs w:val="21"/>
                      </w:rPr>
                      <m:t>P</m:t>
                    </m:r>
                  </m:e>
                </m:d>
                <m:r>
                  <w:rPr>
                    <w:rFonts w:ascii="Cambria Math" w:hAnsi="Cambria Math"/>
                    <w:sz w:val="21"/>
                    <w:szCs w:val="21"/>
                  </w:rPr>
                  <m:t>=</m:t>
                </m:r>
                <m:f>
                  <m:fPr>
                    <m:ctrlPr>
                      <w:rPr>
                        <w:rFonts w:ascii="Cambria Math" w:hAnsi="Cambria Math"/>
                        <w:sz w:val="21"/>
                        <w:szCs w:val="21"/>
                      </w:rPr>
                    </m:ctrlPr>
                  </m:fPr>
                  <m:num>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positive</m:t>
                        </m:r>
                      </m:sub>
                    </m:sSub>
                  </m:num>
                  <m:den>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positive</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negative</m:t>
                        </m:r>
                      </m:sub>
                    </m:sSub>
                  </m:den>
                </m:f>
              </m:oMath>
            </m:oMathPara>
          </w:p>
        </w:tc>
        <w:tc>
          <w:tcPr>
            <w:tcW w:w="809" w:type="dxa"/>
          </w:tcPr>
          <w:p w:rsidR="0096071A" w:rsidRDefault="0096071A" w:rsidP="00B913DB">
            <w:pPr>
              <w:pStyle w:val="a2"/>
              <w:spacing w:before="156" w:after="156"/>
              <w:ind w:firstLineChars="0" w:firstLine="0"/>
              <w:jc w:val="right"/>
            </w:pPr>
            <w:r>
              <w:rPr>
                <w:rFonts w:hint="eastAsia"/>
              </w:rPr>
              <w:t>(2-6)</w:t>
            </w:r>
          </w:p>
        </w:tc>
      </w:tr>
    </w:tbl>
    <w:p w:rsidR="0020620A" w:rsidRPr="004475F4" w:rsidRDefault="0020620A" w:rsidP="009A5B08">
      <w:pPr>
        <w:pStyle w:val="a2"/>
        <w:spacing w:before="156" w:after="156"/>
        <w:ind w:firstLineChars="0" w:firstLine="0"/>
      </w:pPr>
      <w:r w:rsidRPr="004475F4">
        <w:rPr>
          <w:rFonts w:hint="eastAsia"/>
        </w:rPr>
        <w:t>其中</w:t>
      </w:r>
      <m:oMath>
        <m:sSub>
          <m:sSubPr>
            <m:ctrlPr>
              <w:rPr>
                <w:rFonts w:ascii="Cambria Math" w:hAnsi="Cambria Math"/>
              </w:rPr>
            </m:ctrlPr>
          </m:sSubPr>
          <m:e>
            <m:r>
              <w:rPr>
                <w:rFonts w:ascii="Cambria Math" w:hAnsi="Cambria Math"/>
              </w:rPr>
              <m:t>P</m:t>
            </m:r>
          </m:e>
          <m:sub>
            <m:r>
              <w:rPr>
                <w:rFonts w:ascii="Cambria Math" w:hAnsi="Cambria Math"/>
              </w:rPr>
              <m:t>positive</m:t>
            </m:r>
          </m:sub>
        </m:sSub>
      </m:oMath>
      <w:r w:rsidRPr="004475F4">
        <w:t>表示在之前一轮的迭代训练过程所有满足</w:t>
      </w:r>
      <w:r w:rsidR="00A56B06" w:rsidRPr="004475F4">
        <w:t>关系</w:t>
      </w:r>
      <w:r w:rsidRPr="004475F4">
        <w:t>模式</w:t>
      </w:r>
      <w:r w:rsidRPr="004475F4">
        <w:t>P</w:t>
      </w:r>
      <w:r w:rsidR="00A56B06" w:rsidRPr="004475F4">
        <w:t>并且（</w:t>
      </w:r>
      <w:r w:rsidR="00A56B06" w:rsidRPr="004475F4">
        <w:t>organization, location</w:t>
      </w:r>
      <w:r w:rsidR="00A56B06" w:rsidRPr="004475F4">
        <w:t>）完全一样</w:t>
      </w:r>
      <w:r w:rsidRPr="004475F4">
        <w:t>的样本数量，</w:t>
      </w:r>
      <m:oMath>
        <m:sSub>
          <m:sSubPr>
            <m:ctrlPr>
              <w:rPr>
                <w:rFonts w:ascii="Cambria Math" w:hAnsi="Cambria Math"/>
              </w:rPr>
            </m:ctrlPr>
          </m:sSubPr>
          <m:e>
            <m:r>
              <w:rPr>
                <w:rFonts w:ascii="Cambria Math" w:hAnsi="Cambria Math"/>
              </w:rPr>
              <m:t>P</m:t>
            </m:r>
          </m:e>
          <m:sub>
            <m:r>
              <w:rPr>
                <w:rFonts w:ascii="Cambria Math" w:hAnsi="Cambria Math"/>
              </w:rPr>
              <m:t>negative</m:t>
            </m:r>
          </m:sub>
        </m:sSub>
      </m:oMath>
      <w:r w:rsidR="00A56B06" w:rsidRPr="004475F4">
        <w:t>则表示那些满足关系模式</w:t>
      </w:r>
      <w:r w:rsidR="00A56B06" w:rsidRPr="004475F4">
        <w:t>P</w:t>
      </w:r>
      <w:r w:rsidR="00A56B06" w:rsidRPr="004475F4">
        <w:t>但（</w:t>
      </w:r>
      <w:r w:rsidR="00A56B06" w:rsidRPr="004475F4">
        <w:t>organization, location</w:t>
      </w:r>
      <w:r w:rsidR="00A56B06" w:rsidRPr="004475F4">
        <w:t>）不完全相同的样本数量。</w:t>
      </w:r>
    </w:p>
    <w:p w:rsidR="00542A28" w:rsidRDefault="00542A28" w:rsidP="00542A28">
      <w:pPr>
        <w:pStyle w:val="a2"/>
        <w:spacing w:before="156" w:after="156"/>
        <w:ind w:firstLine="480"/>
      </w:pPr>
      <w:r>
        <w:t>为了标记新的数据样本，</w:t>
      </w:r>
      <w:r>
        <w:t>Snowball</w:t>
      </w:r>
      <w:r>
        <w:t>会在</w:t>
      </w:r>
      <w:r w:rsidR="007049BD">
        <w:t>原始</w:t>
      </w:r>
      <w:r>
        <w:t>数据上运行一遍命名实体识别程序来识别出文本当中所有的地理位置和公司实体。</w:t>
      </w:r>
      <w:r w:rsidR="009F0AE4">
        <w:t>在一个句子当中，对于每一个</w:t>
      </w:r>
      <w:r w:rsidR="009F0AE4" w:rsidRPr="009F0AE4">
        <w:t>(organization, location)</w:t>
      </w:r>
      <w:r w:rsidR="009F0AE4">
        <w:t>关系对系统都会产生一个五元组，因此一些出现频率较高的关系对会有很多个元组和它相对应，系统将每个候选关系元组和所有模式进行匹配，最终仅保留那些相似性得分大于某个阈值的候选元组。</w:t>
      </w:r>
      <w:r w:rsidR="008733F1">
        <w:t>接下来再根据所匹配模式</w:t>
      </w:r>
      <w:r w:rsidR="008733F1" w:rsidRPr="008733F1">
        <w:rPr>
          <w:i/>
        </w:rPr>
        <w:t>P</w:t>
      </w:r>
      <w:r w:rsidR="008733F1" w:rsidRPr="008733F1">
        <w:t>的</w:t>
      </w:r>
      <w:r w:rsidR="008733F1">
        <w:t>置信度来</w:t>
      </w:r>
      <w:r w:rsidR="00DC22B3">
        <w:t>给候选关系对评分</w:t>
      </w:r>
      <w:r w:rsidR="008733F1">
        <w:t>。</w:t>
      </w:r>
      <w:r w:rsidR="006E79CB">
        <w:t>最终那些评分较高的会被加入到种子集合当中并进行下一轮的迭代。</w:t>
      </w:r>
    </w:p>
    <w:p w:rsidR="001C7494" w:rsidRDefault="001C7494" w:rsidP="00272CFE">
      <w:pPr>
        <w:pStyle w:val="a2"/>
        <w:spacing w:before="156" w:after="156"/>
        <w:ind w:firstLine="480"/>
      </w:pPr>
      <w:r w:rsidRPr="001C7494">
        <w:rPr>
          <w:rFonts w:hint="eastAsia"/>
        </w:rPr>
        <w:t>与</w:t>
      </w:r>
      <w:r w:rsidRPr="001C7494">
        <w:rPr>
          <w:rFonts w:hint="eastAsia"/>
        </w:rPr>
        <w:t>DIPRE</w:t>
      </w:r>
      <w:r w:rsidRPr="001C7494">
        <w:rPr>
          <w:rFonts w:hint="eastAsia"/>
        </w:rPr>
        <w:t>相比，</w:t>
      </w:r>
      <w:r w:rsidRPr="001C7494">
        <w:rPr>
          <w:rFonts w:hint="eastAsia"/>
        </w:rPr>
        <w:t>Snowball</w:t>
      </w:r>
      <w:r w:rsidRPr="001C7494">
        <w:rPr>
          <w:rFonts w:hint="eastAsia"/>
        </w:rPr>
        <w:t>的匹配系统</w:t>
      </w:r>
      <w:r>
        <w:rPr>
          <w:rFonts w:hint="eastAsia"/>
        </w:rPr>
        <w:t>更加的具有灵活性。</w:t>
      </w:r>
      <w:r w:rsidR="00B44EC5">
        <w:rPr>
          <w:rFonts w:hint="eastAsia"/>
        </w:rPr>
        <w:t>Snowball</w:t>
      </w:r>
      <w:r w:rsidR="00B44EC5">
        <w:rPr>
          <w:rFonts w:hint="eastAsia"/>
        </w:rPr>
        <w:t>不仅仅停留在文本表面的精确</w:t>
      </w:r>
      <w:r w:rsidR="00B44EC5" w:rsidRPr="00B44EC5">
        <w:rPr>
          <w:rFonts w:hint="eastAsia"/>
        </w:rPr>
        <w:t>匹配</w:t>
      </w:r>
      <w:r w:rsidR="00B44EC5">
        <w:rPr>
          <w:rFonts w:hint="eastAsia"/>
        </w:rPr>
        <w:t>，而允许</w:t>
      </w:r>
      <w:r w:rsidR="006C24C7">
        <w:rPr>
          <w:rFonts w:hint="eastAsia"/>
        </w:rPr>
        <w:t>文本</w:t>
      </w:r>
      <w:r w:rsidR="00B44EC5">
        <w:rPr>
          <w:rFonts w:hint="eastAsia"/>
        </w:rPr>
        <w:t>有些微小的变化，例如标点符号等。</w:t>
      </w:r>
    </w:p>
    <w:p w:rsidR="00BE08CA" w:rsidRDefault="000E761C" w:rsidP="00BE08CA">
      <w:pPr>
        <w:pStyle w:val="3"/>
        <w:spacing w:before="156" w:after="156"/>
      </w:pPr>
      <w:bookmarkStart w:id="28" w:name="_Toc482002598"/>
      <w:r>
        <w:t>KnowItAll</w:t>
      </w:r>
      <w:bookmarkEnd w:id="28"/>
    </w:p>
    <w:p w:rsidR="00C80DAF" w:rsidRDefault="00C80DAF" w:rsidP="00C80DAF">
      <w:pPr>
        <w:pStyle w:val="a2"/>
        <w:spacing w:before="156" w:after="156"/>
        <w:ind w:firstLine="480"/>
      </w:pPr>
      <w:r w:rsidRPr="00C80DAF">
        <w:rPr>
          <w:rFonts w:hint="eastAsia"/>
        </w:rPr>
        <w:t>与</w:t>
      </w:r>
      <w:r w:rsidRPr="00C80DAF">
        <w:rPr>
          <w:rFonts w:hint="eastAsia"/>
        </w:rPr>
        <w:t>DIPRE</w:t>
      </w:r>
      <w:r w:rsidRPr="00C80DAF">
        <w:rPr>
          <w:rFonts w:hint="eastAsia"/>
        </w:rPr>
        <w:t>和</w:t>
      </w:r>
      <w:r w:rsidRPr="00C80DAF">
        <w:rPr>
          <w:rFonts w:hint="eastAsia"/>
        </w:rPr>
        <w:t>Snowball</w:t>
      </w:r>
      <w:r w:rsidRPr="00C80DAF">
        <w:rPr>
          <w:rFonts w:hint="eastAsia"/>
        </w:rPr>
        <w:t>不同，</w:t>
      </w:r>
      <w:r w:rsidRPr="00C80DAF">
        <w:rPr>
          <w:rFonts w:hint="eastAsia"/>
        </w:rPr>
        <w:t>KnowItAll</w:t>
      </w:r>
      <w:r w:rsidRPr="00C80DAF">
        <w:rPr>
          <w:rFonts w:hint="eastAsia"/>
        </w:rPr>
        <w:t>是一个大规模的</w:t>
      </w:r>
      <w:r w:rsidRPr="00C80DAF">
        <w:rPr>
          <w:rFonts w:hint="eastAsia"/>
        </w:rPr>
        <w:t>Web</w:t>
      </w:r>
      <w:r w:rsidR="00DE4A9F">
        <w:rPr>
          <w:rFonts w:hint="eastAsia"/>
        </w:rPr>
        <w:t>信息抽取</w:t>
      </w:r>
      <w:r w:rsidRPr="00C80DAF">
        <w:rPr>
          <w:rFonts w:hint="eastAsia"/>
        </w:rPr>
        <w:t>系统，</w:t>
      </w:r>
      <w:r w:rsidR="007652DD" w:rsidRPr="007652DD">
        <w:rPr>
          <w:rFonts w:hint="eastAsia"/>
        </w:rPr>
        <w:t>它只使用一小组</w:t>
      </w:r>
      <w:r w:rsidR="00DD2B0B">
        <w:rPr>
          <w:rFonts w:hint="eastAsia"/>
        </w:rPr>
        <w:t>领域无关</w:t>
      </w:r>
      <w:r w:rsidR="007652DD" w:rsidRPr="007652DD">
        <w:rPr>
          <w:rFonts w:hint="eastAsia"/>
        </w:rPr>
        <w:t>的提取模式来标记自己的训练样例。当为特</w:t>
      </w:r>
      <w:r w:rsidR="0040456C">
        <w:rPr>
          <w:rFonts w:hint="eastAsia"/>
        </w:rPr>
        <w:t>定关系实例化时，这些通用模式产生特定关系</w:t>
      </w:r>
      <w:r w:rsidR="007652DD" w:rsidRPr="007652DD">
        <w:rPr>
          <w:rFonts w:hint="eastAsia"/>
        </w:rPr>
        <w:t>的提取规则，然后用于学习特定领域的提取规则。</w:t>
      </w:r>
      <w:r w:rsidR="00B8424D">
        <w:rPr>
          <w:rFonts w:hint="eastAsia"/>
        </w:rPr>
        <w:t>这些抽取规则可以被应用于互联网网页</w:t>
      </w:r>
      <w:r w:rsidR="00A17E60">
        <w:rPr>
          <w:rFonts w:hint="eastAsia"/>
        </w:rPr>
        <w:t>当中</w:t>
      </w:r>
      <w:r w:rsidR="007652DD" w:rsidRPr="007652DD">
        <w:rPr>
          <w:rFonts w:hint="eastAsia"/>
        </w:rPr>
        <w:t>，</w:t>
      </w:r>
      <w:r w:rsidR="00B8424D">
        <w:rPr>
          <w:rFonts w:hint="eastAsia"/>
        </w:rPr>
        <w:t>例如识别搜索引擎的查询语句，</w:t>
      </w:r>
      <w:r w:rsidR="007652DD" w:rsidRPr="007652DD">
        <w:rPr>
          <w:rFonts w:hint="eastAsia"/>
        </w:rPr>
        <w:t>并且使用从搜索引擎命中计数导出的逐点互信息（</w:t>
      </w:r>
      <w:r w:rsidR="007652DD" w:rsidRPr="007652DD">
        <w:rPr>
          <w:rFonts w:hint="eastAsia"/>
        </w:rPr>
        <w:t>PMI</w:t>
      </w:r>
      <w:r w:rsidR="00881D0B">
        <w:rPr>
          <w:rFonts w:hint="eastAsia"/>
        </w:rPr>
        <w:t>）给所得到的抽</w:t>
      </w:r>
      <w:r w:rsidR="007652DD" w:rsidRPr="007652DD">
        <w:rPr>
          <w:rFonts w:hint="eastAsia"/>
        </w:rPr>
        <w:t>取</w:t>
      </w:r>
      <w:r w:rsidR="00881D0B">
        <w:rPr>
          <w:rFonts w:hint="eastAsia"/>
        </w:rPr>
        <w:t>结果分配一个置信度</w:t>
      </w:r>
      <w:r w:rsidR="007652DD" w:rsidRPr="007652DD">
        <w:rPr>
          <w:rFonts w:hint="eastAsia"/>
        </w:rPr>
        <w:t>。例如，</w:t>
      </w:r>
      <w:r w:rsidR="007652DD" w:rsidRPr="007652DD">
        <w:rPr>
          <w:rFonts w:hint="eastAsia"/>
        </w:rPr>
        <w:t>KnowItAll</w:t>
      </w:r>
      <w:r w:rsidR="007652DD" w:rsidRPr="007652DD">
        <w:rPr>
          <w:rFonts w:hint="eastAsia"/>
        </w:rPr>
        <w:lastRenderedPageBreak/>
        <w:t>利用诸如“</w:t>
      </w:r>
      <w:r w:rsidR="007652DD" w:rsidRPr="007652DD">
        <w:rPr>
          <w:rFonts w:hint="eastAsia"/>
        </w:rPr>
        <w:t>&lt;NP1&gt;</w:t>
      </w:r>
      <w:r w:rsidR="007652DD" w:rsidRPr="007652DD">
        <w:rPr>
          <w:rFonts w:hint="eastAsia"/>
        </w:rPr>
        <w:t>如</w:t>
      </w:r>
      <w:r w:rsidR="007652DD" w:rsidRPr="007652DD">
        <w:rPr>
          <w:rFonts w:hint="eastAsia"/>
        </w:rPr>
        <w:t>&lt;NP2&gt;</w:t>
      </w:r>
      <w:r w:rsidR="007652DD" w:rsidRPr="007652DD">
        <w:rPr>
          <w:rFonts w:hint="eastAsia"/>
        </w:rPr>
        <w:t>”的通用提取模式来建议</w:t>
      </w:r>
      <w:r w:rsidR="007652DD" w:rsidRPr="007652DD">
        <w:rPr>
          <w:rFonts w:hint="eastAsia"/>
        </w:rPr>
        <w:t>NP2</w:t>
      </w:r>
      <w:r w:rsidR="007652DD" w:rsidRPr="007652DD">
        <w:rPr>
          <w:rFonts w:hint="eastAsia"/>
        </w:rPr>
        <w:t>作为类</w:t>
      </w:r>
      <w:r w:rsidR="007652DD" w:rsidRPr="007652DD">
        <w:rPr>
          <w:rFonts w:hint="eastAsia"/>
        </w:rPr>
        <w:t>NP1</w:t>
      </w:r>
      <w:r w:rsidR="007652DD" w:rsidRPr="007652DD">
        <w:rPr>
          <w:rFonts w:hint="eastAsia"/>
        </w:rPr>
        <w:t>的候选成员的实例化。接下来，系统使用频率信息来识别哪些实例化最有可能是类的成员。最后，</w:t>
      </w:r>
      <w:r w:rsidR="007652DD" w:rsidRPr="007652DD">
        <w:rPr>
          <w:rFonts w:hint="eastAsia"/>
        </w:rPr>
        <w:t>KnowItAll</w:t>
      </w:r>
      <w:r w:rsidR="007652DD" w:rsidRPr="007652DD">
        <w:rPr>
          <w:rFonts w:hint="eastAsia"/>
        </w:rPr>
        <w:t>学习一组关系特定的提取模式，例如“国家</w:t>
      </w:r>
      <w:r w:rsidR="002F282A">
        <w:rPr>
          <w:rFonts w:hint="eastAsia"/>
        </w:rPr>
        <w:t>的首都</w:t>
      </w:r>
      <w:r w:rsidR="00933135">
        <w:rPr>
          <w:rFonts w:hint="eastAsia"/>
        </w:rPr>
        <w:t>”，从而</w:t>
      </w:r>
      <w:r w:rsidR="007652DD" w:rsidRPr="007652DD">
        <w:rPr>
          <w:rFonts w:hint="eastAsia"/>
        </w:rPr>
        <w:t>它</w:t>
      </w:r>
      <w:r w:rsidR="00933135">
        <w:rPr>
          <w:rFonts w:hint="eastAsia"/>
        </w:rPr>
        <w:t>可以</w:t>
      </w:r>
      <w:r w:rsidR="008C74CA">
        <w:rPr>
          <w:rFonts w:hint="eastAsia"/>
        </w:rPr>
        <w:t>提取更多的城市</w:t>
      </w:r>
      <w:r w:rsidR="007652DD" w:rsidRPr="007652DD">
        <w:rPr>
          <w:rFonts w:hint="eastAsia"/>
        </w:rPr>
        <w:t>。</w:t>
      </w:r>
    </w:p>
    <w:p w:rsidR="00D77E57" w:rsidRDefault="00D77E57" w:rsidP="00D77E57">
      <w:pPr>
        <w:pStyle w:val="3"/>
        <w:spacing w:before="156" w:after="156"/>
      </w:pPr>
      <w:bookmarkStart w:id="29" w:name="_Toc482002599"/>
      <w:r>
        <w:t>TextRunner</w:t>
      </w:r>
      <w:bookmarkEnd w:id="29"/>
    </w:p>
    <w:p w:rsidR="001850F4" w:rsidRDefault="00ED5CB3" w:rsidP="001850F4">
      <w:pPr>
        <w:pStyle w:val="a2"/>
        <w:spacing w:before="156" w:after="156"/>
        <w:ind w:firstLine="480"/>
      </w:pPr>
      <w:r w:rsidRPr="00ED5CB3">
        <w:rPr>
          <w:rFonts w:hint="eastAsia"/>
        </w:rPr>
        <w:t>DIPRE</w:t>
      </w:r>
      <w:r w:rsidRPr="00ED5CB3">
        <w:rPr>
          <w:rFonts w:hint="eastAsia"/>
        </w:rPr>
        <w:t>，</w:t>
      </w:r>
      <w:r w:rsidRPr="00ED5CB3">
        <w:rPr>
          <w:rFonts w:hint="eastAsia"/>
        </w:rPr>
        <w:t>Snowball</w:t>
      </w:r>
      <w:r w:rsidRPr="00ED5CB3">
        <w:rPr>
          <w:rFonts w:hint="eastAsia"/>
        </w:rPr>
        <w:t>和</w:t>
      </w:r>
      <w:r w:rsidRPr="00ED5CB3">
        <w:rPr>
          <w:rFonts w:hint="eastAsia"/>
        </w:rPr>
        <w:t>KnowItAll</w:t>
      </w:r>
      <w:r w:rsidRPr="00ED5CB3">
        <w:rPr>
          <w:rFonts w:hint="eastAsia"/>
        </w:rPr>
        <w:t>都是关系特定的系统</w:t>
      </w:r>
      <w:r>
        <w:rPr>
          <w:rFonts w:hint="eastAsia"/>
        </w:rPr>
        <w:t>，</w:t>
      </w:r>
      <w:r w:rsidR="00552ED5">
        <w:rPr>
          <w:rFonts w:hint="eastAsia"/>
        </w:rPr>
        <w:t>即已经指定了特定种类的关系。</w:t>
      </w:r>
      <w:r w:rsidR="00E91A47">
        <w:rPr>
          <w:rFonts w:hint="eastAsia"/>
        </w:rPr>
        <w:t>系统所涉及的</w:t>
      </w:r>
      <w:r w:rsidR="00B315DF">
        <w:rPr>
          <w:rFonts w:hint="eastAsia"/>
        </w:rPr>
        <w:t>关系集合必须</w:t>
      </w:r>
      <w:r w:rsidR="00632030">
        <w:rPr>
          <w:rFonts w:hint="eastAsia"/>
        </w:rPr>
        <w:t>事先</w:t>
      </w:r>
      <w:r w:rsidR="00B315DF">
        <w:rPr>
          <w:rFonts w:hint="eastAsia"/>
        </w:rPr>
        <w:t>由人工</w:t>
      </w:r>
      <w:r w:rsidR="00632030">
        <w:rPr>
          <w:rFonts w:hint="eastAsia"/>
        </w:rPr>
        <w:t>定义</w:t>
      </w:r>
      <w:r w:rsidR="00B315DF">
        <w:rPr>
          <w:rFonts w:hint="eastAsia"/>
        </w:rPr>
        <w:t>好，</w:t>
      </w:r>
      <w:r w:rsidR="00214A59">
        <w:rPr>
          <w:rFonts w:hint="eastAsia"/>
        </w:rPr>
        <w:t>而</w:t>
      </w:r>
      <w:r w:rsidR="00214A59" w:rsidRPr="00214A59">
        <w:t>TextRunner</w:t>
      </w:r>
      <w:r w:rsidR="00214A59">
        <w:t>的提出正是为了克服这一缺点。</w:t>
      </w:r>
      <w:r w:rsidR="002B0B54" w:rsidRPr="002B0B54">
        <w:rPr>
          <w:rFonts w:hint="eastAsia"/>
        </w:rPr>
        <w:t xml:space="preserve">TextRunner </w:t>
      </w:r>
      <w:r w:rsidR="002B0B54" w:rsidRPr="002B0B54">
        <w:rPr>
          <w:rFonts w:hint="eastAsia"/>
        </w:rPr>
        <w:t>是第一个开放式实体关系抽取系统，</w:t>
      </w:r>
      <w:r w:rsidR="00BD7AFB">
        <w:rPr>
          <w:rFonts w:hint="eastAsia"/>
        </w:rPr>
        <w:t>它</w:t>
      </w:r>
      <w:r w:rsidR="00AA0DE0" w:rsidRPr="00AA0DE0">
        <w:rPr>
          <w:rFonts w:hint="eastAsia"/>
        </w:rPr>
        <w:t>不需要</w:t>
      </w:r>
      <w:r w:rsidR="00BD7AFB">
        <w:rPr>
          <w:rFonts w:hint="eastAsia"/>
        </w:rPr>
        <w:t>事先</w:t>
      </w:r>
      <w:r w:rsidR="00AA0DE0" w:rsidRPr="00AA0DE0">
        <w:rPr>
          <w:rFonts w:hint="eastAsia"/>
        </w:rPr>
        <w:t>人工定义关系类型体系</w:t>
      </w:r>
      <w:r w:rsidR="00A529C7">
        <w:t>，它</w:t>
      </w:r>
      <w:r w:rsidR="00A529C7" w:rsidRPr="00A529C7">
        <w:rPr>
          <w:rFonts w:hint="eastAsia"/>
        </w:rPr>
        <w:t>以自我监督的方式从其语料库中的文本中学习关系，</w:t>
      </w:r>
      <w:r w:rsidR="001915DF">
        <w:rPr>
          <w:rFonts w:hint="eastAsia"/>
        </w:rPr>
        <w:t>种</w:t>
      </w:r>
      <w:r w:rsidR="00A529C7" w:rsidRPr="00A529C7">
        <w:rPr>
          <w:rFonts w:hint="eastAsia"/>
        </w:rPr>
        <w:t>类和实体。</w:t>
      </w:r>
      <w:r w:rsidR="00B56CE9" w:rsidRPr="00B56CE9">
        <w:rPr>
          <w:rFonts w:hint="eastAsia"/>
        </w:rPr>
        <w:t>TextRunner</w:t>
      </w:r>
      <w:r w:rsidR="00B56CE9" w:rsidRPr="00B56CE9">
        <w:rPr>
          <w:rFonts w:hint="eastAsia"/>
        </w:rPr>
        <w:t>以</w:t>
      </w:r>
      <w:r w:rsidR="00B56CE9">
        <w:rPr>
          <w:rFonts w:hint="eastAsia"/>
        </w:rPr>
        <w:t>三</w:t>
      </w:r>
      <w:r w:rsidR="00B56CE9" w:rsidRPr="00B56CE9">
        <w:rPr>
          <w:rFonts w:hint="eastAsia"/>
        </w:rPr>
        <w:t>元组</w:t>
      </w:r>
      <m:oMath>
        <m:r>
          <w:rPr>
            <w:rFonts w:ascii="Cambria Math" w:hAnsi="Cambria Math"/>
          </w:rPr>
          <m:t>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oMath>
      <w:r w:rsidR="00B56CE9" w:rsidRPr="00B56CE9">
        <w:rPr>
          <w:rFonts w:hint="eastAsia"/>
        </w:rPr>
        <w:t>的形式定义</w:t>
      </w:r>
      <w:r w:rsidR="00B56CE9">
        <w:rPr>
          <w:rFonts w:hint="eastAsia"/>
        </w:rPr>
        <w:t>一个</w:t>
      </w:r>
      <w:r w:rsidR="00B56CE9" w:rsidRPr="00B56CE9">
        <w:rPr>
          <w:rFonts w:hint="eastAsia"/>
        </w:rPr>
        <w:t>关系</w:t>
      </w:r>
      <w:r w:rsidR="00B766B7">
        <w:rPr>
          <w:rFonts w:hint="eastAsia"/>
        </w:rPr>
        <w:t>，</w:t>
      </w:r>
      <w:r w:rsidR="00B766B7" w:rsidRPr="00B766B7">
        <w:rPr>
          <w:rFonts w:hint="eastAsia"/>
        </w:rPr>
        <w:t>其中</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B766B7" w:rsidRPr="00B766B7">
        <w:rPr>
          <w:rFonts w:hint="eastAsia"/>
        </w:rPr>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B766B7" w:rsidRPr="00B766B7">
        <w:rPr>
          <w:rFonts w:hint="eastAsia"/>
        </w:rPr>
        <w:t>是旨在表示实体或名词短语的字符串</w:t>
      </w:r>
      <w:r w:rsidR="00B766B7">
        <w:rPr>
          <w:rFonts w:hint="eastAsia"/>
        </w:rPr>
        <w:t>，</w:t>
      </w:r>
      <w:r w:rsidR="00A71164" w:rsidRPr="00A71164">
        <w:rPr>
          <w:rFonts w:hint="eastAsia"/>
          <w:i/>
        </w:rPr>
        <w:t>r</w:t>
      </w:r>
      <w:r w:rsidR="00A71164" w:rsidRPr="00A71164">
        <w:rPr>
          <w:rFonts w:hint="eastAsia"/>
        </w:rPr>
        <w:t>是表示</w:t>
      </w:r>
      <m:oMath>
        <m:sSub>
          <m:sSubPr>
            <m:ctrlPr>
              <w:rPr>
                <w:rFonts w:ascii="Cambria Math" w:hAnsi="Cambria Math"/>
              </w:rPr>
            </m:ctrlPr>
          </m:sSubPr>
          <m:e>
            <m:r>
              <w:rPr>
                <w:rFonts w:ascii="Cambria Math" w:hAnsi="Cambria Math"/>
              </w:rPr>
              <m:t>e</m:t>
            </m:r>
          </m:e>
          <m:sub>
            <m:r>
              <w:rPr>
                <w:rFonts w:ascii="Cambria Math" w:hAnsi="Cambria Math"/>
              </w:rPr>
              <m:t>1</m:t>
            </m:r>
          </m:sub>
        </m:sSub>
      </m:oMath>
      <w:r w:rsidR="00A71164" w:rsidRPr="00B766B7">
        <w:rPr>
          <w:rFonts w:hint="eastAsia"/>
        </w:rPr>
        <w:t>和</w:t>
      </w:r>
      <m:oMath>
        <m:sSub>
          <m:sSubPr>
            <m:ctrlPr>
              <w:rPr>
                <w:rFonts w:ascii="Cambria Math" w:hAnsi="Cambria Math"/>
              </w:rPr>
            </m:ctrlPr>
          </m:sSubPr>
          <m:e>
            <m:r>
              <w:rPr>
                <w:rFonts w:ascii="Cambria Math" w:hAnsi="Cambria Math"/>
              </w:rPr>
              <m:t>e</m:t>
            </m:r>
          </m:e>
          <m:sub>
            <m:r>
              <w:rPr>
                <w:rFonts w:ascii="Cambria Math" w:hAnsi="Cambria Math"/>
              </w:rPr>
              <m:t>2</m:t>
            </m:r>
          </m:sub>
        </m:sSub>
      </m:oMath>
      <w:r w:rsidR="00A71164" w:rsidRPr="00A71164">
        <w:rPr>
          <w:rFonts w:hint="eastAsia"/>
        </w:rPr>
        <w:t>之间的关系的字符串</w:t>
      </w:r>
      <w:r w:rsidR="007C1F6E">
        <w:rPr>
          <w:rFonts w:hint="eastAsia"/>
        </w:rPr>
        <w:t>。</w:t>
      </w:r>
      <w:r w:rsidR="00A67D79">
        <w:t>图</w:t>
      </w:r>
      <w:r w:rsidR="00A67D79">
        <w:t>2-1</w:t>
      </w:r>
      <w:r w:rsidR="00A67D79">
        <w:t>是</w:t>
      </w:r>
      <w:r w:rsidR="00A67D79">
        <w:t>TextRunner</w:t>
      </w:r>
      <w:r w:rsidR="00A67D79">
        <w:t>的系统框架图。</w:t>
      </w:r>
    </w:p>
    <w:p w:rsidR="00FF1FC8" w:rsidRDefault="00030FFF" w:rsidP="00D60C5F">
      <w:pPr>
        <w:pStyle w:val="a2"/>
        <w:spacing w:before="156" w:after="156"/>
        <w:ind w:firstLine="480"/>
        <w:jc w:val="center"/>
      </w:pPr>
      <w:r>
        <w:object w:dxaOrig="7002" w:dyaOrig="2634">
          <v:shape id="_x0000_i1027" type="#_x0000_t75" style="width:348.75pt;height:134pt" o:ole="">
            <v:imagedata r:id="rId19" o:title=""/>
          </v:shape>
          <o:OLEObject Type="Embed" ProgID="Visio.Drawing.11" ShapeID="_x0000_i1027" DrawAspect="Content" ObjectID="_1556294380" r:id="rId20"/>
        </w:object>
      </w:r>
    </w:p>
    <w:p w:rsidR="00FF1FC8" w:rsidRDefault="00FF1FC8" w:rsidP="00FF1FC8">
      <w:pPr>
        <w:pStyle w:val="a2"/>
        <w:spacing w:before="156" w:after="156"/>
        <w:ind w:firstLine="440"/>
        <w:jc w:val="center"/>
        <w:rPr>
          <w:sz w:val="22"/>
          <w:szCs w:val="22"/>
        </w:rPr>
      </w:pPr>
      <w:r>
        <w:rPr>
          <w:rFonts w:hint="eastAsia"/>
          <w:sz w:val="22"/>
          <w:szCs w:val="22"/>
        </w:rPr>
        <w:t>图</w:t>
      </w:r>
      <w:r w:rsidR="002274B1">
        <w:rPr>
          <w:rFonts w:hint="eastAsia"/>
          <w:sz w:val="22"/>
          <w:szCs w:val="22"/>
        </w:rPr>
        <w:t>2-1</w:t>
      </w:r>
      <w:r w:rsidR="002274B1">
        <w:rPr>
          <w:sz w:val="22"/>
          <w:szCs w:val="22"/>
        </w:rPr>
        <w:t>TextRunner</w:t>
      </w:r>
      <w:r w:rsidR="002274B1">
        <w:rPr>
          <w:sz w:val="22"/>
          <w:szCs w:val="22"/>
        </w:rPr>
        <w:t>系统框架图</w:t>
      </w:r>
    </w:p>
    <w:p w:rsidR="00030FFF" w:rsidRDefault="00030FFF" w:rsidP="001850F4">
      <w:pPr>
        <w:pStyle w:val="a2"/>
        <w:spacing w:before="156" w:after="156"/>
        <w:ind w:firstLine="480"/>
      </w:pPr>
      <w:r w:rsidRPr="00214A59">
        <w:t>TextRunner</w:t>
      </w:r>
      <w:r>
        <w:t>包含三个主要的模块</w:t>
      </w:r>
      <w:r w:rsidR="0045796D">
        <w:t>，分别是：</w:t>
      </w:r>
      <w:r w:rsidR="009B003F">
        <w:t>1</w:t>
      </w:r>
      <w:r w:rsidR="009B003F">
        <w:rPr>
          <w:rFonts w:hint="eastAsia"/>
        </w:rPr>
        <w:t>)</w:t>
      </w:r>
      <w:r w:rsidR="001D6142">
        <w:rPr>
          <w:rFonts w:hint="eastAsia"/>
        </w:rPr>
        <w:t>自监督学习器</w:t>
      </w:r>
      <w:r w:rsidR="009B003F">
        <w:rPr>
          <w:rFonts w:hint="eastAsia"/>
        </w:rPr>
        <w:t>模块；</w:t>
      </w:r>
      <w:r w:rsidR="009B003F">
        <w:t>2</w:t>
      </w:r>
      <w:r w:rsidR="009B003F">
        <w:rPr>
          <w:rFonts w:hint="eastAsia"/>
        </w:rPr>
        <w:t>)</w:t>
      </w:r>
      <w:r w:rsidR="009B003F">
        <w:rPr>
          <w:rFonts w:hint="eastAsia"/>
        </w:rPr>
        <w:t>大规模</w:t>
      </w:r>
      <w:r w:rsidR="009B003F">
        <w:rPr>
          <w:rFonts w:hint="eastAsia"/>
        </w:rPr>
        <w:t>Web</w:t>
      </w:r>
      <w:r w:rsidR="009B003F">
        <w:rPr>
          <w:rFonts w:hint="eastAsia"/>
        </w:rPr>
        <w:t>文本抽取模块；</w:t>
      </w:r>
      <w:r w:rsidR="009B003F">
        <w:t>3</w:t>
      </w:r>
      <w:r w:rsidR="009B003F">
        <w:rPr>
          <w:rFonts w:hint="eastAsia"/>
        </w:rPr>
        <w:t>)</w:t>
      </w:r>
      <w:r w:rsidR="009B003F">
        <w:rPr>
          <w:rFonts w:hint="eastAsia"/>
        </w:rPr>
        <w:t>可信度计算模块</w:t>
      </w:r>
      <w:r w:rsidR="00AA58C2">
        <w:rPr>
          <w:rFonts w:hint="eastAsia"/>
        </w:rPr>
        <w:t>。</w:t>
      </w:r>
    </w:p>
    <w:p w:rsidR="001D6142" w:rsidRDefault="00965870" w:rsidP="001850F4">
      <w:pPr>
        <w:pStyle w:val="a2"/>
        <w:spacing w:before="156" w:after="156"/>
        <w:ind w:firstLine="480"/>
      </w:pPr>
      <w:r>
        <w:rPr>
          <w:rFonts w:hint="eastAsia"/>
        </w:rPr>
        <w:t>学习器</w:t>
      </w:r>
      <w:r w:rsidR="001D6142" w:rsidRPr="001D6142">
        <w:rPr>
          <w:rFonts w:hint="eastAsia"/>
        </w:rPr>
        <w:t>首先自动将自己的训练数据标记为正</w:t>
      </w:r>
      <w:r w:rsidR="00C45CDB">
        <w:rPr>
          <w:rFonts w:hint="eastAsia"/>
        </w:rPr>
        <w:t>样例</w:t>
      </w:r>
      <w:r w:rsidR="001D6142" w:rsidRPr="001D6142">
        <w:rPr>
          <w:rFonts w:hint="eastAsia"/>
        </w:rPr>
        <w:t>或</w:t>
      </w:r>
      <w:r w:rsidR="00C45CDB">
        <w:rPr>
          <w:rFonts w:hint="eastAsia"/>
        </w:rPr>
        <w:t>者</w:t>
      </w:r>
      <w:r w:rsidR="001D6142" w:rsidRPr="001D6142">
        <w:rPr>
          <w:rFonts w:hint="eastAsia"/>
        </w:rPr>
        <w:t>负</w:t>
      </w:r>
      <w:r w:rsidR="00C45CDB">
        <w:rPr>
          <w:rFonts w:hint="eastAsia"/>
        </w:rPr>
        <w:t>样例</w:t>
      </w:r>
      <w:r w:rsidR="001D6142" w:rsidRPr="001D6142">
        <w:rPr>
          <w:rFonts w:hint="eastAsia"/>
        </w:rPr>
        <w:t>，然后使用该标记的数据来训练由</w:t>
      </w:r>
      <w:r w:rsidR="0014592B">
        <w:rPr>
          <w:rFonts w:hint="eastAsia"/>
        </w:rPr>
        <w:t>抽取器</w:t>
      </w:r>
      <w:r w:rsidR="00A27EBE">
        <w:rPr>
          <w:rFonts w:hint="eastAsia"/>
        </w:rPr>
        <w:t>所使用的二</w:t>
      </w:r>
      <w:r w:rsidR="001D6142" w:rsidRPr="001D6142">
        <w:rPr>
          <w:rFonts w:hint="eastAsia"/>
        </w:rPr>
        <w:t>分类器。</w:t>
      </w:r>
      <w:r w:rsidR="00910907">
        <w:rPr>
          <w:rFonts w:hint="eastAsia"/>
        </w:rPr>
        <w:t>抽取器</w:t>
      </w:r>
      <w:r w:rsidR="00795105">
        <w:rPr>
          <w:rFonts w:hint="eastAsia"/>
        </w:rPr>
        <w:t>从</w:t>
      </w:r>
      <w:r w:rsidR="00910907" w:rsidRPr="00910907">
        <w:rPr>
          <w:rFonts w:hint="eastAsia"/>
        </w:rPr>
        <w:t>每个句子</w:t>
      </w:r>
      <w:r w:rsidR="00381077">
        <w:rPr>
          <w:rFonts w:hint="eastAsia"/>
        </w:rPr>
        <w:t>当中</w:t>
      </w:r>
      <w:r w:rsidR="00910907" w:rsidRPr="00910907">
        <w:rPr>
          <w:rFonts w:hint="eastAsia"/>
        </w:rPr>
        <w:t>生成一个或多个候选关系，然后运行分类器，</w:t>
      </w:r>
      <w:r w:rsidR="00BE65E6">
        <w:rPr>
          <w:rFonts w:hint="eastAsia"/>
        </w:rPr>
        <w:t>并只保留那些标记为可信的关系</w:t>
      </w:r>
      <w:r w:rsidR="00910907" w:rsidRPr="00910907">
        <w:rPr>
          <w:rFonts w:hint="eastAsia"/>
        </w:rPr>
        <w:t>。</w:t>
      </w:r>
      <w:r w:rsidR="00C17E8F">
        <w:rPr>
          <w:rFonts w:hint="eastAsia"/>
        </w:rPr>
        <w:t>可信度计算模块基于</w:t>
      </w:r>
      <w:r w:rsidR="00C17E8F" w:rsidRPr="00C17E8F">
        <w:rPr>
          <w:rFonts w:hint="eastAsia"/>
        </w:rPr>
        <w:t>冗余概率模型</w:t>
      </w:r>
      <w:r w:rsidR="00C17E8F">
        <w:rPr>
          <w:rFonts w:hint="eastAsia"/>
        </w:rPr>
        <w:t>为每个保留下来的元组计算一个概率，用于表示其重要程度。</w:t>
      </w:r>
    </w:p>
    <w:p w:rsidR="002D7937" w:rsidRDefault="00D8651A" w:rsidP="001850F4">
      <w:pPr>
        <w:pStyle w:val="a2"/>
        <w:spacing w:before="156" w:after="156"/>
        <w:ind w:firstLine="480"/>
      </w:pPr>
      <w:r>
        <w:rPr>
          <w:rFonts w:hint="eastAsia"/>
        </w:rPr>
        <w:t>下面通过一个例子来说明</w:t>
      </w:r>
      <w:r>
        <w:t>TextRunner</w:t>
      </w:r>
      <w:r>
        <w:rPr>
          <w:rFonts w:hint="eastAsia"/>
        </w:rPr>
        <w:t>的运行流程</w:t>
      </w:r>
      <w:r w:rsidR="002D7937">
        <w:rPr>
          <w:rFonts w:hint="eastAsia"/>
        </w:rPr>
        <w:t>：</w:t>
      </w:r>
      <w:r w:rsidR="002D7937" w:rsidRPr="002D7937">
        <w:rPr>
          <w:rFonts w:hint="eastAsia"/>
        </w:rPr>
        <w:t>给出一个英文网页，对于</w:t>
      </w:r>
      <w:r w:rsidR="002378AA">
        <w:rPr>
          <w:rFonts w:hint="eastAsia"/>
        </w:rPr>
        <w:t>网页中的</w:t>
      </w:r>
      <w:r w:rsidR="002D7937" w:rsidRPr="002D7937">
        <w:rPr>
          <w:rFonts w:hint="eastAsia"/>
        </w:rPr>
        <w:t>每个句子，一个名词短语</w:t>
      </w:r>
      <w:r w:rsidR="002D7937" w:rsidRPr="002D7937">
        <w:rPr>
          <w:rFonts w:hint="eastAsia"/>
        </w:rPr>
        <w:t>chunker</w:t>
      </w:r>
      <w:r w:rsidR="002D7937" w:rsidRPr="002D7937">
        <w:rPr>
          <w:rFonts w:hint="eastAsia"/>
        </w:rPr>
        <w:t>（步骤</w:t>
      </w:r>
      <w:r w:rsidR="002D7937" w:rsidRPr="002D7937">
        <w:rPr>
          <w:rFonts w:hint="eastAsia"/>
        </w:rPr>
        <w:t>1</w:t>
      </w:r>
      <w:r w:rsidR="002D7937" w:rsidRPr="002D7937">
        <w:rPr>
          <w:rFonts w:hint="eastAsia"/>
        </w:rPr>
        <w:t>）</w:t>
      </w:r>
      <w:r w:rsidR="005C3202">
        <w:rPr>
          <w:rFonts w:hint="eastAsia"/>
        </w:rPr>
        <w:t>将</w:t>
      </w:r>
      <w:r w:rsidR="00C76D1F">
        <w:rPr>
          <w:rFonts w:hint="eastAsia"/>
        </w:rPr>
        <w:t>被调用；</w:t>
      </w:r>
      <w:r w:rsidR="002D7937" w:rsidRPr="002D7937">
        <w:rPr>
          <w:rFonts w:hint="eastAsia"/>
        </w:rPr>
        <w:t>然后关系候选者（步骤</w:t>
      </w:r>
      <w:r w:rsidR="002D7937" w:rsidRPr="002D7937">
        <w:rPr>
          <w:rFonts w:hint="eastAsia"/>
        </w:rPr>
        <w:t>2</w:t>
      </w:r>
      <w:r w:rsidR="008E32DA">
        <w:rPr>
          <w:rFonts w:hint="eastAsia"/>
        </w:rPr>
        <w:t>）</w:t>
      </w:r>
      <w:r w:rsidR="008E32DA">
        <w:rPr>
          <w:rFonts w:hint="eastAsia"/>
        </w:rPr>
        <w:lastRenderedPageBreak/>
        <w:t>将产生可能的关系；</w:t>
      </w:r>
      <w:r w:rsidR="002D7937" w:rsidRPr="002D7937">
        <w:rPr>
          <w:rFonts w:hint="eastAsia"/>
        </w:rPr>
        <w:t xml:space="preserve"> </w:t>
      </w:r>
      <w:r w:rsidR="002D7937" w:rsidRPr="002D7937">
        <w:rPr>
          <w:rFonts w:hint="eastAsia"/>
        </w:rPr>
        <w:t>在以下步骤（</w:t>
      </w:r>
      <w:r w:rsidR="002D7937" w:rsidRPr="002D7937">
        <w:rPr>
          <w:rFonts w:hint="eastAsia"/>
        </w:rPr>
        <w:t>3,4</w:t>
      </w:r>
      <w:r w:rsidR="002D7937" w:rsidRPr="002D7937">
        <w:rPr>
          <w:rFonts w:hint="eastAsia"/>
        </w:rPr>
        <w:t>和</w:t>
      </w:r>
      <w:r w:rsidR="002D7937" w:rsidRPr="002D7937">
        <w:rPr>
          <w:rFonts w:hint="eastAsia"/>
        </w:rPr>
        <w:t>5</w:t>
      </w:r>
      <w:r w:rsidR="002D7937" w:rsidRPr="002D7937">
        <w:rPr>
          <w:rFonts w:hint="eastAsia"/>
        </w:rPr>
        <w:t>）中，运行语法解析器和依赖性解析器，</w:t>
      </w:r>
      <w:r w:rsidR="001302F8">
        <w:rPr>
          <w:rFonts w:hint="eastAsia"/>
        </w:rPr>
        <w:t>并且</w:t>
      </w:r>
      <w:r w:rsidR="002D7937" w:rsidRPr="002D7937">
        <w:rPr>
          <w:rFonts w:hint="eastAsia"/>
        </w:rPr>
        <w:t>将使用解析树</w:t>
      </w:r>
      <w:r w:rsidR="00DC07DC">
        <w:rPr>
          <w:rFonts w:hint="eastAsia"/>
        </w:rPr>
        <w:t>，依赖关系树和约束集合来运行</w:t>
      </w:r>
      <w:r w:rsidR="00DC07DC" w:rsidRPr="002D7937">
        <w:rPr>
          <w:rFonts w:hint="eastAsia"/>
        </w:rPr>
        <w:t>关系过滤器</w:t>
      </w:r>
      <w:r w:rsidR="00DC07DC">
        <w:rPr>
          <w:rFonts w:hint="eastAsia"/>
        </w:rPr>
        <w:t>用于</w:t>
      </w:r>
      <w:r w:rsidR="002D7937" w:rsidRPr="002D7937">
        <w:rPr>
          <w:rFonts w:hint="eastAsia"/>
        </w:rPr>
        <w:t>标记可靠和不可信的关系（也称为正</w:t>
      </w:r>
      <w:r w:rsidR="00D12848">
        <w:rPr>
          <w:rFonts w:hint="eastAsia"/>
        </w:rPr>
        <w:t>例和负</w:t>
      </w:r>
      <w:r w:rsidR="009D54F0">
        <w:rPr>
          <w:rFonts w:hint="eastAsia"/>
        </w:rPr>
        <w:t>例）；</w:t>
      </w:r>
      <w:r w:rsidR="002D7937" w:rsidRPr="002D7937">
        <w:rPr>
          <w:rFonts w:hint="eastAsia"/>
        </w:rPr>
        <w:t>一旦系统标注关系</w:t>
      </w:r>
      <w:r w:rsidR="004A6424">
        <w:rPr>
          <w:rFonts w:hint="eastAsia"/>
        </w:rPr>
        <w:t>后</w:t>
      </w:r>
      <w:r w:rsidR="008E6B7E">
        <w:rPr>
          <w:rFonts w:hint="eastAsia"/>
        </w:rPr>
        <w:t>，它将每个关系映射成</w:t>
      </w:r>
      <w:r w:rsidR="002D7937" w:rsidRPr="002D7937">
        <w:rPr>
          <w:rFonts w:hint="eastAsia"/>
        </w:rPr>
        <w:t>特征向量表示（步骤</w:t>
      </w:r>
      <w:r w:rsidR="002D7937" w:rsidRPr="002D7937">
        <w:rPr>
          <w:rFonts w:hint="eastAsia"/>
        </w:rPr>
        <w:t>6</w:t>
      </w:r>
      <w:r w:rsidR="00C76D1F">
        <w:rPr>
          <w:rFonts w:hint="eastAsia"/>
        </w:rPr>
        <w:t>）；</w:t>
      </w:r>
      <w:r w:rsidR="002D7937" w:rsidRPr="002D7937">
        <w:rPr>
          <w:rFonts w:hint="eastAsia"/>
        </w:rPr>
        <w:t xml:space="preserve"> </w:t>
      </w:r>
      <w:r w:rsidR="00A957D2">
        <w:rPr>
          <w:rFonts w:hint="eastAsia"/>
        </w:rPr>
        <w:t>所有功能都是</w:t>
      </w:r>
      <w:r w:rsidR="002D7937" w:rsidRPr="002D7937">
        <w:rPr>
          <w:rFonts w:hint="eastAsia"/>
        </w:rPr>
        <w:t>领域</w:t>
      </w:r>
      <w:r w:rsidR="00A957D2">
        <w:rPr>
          <w:rFonts w:hint="eastAsia"/>
        </w:rPr>
        <w:t>无关</w:t>
      </w:r>
      <w:r w:rsidR="002D7937" w:rsidRPr="002D7937">
        <w:rPr>
          <w:rFonts w:hint="eastAsia"/>
        </w:rPr>
        <w:t>的，可以在提取时进行评估，而无需使用解析器。</w:t>
      </w:r>
      <w:r w:rsidR="002D7937" w:rsidRPr="002D7937">
        <w:rPr>
          <w:rFonts w:hint="eastAsia"/>
        </w:rPr>
        <w:t xml:space="preserve"> </w:t>
      </w:r>
      <w:r w:rsidR="002D7937" w:rsidRPr="002D7937">
        <w:rPr>
          <w:rFonts w:hint="eastAsia"/>
        </w:rPr>
        <w:t>以下特征提取后，系统使用这组自动标记的特征向量作为二进制分类器的训练集，如</w:t>
      </w:r>
      <w:r w:rsidR="002D7937" w:rsidRPr="002D7937">
        <w:rPr>
          <w:rFonts w:hint="eastAsia"/>
        </w:rPr>
        <w:t>SVM</w:t>
      </w:r>
      <w:r w:rsidR="002D7937" w:rsidRPr="002D7937">
        <w:rPr>
          <w:rFonts w:hint="eastAsia"/>
        </w:rPr>
        <w:t>，朴素贝叶斯等（步骤</w:t>
      </w:r>
      <w:r w:rsidR="002D7937" w:rsidRPr="002D7937">
        <w:rPr>
          <w:rFonts w:hint="eastAsia"/>
        </w:rPr>
        <w:t>7</w:t>
      </w:r>
      <w:r w:rsidR="002D7937" w:rsidRPr="002D7937">
        <w:rPr>
          <w:rFonts w:hint="eastAsia"/>
        </w:rPr>
        <w:t>）。</w:t>
      </w:r>
      <w:r w:rsidR="002D7937" w:rsidRPr="002D7937">
        <w:rPr>
          <w:rFonts w:hint="eastAsia"/>
        </w:rPr>
        <w:t xml:space="preserve"> </w:t>
      </w:r>
      <w:r w:rsidR="002D7937" w:rsidRPr="002D7937">
        <w:rPr>
          <w:rFonts w:hint="eastAsia"/>
        </w:rPr>
        <w:t>分类器是</w:t>
      </w:r>
      <w:r w:rsidR="00D60A6E">
        <w:rPr>
          <w:rFonts w:hint="eastAsia"/>
        </w:rPr>
        <w:t>针对特定语言的</w:t>
      </w:r>
      <w:r w:rsidR="002D7937" w:rsidRPr="002D7937">
        <w:rPr>
          <w:rFonts w:hint="eastAsia"/>
        </w:rPr>
        <w:t>，但不包含关系特定或词汇特征。</w:t>
      </w:r>
      <w:r w:rsidR="002D7937" w:rsidRPr="002D7937">
        <w:rPr>
          <w:rFonts w:hint="eastAsia"/>
        </w:rPr>
        <w:t xml:space="preserve"> </w:t>
      </w:r>
      <w:r w:rsidR="00314966">
        <w:rPr>
          <w:rFonts w:hint="eastAsia"/>
        </w:rPr>
        <w:t>因此，分类器可以</w:t>
      </w:r>
      <w:r w:rsidR="009C68D9">
        <w:rPr>
          <w:rFonts w:hint="eastAsia"/>
        </w:rPr>
        <w:t>领</w:t>
      </w:r>
      <w:r w:rsidR="002D7937" w:rsidRPr="002D7937">
        <w:rPr>
          <w:rFonts w:hint="eastAsia"/>
        </w:rPr>
        <w:t>域独立的方式使用。</w:t>
      </w:r>
    </w:p>
    <w:p w:rsidR="00D02CD3" w:rsidRDefault="00D02CD3" w:rsidP="001850F4">
      <w:pPr>
        <w:pStyle w:val="a2"/>
        <w:spacing w:before="156" w:after="156"/>
        <w:ind w:firstLine="480"/>
      </w:pPr>
      <w:r w:rsidRPr="00D02CD3">
        <w:rPr>
          <w:rFonts w:hint="eastAsia"/>
        </w:rPr>
        <w:t>当</w:t>
      </w:r>
      <w:r>
        <w:rPr>
          <w:rFonts w:hint="eastAsia"/>
        </w:rPr>
        <w:t>自监督的学习模块</w:t>
      </w:r>
      <w:r w:rsidRPr="00D02CD3">
        <w:rPr>
          <w:rFonts w:hint="eastAsia"/>
        </w:rPr>
        <w:t>对分类器进行自我训练过程时，解析器只能使用一次。系统的关键思想是</w:t>
      </w:r>
      <w:r w:rsidRPr="00D02CD3">
        <w:rPr>
          <w:rFonts w:hint="eastAsia"/>
        </w:rPr>
        <w:t>Extractor</w:t>
      </w:r>
      <w:r w:rsidRPr="00D02CD3">
        <w:rPr>
          <w:rFonts w:hint="eastAsia"/>
        </w:rPr>
        <w:t>从大量文本中提取关系</w:t>
      </w:r>
      <w:r w:rsidR="00D30B72">
        <w:rPr>
          <w:rFonts w:hint="eastAsia"/>
        </w:rPr>
        <w:t>时并</w:t>
      </w:r>
      <w:r w:rsidRPr="00D02CD3">
        <w:rPr>
          <w:rFonts w:hint="eastAsia"/>
        </w:rPr>
        <w:t>不运行依赖关系解析器。</w:t>
      </w:r>
      <w:r w:rsidR="00EC6FBC">
        <w:rPr>
          <w:rFonts w:hint="eastAsia"/>
        </w:rPr>
        <w:t>例如，我们</w:t>
      </w:r>
      <w:r w:rsidRPr="00D02CD3">
        <w:rPr>
          <w:rFonts w:hint="eastAsia"/>
        </w:rPr>
        <w:t>从</w:t>
      </w:r>
      <w:r w:rsidR="0061627D">
        <w:rPr>
          <w:rFonts w:hint="eastAsia"/>
        </w:rPr>
        <w:t>上</w:t>
      </w:r>
      <w:r w:rsidR="0061627D">
        <w:rPr>
          <w:rFonts w:hint="eastAsia"/>
        </w:rPr>
        <w:t>G</w:t>
      </w:r>
      <w:r w:rsidR="0061627D">
        <w:rPr>
          <w:rFonts w:hint="eastAsia"/>
        </w:rPr>
        <w:t>的英文</w:t>
      </w:r>
      <w:r w:rsidRPr="00D02CD3">
        <w:rPr>
          <w:rFonts w:hint="eastAsia"/>
        </w:rPr>
        <w:t>词语语料库中提取关系</w:t>
      </w:r>
      <w:r w:rsidR="00EC6FBC">
        <w:rPr>
          <w:rFonts w:hint="eastAsia"/>
        </w:rPr>
        <w:t>的过程中，并不需要</w:t>
      </w:r>
      <w:r w:rsidRPr="00D02CD3">
        <w:rPr>
          <w:rFonts w:hint="eastAsia"/>
        </w:rPr>
        <w:t>为整个语料库运行解析器，我们只需要解析一百万个单词，并使用标记的数据来训练二进制分类器。</w:t>
      </w:r>
    </w:p>
    <w:p w:rsidR="002C4811" w:rsidRDefault="002D7937" w:rsidP="001850F4">
      <w:pPr>
        <w:pStyle w:val="a2"/>
        <w:spacing w:before="156" w:after="156"/>
        <w:ind w:firstLine="480"/>
      </w:pPr>
      <w:r>
        <w:t xml:space="preserve"> </w:t>
      </w:r>
      <w:r w:rsidR="002C4811">
        <w:t>TextRunner</w:t>
      </w:r>
      <w:r w:rsidR="002C4811">
        <w:t>最大的问题在于系统严重依赖依存句法分析工具来实现训练数据的自我标注</w:t>
      </w:r>
      <w:r w:rsidR="00370FF4">
        <w:t>，假如数据标注质量不高，这将直接影响接下来的抽取效果</w:t>
      </w:r>
      <w:r w:rsidR="001176C7">
        <w:t>。</w:t>
      </w:r>
    </w:p>
    <w:p w:rsidR="00781B11" w:rsidRPr="00A00666" w:rsidRDefault="00781B11" w:rsidP="00781B11">
      <w:pPr>
        <w:pStyle w:val="a2"/>
        <w:spacing w:before="156" w:after="156"/>
        <w:ind w:firstLine="440"/>
        <w:jc w:val="center"/>
        <w:rPr>
          <w:sz w:val="22"/>
          <w:szCs w:val="22"/>
        </w:rPr>
      </w:pPr>
      <w:r>
        <w:rPr>
          <w:rFonts w:hint="eastAsia"/>
          <w:sz w:val="22"/>
          <w:szCs w:val="22"/>
        </w:rPr>
        <w:t>表</w:t>
      </w:r>
      <w:r>
        <w:rPr>
          <w:rFonts w:hint="eastAsia"/>
          <w:sz w:val="22"/>
          <w:szCs w:val="22"/>
        </w:rPr>
        <w:t>2-1</w:t>
      </w:r>
      <w:r>
        <w:rPr>
          <w:sz w:val="22"/>
          <w:szCs w:val="22"/>
        </w:rPr>
        <w:t xml:space="preserve"> </w:t>
      </w:r>
      <w:r>
        <w:rPr>
          <w:sz w:val="22"/>
          <w:szCs w:val="22"/>
        </w:rPr>
        <w:t>几种基于半监督的关系抽取系统对比</w:t>
      </w:r>
    </w:p>
    <w:tbl>
      <w:tblPr>
        <w:tblStyle w:val="af0"/>
        <w:tblW w:w="0" w:type="auto"/>
        <w:jc w:val="center"/>
        <w:tblLayout w:type="fixed"/>
        <w:tblLook w:val="04A0" w:firstRow="1" w:lastRow="0" w:firstColumn="1" w:lastColumn="0" w:noHBand="0" w:noVBand="1"/>
      </w:tblPr>
      <w:tblGrid>
        <w:gridCol w:w="1980"/>
        <w:gridCol w:w="1417"/>
        <w:gridCol w:w="1701"/>
        <w:gridCol w:w="1560"/>
        <w:gridCol w:w="1842"/>
      </w:tblGrid>
      <w:tr w:rsidR="0057755F" w:rsidTr="00DD3D83">
        <w:trPr>
          <w:trHeight w:hRule="exact" w:val="510"/>
          <w:jc w:val="center"/>
        </w:trPr>
        <w:tc>
          <w:tcPr>
            <w:tcW w:w="1980" w:type="dxa"/>
          </w:tcPr>
          <w:p w:rsidR="0057755F" w:rsidRPr="00CC47C3" w:rsidRDefault="0057755F" w:rsidP="007C495A">
            <w:pPr>
              <w:pStyle w:val="a2"/>
              <w:spacing w:before="156" w:after="156"/>
              <w:ind w:firstLineChars="0" w:firstLine="0"/>
              <w:jc w:val="center"/>
              <w:rPr>
                <w:sz w:val="20"/>
                <w:szCs w:val="20"/>
              </w:rPr>
            </w:pPr>
          </w:p>
        </w:tc>
        <w:tc>
          <w:tcPr>
            <w:tcW w:w="1417" w:type="dxa"/>
          </w:tcPr>
          <w:p w:rsidR="0057755F" w:rsidRPr="00CC47C3" w:rsidRDefault="001F474D" w:rsidP="007C495A">
            <w:pPr>
              <w:pStyle w:val="a2"/>
              <w:spacing w:before="156" w:after="156"/>
              <w:ind w:firstLineChars="0" w:firstLine="0"/>
              <w:jc w:val="center"/>
              <w:rPr>
                <w:b/>
                <w:sz w:val="20"/>
                <w:szCs w:val="20"/>
              </w:rPr>
            </w:pPr>
            <w:r w:rsidRPr="00CC47C3">
              <w:rPr>
                <w:rFonts w:hint="eastAsia"/>
                <w:b/>
                <w:sz w:val="20"/>
                <w:szCs w:val="20"/>
              </w:rPr>
              <w:t>DIPRE</w:t>
            </w:r>
          </w:p>
        </w:tc>
        <w:tc>
          <w:tcPr>
            <w:tcW w:w="1701" w:type="dxa"/>
          </w:tcPr>
          <w:p w:rsidR="0057755F" w:rsidRPr="00CC47C3" w:rsidRDefault="001F474D" w:rsidP="007C495A">
            <w:pPr>
              <w:pStyle w:val="a2"/>
              <w:spacing w:before="156" w:after="156"/>
              <w:ind w:firstLineChars="0" w:firstLine="0"/>
              <w:jc w:val="center"/>
              <w:rPr>
                <w:b/>
                <w:sz w:val="20"/>
                <w:szCs w:val="20"/>
              </w:rPr>
            </w:pPr>
            <w:r w:rsidRPr="00CC47C3">
              <w:rPr>
                <w:rFonts w:hint="eastAsia"/>
                <w:b/>
                <w:sz w:val="20"/>
                <w:szCs w:val="20"/>
              </w:rPr>
              <w:t>Snowball</w:t>
            </w:r>
          </w:p>
        </w:tc>
        <w:tc>
          <w:tcPr>
            <w:tcW w:w="1560" w:type="dxa"/>
          </w:tcPr>
          <w:p w:rsidR="0057755F" w:rsidRPr="00CC47C3" w:rsidRDefault="00B913DB" w:rsidP="007C495A">
            <w:pPr>
              <w:pStyle w:val="a2"/>
              <w:spacing w:before="156" w:after="156"/>
              <w:ind w:firstLineChars="0" w:firstLine="0"/>
              <w:jc w:val="center"/>
              <w:rPr>
                <w:b/>
                <w:sz w:val="20"/>
                <w:szCs w:val="20"/>
              </w:rPr>
            </w:pPr>
            <w:r w:rsidRPr="00CC47C3">
              <w:rPr>
                <w:rFonts w:hint="eastAsia"/>
                <w:b/>
                <w:sz w:val="20"/>
                <w:szCs w:val="20"/>
              </w:rPr>
              <w:t>KnowItAll</w:t>
            </w:r>
          </w:p>
        </w:tc>
        <w:tc>
          <w:tcPr>
            <w:tcW w:w="1842" w:type="dxa"/>
          </w:tcPr>
          <w:p w:rsidR="0057755F" w:rsidRPr="00CC47C3" w:rsidRDefault="00B913DB" w:rsidP="007C495A">
            <w:pPr>
              <w:pStyle w:val="a2"/>
              <w:spacing w:before="156" w:after="156"/>
              <w:ind w:firstLineChars="0" w:firstLine="0"/>
              <w:jc w:val="center"/>
              <w:rPr>
                <w:b/>
                <w:sz w:val="20"/>
                <w:szCs w:val="20"/>
              </w:rPr>
            </w:pPr>
            <w:r w:rsidRPr="00CC47C3">
              <w:rPr>
                <w:rFonts w:hint="eastAsia"/>
                <w:b/>
                <w:sz w:val="20"/>
                <w:szCs w:val="20"/>
              </w:rPr>
              <w:t>TextRunner</w:t>
            </w:r>
          </w:p>
        </w:tc>
      </w:tr>
      <w:tr w:rsidR="0057755F" w:rsidTr="00DD3D83">
        <w:trPr>
          <w:trHeight w:hRule="exact" w:val="510"/>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Initial seed</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N</w:t>
            </w:r>
            <w:r w:rsidRPr="00CC47C3">
              <w:rPr>
                <w:i/>
                <w:sz w:val="20"/>
                <w:szCs w:val="20"/>
              </w:rPr>
              <w:t>o</w:t>
            </w:r>
          </w:p>
        </w:tc>
      </w:tr>
      <w:tr w:rsidR="0057755F" w:rsidTr="00DD3D83">
        <w:trPr>
          <w:cantSplit/>
          <w:trHeight w:hRule="exact" w:val="510"/>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Predefined relation</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No</w:t>
            </w:r>
          </w:p>
        </w:tc>
      </w:tr>
      <w:tr w:rsidR="0057755F" w:rsidTr="00DD3D83">
        <w:trPr>
          <w:cantSplit/>
          <w:trHeight w:hRule="exact" w:val="851"/>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External NLP tools</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N</w:t>
            </w:r>
            <w:r w:rsidRPr="00CC47C3">
              <w:rPr>
                <w:i/>
                <w:sz w:val="20"/>
                <w:szCs w:val="20"/>
              </w:rPr>
              <w:t>o</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w:t>
            </w:r>
            <w:r w:rsidRPr="00CC47C3">
              <w:rPr>
                <w:rFonts w:hint="eastAsia"/>
                <w:i/>
                <w:sz w:val="20"/>
                <w:szCs w:val="20"/>
              </w:rPr>
              <w:t>NER</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w:t>
            </w:r>
            <w:r w:rsidRPr="00CC47C3">
              <w:rPr>
                <w:rFonts w:hint="eastAsia"/>
                <w:i/>
                <w:sz w:val="20"/>
                <w:szCs w:val="20"/>
              </w:rPr>
              <w:t>NP</w:t>
            </w:r>
            <w:r w:rsidRPr="00CC47C3">
              <w:rPr>
                <w:i/>
                <w:sz w:val="20"/>
                <w:szCs w:val="20"/>
              </w:rPr>
              <w:t xml:space="preserve"> chunker</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w:t>
            </w:r>
            <w:r w:rsidRPr="00CC47C3">
              <w:rPr>
                <w:i/>
                <w:sz w:val="20"/>
                <w:szCs w:val="20"/>
              </w:rPr>
              <w:t>es:dependency parser, NP chunker</w:t>
            </w:r>
          </w:p>
        </w:tc>
      </w:tr>
      <w:tr w:rsidR="0057755F" w:rsidTr="00DD3D83">
        <w:trPr>
          <w:cantSplit/>
          <w:trHeight w:hRule="exact" w:val="510"/>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Relation types</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Binary</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Binary</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Unary</w:t>
            </w:r>
            <w:r w:rsidRPr="00CC47C3">
              <w:rPr>
                <w:rFonts w:hint="eastAsia"/>
                <w:i/>
                <w:sz w:val="20"/>
                <w:szCs w:val="20"/>
              </w:rPr>
              <w:t xml:space="preserve"> /</w:t>
            </w:r>
            <w:r w:rsidRPr="00CC47C3">
              <w:rPr>
                <w:i/>
                <w:sz w:val="20"/>
                <w:szCs w:val="20"/>
              </w:rPr>
              <w:t xml:space="preserve"> Binary</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Binary</w:t>
            </w:r>
          </w:p>
        </w:tc>
      </w:tr>
      <w:tr w:rsidR="0057755F" w:rsidTr="00DD3D83">
        <w:trPr>
          <w:cantSplit/>
          <w:trHeight w:hRule="exact" w:val="510"/>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Language dependent</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No</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560"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c>
          <w:tcPr>
            <w:tcW w:w="1842" w:type="dxa"/>
          </w:tcPr>
          <w:p w:rsidR="0057755F" w:rsidRPr="00CC47C3" w:rsidRDefault="00B913DB" w:rsidP="007C495A">
            <w:pPr>
              <w:pStyle w:val="a2"/>
              <w:spacing w:before="156" w:after="156"/>
              <w:ind w:firstLineChars="0" w:firstLine="0"/>
              <w:jc w:val="center"/>
              <w:rPr>
                <w:i/>
                <w:sz w:val="20"/>
                <w:szCs w:val="20"/>
              </w:rPr>
            </w:pPr>
            <w:r w:rsidRPr="00CC47C3">
              <w:rPr>
                <w:rFonts w:hint="eastAsia"/>
                <w:i/>
                <w:sz w:val="20"/>
                <w:szCs w:val="20"/>
              </w:rPr>
              <w:t>Yes</w:t>
            </w:r>
          </w:p>
        </w:tc>
      </w:tr>
      <w:tr w:rsidR="0057755F" w:rsidTr="00DD3D83">
        <w:trPr>
          <w:cantSplit/>
          <w:trHeight w:hRule="exact" w:val="1021"/>
          <w:jc w:val="center"/>
        </w:trPr>
        <w:tc>
          <w:tcPr>
            <w:tcW w:w="1980" w:type="dxa"/>
          </w:tcPr>
          <w:p w:rsidR="0057755F" w:rsidRPr="00CC47C3" w:rsidRDefault="00B913DB" w:rsidP="007C495A">
            <w:pPr>
              <w:pStyle w:val="a2"/>
              <w:spacing w:before="156" w:after="156"/>
              <w:ind w:firstLineChars="0" w:firstLine="0"/>
              <w:jc w:val="center"/>
              <w:rPr>
                <w:sz w:val="20"/>
                <w:szCs w:val="20"/>
              </w:rPr>
            </w:pPr>
            <w:r w:rsidRPr="00CC47C3">
              <w:rPr>
                <w:sz w:val="20"/>
                <w:szCs w:val="20"/>
              </w:rPr>
              <w:t>Classifier</w:t>
            </w:r>
          </w:p>
        </w:tc>
        <w:tc>
          <w:tcPr>
            <w:tcW w:w="1417"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Exact pattern matching</w:t>
            </w:r>
          </w:p>
        </w:tc>
        <w:tc>
          <w:tcPr>
            <w:tcW w:w="1701" w:type="dxa"/>
          </w:tcPr>
          <w:p w:rsidR="0057755F" w:rsidRPr="00CC47C3" w:rsidRDefault="00B913DB" w:rsidP="007C495A">
            <w:pPr>
              <w:pStyle w:val="a2"/>
              <w:spacing w:before="156" w:after="156"/>
              <w:ind w:firstLineChars="0" w:firstLine="0"/>
              <w:jc w:val="center"/>
              <w:rPr>
                <w:i/>
                <w:sz w:val="20"/>
                <w:szCs w:val="20"/>
              </w:rPr>
            </w:pPr>
            <w:r w:rsidRPr="00CC47C3">
              <w:rPr>
                <w:i/>
                <w:sz w:val="20"/>
                <w:szCs w:val="20"/>
              </w:rPr>
              <w:t>Matching with similarity function</w:t>
            </w:r>
          </w:p>
        </w:tc>
        <w:tc>
          <w:tcPr>
            <w:tcW w:w="1560" w:type="dxa"/>
          </w:tcPr>
          <w:p w:rsidR="0057755F" w:rsidRPr="00CC47C3" w:rsidRDefault="00F1685E" w:rsidP="007C495A">
            <w:pPr>
              <w:pStyle w:val="a2"/>
              <w:spacing w:before="156" w:after="156"/>
              <w:ind w:firstLineChars="0" w:firstLine="0"/>
              <w:jc w:val="center"/>
              <w:rPr>
                <w:i/>
                <w:sz w:val="20"/>
                <w:szCs w:val="20"/>
              </w:rPr>
            </w:pPr>
            <w:r w:rsidRPr="00CC47C3">
              <w:rPr>
                <w:i/>
                <w:sz w:val="20"/>
                <w:szCs w:val="20"/>
              </w:rPr>
              <w:t>Naïve Bayes classifier</w:t>
            </w:r>
          </w:p>
        </w:tc>
        <w:tc>
          <w:tcPr>
            <w:tcW w:w="1842" w:type="dxa"/>
          </w:tcPr>
          <w:p w:rsidR="0057755F" w:rsidRPr="00CC47C3" w:rsidRDefault="00F1685E" w:rsidP="007C495A">
            <w:pPr>
              <w:pStyle w:val="a2"/>
              <w:spacing w:before="156" w:after="156"/>
              <w:ind w:firstLineChars="0" w:firstLine="0"/>
              <w:jc w:val="center"/>
              <w:rPr>
                <w:i/>
                <w:sz w:val="20"/>
                <w:szCs w:val="20"/>
              </w:rPr>
            </w:pPr>
            <w:r w:rsidRPr="00CC47C3">
              <w:rPr>
                <w:i/>
                <w:sz w:val="20"/>
                <w:szCs w:val="20"/>
              </w:rPr>
              <w:t>Self-supervised binary classifier</w:t>
            </w:r>
          </w:p>
        </w:tc>
      </w:tr>
      <w:tr w:rsidR="0057755F" w:rsidTr="00DD3D83">
        <w:trPr>
          <w:cantSplit/>
          <w:trHeight w:hRule="exact" w:val="510"/>
          <w:jc w:val="center"/>
        </w:trPr>
        <w:tc>
          <w:tcPr>
            <w:tcW w:w="1980" w:type="dxa"/>
          </w:tcPr>
          <w:p w:rsidR="0057755F" w:rsidRPr="00CC47C3" w:rsidRDefault="00F1685E" w:rsidP="007C495A">
            <w:pPr>
              <w:pStyle w:val="a2"/>
              <w:spacing w:before="156" w:after="156"/>
              <w:ind w:firstLineChars="0" w:firstLine="0"/>
              <w:jc w:val="center"/>
              <w:rPr>
                <w:sz w:val="20"/>
                <w:szCs w:val="20"/>
              </w:rPr>
            </w:pPr>
            <w:r w:rsidRPr="00CC47C3">
              <w:rPr>
                <w:sz w:val="20"/>
                <w:szCs w:val="20"/>
              </w:rPr>
              <w:t>Input parameters</w:t>
            </w:r>
          </w:p>
        </w:tc>
        <w:tc>
          <w:tcPr>
            <w:tcW w:w="1417" w:type="dxa"/>
          </w:tcPr>
          <w:p w:rsidR="0057755F" w:rsidRPr="00CC47C3" w:rsidRDefault="00F1685E" w:rsidP="007C495A">
            <w:pPr>
              <w:pStyle w:val="a2"/>
              <w:spacing w:before="156" w:after="156"/>
              <w:ind w:firstLineChars="0" w:firstLine="0"/>
              <w:jc w:val="center"/>
              <w:rPr>
                <w:i/>
                <w:sz w:val="20"/>
                <w:szCs w:val="20"/>
              </w:rPr>
            </w:pPr>
            <w:r w:rsidRPr="00CC47C3">
              <w:rPr>
                <w:rFonts w:hint="eastAsia"/>
                <w:i/>
                <w:sz w:val="20"/>
                <w:szCs w:val="20"/>
              </w:rPr>
              <w:t>2</w:t>
            </w:r>
          </w:p>
        </w:tc>
        <w:tc>
          <w:tcPr>
            <w:tcW w:w="1701" w:type="dxa"/>
          </w:tcPr>
          <w:p w:rsidR="0057755F" w:rsidRPr="00CC47C3" w:rsidRDefault="00F1685E" w:rsidP="007C495A">
            <w:pPr>
              <w:pStyle w:val="a2"/>
              <w:spacing w:before="156" w:after="156"/>
              <w:ind w:firstLineChars="0" w:firstLine="0"/>
              <w:jc w:val="center"/>
              <w:rPr>
                <w:i/>
                <w:sz w:val="20"/>
                <w:szCs w:val="20"/>
              </w:rPr>
            </w:pPr>
            <w:r w:rsidRPr="00CC47C3">
              <w:rPr>
                <w:rFonts w:hint="eastAsia"/>
                <w:i/>
                <w:sz w:val="20"/>
                <w:szCs w:val="20"/>
              </w:rPr>
              <w:t>9</w:t>
            </w:r>
          </w:p>
        </w:tc>
        <w:tc>
          <w:tcPr>
            <w:tcW w:w="1560" w:type="dxa"/>
          </w:tcPr>
          <w:p w:rsidR="0057755F" w:rsidRPr="00CC47C3" w:rsidRDefault="00F1685E" w:rsidP="007C495A">
            <w:pPr>
              <w:pStyle w:val="a2"/>
              <w:spacing w:before="156" w:after="156"/>
              <w:ind w:firstLineChars="0" w:firstLine="0"/>
              <w:jc w:val="center"/>
              <w:rPr>
                <w:i/>
                <w:sz w:val="20"/>
                <w:szCs w:val="20"/>
              </w:rPr>
            </w:pPr>
            <w:r w:rsidRPr="00CC47C3">
              <w:rPr>
                <w:rFonts w:hint="eastAsia"/>
                <w:i/>
                <w:sz w:val="20"/>
                <w:szCs w:val="20"/>
              </w:rPr>
              <w:t>&gt;=4</w:t>
            </w:r>
          </w:p>
        </w:tc>
        <w:tc>
          <w:tcPr>
            <w:tcW w:w="1842" w:type="dxa"/>
          </w:tcPr>
          <w:p w:rsidR="0057755F" w:rsidRPr="00CC47C3" w:rsidRDefault="00F1685E" w:rsidP="007C495A">
            <w:pPr>
              <w:pStyle w:val="a2"/>
              <w:spacing w:before="156" w:after="156"/>
              <w:ind w:firstLineChars="0" w:firstLine="0"/>
              <w:jc w:val="center"/>
              <w:rPr>
                <w:i/>
                <w:sz w:val="20"/>
                <w:szCs w:val="20"/>
              </w:rPr>
            </w:pPr>
            <w:r w:rsidRPr="00CC47C3">
              <w:rPr>
                <w:rFonts w:hint="eastAsia"/>
                <w:i/>
                <w:sz w:val="20"/>
                <w:szCs w:val="20"/>
              </w:rPr>
              <w:t>N/A</w:t>
            </w:r>
          </w:p>
        </w:tc>
      </w:tr>
    </w:tbl>
    <w:p w:rsidR="00370FF4" w:rsidRDefault="00370FF4" w:rsidP="00370FF4">
      <w:pPr>
        <w:pStyle w:val="a2"/>
        <w:spacing w:before="156" w:after="156"/>
        <w:ind w:firstLine="480"/>
      </w:pPr>
      <w:r>
        <w:rPr>
          <w:rFonts w:hint="eastAsia"/>
        </w:rPr>
        <w:t>表格</w:t>
      </w:r>
      <w:r>
        <w:rPr>
          <w:rFonts w:hint="eastAsia"/>
        </w:rPr>
        <w:t>2-1</w:t>
      </w:r>
      <w:r>
        <w:rPr>
          <w:rFonts w:hint="eastAsia"/>
        </w:rPr>
        <w:t>给出几种基于半监督关系抽取系统的对比，</w:t>
      </w:r>
      <w:r w:rsidR="00B515C5">
        <w:rPr>
          <w:rFonts w:hint="eastAsia"/>
        </w:rPr>
        <w:t>主要从是否需要初始种子集、是否需要预先定义关系集、</w:t>
      </w:r>
      <w:r w:rsidR="00212C9C">
        <w:rPr>
          <w:rFonts w:hint="eastAsia"/>
        </w:rPr>
        <w:t>是否需要外部的</w:t>
      </w:r>
      <w:r w:rsidR="00212C9C">
        <w:rPr>
          <w:rFonts w:hint="eastAsia"/>
        </w:rPr>
        <w:t>NLP</w:t>
      </w:r>
      <w:r w:rsidR="00212C9C">
        <w:rPr>
          <w:rFonts w:hint="eastAsia"/>
        </w:rPr>
        <w:t>预处理工具、</w:t>
      </w:r>
      <w:r w:rsidR="00D0577B">
        <w:rPr>
          <w:rFonts w:hint="eastAsia"/>
        </w:rPr>
        <w:t>关系类型、所使用的分类器以及输入参数数量这几个维度考察了这几类系统。</w:t>
      </w:r>
      <w:r w:rsidR="006625BD">
        <w:t>Snowball, KnowItAll</w:t>
      </w:r>
      <w:r w:rsidR="006625BD">
        <w:t>和</w:t>
      </w:r>
      <w:r w:rsidR="006625BD" w:rsidRPr="006625BD">
        <w:lastRenderedPageBreak/>
        <w:t>TextRunner</w:t>
      </w:r>
      <w:r w:rsidR="006625BD">
        <w:t>这几个系统初始化时需要输入</w:t>
      </w:r>
      <w:r w:rsidR="00DE59A3">
        <w:t>一定数量的</w:t>
      </w:r>
      <w:r w:rsidR="006625BD">
        <w:t>参数</w:t>
      </w:r>
      <w:r w:rsidR="000A52E8">
        <w:t>，</w:t>
      </w:r>
      <w:r w:rsidR="00CC47C3">
        <w:t>相关参数的定义在系统中都有明确解释，并提供了一些选择给用户。</w:t>
      </w:r>
      <w:r w:rsidR="00A45798">
        <w:t>然而，</w:t>
      </w:r>
      <w:r w:rsidR="006D0B8E">
        <w:t>这几个系统都没有给出参数调优的方法，用户不知道如何初始化参数</w:t>
      </w:r>
      <w:r w:rsidR="00CF2D6D">
        <w:t>以</w:t>
      </w:r>
      <w:r w:rsidR="006D0B8E">
        <w:t>达到系统的</w:t>
      </w:r>
      <w:r w:rsidR="00CF2D6D">
        <w:t>最优</w:t>
      </w:r>
      <w:r w:rsidR="006D0B8E">
        <w:t>效果</w:t>
      </w:r>
      <w:r w:rsidR="005E3B35">
        <w:t>，只能通过经验</w:t>
      </w:r>
      <w:r w:rsidR="00421FB1">
        <w:t>来选取。</w:t>
      </w:r>
    </w:p>
    <w:p w:rsidR="00095339" w:rsidRDefault="00EB6B5B" w:rsidP="00095339">
      <w:pPr>
        <w:pStyle w:val="2"/>
        <w:spacing w:before="156" w:after="156"/>
      </w:pPr>
      <w:bookmarkStart w:id="30" w:name="_Toc482002600"/>
      <w:r>
        <w:rPr>
          <w:rFonts w:hint="eastAsia"/>
        </w:rPr>
        <w:t>基于</w:t>
      </w:r>
      <w:r w:rsidR="00095339" w:rsidRPr="003E47D8">
        <w:rPr>
          <w:rFonts w:hint="eastAsia"/>
        </w:rPr>
        <w:t>监督学习的关系抽取</w:t>
      </w:r>
      <w:bookmarkEnd w:id="30"/>
    </w:p>
    <w:p w:rsidR="00095339" w:rsidRDefault="00D7703D" w:rsidP="00095339">
      <w:pPr>
        <w:pStyle w:val="a2"/>
        <w:spacing w:before="156" w:after="156"/>
        <w:ind w:firstLine="480"/>
      </w:pPr>
      <w:r>
        <w:rPr>
          <w:rFonts w:hint="eastAsia"/>
        </w:rPr>
        <w:t>基于监督学习的关系抽取方法首先要有相关领域的标注数据，这里的标注一般指实体位置以及该句子所表征的实体对关系类别，</w:t>
      </w:r>
      <w:r w:rsidR="005F706D">
        <w:rPr>
          <w:rFonts w:hint="eastAsia"/>
        </w:rPr>
        <w:t>之后从该训练数据集上学习对应的关系分类模型</w:t>
      </w:r>
      <w:r w:rsidR="00095339">
        <w:fldChar w:fldCharType="begin"/>
      </w:r>
      <w:r w:rsidR="00095339">
        <w:instrText xml:space="preserve"> </w:instrText>
      </w:r>
      <w:r w:rsidR="00095339">
        <w:rPr>
          <w:rFonts w:hint="eastAsia"/>
        </w:rPr>
        <w:instrText>REF _Ref480131933 \r \h</w:instrText>
      </w:r>
      <w:r w:rsidR="00095339">
        <w:instrText xml:space="preserve"> </w:instrText>
      </w:r>
      <w:r w:rsidR="00095339">
        <w:fldChar w:fldCharType="separate"/>
      </w:r>
      <w:r w:rsidR="00697E29">
        <w:t>[31]</w:t>
      </w:r>
      <w:r w:rsidR="00095339">
        <w:fldChar w:fldCharType="end"/>
      </w:r>
      <w:r w:rsidR="00095339" w:rsidRPr="00E5077C">
        <w:rPr>
          <w:rFonts w:hint="eastAsia"/>
        </w:rPr>
        <w:t>。有监督关系抽取方法主要包括：</w:t>
      </w:r>
      <w:r w:rsidR="00095339">
        <w:rPr>
          <w:rFonts w:hint="eastAsia"/>
        </w:rPr>
        <w:t>基于特征向量的方法</w:t>
      </w:r>
      <w:r w:rsidR="00095339">
        <w:fldChar w:fldCharType="begin"/>
      </w:r>
      <w:r w:rsidR="00095339">
        <w:instrText xml:space="preserve"> </w:instrText>
      </w:r>
      <w:r w:rsidR="00095339">
        <w:rPr>
          <w:rFonts w:hint="eastAsia"/>
        </w:rPr>
        <w:instrText>REF _Ref480131922 \r \h</w:instrText>
      </w:r>
      <w:r w:rsidR="00095339">
        <w:instrText xml:space="preserve"> </w:instrText>
      </w:r>
      <w:r w:rsidR="00095339">
        <w:fldChar w:fldCharType="separate"/>
      </w:r>
      <w:r w:rsidR="00697E29">
        <w:t>[32]</w:t>
      </w:r>
      <w:r w:rsidR="00095339">
        <w:fldChar w:fldCharType="end"/>
      </w:r>
      <w:r w:rsidR="00095339">
        <w:rPr>
          <w:rFonts w:hint="eastAsia"/>
        </w:rPr>
        <w:t>，</w:t>
      </w:r>
      <w:r w:rsidR="00095339" w:rsidRPr="00E5077C">
        <w:rPr>
          <w:rFonts w:hint="eastAsia"/>
        </w:rPr>
        <w:t>基于核函数的方法</w:t>
      </w:r>
      <w:r w:rsidR="00095339">
        <w:fldChar w:fldCharType="begin"/>
      </w:r>
      <w:r w:rsidR="00095339">
        <w:instrText xml:space="preserve"> </w:instrText>
      </w:r>
      <w:r w:rsidR="00095339">
        <w:rPr>
          <w:rFonts w:hint="eastAsia"/>
        </w:rPr>
        <w:instrText>REF _Ref480131915 \r \h</w:instrText>
      </w:r>
      <w:r w:rsidR="00095339">
        <w:instrText xml:space="preserve"> </w:instrText>
      </w:r>
      <w:r w:rsidR="00095339">
        <w:fldChar w:fldCharType="separate"/>
      </w:r>
      <w:r w:rsidR="00697E29">
        <w:t>[33]</w:t>
      </w:r>
      <w:r w:rsidR="00095339">
        <w:fldChar w:fldCharType="end"/>
      </w:r>
      <w:r w:rsidR="00095339" w:rsidRPr="00E5077C">
        <w:rPr>
          <w:rFonts w:hint="eastAsia"/>
        </w:rPr>
        <w:t>，基于句法解析增强的方法</w:t>
      </w:r>
      <w:r w:rsidR="00095339">
        <w:fldChar w:fldCharType="begin"/>
      </w:r>
      <w:r w:rsidR="00095339">
        <w:instrText xml:space="preserve"> </w:instrText>
      </w:r>
      <w:r w:rsidR="00095339">
        <w:rPr>
          <w:rFonts w:hint="eastAsia"/>
        </w:rPr>
        <w:instrText>REF _Ref480131903 \r \h</w:instrText>
      </w:r>
      <w:r w:rsidR="00095339">
        <w:instrText xml:space="preserve"> </w:instrText>
      </w:r>
      <w:r w:rsidR="00095339">
        <w:fldChar w:fldCharType="separate"/>
      </w:r>
      <w:r w:rsidR="00697E29">
        <w:t>[34]</w:t>
      </w:r>
      <w:r w:rsidR="00095339">
        <w:fldChar w:fldCharType="end"/>
      </w:r>
      <w:r w:rsidR="00095339" w:rsidRPr="00E5077C">
        <w:rPr>
          <w:rFonts w:hint="eastAsia"/>
        </w:rPr>
        <w:t>和基于条件随机场的方法</w:t>
      </w:r>
      <w:r w:rsidR="00095339">
        <w:fldChar w:fldCharType="begin"/>
      </w:r>
      <w:r w:rsidR="00095339">
        <w:instrText xml:space="preserve"> </w:instrText>
      </w:r>
      <w:r w:rsidR="00095339">
        <w:rPr>
          <w:rFonts w:hint="eastAsia"/>
        </w:rPr>
        <w:instrText>REF _Ref480131893 \r \h</w:instrText>
      </w:r>
      <w:r w:rsidR="00095339">
        <w:instrText xml:space="preserve"> </w:instrText>
      </w:r>
      <w:r w:rsidR="00095339">
        <w:fldChar w:fldCharType="separate"/>
      </w:r>
      <w:r w:rsidR="00697E29">
        <w:t>[35]</w:t>
      </w:r>
      <w:r w:rsidR="00095339">
        <w:fldChar w:fldCharType="end"/>
      </w:r>
      <w:r w:rsidR="00095339" w:rsidRPr="00E5077C">
        <w:rPr>
          <w:rFonts w:hint="eastAsia"/>
        </w:rPr>
        <w:t>。</w:t>
      </w:r>
    </w:p>
    <w:p w:rsidR="00095339" w:rsidRDefault="00095339" w:rsidP="00095339">
      <w:pPr>
        <w:pStyle w:val="a2"/>
        <w:spacing w:before="156" w:after="156"/>
        <w:ind w:firstLine="480"/>
      </w:pPr>
      <w:r>
        <w:rPr>
          <w:rFonts w:hint="eastAsia"/>
        </w:rPr>
        <w:t>对于给定的句子</w:t>
      </w:r>
      <m:oMath>
        <m:r>
          <w:rPr>
            <w:rFonts w:ascii="Cambria Math" w:hAnsi="Cambria Math"/>
          </w:rPr>
          <m:t xml:space="preserve">S =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n</m:t>
            </m:r>
          </m:sub>
        </m:sSub>
      </m:oMath>
      <w:r w:rsidRPr="0055583B">
        <w:t>,</w:t>
      </w:r>
      <w:r>
        <w:rPr>
          <w:rFonts w:hint="eastAsia"/>
        </w:rPr>
        <w:t>其中</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代表实体，关系映射函数可以定义如下：</w:t>
      </w:r>
    </w:p>
    <w:tbl>
      <w:tblPr>
        <w:tblStyle w:val="af0"/>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095339" w:rsidTr="00151EC0">
        <w:trPr>
          <w:trHeight w:val="737"/>
        </w:trPr>
        <w:tc>
          <w:tcPr>
            <w:tcW w:w="7633" w:type="dxa"/>
          </w:tcPr>
          <w:p w:rsidR="00095339" w:rsidRPr="002D61CF" w:rsidRDefault="00E1182D" w:rsidP="00151EC0">
            <w:pPr>
              <w:pStyle w:val="a2"/>
              <w:wordWrap w:val="0"/>
              <w:spacing w:before="156" w:after="156"/>
              <w:ind w:firstLine="480"/>
              <w:jc w:val="right"/>
              <w:rPr>
                <w:i/>
              </w:rPr>
            </w:pPr>
            <m:oMathPara>
              <m:oMath>
                <m:sSub>
                  <m:sSubPr>
                    <m:ctrlPr>
                      <w:rPr>
                        <w:rFonts w:ascii="Cambria Math" w:eastAsia="Cambria Math" w:hAnsi="Cambria Math"/>
                        <w:i/>
                      </w:rPr>
                    </m:ctrlPr>
                  </m:sSubPr>
                  <m:e>
                    <m:r>
                      <w:rPr>
                        <w:rFonts w:ascii="Cambria Math" w:eastAsia="Cambria Math" w:hAnsi="Cambria Math"/>
                      </w:rPr>
                      <m:t>f</m:t>
                    </m:r>
                  </m:e>
                  <m:sub>
                    <m:r>
                      <w:rPr>
                        <w:rFonts w:ascii="Cambria Math" w:hAnsi="Cambria Math" w:hint="eastAsia"/>
                      </w:rPr>
                      <m:t>R</m:t>
                    </m:r>
                  </m:sub>
                </m:sSub>
                <m:d>
                  <m:dPr>
                    <m:ctrlPr>
                      <w:rPr>
                        <w:rFonts w:ascii="Cambria Math" w:eastAsia="Cambria Math" w:hAnsi="Cambria Math"/>
                      </w:rPr>
                    </m:ctrlPr>
                  </m:dPr>
                  <m:e>
                    <m:r>
                      <w:rPr>
                        <w:rFonts w:ascii="Cambria Math" w:hAnsi="Cambria Math" w:hint="eastAsia"/>
                      </w:rPr>
                      <m:t>T</m:t>
                    </m:r>
                    <m:r>
                      <w:rPr>
                        <w:rFonts w:ascii="Cambria Math" w:hAnsi="Cambria Math"/>
                      </w:rPr>
                      <m:t>(S)</m:t>
                    </m:r>
                  </m:e>
                </m:d>
                <m:r>
                  <w:rPr>
                    <w:rFonts w:ascii="Cambria Math" w:eastAsia="Cambria Math" w:hAnsi="Cambria Math"/>
                  </w:rPr>
                  <m:t>=</m:t>
                </m:r>
                <m:d>
                  <m:dPr>
                    <m:begChr m:val="{"/>
                    <m:endChr m:val=""/>
                    <m:ctrlPr>
                      <w:rPr>
                        <w:rFonts w:ascii="Cambria Math" w:eastAsia="Cambria Math" w:hAnsi="Cambria Math"/>
                        <w:i/>
                      </w:rPr>
                    </m:ctrlPr>
                  </m:dPr>
                  <m:e>
                    <m:eqArr>
                      <m:eqArrPr>
                        <m:ctrlPr>
                          <w:rPr>
                            <w:rFonts w:ascii="Cambria Math" w:eastAsia="Cambria Math" w:hAnsi="Cambria Math"/>
                            <w:i/>
                          </w:rPr>
                        </m:ctrlPr>
                      </m:eqArrPr>
                      <m:e>
                        <m:r>
                          <w:rPr>
                            <w:rFonts w:ascii="Cambria Math" w:eastAsia="Cambria Math" w:hAnsi="Cambria Math"/>
                          </w:rPr>
                          <m:t xml:space="preserve">+1 If </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eastAsia="Cambria Math" w:hAnsi="Cambria Math"/>
                          </w:rPr>
                          <m:t xml:space="preserve"> and</m:t>
                        </m:r>
                        <m:sSub>
                          <m:sSubPr>
                            <m:ctrlPr>
                              <w:rPr>
                                <w:rFonts w:ascii="Cambria Math" w:hAnsi="Cambria Math"/>
                                <w:i/>
                              </w:rPr>
                            </m:ctrlPr>
                          </m:sSubPr>
                          <m:e>
                            <m:r>
                              <w:rPr>
                                <w:rFonts w:ascii="Cambria Math" w:hAnsi="Cambria Math"/>
                              </w:rPr>
                              <m:t xml:space="preserve"> e</m:t>
                            </m:r>
                          </m:e>
                          <m:sub>
                            <m:r>
                              <w:rPr>
                                <w:rFonts w:ascii="Cambria Math" w:hAnsi="Cambria Math"/>
                              </w:rPr>
                              <m:t>2</m:t>
                            </m:r>
                          </m:sub>
                        </m:sSub>
                        <m:r>
                          <w:rPr>
                            <w:rFonts w:ascii="Cambria Math" w:eastAsia="Cambria Math" w:hAnsi="Cambria Math"/>
                          </w:rPr>
                          <m:t xml:space="preserve"> are related according to relation R</m:t>
                        </m:r>
                      </m:e>
                      <m:e>
                        <m:r>
                          <w:rPr>
                            <w:rFonts w:ascii="Cambria Math" w:eastAsia="Cambria Math" w:hAnsi="Cambria Math"/>
                          </w:rPr>
                          <m:t xml:space="preserve">-1 Otherwise                                                                             </m:t>
                        </m:r>
                      </m:e>
                    </m:eqArr>
                  </m:e>
                </m:d>
              </m:oMath>
            </m:oMathPara>
          </w:p>
        </w:tc>
        <w:tc>
          <w:tcPr>
            <w:tcW w:w="809" w:type="dxa"/>
          </w:tcPr>
          <w:p w:rsidR="00095339" w:rsidRDefault="00095339" w:rsidP="00151EC0">
            <w:pPr>
              <w:pStyle w:val="a2"/>
              <w:spacing w:before="156" w:after="156"/>
              <w:ind w:firstLineChars="0" w:firstLine="0"/>
              <w:jc w:val="right"/>
            </w:pPr>
            <w:r>
              <w:rPr>
                <w:rFonts w:hint="eastAsia"/>
              </w:rPr>
              <w:t>(2-1)</w:t>
            </w:r>
          </w:p>
        </w:tc>
      </w:tr>
    </w:tbl>
    <w:p w:rsidR="00095339" w:rsidRPr="00ED3DF7" w:rsidRDefault="00095339" w:rsidP="00095339">
      <w:pPr>
        <w:pStyle w:val="a2"/>
        <w:spacing w:before="156" w:after="156"/>
        <w:ind w:firstLineChars="0" w:firstLine="0"/>
        <w:jc w:val="left"/>
      </w:pPr>
      <w:r>
        <w:rPr>
          <w:rFonts w:hint="eastAsia"/>
        </w:rPr>
        <w:t>公式</w:t>
      </w:r>
      <w:r>
        <w:t>(2.1)</w:t>
      </w:r>
      <w:r>
        <w:rPr>
          <w:rFonts w:hint="eastAsia"/>
        </w:rPr>
        <w:t>中</w:t>
      </w:r>
      <w:r>
        <w:t>T(S)</w:t>
      </w:r>
      <w:r>
        <w:rPr>
          <w:rFonts w:hint="eastAsia"/>
        </w:rPr>
        <w:t>是从句子</w:t>
      </w:r>
      <w:r>
        <w:rPr>
          <w:rFonts w:hint="eastAsia"/>
        </w:rPr>
        <w:t>S</w:t>
      </w:r>
      <w:r>
        <w:rPr>
          <w:rFonts w:hint="eastAsia"/>
        </w:rPr>
        <w:t>中提取的各类特征，映射函数</w:t>
      </w:r>
      <w:bookmarkStart w:id="31" w:name="OLE_LINK1"/>
      <w:bookmarkStart w:id="32" w:name="OLE_LINK2"/>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m:t>
            </m:r>
          </m:e>
        </m:d>
      </m:oMath>
      <w:bookmarkEnd w:id="31"/>
      <w:bookmarkEnd w:id="32"/>
      <w:r>
        <w:rPr>
          <w:rFonts w:hint="eastAsia"/>
        </w:rPr>
        <w:t>用来决定句子中的两个实体是否包含关系</w:t>
      </w:r>
      <w:r>
        <w:rPr>
          <w:rFonts w:hint="eastAsia"/>
        </w:rPr>
        <w:t>R</w:t>
      </w:r>
      <w:r>
        <w:rPr>
          <w:rFonts w:hint="eastAsia"/>
        </w:rPr>
        <w:t>。换句话说，关系抽取任务转变成为了</w:t>
      </w:r>
      <w:r w:rsidRPr="0066799F">
        <w:rPr>
          <w:rFonts w:hint="eastAsia"/>
          <w:i/>
        </w:rPr>
        <w:t>实体</w:t>
      </w:r>
      <w:r w:rsidRPr="0066799F">
        <w:rPr>
          <w:rFonts w:hint="eastAsia"/>
          <w:i/>
        </w:rPr>
        <w:t>-</w:t>
      </w:r>
      <w:r w:rsidRPr="0066799F">
        <w:rPr>
          <w:rFonts w:hint="eastAsia"/>
          <w:i/>
        </w:rPr>
        <w:t>关系的</w:t>
      </w:r>
      <w:r>
        <w:rPr>
          <w:rFonts w:hint="eastAsia"/>
          <w:i/>
        </w:rPr>
        <w:t>发现</w:t>
      </w:r>
      <w:r>
        <w:rPr>
          <w:rFonts w:hint="eastAsia"/>
        </w:rPr>
        <w:t>。当我们拥有一批正负关系样例的训练数据后，我们可以将</w:t>
      </w:r>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m:t>
            </m:r>
          </m:e>
        </m:d>
      </m:oMath>
      <w:r>
        <w:rPr>
          <w:rFonts w:hint="eastAsia"/>
        </w:rPr>
        <w:t>构建成为一个分类器，例如支持向量机</w:t>
      </w:r>
      <w:r>
        <w:t>(SVM)</w:t>
      </w:r>
      <w:r>
        <w:rPr>
          <w:rFonts w:hint="eastAsia"/>
        </w:rPr>
        <w:t>，贝叶斯分类器，感知机等。</w:t>
      </w:r>
      <w:r w:rsidRPr="009C49FE">
        <w:rPr>
          <w:rFonts w:hint="eastAsia"/>
        </w:rPr>
        <w:t>这些分类器可以使用在执行文本分析之后选择的一组特征（如</w:t>
      </w:r>
      <w:r w:rsidRPr="009C49FE">
        <w:rPr>
          <w:rFonts w:hint="eastAsia"/>
        </w:rPr>
        <w:t>POS</w:t>
      </w:r>
      <w:r>
        <w:rPr>
          <w:rFonts w:hint="eastAsia"/>
        </w:rPr>
        <w:t>标注，依存句法分析</w:t>
      </w:r>
      <w:r w:rsidRPr="009C49FE">
        <w:rPr>
          <w:rFonts w:hint="eastAsia"/>
        </w:rPr>
        <w:t>等）。</w:t>
      </w:r>
      <w:r>
        <w:rPr>
          <w:rFonts w:hint="eastAsia"/>
        </w:rPr>
        <w:t>另一方面，</w:t>
      </w:r>
      <w:r w:rsidRPr="003279C9">
        <w:rPr>
          <w:rFonts w:hint="eastAsia"/>
        </w:rPr>
        <w:t>输入到分类器</w:t>
      </w:r>
      <w:r>
        <w:rPr>
          <w:rFonts w:hint="eastAsia"/>
        </w:rPr>
        <w:t>的特征</w:t>
      </w:r>
      <w:r w:rsidRPr="003279C9">
        <w:rPr>
          <w:rFonts w:hint="eastAsia"/>
        </w:rPr>
        <w:t>也可以</w:t>
      </w:r>
      <w:r>
        <w:rPr>
          <w:rFonts w:hint="eastAsia"/>
        </w:rPr>
        <w:t>是丰富的结构表示形式例如</w:t>
      </w:r>
      <w:r w:rsidRPr="003279C9">
        <w:rPr>
          <w:rFonts w:hint="eastAsia"/>
        </w:rPr>
        <w:t>解析树。</w:t>
      </w:r>
      <w:r>
        <w:rPr>
          <w:rFonts w:hint="eastAsia"/>
        </w:rPr>
        <w:t>根据输入到分类器特征的性质</w:t>
      </w:r>
      <w:r w:rsidR="006F717C">
        <w:rPr>
          <w:rFonts w:hint="eastAsia"/>
        </w:rPr>
        <w:t>，正如上文刚刚所提到的，基于有监督的关系抽取方法可以进一步分为</w:t>
      </w:r>
      <w:r>
        <w:rPr>
          <w:rFonts w:hint="eastAsia"/>
        </w:rPr>
        <w:t>基于特征向量的方法和</w:t>
      </w:r>
      <w:r w:rsidR="003C5681">
        <w:rPr>
          <w:rFonts w:hint="eastAsia"/>
        </w:rPr>
        <w:t>基于核函数的方法。接下来本文</w:t>
      </w:r>
      <w:r>
        <w:rPr>
          <w:rFonts w:hint="eastAsia"/>
        </w:rPr>
        <w:t>会适当详细地介绍这两种方法。</w:t>
      </w:r>
    </w:p>
    <w:p w:rsidR="00095339" w:rsidRDefault="00095339" w:rsidP="00095339">
      <w:pPr>
        <w:pStyle w:val="3"/>
        <w:spacing w:before="156" w:after="156"/>
      </w:pPr>
      <w:bookmarkStart w:id="33" w:name="_Toc482002601"/>
      <w:r>
        <w:rPr>
          <w:rFonts w:hint="eastAsia"/>
        </w:rPr>
        <w:t>基于特征向量的方法</w:t>
      </w:r>
      <w:bookmarkEnd w:id="33"/>
    </w:p>
    <w:p w:rsidR="00095339" w:rsidRPr="00F15A8B" w:rsidRDefault="00095339" w:rsidP="00095339">
      <w:pPr>
        <w:pStyle w:val="a2"/>
        <w:spacing w:before="156" w:after="156"/>
        <w:ind w:firstLine="480"/>
      </w:pPr>
      <w:r>
        <w:rPr>
          <w:rFonts w:hint="eastAsia"/>
        </w:rPr>
        <w:t>当拥有带有标注的训练数据后，接下来可以从句子当中提取出语法和语义的特征。这些特征可以作为线索帮助判断句子当中的两个实体之间是否存在某种关系。其中能够抽取的语法特征包括：</w:t>
      </w:r>
      <w:r>
        <w:t>1)</w:t>
      </w:r>
      <w:r>
        <w:rPr>
          <w:rFonts w:hint="eastAsia"/>
        </w:rPr>
        <w:t>实体本身；</w:t>
      </w:r>
      <w:r>
        <w:t>2</w:t>
      </w:r>
      <w:r>
        <w:rPr>
          <w:rFonts w:hint="eastAsia"/>
        </w:rPr>
        <w:t>)</w:t>
      </w:r>
      <w:r>
        <w:rPr>
          <w:rFonts w:hint="eastAsia"/>
        </w:rPr>
        <w:t>两个实体所属的类；</w:t>
      </w:r>
      <w:r>
        <w:t>3)</w:t>
      </w:r>
      <w:r>
        <w:rPr>
          <w:rFonts w:hint="eastAsia"/>
        </w:rPr>
        <w:t>两个实体之间的词序列；</w:t>
      </w:r>
      <w:r>
        <w:t>4)</w:t>
      </w:r>
      <w:r>
        <w:rPr>
          <w:rFonts w:hint="eastAsia"/>
        </w:rPr>
        <w:t>两个实体之间词的个数；</w:t>
      </w:r>
      <w:r>
        <w:t>5)</w:t>
      </w:r>
      <w:r>
        <w:rPr>
          <w:rFonts w:hint="eastAsia"/>
        </w:rPr>
        <w:t>包含两个实体解析树的路径。语义特征包括两个实体之间的依存句法树路径。无论</w:t>
      </w:r>
      <w:r w:rsidRPr="008D0688">
        <w:rPr>
          <w:rFonts w:hint="eastAsia"/>
        </w:rPr>
        <w:t>提取的</w:t>
      </w:r>
      <w:r>
        <w:rPr>
          <w:rFonts w:hint="eastAsia"/>
        </w:rPr>
        <w:t>是</w:t>
      </w:r>
      <w:r w:rsidRPr="008D0688">
        <w:rPr>
          <w:rFonts w:hint="eastAsia"/>
        </w:rPr>
        <w:t>语义</w:t>
      </w:r>
      <w:r>
        <w:rPr>
          <w:rFonts w:hint="eastAsia"/>
        </w:rPr>
        <w:t>特征还是</w:t>
      </w:r>
      <w:r w:rsidRPr="008D0688">
        <w:rPr>
          <w:rFonts w:hint="eastAsia"/>
        </w:rPr>
        <w:t>句法特征都以特征向量的形式呈现给分类器，用于训练或分类。</w:t>
      </w:r>
      <w:r w:rsidRPr="00546D6D">
        <w:t>Kambhatla</w:t>
      </w:r>
      <w:r>
        <w:rPr>
          <w:rFonts w:hint="eastAsia"/>
        </w:rPr>
        <w:t>使用所述的特征训练对数线性模型，用于</w:t>
      </w:r>
      <w:r w:rsidRPr="00546D6D">
        <w:rPr>
          <w:rFonts w:hint="eastAsia"/>
        </w:rPr>
        <w:t>实体分类</w:t>
      </w:r>
      <w:r>
        <w:rPr>
          <w:rFonts w:hint="eastAsia"/>
        </w:rPr>
        <w:lastRenderedPageBreak/>
        <w:t>任务</w:t>
      </w:r>
      <w:r w:rsidRPr="00546D6D">
        <w:rPr>
          <w:rFonts w:hint="eastAsia"/>
        </w:rPr>
        <w:t>。</w:t>
      </w:r>
      <w:r>
        <w:rPr>
          <w:rFonts w:hint="eastAsia"/>
        </w:rPr>
        <w:t>另一方面，</w:t>
      </w:r>
      <w:r>
        <w:t>Zhao</w:t>
      </w:r>
      <w:r>
        <w:rPr>
          <w:rFonts w:hint="eastAsia"/>
        </w:rPr>
        <w:t>和</w:t>
      </w:r>
      <w:r>
        <w:t>Grishman</w:t>
      </w:r>
      <w:r>
        <w:rPr>
          <w:rFonts w:hint="eastAsia"/>
        </w:rPr>
        <w:t>使用了</w:t>
      </w:r>
      <w:r>
        <w:rPr>
          <w:rFonts w:hint="eastAsia"/>
        </w:rPr>
        <w:t>SVM</w:t>
      </w:r>
      <w:r>
        <w:rPr>
          <w:rFonts w:hint="eastAsia"/>
        </w:rPr>
        <w:t>分类器去训练那些基于多项式和线性核函数的特征，用于分类不同的实体关系。有些特征对于实体关系分类的效果很好，而有的特征则显得较弱，如何筛选出那些与分类任务较为相关的特征则显得十分重要。</w:t>
      </w:r>
      <w:r w:rsidRPr="00800C07">
        <w:rPr>
          <w:rFonts w:hint="eastAsia"/>
        </w:rPr>
        <w:t>基于特征方法涉及</w:t>
      </w:r>
      <w:r>
        <w:rPr>
          <w:rFonts w:hint="eastAsia"/>
        </w:rPr>
        <w:t>特征的启发式选择，并且必须在试错法的基础上选择特征以最大限度地提高分类器的准确率。</w:t>
      </w:r>
      <w:r w:rsidRPr="0039691C">
        <w:rPr>
          <w:rFonts w:hint="eastAsia"/>
        </w:rPr>
        <w:t>由于一般的</w:t>
      </w:r>
      <w:r w:rsidRPr="0039691C">
        <w:rPr>
          <w:rFonts w:hint="eastAsia"/>
        </w:rPr>
        <w:t>NLP</w:t>
      </w:r>
      <w:r>
        <w:rPr>
          <w:rFonts w:hint="eastAsia"/>
        </w:rPr>
        <w:t>应用和关系提取任务需要对输入数据进行</w:t>
      </w:r>
      <w:r w:rsidRPr="0039691C">
        <w:rPr>
          <w:rFonts w:hint="eastAsia"/>
        </w:rPr>
        <w:t>结构化表示，因此可能难以达到最优相关特征的子集。为了解决选择合适的特征集的问题，人们设计了</w:t>
      </w:r>
      <w:r>
        <w:rPr>
          <w:rFonts w:hint="eastAsia"/>
        </w:rPr>
        <w:t>一些专门的核函数用于关系提取，以便挖掘出输入数据的丰富表示例如</w:t>
      </w:r>
      <w:r w:rsidRPr="0039691C">
        <w:rPr>
          <w:rFonts w:hint="eastAsia"/>
        </w:rPr>
        <w:t>浅层解析树等。这些核函数以更隐蔽的方式在更高维度的空间中穷举地探索输入表示。</w:t>
      </w:r>
      <w:r>
        <w:rPr>
          <w:rFonts w:hint="eastAsia"/>
        </w:rPr>
        <w:t>接下来将详细介绍相关基于核函数的方法。</w:t>
      </w:r>
    </w:p>
    <w:p w:rsidR="00095339" w:rsidRDefault="00095339" w:rsidP="00095339">
      <w:pPr>
        <w:pStyle w:val="3"/>
        <w:spacing w:before="156" w:after="156"/>
      </w:pPr>
      <w:bookmarkStart w:id="34" w:name="_Toc482002602"/>
      <w:r>
        <w:rPr>
          <w:rFonts w:hint="eastAsia"/>
        </w:rPr>
        <w:t>基于核函数的方法</w:t>
      </w:r>
      <w:bookmarkEnd w:id="34"/>
    </w:p>
    <w:p w:rsidR="00095339" w:rsidRDefault="00095339" w:rsidP="00095339">
      <w:pPr>
        <w:pStyle w:val="a2"/>
        <w:spacing w:before="156" w:after="156"/>
        <w:ind w:firstLine="480"/>
      </w:pPr>
      <w:r>
        <w:t>一般用于关系抽取的核函数是基于</w:t>
      </w:r>
      <w:r w:rsidRPr="00A81E61">
        <w:t>string-kernels</w:t>
      </w:r>
      <w:r>
        <w:rPr>
          <w:rStyle w:val="afd"/>
        </w:rPr>
        <w:footnoteReference w:id="5"/>
      </w:r>
      <w:r>
        <w:t>的，</w:t>
      </w:r>
      <w:r w:rsidRPr="00A81E61">
        <w:t>string-kernels</w:t>
      </w:r>
      <w:r>
        <w:t>过去一直被应用于文本分类的应用当中</w:t>
      </w:r>
      <w:r>
        <w:fldChar w:fldCharType="begin"/>
      </w:r>
      <w:r>
        <w:instrText xml:space="preserve"> REF _Ref480131854 \r \h </w:instrText>
      </w:r>
      <w:r>
        <w:fldChar w:fldCharType="separate"/>
      </w:r>
      <w:r w:rsidR="00697E29">
        <w:t>[36]</w:t>
      </w:r>
      <w:r>
        <w:fldChar w:fldCharType="end"/>
      </w:r>
      <w:r>
        <w:t>，它是一个操作字符串的核函数，用于度量两个字符串之间的相似性。如果字符串</w:t>
      </w:r>
      <w:r>
        <w:t>a</w:t>
      </w:r>
      <w:r>
        <w:t>和</w:t>
      </w:r>
      <w:r>
        <w:t>b</w:t>
      </w:r>
      <w:r>
        <w:t>越相似，那么</w:t>
      </w:r>
      <w:r w:rsidRPr="00A81E61">
        <w:t>string-kernels</w:t>
      </w:r>
      <w:r>
        <w:t>函数</w:t>
      </w:r>
      <m:oMath>
        <m:r>
          <w:rPr>
            <w:rFonts w:ascii="Cambria Math" w:hAnsi="Cambria Math"/>
          </w:rPr>
          <m:t>K(a,b)</m:t>
        </m:r>
      </m:oMath>
      <w:r>
        <w:t>的值就越大。同时</w:t>
      </w:r>
      <w:r w:rsidRPr="00B41848">
        <w:rPr>
          <w:rFonts w:hint="eastAsia"/>
        </w:rPr>
        <w:t>每</w:t>
      </w:r>
      <w:r>
        <w:rPr>
          <w:rFonts w:hint="eastAsia"/>
        </w:rPr>
        <w:t>个</w:t>
      </w:r>
      <w:r w:rsidRPr="00B41848">
        <w:rPr>
          <w:rFonts w:hint="eastAsia"/>
        </w:rPr>
        <w:t>字符串</w:t>
      </w:r>
      <w:r>
        <w:rPr>
          <w:rFonts w:hint="eastAsia"/>
        </w:rPr>
        <w:t>都</w:t>
      </w:r>
      <w:r w:rsidRPr="00B41848">
        <w:rPr>
          <w:rFonts w:hint="eastAsia"/>
        </w:rPr>
        <w:t>可以映射到更高维的空间，其中每个维度对应于特定子序列的存在（加权）或不存在（</w:t>
      </w:r>
      <w:r>
        <w:rPr>
          <w:rFonts w:hint="eastAsia"/>
        </w:rPr>
        <w:t>表示为</w:t>
      </w:r>
      <w:r w:rsidRPr="00B41848">
        <w:rPr>
          <w:rFonts w:hint="eastAsia"/>
        </w:rPr>
        <w:t>0</w:t>
      </w:r>
      <w:r w:rsidRPr="00B41848">
        <w:rPr>
          <w:rFonts w:hint="eastAsia"/>
        </w:rPr>
        <w:t>）。</w:t>
      </w:r>
      <w:r>
        <w:rPr>
          <w:rFonts w:hint="eastAsia"/>
        </w:rPr>
        <w:t>例如，字符串</w:t>
      </w:r>
      <m:oMath>
        <m:r>
          <m:rPr>
            <m:sty m:val="bi"/>
          </m:rPr>
          <w:rPr>
            <w:rFonts w:ascii="Cambria Math" w:eastAsia="Cambria Math" w:hAnsi="Cambria Math" w:cs="Cambria Math"/>
          </w:rPr>
          <m:t>x</m:t>
        </m:r>
        <m:r>
          <m:rPr>
            <m:sty m:val="p"/>
          </m:rPr>
          <w:rPr>
            <w:rFonts w:ascii="Cambria Math" w:eastAsia="Cambria Math" w:hAnsi="Cambria Math" w:cs="Cambria Math"/>
          </w:rPr>
          <m:t>=</m:t>
        </m:r>
        <m:r>
          <m:rPr>
            <m:sty m:val="b"/>
          </m:rPr>
          <w:rPr>
            <w:rFonts w:ascii="Cambria Math" w:eastAsia="Cambria Math" w:hAnsi="Cambria Math" w:cs="Cambria Math"/>
          </w:rPr>
          <m:t>cat</m:t>
        </m:r>
      </m:oMath>
      <w:r>
        <w:t>可以在子序列的更高维空间表示如下：</w:t>
      </w:r>
    </w:p>
    <w:tbl>
      <w:tblPr>
        <w:tblStyle w:val="af0"/>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9"/>
        <w:gridCol w:w="809"/>
      </w:tblGrid>
      <w:tr w:rsidR="00095339" w:rsidTr="00151EC0">
        <w:trPr>
          <w:trHeight w:val="846"/>
        </w:trPr>
        <w:tc>
          <w:tcPr>
            <w:tcW w:w="7769" w:type="dxa"/>
          </w:tcPr>
          <w:p w:rsidR="00095339" w:rsidRPr="00C04C22" w:rsidRDefault="00095339" w:rsidP="00151EC0">
            <w:pPr>
              <w:pStyle w:val="a2"/>
              <w:spacing w:before="156" w:after="156"/>
              <w:ind w:firstLine="482"/>
              <w:jc w:val="center"/>
              <w:rPr>
                <w:b/>
              </w:rPr>
            </w:pPr>
            <m:oMathPara>
              <m:oMathParaPr>
                <m:jc m:val="right"/>
              </m:oMathParaPr>
              <m:oMath>
                <m:r>
                  <m:rPr>
                    <m:sty m:val="b"/>
                  </m:rPr>
                  <w:rPr>
                    <w:rFonts w:ascii="Cambria Math" w:hAnsi="Cambria Math"/>
                  </w:rPr>
                  <m:t>∅ </m:t>
                </m:r>
                <m:d>
                  <m:dPr>
                    <m:ctrlPr>
                      <w:rPr>
                        <w:rFonts w:ascii="Cambria Math" w:hAnsi="Cambria Math"/>
                        <w:b/>
                      </w:rPr>
                    </m:ctrlPr>
                  </m:dPr>
                  <m:e>
                    <m:r>
                      <w:rPr>
                        <w:rFonts w:ascii="Cambria Math" w:eastAsia="Cambria Math" w:hAnsi="Cambria Math" w:cs="Cambria Math"/>
                      </w:rPr>
                      <m:t>x</m:t>
                    </m:r>
                    <m:r>
                      <m:rPr>
                        <m:sty m:val="p"/>
                      </m:rPr>
                      <w:rPr>
                        <w:rFonts w:ascii="Cambria Math" w:eastAsia="Cambria Math" w:hAnsi="Cambria Math" w:cs="Cambria Math"/>
                      </w:rPr>
                      <m:t>=cat</m:t>
                    </m:r>
                  </m:e>
                </m:d>
                <m:r>
                  <m:rPr>
                    <m:sty m:val="bi"/>
                  </m:rPr>
                  <w:rPr>
                    <w:rFonts w:ascii="Cambria Math" w:hAnsi="Cambria Math"/>
                  </w:rPr>
                  <m:t xml:space="preserve">= </m:t>
                </m:r>
                <m:d>
                  <m:dPr>
                    <m:begChr m:val="["/>
                    <m:endChr m:val="]"/>
                    <m:ctrlPr>
                      <w:rPr>
                        <w:rFonts w:ascii="Cambria Math" w:hAnsi="Cambria Math"/>
                        <w:b/>
                        <w:i/>
                      </w:rPr>
                    </m:ctrlPr>
                  </m:dPr>
                  <m:e>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a</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c</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t</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at</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ca</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ct</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m:t>
                        </m:r>
                      </m:e>
                      <m:sub>
                        <m:r>
                          <m:rPr>
                            <m:sty m:val="bi"/>
                          </m:rPr>
                          <w:rPr>
                            <w:rFonts w:ascii="Cambria Math" w:hAnsi="Cambria Math"/>
                          </w:rPr>
                          <m:t>cat</m:t>
                        </m:r>
                      </m:sub>
                    </m:sSub>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e>
                </m:d>
              </m:oMath>
            </m:oMathPara>
          </w:p>
        </w:tc>
        <w:tc>
          <w:tcPr>
            <w:tcW w:w="809" w:type="dxa"/>
          </w:tcPr>
          <w:p w:rsidR="00095339" w:rsidRDefault="00095339" w:rsidP="00151EC0">
            <w:pPr>
              <w:pStyle w:val="a2"/>
              <w:spacing w:before="156" w:after="156"/>
              <w:ind w:firstLineChars="0" w:firstLine="0"/>
              <w:jc w:val="right"/>
            </w:pPr>
          </w:p>
        </w:tc>
      </w:tr>
      <w:tr w:rsidR="00095339" w:rsidTr="00151EC0">
        <w:trPr>
          <w:trHeight w:val="846"/>
        </w:trPr>
        <w:tc>
          <w:tcPr>
            <w:tcW w:w="7769" w:type="dxa"/>
          </w:tcPr>
          <w:p w:rsidR="00095339" w:rsidRPr="00C04C22" w:rsidRDefault="00095339" w:rsidP="00151EC0">
            <w:pPr>
              <w:pStyle w:val="a2"/>
              <w:spacing w:before="156" w:after="156"/>
              <w:ind w:firstLine="482"/>
              <w:jc w:val="center"/>
              <w:rPr>
                <w:b/>
              </w:rPr>
            </w:pPr>
            <m:oMathPara>
              <m:oMathParaPr>
                <m:jc m:val="right"/>
              </m:oMathParaPr>
              <m:oMath>
                <m:r>
                  <m:rPr>
                    <m:sty m:val="b"/>
                  </m:rPr>
                  <w:rPr>
                    <w:rFonts w:ascii="Cambria Math" w:hAnsi="Cambria Math"/>
                  </w:rPr>
                  <m:t xml:space="preserve">=  </m:t>
                </m:r>
                <m:d>
                  <m:dPr>
                    <m:begChr m:val="["/>
                    <m:endChr m:val="]"/>
                    <m:ctrlPr>
                      <w:rPr>
                        <w:rFonts w:ascii="Cambria Math" w:hAnsi="Cambria Math"/>
                        <w:b/>
                      </w:rPr>
                    </m:ctrlPr>
                  </m:dPr>
                  <m:e>
                    <m:r>
                      <m:rPr>
                        <m:sty m:val="bi"/>
                      </m:rPr>
                      <w:rPr>
                        <w:rFonts w:ascii="Cambria Math" w:hAnsi="Cambria Math"/>
                      </w:rPr>
                      <m:t xml:space="preserve"> </m:t>
                    </m:r>
                    <m:r>
                      <m:rPr>
                        <m:sty m:val="bi"/>
                      </m:rPr>
                      <w:rPr>
                        <w:rFonts w:ascii="Cambria Math" w:hAnsi="Cambria Math" w:hint="eastAsia"/>
                      </w:rPr>
                      <m:t>λ</m:t>
                    </m:r>
                    <m:r>
                      <m:rPr>
                        <m:sty m:val="bi"/>
                      </m:rPr>
                      <w:rPr>
                        <w:rFonts w:ascii="Cambria Math" w:hAnsi="Cambria Math"/>
                      </w:rPr>
                      <m:t xml:space="preserve">     ..      </m:t>
                    </m:r>
                    <m:r>
                      <m:rPr>
                        <m:sty m:val="bi"/>
                      </m:rPr>
                      <w:rPr>
                        <w:rFonts w:ascii="Cambria Math" w:hAnsi="Cambria Math" w:hint="eastAsia"/>
                      </w:rPr>
                      <m:t>λ</m:t>
                    </m:r>
                    <m:r>
                      <m:rPr>
                        <m:sty m:val="bi"/>
                      </m:rPr>
                      <w:rPr>
                        <w:rFonts w:ascii="Cambria Math" w:hAnsi="Cambria Math"/>
                      </w:rPr>
                      <m:t xml:space="preserve">    ..      </m:t>
                    </m:r>
                    <m:r>
                      <m:rPr>
                        <m:sty m:val="bi"/>
                      </m:rPr>
                      <w:rPr>
                        <w:rFonts w:ascii="Cambria Math" w:hAnsi="Cambria Math" w:hint="eastAsia"/>
                      </w:rPr>
                      <m:t>λ</m:t>
                    </m:r>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rPr>
                          <m:t xml:space="preserve">   </m:t>
                        </m:r>
                        <m:r>
                          <m:rPr>
                            <m:sty m:val="bi"/>
                          </m:rPr>
                          <w:rPr>
                            <w:rFonts w:ascii="Cambria Math" w:hAnsi="Cambria Math" w:hint="eastAsia"/>
                          </w:rPr>
                          <m:t>λ</m:t>
                        </m:r>
                        <m:r>
                          <m:rPr>
                            <m:sty m:val="bi"/>
                          </m:rPr>
                          <w:rPr>
                            <w:rFonts w:ascii="Cambria Math" w:hAnsi="Cambria Math"/>
                          </w:rPr>
                          <m:t xml:space="preserve"> </m:t>
                        </m:r>
                      </m:e>
                      <m:sup>
                        <m:r>
                          <m:rPr>
                            <m:sty m:val="bi"/>
                          </m:rPr>
                          <w:rPr>
                            <w:rFonts w:ascii="Cambria Math" w:hAnsi="Cambria Math"/>
                          </w:rPr>
                          <m:t xml:space="preserve">2  </m:t>
                        </m:r>
                      </m:sup>
                    </m:sSup>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hint="eastAsia"/>
                          </w:rPr>
                          <m:t>λ</m:t>
                        </m:r>
                        <m:r>
                          <m:rPr>
                            <m:sty m:val="bi"/>
                          </m:rPr>
                          <w:rPr>
                            <w:rFonts w:ascii="Cambria Math" w:hAnsi="Cambria Math"/>
                          </w:rPr>
                          <m:t xml:space="preserve"> </m:t>
                        </m:r>
                      </m:e>
                      <m:sup>
                        <m:r>
                          <m:rPr>
                            <m:sty m:val="bi"/>
                          </m:rPr>
                          <w:rPr>
                            <w:rFonts w:ascii="Cambria Math" w:hAnsi="Cambria Math"/>
                          </w:rPr>
                          <m:t xml:space="preserve">2  </m:t>
                        </m:r>
                      </m:sup>
                    </m:sSup>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hint="eastAsia"/>
                          </w:rPr>
                          <m:t>λ</m:t>
                        </m:r>
                        <m:r>
                          <m:rPr>
                            <m:sty m:val="bi"/>
                          </m:rPr>
                          <w:rPr>
                            <w:rFonts w:ascii="Cambria Math" w:hAnsi="Cambria Math"/>
                          </w:rPr>
                          <m:t xml:space="preserve"> </m:t>
                        </m:r>
                      </m:e>
                      <m:sup>
                        <m:r>
                          <m:rPr>
                            <m:sty m:val="bi"/>
                          </m:rPr>
                          <w:rPr>
                            <w:rFonts w:ascii="Cambria Math" w:hAnsi="Cambria Math"/>
                          </w:rPr>
                          <m:t xml:space="preserve">2  </m:t>
                        </m:r>
                      </m:sup>
                    </m:sSup>
                    <m:r>
                      <m:rPr>
                        <m:sty m:val="bi"/>
                      </m:rPr>
                      <w:rPr>
                        <w:rFonts w:ascii="Cambria Math" w:hAnsi="Cambria Math"/>
                      </w:rPr>
                      <m:t xml:space="preserve"> ..      </m:t>
                    </m:r>
                    <m:sSup>
                      <m:sSupPr>
                        <m:ctrlPr>
                          <w:rPr>
                            <w:rFonts w:ascii="Cambria Math" w:hAnsi="Cambria Math"/>
                            <w:b/>
                            <w:i/>
                          </w:rPr>
                        </m:ctrlPr>
                      </m:sSupPr>
                      <m:e>
                        <m:r>
                          <m:rPr>
                            <m:sty m:val="bi"/>
                          </m:rPr>
                          <w:rPr>
                            <w:rFonts w:ascii="Cambria Math" w:hAnsi="Cambria Math" w:hint="eastAsia"/>
                          </w:rPr>
                          <m:t>λ</m:t>
                        </m:r>
                        <m:r>
                          <m:rPr>
                            <m:sty m:val="bi"/>
                          </m:rPr>
                          <w:rPr>
                            <w:rFonts w:ascii="Cambria Math" w:hAnsi="Cambria Math"/>
                          </w:rPr>
                          <m:t xml:space="preserve"> </m:t>
                        </m:r>
                      </m:e>
                      <m:sup>
                        <m:r>
                          <m:rPr>
                            <m:sty m:val="bi"/>
                          </m:rPr>
                          <w:rPr>
                            <w:rFonts w:ascii="Cambria Math" w:hAnsi="Cambria Math"/>
                          </w:rPr>
                          <m:t xml:space="preserve">3 </m:t>
                        </m:r>
                      </m:sup>
                    </m:sSup>
                    <m:r>
                      <m:rPr>
                        <m:sty m:val="bi"/>
                      </m:rPr>
                      <w:rPr>
                        <w:rFonts w:ascii="Cambria Math" w:hAnsi="Cambria Math"/>
                      </w:rPr>
                      <m:t xml:space="preserve">  ..    </m:t>
                    </m:r>
                  </m:e>
                </m:d>
              </m:oMath>
            </m:oMathPara>
          </w:p>
        </w:tc>
        <w:tc>
          <w:tcPr>
            <w:tcW w:w="809" w:type="dxa"/>
          </w:tcPr>
          <w:p w:rsidR="00095339" w:rsidRDefault="00095339" w:rsidP="00151EC0">
            <w:pPr>
              <w:pStyle w:val="a2"/>
              <w:spacing w:before="156" w:after="156"/>
              <w:ind w:firstLineChars="0" w:firstLine="0"/>
              <w:jc w:val="right"/>
            </w:pPr>
            <w:r w:rsidRPr="00D04FCF">
              <w:rPr>
                <w:rFonts w:hint="eastAsia"/>
              </w:rPr>
              <w:t>(</w:t>
            </w:r>
            <w:r>
              <w:t>2-2</w:t>
            </w:r>
            <w:r w:rsidRPr="00D04FCF">
              <w:rPr>
                <w:rFonts w:hint="eastAsia"/>
              </w:rPr>
              <w:t>)</w:t>
            </w:r>
          </w:p>
        </w:tc>
      </w:tr>
    </w:tbl>
    <w:p w:rsidR="00095339" w:rsidRDefault="00095339" w:rsidP="00095339">
      <w:pPr>
        <w:pStyle w:val="a2"/>
        <w:spacing w:before="156" w:after="156"/>
        <w:ind w:firstLineChars="0" w:firstLine="0"/>
      </w:pPr>
      <w:r w:rsidRPr="007A3F86">
        <w:rPr>
          <w:rFonts w:hint="eastAsia"/>
        </w:rPr>
        <w:t>其中</w:t>
      </w:r>
      <m:oMath>
        <m:r>
          <m:rPr>
            <m:sty m:val="bi"/>
          </m:rPr>
          <w:rPr>
            <w:rFonts w:ascii="Cambria Math" w:hAnsi="Cambria Math" w:hint="eastAsia"/>
          </w:rPr>
          <m:t>λ</m:t>
        </m:r>
        <m:r>
          <m:rPr>
            <m:sty m:val="p"/>
          </m:rPr>
          <w:rPr>
            <w:rFonts w:ascii="Cambria Math" w:hAnsi="Cambria Math" w:hint="eastAsia"/>
          </w:rPr>
          <m:t>∈</m:t>
        </m:r>
        <m:r>
          <m:rPr>
            <m:sty m:val="p"/>
          </m:rPr>
          <w:rPr>
            <w:rFonts w:ascii="Cambria Math" w:hAnsi="Cambria Math" w:hint="eastAsia"/>
          </w:rPr>
          <m:t>(0,1]</m:t>
        </m:r>
      </m:oMath>
      <w:r>
        <w:rPr>
          <w:rFonts w:hint="eastAsia"/>
        </w:rPr>
        <w:t xml:space="preserve"> </w:t>
      </w:r>
      <w:r>
        <w:rPr>
          <w:rFonts w:hint="eastAsia"/>
        </w:rPr>
        <w:t>表示衰减因子，使得较长的和不连续的子序列受到惩罚</w:t>
      </w:r>
      <w:r w:rsidRPr="007A3F86">
        <w:rPr>
          <w:rFonts w:hint="eastAsia"/>
        </w:rPr>
        <w:t>。</w:t>
      </w:r>
      <w:r>
        <w:rPr>
          <w:rFonts w:hint="eastAsia"/>
        </w:rPr>
        <w:t>不妨设</w:t>
      </w:r>
      <m:oMath>
        <m:r>
          <m:rPr>
            <m:sty m:val="bi"/>
          </m:rPr>
          <w:rPr>
            <w:rFonts w:ascii="Cambria Math" w:hAnsi="Cambria Math"/>
          </w:rPr>
          <m:t>u</m:t>
        </m:r>
        <m:r>
          <m:rPr>
            <m:sty m:val="p"/>
          </m:rPr>
          <w:rPr>
            <w:rFonts w:ascii="Cambria Math" w:hAnsi="Cambria Math"/>
          </w:rPr>
          <m:t xml:space="preserve"> </m:t>
        </m:r>
      </m:oMath>
      <w:r>
        <w:t>表示字符串</w:t>
      </w:r>
      <m:oMath>
        <m:r>
          <m:rPr>
            <m:sty m:val="p"/>
          </m:rPr>
          <w:rPr>
            <w:rFonts w:ascii="Cambria Math" w:hAnsi="Cambria Math"/>
          </w:rPr>
          <m:t xml:space="preserve"> </m:t>
        </m:r>
        <m:r>
          <m:rPr>
            <m:sty m:val="bi"/>
          </m:rPr>
          <w:rPr>
            <w:rFonts w:ascii="Cambria Math" w:hAnsi="Cambria Math"/>
          </w:rPr>
          <m:t>x</m:t>
        </m:r>
        <m:d>
          <m:dPr>
            <m:ctrlPr>
              <w:rPr>
                <w:rFonts w:ascii="Cambria Math" w:hAnsi="Cambria Math"/>
                <w:b/>
              </w:rPr>
            </m:ctrlPr>
          </m:dPr>
          <m:e>
            <w:bookmarkStart w:id="35" w:name="OLE_LINK5"/>
            <w:bookmarkStart w:id="36" w:name="OLE_LINK6"/>
            <w:bookmarkStart w:id="37" w:name="OLE_LINK7"/>
            <m:r>
              <m:rPr>
                <m:sty m:val="bi"/>
              </m:rPr>
              <w:rPr>
                <w:rFonts w:ascii="Cambria Math" w:hAnsi="Cambria Math"/>
              </w:rPr>
              <m:t>u</m:t>
            </m:r>
            <w:bookmarkEnd w:id="35"/>
            <w:bookmarkEnd w:id="36"/>
            <w:bookmarkEnd w:id="37"/>
            <m:r>
              <m:rPr>
                <m:sty m:val="bi"/>
              </m:rPr>
              <w:rPr>
                <w:rFonts w:ascii="Cambria Math" w:hAnsi="Cambria Math"/>
              </w:rPr>
              <m:t>=x</m:t>
            </m:r>
            <m:d>
              <m:dPr>
                <m:begChr m:val="["/>
                <m:endChr m:val="]"/>
                <m:ctrlPr>
                  <w:rPr>
                    <w:rFonts w:ascii="Cambria Math" w:hAnsi="Cambria Math"/>
                    <w:b/>
                    <w:i/>
                  </w:rPr>
                </m:ctrlPr>
              </m:dPr>
              <m:e>
                <m:r>
                  <m:rPr>
                    <m:sty m:val="bi"/>
                  </m:rPr>
                  <w:rPr>
                    <w:rFonts w:ascii="Cambria Math" w:hAnsi="Cambria Math"/>
                  </w:rPr>
                  <m:t>i</m:t>
                </m:r>
              </m:e>
            </m:d>
          </m:e>
        </m:d>
      </m:oMath>
      <w:r>
        <w:rPr>
          <w:rFonts w:hint="eastAsia"/>
          <w:b/>
        </w:rPr>
        <w:t xml:space="preserve"> </w:t>
      </w:r>
      <w:r>
        <w:t>的一个子串，</w:t>
      </w:r>
      <m:oMath>
        <m:r>
          <m:rPr>
            <m:sty m:val="bi"/>
          </m:rPr>
          <w:rPr>
            <w:rFonts w:ascii="Cambria Math" w:hAnsi="Cambria Math"/>
          </w:rPr>
          <m:t xml:space="preserve"> u</m:t>
        </m:r>
      </m:oMath>
      <w:r w:rsidRPr="00015DD3">
        <w:rPr>
          <w:rFonts w:hint="eastAsia"/>
        </w:rPr>
        <w:t>的</w:t>
      </w:r>
      <w:r>
        <w:t>下标</w:t>
      </w:r>
      <m:oMath>
        <m:r>
          <m:rPr>
            <m:sty m:val="bi"/>
          </m:rPr>
          <w:rPr>
            <w:rFonts w:ascii="Cambria Math" w:hAnsi="Cambria Math"/>
          </w:rPr>
          <m:t>i=</m:t>
        </m:r>
        <w:bookmarkStart w:id="38" w:name="OLE_LINK3"/>
        <w:bookmarkStart w:id="39" w:name="OLE_LINK4"/>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1</m:t>
            </m:r>
          </m:sub>
        </m:sSub>
        <w:bookmarkEnd w:id="38"/>
        <w:bookmarkEnd w:id="39"/>
        <m:r>
          <m:rPr>
            <m:sty m:val="bi"/>
          </m:rPr>
          <w:rPr>
            <w:rFonts w:ascii="Cambria Math" w:hAnsi="Cambria Math"/>
          </w:rPr>
          <m:t>,</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i</m:t>
            </m:r>
          </m:e>
          <m:sub>
            <m:d>
              <m:dPr>
                <m:begChr m:val="|"/>
                <m:endChr m:val="|"/>
                <m:ctrlPr>
                  <w:rPr>
                    <w:rFonts w:ascii="Cambria Math" w:hAnsi="Cambria Math"/>
                    <w:b/>
                    <w:i/>
                  </w:rPr>
                </m:ctrlPr>
              </m:dPr>
              <m:e>
                <m:r>
                  <m:rPr>
                    <m:sty m:val="bi"/>
                  </m:rPr>
                  <w:rPr>
                    <w:rFonts w:ascii="Cambria Math" w:hAnsi="Cambria Math"/>
                  </w:rPr>
                  <m:t>u</m:t>
                </m:r>
              </m:e>
            </m:d>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hint="eastAsia"/>
              </w:rPr>
              <m:t>≤</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2</m:t>
                </m:r>
              </m:sub>
            </m:sSub>
            <m:r>
              <m:rPr>
                <m:sty m:val="bi"/>
              </m:rPr>
              <w:rPr>
                <w:rFonts w:ascii="Cambria Math" w:hAnsi="Cambria Math" w:hint="eastAsia"/>
              </w:rPr>
              <m:t>≤</m:t>
            </m:r>
            <m:r>
              <m:rPr>
                <m:sty m:val="bi"/>
              </m:rPr>
              <w:rPr>
                <w:rFonts w:ascii="Cambria Math" w:hAnsi="Cambria Math"/>
              </w:rPr>
              <m:t>…</m:t>
            </m:r>
            <m:r>
              <m:rPr>
                <m:sty m:val="bi"/>
              </m:rPr>
              <w:rPr>
                <w:rFonts w:ascii="Cambria Math" w:hAnsi="Cambria Math" w:hint="eastAsia"/>
              </w:rPr>
              <m:t>≤</m:t>
            </m:r>
            <m:sSub>
              <m:sSubPr>
                <m:ctrlPr>
                  <w:rPr>
                    <w:rFonts w:ascii="Cambria Math" w:hAnsi="Cambria Math"/>
                    <w:b/>
                    <w:i/>
                  </w:rPr>
                </m:ctrlPr>
              </m:sSubPr>
              <m:e>
                <m:r>
                  <m:rPr>
                    <m:sty m:val="bi"/>
                  </m:rPr>
                  <w:rPr>
                    <w:rFonts w:ascii="Cambria Math" w:hAnsi="Cambria Math"/>
                  </w:rPr>
                  <m:t>i</m:t>
                </m:r>
              </m:e>
              <m:sub>
                <m:d>
                  <m:dPr>
                    <m:begChr m:val="|"/>
                    <m:endChr m:val="|"/>
                    <m:ctrlPr>
                      <w:rPr>
                        <w:rFonts w:ascii="Cambria Math" w:hAnsi="Cambria Math"/>
                        <w:b/>
                        <w:i/>
                      </w:rPr>
                    </m:ctrlPr>
                  </m:dPr>
                  <m:e>
                    <m:r>
                      <m:rPr>
                        <m:sty m:val="bi"/>
                      </m:rPr>
                      <w:rPr>
                        <w:rFonts w:ascii="Cambria Math" w:hAnsi="Cambria Math"/>
                      </w:rPr>
                      <m:t>u</m:t>
                    </m:r>
                  </m:e>
                </m:d>
              </m:sub>
            </m:sSub>
          </m:e>
        </m:d>
      </m:oMath>
      <w:r>
        <w:t>，</w:t>
      </w:r>
      <m:oMath>
        <m:r>
          <m:rPr>
            <m:sty m:val="bi"/>
          </m:rPr>
          <w:rPr>
            <w:rFonts w:ascii="Cambria Math" w:hAnsi="Cambria Math"/>
          </w:rPr>
          <m:t>l</m:t>
        </m:r>
        <m:d>
          <m:dPr>
            <m:ctrlPr>
              <w:rPr>
                <w:rFonts w:ascii="Cambria Math" w:hAnsi="Cambria Math"/>
                <w:b/>
                <w:i/>
              </w:rPr>
            </m:ctrlPr>
          </m:dPr>
          <m:e>
            <m:r>
              <m:rPr>
                <m:sty m:val="bi"/>
              </m:rPr>
              <w:rPr>
                <w:rFonts w:ascii="Cambria Math" w:hAnsi="Cambria Math"/>
              </w:rPr>
              <m:t>i</m:t>
            </m:r>
          </m:e>
        </m:d>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i</m:t>
            </m:r>
          </m:e>
          <m:sub>
            <m:d>
              <m:dPr>
                <m:begChr m:val="|"/>
                <m:endChr m:val="|"/>
                <m:ctrlPr>
                  <w:rPr>
                    <w:rFonts w:ascii="Cambria Math" w:hAnsi="Cambria Math"/>
                    <w:b/>
                    <w:i/>
                  </w:rPr>
                </m:ctrlPr>
              </m:dPr>
              <m:e>
                <m:r>
                  <m:rPr>
                    <m:sty m:val="bi"/>
                  </m:rPr>
                  <w:rPr>
                    <w:rFonts w:ascii="Cambria Math" w:hAnsi="Cambria Math"/>
                  </w:rPr>
                  <m:t>u</m:t>
                </m:r>
              </m:e>
            </m:d>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+1</m:t>
        </m:r>
      </m:oMath>
      <w:r>
        <w:rPr>
          <w:rFonts w:hint="eastAsia"/>
        </w:rPr>
        <w:t>表示子串</w:t>
      </w:r>
      <m:oMath>
        <m:r>
          <m:rPr>
            <m:sty m:val="bi"/>
          </m:rPr>
          <w:rPr>
            <w:rFonts w:ascii="Cambria Math" w:hAnsi="Cambria Math"/>
          </w:rPr>
          <m:t>u</m:t>
        </m:r>
      </m:oMath>
      <w:r>
        <w:t>的长度。</w:t>
      </w:r>
      <w:r w:rsidRPr="00FE3A5E">
        <w:rPr>
          <w:rFonts w:hint="eastAsia"/>
        </w:rPr>
        <w:t>由于</w:t>
      </w:r>
      <m:oMath>
        <m:r>
          <m:rPr>
            <m:sty m:val="bi"/>
          </m:rPr>
          <w:rPr>
            <w:rFonts w:ascii="Cambria Math" w:hAnsi="Cambria Math"/>
          </w:rPr>
          <m:t>u</m:t>
        </m:r>
      </m:oMath>
      <w:r w:rsidRPr="00FE3A5E">
        <w:rPr>
          <w:rFonts w:hint="eastAsia"/>
        </w:rPr>
        <w:t>可以以多种方式存在于</w:t>
      </w:r>
      <m:oMath>
        <m:r>
          <m:rPr>
            <m:sty m:val="bi"/>
          </m:rPr>
          <w:rPr>
            <w:rFonts w:ascii="Cambria Math" w:hAnsi="Cambria Math"/>
          </w:rPr>
          <m:t>x</m:t>
        </m:r>
      </m:oMath>
      <w:r w:rsidRPr="00FE3A5E">
        <w:rPr>
          <w:rFonts w:hint="eastAsia"/>
        </w:rPr>
        <w:t>内部，因此字符串</w:t>
      </w:r>
      <m:oMath>
        <m:r>
          <m:rPr>
            <m:sty m:val="bi"/>
          </m:rPr>
          <w:rPr>
            <w:rFonts w:ascii="Cambria Math" w:hAnsi="Cambria Math"/>
          </w:rPr>
          <m:t>x</m:t>
        </m:r>
      </m:oMath>
      <w:r w:rsidRPr="00FE3A5E">
        <w:rPr>
          <w:rFonts w:hint="eastAsia"/>
        </w:rPr>
        <w:t>的坐标对应到</w:t>
      </w:r>
      <m:oMath>
        <m:r>
          <m:rPr>
            <m:sty m:val="bi"/>
          </m:rPr>
          <w:rPr>
            <w:rFonts w:ascii="Cambria Math" w:hAnsi="Cambria Math"/>
          </w:rPr>
          <m:t>u</m:t>
        </m:r>
      </m:oMath>
      <w:r w:rsidRPr="00FE3A5E">
        <w:rPr>
          <w:rFonts w:hint="eastAsia"/>
        </w:rPr>
        <w:t>在高维空间中的位置</w:t>
      </w:r>
      <w:r>
        <w:rPr>
          <w:rFonts w:hint="eastAsia"/>
        </w:rPr>
        <w:t>可以表示为</w:t>
      </w:r>
    </w:p>
    <w:tbl>
      <w:tblPr>
        <w:tblStyle w:val="af0"/>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095339" w:rsidTr="00151EC0">
        <w:trPr>
          <w:trHeight w:val="846"/>
        </w:trPr>
        <w:tc>
          <w:tcPr>
            <w:tcW w:w="7633" w:type="dxa"/>
          </w:tcPr>
          <w:p w:rsidR="00095339" w:rsidRPr="00F05776" w:rsidRDefault="00E1182D" w:rsidP="00151EC0">
            <w:pPr>
              <w:pStyle w:val="a2"/>
              <w:wordWrap w:val="0"/>
              <w:spacing w:before="156" w:after="156"/>
              <w:ind w:firstLine="480"/>
              <w:jc w:val="right"/>
              <w:rPr>
                <w:i/>
              </w:rPr>
            </w:pPr>
            <m:oMathPara>
              <m:oMathParaPr>
                <m:jc m:val="center"/>
              </m:oMathParaP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u</m:t>
                    </m:r>
                  </m:sub>
                </m:sSub>
                <m:d>
                  <m:dPr>
                    <m:ctrlPr>
                      <w:rPr>
                        <w:rFonts w:ascii="Cambria Math" w:hAnsi="Cambria Math"/>
                      </w:rPr>
                    </m:ctrlPr>
                  </m:dPr>
                  <m:e>
                    <m:r>
                      <m:rPr>
                        <m:sty m:val="bi"/>
                      </m:rPr>
                      <w:rPr>
                        <w:rFonts w:ascii="Cambria Math" w:hAnsi="Cambria Math"/>
                      </w:rPr>
                      <m:t>x</m:t>
                    </m:r>
                  </m:e>
                </m:d>
                <m:r>
                  <m:rPr>
                    <m:sty m:val="p"/>
                  </m:rPr>
                  <w:rPr>
                    <w:rFonts w:ascii="Cambria Math" w:hAnsi="Cambria Math"/>
                  </w:rPr>
                  <m:t>=</m:t>
                </m:r>
                <m:nary>
                  <m:naryPr>
                    <m:chr m:val="∑"/>
                    <m:limLoc m:val="undOvr"/>
                    <m:supHide m:val="1"/>
                    <m:ctrlPr>
                      <w:rPr>
                        <w:rFonts w:ascii="Cambria Math" w:hAnsi="Cambria Math"/>
                      </w:rPr>
                    </m:ctrlPr>
                  </m:naryPr>
                  <m:sub>
                    <m:r>
                      <m:rPr>
                        <m:sty m:val="bi"/>
                      </m:rPr>
                      <w:rPr>
                        <w:rFonts w:ascii="Cambria Math" w:hAnsi="Cambria Math"/>
                      </w:rPr>
                      <m:t>i</m:t>
                    </m:r>
                    <m:r>
                      <m:rPr>
                        <m:sty m:val="p"/>
                      </m:rPr>
                      <w:rPr>
                        <w:rFonts w:ascii="Cambria Math" w:hAnsi="Cambria Math"/>
                      </w:rPr>
                      <m:t>:</m:t>
                    </m:r>
                    <m:r>
                      <m:rPr>
                        <m:sty m:val="bi"/>
                      </m:rPr>
                      <w:rPr>
                        <w:rFonts w:ascii="Cambria Math" w:hAnsi="Cambria Math"/>
                      </w:rPr>
                      <m:t>u</m:t>
                    </m:r>
                    <m:r>
                      <m:rPr>
                        <m:sty m:val="p"/>
                      </m:rPr>
                      <w:rPr>
                        <w:rFonts w:ascii="Cambria Math" w:hAnsi="Cambria Math"/>
                      </w:rPr>
                      <m:t>=</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sub>
                    </m:sSub>
                  </m:sub>
                  <m:sup/>
                  <m:e>
                    <m:sSup>
                      <m:sSupPr>
                        <m:ctrlPr>
                          <w:rPr>
                            <w:rFonts w:ascii="Cambria Math" w:hAnsi="Cambria Math"/>
                          </w:rPr>
                        </m:ctrlPr>
                      </m:sSupPr>
                      <m:e>
                        <m:r>
                          <m:rPr>
                            <m:sty m:val="p"/>
                          </m:rPr>
                          <w:rPr>
                            <w:rFonts w:ascii="Cambria Math" w:hAnsi="Cambria Math"/>
                          </w:rPr>
                          <m:t xml:space="preserve"> </m:t>
                        </m:r>
                        <m:r>
                          <m:rPr>
                            <m:sty m:val="bi"/>
                          </m:rPr>
                          <w:rPr>
                            <w:rFonts w:ascii="Cambria Math" w:hAnsi="Cambria Math" w:hint="eastAsia"/>
                          </w:rPr>
                          <m:t>λ</m:t>
                        </m:r>
                      </m:e>
                      <m:sup>
                        <m:r>
                          <m:rPr>
                            <m:sty m:val="bi"/>
                          </m:rPr>
                          <w:rPr>
                            <w:rFonts w:ascii="Cambria Math" w:hAnsi="Cambria Math"/>
                          </w:rPr>
                          <m:t>l</m:t>
                        </m:r>
                        <m:d>
                          <m:dPr>
                            <m:ctrlPr>
                              <w:rPr>
                                <w:rFonts w:ascii="Cambria Math" w:hAnsi="Cambria Math"/>
                              </w:rPr>
                            </m:ctrlPr>
                          </m:dPr>
                          <m:e>
                            <m:r>
                              <m:rPr>
                                <m:sty m:val="bi"/>
                              </m:rPr>
                              <w:rPr>
                                <w:rFonts w:ascii="Cambria Math" w:hAnsi="Cambria Math"/>
                              </w:rPr>
                              <m:t>i</m:t>
                            </m:r>
                          </m:e>
                        </m:d>
                      </m:sup>
                    </m:sSup>
                  </m:e>
                </m:nary>
              </m:oMath>
            </m:oMathPara>
          </w:p>
        </w:tc>
        <w:tc>
          <w:tcPr>
            <w:tcW w:w="809" w:type="dxa"/>
          </w:tcPr>
          <w:p w:rsidR="00095339" w:rsidRDefault="00095339" w:rsidP="00151EC0">
            <w:pPr>
              <w:pStyle w:val="a2"/>
              <w:spacing w:before="156" w:after="156"/>
              <w:ind w:firstLineChars="0" w:firstLine="0"/>
              <w:jc w:val="right"/>
            </w:pPr>
            <w:r>
              <w:rPr>
                <w:rFonts w:hint="eastAsia"/>
              </w:rPr>
              <w:t>(2-3)</w:t>
            </w:r>
          </w:p>
        </w:tc>
      </w:tr>
    </w:tbl>
    <w:p w:rsidR="00095339" w:rsidRDefault="00095339" w:rsidP="00095339">
      <w:pPr>
        <w:pStyle w:val="aff1"/>
        <w:spacing w:before="156" w:after="156"/>
        <w:rPr>
          <w:rFonts w:ascii="Times New Roman" w:hAnsi="Times New Roman"/>
        </w:rPr>
      </w:pPr>
      <w:r w:rsidRPr="00F86929">
        <w:rPr>
          <w:rFonts w:ascii="Times New Roman" w:hAnsi="Times New Roman" w:hint="eastAsia"/>
        </w:rPr>
        <w:lastRenderedPageBreak/>
        <w:t>如果</w:t>
      </w:r>
      <w:r w:rsidRPr="00D31B92">
        <w:rPr>
          <w:rFonts w:ascii="Times New Roman" w:hAnsi="Times New Roman" w:hint="eastAsia"/>
          <w:i/>
        </w:rPr>
        <w:t>U</w:t>
      </w:r>
      <w:r w:rsidRPr="00F86929">
        <w:rPr>
          <w:rFonts w:ascii="Times New Roman" w:hAnsi="Times New Roman" w:hint="eastAsia"/>
        </w:rPr>
        <w:t>是存在于字符串</w:t>
      </w:r>
      <w:r w:rsidRPr="00D31B92">
        <w:rPr>
          <w:rFonts w:ascii="Times New Roman" w:hAnsi="Times New Roman" w:hint="eastAsia"/>
          <w:i/>
        </w:rPr>
        <w:t>x</w:t>
      </w:r>
      <w:r w:rsidRPr="00F86929">
        <w:rPr>
          <w:rFonts w:ascii="Times New Roman" w:hAnsi="Times New Roman" w:hint="eastAsia"/>
        </w:rPr>
        <w:t>和</w:t>
      </w:r>
      <w:r w:rsidRPr="00D31B92">
        <w:rPr>
          <w:rFonts w:ascii="Times New Roman" w:hAnsi="Times New Roman" w:hint="eastAsia"/>
          <w:i/>
        </w:rPr>
        <w:t>y</w:t>
      </w:r>
      <w:r w:rsidRPr="00F86929">
        <w:rPr>
          <w:rFonts w:ascii="Times New Roman" w:hAnsi="Times New Roman" w:hint="eastAsia"/>
        </w:rPr>
        <w:t>中的所有可能有序子序列的集合，则</w:t>
      </w:r>
      <w:r w:rsidRPr="00D31B92">
        <w:rPr>
          <w:rFonts w:ascii="Times New Roman" w:hAnsi="Times New Roman" w:hint="eastAsia"/>
          <w:i/>
        </w:rPr>
        <w:t>x</w:t>
      </w:r>
      <w:r w:rsidRPr="00F86929">
        <w:rPr>
          <w:rFonts w:ascii="Times New Roman" w:hAnsi="Times New Roman" w:hint="eastAsia"/>
        </w:rPr>
        <w:t>和</w:t>
      </w:r>
      <w:r w:rsidRPr="00D31B92">
        <w:rPr>
          <w:rFonts w:ascii="Times New Roman" w:hAnsi="Times New Roman" w:hint="eastAsia"/>
          <w:i/>
        </w:rPr>
        <w:t>y</w:t>
      </w:r>
      <w:r>
        <w:rPr>
          <w:rFonts w:ascii="Times New Roman" w:hAnsi="Times New Roman" w:hint="eastAsia"/>
        </w:rPr>
        <w:t>之间的相似度可</w:t>
      </w:r>
      <w:r w:rsidRPr="00F86929">
        <w:rPr>
          <w:rFonts w:ascii="Times New Roman" w:hAnsi="Times New Roman" w:hint="eastAsia"/>
        </w:rPr>
        <w:t>由下式给出</w:t>
      </w:r>
      <w:r>
        <w:rPr>
          <w:rFonts w:ascii="Times New Roman" w:hAnsi="Times New Roman" w:hint="eastAsia"/>
        </w:rPr>
        <w:t>：</w:t>
      </w:r>
    </w:p>
    <w:tbl>
      <w:tblPr>
        <w:tblStyle w:val="af0"/>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095339" w:rsidTr="00151EC0">
        <w:trPr>
          <w:trHeight w:val="737"/>
        </w:trPr>
        <w:tc>
          <w:tcPr>
            <w:tcW w:w="7633" w:type="dxa"/>
          </w:tcPr>
          <w:p w:rsidR="00095339" w:rsidRPr="00A00845" w:rsidRDefault="00095339" w:rsidP="00151EC0">
            <w:pPr>
              <w:pStyle w:val="aff1"/>
              <w:spacing w:before="156" w:after="156"/>
              <w:rPr>
                <w:b/>
                <w:i/>
              </w:rPr>
            </w:pPr>
            <m:oMathPara>
              <m:oMathParaPr>
                <m:jc m:val="center"/>
              </m:oMathParaPr>
              <m:oMath>
                <m:r>
                  <m:rPr>
                    <m:sty m:val="bi"/>
                  </m:rPr>
                  <w:rPr>
                    <w:rFonts w:ascii="Cambria Math" w:hAnsi="Cambria Math"/>
                  </w:rPr>
                  <m:t>K</m:t>
                </m:r>
                <m:d>
                  <m:dPr>
                    <m:ctrlPr>
                      <w:rPr>
                        <w:rFonts w:ascii="Cambria Math" w:hAnsi="Cambria Math"/>
                        <w:b/>
                        <w:i/>
                      </w:rPr>
                    </m:ctrlPr>
                  </m:dPr>
                  <m:e>
                    <m:r>
                      <m:rPr>
                        <m:sty m:val="bi"/>
                      </m:rPr>
                      <w:rPr>
                        <w:rFonts w:ascii="Cambria Math" w:hAnsi="Cambria Math"/>
                      </w:rPr>
                      <m:t>x,y</m:t>
                    </m:r>
                  </m:e>
                </m:d>
                <m:r>
                  <m:rPr>
                    <m:sty m:val="bi"/>
                  </m:rPr>
                  <w:rPr>
                    <w:rFonts w:ascii="Cambria Math" w:hAnsi="Cambria Math"/>
                  </w:rPr>
                  <m:t>=</m:t>
                </m:r>
                <m:sSup>
                  <m:sSupPr>
                    <m:ctrlPr>
                      <w:rPr>
                        <w:rFonts w:ascii="Cambria Math" w:hAnsi="Cambria Math"/>
                        <w:b/>
                        <w:i/>
                      </w:rPr>
                    </m:ctrlPr>
                  </m:sSupPr>
                  <m:e>
                    <m:r>
                      <m:rPr>
                        <m:sty m:val="bi"/>
                      </m:rPr>
                      <w:rPr>
                        <w:rFonts w:ascii="Cambria Math" w:hAnsi="Cambria Math"/>
                      </w:rPr>
                      <m:t>∅</m:t>
                    </m:r>
                    <m:d>
                      <m:dPr>
                        <m:ctrlPr>
                          <w:rPr>
                            <w:rFonts w:ascii="Cambria Math" w:hAnsi="Cambria Math"/>
                            <w:b/>
                            <w:i/>
                          </w:rPr>
                        </m:ctrlPr>
                      </m:dPr>
                      <m:e>
                        <m:r>
                          <m:rPr>
                            <m:sty m:val="bi"/>
                          </m:rPr>
                          <w:rPr>
                            <w:rFonts w:ascii="Cambria Math" w:hAnsi="Cambria Math"/>
                          </w:rPr>
                          <m:t>x</m:t>
                        </m:r>
                      </m:e>
                    </m:d>
                  </m:e>
                  <m:sup>
                    <m:r>
                      <m:rPr>
                        <m:sty m:val="bi"/>
                      </m:rPr>
                      <w:rPr>
                        <w:rFonts w:ascii="Cambria Math" w:hAnsi="Cambria Math"/>
                      </w:rPr>
                      <m:t>T</m:t>
                    </m:r>
                  </m:sup>
                </m:sSup>
                <m:r>
                  <m:rPr>
                    <m:sty m:val="bi"/>
                  </m:rPr>
                  <w:rPr>
                    <w:rFonts w:ascii="Cambria Math" w:hAnsi="Cambria Math"/>
                  </w:rPr>
                  <m:t>∅(y)</m:t>
                </m:r>
              </m:oMath>
            </m:oMathPara>
          </w:p>
        </w:tc>
        <w:tc>
          <w:tcPr>
            <w:tcW w:w="809" w:type="dxa"/>
          </w:tcPr>
          <w:p w:rsidR="00095339" w:rsidRDefault="00095339" w:rsidP="00151EC0">
            <w:pPr>
              <w:pStyle w:val="a2"/>
              <w:spacing w:before="156" w:after="156"/>
              <w:ind w:firstLineChars="0" w:firstLine="0"/>
              <w:jc w:val="right"/>
            </w:pPr>
          </w:p>
        </w:tc>
      </w:tr>
      <w:tr w:rsidR="00095339" w:rsidTr="00151EC0">
        <w:trPr>
          <w:trHeight w:val="1042"/>
        </w:trPr>
        <w:tc>
          <w:tcPr>
            <w:tcW w:w="7633" w:type="dxa"/>
          </w:tcPr>
          <w:p w:rsidR="00095339" w:rsidRPr="00A00845" w:rsidRDefault="00095339" w:rsidP="00151EC0">
            <w:pPr>
              <w:pStyle w:val="aff1"/>
              <w:spacing w:before="156" w:after="156"/>
              <w:ind w:firstLineChars="50" w:firstLine="120"/>
              <w:rPr>
                <w:rFonts w:ascii="Times New Roman" w:eastAsia="宋体" w:hAnsi="Times New Roman" w:cs="Times New Roman"/>
                <w:b/>
              </w:rPr>
            </w:pPr>
            <m:oMathPara>
              <m:oMathParaPr>
                <m:jc m:val="center"/>
              </m:oMathParaPr>
              <m:oMath>
                <m:r>
                  <m:rPr>
                    <m:sty m:val="p"/>
                  </m:rPr>
                  <w:rPr>
                    <w:rFonts w:ascii="Cambria Math" w:hAnsi="Cambria Math"/>
                  </w:rPr>
                  <m:t xml:space="preserve">                           =</m:t>
                </m:r>
                <m:nary>
                  <m:naryPr>
                    <m:chr m:val="∑"/>
                    <m:limLoc m:val="undOvr"/>
                    <m:supHide m:val="1"/>
                    <m:ctrlPr>
                      <w:rPr>
                        <w:rFonts w:ascii="Cambria Math" w:hAnsi="Cambria Math"/>
                      </w:rPr>
                    </m:ctrlPr>
                  </m:naryPr>
                  <m:sub>
                    <m:r>
                      <m:rPr>
                        <m:sty m:val="bi"/>
                      </m:rPr>
                      <w:rPr>
                        <w:rFonts w:ascii="Cambria Math" w:hAnsi="Cambria Math"/>
                      </w:rPr>
                      <m:t>u</m:t>
                    </m:r>
                    <m:r>
                      <m:rPr>
                        <m:sty m:val="p"/>
                      </m:rPr>
                      <w:rPr>
                        <w:rFonts w:ascii="Cambria Math" w:hAnsi="Cambria Math"/>
                      </w:rPr>
                      <m:t>∈</m:t>
                    </m:r>
                    <m:r>
                      <m:rPr>
                        <m:sty m:val="bi"/>
                      </m:rPr>
                      <w:rPr>
                        <w:rFonts w:ascii="Cambria Math" w:hAnsi="Cambria Math"/>
                      </w:rPr>
                      <m:t>U</m:t>
                    </m:r>
                  </m:sub>
                  <m:sup/>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u</m:t>
                            </m:r>
                          </m:sub>
                        </m:sSub>
                        <m:d>
                          <m:dPr>
                            <m:ctrlPr>
                              <w:rPr>
                                <w:rFonts w:ascii="Cambria Math" w:hAnsi="Cambria Math"/>
                              </w:rPr>
                            </m:ctrlPr>
                          </m:dPr>
                          <m:e>
                            <m:r>
                              <m:rPr>
                                <m:sty m:val="bi"/>
                              </m:rPr>
                              <w:rPr>
                                <w:rFonts w:ascii="Cambria Math" w:hAnsi="Cambria Math"/>
                              </w:rPr>
                              <m:t>x</m:t>
                            </m:r>
                          </m:e>
                        </m:d>
                      </m:e>
                      <m:sup>
                        <m:r>
                          <m:rPr>
                            <m:sty m:val="bi"/>
                          </m:rPr>
                          <w:rPr>
                            <w:rFonts w:ascii="Cambria Math" w:hAnsi="Cambria Math"/>
                          </w:rPr>
                          <m:t>T</m:t>
                        </m:r>
                      </m:sup>
                    </m:sSup>
                    <m:sSub>
                      <m:sSubPr>
                        <m:ctrlPr>
                          <w:rPr>
                            <w:rFonts w:ascii="Cambria Math" w:hAnsi="Cambria Math"/>
                          </w:rPr>
                        </m:ctrlPr>
                      </m:sSubPr>
                      <m:e>
                        <m:r>
                          <m:rPr>
                            <m:sty m:val="p"/>
                          </m:rPr>
                          <w:rPr>
                            <w:rFonts w:ascii="Cambria Math" w:hAnsi="Cambria Math"/>
                          </w:rPr>
                          <m:t>∅</m:t>
                        </m:r>
                      </m:e>
                      <m:sub>
                        <m:r>
                          <m:rPr>
                            <m:sty m:val="bi"/>
                          </m:rPr>
                          <w:rPr>
                            <w:rFonts w:ascii="Cambria Math" w:hAnsi="Cambria Math"/>
                          </w:rPr>
                          <m:t>u</m:t>
                        </m:r>
                      </m:sub>
                    </m:sSub>
                    <m:d>
                      <m:dPr>
                        <m:ctrlPr>
                          <w:rPr>
                            <w:rFonts w:ascii="Cambria Math" w:hAnsi="Cambria Math"/>
                          </w:rPr>
                        </m:ctrlPr>
                      </m:dPr>
                      <m:e>
                        <m:r>
                          <m:rPr>
                            <m:sty m:val="bi"/>
                          </m:rPr>
                          <w:rPr>
                            <w:rFonts w:ascii="Cambria Math" w:hAnsi="Cambria Math"/>
                          </w:rPr>
                          <m:t>y</m:t>
                        </m:r>
                      </m:e>
                    </m:d>
                  </m:e>
                </m:nary>
              </m:oMath>
            </m:oMathPara>
          </w:p>
        </w:tc>
        <w:tc>
          <w:tcPr>
            <w:tcW w:w="809" w:type="dxa"/>
          </w:tcPr>
          <w:p w:rsidR="00095339" w:rsidRDefault="00095339" w:rsidP="00151EC0">
            <w:pPr>
              <w:pStyle w:val="a2"/>
              <w:spacing w:before="156" w:after="156"/>
              <w:ind w:firstLineChars="0" w:firstLine="0"/>
              <w:jc w:val="right"/>
            </w:pPr>
            <w:r>
              <w:t>(</w:t>
            </w:r>
            <w:r>
              <w:rPr>
                <w:rFonts w:hint="eastAsia"/>
              </w:rPr>
              <w:t>2-4</w:t>
            </w:r>
            <w:r>
              <w:t>)</w:t>
            </w:r>
          </w:p>
        </w:tc>
      </w:tr>
    </w:tbl>
    <w:p w:rsidR="00095339" w:rsidRDefault="00095339" w:rsidP="00095339">
      <w:pPr>
        <w:pStyle w:val="a2"/>
        <w:spacing w:before="156" w:after="156"/>
        <w:ind w:firstLine="480"/>
      </w:pPr>
      <w:r w:rsidRPr="006C713B">
        <w:rPr>
          <w:rFonts w:hint="eastAsia"/>
        </w:rPr>
        <w:t>直接使用公式</w:t>
      </w:r>
      <w:r>
        <w:rPr>
          <w:rFonts w:hint="eastAsia"/>
        </w:rPr>
        <w:t>(2-</w:t>
      </w:r>
      <w:r w:rsidRPr="006C713B">
        <w:rPr>
          <w:rFonts w:hint="eastAsia"/>
        </w:rPr>
        <w:t>3)</w:t>
      </w:r>
      <w:r w:rsidRPr="006C713B">
        <w:rPr>
          <w:rFonts w:hint="eastAsia"/>
        </w:rPr>
        <w:t>来计算</w:t>
      </w:r>
      <w:r>
        <w:rPr>
          <w:rFonts w:hint="eastAsia"/>
        </w:rPr>
        <w:t>(2-</w:t>
      </w:r>
      <w:r w:rsidRPr="006C713B">
        <w:rPr>
          <w:rFonts w:hint="eastAsia"/>
        </w:rPr>
        <w:t>4)</w:t>
      </w:r>
      <w:r w:rsidRPr="006C713B">
        <w:rPr>
          <w:rFonts w:hint="eastAsia"/>
        </w:rPr>
        <w:t>将会是指数级的时间复杂度，因此在实际计算过程当中一般会使用动态规划算法来进行求解。这样时间复杂度会降低至</w:t>
      </w:r>
      <m:oMath>
        <m:r>
          <m:rPr>
            <m:sty m:val="p"/>
          </m:rPr>
          <w:rPr>
            <w:rFonts w:ascii="Cambria Math" w:hAnsi="Cambria Math" w:hint="eastAsia"/>
          </w:rPr>
          <m:t>O(|</m:t>
        </m:r>
        <m:r>
          <w:rPr>
            <w:rFonts w:ascii="Cambria Math" w:hAnsi="Cambria Math" w:hint="eastAsia"/>
          </w:rPr>
          <m:t>x|</m:t>
        </m:r>
        <m:sSup>
          <m:sSupPr>
            <m:ctrlPr>
              <w:rPr>
                <w:rFonts w:ascii="Cambria Math" w:hAnsi="Cambria Math"/>
              </w:rPr>
            </m:ctrlPr>
          </m:sSupPr>
          <m:e>
            <m:r>
              <m:rPr>
                <m:sty m:val="p"/>
              </m:rPr>
              <w:rPr>
                <w:rFonts w:ascii="Cambria Math" w:hAnsi="Cambria Math" w:hint="eastAsia"/>
              </w:rPr>
              <m:t xml:space="preserve"> |</m:t>
            </m:r>
            <m:r>
              <w:rPr>
                <w:rFonts w:ascii="Cambria Math" w:hAnsi="Cambria Math" w:hint="eastAsia"/>
              </w:rPr>
              <m:t>y</m:t>
            </m:r>
            <m:r>
              <m:rPr>
                <m:sty m:val="p"/>
              </m:rPr>
              <w:rPr>
                <w:rFonts w:ascii="Cambria Math" w:hAnsi="Cambria Math" w:hint="eastAsia"/>
              </w:rPr>
              <m:t>|</m:t>
            </m:r>
          </m:e>
          <m:sup>
            <m:r>
              <w:rPr>
                <w:rFonts w:ascii="Cambria Math" w:hAnsi="Cambria Math"/>
              </w:rPr>
              <m:t>2</m:t>
            </m:r>
          </m:sup>
        </m:sSup>
        <m:r>
          <m:rPr>
            <m:sty m:val="p"/>
          </m:rPr>
          <w:rPr>
            <w:rFonts w:ascii="Cambria Math" w:hAnsi="Cambria Math" w:hint="eastAsia"/>
          </w:rPr>
          <m:t>)(|</m:t>
        </m:r>
        <m:r>
          <w:rPr>
            <w:rFonts w:ascii="Cambria Math" w:hAnsi="Cambria Math" w:hint="eastAsia"/>
          </w:rPr>
          <m:t>x</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hint="eastAsia"/>
          </w:rPr>
          <m:t>|</m:t>
        </m:r>
        <m:r>
          <w:rPr>
            <w:rFonts w:ascii="Cambria Math" w:hAnsi="Cambria Math" w:hint="eastAsia"/>
          </w:rPr>
          <m:t>y</m:t>
        </m:r>
        <m:r>
          <m:rPr>
            <m:sty m:val="p"/>
          </m:rPr>
          <w:rPr>
            <w:rFonts w:ascii="Cambria Math" w:hAnsi="Cambria Math" w:hint="eastAsia"/>
          </w:rPr>
          <m:t>|)</m:t>
        </m:r>
      </m:oMath>
      <w:r w:rsidRPr="006C713B">
        <w:rPr>
          <w:rFonts w:hint="eastAsia"/>
        </w:rPr>
        <w:t>。</w:t>
      </w:r>
      <w:r w:rsidRPr="006C713B">
        <w:rPr>
          <w:rFonts w:hint="eastAsia"/>
        </w:rPr>
        <w:t xml:space="preserve"> </w:t>
      </w:r>
      <w:r w:rsidRPr="006C713B">
        <w:rPr>
          <w:rFonts w:hint="eastAsia"/>
        </w:rPr>
        <w:t>对于公式</w:t>
      </w:r>
      <w:r>
        <w:rPr>
          <w:rFonts w:hint="eastAsia"/>
        </w:rPr>
        <w:t>(2-</w:t>
      </w:r>
      <w:r w:rsidRPr="006C713B">
        <w:rPr>
          <w:rFonts w:hint="eastAsia"/>
        </w:rPr>
        <w:t>4)</w:t>
      </w:r>
      <w:r w:rsidRPr="006C713B">
        <w:rPr>
          <w:rFonts w:hint="eastAsia"/>
        </w:rPr>
        <w:t>一种更为概括的解释是：假设</w:t>
      </w:r>
      <m:oMath>
        <m:r>
          <w:rPr>
            <w:rFonts w:ascii="Cambria Math" w:hAnsi="Cambria Math" w:hint="eastAsia"/>
          </w:rPr>
          <m:t>x</m:t>
        </m:r>
        <m:r>
          <m:rPr>
            <m:sty m:val="p"/>
          </m:rPr>
          <w:rPr>
            <w:rFonts w:ascii="Cambria Math" w:hAnsi="Cambria Math" w:hint="eastAsia"/>
          </w:rPr>
          <m:t>和</m:t>
        </m:r>
        <m:r>
          <w:rPr>
            <w:rFonts w:ascii="Cambria Math" w:hAnsi="Cambria Math" w:hint="eastAsia"/>
          </w:rPr>
          <m:t>y</m:t>
        </m:r>
      </m:oMath>
      <w:r w:rsidRPr="006C713B">
        <w:rPr>
          <w:rFonts w:hint="eastAsia"/>
        </w:rPr>
        <w:t>代表两个不同的</w:t>
      </w:r>
      <w:r w:rsidRPr="006C713B">
        <w:rPr>
          <w:rFonts w:hint="eastAsia"/>
        </w:rPr>
        <w:t>object</w:t>
      </w:r>
      <w:r w:rsidRPr="006C713B">
        <w:rPr>
          <w:rFonts w:hint="eastAsia"/>
        </w:rPr>
        <w:t>，这里的</w:t>
      </w:r>
      <w:r w:rsidRPr="006C713B">
        <w:rPr>
          <w:rFonts w:hint="eastAsia"/>
        </w:rPr>
        <w:t>object</w:t>
      </w:r>
      <w:r w:rsidRPr="006C713B">
        <w:rPr>
          <w:rFonts w:hint="eastAsia"/>
        </w:rPr>
        <w:t>可以是字符串、词的序列以及句子的解析树等等。在实体关系抽取任务中，如果</w:t>
      </w:r>
      <m:oMath>
        <m:sSup>
          <m:sSupPr>
            <m:ctrlPr>
              <w:rPr>
                <w:rFonts w:ascii="Cambria Math" w:hAnsi="Cambria Math"/>
              </w:rPr>
            </m:ctrlPr>
          </m:sSupPr>
          <m:e>
            <m:r>
              <w:rPr>
                <w:rFonts w:ascii="Cambria Math" w:hAnsi="Cambria Math"/>
              </w:rPr>
              <m:t>x</m:t>
            </m:r>
          </m:e>
          <m:sup>
            <m:r>
              <w:rPr>
                <w:rFonts w:ascii="Cambria Math" w:hAnsi="Cambria Math"/>
              </w:rPr>
              <m:t>+</m:t>
            </m:r>
          </m:sup>
        </m:sSup>
      </m:oMath>
      <w:r w:rsidRPr="006C713B">
        <w:rPr>
          <w:rFonts w:hint="eastAsia"/>
        </w:rPr>
        <w:t>和</w:t>
      </w:r>
      <m:oMath>
        <m:sSup>
          <m:sSupPr>
            <m:ctrlPr>
              <w:rPr>
                <w:rFonts w:ascii="Cambria Math" w:hAnsi="Cambria Math"/>
              </w:rPr>
            </m:ctrlPr>
          </m:sSupPr>
          <m:e>
            <m:r>
              <w:rPr>
                <w:rFonts w:ascii="Cambria Math" w:hAnsi="Cambria Math"/>
              </w:rPr>
              <m:t>x</m:t>
            </m:r>
          </m:e>
          <m:sup>
            <m:r>
              <w:rPr>
                <w:rFonts w:ascii="Cambria Math" w:hAnsi="Cambria Math"/>
              </w:rPr>
              <m:t>-</m:t>
            </m:r>
          </m:sup>
        </m:sSup>
      </m:oMath>
      <w:r w:rsidRPr="006C713B">
        <w:rPr>
          <w:rFonts w:hint="eastAsia"/>
        </w:rPr>
        <w:t>分别代表实体关系样本中的正负样例，并且</w:t>
      </w:r>
      <w:r w:rsidRPr="006C713B">
        <w:rPr>
          <w:rFonts w:hint="eastAsia"/>
        </w:rPr>
        <w:t>y</w:t>
      </w:r>
      <w:r w:rsidRPr="006C713B">
        <w:rPr>
          <w:rFonts w:hint="eastAsia"/>
        </w:rPr>
        <w:t>代表测试样例，</w:t>
      </w:r>
      <m:oMath>
        <m:r>
          <w:rPr>
            <w:rFonts w:ascii="Cambria Math" w:hAnsi="Cambria Math" w:hint="eastAsia"/>
          </w:rPr>
          <m:t>k</m:t>
        </m:r>
        <m:r>
          <m:rPr>
            <m:sty m:val="p"/>
          </m:rPr>
          <w:rPr>
            <w:rFonts w:ascii="Cambria Math" w:hAnsi="Cambria Math" w:hint="eastAsia"/>
          </w:rPr>
          <m:t>(</m:t>
        </m:r>
        <m:sSup>
          <m:sSupPr>
            <m:ctrlPr>
              <w:rPr>
                <w:rFonts w:ascii="Cambria Math" w:hAnsi="Cambria Math"/>
              </w:rPr>
            </m:ctrlPr>
          </m:sSupPr>
          <m:e>
            <m:r>
              <w:rPr>
                <w:rFonts w:ascii="Cambria Math" w:hAnsi="Cambria Math"/>
              </w:rPr>
              <m:t>x</m:t>
            </m:r>
          </m:e>
          <m:sup>
            <m:r>
              <w:rPr>
                <w:rFonts w:ascii="Cambria Math" w:hAnsi="Cambria Math"/>
              </w:rPr>
              <m:t>+</m:t>
            </m:r>
          </m:sup>
        </m:sSup>
        <m:r>
          <m:rPr>
            <m:sty m:val="p"/>
          </m:rPr>
          <w:rPr>
            <w:rFonts w:ascii="Cambria Math" w:hAnsi="Cambria Math" w:hint="eastAsia"/>
          </w:rPr>
          <m:t>,</m:t>
        </m:r>
        <m:r>
          <w:rPr>
            <w:rFonts w:ascii="Cambria Math" w:hAnsi="Cambria Math" w:hint="eastAsia"/>
          </w:rPr>
          <m:t>y</m:t>
        </m:r>
        <m:r>
          <m:rPr>
            <m:sty m:val="p"/>
          </m:rPr>
          <w:rPr>
            <w:rFonts w:ascii="Cambria Math" w:hAnsi="Cambria Math" w:hint="eastAsia"/>
          </w:rPr>
          <m:t>)&gt;</m:t>
        </m:r>
        <m:r>
          <w:rPr>
            <w:rFonts w:ascii="Cambria Math" w:hAnsi="Cambria Math" w:hint="eastAsia"/>
          </w:rPr>
          <m:t>k</m:t>
        </m:r>
        <m:r>
          <m:rPr>
            <m:sty m:val="p"/>
          </m:rPr>
          <w:rPr>
            <w:rFonts w:ascii="Cambria Math" w:hAnsi="Cambria Math" w:hint="eastAsia"/>
          </w:rPr>
          <m:t>(</m:t>
        </m:r>
        <m:sSup>
          <m:sSupPr>
            <m:ctrlPr>
              <w:rPr>
                <w:rFonts w:ascii="Cambria Math" w:hAnsi="Cambria Math"/>
              </w:rPr>
            </m:ctrlPr>
          </m:sSupPr>
          <m:e>
            <m:r>
              <w:rPr>
                <w:rFonts w:ascii="Cambria Math" w:hAnsi="Cambria Math"/>
              </w:rPr>
              <m:t>x</m:t>
            </m:r>
          </m:e>
          <m:sup>
            <m:r>
              <w:rPr>
                <w:rFonts w:ascii="Cambria Math" w:hAnsi="Cambria Math"/>
              </w:rPr>
              <m:t>-</m:t>
            </m:r>
          </m:sup>
        </m:sSup>
        <m:r>
          <m:rPr>
            <m:sty m:val="p"/>
          </m:rPr>
          <w:rPr>
            <w:rFonts w:ascii="Cambria Math" w:hAnsi="Cambria Math" w:hint="eastAsia"/>
          </w:rPr>
          <m:t>,</m:t>
        </m:r>
        <m:r>
          <w:rPr>
            <w:rFonts w:ascii="Cambria Math" w:hAnsi="Cambria Math" w:hint="eastAsia"/>
          </w:rPr>
          <m:t>y</m:t>
        </m:r>
        <m:r>
          <m:rPr>
            <m:sty m:val="p"/>
          </m:rPr>
          <w:rPr>
            <w:rFonts w:ascii="Cambria Math" w:hAnsi="Cambria Math" w:hint="eastAsia"/>
          </w:rPr>
          <m:t>)</m:t>
        </m:r>
      </m:oMath>
      <w:r w:rsidRPr="006C713B">
        <w:rPr>
          <w:rFonts w:hint="eastAsia"/>
        </w:rPr>
        <w:t>则表示</w:t>
      </w:r>
      <m:oMath>
        <m:r>
          <w:rPr>
            <w:rFonts w:ascii="Cambria Math" w:hAnsi="Cambria Math" w:hint="eastAsia"/>
          </w:rPr>
          <m:t>y</m:t>
        </m:r>
      </m:oMath>
      <w:r w:rsidRPr="006C713B">
        <w:rPr>
          <w:rFonts w:hint="eastAsia"/>
        </w:rPr>
        <w:t>包含了这样一种关系反之则不包含。在实际应用当中，一般用某种分类器来表示相似度计算函数</w:t>
      </w:r>
      <m:oMath>
        <m:r>
          <w:rPr>
            <w:rFonts w:ascii="Cambria Math" w:hAnsi="Cambria Math" w:hint="eastAsia"/>
          </w:rPr>
          <m:t>k(x,y)</m:t>
        </m:r>
      </m:oMath>
      <w:r w:rsidRPr="006C713B">
        <w:rPr>
          <w:rFonts w:hint="eastAsia"/>
        </w:rPr>
        <w:t>，例如</w:t>
      </w:r>
      <w:r w:rsidRPr="006C713B">
        <w:rPr>
          <w:rFonts w:hint="eastAsia"/>
        </w:rPr>
        <w:t>SVM</w:t>
      </w:r>
      <w:r w:rsidRPr="006C713B">
        <w:rPr>
          <w:rFonts w:hint="eastAsia"/>
        </w:rPr>
        <w:t>，贝叶斯等。</w:t>
      </w:r>
      <m:oMath>
        <m:sSup>
          <m:sSupPr>
            <m:ctrlPr>
              <w:rPr>
                <w:rFonts w:ascii="Cambria Math" w:hAnsi="Cambria Math"/>
              </w:rPr>
            </m:ctrlPr>
          </m:sSupPr>
          <m:e>
            <m:r>
              <w:rPr>
                <w:rFonts w:ascii="Cambria Math" w:hAnsi="Cambria Math"/>
              </w:rPr>
              <m:t>x</m:t>
            </m:r>
          </m:e>
          <m:sup>
            <m:r>
              <w:rPr>
                <w:rFonts w:ascii="Cambria Math" w:hAnsi="Cambria Math"/>
              </w:rPr>
              <m:t>+</m:t>
            </m:r>
          </m:sup>
        </m:sSup>
      </m:oMath>
      <w:r>
        <w:rPr>
          <w:rFonts w:hint="eastAsia"/>
        </w:rPr>
        <w:t>、</w:t>
      </w:r>
      <m:oMath>
        <m:sSup>
          <m:sSupPr>
            <m:ctrlPr>
              <w:rPr>
                <w:rFonts w:ascii="Cambria Math" w:hAnsi="Cambria Math"/>
              </w:rPr>
            </m:ctrlPr>
          </m:sSupPr>
          <m:e>
            <m:r>
              <w:rPr>
                <w:rFonts w:ascii="Cambria Math" w:hAnsi="Cambria Math"/>
              </w:rPr>
              <m:t>x</m:t>
            </m:r>
          </m:e>
          <m:sup>
            <m:r>
              <w:rPr>
                <w:rFonts w:ascii="Cambria Math" w:hAnsi="Cambria Math"/>
              </w:rPr>
              <m:t>-</m:t>
            </m:r>
          </m:sup>
        </m:sSup>
      </m:oMath>
      <w:r w:rsidRPr="006C713B">
        <w:rPr>
          <w:rFonts w:hint="eastAsia"/>
        </w:rPr>
        <w:t>和</w:t>
      </w:r>
      <m:oMath>
        <m:r>
          <w:rPr>
            <w:rFonts w:ascii="Cambria Math" w:hAnsi="Cambria Math" w:hint="eastAsia"/>
          </w:rPr>
          <m:t>y</m:t>
        </m:r>
      </m:oMath>
      <w:r w:rsidRPr="006C713B">
        <w:rPr>
          <w:rFonts w:hint="eastAsia"/>
        </w:rPr>
        <w:t>可以有如下两种表现形式：</w:t>
      </w:r>
      <w:r w:rsidRPr="006C713B">
        <w:rPr>
          <w:rFonts w:hint="eastAsia"/>
        </w:rPr>
        <w:t>1)</w:t>
      </w:r>
      <w:r w:rsidR="00D9219A">
        <w:rPr>
          <w:rFonts w:hint="eastAsia"/>
        </w:rPr>
        <w:t>实体周围的词序列；</w:t>
      </w:r>
      <w:r w:rsidRPr="006C713B">
        <w:rPr>
          <w:rFonts w:hint="eastAsia"/>
        </w:rPr>
        <w:t>2)</w:t>
      </w:r>
      <w:r w:rsidRPr="006C713B">
        <w:rPr>
          <w:rFonts w:hint="eastAsia"/>
        </w:rPr>
        <w:t>包含实体的语法分析树。根据表现形式的不同，目前主要有两种基于核函数的实现方法，分别是：</w:t>
      </w:r>
      <w:r w:rsidRPr="006C713B">
        <w:rPr>
          <w:rFonts w:hint="eastAsia"/>
        </w:rPr>
        <w:t>Bag of features kernels</w:t>
      </w:r>
      <w:r w:rsidRPr="006C713B">
        <w:rPr>
          <w:rFonts w:hint="eastAsia"/>
        </w:rPr>
        <w:t>和</w:t>
      </w:r>
      <w:r w:rsidRPr="006C713B">
        <w:rPr>
          <w:rFonts w:hint="eastAsia"/>
        </w:rPr>
        <w:t>Tree kernels</w:t>
      </w:r>
      <w:r w:rsidRPr="006C713B">
        <w:rPr>
          <w:rFonts w:hint="eastAsia"/>
        </w:rPr>
        <w:t>。</w:t>
      </w:r>
    </w:p>
    <w:p w:rsidR="00095339" w:rsidRDefault="00095339" w:rsidP="00095339">
      <w:pPr>
        <w:pStyle w:val="a2"/>
        <w:spacing w:before="156" w:after="156"/>
        <w:ind w:firstLine="480"/>
      </w:pPr>
      <w:r>
        <w:rPr>
          <w:rFonts w:hint="eastAsia"/>
        </w:rPr>
        <w:t>通过以上介绍可以发现，基于有监督学习的方法存在着以下几点不足：</w:t>
      </w:r>
    </w:p>
    <w:p w:rsidR="00095339" w:rsidRDefault="00095339" w:rsidP="00095339">
      <w:pPr>
        <w:pStyle w:val="a2"/>
        <w:numPr>
          <w:ilvl w:val="0"/>
          <w:numId w:val="8"/>
        </w:numPr>
        <w:spacing w:before="156" w:after="156"/>
        <w:ind w:firstLineChars="0"/>
      </w:pPr>
      <w:r>
        <w:rPr>
          <w:rFonts w:hint="eastAsia"/>
        </w:rPr>
        <w:t>这些方法难以扩展到新的实体关系类型，因为需要特定领域带有标注信息的关系语料库；</w:t>
      </w:r>
    </w:p>
    <w:p w:rsidR="00095339" w:rsidRDefault="00095339" w:rsidP="00095339">
      <w:pPr>
        <w:pStyle w:val="a2"/>
        <w:numPr>
          <w:ilvl w:val="0"/>
          <w:numId w:val="8"/>
        </w:numPr>
        <w:spacing w:before="156" w:after="156"/>
        <w:ind w:firstLineChars="0"/>
      </w:pPr>
      <w:r>
        <w:rPr>
          <w:rFonts w:hint="eastAsia"/>
        </w:rPr>
        <w:t>对高阶实体关系</w:t>
      </w:r>
      <w:r>
        <w:rPr>
          <w:rFonts w:hint="eastAsia"/>
        </w:rPr>
        <w:t>(</w:t>
      </w:r>
      <w:r w:rsidRPr="000D720E">
        <w:t>Higher-order Relations</w:t>
      </w:r>
      <w:r>
        <w:rPr>
          <w:rFonts w:hint="eastAsia"/>
        </w:rPr>
        <w:t>)</w:t>
      </w:r>
      <w:r>
        <w:t>又称多元实体关系</w:t>
      </w:r>
      <w:r>
        <w:rPr>
          <w:rFonts w:hint="eastAsia"/>
        </w:rPr>
        <w:t>的扩展也很困难；</w:t>
      </w:r>
    </w:p>
    <w:p w:rsidR="00095339" w:rsidRDefault="00095339" w:rsidP="00095339">
      <w:pPr>
        <w:pStyle w:val="a2"/>
        <w:numPr>
          <w:ilvl w:val="0"/>
          <w:numId w:val="8"/>
        </w:numPr>
        <w:spacing w:before="156" w:after="156"/>
        <w:ind w:firstLineChars="0"/>
      </w:pPr>
      <w:r>
        <w:t>大多数方法都没有考虑对计算复杂度的优化，随着输入数据量的增加，计算可能成为一个瓶颈；</w:t>
      </w:r>
    </w:p>
    <w:p w:rsidR="00095339" w:rsidRDefault="00095339" w:rsidP="00095339">
      <w:pPr>
        <w:pStyle w:val="a2"/>
        <w:numPr>
          <w:ilvl w:val="0"/>
          <w:numId w:val="8"/>
        </w:numPr>
        <w:spacing w:before="156" w:after="156"/>
        <w:ind w:firstLineChars="0"/>
      </w:pPr>
      <w:r>
        <w:rPr>
          <w:rFonts w:hint="eastAsia"/>
        </w:rPr>
        <w:t>需要利用现存的</w:t>
      </w:r>
      <w:r>
        <w:rPr>
          <w:rFonts w:hint="eastAsia"/>
        </w:rPr>
        <w:t>NLP</w:t>
      </w:r>
      <w:r>
        <w:rPr>
          <w:rFonts w:hint="eastAsia"/>
        </w:rPr>
        <w:t>工具对输入数据进行一些预处理，例如构建句子的解析树、依存语法分析树等。</w:t>
      </w:r>
      <w:r w:rsidRPr="00520E84">
        <w:rPr>
          <w:rFonts w:hint="eastAsia"/>
        </w:rPr>
        <w:t>实际情况是这些处理工具不可避免的会引入一些误差，这些误差将传递到关系分类的模型当中，影响最终的分类效果。</w:t>
      </w:r>
    </w:p>
    <w:p w:rsidR="00C83A5C" w:rsidRDefault="00EC5E12" w:rsidP="00C83A5C">
      <w:pPr>
        <w:pStyle w:val="2"/>
        <w:spacing w:before="156" w:after="156"/>
      </w:pPr>
      <w:bookmarkStart w:id="40" w:name="_Toc482002603"/>
      <w:r>
        <w:rPr>
          <w:rFonts w:hint="eastAsia"/>
        </w:rPr>
        <w:t>基于</w:t>
      </w:r>
      <w:r w:rsidR="00716057">
        <w:rPr>
          <w:rFonts w:hint="eastAsia"/>
        </w:rPr>
        <w:t>深度学习</w:t>
      </w:r>
      <w:r>
        <w:rPr>
          <w:rFonts w:hint="eastAsia"/>
        </w:rPr>
        <w:t>的关系抽取</w:t>
      </w:r>
      <w:bookmarkEnd w:id="40"/>
    </w:p>
    <w:p w:rsidR="0039437A" w:rsidRPr="0039437A" w:rsidRDefault="00511723" w:rsidP="0039437A">
      <w:pPr>
        <w:pStyle w:val="a2"/>
        <w:spacing w:before="156" w:after="156"/>
        <w:ind w:firstLine="480"/>
      </w:pPr>
      <w:r>
        <w:rPr>
          <w:rFonts w:hint="eastAsia"/>
        </w:rPr>
        <w:lastRenderedPageBreak/>
        <w:t>上述工作已经证明</w:t>
      </w:r>
      <w:r w:rsidR="00EC3F30">
        <w:rPr>
          <w:rFonts w:hint="eastAsia"/>
        </w:rPr>
        <w:t>有</w:t>
      </w:r>
      <w:r>
        <w:rPr>
          <w:rFonts w:hint="eastAsia"/>
        </w:rPr>
        <w:t>监督</w:t>
      </w:r>
      <w:r w:rsidR="00EC3F30">
        <w:rPr>
          <w:rFonts w:hint="eastAsia"/>
        </w:rPr>
        <w:t>和半监督的</w:t>
      </w:r>
      <w:r>
        <w:rPr>
          <w:rFonts w:hint="eastAsia"/>
        </w:rPr>
        <w:t>方法能够很好地解决</w:t>
      </w:r>
      <w:r w:rsidRPr="00511723">
        <w:rPr>
          <w:rFonts w:hint="eastAsia"/>
        </w:rPr>
        <w:t>关系</w:t>
      </w:r>
      <w:r>
        <w:rPr>
          <w:rFonts w:hint="eastAsia"/>
        </w:rPr>
        <w:t>关系抽取任务</w:t>
      </w:r>
      <w:r w:rsidRPr="00511723">
        <w:rPr>
          <w:rFonts w:hint="eastAsia"/>
        </w:rPr>
        <w:t>，并产生相对较高的性能。然而，这种方法的</w:t>
      </w:r>
      <w:r w:rsidR="00B05343">
        <w:rPr>
          <w:rFonts w:hint="eastAsia"/>
        </w:rPr>
        <w:t>实际效果严重依赖于所选</w:t>
      </w:r>
      <w:r w:rsidRPr="00511723">
        <w:rPr>
          <w:rFonts w:hint="eastAsia"/>
        </w:rPr>
        <w:t>特征的质量。随着近来</w:t>
      </w:r>
      <w:r w:rsidR="008638FA">
        <w:rPr>
          <w:rFonts w:hint="eastAsia"/>
        </w:rPr>
        <w:t>深度神经网络</w:t>
      </w:r>
      <w:r w:rsidR="005634AA">
        <w:rPr>
          <w:rFonts w:hint="eastAsia"/>
        </w:rPr>
        <w:t>的</w:t>
      </w:r>
      <w:r w:rsidRPr="00511723">
        <w:rPr>
          <w:rFonts w:hint="eastAsia"/>
        </w:rPr>
        <w:t>兴起，</w:t>
      </w:r>
      <w:r w:rsidR="000F67A0" w:rsidRPr="00F542DF">
        <w:rPr>
          <w:rFonts w:hint="eastAsia"/>
        </w:rPr>
        <w:t>很多</w:t>
      </w:r>
      <w:r w:rsidR="00C72544">
        <w:rPr>
          <w:rFonts w:hint="eastAsia"/>
        </w:rPr>
        <w:t>人</w:t>
      </w:r>
      <w:r w:rsidR="000F67A0" w:rsidRPr="00F542DF">
        <w:rPr>
          <w:rFonts w:hint="eastAsia"/>
        </w:rPr>
        <w:t>开始</w:t>
      </w:r>
      <w:r w:rsidR="00C72544">
        <w:rPr>
          <w:rFonts w:hint="eastAsia"/>
        </w:rPr>
        <w:t>尝试</w:t>
      </w:r>
      <w:r w:rsidR="000F67A0" w:rsidRPr="00F542DF">
        <w:rPr>
          <w:rFonts w:hint="eastAsia"/>
        </w:rPr>
        <w:t>将深度学习的</w:t>
      </w:r>
      <w:r w:rsidR="00C72544">
        <w:rPr>
          <w:rFonts w:hint="eastAsia"/>
        </w:rPr>
        <w:t>相关</w:t>
      </w:r>
      <w:r w:rsidR="000F67A0" w:rsidRPr="00F542DF">
        <w:rPr>
          <w:rFonts w:hint="eastAsia"/>
        </w:rPr>
        <w:t>技术应用到</w:t>
      </w:r>
      <w:r w:rsidR="00C72544">
        <w:rPr>
          <w:rFonts w:hint="eastAsia"/>
        </w:rPr>
        <w:t>实体</w:t>
      </w:r>
      <w:r w:rsidR="000F67A0" w:rsidRPr="00F542DF">
        <w:rPr>
          <w:rFonts w:hint="eastAsia"/>
        </w:rPr>
        <w:t>关系抽取</w:t>
      </w:r>
      <w:r w:rsidR="00C72544">
        <w:rPr>
          <w:rFonts w:hint="eastAsia"/>
        </w:rPr>
        <w:t>的任务</w:t>
      </w:r>
      <w:r w:rsidR="000F67A0" w:rsidRPr="00F542DF">
        <w:rPr>
          <w:rFonts w:hint="eastAsia"/>
        </w:rPr>
        <w:t>中</w:t>
      </w:r>
      <w:r w:rsidR="00134E2E">
        <w:rPr>
          <w:rFonts w:hint="eastAsia"/>
        </w:rPr>
        <w:t>去</w:t>
      </w:r>
      <w:r w:rsidRPr="00511723">
        <w:rPr>
          <w:rFonts w:hint="eastAsia"/>
        </w:rPr>
        <w:t>。</w:t>
      </w:r>
      <w:r w:rsidR="00CC07EB">
        <w:rPr>
          <w:rFonts w:hint="eastAsia"/>
        </w:rPr>
        <w:t>主要有基于卷积神经网络的方法和基于循环神经网络的方法。</w:t>
      </w:r>
    </w:p>
    <w:p w:rsidR="006153C8" w:rsidRDefault="006153C8" w:rsidP="006153C8">
      <w:pPr>
        <w:pStyle w:val="3"/>
        <w:spacing w:before="156" w:after="156"/>
      </w:pPr>
      <w:bookmarkStart w:id="41" w:name="_Toc482002604"/>
      <w:r>
        <w:rPr>
          <w:rFonts w:hint="eastAsia"/>
        </w:rPr>
        <w:t>基于</w:t>
      </w:r>
      <w:r>
        <w:rPr>
          <w:rFonts w:hint="eastAsia"/>
        </w:rPr>
        <w:t>CNN</w:t>
      </w:r>
      <w:r>
        <w:rPr>
          <w:rFonts w:hint="eastAsia"/>
        </w:rPr>
        <w:t>的</w:t>
      </w:r>
      <w:r w:rsidR="0057035F">
        <w:rPr>
          <w:rFonts w:hint="eastAsia"/>
        </w:rPr>
        <w:t>方法</w:t>
      </w:r>
      <w:bookmarkEnd w:id="41"/>
    </w:p>
    <w:p w:rsidR="00CF55EC" w:rsidRDefault="00D31838" w:rsidP="00CF55EC">
      <w:pPr>
        <w:pStyle w:val="a2"/>
        <w:spacing w:before="156" w:after="156"/>
        <w:ind w:firstLine="480"/>
      </w:pPr>
      <w:r w:rsidRPr="00D31838">
        <w:rPr>
          <w:rFonts w:hint="eastAsia"/>
        </w:rPr>
        <w:t>卷积神经网络</w:t>
      </w:r>
      <w:r w:rsidR="00401462">
        <w:rPr>
          <w:rFonts w:hint="eastAsia"/>
        </w:rPr>
        <w:t>(</w:t>
      </w:r>
      <w:r w:rsidR="00401462" w:rsidRPr="008F4D1D">
        <w:rPr>
          <w:rFonts w:hint="eastAsia"/>
        </w:rPr>
        <w:t>Convolutional Neural Networks</w:t>
      </w:r>
      <w:r w:rsidR="00401462">
        <w:t>,</w:t>
      </w:r>
      <w:r w:rsidR="00401462" w:rsidRPr="008F4D1D">
        <w:rPr>
          <w:rFonts w:hint="eastAsia"/>
        </w:rPr>
        <w:t xml:space="preserve"> CNN</w:t>
      </w:r>
      <w:r w:rsidR="00401462">
        <w:rPr>
          <w:rFonts w:hint="eastAsia"/>
        </w:rPr>
        <w:t>)</w:t>
      </w:r>
      <w:r w:rsidRPr="00D31838">
        <w:rPr>
          <w:rFonts w:hint="eastAsia"/>
        </w:rPr>
        <w:t>现在非常适用于</w:t>
      </w:r>
      <w:r>
        <w:rPr>
          <w:rFonts w:hint="eastAsia"/>
        </w:rPr>
        <w:t>处理</w:t>
      </w:r>
      <w:r w:rsidRPr="00D31838">
        <w:rPr>
          <w:rFonts w:hint="eastAsia"/>
        </w:rPr>
        <w:t>自然语言处理</w:t>
      </w:r>
      <w:r>
        <w:rPr>
          <w:rFonts w:hint="eastAsia"/>
        </w:rPr>
        <w:t>的一些任务并且可以得到效果不错的模型</w:t>
      </w:r>
      <w:r w:rsidRPr="00D31838">
        <w:rPr>
          <w:rFonts w:hint="eastAsia"/>
        </w:rPr>
        <w:t>。</w:t>
      </w:r>
      <w:r w:rsidR="00A93A17" w:rsidRPr="00A93A17">
        <w:rPr>
          <w:rFonts w:hint="eastAsia"/>
        </w:rPr>
        <w:t>CNN</w:t>
      </w:r>
      <w:r w:rsidR="00A93A17">
        <w:rPr>
          <w:rFonts w:hint="eastAsia"/>
        </w:rPr>
        <w:t>是具有多层</w:t>
      </w:r>
      <w:r w:rsidR="00A93A17" w:rsidRPr="00A93A17">
        <w:rPr>
          <w:rFonts w:hint="eastAsia"/>
        </w:rPr>
        <w:t>的前馈人工神经网络的扩展架构。</w:t>
      </w:r>
      <w:r w:rsidR="00CF55EC">
        <w:rPr>
          <w:rFonts w:hint="eastAsia"/>
        </w:rPr>
        <w:t>CNN</w:t>
      </w:r>
      <w:r w:rsidR="00CF55EC">
        <w:rPr>
          <w:rFonts w:hint="eastAsia"/>
        </w:rPr>
        <w:t>既可以是基于有监督的，也可以是基于无监督的，但从效果来看，有监督的方法准确率通常会比无监督的方法高一点。</w:t>
      </w:r>
      <w:r w:rsidR="002A1A1B">
        <w:rPr>
          <w:rFonts w:hint="eastAsia"/>
        </w:rPr>
        <w:t>人工</w:t>
      </w:r>
      <w:r w:rsidR="002A1A1B" w:rsidRPr="002A1A1B">
        <w:rPr>
          <w:rFonts w:hint="eastAsia"/>
        </w:rPr>
        <w:t>神经网络</w:t>
      </w:r>
      <w:r w:rsidR="00755366">
        <w:rPr>
          <w:rFonts w:hint="eastAsia"/>
        </w:rPr>
        <w:t>一般包括三层：</w:t>
      </w:r>
      <w:r w:rsidR="002A1A1B">
        <w:rPr>
          <w:rFonts w:hint="eastAsia"/>
        </w:rPr>
        <w:t>输入层，隐藏</w:t>
      </w:r>
      <w:r w:rsidR="002A1A1B" w:rsidRPr="002A1A1B">
        <w:rPr>
          <w:rFonts w:hint="eastAsia"/>
        </w:rPr>
        <w:t>层和输出层。</w:t>
      </w:r>
      <w:r w:rsidR="007B3BD2">
        <w:rPr>
          <w:rFonts w:hint="eastAsia"/>
        </w:rPr>
        <w:t>每个隐藏层和输出层节点连接都模仿动物的视觉皮层的行为，并称作</w:t>
      </w:r>
      <w:r w:rsidR="007B3BD2" w:rsidRPr="007B3BD2">
        <w:rPr>
          <w:rFonts w:hint="eastAsia"/>
        </w:rPr>
        <w:t>神经元</w:t>
      </w:r>
      <w:r w:rsidR="002C1606">
        <w:rPr>
          <w:rFonts w:hint="eastAsia"/>
        </w:rPr>
        <w:t>。</w:t>
      </w:r>
      <w:r w:rsidR="007303C0" w:rsidRPr="007303C0">
        <w:rPr>
          <w:rFonts w:hint="eastAsia"/>
        </w:rPr>
        <w:t>而</w:t>
      </w:r>
      <w:r w:rsidR="007303C0" w:rsidRPr="007303C0">
        <w:rPr>
          <w:rFonts w:hint="eastAsia"/>
        </w:rPr>
        <w:t>CNN</w:t>
      </w:r>
      <w:r w:rsidR="007303C0">
        <w:rPr>
          <w:rFonts w:hint="eastAsia"/>
        </w:rPr>
        <w:t>会</w:t>
      </w:r>
      <w:r w:rsidR="007303C0" w:rsidRPr="007303C0">
        <w:rPr>
          <w:rFonts w:hint="eastAsia"/>
        </w:rPr>
        <w:t>在输入层上应用卷积来计算输出。</w:t>
      </w:r>
      <w:r w:rsidR="003736BC" w:rsidRPr="003736BC">
        <w:rPr>
          <w:rFonts w:hint="eastAsia"/>
        </w:rPr>
        <w:t>因此，</w:t>
      </w:r>
      <w:r w:rsidR="003736BC">
        <w:rPr>
          <w:rFonts w:hint="eastAsia"/>
        </w:rPr>
        <w:t>局部</w:t>
      </w:r>
      <w:r w:rsidR="003736BC" w:rsidRPr="003736BC">
        <w:rPr>
          <w:rFonts w:hint="eastAsia"/>
        </w:rPr>
        <w:t>连接</w:t>
      </w:r>
      <w:r w:rsidR="003736BC">
        <w:rPr>
          <w:rFonts w:hint="eastAsia"/>
        </w:rPr>
        <w:t>会被创建</w:t>
      </w:r>
      <w:r w:rsidR="003736BC" w:rsidRPr="003736BC">
        <w:rPr>
          <w:rFonts w:hint="eastAsia"/>
        </w:rPr>
        <w:t>，其中输入的每个区域连接到输出神经元</w:t>
      </w:r>
      <w:r w:rsidR="00076D82">
        <w:rPr>
          <w:rFonts w:hint="eastAsia"/>
        </w:rPr>
        <w:t>。</w:t>
      </w:r>
      <w:r w:rsidR="00076D82" w:rsidRPr="00076D82">
        <w:rPr>
          <w:rFonts w:hint="eastAsia"/>
        </w:rPr>
        <w:t>CNN</w:t>
      </w:r>
      <w:r w:rsidR="00076D82">
        <w:rPr>
          <w:rFonts w:hint="eastAsia"/>
        </w:rPr>
        <w:t>专为最小化预处理而设计，</w:t>
      </w:r>
      <w:r w:rsidR="00076D82" w:rsidRPr="00076D82">
        <w:rPr>
          <w:rFonts w:hint="eastAsia"/>
        </w:rPr>
        <w:t>研究人员</w:t>
      </w:r>
      <w:r w:rsidR="006A1AA7">
        <w:rPr>
          <w:rFonts w:hint="eastAsia"/>
        </w:rPr>
        <w:t>针对不同问题</w:t>
      </w:r>
      <w:r w:rsidR="00076D82" w:rsidRPr="00076D82">
        <w:rPr>
          <w:rFonts w:hint="eastAsia"/>
        </w:rPr>
        <w:t>提出了</w:t>
      </w:r>
      <w:r w:rsidR="006A1AA7">
        <w:rPr>
          <w:rFonts w:hint="eastAsia"/>
        </w:rPr>
        <w:t>不同</w:t>
      </w:r>
      <w:r w:rsidR="00076D82" w:rsidRPr="00076D82">
        <w:rPr>
          <w:rFonts w:hint="eastAsia"/>
        </w:rPr>
        <w:t>架</w:t>
      </w:r>
      <w:r w:rsidR="006A1AA7">
        <w:rPr>
          <w:rFonts w:hint="eastAsia"/>
        </w:rPr>
        <w:t>构的</w:t>
      </w:r>
      <w:r w:rsidR="006A1AA7">
        <w:rPr>
          <w:rFonts w:hint="eastAsia"/>
        </w:rPr>
        <w:t>CNN</w:t>
      </w:r>
      <w:r w:rsidR="006A1AA7">
        <w:rPr>
          <w:rFonts w:hint="eastAsia"/>
        </w:rPr>
        <w:t>模型</w:t>
      </w:r>
      <w:r w:rsidR="00076D82" w:rsidRPr="00076D82">
        <w:rPr>
          <w:rFonts w:hint="eastAsia"/>
        </w:rPr>
        <w:t>，以提高关系分类性能。</w:t>
      </w:r>
    </w:p>
    <w:p w:rsidR="00401462" w:rsidRDefault="00401462" w:rsidP="00CF55EC">
      <w:pPr>
        <w:pStyle w:val="a2"/>
        <w:spacing w:before="156" w:after="156"/>
        <w:ind w:firstLine="480"/>
      </w:pPr>
      <w:r w:rsidRPr="00401462">
        <w:rPr>
          <w:rFonts w:hint="eastAsia"/>
        </w:rPr>
        <w:t>理解卷积的最简单的方法是将滑动窗函数应用于矩阵。</w:t>
      </w:r>
      <w:r w:rsidR="009006F8" w:rsidRPr="009006F8">
        <w:rPr>
          <w:rFonts w:hint="eastAsia"/>
        </w:rPr>
        <w:t>滑动窗口可以命名为过滤器，特征检测器或内核。</w:t>
      </w:r>
      <w:r w:rsidR="00AC0F6C" w:rsidRPr="00AC0F6C">
        <w:rPr>
          <w:rFonts w:hint="eastAsia"/>
        </w:rPr>
        <w:t>为了实现完整的卷积滤波器，将其值与原始矩阵进行乘积，然后通过在整个矩阵上滑动滤波器来为每个元素求和。</w:t>
      </w:r>
      <w:r w:rsidR="00840D8A" w:rsidRPr="00840D8A">
        <w:rPr>
          <w:rFonts w:hint="eastAsia"/>
        </w:rPr>
        <w:t>CNN</w:t>
      </w:r>
      <w:r w:rsidR="00840D8A" w:rsidRPr="00840D8A">
        <w:rPr>
          <w:rFonts w:hint="eastAsia"/>
        </w:rPr>
        <w:t>中的第一层是输入层。</w:t>
      </w:r>
      <w:r w:rsidR="00840D8A" w:rsidRPr="00840D8A">
        <w:rPr>
          <w:rFonts w:hint="eastAsia"/>
        </w:rPr>
        <w:t xml:space="preserve"> </w:t>
      </w:r>
      <w:r w:rsidR="00155CF9">
        <w:rPr>
          <w:rFonts w:hint="eastAsia"/>
        </w:rPr>
        <w:t>它可以具有单个或多个通道，取决于表示和需要，或者可以</w:t>
      </w:r>
      <w:r w:rsidR="00840D8A" w:rsidRPr="00840D8A">
        <w:rPr>
          <w:rFonts w:hint="eastAsia"/>
        </w:rPr>
        <w:t>用于不同</w:t>
      </w:r>
      <w:r w:rsidR="00A61048">
        <w:rPr>
          <w:rFonts w:hint="eastAsia"/>
        </w:rPr>
        <w:t>词向量的单独通道。</w:t>
      </w:r>
      <w:r w:rsidR="007B1FE3">
        <w:rPr>
          <w:rFonts w:hint="eastAsia"/>
        </w:rPr>
        <w:t>第二层或卷积层由特征图谱</w:t>
      </w:r>
      <w:r w:rsidR="007B1FE3" w:rsidRPr="007B1FE3">
        <w:rPr>
          <w:rFonts w:hint="eastAsia"/>
        </w:rPr>
        <w:t>组成。要从输入层移动到特征图，输入层与滤波器进行卷积，然后在池</w:t>
      </w:r>
      <w:r w:rsidR="00463996">
        <w:rPr>
          <w:rFonts w:hint="eastAsia"/>
        </w:rPr>
        <w:t>化</w:t>
      </w:r>
      <w:r w:rsidR="007B1FE3" w:rsidRPr="007B1FE3">
        <w:rPr>
          <w:rFonts w:hint="eastAsia"/>
        </w:rPr>
        <w:t>层添加偏置。</w:t>
      </w:r>
      <w:r w:rsidR="00001DA2" w:rsidRPr="00001DA2">
        <w:rPr>
          <w:rFonts w:hint="eastAsia"/>
        </w:rPr>
        <w:t>池</w:t>
      </w:r>
      <w:r w:rsidR="00001DA2">
        <w:rPr>
          <w:rFonts w:hint="eastAsia"/>
        </w:rPr>
        <w:t>化</w:t>
      </w:r>
      <w:r w:rsidR="0093533B">
        <w:rPr>
          <w:rFonts w:hint="eastAsia"/>
        </w:rPr>
        <w:t>层仔细检查其输入，并</w:t>
      </w:r>
      <w:r w:rsidR="00001DA2" w:rsidRPr="00001DA2">
        <w:rPr>
          <w:rFonts w:hint="eastAsia"/>
        </w:rPr>
        <w:t>在每个过滤器的结果处</w:t>
      </w:r>
      <w:r w:rsidR="0093533B">
        <w:rPr>
          <w:rFonts w:hint="eastAsia"/>
        </w:rPr>
        <w:t>取最大值</w:t>
      </w:r>
      <w:r w:rsidR="00001DA2" w:rsidRPr="00001DA2">
        <w:rPr>
          <w:rFonts w:hint="eastAsia"/>
        </w:rPr>
        <w:t>是一个常见方法。</w:t>
      </w:r>
      <w:r w:rsidR="00820709">
        <w:rPr>
          <w:rFonts w:hint="eastAsia"/>
        </w:rPr>
        <w:t>最终结果送入一个非线性层，即一个带有激活功能的神经元层。</w:t>
      </w:r>
      <w:r w:rsidR="00E37945">
        <w:rPr>
          <w:rFonts w:hint="eastAsia"/>
        </w:rPr>
        <w:t>滤波器会被随机初始化</w:t>
      </w:r>
      <w:r w:rsidR="00D810B1">
        <w:rPr>
          <w:rFonts w:hint="eastAsia"/>
        </w:rPr>
        <w:t>，并在模型训练中被迭代更新。</w:t>
      </w:r>
      <w:r w:rsidR="00AE0E32">
        <w:rPr>
          <w:rFonts w:hint="eastAsia"/>
        </w:rPr>
        <w:t>不同的滤波器互不相同，并且每个滤波器都对应着一个特征图谱。</w:t>
      </w:r>
    </w:p>
    <w:p w:rsidR="00E926CF" w:rsidRPr="00401462" w:rsidRDefault="0024094C" w:rsidP="00CF55EC">
      <w:pPr>
        <w:pStyle w:val="a2"/>
        <w:spacing w:before="156" w:after="156"/>
        <w:ind w:firstLine="480"/>
      </w:pPr>
      <w:r>
        <w:rPr>
          <w:rFonts w:hint="eastAsia"/>
        </w:rPr>
        <w:t>最后，在经过多个</w:t>
      </w:r>
      <w:r w:rsidR="00E926CF" w:rsidRPr="00E926CF">
        <w:rPr>
          <w:rFonts w:hint="eastAsia"/>
        </w:rPr>
        <w:t>卷积</w:t>
      </w:r>
      <w:r>
        <w:rPr>
          <w:rFonts w:hint="eastAsia"/>
        </w:rPr>
        <w:t>层和池化层</w:t>
      </w:r>
      <w:r w:rsidR="00E926CF" w:rsidRPr="00E926CF">
        <w:rPr>
          <w:rFonts w:hint="eastAsia"/>
        </w:rPr>
        <w:t>之后，</w:t>
      </w:r>
      <w:r w:rsidR="00D52E9F">
        <w:rPr>
          <w:rFonts w:hint="eastAsia"/>
        </w:rPr>
        <w:t>最后会有一个全连接层与之相连接。全连接</w:t>
      </w:r>
      <w:r w:rsidR="00E926CF" w:rsidRPr="00E926CF">
        <w:rPr>
          <w:rFonts w:hint="eastAsia"/>
        </w:rPr>
        <w:t>层</w:t>
      </w:r>
      <w:r w:rsidR="00D52E9F">
        <w:rPr>
          <w:rFonts w:hint="eastAsia"/>
        </w:rPr>
        <w:t>的</w:t>
      </w:r>
      <w:r w:rsidR="00E926CF" w:rsidRPr="00E926CF">
        <w:rPr>
          <w:rFonts w:hint="eastAsia"/>
        </w:rPr>
        <w:t>神经元</w:t>
      </w:r>
      <w:r w:rsidR="00144251">
        <w:rPr>
          <w:rFonts w:hint="eastAsia"/>
        </w:rPr>
        <w:t>会</w:t>
      </w:r>
      <w:r w:rsidR="00E926CF" w:rsidRPr="00E926CF">
        <w:rPr>
          <w:rFonts w:hint="eastAsia"/>
        </w:rPr>
        <w:t>与先前层中的所有激活的</w:t>
      </w:r>
      <w:r w:rsidR="00144251">
        <w:rPr>
          <w:rFonts w:hint="eastAsia"/>
        </w:rPr>
        <w:t>神经元</w:t>
      </w:r>
      <w:r w:rsidR="00137FFE">
        <w:rPr>
          <w:rFonts w:hint="eastAsia"/>
        </w:rPr>
        <w:t>完全连接，并且它们能否被</w:t>
      </w:r>
      <w:r w:rsidR="00E926CF" w:rsidRPr="00E926CF">
        <w:rPr>
          <w:rFonts w:hint="eastAsia"/>
        </w:rPr>
        <w:t>激活可以通过矩阵乘法来评估。</w:t>
      </w:r>
      <w:r w:rsidR="00E926CF" w:rsidRPr="00E926CF">
        <w:rPr>
          <w:rFonts w:hint="eastAsia"/>
        </w:rPr>
        <w:t xml:space="preserve"> </w:t>
      </w:r>
      <w:r w:rsidR="00E926CF" w:rsidRPr="00E926CF">
        <w:rPr>
          <w:rFonts w:hint="eastAsia"/>
        </w:rPr>
        <w:t>通过</w:t>
      </w:r>
      <w:r w:rsidR="00E926CF" w:rsidRPr="00E926CF">
        <w:rPr>
          <w:rFonts w:hint="eastAsia"/>
        </w:rPr>
        <w:t>max pooling</w:t>
      </w:r>
      <w:r w:rsidR="009B11B9">
        <w:rPr>
          <w:rFonts w:hint="eastAsia"/>
        </w:rPr>
        <w:t>生成的特征向量</w:t>
      </w:r>
      <w:r w:rsidR="003E5DCB">
        <w:rPr>
          <w:rFonts w:hint="eastAsia"/>
        </w:rPr>
        <w:t>会</w:t>
      </w:r>
      <w:r w:rsidR="009B11B9">
        <w:rPr>
          <w:rFonts w:hint="eastAsia"/>
        </w:rPr>
        <w:t>被</w:t>
      </w:r>
      <w:r w:rsidR="00B71A7D">
        <w:rPr>
          <w:rFonts w:hint="eastAsia"/>
        </w:rPr>
        <w:t>送到损</w:t>
      </w:r>
      <w:r w:rsidR="00E926CF" w:rsidRPr="00E926CF">
        <w:rPr>
          <w:rFonts w:hint="eastAsia"/>
        </w:rPr>
        <w:t>失层。</w:t>
      </w:r>
      <w:r w:rsidR="00C13101">
        <w:rPr>
          <w:rFonts w:hint="eastAsia"/>
        </w:rPr>
        <w:t>损失层</w:t>
      </w:r>
      <w:r w:rsidR="00E926CF" w:rsidRPr="00E926CF">
        <w:rPr>
          <w:rFonts w:hint="eastAsia"/>
        </w:rPr>
        <w:t>使用损失函数作为网络训练的惩罚</w:t>
      </w:r>
      <w:r w:rsidR="0046353E">
        <w:rPr>
          <w:rFonts w:hint="eastAsia"/>
        </w:rPr>
        <w:t>并产生</w:t>
      </w:r>
      <w:r w:rsidR="00E926CF" w:rsidRPr="00E926CF">
        <w:rPr>
          <w:rFonts w:hint="eastAsia"/>
        </w:rPr>
        <w:t>预测和真实标签的变化。</w:t>
      </w:r>
      <w:r w:rsidR="001F774E">
        <w:rPr>
          <w:rFonts w:hint="eastAsia"/>
        </w:rPr>
        <w:t>从而</w:t>
      </w:r>
      <w:r w:rsidR="00E926CF" w:rsidRPr="00E926CF">
        <w:rPr>
          <w:rFonts w:hint="eastAsia"/>
        </w:rPr>
        <w:t>输出层</w:t>
      </w:r>
      <w:r w:rsidR="001F774E">
        <w:rPr>
          <w:rFonts w:hint="eastAsia"/>
        </w:rPr>
        <w:t>可以</w:t>
      </w:r>
      <w:r w:rsidR="00E926CF" w:rsidRPr="00E926CF">
        <w:rPr>
          <w:rFonts w:hint="eastAsia"/>
        </w:rPr>
        <w:t>提取</w:t>
      </w:r>
      <w:r w:rsidR="001F774E">
        <w:rPr>
          <w:rFonts w:hint="eastAsia"/>
        </w:rPr>
        <w:t>出</w:t>
      </w:r>
      <w:r w:rsidR="00E926CF" w:rsidRPr="00E926CF">
        <w:rPr>
          <w:rFonts w:hint="eastAsia"/>
        </w:rPr>
        <w:t>输入句的关系标签。</w:t>
      </w:r>
      <w:r w:rsidR="005F03AF" w:rsidRPr="005F03AF">
        <w:rPr>
          <w:rFonts w:hint="eastAsia"/>
        </w:rPr>
        <w:t>研究人员</w:t>
      </w:r>
      <w:r w:rsidR="005F03AF">
        <w:rPr>
          <w:rFonts w:hint="eastAsia"/>
        </w:rPr>
        <w:t>会选择超参数和正则化</w:t>
      </w:r>
      <w:r w:rsidR="005F03AF" w:rsidRPr="005F03AF">
        <w:rPr>
          <w:rFonts w:hint="eastAsia"/>
        </w:rPr>
        <w:t>方案来解决其</w:t>
      </w:r>
      <w:r w:rsidR="005F03AF">
        <w:rPr>
          <w:rFonts w:hint="eastAsia"/>
        </w:rPr>
        <w:t>模型</w:t>
      </w:r>
      <w:r w:rsidR="005F03AF" w:rsidRPr="005F03AF">
        <w:rPr>
          <w:rFonts w:hint="eastAsia"/>
        </w:rPr>
        <w:t>中的过拟合问题</w:t>
      </w:r>
      <w:r w:rsidR="00153D5C">
        <w:rPr>
          <w:rFonts w:hint="eastAsia"/>
        </w:rPr>
        <w:t>，以增加模型的泛化能力</w:t>
      </w:r>
      <w:r w:rsidR="005F03AF" w:rsidRPr="005F03AF">
        <w:rPr>
          <w:rFonts w:hint="eastAsia"/>
        </w:rPr>
        <w:t>。</w:t>
      </w:r>
    </w:p>
    <w:p w:rsidR="003221D7" w:rsidRDefault="008F3087" w:rsidP="0037060A">
      <w:pPr>
        <w:pStyle w:val="a2"/>
        <w:spacing w:before="156" w:after="156"/>
        <w:ind w:firstLine="480"/>
      </w:pPr>
      <w:r>
        <w:rPr>
          <w:rFonts w:hint="eastAsia"/>
        </w:rPr>
        <w:lastRenderedPageBreak/>
        <w:t>Zeng</w:t>
      </w:r>
      <w:r w:rsidR="00003850">
        <w:fldChar w:fldCharType="begin"/>
      </w:r>
      <w:r w:rsidR="00003850">
        <w:instrText xml:space="preserve"> </w:instrText>
      </w:r>
      <w:r w:rsidR="00003850">
        <w:rPr>
          <w:rFonts w:hint="eastAsia"/>
        </w:rPr>
        <w:instrText>REF _Ref480131693 \r \h</w:instrText>
      </w:r>
      <w:r w:rsidR="00003850">
        <w:instrText xml:space="preserve"> </w:instrText>
      </w:r>
      <w:r w:rsidR="00003850">
        <w:fldChar w:fldCharType="separate"/>
      </w:r>
      <w:r w:rsidR="00697E29">
        <w:t>[37]</w:t>
      </w:r>
      <w:r w:rsidR="00003850">
        <w:fldChar w:fldCharType="end"/>
      </w:r>
      <w:r w:rsidR="0037060A" w:rsidRPr="0037060A">
        <w:rPr>
          <w:rFonts w:hint="eastAsia"/>
        </w:rPr>
        <w:t xml:space="preserve"> </w:t>
      </w:r>
      <w:r w:rsidR="0037060A">
        <w:rPr>
          <w:rFonts w:hint="eastAsia"/>
        </w:rPr>
        <w:t>最早提出使用卷积神经网络来解决实体</w:t>
      </w:r>
      <w:r w:rsidR="0037060A" w:rsidRPr="003221D7">
        <w:rPr>
          <w:rFonts w:hint="eastAsia"/>
        </w:rPr>
        <w:t>关系抽取</w:t>
      </w:r>
      <w:r w:rsidR="0037060A">
        <w:rPr>
          <w:rFonts w:hint="eastAsia"/>
        </w:rPr>
        <w:t>问题</w:t>
      </w:r>
      <w:r w:rsidR="0037060A" w:rsidRPr="003221D7">
        <w:rPr>
          <w:rFonts w:hint="eastAsia"/>
        </w:rPr>
        <w:t>。他们</w:t>
      </w:r>
      <w:r w:rsidR="0037060A">
        <w:rPr>
          <w:rFonts w:hint="eastAsia"/>
        </w:rPr>
        <w:t>将句子当中的每个词对应的词向量以及词的位置信息结合在一起</w:t>
      </w:r>
      <w:r w:rsidR="0037060A" w:rsidRPr="003221D7">
        <w:rPr>
          <w:rFonts w:hint="eastAsia"/>
        </w:rPr>
        <w:t>作为卷积神经网络的输入</w:t>
      </w:r>
      <w:r w:rsidR="0037060A">
        <w:rPr>
          <w:rFonts w:hint="eastAsia"/>
        </w:rPr>
        <w:t>层，通过卷积操作、池化操作和最终全连接层</w:t>
      </w:r>
      <w:r w:rsidR="0037060A" w:rsidRPr="003221D7">
        <w:rPr>
          <w:rFonts w:hint="eastAsia"/>
        </w:rPr>
        <w:t>得到句子</w:t>
      </w:r>
      <w:r w:rsidR="0037060A">
        <w:rPr>
          <w:rFonts w:hint="eastAsia"/>
        </w:rPr>
        <w:t>的分布式表示，用于之后关系分类模型的输入</w:t>
      </w:r>
      <w:r w:rsidR="003221D7" w:rsidRPr="003221D7">
        <w:rPr>
          <w:rFonts w:hint="eastAsia"/>
        </w:rPr>
        <w:t>。</w:t>
      </w:r>
      <w:r w:rsidR="00B70089">
        <w:rPr>
          <w:rFonts w:hint="eastAsia"/>
        </w:rPr>
        <w:t>Zeng</w:t>
      </w:r>
      <w:r w:rsidR="00B70089">
        <w:rPr>
          <w:rFonts w:hint="eastAsia"/>
        </w:rPr>
        <w:t>的主要贡献可以总结为三个方面：</w:t>
      </w:r>
      <w:r w:rsidR="00B70089">
        <w:rPr>
          <w:rFonts w:hint="eastAsia"/>
        </w:rPr>
        <w:t>1</w:t>
      </w:r>
      <w:r w:rsidR="00B70089">
        <w:t>)</w:t>
      </w:r>
      <w:r w:rsidR="00B70089" w:rsidRPr="00B70089">
        <w:rPr>
          <w:rFonts w:hint="eastAsia"/>
        </w:rPr>
        <w:t xml:space="preserve"> </w:t>
      </w:r>
      <w:r w:rsidR="00B70089" w:rsidRPr="00B70089">
        <w:rPr>
          <w:rFonts w:hint="eastAsia"/>
        </w:rPr>
        <w:t>探索在没有复杂</w:t>
      </w:r>
      <w:r w:rsidR="00B70089" w:rsidRPr="00B70089">
        <w:rPr>
          <w:rFonts w:hint="eastAsia"/>
        </w:rPr>
        <w:t>NLP</w:t>
      </w:r>
      <w:r w:rsidR="00B70089" w:rsidRPr="00B70089">
        <w:rPr>
          <w:rFonts w:hint="eastAsia"/>
        </w:rPr>
        <w:t>预处理的情况下执</w:t>
      </w:r>
      <w:r w:rsidR="00007E1D">
        <w:rPr>
          <w:rFonts w:hint="eastAsia"/>
        </w:rPr>
        <w:t>行关系分类的可行性，其中</w:t>
      </w:r>
      <w:r w:rsidR="00B70089" w:rsidRPr="00B70089">
        <w:rPr>
          <w:rFonts w:hint="eastAsia"/>
        </w:rPr>
        <w:t>卷积</w:t>
      </w:r>
      <w:r w:rsidR="00B70089">
        <w:rPr>
          <w:rFonts w:hint="eastAsia"/>
        </w:rPr>
        <w:t>神经网络主要</w:t>
      </w:r>
      <w:r w:rsidR="003C13DB">
        <w:rPr>
          <w:rFonts w:hint="eastAsia"/>
        </w:rPr>
        <w:t>用于提取词法和句子级特征；</w:t>
      </w:r>
      <w:r w:rsidR="003C13DB">
        <w:rPr>
          <w:rFonts w:hint="eastAsia"/>
        </w:rPr>
        <w:t>2</w:t>
      </w:r>
      <w:r w:rsidR="003C13DB">
        <w:t>)</w:t>
      </w:r>
      <w:r w:rsidR="003C13DB" w:rsidRPr="003C13DB">
        <w:rPr>
          <w:rFonts w:hint="eastAsia"/>
        </w:rPr>
        <w:t xml:space="preserve"> </w:t>
      </w:r>
      <w:r w:rsidR="003C13DB">
        <w:rPr>
          <w:rFonts w:hint="eastAsia"/>
        </w:rPr>
        <w:t>为了指定应该分配关系标签的实体</w:t>
      </w:r>
      <w:r w:rsidR="003C13DB" w:rsidRPr="003C13DB">
        <w:rPr>
          <w:rFonts w:hint="eastAsia"/>
        </w:rPr>
        <w:t>对，提出了位置特征来对</w:t>
      </w:r>
      <w:r w:rsidR="00260E2F">
        <w:rPr>
          <w:rFonts w:hint="eastAsia"/>
        </w:rPr>
        <w:t>CNN</w:t>
      </w:r>
      <w:r w:rsidR="003C13DB" w:rsidRPr="003C13DB">
        <w:rPr>
          <w:rFonts w:hint="eastAsia"/>
        </w:rPr>
        <w:t>中的目标名词对的相对距离进行编码。</w:t>
      </w:r>
      <w:r w:rsidR="00492F5D">
        <w:rPr>
          <w:rFonts w:hint="eastAsia"/>
        </w:rPr>
        <w:t>3</w:t>
      </w:r>
      <w:r w:rsidR="00492F5D">
        <w:t>)</w:t>
      </w:r>
      <w:r w:rsidR="00492F5D" w:rsidRPr="00492F5D">
        <w:rPr>
          <w:rFonts w:hint="eastAsia"/>
        </w:rPr>
        <w:t xml:space="preserve"> </w:t>
      </w:r>
      <w:r w:rsidR="00492F5D" w:rsidRPr="00492F5D">
        <w:rPr>
          <w:rFonts w:hint="eastAsia"/>
        </w:rPr>
        <w:t>使用</w:t>
      </w:r>
      <w:r w:rsidR="00492F5D" w:rsidRPr="00492F5D">
        <w:rPr>
          <w:rFonts w:hint="eastAsia"/>
        </w:rPr>
        <w:t>SemEval-2010 Task 8</w:t>
      </w:r>
      <w:r w:rsidR="00492F5D">
        <w:rPr>
          <w:rFonts w:hint="eastAsia"/>
        </w:rPr>
        <w:t>数据集进行实验，</w:t>
      </w:r>
      <w:r w:rsidR="009D0F15">
        <w:rPr>
          <w:rFonts w:hint="eastAsia"/>
        </w:rPr>
        <w:t>实验结果表明，提出的位置特征对关系分类至关重要，以及</w:t>
      </w:r>
      <w:r w:rsidR="00492F5D" w:rsidRPr="00492F5D">
        <w:rPr>
          <w:rFonts w:hint="eastAsia"/>
        </w:rPr>
        <w:t>提取的词汇和句子级别特征对于关系分类是有效的。</w:t>
      </w:r>
      <w:r w:rsidR="003221D7" w:rsidRPr="003221D7">
        <w:rPr>
          <w:rFonts w:hint="eastAsia"/>
        </w:rPr>
        <w:t>后来，</w:t>
      </w:r>
      <w:r w:rsidR="003221D7" w:rsidRPr="003221D7">
        <w:rPr>
          <w:rFonts w:hint="eastAsia"/>
        </w:rPr>
        <w:t>Santos</w:t>
      </w:r>
      <w:r w:rsidR="00043FEB">
        <w:fldChar w:fldCharType="begin"/>
      </w:r>
      <w:r w:rsidR="00043FEB">
        <w:instrText xml:space="preserve"> </w:instrText>
      </w:r>
      <w:r w:rsidR="00043FEB">
        <w:rPr>
          <w:rFonts w:hint="eastAsia"/>
        </w:rPr>
        <w:instrText>REF _Ref480147122 \r \h</w:instrText>
      </w:r>
      <w:r w:rsidR="00043FEB">
        <w:instrText xml:space="preserve"> </w:instrText>
      </w:r>
      <w:r w:rsidR="00043FEB">
        <w:fldChar w:fldCharType="separate"/>
      </w:r>
      <w:r w:rsidR="00697E29">
        <w:t>[38]</w:t>
      </w:r>
      <w:r w:rsidR="00043FEB">
        <w:fldChar w:fldCharType="end"/>
      </w:r>
      <w:r w:rsidR="00EB29CC">
        <w:rPr>
          <w:rFonts w:hint="eastAsia"/>
        </w:rPr>
        <w:t>提出了一种比较新颖的卷积神经网络用于实体</w:t>
      </w:r>
      <w:r w:rsidR="003221D7" w:rsidRPr="003221D7">
        <w:rPr>
          <w:rFonts w:hint="eastAsia"/>
        </w:rPr>
        <w:t>关系</w:t>
      </w:r>
      <w:r w:rsidR="00EB29CC">
        <w:rPr>
          <w:rFonts w:hint="eastAsia"/>
        </w:rPr>
        <w:t>的</w:t>
      </w:r>
      <w:r w:rsidR="003221D7" w:rsidRPr="003221D7">
        <w:rPr>
          <w:rFonts w:hint="eastAsia"/>
        </w:rPr>
        <w:t>抽取，</w:t>
      </w:r>
      <w:r w:rsidR="00170B57">
        <w:rPr>
          <w:rFonts w:hint="eastAsia"/>
        </w:rPr>
        <w:t>它的原理是</w:t>
      </w:r>
      <m:oMath>
        <m:r>
          <m:rPr>
            <m:sty m:val="p"/>
          </m:rPr>
          <w:rPr>
            <w:rFonts w:ascii="Cambria Math" w:hAnsi="Cambria Math" w:hint="eastAsia"/>
          </w:rPr>
          <m:t>采用了新的损失函数，从而可以比较好的将不同的关系类别区分开来</m:t>
        </m:r>
      </m:oMath>
      <w:r w:rsidR="00170B57">
        <w:rPr>
          <w:rFonts w:hint="eastAsia"/>
        </w:rPr>
        <w:t>，提升了分类模型的准确率。</w:t>
      </w:r>
    </w:p>
    <w:p w:rsidR="00AE14B1" w:rsidRDefault="00AE14B1" w:rsidP="00AE14B1">
      <w:pPr>
        <w:pStyle w:val="3"/>
        <w:spacing w:before="156" w:after="156"/>
      </w:pPr>
      <w:bookmarkStart w:id="42" w:name="_Toc482002605"/>
      <w:r>
        <w:t>基于</w:t>
      </w:r>
      <w:r>
        <w:t>RNN</w:t>
      </w:r>
      <w:r>
        <w:t>的</w:t>
      </w:r>
      <w:r w:rsidR="00BC0B7A">
        <w:t>方法</w:t>
      </w:r>
      <w:bookmarkEnd w:id="42"/>
    </w:p>
    <w:p w:rsidR="00AB3851" w:rsidRDefault="00376C68" w:rsidP="00AB3851">
      <w:pPr>
        <w:pStyle w:val="a2"/>
        <w:spacing w:before="156" w:after="156"/>
        <w:ind w:firstLine="480"/>
      </w:pPr>
      <m:oMath>
        <m:r>
          <m:rPr>
            <m:sty m:val="p"/>
          </m:rPr>
          <w:rPr>
            <w:rFonts w:ascii="Cambria Math" w:hAnsi="Cambria Math" w:hint="eastAsia"/>
          </w:rPr>
          <m:t>循环神经网络</m:t>
        </m:r>
      </m:oMath>
      <w:r w:rsidR="00D840D9">
        <w:rPr>
          <w:rFonts w:hint="eastAsia"/>
        </w:rPr>
        <w:t>(</w:t>
      </w:r>
      <w:r w:rsidR="00D840D9" w:rsidRPr="00D840D9">
        <w:t>Recurrent Neural Network</w:t>
      </w:r>
      <w:r w:rsidR="00D840D9">
        <w:t>,</w:t>
      </w:r>
      <w:r w:rsidR="00384365">
        <w:t xml:space="preserve"> </w:t>
      </w:r>
      <w:r w:rsidR="00AB3851" w:rsidRPr="00AB3851">
        <w:rPr>
          <w:rFonts w:hint="eastAsia"/>
        </w:rPr>
        <w:t>RNN</w:t>
      </w:r>
      <w:r w:rsidR="00D840D9">
        <w:rPr>
          <w:rFonts w:hint="eastAsia"/>
        </w:rPr>
        <w:t>)</w:t>
      </w:r>
      <w:r w:rsidR="00DE28E4">
        <w:rPr>
          <w:rFonts w:hint="eastAsia"/>
        </w:rPr>
        <w:t>也是一种深度的神经</w:t>
      </w:r>
      <w:r w:rsidR="00AB3851" w:rsidRPr="00AB3851">
        <w:rPr>
          <w:rFonts w:hint="eastAsia"/>
        </w:rPr>
        <w:t>网络，其中单元之间的连接形成定向循环。</w:t>
      </w:r>
      <w:r w:rsidR="003B12BA">
        <w:rPr>
          <w:rFonts w:hint="eastAsia"/>
        </w:rPr>
        <w:t>这使得它</w:t>
      </w:r>
      <w:r w:rsidR="00AB3851" w:rsidRPr="00AB3851">
        <w:rPr>
          <w:rFonts w:hint="eastAsia"/>
        </w:rPr>
        <w:t>适用于诸如未分段连接的手写识别或语音识别等任务。</w:t>
      </w:r>
      <w:r w:rsidR="00B12276">
        <w:rPr>
          <w:rFonts w:hint="eastAsia"/>
        </w:rPr>
        <w:t>由于基于</w:t>
      </w:r>
      <w:r w:rsidR="00B12276">
        <w:rPr>
          <w:rFonts w:hint="eastAsia"/>
        </w:rPr>
        <w:t>CNN</w:t>
      </w:r>
      <w:r w:rsidR="00B12276">
        <w:rPr>
          <w:rFonts w:hint="eastAsia"/>
        </w:rPr>
        <w:t>的方法缺乏学习时间特征的能力，</w:t>
      </w:r>
      <w:r w:rsidR="00B93E8C" w:rsidRPr="00B93E8C">
        <w:rPr>
          <w:rFonts w:hint="eastAsia"/>
        </w:rPr>
        <w:t>特别是</w:t>
      </w:r>
      <w:r w:rsidR="00B93E8C">
        <w:rPr>
          <w:rFonts w:hint="eastAsia"/>
        </w:rPr>
        <w:t>实体</w:t>
      </w:r>
      <w:r w:rsidR="00B93E8C" w:rsidRPr="00B93E8C">
        <w:rPr>
          <w:rFonts w:hint="eastAsia"/>
        </w:rPr>
        <w:t>对之间的长距离依赖关系</w:t>
      </w:r>
      <w:r w:rsidR="00B93E8C">
        <w:rPr>
          <w:rFonts w:hint="eastAsia"/>
        </w:rPr>
        <w:t>处理的效果不够好，因此相关领域的研究学者尝试将</w:t>
      </w:r>
      <w:r w:rsidR="00B93E8C">
        <w:rPr>
          <w:rFonts w:hint="eastAsia"/>
        </w:rPr>
        <w:t>RNN</w:t>
      </w:r>
      <w:r w:rsidR="00B93E8C">
        <w:rPr>
          <w:rFonts w:hint="eastAsia"/>
        </w:rPr>
        <w:t>应用于关系抽取的任务中</w:t>
      </w:r>
      <w:r w:rsidR="00B93E8C" w:rsidRPr="00B93E8C">
        <w:rPr>
          <w:rFonts w:hint="eastAsia"/>
        </w:rPr>
        <w:t>。</w:t>
      </w:r>
    </w:p>
    <w:p w:rsidR="00AE027A" w:rsidRDefault="00AE027A" w:rsidP="00AB3851">
      <w:pPr>
        <w:pStyle w:val="a2"/>
        <w:spacing w:before="156" w:after="156"/>
        <w:ind w:firstLine="480"/>
      </w:pPr>
      <w:r w:rsidRPr="00AE027A">
        <w:rPr>
          <w:rFonts w:hint="eastAsia"/>
        </w:rPr>
        <w:t>RNN</w:t>
      </w:r>
      <w:r>
        <w:rPr>
          <w:rFonts w:hint="eastAsia"/>
        </w:rPr>
        <w:t>的思想是利用序列</w:t>
      </w:r>
      <w:r w:rsidR="006A167E">
        <w:rPr>
          <w:rFonts w:hint="eastAsia"/>
        </w:rPr>
        <w:t>信息，</w:t>
      </w:r>
      <m:oMath>
        <m:r>
          <m:rPr>
            <m:sty m:val="p"/>
          </m:rPr>
          <w:rPr>
            <w:rFonts w:ascii="Cambria Math" w:hAnsi="Cambria Math" w:hint="eastAsia"/>
          </w:rPr>
          <m:t>在传统的神经网络中，通常假设所有的输入和</m:t>
        </m:r>
      </m:oMath>
      <w:r w:rsidR="00901D60">
        <w:rPr>
          <w:rFonts w:hint="eastAsia"/>
        </w:rPr>
        <w:t>输出</w:t>
      </w:r>
      <w:r w:rsidRPr="00AE027A">
        <w:rPr>
          <w:rFonts w:hint="eastAsia"/>
        </w:rPr>
        <w:t>是相互独立的</w:t>
      </w:r>
      <w:r w:rsidR="00555419">
        <w:rPr>
          <w:rFonts w:hint="eastAsia"/>
        </w:rPr>
        <w:t>，二者之间没有任何联系</w:t>
      </w:r>
      <w:r w:rsidRPr="00AE027A">
        <w:rPr>
          <w:rFonts w:hint="eastAsia"/>
        </w:rPr>
        <w:t>。但是对于许多任务来说</w:t>
      </w:r>
      <w:r w:rsidR="00B8730D">
        <w:rPr>
          <w:rFonts w:hint="eastAsia"/>
        </w:rPr>
        <w:t>事实情况并非如此</w:t>
      </w:r>
      <w:r w:rsidRPr="00AE027A">
        <w:rPr>
          <w:rFonts w:hint="eastAsia"/>
        </w:rPr>
        <w:t>。</w:t>
      </w:r>
      <w:r w:rsidR="00CF59C1">
        <w:rPr>
          <w:rFonts w:hint="eastAsia"/>
        </w:rPr>
        <w:t>比如说</w:t>
      </w:r>
      <w:r w:rsidRPr="00AE027A">
        <w:rPr>
          <w:rFonts w:hint="eastAsia"/>
        </w:rPr>
        <w:t>预测一个句子中的下一个单词，</w:t>
      </w:r>
      <w:r w:rsidR="00282832">
        <w:rPr>
          <w:rFonts w:hint="eastAsia"/>
        </w:rPr>
        <w:t>需要考虑</w:t>
      </w:r>
      <w:r w:rsidRPr="00AE027A">
        <w:rPr>
          <w:rFonts w:hint="eastAsia"/>
        </w:rPr>
        <w:t>哪些单词来自它。</w:t>
      </w:r>
      <w:r w:rsidRPr="00AE027A">
        <w:rPr>
          <w:rFonts w:hint="eastAsia"/>
        </w:rPr>
        <w:t>RNN</w:t>
      </w:r>
      <w:r w:rsidRPr="00AE027A">
        <w:rPr>
          <w:rFonts w:hint="eastAsia"/>
        </w:rPr>
        <w:t>称为循环，因为它们对序列的每个元素执行相同的任务，输出取决于先前的计算。考虑</w:t>
      </w:r>
      <w:r w:rsidRPr="00AE027A">
        <w:rPr>
          <w:rFonts w:hint="eastAsia"/>
        </w:rPr>
        <w:t>RNN</w:t>
      </w:r>
      <w:r w:rsidRPr="00AE027A">
        <w:rPr>
          <w:rFonts w:hint="eastAsia"/>
        </w:rPr>
        <w:t>的另一种方法是，它们有一个“记忆”，捕获到目前为止所计算的信息。在理论上，</w:t>
      </w:r>
      <w:r w:rsidRPr="00AE027A">
        <w:rPr>
          <w:rFonts w:hint="eastAsia"/>
        </w:rPr>
        <w:t>RNN</w:t>
      </w:r>
      <w:r w:rsidRPr="00AE027A">
        <w:rPr>
          <w:rFonts w:hint="eastAsia"/>
        </w:rPr>
        <w:t>可以以任意长的序列使用信息，但在实践中，它们仅限于回顾</w:t>
      </w:r>
      <w:r w:rsidR="009A54A1">
        <w:rPr>
          <w:rFonts w:hint="eastAsia"/>
        </w:rPr>
        <w:t>前</w:t>
      </w:r>
      <w:r w:rsidRPr="00AE027A">
        <w:rPr>
          <w:rFonts w:hint="eastAsia"/>
        </w:rPr>
        <w:t>几个步骤。</w:t>
      </w:r>
      <w:r w:rsidR="00261E48">
        <w:rPr>
          <w:rFonts w:hint="eastAsia"/>
        </w:rPr>
        <w:t>一个典型</w:t>
      </w:r>
      <w:r w:rsidR="00261E48">
        <w:rPr>
          <w:rFonts w:hint="eastAsia"/>
        </w:rPr>
        <w:t>RNN</w:t>
      </w:r>
      <w:r w:rsidR="00261E48">
        <w:rPr>
          <w:rFonts w:hint="eastAsia"/>
        </w:rPr>
        <w:t>结构如图</w:t>
      </w:r>
      <w:r w:rsidR="00666E29">
        <w:rPr>
          <w:rFonts w:hint="eastAsia"/>
        </w:rPr>
        <w:t>2-2</w:t>
      </w:r>
      <w:r w:rsidR="00261E48">
        <w:rPr>
          <w:rFonts w:hint="eastAsia"/>
        </w:rPr>
        <w:t>所示：</w:t>
      </w:r>
    </w:p>
    <w:p w:rsidR="00261E48" w:rsidRDefault="00261E48" w:rsidP="00261E48">
      <w:pPr>
        <w:pStyle w:val="a2"/>
        <w:spacing w:before="156" w:after="156"/>
        <w:ind w:firstLine="480"/>
        <w:jc w:val="center"/>
      </w:pPr>
      <w:r>
        <w:rPr>
          <w:rFonts w:hint="eastAsia"/>
          <w:noProof/>
        </w:rPr>
        <w:lastRenderedPageBreak/>
        <w:drawing>
          <wp:inline distT="0" distB="0" distL="0" distR="0" wp14:anchorId="2EED6016" wp14:editId="638C0049">
            <wp:extent cx="3768919" cy="1512334"/>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nn.jpg"/>
                    <pic:cNvPicPr/>
                  </pic:nvPicPr>
                  <pic:blipFill>
                    <a:blip r:embed="rId21">
                      <a:extLst>
                        <a:ext uri="{28A0092B-C50C-407E-A947-70E740481C1C}">
                          <a14:useLocalDpi xmlns:a14="http://schemas.microsoft.com/office/drawing/2010/main" val="0"/>
                        </a:ext>
                      </a:extLst>
                    </a:blip>
                    <a:stretch>
                      <a:fillRect/>
                    </a:stretch>
                  </pic:blipFill>
                  <pic:spPr>
                    <a:xfrm>
                      <a:off x="0" y="0"/>
                      <a:ext cx="3815950" cy="1531206"/>
                    </a:xfrm>
                    <a:prstGeom prst="rect">
                      <a:avLst/>
                    </a:prstGeom>
                  </pic:spPr>
                </pic:pic>
              </a:graphicData>
            </a:graphic>
          </wp:inline>
        </w:drawing>
      </w:r>
    </w:p>
    <w:p w:rsidR="00B85BF6" w:rsidRDefault="00B85BF6" w:rsidP="00261E48">
      <w:pPr>
        <w:pStyle w:val="a2"/>
        <w:spacing w:before="156" w:after="156"/>
        <w:ind w:firstLine="480"/>
        <w:jc w:val="center"/>
      </w:pPr>
      <w:r>
        <w:t>图</w:t>
      </w:r>
      <w:r>
        <w:rPr>
          <w:rFonts w:hint="eastAsia"/>
        </w:rPr>
        <w:t xml:space="preserve"> 2-2</w:t>
      </w:r>
      <w:r>
        <w:t xml:space="preserve"> RNN</w:t>
      </w:r>
      <w:r>
        <w:t>结构示意图</w:t>
      </w:r>
    </w:p>
    <w:p w:rsidR="00A650C9" w:rsidRPr="00EE4D88" w:rsidRDefault="002E53D0" w:rsidP="00AA61A8">
      <w:pPr>
        <w:pStyle w:val="a2"/>
        <w:spacing w:before="156" w:after="156"/>
        <w:ind w:firstLineChars="0" w:firstLine="0"/>
      </w:pPr>
      <w:r>
        <w:t>其中</w:t>
      </w:r>
      <m:oMath>
        <m:sSub>
          <m:sSubPr>
            <m:ctrlPr>
              <w:rPr>
                <w:rFonts w:ascii="Cambria Math" w:hAnsi="Cambria Math"/>
              </w:rPr>
            </m:ctrlPr>
          </m:sSubPr>
          <m:e>
            <m:r>
              <w:rPr>
                <w:rFonts w:ascii="Cambria Math" w:hAnsi="Cambria Math"/>
              </w:rPr>
              <m:t>x</m:t>
            </m:r>
          </m:e>
          <m:sub>
            <m:r>
              <w:rPr>
                <w:rFonts w:ascii="Cambria Math" w:hAnsi="Cambria Math"/>
              </w:rPr>
              <m:t>t</m:t>
            </m:r>
          </m:sub>
        </m:sSub>
      </m:oMath>
      <w:r>
        <w:t>是在时间</w:t>
      </w:r>
      <m:oMath>
        <m:r>
          <m:rPr>
            <m:sty m:val="p"/>
          </m:rPr>
          <w:rPr>
            <w:rFonts w:ascii="Cambria Math" w:hAnsi="Cambria Math"/>
          </w:rPr>
          <m:t>t</m:t>
        </m:r>
      </m:oMath>
      <w:r>
        <w:t>处的输入，</w:t>
      </w:r>
      <w:r w:rsidR="008668AD">
        <w:t>举个例子，</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8668AD">
        <w:t>可以表示句子当中第二个单词对应的</w:t>
      </w:r>
      <w:r w:rsidR="008668AD">
        <w:t>One-hot</w:t>
      </w:r>
      <w:r w:rsidR="008668AD">
        <w:t>向量表示。</w:t>
      </w:r>
      <m:oMath>
        <m:sSub>
          <m:sSubPr>
            <m:ctrlPr>
              <w:rPr>
                <w:rFonts w:ascii="Cambria Math" w:hAnsi="Cambria Math"/>
              </w:rPr>
            </m:ctrlPr>
          </m:sSubPr>
          <m:e>
            <m:r>
              <w:rPr>
                <w:rFonts w:ascii="Cambria Math" w:hAnsi="Cambria Math"/>
              </w:rPr>
              <m:t>s</m:t>
            </m:r>
          </m:e>
          <m:sub>
            <m:r>
              <w:rPr>
                <w:rFonts w:ascii="Cambria Math" w:hAnsi="Cambria Math"/>
              </w:rPr>
              <m:t>t</m:t>
            </m:r>
          </m:sub>
        </m:sSub>
      </m:oMath>
      <w:r w:rsidR="00937504">
        <w:rPr>
          <w:rFonts w:hint="eastAsia"/>
        </w:rPr>
        <w:t>代表时间</w:t>
      </w:r>
      <w:r w:rsidR="00937504">
        <w:rPr>
          <w:rFonts w:hint="eastAsia"/>
        </w:rPr>
        <w:t>t</w:t>
      </w:r>
      <w:r w:rsidR="00937504">
        <w:rPr>
          <w:rFonts w:hint="eastAsia"/>
        </w:rPr>
        <w:t>处的隐藏状态</w:t>
      </w:r>
      <w:r w:rsidR="006F734D">
        <w:rPr>
          <w:rFonts w:hint="eastAsia"/>
        </w:rPr>
        <w:t>，它是网络的记忆单元。</w:t>
      </w:r>
      <m:oMath>
        <m:sSub>
          <m:sSubPr>
            <m:ctrlPr>
              <w:rPr>
                <w:rFonts w:ascii="Cambria Math" w:hAnsi="Cambria Math"/>
              </w:rPr>
            </m:ctrlPr>
          </m:sSubPr>
          <m:e>
            <m:r>
              <w:rPr>
                <w:rFonts w:ascii="Cambria Math" w:hAnsi="Cambria Math"/>
              </w:rPr>
              <m:t>o</m:t>
            </m:r>
          </m:e>
          <m:sub>
            <m:r>
              <w:rPr>
                <w:rFonts w:ascii="Cambria Math" w:hAnsi="Cambria Math"/>
              </w:rPr>
              <m:t>t</m:t>
            </m:r>
          </m:sub>
        </m:sSub>
      </m:oMath>
      <w:r w:rsidR="00F07453">
        <w:t>代表</w:t>
      </w:r>
      <w:r w:rsidR="00EE4D88">
        <w:t>时间</w:t>
      </w:r>
      <w:r w:rsidR="00EE4D88">
        <w:t>t</w:t>
      </w:r>
      <w:r w:rsidR="00EE4D88">
        <w:t>处的输出。</w:t>
      </w:r>
    </w:p>
    <w:p w:rsidR="0041412D" w:rsidRDefault="008A71F9" w:rsidP="00225639">
      <w:pPr>
        <w:pStyle w:val="a2"/>
        <w:spacing w:before="156" w:after="156"/>
        <w:ind w:firstLine="480"/>
      </w:pPr>
      <w:r w:rsidRPr="008A71F9">
        <w:t>Socher</w:t>
      </w:r>
      <w:r w:rsidR="000527C2">
        <w:fldChar w:fldCharType="begin"/>
      </w:r>
      <w:r w:rsidR="000527C2">
        <w:instrText xml:space="preserve"> REF _Ref480306550 \r \h </w:instrText>
      </w:r>
      <w:r w:rsidR="000527C2">
        <w:fldChar w:fldCharType="separate"/>
      </w:r>
      <w:r w:rsidR="003C554C">
        <w:t>[20]</w:t>
      </w:r>
      <w:r w:rsidR="000527C2">
        <w:fldChar w:fldCharType="end"/>
      </w:r>
      <m:oMath>
        <m:r>
          <m:rPr>
            <m:sty m:val="p"/>
          </m:rPr>
          <w:rPr>
            <w:rFonts w:ascii="Cambria Math" w:hAnsi="Cambria Math" w:hint="eastAsia"/>
          </w:rPr>
          <m:t xml:space="preserve"> </m:t>
        </m:r>
        <m:r>
          <m:rPr>
            <m:sty m:val="p"/>
          </m:rPr>
          <w:rPr>
            <w:rFonts w:ascii="Cambria Math" w:hAnsi="Cambria Math" w:hint="eastAsia"/>
          </w:rPr>
          <m:t>最早尝试将递归神经网络应用于实体关系抽取问题当中</m:t>
        </m:r>
      </m:oMath>
      <w:r w:rsidR="000A16A2">
        <w:rPr>
          <w:rFonts w:hint="eastAsia"/>
        </w:rPr>
        <w:t>，该方法首先获得句子的依存句法分析树，</w:t>
      </w:r>
      <m:oMath>
        <m:r>
          <m:rPr>
            <m:sty m:val="p"/>
          </m:rPr>
          <w:rPr>
            <w:rFonts w:ascii="Cambria Math" w:hAnsi="Cambria Math" w:hint="eastAsia"/>
          </w:rPr>
          <m:t>然后为树上的每个节点构造向量表示</m:t>
        </m:r>
      </m:oMath>
      <w:r w:rsidR="000A16A2">
        <w:rPr>
          <w:rFonts w:hint="eastAsia"/>
        </w:rPr>
        <w:t>，并将这些节点的向量作为循环神经网络的输入，</w:t>
      </w:r>
      <m:oMath>
        <m:r>
          <m:rPr>
            <m:sty m:val="p"/>
          </m:rPr>
          <w:rPr>
            <w:rFonts w:ascii="Cambria Math" w:hAnsi="Cambria Math" w:hint="eastAsia"/>
          </w:rPr>
          <m:t>最终得到该句子的向量表示</m:t>
        </m:r>
      </m:oMath>
      <w:r w:rsidR="000A16A2">
        <w:rPr>
          <w:rFonts w:hint="eastAsia"/>
        </w:rPr>
        <w:t>，用于分类模型的构建</w:t>
      </w:r>
      <w:r w:rsidR="000A16A2" w:rsidRPr="00D10F58">
        <w:rPr>
          <w:rFonts w:hint="eastAsia"/>
        </w:rPr>
        <w:t>。</w:t>
      </w:r>
      <w:r w:rsidR="000A16A2">
        <w:rPr>
          <w:rFonts w:hint="eastAsia"/>
        </w:rPr>
        <w:t>由于只考虑了句子的句法信息，而没有考虑实体所在的上下文信息以及句子当中词语的语义信息，所以该方法的抽取效果提升有限。</w:t>
      </w:r>
      <w:r w:rsidR="000D0EF7">
        <w:rPr>
          <w:rFonts w:hint="eastAsia"/>
        </w:rPr>
        <w:t>后来，</w:t>
      </w:r>
      <w:r w:rsidR="0041412D" w:rsidRPr="003221D7">
        <w:rPr>
          <w:rFonts w:hint="eastAsia"/>
        </w:rPr>
        <w:t>Miwa</w:t>
      </w:r>
      <w:r w:rsidR="002D75DF">
        <w:fldChar w:fldCharType="begin"/>
      </w:r>
      <w:r w:rsidR="002D75DF">
        <w:instrText xml:space="preserve"> </w:instrText>
      </w:r>
      <w:r w:rsidR="002D75DF">
        <w:rPr>
          <w:rFonts w:hint="eastAsia"/>
        </w:rPr>
        <w:instrText>REF _Ref480131661 \r \h</w:instrText>
      </w:r>
      <w:r w:rsidR="002D75DF">
        <w:instrText xml:space="preserve"> </w:instrText>
      </w:r>
      <w:r w:rsidR="002D75DF">
        <w:fldChar w:fldCharType="separate"/>
      </w:r>
      <w:r w:rsidR="00697E29">
        <w:t>[39]</w:t>
      </w:r>
      <w:r w:rsidR="002D75DF">
        <w:fldChar w:fldCharType="end"/>
      </w:r>
      <w:r w:rsidR="0041412D" w:rsidRPr="003221D7">
        <w:rPr>
          <w:rFonts w:hint="eastAsia"/>
        </w:rPr>
        <w:t>提出了一种基于端到端神经网络的</w:t>
      </w:r>
      <w:r w:rsidR="00091D12">
        <w:rPr>
          <w:rFonts w:hint="eastAsia"/>
        </w:rPr>
        <w:t>实体</w:t>
      </w:r>
      <w:r w:rsidR="0041412D" w:rsidRPr="003221D7">
        <w:rPr>
          <w:rFonts w:hint="eastAsia"/>
        </w:rPr>
        <w:t>关系抽取模型。</w:t>
      </w:r>
      <m:oMath>
        <m:r>
          <m:rPr>
            <m:sty m:val="p"/>
          </m:rPr>
          <w:rPr>
            <w:rFonts w:ascii="Cambria Math" w:hAnsi="Cambria Math" w:hint="eastAsia"/>
          </w:rPr>
          <m:t>该模型使用双向</m:t>
        </m:r>
      </m:oMath>
      <w:r w:rsidR="0041412D" w:rsidRPr="003221D7">
        <w:rPr>
          <w:rFonts w:hint="eastAsia"/>
        </w:rPr>
        <w:t>LSTM</w:t>
      </w:r>
      <w:r w:rsidR="003768C8">
        <w:rPr>
          <w:rFonts w:hint="eastAsia"/>
        </w:rPr>
        <w:t>(</w:t>
      </w:r>
      <w:r w:rsidR="0041412D" w:rsidRPr="003221D7">
        <w:rPr>
          <w:rFonts w:hint="eastAsia"/>
        </w:rPr>
        <w:t>Long-Short Term Memory</w:t>
      </w:r>
      <w:r w:rsidR="0041412D" w:rsidRPr="003221D7">
        <w:rPr>
          <w:rFonts w:hint="eastAsia"/>
        </w:rPr>
        <w:t>，</w:t>
      </w:r>
      <m:oMath>
        <m:r>
          <m:rPr>
            <m:sty m:val="p"/>
          </m:rPr>
          <w:rPr>
            <w:rFonts w:ascii="Cambria Math" w:hAnsi="Cambria Math" w:hint="eastAsia"/>
          </w:rPr>
          <m:t>长短时记忆</m:t>
        </m:r>
      </m:oMath>
      <w:r w:rsidR="0041412D" w:rsidRPr="003221D7">
        <w:rPr>
          <w:rFonts w:hint="eastAsia"/>
        </w:rPr>
        <w:t>模型</w:t>
      </w:r>
      <w:r w:rsidR="003768C8">
        <w:rPr>
          <w:rFonts w:hint="eastAsia"/>
        </w:rPr>
        <w:t>)</w:t>
      </w:r>
      <w:r w:rsidR="0041412D" w:rsidRPr="003221D7">
        <w:rPr>
          <w:rFonts w:hint="eastAsia"/>
        </w:rPr>
        <w:t>和树形</w:t>
      </w:r>
      <w:r w:rsidR="0041412D">
        <w:rPr>
          <w:rFonts w:hint="eastAsia"/>
        </w:rPr>
        <w:t>LSTM</w:t>
      </w:r>
      <m:oMath>
        <m:r>
          <m:rPr>
            <m:sty m:val="p"/>
          </m:rPr>
          <w:rPr>
            <w:rFonts w:ascii="Cambria Math" w:hAnsi="Cambria Math" w:hint="eastAsia"/>
          </w:rPr>
          <m:t>同时对实体和句子进行建模</m:t>
        </m:r>
      </m:oMath>
      <w:r w:rsidR="00225639">
        <w:rPr>
          <w:rFonts w:hint="eastAsia"/>
        </w:rPr>
        <w:t>，效果与</w:t>
      </w:r>
      <w:r w:rsidR="00225639" w:rsidRPr="008A71F9">
        <w:t>Socher</w:t>
      </w:r>
      <m:oMath>
        <m:r>
          <m:rPr>
            <m:sty m:val="p"/>
          </m:rPr>
          <w:rPr>
            <w:rFonts w:ascii="Cambria Math" w:hAnsi="Cambria Math" w:hint="eastAsia"/>
          </w:rPr>
          <m:t>的方法相比分类准确率有</m:t>
        </m:r>
      </m:oMath>
      <w:r w:rsidR="00225639">
        <w:rPr>
          <w:rFonts w:hint="eastAsia"/>
        </w:rPr>
        <w:t>所提升</w:t>
      </w:r>
      <w:r w:rsidR="0041412D" w:rsidRPr="003221D7">
        <w:rPr>
          <w:rFonts w:hint="eastAsia"/>
        </w:rPr>
        <w:t>。</w:t>
      </w:r>
    </w:p>
    <w:p w:rsidR="00165B2C" w:rsidRPr="00165B2C" w:rsidRDefault="00165B2C" w:rsidP="00225639">
      <w:pPr>
        <w:pStyle w:val="a2"/>
        <w:spacing w:before="156" w:after="156"/>
        <w:ind w:firstLine="480"/>
      </w:pPr>
      <w:r>
        <w:rPr>
          <w:rFonts w:hint="eastAsia"/>
        </w:rPr>
        <w:t>综上所述，基于深度学习的实体关系抽取方法无论是从最终模型分类的准确性还是构建模型</w:t>
      </w:r>
      <w:r w:rsidR="008A055A">
        <w:rPr>
          <w:rFonts w:hint="eastAsia"/>
        </w:rPr>
        <w:t>复杂程度</w:t>
      </w:r>
      <w:r w:rsidR="00C70A01">
        <w:rPr>
          <w:rFonts w:hint="eastAsia"/>
        </w:rPr>
        <w:t>来看，都是要</w:t>
      </w:r>
      <w:r w:rsidR="00CB4517">
        <w:rPr>
          <w:rFonts w:hint="eastAsia"/>
        </w:rPr>
        <w:t>优</w:t>
      </w:r>
      <w:r w:rsidR="00C70A01">
        <w:rPr>
          <w:rFonts w:hint="eastAsia"/>
        </w:rPr>
        <w:t>于传统基于特征工程的方法。</w:t>
      </w:r>
      <w:r w:rsidR="00933B36">
        <w:rPr>
          <w:rFonts w:hint="eastAsia"/>
        </w:rPr>
        <w:t>但它</w:t>
      </w:r>
      <w:r w:rsidR="00841D2B">
        <w:rPr>
          <w:rFonts w:hint="eastAsia"/>
        </w:rPr>
        <w:t>也</w:t>
      </w:r>
      <w:r w:rsidR="00933B36">
        <w:rPr>
          <w:rFonts w:hint="eastAsia"/>
        </w:rPr>
        <w:t>存在缺少训练数据集的问题</w:t>
      </w:r>
      <w:r w:rsidR="00841D2B">
        <w:rPr>
          <w:rFonts w:hint="eastAsia"/>
        </w:rPr>
        <w:t>，</w:t>
      </w:r>
      <w:r w:rsidR="007A5676">
        <w:rPr>
          <w:rFonts w:hint="eastAsia"/>
        </w:rPr>
        <w:t>而且深度学习的相关任务所需的训练数据集更大。</w:t>
      </w:r>
      <w:r w:rsidR="00060E4F">
        <w:rPr>
          <w:rFonts w:hint="eastAsia"/>
        </w:rPr>
        <w:t>为此，有人尝试将基于卷及神经网络的模型与远程监督的思想相结合</w:t>
      </w:r>
      <w:r w:rsidR="007E6B1A">
        <w:rPr>
          <w:rFonts w:hint="eastAsia"/>
        </w:rPr>
        <w:t>。</w:t>
      </w:r>
      <m:oMath>
        <m:r>
          <m:rPr>
            <m:sty m:val="p"/>
          </m:rPr>
          <w:rPr>
            <w:rFonts w:ascii="Cambria Math" w:hAnsi="Cambria Math" w:hint="eastAsia"/>
          </w:rPr>
          <m:t>该方法假设每个实体对所对应的句子集</m:t>
        </m:r>
      </m:oMath>
      <w:r w:rsidR="00665313">
        <w:rPr>
          <w:rFonts w:hint="eastAsia"/>
        </w:rPr>
        <w:t>合</w:t>
      </w:r>
      <m:oMath>
        <m:r>
          <m:rPr>
            <m:sty m:val="p"/>
          </m:rPr>
          <w:rPr>
            <w:rFonts w:ascii="Cambria Math" w:hAnsi="Cambria Math" w:hint="eastAsia"/>
          </w:rPr>
          <m:t>中至少有一个句子表征了该实体对的关系</m:t>
        </m:r>
      </m:oMath>
      <w:r w:rsidR="00DF4DEE">
        <w:rPr>
          <w:rFonts w:hint="eastAsia"/>
        </w:rPr>
        <w:t>，</w:t>
      </w:r>
      <w:r w:rsidR="002C0201">
        <w:rPr>
          <w:rFonts w:hint="eastAsia"/>
        </w:rPr>
        <w:t>并且只用这一个句子作为</w:t>
      </w:r>
      <w:r w:rsidR="00727BEE">
        <w:rPr>
          <w:rFonts w:hint="eastAsia"/>
        </w:rPr>
        <w:t>该关系的</w:t>
      </w:r>
      <w:r w:rsidR="002C0201">
        <w:rPr>
          <w:rFonts w:hint="eastAsia"/>
        </w:rPr>
        <w:t>训练语料</w:t>
      </w:r>
      <w:r w:rsidR="00727BEE">
        <w:rPr>
          <w:rFonts w:hint="eastAsia"/>
        </w:rPr>
        <w:t>。</w:t>
      </w:r>
      <w:r w:rsidR="00042A3C">
        <w:rPr>
          <w:rFonts w:hint="eastAsia"/>
        </w:rPr>
        <w:t>从最终效果来看确实在一些标准数据集上取得了不错的效果，但缺点也很明显，就是没有充分利用语料库中其他可能表征该关系的句子信息。</w:t>
      </w:r>
    </w:p>
    <w:p w:rsidR="0086103F" w:rsidRDefault="0086103F">
      <w:pPr>
        <w:widowControl/>
        <w:jc w:val="left"/>
        <w:rPr>
          <w:rFonts w:eastAsiaTheme="minorEastAsia"/>
        </w:rPr>
      </w:pPr>
      <w:r>
        <w:br w:type="page"/>
      </w:r>
    </w:p>
    <w:p w:rsidR="009451A7" w:rsidRDefault="00F766ED" w:rsidP="00F766ED">
      <w:pPr>
        <w:pStyle w:val="2"/>
        <w:spacing w:before="156" w:after="156"/>
      </w:pPr>
      <w:bookmarkStart w:id="43" w:name="_Toc482002606"/>
      <w:r>
        <w:rPr>
          <w:rFonts w:hint="eastAsia"/>
        </w:rPr>
        <w:lastRenderedPageBreak/>
        <w:t>本章小结</w:t>
      </w:r>
      <w:bookmarkEnd w:id="43"/>
    </w:p>
    <w:p w:rsidR="00542CC6" w:rsidRDefault="00384AE2" w:rsidP="00FA7D14">
      <w:pPr>
        <w:pStyle w:val="a2"/>
        <w:spacing w:before="156" w:after="156"/>
        <w:ind w:firstLine="480"/>
      </w:pPr>
      <m:oMath>
        <m:r>
          <m:rPr>
            <m:sty m:val="p"/>
          </m:rPr>
          <w:rPr>
            <w:rFonts w:ascii="Cambria Math" w:hAnsi="Cambria Math" w:hint="eastAsia"/>
          </w:rPr>
          <m:t>章主要介绍了实体关系抽取任务现有的主要研究方法，包括：基于半监督学</m:t>
        </m:r>
      </m:oMath>
      <w:r w:rsidR="003F5C14">
        <w:rPr>
          <w:rFonts w:hint="eastAsia"/>
        </w:rPr>
        <w:t>习的</w:t>
      </w:r>
      <m:oMath>
        <m:r>
          <m:rPr>
            <m:sty m:val="p"/>
          </m:rPr>
          <w:rPr>
            <w:rFonts w:ascii="Cambria Math" w:hAnsi="Cambria Math" w:hint="eastAsia"/>
          </w:rPr>
          <m:t>方法、基于监督学习的方法以及基于深度学习的</m:t>
        </m:r>
      </m:oMath>
      <w:r w:rsidR="00FA7D14">
        <w:rPr>
          <w:rFonts w:hint="eastAsia"/>
        </w:rPr>
        <w:t>方法。</w:t>
      </w:r>
    </w:p>
    <w:p w:rsidR="00C51596" w:rsidRDefault="00C51596" w:rsidP="00FA7D14">
      <w:pPr>
        <w:pStyle w:val="a2"/>
        <w:spacing w:before="156" w:after="156"/>
        <w:ind w:firstLine="480"/>
      </w:pPr>
      <w:r w:rsidRPr="00C51596">
        <w:rPr>
          <w:rFonts w:hint="eastAsia"/>
        </w:rPr>
        <w:t>半监督学习方法主要基于种子集的</w:t>
      </w:r>
      <w:r w:rsidRPr="00C51596">
        <w:rPr>
          <w:rFonts w:hint="eastAsia"/>
        </w:rPr>
        <w:t>Bootstrapping</w:t>
      </w:r>
      <w:r w:rsidRPr="00C51596">
        <w:rPr>
          <w:rFonts w:hint="eastAsia"/>
        </w:rPr>
        <w:t>方法。</w:t>
      </w:r>
      <m:oMath>
        <m:r>
          <m:rPr>
            <m:sty m:val="p"/>
          </m:rPr>
          <w:rPr>
            <w:rFonts w:ascii="Cambria Math" w:hAnsi="Cambria Math" w:hint="eastAsia"/>
          </w:rPr>
          <m:t>该方法首先需要根据预定</m:t>
        </m:r>
      </m:oMath>
      <w:r w:rsidRPr="00C51596">
        <w:rPr>
          <w:rFonts w:hint="eastAsia"/>
        </w:rPr>
        <w:t>义的关</w:t>
      </w:r>
      <m:oMath>
        <m:r>
          <m:rPr>
            <m:sty m:val="p"/>
          </m:rPr>
          <w:rPr>
            <w:rFonts w:ascii="Cambria Math" w:hAnsi="Cambria Math" w:hint="eastAsia"/>
          </w:rPr>
          <m:t>系类型构建相应的关系实例作为初始种子</m:t>
        </m:r>
      </m:oMath>
      <w:r>
        <w:rPr>
          <w:rFonts w:hint="eastAsia"/>
        </w:rPr>
        <w:t>集</w:t>
      </w:r>
      <w:r w:rsidRPr="00C51596">
        <w:rPr>
          <w:rFonts w:hint="eastAsia"/>
        </w:rPr>
        <w:t>，然后通</w:t>
      </w:r>
      <m:oMath>
        <m:r>
          <m:rPr>
            <m:sty m:val="p"/>
          </m:rPr>
          <w:rPr>
            <w:rFonts w:ascii="Cambria Math" w:hAnsi="Cambria Math" w:hint="eastAsia"/>
          </w:rPr>
          <m:t>过模式学习方法迭代生成</m:t>
        </m:r>
      </m:oMath>
      <w:r w:rsidRPr="00C51596">
        <w:rPr>
          <w:rFonts w:hint="eastAsia"/>
        </w:rPr>
        <w:t>关系描述模式集。</w:t>
      </w:r>
      <m:oMath>
        <m:r>
          <m:rPr>
            <m:sty m:val="p"/>
          </m:rPr>
          <w:rPr>
            <w:rFonts w:ascii="Cambria Math" w:hAnsi="Cambria Math" w:hint="eastAsia"/>
          </w:rPr>
          <m:t>半监督学习方法不需要手动注释语料库</m:t>
        </m:r>
      </m:oMath>
      <w:r w:rsidRPr="00C51596">
        <w:rPr>
          <w:rFonts w:hint="eastAsia"/>
        </w:rPr>
        <w:t>，</w:t>
      </w:r>
      <m:oMath>
        <m:r>
          <m:rPr>
            <m:sty m:val="p"/>
          </m:rPr>
          <w:rPr>
            <w:rFonts w:ascii="Cambria Math" w:hAnsi="Cambria Math" w:hint="eastAsia"/>
          </w:rPr>
          <m:t>只需要构建初始关系种子集</m:t>
        </m:r>
      </m:oMath>
      <w:r w:rsidRPr="00C51596">
        <w:rPr>
          <w:rFonts w:hint="eastAsia"/>
        </w:rPr>
        <w:t>，然后</w:t>
      </w:r>
      <m:oMath>
        <m:r>
          <m:rPr>
            <m:sty m:val="p"/>
          </m:rPr>
          <w:rPr>
            <w:rFonts w:ascii="Cambria Math" w:hAnsi="Cambria Math" w:hint="eastAsia"/>
          </w:rPr>
          <m:t>使用</m:t>
        </m:r>
        <m:r>
          <m:rPr>
            <m:sty m:val="p"/>
          </m:rPr>
          <w:rPr>
            <w:rFonts w:ascii="Cambria Math" w:hAnsi="Cambria Math" w:hint="eastAsia"/>
          </w:rPr>
          <m:t>Web</m:t>
        </m:r>
        <m:r>
          <m:rPr>
            <m:sty m:val="p"/>
          </m:rPr>
          <w:rPr>
            <w:rFonts w:ascii="Cambria Math" w:hAnsi="Cambria Math" w:hint="eastAsia"/>
          </w:rPr>
          <m:t>或大规模语料库信息进行高度冗余</m:t>
        </m:r>
      </m:oMath>
      <w:r w:rsidRPr="00C51596">
        <w:rPr>
          <w:rFonts w:hint="eastAsia"/>
        </w:rPr>
        <w:t>，充分</w:t>
      </w:r>
      <m:oMath>
        <m:r>
          <m:rPr>
            <m:sty m:val="p"/>
          </m:rPr>
          <w:rPr>
            <w:rFonts w:ascii="Cambria Math" w:hAnsi="Cambria Math" w:hint="eastAsia"/>
          </w:rPr>
          <m:t>挖掘相应的关系描述模式</m:t>
        </m:r>
      </m:oMath>
      <w:r w:rsidRPr="00C51596">
        <w:rPr>
          <w:rFonts w:hint="eastAsia"/>
        </w:rPr>
        <w:t>，并通过模式匹配提取新关系示例，准确高效地完成关系提取任务。然而，该方法存在几个关键问题，</w:t>
      </w:r>
      <m:oMath>
        <m:r>
          <m:rPr>
            <m:sty m:val="p"/>
          </m:rPr>
          <w:rPr>
            <w:rFonts w:ascii="Cambria Math" w:hAnsi="Cambria Math" w:hint="eastAsia"/>
          </w:rPr>
          <m:t>如初始关系种子集的生成和选择，模式模式，模式的质量，迭代过程的速度</m:t>
        </m:r>
      </m:oMath>
      <w:r w:rsidR="00A8591C">
        <w:rPr>
          <w:rFonts w:hint="eastAsia"/>
        </w:rPr>
        <w:t>以</w:t>
      </w:r>
      <m:oMath>
        <m:r>
          <m:rPr>
            <m:sty m:val="p"/>
          </m:rPr>
          <w:rPr>
            <w:rFonts w:ascii="Cambria Math" w:hAnsi="Cambria Math" w:hint="eastAsia"/>
          </w:rPr>
          <m:t>及高精度，低召回率</m:t>
        </m:r>
      </m:oMath>
      <w:r w:rsidR="00A8591C">
        <w:rPr>
          <w:rFonts w:hint="eastAsia"/>
        </w:rPr>
        <w:t>等</w:t>
      </w:r>
      <w:r w:rsidRPr="00C51596">
        <w:rPr>
          <w:rFonts w:hint="eastAsia"/>
        </w:rPr>
        <w:t>。</w:t>
      </w:r>
    </w:p>
    <w:p w:rsidR="009F2B23" w:rsidRDefault="00BC01E7" w:rsidP="00811123">
      <w:pPr>
        <w:pStyle w:val="a2"/>
        <w:spacing w:before="156" w:after="156"/>
        <w:ind w:firstLine="480"/>
      </w:pPr>
      <w:r>
        <w:rPr>
          <w:rFonts w:hint="eastAsia"/>
        </w:rPr>
        <w:t>基于监督学习的关系抽取方法主要有两种，一种是基于特征向量的方法，另一种是基于核函数的方法。</w:t>
      </w:r>
      <w:r w:rsidR="00FD20E0">
        <w:rPr>
          <w:rFonts w:hint="eastAsia"/>
        </w:rPr>
        <w:t>该类方法首先需要人工标注语料库</w:t>
      </w:r>
      <w:r w:rsidR="00522E8E">
        <w:rPr>
          <w:rFonts w:hint="eastAsia"/>
        </w:rPr>
        <w:t>获得训练数据集，</w:t>
      </w:r>
      <w:r w:rsidR="0045387A">
        <w:rPr>
          <w:rFonts w:hint="eastAsia"/>
        </w:rPr>
        <w:t>接着需要人工从训练数据中提取出各种有效特征，最后是在上述特征上学习得到各种</w:t>
      </w:r>
      <w:r w:rsidR="00397F92">
        <w:rPr>
          <w:rFonts w:hint="eastAsia"/>
        </w:rPr>
        <w:t>关系</w:t>
      </w:r>
      <w:r w:rsidR="0045387A">
        <w:rPr>
          <w:rFonts w:hint="eastAsia"/>
        </w:rPr>
        <w:t>分类模型。</w:t>
      </w:r>
      <w:r w:rsidR="00D31495">
        <w:rPr>
          <w:rFonts w:hint="eastAsia"/>
        </w:rPr>
        <w:t>该类方法的缺点也很明显，就是最终分类模型的效果比较依赖于所选特征质量，特征质量越高，最终分类效果就越好。</w:t>
      </w:r>
      <w:r w:rsidR="003E584A">
        <w:rPr>
          <w:rFonts w:hint="eastAsia"/>
        </w:rPr>
        <w:t>但实际情况是</w:t>
      </w:r>
      <w:r w:rsidR="005B04F1">
        <w:rPr>
          <w:rFonts w:hint="eastAsia"/>
        </w:rPr>
        <w:t>仅仅依靠人工</w:t>
      </w:r>
      <w:r w:rsidR="003E584A">
        <w:rPr>
          <w:rFonts w:hint="eastAsia"/>
        </w:rPr>
        <w:t>难以选取合适的特征子集</w:t>
      </w:r>
      <w:r w:rsidR="005B04F1">
        <w:rPr>
          <w:rFonts w:hint="eastAsia"/>
        </w:rPr>
        <w:t>。</w:t>
      </w:r>
    </w:p>
    <w:p w:rsidR="00811123" w:rsidRPr="00FC4CF9" w:rsidRDefault="00811123" w:rsidP="00FC4CF9">
      <w:pPr>
        <w:pStyle w:val="a2"/>
        <w:spacing w:before="156" w:after="156"/>
        <w:ind w:firstLine="480"/>
        <w:sectPr w:rsidR="00811123" w:rsidRPr="00FC4CF9" w:rsidSect="00DE5F50">
          <w:headerReference w:type="default" r:id="rId22"/>
          <w:endnotePr>
            <w:numFmt w:val="decimal"/>
          </w:endnotePr>
          <w:pgSz w:w="11906" w:h="16838"/>
          <w:pgMar w:top="1588" w:right="1304" w:bottom="1304" w:left="1588" w:header="851" w:footer="992" w:gutter="0"/>
          <w:cols w:space="425"/>
          <w:docGrid w:type="linesAndChars" w:linePitch="312"/>
        </w:sectPr>
      </w:pPr>
      <w:r>
        <w:rPr>
          <w:rFonts w:hint="eastAsia"/>
        </w:rPr>
        <w:t>随着近几年深度学习技术的兴起，很多研究者尝试将相关技术应用在实体关系抽取的任务中</w:t>
      </w:r>
      <w:r w:rsidR="00AB7F7D">
        <w:rPr>
          <w:rFonts w:hint="eastAsia"/>
        </w:rPr>
        <w:t>。</w:t>
      </w:r>
      <w:r w:rsidR="009F5F7F">
        <w:rPr>
          <w:rFonts w:hint="eastAsia"/>
        </w:rPr>
        <w:t>有基于</w:t>
      </w:r>
      <w:r w:rsidR="009F5F7F">
        <w:rPr>
          <w:rFonts w:hint="eastAsia"/>
        </w:rPr>
        <w:t>CNN</w:t>
      </w:r>
      <w:r w:rsidR="009F5F7F">
        <w:rPr>
          <w:rFonts w:hint="eastAsia"/>
        </w:rPr>
        <w:t>的关系抽取方法，也有基于</w:t>
      </w:r>
      <w:r w:rsidR="009F5F7F">
        <w:rPr>
          <w:rFonts w:hint="eastAsia"/>
        </w:rPr>
        <w:t>RNN</w:t>
      </w:r>
      <w:r w:rsidR="009F5F7F">
        <w:rPr>
          <w:rFonts w:hint="eastAsia"/>
        </w:rPr>
        <w:t>的实体关系抽取方法。</w:t>
      </w:r>
      <w:r w:rsidR="00F65AE8">
        <w:rPr>
          <w:rFonts w:hint="eastAsia"/>
        </w:rPr>
        <w:t>该类方法一般借助于词向量，结合实体的上下文位置信息</w:t>
      </w:r>
      <w:r w:rsidR="008A4593">
        <w:rPr>
          <w:rFonts w:hint="eastAsia"/>
        </w:rPr>
        <w:t>作为</w:t>
      </w:r>
      <w:r w:rsidR="00F65AE8">
        <w:rPr>
          <w:rFonts w:hint="eastAsia"/>
        </w:rPr>
        <w:t>网络的输入向量矩阵，经过神经网络的处理得到句子的分布式表示用于分类器的输入</w:t>
      </w:r>
      <w:r w:rsidR="00FC4CF9">
        <w:rPr>
          <w:rFonts w:hint="eastAsia"/>
        </w:rPr>
        <w:t>。从而可以自动学习到相关特征，免去人工抽取特征的弊端。从实验结果来看，要优于传统基于监督学习的方法。</w:t>
      </w:r>
    </w:p>
    <w:p w:rsidR="004B4264" w:rsidRDefault="00EC1B94" w:rsidP="003E333B">
      <w:pPr>
        <w:pStyle w:val="1"/>
        <w:spacing w:before="156" w:after="156"/>
      </w:pPr>
      <w:bookmarkStart w:id="44" w:name="_Toc482002607"/>
      <w:r w:rsidRPr="00EC1B94">
        <w:rPr>
          <w:rFonts w:hint="eastAsia"/>
        </w:rPr>
        <w:lastRenderedPageBreak/>
        <w:t>句子的</w:t>
      </w:r>
      <w:r w:rsidR="00D907A3">
        <w:t>分布式</w:t>
      </w:r>
      <w:r w:rsidR="00C22455">
        <w:rPr>
          <w:rFonts w:hint="eastAsia"/>
        </w:rPr>
        <w:t>表示</w:t>
      </w:r>
      <w:bookmarkEnd w:id="44"/>
    </w:p>
    <w:p w:rsidR="00137A66" w:rsidRDefault="00137A66" w:rsidP="00137A66">
      <w:pPr>
        <w:pStyle w:val="2"/>
        <w:spacing w:before="156" w:after="156"/>
      </w:pPr>
      <w:bookmarkStart w:id="45" w:name="_Toc482002608"/>
      <w:r>
        <w:rPr>
          <w:rFonts w:hint="eastAsia"/>
        </w:rPr>
        <w:t>引言</w:t>
      </w:r>
      <w:bookmarkEnd w:id="45"/>
    </w:p>
    <w:p w:rsidR="000F51F5" w:rsidRDefault="00B816D3" w:rsidP="001C3691">
      <w:pPr>
        <w:pStyle w:val="a2"/>
        <w:spacing w:before="156" w:after="156"/>
        <w:ind w:firstLine="480"/>
      </w:pPr>
      <w:r>
        <w:t>在实现关系抽取的相关任务时，通常做法是将其转换为句子的分类任务，即事先定义好几种关系，然后构建关系的分类模型。</w:t>
      </w:r>
      <w:r w:rsidR="00AF3B88">
        <w:t>而</w:t>
      </w:r>
      <w:r w:rsidR="001C3691">
        <w:rPr>
          <w:rFonts w:hint="eastAsia"/>
        </w:rPr>
        <w:t>在处理</w:t>
      </w:r>
      <w:r w:rsidR="001C3691">
        <w:rPr>
          <w:rFonts w:hint="eastAsia"/>
        </w:rPr>
        <w:t>NLP</w:t>
      </w:r>
      <w:r w:rsidR="001C3691">
        <w:rPr>
          <w:rFonts w:hint="eastAsia"/>
        </w:rPr>
        <w:t>相关问题时</w:t>
      </w:r>
      <w:r w:rsidR="009E6F04" w:rsidRPr="009E6F04">
        <w:rPr>
          <w:rFonts w:hint="eastAsia"/>
        </w:rPr>
        <w:t>，</w:t>
      </w:r>
      <w:r w:rsidR="004C0AEB" w:rsidRPr="004C0AEB">
        <w:rPr>
          <w:rFonts w:hint="eastAsia"/>
        </w:rPr>
        <w:t>除了诸如分词、去停用词等一系列数据清洗的必要步骤外</w:t>
      </w:r>
      <w:r w:rsidR="004C0AEB">
        <w:rPr>
          <w:rFonts w:hint="eastAsia"/>
        </w:rPr>
        <w:t>，</w:t>
      </w:r>
      <w:r w:rsidR="009E6F04" w:rsidRPr="009E6F04">
        <w:rPr>
          <w:rFonts w:hint="eastAsia"/>
        </w:rPr>
        <w:t>第一步肯定是要找一种方法</w:t>
      </w:r>
      <w:r w:rsidR="007048A0">
        <w:rPr>
          <w:rFonts w:hint="eastAsia"/>
        </w:rPr>
        <w:t>将文本中的字词转为向量形式表达</w:t>
      </w:r>
      <w:r w:rsidR="007048A0">
        <w:rPr>
          <w:rFonts w:hint="eastAsia"/>
        </w:rPr>
        <w:t>(</w:t>
      </w:r>
      <w:r w:rsidR="007048A0">
        <w:t>Vector Representations</w:t>
      </w:r>
      <w:r w:rsidR="007048A0">
        <w:rPr>
          <w:rFonts w:hint="eastAsia"/>
        </w:rPr>
        <w:t>)</w:t>
      </w:r>
      <w:r w:rsidR="009E6F04" w:rsidRPr="009E6F04">
        <w:rPr>
          <w:rFonts w:hint="eastAsia"/>
        </w:rPr>
        <w:t>。</w:t>
      </w:r>
      <m:oMath>
        <m:r>
          <m:rPr>
            <m:sty m:val="p"/>
          </m:rPr>
          <w:rPr>
            <w:rFonts w:ascii="Cambria Math" w:hAnsi="Cambria Math" w:hint="eastAsia"/>
          </w:rPr>
          <m:t>自然语言处理当中最直观，最常用的词表</m:t>
        </m:r>
      </m:oMath>
      <w:r w:rsidR="009E6F04" w:rsidRPr="009E6F04">
        <w:rPr>
          <w:rFonts w:hint="eastAsia"/>
        </w:rPr>
        <w:t>示方法是</w:t>
      </w:r>
      <w:r w:rsidR="009E6F04" w:rsidRPr="009E6F04">
        <w:rPr>
          <w:rFonts w:hint="eastAsia"/>
        </w:rPr>
        <w:t>One-hot Representation</w:t>
      </w:r>
      <w:r w:rsidR="00980B90">
        <w:rPr>
          <w:rStyle w:val="afd"/>
        </w:rPr>
        <w:footnoteReference w:id="6"/>
      </w:r>
      <w:r w:rsidR="009E6F04" w:rsidRPr="009E6F04">
        <w:rPr>
          <w:rFonts w:hint="eastAsia"/>
        </w:rPr>
        <w:t>，</w:t>
      </w:r>
      <w:r w:rsidR="00BB4E4F">
        <w:rPr>
          <w:rFonts w:hint="eastAsia"/>
        </w:rPr>
        <w:t>它是一种</w:t>
      </w:r>
      <w:r w:rsidR="00634D57">
        <w:rPr>
          <w:rFonts w:hint="eastAsia"/>
        </w:rPr>
        <w:t>局部表示</w:t>
      </w:r>
      <w:r w:rsidR="00634D57">
        <w:rPr>
          <w:rFonts w:hint="eastAsia"/>
        </w:rPr>
        <w:t>(</w:t>
      </w:r>
      <w:r w:rsidR="00BB4E4F" w:rsidRPr="00BB4E4F">
        <w:rPr>
          <w:rFonts w:hint="eastAsia"/>
        </w:rPr>
        <w:t>Local Representation</w:t>
      </w:r>
      <w:r w:rsidR="00634D57">
        <w:rPr>
          <w:rFonts w:hint="eastAsia"/>
        </w:rPr>
        <w:t>)</w:t>
      </w:r>
      <w:r w:rsidR="002D75DF">
        <w:fldChar w:fldCharType="begin"/>
      </w:r>
      <w:r w:rsidR="002D75DF">
        <w:instrText xml:space="preserve"> </w:instrText>
      </w:r>
      <w:r w:rsidR="002D75DF">
        <w:rPr>
          <w:rFonts w:hint="eastAsia"/>
        </w:rPr>
        <w:instrText>REF _Ref480131565 \r \h</w:instrText>
      </w:r>
      <w:r w:rsidR="002D75DF">
        <w:instrText xml:space="preserve"> </w:instrText>
      </w:r>
      <w:r w:rsidR="002D75DF">
        <w:fldChar w:fldCharType="separate"/>
      </w:r>
      <w:r w:rsidR="00C07EF3">
        <w:t>[40]</w:t>
      </w:r>
      <w:r w:rsidR="002D75DF">
        <w:fldChar w:fldCharType="end"/>
      </w:r>
      <w:r w:rsidR="003C5EEF">
        <w:rPr>
          <w:rFonts w:hint="eastAsia"/>
        </w:rPr>
        <w:t>方法</w:t>
      </w:r>
      <w:r w:rsidR="00BB4E4F">
        <w:rPr>
          <w:rFonts w:hint="eastAsia"/>
        </w:rPr>
        <w:t>，</w:t>
      </w:r>
      <w:r w:rsidR="00171965">
        <w:rPr>
          <w:rFonts w:hint="eastAsia"/>
        </w:rPr>
        <w:t>在</w:t>
      </w:r>
      <w:r w:rsidR="009E6F04" w:rsidRPr="009E6F04">
        <w:rPr>
          <w:rFonts w:hint="eastAsia"/>
        </w:rPr>
        <w:t>这种</w:t>
      </w:r>
      <w:r w:rsidR="00BB48CB">
        <w:rPr>
          <w:rFonts w:hint="eastAsia"/>
        </w:rPr>
        <w:t>表示</w:t>
      </w:r>
      <w:r w:rsidR="00160596">
        <w:rPr>
          <w:rFonts w:hint="eastAsia"/>
        </w:rPr>
        <w:t>方法</w:t>
      </w:r>
      <w:r w:rsidR="00171965">
        <w:rPr>
          <w:rFonts w:hint="eastAsia"/>
        </w:rPr>
        <w:t>中</w:t>
      </w:r>
      <m:oMath>
        <m:r>
          <m:rPr>
            <m:sty m:val="p"/>
          </m:rPr>
          <w:rPr>
            <w:rFonts w:ascii="Cambria Math" w:hAnsi="Cambria Math" w:hint="eastAsia"/>
          </w:rPr>
          <m:t>每个词都会被表示为一个固定长度的向量</m:t>
        </m:r>
      </m:oMath>
      <w:r w:rsidR="00160596">
        <w:rPr>
          <w:rFonts w:hint="eastAsia"/>
        </w:rPr>
        <w:t>。该</w:t>
      </w:r>
      <w:r w:rsidR="009E6F04" w:rsidRPr="009E6F04">
        <w:rPr>
          <w:rFonts w:hint="eastAsia"/>
        </w:rPr>
        <w:t>向量的维度</w:t>
      </w:r>
      <w:r w:rsidR="00E00868">
        <w:rPr>
          <w:rFonts w:hint="eastAsia"/>
        </w:rPr>
        <w:t>一般</w:t>
      </w:r>
      <w:r w:rsidR="009E6F04" w:rsidRPr="009E6F04">
        <w:rPr>
          <w:rFonts w:hint="eastAsia"/>
        </w:rPr>
        <w:t>是词表大小，</w:t>
      </w:r>
      <w:r w:rsidR="00F43351">
        <w:rPr>
          <w:rFonts w:hint="eastAsia"/>
        </w:rPr>
        <w:t>并且</w:t>
      </w:r>
      <w:r w:rsidR="009E6F04" w:rsidRPr="009E6F04">
        <w:rPr>
          <w:rFonts w:hint="eastAsia"/>
        </w:rPr>
        <w:t>其中</w:t>
      </w:r>
      <w:r w:rsidR="0068153C">
        <w:rPr>
          <w:rFonts w:hint="eastAsia"/>
        </w:rPr>
        <w:t>某一个</w:t>
      </w:r>
      <w:r w:rsidR="0068153C" w:rsidRPr="009E6F04">
        <w:rPr>
          <w:rFonts w:hint="eastAsia"/>
        </w:rPr>
        <w:t>维度的值为</w:t>
      </w:r>
      <w:r w:rsidR="0068153C" w:rsidRPr="009E6F04">
        <w:rPr>
          <w:rFonts w:hint="eastAsia"/>
        </w:rPr>
        <w:t>1</w:t>
      </w:r>
      <w:r w:rsidR="0068153C">
        <w:rPr>
          <w:rFonts w:hint="eastAsia"/>
        </w:rPr>
        <w:t>外，其它</w:t>
      </w:r>
      <w:r w:rsidR="009E6F04" w:rsidRPr="009E6F04">
        <w:rPr>
          <w:rFonts w:hint="eastAsia"/>
        </w:rPr>
        <w:t>元素</w:t>
      </w:r>
      <w:r w:rsidR="00A55BC0">
        <w:rPr>
          <w:rFonts w:hint="eastAsia"/>
        </w:rPr>
        <w:t>都</w:t>
      </w:r>
      <w:r w:rsidR="009E6F04" w:rsidRPr="009E6F04">
        <w:rPr>
          <w:rFonts w:hint="eastAsia"/>
        </w:rPr>
        <w:t>为</w:t>
      </w:r>
      <w:r w:rsidR="009E6F04" w:rsidRPr="009E6F04">
        <w:rPr>
          <w:rFonts w:hint="eastAsia"/>
        </w:rPr>
        <w:t>0</w:t>
      </w:r>
      <w:r w:rsidR="009E6F04" w:rsidRPr="009E6F04">
        <w:rPr>
          <w:rFonts w:hint="eastAsia"/>
        </w:rPr>
        <w:t>，</w:t>
      </w:r>
      <w:r w:rsidR="00C853CC">
        <w:rPr>
          <w:rFonts w:hint="eastAsia"/>
        </w:rPr>
        <w:t>这个</w:t>
      </w:r>
      <w:r w:rsidR="0068153C">
        <w:rPr>
          <w:rFonts w:hint="eastAsia"/>
        </w:rPr>
        <w:t>为</w:t>
      </w:r>
      <w:r w:rsidR="0068153C">
        <w:rPr>
          <w:rFonts w:hint="eastAsia"/>
        </w:rPr>
        <w:t>1</w:t>
      </w:r>
      <w:r w:rsidR="0068153C">
        <w:rPr>
          <w:rFonts w:hint="eastAsia"/>
        </w:rPr>
        <w:t>的</w:t>
      </w:r>
      <w:r w:rsidR="00C853CC">
        <w:rPr>
          <w:rFonts w:hint="eastAsia"/>
        </w:rPr>
        <w:t>维度就</w:t>
      </w:r>
      <w:r w:rsidR="00203F94">
        <w:rPr>
          <w:rFonts w:hint="eastAsia"/>
        </w:rPr>
        <w:t>表示</w:t>
      </w:r>
      <w:r w:rsidR="00C853CC">
        <w:rPr>
          <w:rFonts w:hint="eastAsia"/>
        </w:rPr>
        <w:t>当前</w:t>
      </w:r>
      <w:r w:rsidR="009E6F04" w:rsidRPr="009E6F04">
        <w:rPr>
          <w:rFonts w:hint="eastAsia"/>
        </w:rPr>
        <w:t>词。</w:t>
      </w:r>
      <w:r w:rsidR="000F51F5">
        <w:rPr>
          <w:rFonts w:hint="eastAsia"/>
        </w:rPr>
        <w:t>举个例子</w:t>
      </w:r>
      <w:r w:rsidR="000F51F5">
        <w:rPr>
          <w:rFonts w:hint="eastAsia"/>
        </w:rPr>
        <w:t>:</w:t>
      </w:r>
    </w:p>
    <w:p w:rsidR="000F51F5" w:rsidRDefault="000F51F5" w:rsidP="009E6F04">
      <w:pPr>
        <w:pStyle w:val="a2"/>
        <w:spacing w:before="156" w:after="156"/>
        <w:ind w:firstLine="480"/>
      </w:pPr>
      <w:r w:rsidRPr="000F51F5">
        <w:rPr>
          <w:rFonts w:hint="eastAsia"/>
        </w:rPr>
        <w:t>“</w:t>
      </w:r>
      <w:r w:rsidR="00590D71">
        <w:rPr>
          <w:rFonts w:hint="eastAsia"/>
        </w:rPr>
        <w:t>江苏</w:t>
      </w:r>
      <w:r w:rsidRPr="000F51F5">
        <w:rPr>
          <w:rFonts w:hint="eastAsia"/>
        </w:rPr>
        <w:t>”表示为</w:t>
      </w:r>
      <w:r w:rsidR="003E1B1D">
        <w:rPr>
          <w:rFonts w:hint="eastAsia"/>
        </w:rPr>
        <w:t xml:space="preserve"> [0 0 2 0</w:t>
      </w:r>
      <w:r w:rsidRPr="000F51F5">
        <w:rPr>
          <w:rFonts w:hint="eastAsia"/>
        </w:rPr>
        <w:t xml:space="preserve"> 0 0 0 0 0 0 0 0 0 0 0 0 </w:t>
      </w:r>
      <w:r w:rsidRPr="000F51F5">
        <w:rPr>
          <w:rFonts w:hint="eastAsia"/>
        </w:rPr>
        <w:t>…</w:t>
      </w:r>
      <w:r w:rsidRPr="000F51F5">
        <w:rPr>
          <w:rFonts w:hint="eastAsia"/>
        </w:rPr>
        <w:t xml:space="preserve">] </w:t>
      </w:r>
    </w:p>
    <w:p w:rsidR="000F51F5" w:rsidRDefault="000F51F5" w:rsidP="009E6F04">
      <w:pPr>
        <w:pStyle w:val="a2"/>
        <w:spacing w:before="156" w:after="156"/>
        <w:ind w:firstLine="480"/>
      </w:pPr>
      <w:r w:rsidRPr="000F51F5">
        <w:rPr>
          <w:rFonts w:hint="eastAsia"/>
        </w:rPr>
        <w:t>“</w:t>
      </w:r>
      <w:r w:rsidR="00590D71">
        <w:rPr>
          <w:rFonts w:hint="eastAsia"/>
        </w:rPr>
        <w:t>南京</w:t>
      </w:r>
      <w:r w:rsidRPr="000F51F5">
        <w:rPr>
          <w:rFonts w:hint="eastAsia"/>
        </w:rPr>
        <w:t>”表示为</w:t>
      </w:r>
      <w:r w:rsidR="003E1B1D">
        <w:rPr>
          <w:rFonts w:hint="eastAsia"/>
        </w:rPr>
        <w:t xml:space="preserve"> [0 0 0 0 0 0 0 1 </w:t>
      </w:r>
      <w:r w:rsidR="003E1B1D">
        <w:t>0</w:t>
      </w:r>
      <w:r w:rsidRPr="000F51F5">
        <w:rPr>
          <w:rFonts w:hint="eastAsia"/>
        </w:rPr>
        <w:t xml:space="preserve"> 0 0 0 0 0 0 0 </w:t>
      </w:r>
      <w:r w:rsidRPr="000F51F5">
        <w:rPr>
          <w:rFonts w:hint="eastAsia"/>
        </w:rPr>
        <w:t>…</w:t>
      </w:r>
      <w:r w:rsidRPr="000F51F5">
        <w:rPr>
          <w:rFonts w:hint="eastAsia"/>
        </w:rPr>
        <w:t xml:space="preserve">] </w:t>
      </w:r>
    </w:p>
    <w:p w:rsidR="00D91FF9" w:rsidRDefault="000F51F5" w:rsidP="000F51F5">
      <w:pPr>
        <w:pStyle w:val="a2"/>
        <w:spacing w:before="156" w:after="156"/>
        <w:ind w:firstLineChars="0" w:firstLine="0"/>
      </w:pPr>
      <w:r w:rsidRPr="000F51F5">
        <w:rPr>
          <w:rFonts w:hint="eastAsia"/>
        </w:rPr>
        <w:t>每个词都是茫茫</w:t>
      </w:r>
      <w:r w:rsidRPr="000F51F5">
        <w:rPr>
          <w:rFonts w:hint="eastAsia"/>
        </w:rPr>
        <w:t xml:space="preserve"> 0 </w:t>
      </w:r>
      <w:r w:rsidRPr="000F51F5">
        <w:rPr>
          <w:rFonts w:hint="eastAsia"/>
        </w:rPr>
        <w:t>海中的一个</w:t>
      </w:r>
      <w:r w:rsidRPr="000F51F5">
        <w:rPr>
          <w:rFonts w:hint="eastAsia"/>
        </w:rPr>
        <w:t xml:space="preserve"> 1</w:t>
      </w:r>
      <w:r w:rsidRPr="000F51F5">
        <w:rPr>
          <w:rFonts w:hint="eastAsia"/>
        </w:rPr>
        <w:t>。</w:t>
      </w:r>
    </w:p>
    <w:p w:rsidR="00F12532" w:rsidRDefault="00F12532" w:rsidP="00F12532">
      <w:pPr>
        <w:pStyle w:val="a2"/>
        <w:spacing w:before="156" w:after="156"/>
        <w:ind w:firstLine="480"/>
      </w:pPr>
      <w:r w:rsidRPr="00F12532">
        <w:rPr>
          <w:rFonts w:hint="eastAsia"/>
        </w:rPr>
        <w:t>这种</w:t>
      </w:r>
      <w:r w:rsidRPr="00F12532">
        <w:rPr>
          <w:rFonts w:hint="eastAsia"/>
        </w:rPr>
        <w:t xml:space="preserve"> One-hot Representation </w:t>
      </w:r>
      <w:r w:rsidRPr="00F12532">
        <w:rPr>
          <w:rFonts w:hint="eastAsia"/>
        </w:rPr>
        <w:t>如果</w:t>
      </w:r>
      <w:r w:rsidR="002A474C" w:rsidRPr="00F12532">
        <w:rPr>
          <w:rFonts w:hint="eastAsia"/>
        </w:rPr>
        <w:t>给每个词分配一个数字</w:t>
      </w:r>
      <w:r w:rsidR="002A474C" w:rsidRPr="00F12532">
        <w:rPr>
          <w:rFonts w:hint="eastAsia"/>
        </w:rPr>
        <w:t xml:space="preserve"> ID</w:t>
      </w:r>
      <w:r w:rsidRPr="00F12532">
        <w:rPr>
          <w:rFonts w:hint="eastAsia"/>
        </w:rPr>
        <w:t>，</w:t>
      </w:r>
      <w:r w:rsidR="002A474C">
        <w:rPr>
          <w:rFonts w:hint="eastAsia"/>
        </w:rPr>
        <w:t>将</w:t>
      </w:r>
      <w:r w:rsidRPr="00F12532">
        <w:rPr>
          <w:rFonts w:hint="eastAsia"/>
        </w:rPr>
        <w:t>会是非常的简洁</w:t>
      </w:r>
      <w:r w:rsidR="00E2611E">
        <w:rPr>
          <w:rFonts w:hint="eastAsia"/>
        </w:rPr>
        <w:t>的</w:t>
      </w:r>
      <w:r w:rsidRPr="00F12532">
        <w:rPr>
          <w:rFonts w:hint="eastAsia"/>
        </w:rPr>
        <w:t>。比如</w:t>
      </w:r>
      <w:r w:rsidR="00C9299A">
        <w:rPr>
          <w:rFonts w:hint="eastAsia"/>
        </w:rPr>
        <w:t>上述</w:t>
      </w:r>
      <w:r w:rsidRPr="00F12532">
        <w:rPr>
          <w:rFonts w:hint="eastAsia"/>
        </w:rPr>
        <w:t>例子中，</w:t>
      </w:r>
      <w:r w:rsidR="00352AFC" w:rsidRPr="000F51F5">
        <w:rPr>
          <w:rFonts w:hint="eastAsia"/>
        </w:rPr>
        <w:t>“</w:t>
      </w:r>
      <w:r w:rsidR="0045119B">
        <w:rPr>
          <w:rFonts w:hint="eastAsia"/>
        </w:rPr>
        <w:t>江苏</w:t>
      </w:r>
      <w:r w:rsidR="00352AFC" w:rsidRPr="000F51F5">
        <w:rPr>
          <w:rFonts w:hint="eastAsia"/>
        </w:rPr>
        <w:t>”</w:t>
      </w:r>
      <w:r w:rsidRPr="00F12532">
        <w:rPr>
          <w:rFonts w:hint="eastAsia"/>
        </w:rPr>
        <w:t>记为</w:t>
      </w:r>
      <w:r w:rsidR="00D47CD9">
        <w:rPr>
          <w:rFonts w:hint="eastAsia"/>
        </w:rPr>
        <w:t xml:space="preserve"> 2</w:t>
      </w:r>
      <w:r w:rsidRPr="00F12532">
        <w:rPr>
          <w:rFonts w:hint="eastAsia"/>
        </w:rPr>
        <w:t>，</w:t>
      </w:r>
      <w:r w:rsidR="00352AFC" w:rsidRPr="000F51F5">
        <w:rPr>
          <w:rFonts w:hint="eastAsia"/>
        </w:rPr>
        <w:t>“</w:t>
      </w:r>
      <w:r w:rsidR="0045119B">
        <w:rPr>
          <w:rFonts w:hint="eastAsia"/>
        </w:rPr>
        <w:t>南京</w:t>
      </w:r>
      <w:r w:rsidR="00352AFC" w:rsidRPr="000F51F5">
        <w:rPr>
          <w:rFonts w:hint="eastAsia"/>
        </w:rPr>
        <w:t>”</w:t>
      </w:r>
      <w:r w:rsidRPr="00F12532">
        <w:rPr>
          <w:rFonts w:hint="eastAsia"/>
        </w:rPr>
        <w:t>记为</w:t>
      </w:r>
      <w:r w:rsidR="00D47CD9">
        <w:rPr>
          <w:rFonts w:hint="eastAsia"/>
        </w:rPr>
        <w:t xml:space="preserve"> 7</w:t>
      </w:r>
      <w:r w:rsidRPr="00F12532">
        <w:rPr>
          <w:rFonts w:hint="eastAsia"/>
        </w:rPr>
        <w:t>。</w:t>
      </w:r>
      <w:r w:rsidR="00877B7C">
        <w:rPr>
          <w:rFonts w:hint="eastAsia"/>
        </w:rPr>
        <w:t>然而</w:t>
      </w:r>
      <w:r w:rsidR="00801888">
        <w:rPr>
          <w:rFonts w:hint="eastAsia"/>
        </w:rPr>
        <w:t>这种表示方法</w:t>
      </w:r>
      <w:r w:rsidR="00502023">
        <w:rPr>
          <w:rFonts w:hint="eastAsia"/>
        </w:rPr>
        <w:t>存在一个</w:t>
      </w:r>
      <w:r w:rsidRPr="00F12532">
        <w:rPr>
          <w:rFonts w:hint="eastAsia"/>
        </w:rPr>
        <w:t>问题</w:t>
      </w:r>
      <w:r w:rsidR="003C00D9">
        <w:rPr>
          <w:rFonts w:hint="eastAsia"/>
        </w:rPr>
        <w:t>，即对特征的编码往往是随机的，没有提供任何关联信息，没有考虑到字词间可能存在的关系，</w:t>
      </w:r>
      <w:r w:rsidR="003D66EC">
        <w:rPr>
          <w:rFonts w:hint="eastAsia"/>
        </w:rPr>
        <w:t>也就是“词汇鸿沟”现象。</w:t>
      </w:r>
      <w:r w:rsidR="00691A5A">
        <w:rPr>
          <w:rFonts w:hint="eastAsia"/>
        </w:rPr>
        <w:t>例如，我们对</w:t>
      </w:r>
      <w:r w:rsidR="00BC4DD9">
        <w:rPr>
          <w:rFonts w:hint="eastAsia"/>
        </w:rPr>
        <w:t>“</w:t>
      </w:r>
      <w:r w:rsidR="00676E84">
        <w:rPr>
          <w:rFonts w:hint="eastAsia"/>
        </w:rPr>
        <w:t>江苏</w:t>
      </w:r>
      <w:r w:rsidR="00BC4DD9">
        <w:rPr>
          <w:rFonts w:hint="eastAsia"/>
        </w:rPr>
        <w:t>”和“</w:t>
      </w:r>
      <w:r w:rsidR="00676E84">
        <w:rPr>
          <w:rFonts w:hint="eastAsia"/>
        </w:rPr>
        <w:t>南京</w:t>
      </w:r>
      <w:r w:rsidR="00BC4DD9">
        <w:rPr>
          <w:rFonts w:hint="eastAsia"/>
        </w:rPr>
        <w:t>”</w:t>
      </w:r>
      <w:r w:rsidR="009B1FF7">
        <w:rPr>
          <w:rFonts w:hint="eastAsia"/>
        </w:rPr>
        <w:t>的从属关系，地理位置关系等一无所知</w:t>
      </w:r>
      <w:r w:rsidR="00BA73A0">
        <w:rPr>
          <w:rFonts w:hint="eastAsia"/>
        </w:rPr>
        <w:t>，我们从</w:t>
      </w:r>
      <w:r w:rsidR="00BA73A0">
        <w:rPr>
          <w:rFonts w:hint="eastAsia"/>
        </w:rPr>
        <w:t>3</w:t>
      </w:r>
      <w:r w:rsidR="00BA73A0">
        <w:rPr>
          <w:rFonts w:hint="eastAsia"/>
        </w:rPr>
        <w:t>和</w:t>
      </w:r>
      <w:r w:rsidR="00BA73A0">
        <w:rPr>
          <w:rFonts w:hint="eastAsia"/>
        </w:rPr>
        <w:t>8</w:t>
      </w:r>
      <w:r w:rsidR="00BA73A0">
        <w:rPr>
          <w:rFonts w:hint="eastAsia"/>
        </w:rPr>
        <w:t>这两个值看不出任何信息。</w:t>
      </w:r>
    </w:p>
    <w:p w:rsidR="00C041B1" w:rsidRDefault="00A626EC" w:rsidP="00F12532">
      <w:pPr>
        <w:pStyle w:val="a2"/>
        <w:spacing w:before="156" w:after="156"/>
        <w:ind w:firstLine="480"/>
      </w:pPr>
      <w:r>
        <w:rPr>
          <w:rFonts w:hint="eastAsia"/>
        </w:rPr>
        <w:t>使用</w:t>
      </w:r>
      <m:oMath>
        <m:r>
          <m:rPr>
            <m:sty m:val="p"/>
          </m:rPr>
          <w:rPr>
            <w:rFonts w:ascii="Cambria Math" w:hAnsi="Cambria Math" w:hint="eastAsia"/>
          </w:rPr>
          <m:t>分布式表示</m:t>
        </m:r>
      </m:oMath>
      <w:r w:rsidR="00AB28BA">
        <w:rPr>
          <w:rFonts w:hint="eastAsia"/>
        </w:rPr>
        <w:t>(</w:t>
      </w:r>
      <w:r w:rsidR="00AB28BA" w:rsidRPr="00213279">
        <w:t>Distributed</w:t>
      </w:r>
      <w:r w:rsidR="00AB28BA">
        <w:t xml:space="preserve"> Representations</w:t>
      </w:r>
      <w:r w:rsidR="00AB28BA">
        <w:rPr>
          <w:rFonts w:hint="eastAsia"/>
        </w:rPr>
        <w:t>)</w:t>
      </w:r>
      <w:r>
        <w:t>则可以有效地解决这个问题</w:t>
      </w:r>
      <w:r w:rsidR="00677237">
        <w:t>。</w:t>
      </w:r>
      <w:r w:rsidR="001E23BF" w:rsidRPr="00213279">
        <w:rPr>
          <w:rFonts w:hint="eastAsia"/>
        </w:rPr>
        <w:t>分布式表</w:t>
      </w:r>
      <m:oMath>
        <m:r>
          <m:rPr>
            <m:sty m:val="p"/>
          </m:rPr>
          <w:rPr>
            <w:rFonts w:ascii="Cambria Math" w:hAnsi="Cambria Math" w:hint="eastAsia"/>
          </w:rPr>
          <m:t>示模型可以将字词转为连续值</m:t>
        </m:r>
      </m:oMath>
      <w:r w:rsidR="00383FB4">
        <w:rPr>
          <w:rFonts w:hint="eastAsia"/>
        </w:rPr>
        <w:t>(</w:t>
      </w:r>
      <w:r w:rsidR="005B166D">
        <w:t>相对于</w:t>
      </w:r>
      <w:r w:rsidR="005B166D">
        <w:rPr>
          <w:rFonts w:hint="eastAsia"/>
        </w:rPr>
        <w:t>O</w:t>
      </w:r>
      <w:r w:rsidR="005B166D">
        <w:t>ne-Hot</w:t>
      </w:r>
      <m:oMath>
        <m:r>
          <m:rPr>
            <m:sty m:val="p"/>
          </m:rPr>
          <w:rPr>
            <w:rFonts w:ascii="Cambria Math" w:hAnsi="Cambria Math"/>
          </w:rPr>
          <m:t>编码的离散值</m:t>
        </m:r>
      </m:oMath>
      <w:r w:rsidR="00383FB4">
        <w:rPr>
          <w:rFonts w:hint="eastAsia"/>
        </w:rPr>
        <w:t>)</w:t>
      </w:r>
      <w:r w:rsidR="00DB2D85">
        <w:rPr>
          <w:rFonts w:hint="eastAsia"/>
        </w:rPr>
        <w:t>的向量表达</w:t>
      </w:r>
      <w:r w:rsidR="00AE5C57">
        <w:rPr>
          <w:rFonts w:hint="eastAsia"/>
        </w:rPr>
        <w:t>，并且其中意</w:t>
      </w:r>
      <m:oMath>
        <m:r>
          <m:rPr>
            <m:sty m:val="p"/>
          </m:rPr>
          <w:rPr>
            <w:rFonts w:ascii="Cambria Math" w:hAnsi="Cambria Math" w:hint="eastAsia"/>
          </w:rPr>
          <m:t>思相近的词将被映射到向量空间相近的位</m:t>
        </m:r>
      </m:oMath>
      <w:r w:rsidR="00AE5C57">
        <w:rPr>
          <w:rFonts w:hint="eastAsia"/>
        </w:rPr>
        <w:t>置</w:t>
      </w:r>
      <w:r w:rsidR="00BD3EC6">
        <w:rPr>
          <w:rFonts w:hint="eastAsia"/>
        </w:rPr>
        <w:t>。</w:t>
      </w:r>
      <w:r w:rsidR="008C3247" w:rsidRPr="00213279">
        <w:rPr>
          <w:rFonts w:hint="eastAsia"/>
        </w:rPr>
        <w:t>分布式表示</w:t>
      </w:r>
      <w:r w:rsidR="00821C16">
        <w:rPr>
          <w:rFonts w:hint="eastAsia"/>
        </w:rPr>
        <w:t>模型在</w:t>
      </w:r>
      <w:r w:rsidR="00821C16">
        <w:rPr>
          <w:rFonts w:hint="eastAsia"/>
        </w:rPr>
        <w:t>NLP</w:t>
      </w:r>
      <w:r w:rsidR="00821C16">
        <w:rPr>
          <w:rFonts w:hint="eastAsia"/>
        </w:rPr>
        <w:t>中主要依赖的假设是</w:t>
      </w:r>
      <w:r w:rsidR="00821C16">
        <w:rPr>
          <w:rFonts w:hint="eastAsia"/>
        </w:rPr>
        <w:t>Distrib</w:t>
      </w:r>
      <w:r w:rsidR="00821C16">
        <w:t>u</w:t>
      </w:r>
      <w:r w:rsidR="00821C16">
        <w:rPr>
          <w:rFonts w:hint="eastAsia"/>
        </w:rPr>
        <w:t>tional</w:t>
      </w:r>
      <w:r w:rsidR="00821C16">
        <w:t xml:space="preserve"> Hypothesis</w:t>
      </w:r>
      <w:r w:rsidR="002D75DF">
        <w:fldChar w:fldCharType="begin"/>
      </w:r>
      <w:r w:rsidR="002D75DF">
        <w:instrText xml:space="preserve"> REF _Ref480131551 \r \h </w:instrText>
      </w:r>
      <w:r w:rsidR="002D75DF">
        <w:fldChar w:fldCharType="separate"/>
      </w:r>
      <w:r w:rsidR="00C07EF3">
        <w:t>[41]</w:t>
      </w:r>
      <w:r w:rsidR="002D75DF">
        <w:fldChar w:fldCharType="end"/>
      </w:r>
      <w:r w:rsidR="00821C16">
        <w:t>,</w:t>
      </w:r>
      <w:r w:rsidR="00821C16">
        <w:t>即在相同的语境中</w:t>
      </w:r>
      <w:r w:rsidR="000132FC">
        <w:t>出现的词其语义也相近</w:t>
      </w:r>
      <w:r w:rsidR="00BF5A0E">
        <w:t>。</w:t>
      </w:r>
      <w:r w:rsidR="003645EB">
        <w:rPr>
          <w:rFonts w:hint="eastAsia"/>
        </w:rPr>
        <w:t>Word</w:t>
      </w:r>
      <w:r w:rsidR="003645EB">
        <w:t>2Vec</w:t>
      </w:r>
      <w:r w:rsidR="002D75DF">
        <w:fldChar w:fldCharType="begin"/>
      </w:r>
      <w:r w:rsidR="002D75DF">
        <w:instrText xml:space="preserve"> REF _Ref480131527 \r \h </w:instrText>
      </w:r>
      <w:r w:rsidR="002D75DF">
        <w:fldChar w:fldCharType="separate"/>
      </w:r>
      <w:r w:rsidR="00C07EF3">
        <w:t>[42]</w:t>
      </w:r>
      <w:r w:rsidR="002D75DF">
        <w:fldChar w:fldCharType="end"/>
      </w:r>
      <w:r w:rsidR="00DC0AF7">
        <w:t>即是</w:t>
      </w:r>
      <w:r w:rsidR="00CF4A97">
        <w:t>一种计算非常高效的，可以从原始语料中学习字词空间向量的预测模型</w:t>
      </w:r>
      <w:r w:rsidR="00C73411">
        <w:t>，</w:t>
      </w:r>
      <w:r w:rsidR="00AF1BB3">
        <w:t>它</w:t>
      </w:r>
      <w:r w:rsidR="00AF1BB3" w:rsidRPr="00AF1BB3">
        <w:rPr>
          <w:rFonts w:hint="eastAsia"/>
        </w:rPr>
        <w:t>既能表示词本身又可以考虑</w:t>
      </w:r>
      <w:r w:rsidR="0090407B">
        <w:rPr>
          <w:rFonts w:hint="eastAsia"/>
        </w:rPr>
        <w:t>了词与词之间的</w:t>
      </w:r>
      <w:r w:rsidR="00AF1BB3" w:rsidRPr="00AF1BB3">
        <w:rPr>
          <w:rFonts w:hint="eastAsia"/>
        </w:rPr>
        <w:t>语义距离</w:t>
      </w:r>
      <w:r w:rsidR="00AF1BB3">
        <w:rPr>
          <w:rFonts w:hint="eastAsia"/>
        </w:rPr>
        <w:t>。</w:t>
      </w:r>
      <w:r w:rsidR="007D5C72">
        <w:t>它主要分为</w:t>
      </w:r>
      <w:r w:rsidR="007D5C72">
        <w:t>CBOW(Continues Bag of Words)</w:t>
      </w:r>
      <w:r w:rsidR="007D5C72">
        <w:t>和</w:t>
      </w:r>
      <w:r w:rsidR="007D5C72">
        <w:rPr>
          <w:rFonts w:hint="eastAsia"/>
        </w:rPr>
        <w:t>Skip-Gram</w:t>
      </w:r>
      <w:r w:rsidR="007D5C72">
        <w:rPr>
          <w:rFonts w:hint="eastAsia"/>
        </w:rPr>
        <w:t>两种模式</w:t>
      </w:r>
      <w:r w:rsidR="00AA278A">
        <w:rPr>
          <w:rFonts w:hint="eastAsia"/>
        </w:rPr>
        <w:t>，其中</w:t>
      </w:r>
      <w:r w:rsidR="00BD47ED">
        <w:rPr>
          <w:rFonts w:hint="eastAsia"/>
        </w:rPr>
        <w:t>CBOW</w:t>
      </w:r>
      <w:r w:rsidR="00BD47ED">
        <w:rPr>
          <w:rFonts w:hint="eastAsia"/>
        </w:rPr>
        <w:t>是从原始语句</w:t>
      </w:r>
      <w:r w:rsidR="00BD47ED">
        <w:rPr>
          <w:rFonts w:hint="eastAsia"/>
        </w:rPr>
        <w:t>(</w:t>
      </w:r>
      <w:r w:rsidR="00BD47ED">
        <w:rPr>
          <w:rFonts w:hint="eastAsia"/>
        </w:rPr>
        <w:t>比</w:t>
      </w:r>
      <w:r w:rsidR="00BD47ED">
        <w:rPr>
          <w:rFonts w:hint="eastAsia"/>
        </w:rPr>
        <w:lastRenderedPageBreak/>
        <w:t>如</w:t>
      </w:r>
      <w:r w:rsidR="00BD47ED">
        <w:rPr>
          <w:rFonts w:hint="eastAsia"/>
        </w:rPr>
        <w:t>:</w:t>
      </w:r>
      <w:r w:rsidR="00BD47ED">
        <w:rPr>
          <w:rFonts w:hint="eastAsia"/>
        </w:rPr>
        <w:t>中国的首都是</w:t>
      </w:r>
      <w:r w:rsidR="00BD47ED">
        <w:rPr>
          <w:rFonts w:hint="eastAsia"/>
        </w:rPr>
        <w:t>_</w:t>
      </w:r>
      <w:r w:rsidR="00BD47ED">
        <w:t>_</w:t>
      </w:r>
      <w:r w:rsidR="00BD47ED">
        <w:rPr>
          <w:rFonts w:hint="eastAsia"/>
        </w:rPr>
        <w:t>)</w:t>
      </w:r>
      <w:r w:rsidR="00BD47ED">
        <w:rPr>
          <w:rFonts w:hint="eastAsia"/>
        </w:rPr>
        <w:t>推测目标字词</w:t>
      </w:r>
      <w:r w:rsidR="00BD47ED">
        <w:rPr>
          <w:rFonts w:hint="eastAsia"/>
        </w:rPr>
        <w:t>(</w:t>
      </w:r>
      <w:r w:rsidR="00BD47ED">
        <w:rPr>
          <w:rFonts w:hint="eastAsia"/>
        </w:rPr>
        <w:t>比如</w:t>
      </w:r>
      <w:r w:rsidR="00BD47ED">
        <w:rPr>
          <w:rFonts w:hint="eastAsia"/>
        </w:rPr>
        <w:t>:</w:t>
      </w:r>
      <w:r w:rsidR="00BD47ED">
        <w:rPr>
          <w:rFonts w:hint="eastAsia"/>
        </w:rPr>
        <w:t>北京</w:t>
      </w:r>
      <w:r w:rsidR="00BD47ED">
        <w:rPr>
          <w:rFonts w:hint="eastAsia"/>
        </w:rPr>
        <w:t>)</w:t>
      </w:r>
      <w:r w:rsidR="007D2461">
        <w:rPr>
          <w:rFonts w:hint="eastAsia"/>
        </w:rPr>
        <w:t>；而</w:t>
      </w:r>
      <w:r w:rsidR="007D2461">
        <w:rPr>
          <w:rFonts w:hint="eastAsia"/>
        </w:rPr>
        <w:t>Skip</w:t>
      </w:r>
      <w:r w:rsidR="007D2461">
        <w:t>-Gram</w:t>
      </w:r>
      <w:r w:rsidR="007D2461">
        <w:t>则正好相反</w:t>
      </w:r>
      <w:r w:rsidR="00046933">
        <w:t>，</w:t>
      </w:r>
      <w:r w:rsidR="00C77773">
        <w:t>它是从目标字词推测出原始语句</w:t>
      </w:r>
      <w:r w:rsidR="00B72CB5">
        <w:t>，</w:t>
      </w:r>
      <m:oMath>
        <m:r>
          <m:rPr>
            <m:sty m:val="p"/>
          </m:rPr>
          <w:rPr>
            <w:rFonts w:ascii="Cambria Math" w:hAnsi="Cambria Math"/>
          </w:rPr>
          <m:t>其中</m:t>
        </m:r>
        <m:r>
          <m:rPr>
            <m:sty m:val="p"/>
          </m:rPr>
          <w:rPr>
            <w:rFonts w:ascii="Cambria Math" w:hAnsi="Cambria Math"/>
          </w:rPr>
          <m:t>CBOW</m:t>
        </m:r>
        <m:r>
          <m:rPr>
            <m:sty m:val="p"/>
          </m:rPr>
          <w:rPr>
            <w:rFonts w:ascii="Cambria Math" w:hAnsi="Cambria Math"/>
          </w:rPr>
          <m:t>对小型数据比较合适，而</m:t>
        </m:r>
        <m:r>
          <m:rPr>
            <m:sty m:val="p"/>
          </m:rPr>
          <w:rPr>
            <w:rFonts w:ascii="Cambria Math" w:hAnsi="Cambria Math"/>
          </w:rPr>
          <m:t>Skip-Gram</m:t>
        </m:r>
        <m:r>
          <m:rPr>
            <m:sty m:val="p"/>
          </m:rPr>
          <w:rPr>
            <w:rFonts w:ascii="Cambria Math" w:hAnsi="Cambria Math"/>
          </w:rPr>
          <m:t>在大型语</m:t>
        </m:r>
      </m:oMath>
      <w:r w:rsidR="00E4686D">
        <w:t>料中则表现更好</w:t>
      </w:r>
      <w:r w:rsidR="00EE6E22">
        <w:t>。</w:t>
      </w:r>
      <w:r w:rsidR="009C3D0F">
        <w:t>在本节主要使用</w:t>
      </w:r>
      <w:r w:rsidR="009C3D0F">
        <w:t>Skip-Gram</w:t>
      </w:r>
      <w:r w:rsidR="009C3D0F">
        <w:t>模式的</w:t>
      </w:r>
      <w:r w:rsidR="009C3D0F">
        <w:t>Word2Vec</w:t>
      </w:r>
      <w:r w:rsidR="009C3D0F">
        <w:t>。</w:t>
      </w:r>
    </w:p>
    <w:p w:rsidR="00013421" w:rsidRDefault="000872A1" w:rsidP="00F12532">
      <w:pPr>
        <w:pStyle w:val="a2"/>
        <w:spacing w:before="156" w:after="156"/>
        <w:ind w:firstLine="480"/>
      </w:pPr>
      <w:r>
        <w:rPr>
          <w:rFonts w:hint="eastAsia"/>
        </w:rPr>
        <w:t>对于句子和文本的分类任务</w:t>
      </w:r>
      <w:r w:rsidR="003B58C4">
        <w:rPr>
          <w:rFonts w:hint="eastAsia"/>
        </w:rPr>
        <w:t>来说，只有</w:t>
      </w:r>
      <w:r w:rsidR="008D3C05">
        <w:rPr>
          <w:rFonts w:hint="eastAsia"/>
        </w:rPr>
        <w:t>字</w:t>
      </w:r>
      <w:r w:rsidR="003B58C4">
        <w:rPr>
          <w:rFonts w:hint="eastAsia"/>
        </w:rPr>
        <w:t>词的语义空间向量表示还是不够的，还需要得到句子和文本的空间向量表示</w:t>
      </w:r>
      <w:r w:rsidR="008D3C05">
        <w:rPr>
          <w:rFonts w:hint="eastAsia"/>
        </w:rPr>
        <w:t>。</w:t>
      </w:r>
      <w:r w:rsidR="00560F3E">
        <w:t>最经典的文本向量表示方法要数词袋模型</w:t>
      </w:r>
      <w:r w:rsidR="00560F3E">
        <w:rPr>
          <w:rFonts w:hint="eastAsia"/>
        </w:rPr>
        <w:t>(B</w:t>
      </w:r>
      <w:r w:rsidR="00560F3E" w:rsidRPr="009947FD">
        <w:rPr>
          <w:rFonts w:hint="eastAsia"/>
        </w:rPr>
        <w:t>ag</w:t>
      </w:r>
      <w:r w:rsidR="00560F3E">
        <w:rPr>
          <w:rFonts w:hint="eastAsia"/>
        </w:rPr>
        <w:t xml:space="preserve"> </w:t>
      </w:r>
      <w:r w:rsidR="00560F3E" w:rsidRPr="009947FD">
        <w:rPr>
          <w:rFonts w:hint="eastAsia"/>
        </w:rPr>
        <w:t>of</w:t>
      </w:r>
      <w:r w:rsidR="00560F3E">
        <w:rPr>
          <w:rFonts w:hint="eastAsia"/>
        </w:rPr>
        <w:t xml:space="preserve"> </w:t>
      </w:r>
      <w:r w:rsidR="00560F3E" w:rsidRPr="009947FD">
        <w:t>Words</w:t>
      </w:r>
      <w:r w:rsidR="00560F3E" w:rsidRPr="000B654B">
        <w:rPr>
          <w:rFonts w:hint="eastAsia"/>
        </w:rPr>
        <w:t>,</w:t>
      </w:r>
      <w:r w:rsidR="00560F3E">
        <w:rPr>
          <w:rFonts w:hint="eastAsia"/>
          <w:i/>
        </w:rPr>
        <w:t xml:space="preserve"> </w:t>
      </w:r>
      <w:r w:rsidR="00560F3E" w:rsidRPr="009458F0">
        <w:rPr>
          <w:rFonts w:hint="eastAsia"/>
        </w:rPr>
        <w:t>BOW</w:t>
      </w:r>
      <w:r w:rsidR="00560F3E">
        <w:rPr>
          <w:rFonts w:hint="eastAsia"/>
        </w:rPr>
        <w:t>)</w:t>
      </w:r>
      <w:r w:rsidR="00E75729">
        <w:rPr>
          <w:rStyle w:val="afd"/>
        </w:rPr>
        <w:footnoteReference w:id="7"/>
      </w:r>
      <w:r w:rsidR="00560F3E">
        <w:t>了。</w:t>
      </w:r>
      <w:r w:rsidR="0028099D">
        <w:rPr>
          <w:rFonts w:hint="eastAsia"/>
        </w:rPr>
        <w:t>通过词袋模型得到的文本向量可以直接输入到分类器，进行文本分类或情感分析等任务。</w:t>
      </w:r>
      <w:r w:rsidR="004E09D2">
        <w:rPr>
          <w:rFonts w:hint="eastAsia"/>
        </w:rPr>
        <w:t>下面通过一个例子来说明词袋模型的建立</w:t>
      </w:r>
      <w:r w:rsidR="00900AB9">
        <w:rPr>
          <w:rFonts w:hint="eastAsia"/>
        </w:rPr>
        <w:t>的</w:t>
      </w:r>
      <w:r w:rsidR="004E09D2">
        <w:rPr>
          <w:rFonts w:hint="eastAsia"/>
        </w:rPr>
        <w:t>过程。</w:t>
      </w:r>
    </w:p>
    <w:p w:rsidR="007F1209" w:rsidRDefault="007F1209" w:rsidP="00F12532">
      <w:pPr>
        <w:pStyle w:val="a2"/>
        <w:spacing w:before="156" w:after="156"/>
        <w:ind w:firstLine="480"/>
      </w:pPr>
      <w:r>
        <w:t>下面是两个简单的例句：</w:t>
      </w:r>
    </w:p>
    <w:p w:rsidR="007F1209" w:rsidRDefault="007F1209" w:rsidP="00F12532">
      <w:pPr>
        <w:pStyle w:val="a2"/>
        <w:spacing w:before="156" w:after="156"/>
        <w:ind w:firstLine="480"/>
      </w:pPr>
      <w:r w:rsidRPr="007F1209">
        <w:t xml:space="preserve">(1) </w:t>
      </w:r>
      <w:r w:rsidR="00D30BE0">
        <w:t xml:space="preserve">Jack </w:t>
      </w:r>
      <w:r w:rsidR="00024588">
        <w:t>hates</w:t>
      </w:r>
      <w:r w:rsidRPr="007F1209">
        <w:t xml:space="preserve"> to </w:t>
      </w:r>
      <w:r w:rsidR="00643493">
        <w:t>go hiking</w:t>
      </w:r>
      <w:r w:rsidR="00290085">
        <w:t>. Max</w:t>
      </w:r>
      <w:r w:rsidRPr="007F1209">
        <w:t xml:space="preserve"> </w:t>
      </w:r>
      <w:r w:rsidR="00643493">
        <w:t xml:space="preserve">also </w:t>
      </w:r>
      <w:r w:rsidR="00024588">
        <w:t>hates</w:t>
      </w:r>
      <w:r w:rsidR="00643493">
        <w:t xml:space="preserve"> to go hiking</w:t>
      </w:r>
      <w:r w:rsidRPr="007F1209">
        <w:t>.</w:t>
      </w:r>
    </w:p>
    <w:p w:rsidR="00900AB9" w:rsidRDefault="00024588" w:rsidP="00F12532">
      <w:pPr>
        <w:pStyle w:val="a2"/>
        <w:spacing w:before="156" w:after="156"/>
        <w:ind w:firstLine="480"/>
      </w:pPr>
      <w:r>
        <w:t>(2) Jack and Max are good friends.</w:t>
      </w:r>
    </w:p>
    <w:p w:rsidR="00AA3854" w:rsidRDefault="00AA3854" w:rsidP="00F12532">
      <w:pPr>
        <w:pStyle w:val="a2"/>
        <w:spacing w:before="156" w:after="156"/>
        <w:ind w:firstLine="480"/>
      </w:pPr>
      <w:r w:rsidRPr="00AA3854">
        <w:rPr>
          <w:rFonts w:hint="eastAsia"/>
        </w:rPr>
        <w:t>根据这两个样本建立一个词典包含所有出现的单词，如果是未清洗过的原始文档，则以词根建立。</w:t>
      </w:r>
    </w:p>
    <w:p w:rsidR="00AF6232" w:rsidRDefault="00AF6232" w:rsidP="00F12532">
      <w:pPr>
        <w:pStyle w:val="a2"/>
        <w:spacing w:before="156" w:after="156"/>
        <w:ind w:firstLine="480"/>
      </w:pPr>
      <w:r w:rsidRPr="00AF6232">
        <w:t>[ "</w:t>
      </w:r>
      <w:r w:rsidR="00F345C2">
        <w:t>Jack</w:t>
      </w:r>
      <w:r w:rsidR="00DA357D">
        <w:t xml:space="preserve">", </w:t>
      </w:r>
      <w:r w:rsidR="00DA357D" w:rsidRPr="00AF6232">
        <w:t>"</w:t>
      </w:r>
      <w:r w:rsidR="00DA357D">
        <w:t>Max",</w:t>
      </w:r>
      <w:r w:rsidRPr="00AF6232">
        <w:t>"</w:t>
      </w:r>
      <w:r w:rsidR="00F345C2">
        <w:t>hates</w:t>
      </w:r>
      <w:r w:rsidRPr="00AF6232">
        <w:t>", "to", "</w:t>
      </w:r>
      <w:r w:rsidR="00F345C2">
        <w:t>go</w:t>
      </w:r>
      <w:r w:rsidRPr="00AF6232">
        <w:t>", "</w:t>
      </w:r>
      <w:r w:rsidR="00F345C2">
        <w:t>hiking</w:t>
      </w:r>
      <w:r w:rsidRPr="00AF6232">
        <w:t>", "also", "</w:t>
      </w:r>
      <w:r w:rsidR="00F345C2">
        <w:t>and</w:t>
      </w:r>
      <w:r w:rsidRPr="00AF6232">
        <w:t>", "</w:t>
      </w:r>
      <w:r w:rsidR="00F345C2">
        <w:t>are</w:t>
      </w:r>
      <w:r w:rsidRPr="00AF6232">
        <w:t>", "</w:t>
      </w:r>
      <w:r w:rsidR="00F345C2">
        <w:t>good</w:t>
      </w:r>
      <w:r w:rsidRPr="00AF6232">
        <w:t>", "</w:t>
      </w:r>
      <w:r w:rsidR="00F345C2">
        <w:t>friends</w:t>
      </w:r>
      <w:r w:rsidRPr="00AF6232">
        <w:t>" ]</w:t>
      </w:r>
    </w:p>
    <w:p w:rsidR="007836B0" w:rsidRDefault="007836B0" w:rsidP="00F12532">
      <w:pPr>
        <w:pStyle w:val="a2"/>
        <w:spacing w:before="156" w:after="156"/>
        <w:ind w:firstLine="480"/>
      </w:pPr>
      <w:r w:rsidRPr="007836B0">
        <w:rPr>
          <w:rFonts w:hint="eastAsia"/>
        </w:rPr>
        <w:t>根据每个词语在词典的索引和在文档中的出现频次可以对以上两个句子建立词袋向量：</w:t>
      </w:r>
    </w:p>
    <w:p w:rsidR="00D739DB" w:rsidRDefault="00500B0B" w:rsidP="00F12532">
      <w:pPr>
        <w:pStyle w:val="a2"/>
        <w:spacing w:before="156" w:after="156"/>
        <w:ind w:firstLine="480"/>
      </w:pPr>
      <w:r>
        <w:t>(1) [1,</w:t>
      </w:r>
      <w:r w:rsidR="00DA357D">
        <w:t>1,</w:t>
      </w:r>
      <w:r>
        <w:t xml:space="preserve"> 2, 2, 2, 2, 1, 0, 0, 0, 0</w:t>
      </w:r>
      <w:r w:rsidR="00D739DB" w:rsidRPr="00D739DB">
        <w:t>]</w:t>
      </w:r>
    </w:p>
    <w:p w:rsidR="00D739DB" w:rsidRDefault="0009172F" w:rsidP="00F12532">
      <w:pPr>
        <w:pStyle w:val="a2"/>
        <w:spacing w:before="156" w:after="156"/>
        <w:ind w:firstLine="480"/>
      </w:pPr>
      <w:r>
        <w:t xml:space="preserve">(2) [1, </w:t>
      </w:r>
      <w:r w:rsidR="00DA357D">
        <w:t>1,</w:t>
      </w:r>
      <w:r>
        <w:t>0</w:t>
      </w:r>
      <w:r w:rsidR="00D739DB" w:rsidRPr="00D739DB">
        <w:t>,</w:t>
      </w:r>
      <w:r>
        <w:t xml:space="preserve"> 0, 0, 0, 0</w:t>
      </w:r>
      <w:r w:rsidR="00043225">
        <w:t>, 1</w:t>
      </w:r>
      <w:r>
        <w:t>, 1, 1, 1</w:t>
      </w:r>
      <w:r w:rsidR="00D739DB" w:rsidRPr="00D739DB">
        <w:t>]</w:t>
      </w:r>
    </w:p>
    <w:p w:rsidR="00D43F41" w:rsidRDefault="00D43F41" w:rsidP="00947321">
      <w:pPr>
        <w:pStyle w:val="a2"/>
        <w:spacing w:before="156" w:after="156"/>
        <w:ind w:firstLineChars="0" w:firstLine="0"/>
      </w:pPr>
      <w:r>
        <w:t>每个维度的权值可以取词频或是</w:t>
      </w:r>
      <w:r>
        <w:t>tf*idf</w:t>
      </w:r>
      <w:r>
        <w:t>，</w:t>
      </w:r>
      <w:r w:rsidR="00D17B50">
        <w:t>甚至是二元值，即</w:t>
      </w:r>
      <w:r w:rsidR="00D17B50">
        <w:t>1</w:t>
      </w:r>
      <w:r w:rsidR="00D17B50">
        <w:t>代表出现</w:t>
      </w:r>
      <w:r w:rsidR="00D17B50">
        <w:t>0</w:t>
      </w:r>
      <w:r w:rsidR="00D17B50">
        <w:t>代表未出现。</w:t>
      </w:r>
      <w:r w:rsidR="004C136F">
        <w:t>在得到相关文本的向量表示后就可以进行其它一些比较复杂的</w:t>
      </w:r>
      <w:r w:rsidR="004C136F">
        <w:t>NLP</w:t>
      </w:r>
      <w:r w:rsidR="004C136F">
        <w:t>任务了。</w:t>
      </w:r>
    </w:p>
    <w:p w:rsidR="008A5FF3" w:rsidRDefault="008A5FF3" w:rsidP="00F12532">
      <w:pPr>
        <w:pStyle w:val="a2"/>
        <w:spacing w:before="156" w:after="156"/>
        <w:ind w:firstLine="480"/>
      </w:pPr>
      <w:r>
        <w:t>然而词袋模型也存在两个比较明显的缺陷：</w:t>
      </w:r>
      <w:r w:rsidR="00B87392">
        <w:t>一是它丢失了词与词之间的顺序信息，二是它没有考虑词的语义信息。</w:t>
      </w:r>
      <w:r w:rsidR="004B7170">
        <w:t>因此词袋模型</w:t>
      </w:r>
      <w:r w:rsidR="00D01BF1">
        <w:t>在</w:t>
      </w:r>
      <w:r w:rsidR="00D01BF1">
        <w:t>NLP</w:t>
      </w:r>
      <w:r w:rsidR="00A715EA">
        <w:t>有些</w:t>
      </w:r>
      <w:r w:rsidR="00D01BF1">
        <w:t>任务中</w:t>
      </w:r>
      <w:r w:rsidR="00653496">
        <w:t>的</w:t>
      </w:r>
      <w:r w:rsidR="00D01BF1">
        <w:t>表现</w:t>
      </w:r>
      <w:r w:rsidR="00C139E6">
        <w:t>难免</w:t>
      </w:r>
      <w:r w:rsidR="00A715EA">
        <w:t>差强人意。</w:t>
      </w:r>
    </w:p>
    <w:p w:rsidR="000C3BC5" w:rsidRDefault="000C3BC5" w:rsidP="000C3BC5">
      <w:pPr>
        <w:pStyle w:val="a2"/>
        <w:spacing w:before="156" w:after="156"/>
        <w:ind w:firstLine="480"/>
      </w:pPr>
      <w:r>
        <w:rPr>
          <w:rFonts w:hint="eastAsia"/>
        </w:rPr>
        <w:t>另一种向量化模型和单词输入顺序有关，可以区分</w:t>
      </w:r>
      <w:r w:rsidRPr="00944827">
        <w:t>"</w:t>
      </w:r>
      <w:r>
        <w:rPr>
          <w:rFonts w:hint="eastAsia"/>
        </w:rPr>
        <w:t>Mary loves Jack</w:t>
      </w:r>
      <w:r w:rsidRPr="00944827">
        <w:t>"</w:t>
      </w:r>
      <w:r>
        <w:rPr>
          <w:rFonts w:hint="eastAsia"/>
        </w:rPr>
        <w:t>和</w:t>
      </w:r>
      <w:r w:rsidRPr="00944827">
        <w:t>"</w:t>
      </w:r>
      <w:r>
        <w:rPr>
          <w:rFonts w:hint="eastAsia"/>
        </w:rPr>
        <w:t>Jack loves Mary</w:t>
      </w:r>
      <w:r w:rsidRPr="00944827">
        <w:t>"</w:t>
      </w:r>
      <w:r>
        <w:rPr>
          <w:rFonts w:hint="eastAsia"/>
        </w:rPr>
        <w:t>这两个句子。词语的顺序很难直接量化输入，但循环神经网络</w:t>
      </w:r>
      <w:r>
        <w:rPr>
          <w:rFonts w:hint="eastAsia"/>
        </w:rPr>
        <w:t xml:space="preserve">(Recurrent </w:t>
      </w:r>
      <w:r>
        <w:t xml:space="preserve">Neural </w:t>
      </w:r>
      <w:r>
        <w:lastRenderedPageBreak/>
        <w:t>Network</w:t>
      </w:r>
      <w:r>
        <w:rPr>
          <w:rFonts w:hint="eastAsia"/>
        </w:rPr>
        <w:t>, RNN)</w:t>
      </w:r>
      <w:r>
        <w:rPr>
          <w:rFonts w:hint="eastAsia"/>
        </w:rPr>
        <w:t>能够通过时间序列的变化，实现变长词串到语义向量的映射</w:t>
      </w:r>
      <w:r>
        <w:rPr>
          <w:rFonts w:hint="eastAsia"/>
        </w:rPr>
        <w:t>(sequence-vector)</w:t>
      </w:r>
      <w:r>
        <w:rPr>
          <w:rFonts w:hint="eastAsia"/>
        </w:rPr>
        <w:t>。</w:t>
      </w:r>
      <w:r>
        <w:rPr>
          <w:rFonts w:hint="eastAsia"/>
        </w:rPr>
        <w:t xml:space="preserve"> </w:t>
      </w:r>
    </w:p>
    <w:p w:rsidR="000C3BC5" w:rsidRDefault="000C3BC5" w:rsidP="000C3BC5">
      <w:pPr>
        <w:pStyle w:val="a2"/>
        <w:spacing w:before="156" w:after="156"/>
        <w:ind w:firstLineChars="250" w:firstLine="600"/>
        <w:jc w:val="center"/>
      </w:pPr>
      <w:r>
        <w:rPr>
          <w:noProof/>
        </w:rPr>
        <w:drawing>
          <wp:inline distT="0" distB="0" distL="0" distR="0" wp14:anchorId="0CF3D7A0" wp14:editId="01A3C635">
            <wp:extent cx="3543300" cy="1381125"/>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543300" cy="1381125"/>
                    </a:xfrm>
                    <a:prstGeom prst="rect">
                      <a:avLst/>
                    </a:prstGeom>
                  </pic:spPr>
                </pic:pic>
              </a:graphicData>
            </a:graphic>
          </wp:inline>
        </w:drawing>
      </w:r>
    </w:p>
    <w:p w:rsidR="000C3BC5" w:rsidRPr="00501B0E" w:rsidRDefault="000C3BC5" w:rsidP="000C3BC5">
      <w:pPr>
        <w:pStyle w:val="a2"/>
        <w:spacing w:before="156" w:after="156"/>
        <w:ind w:firstLineChars="250" w:firstLine="550"/>
        <w:jc w:val="center"/>
        <w:rPr>
          <w:sz w:val="22"/>
          <w:szCs w:val="22"/>
        </w:rPr>
      </w:pPr>
      <w:r w:rsidRPr="00501B0E">
        <w:rPr>
          <w:rFonts w:hint="eastAsia"/>
          <w:sz w:val="22"/>
          <w:szCs w:val="22"/>
        </w:rPr>
        <w:t>图</w:t>
      </w:r>
      <w:r w:rsidRPr="00501B0E">
        <w:rPr>
          <w:rFonts w:hint="eastAsia"/>
          <w:sz w:val="22"/>
          <w:szCs w:val="22"/>
        </w:rPr>
        <w:t>3.1 RNN</w:t>
      </w:r>
      <w:r w:rsidRPr="00501B0E">
        <w:rPr>
          <w:rFonts w:hint="eastAsia"/>
          <w:sz w:val="22"/>
          <w:szCs w:val="22"/>
        </w:rPr>
        <w:t>结构示图</w:t>
      </w:r>
    </w:p>
    <w:p w:rsidR="000C3BC5" w:rsidRDefault="000C3BC5" w:rsidP="000C3BC5">
      <w:pPr>
        <w:pStyle w:val="a2"/>
        <w:spacing w:before="156" w:after="156"/>
        <w:ind w:firstLine="480"/>
      </w:pPr>
      <w:r>
        <w:rPr>
          <w:rFonts w:hint="eastAsia"/>
        </w:rPr>
        <w:t>如图，</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Pr>
          <w:rFonts w:hint="eastAsia"/>
        </w:rPr>
        <w:t>为输入文档的词串，</w:t>
      </w:r>
      <w:r>
        <w:rPr>
          <w:rFonts w:hint="eastAsia"/>
        </w:rPr>
        <w:t>RNN</w:t>
      </w:r>
      <w:r>
        <w:rPr>
          <w:rFonts w:hint="eastAsia"/>
        </w:rPr>
        <w:t>将文档看成一个随时间变化的词序列，每输入一个新词，隐含层就进行一次更新</w:t>
      </w:r>
      <w:r>
        <w:rPr>
          <w:rFonts w:hint="eastAsia"/>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6"/>
        <w:gridCol w:w="3638"/>
      </w:tblGrid>
      <w:tr w:rsidR="000C3BC5" w:rsidTr="001D666A">
        <w:tc>
          <w:tcPr>
            <w:tcW w:w="5495" w:type="dxa"/>
            <w:vAlign w:val="center"/>
          </w:tcPr>
          <w:p w:rsidR="000C3BC5" w:rsidRPr="004E1050" w:rsidRDefault="000C3BC5" w:rsidP="001D666A">
            <w:pPr>
              <w:pStyle w:val="a2"/>
              <w:spacing w:before="156" w:after="156"/>
              <w:ind w:firstLineChars="250" w:firstLine="600"/>
              <w:jc w:val="center"/>
              <w:rPr>
                <w:i/>
              </w:rPr>
            </w:pPr>
            <w:r>
              <w:rPr>
                <w:rFonts w:hint="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&lt;t&gt;</m:t>
                  </m:r>
                </m:sub>
              </m:sSub>
              <m:r>
                <w:rPr>
                  <w:rFonts w:ascii="Cambria Math" w:hAnsi="Cambria Math"/>
                </w:rPr>
                <m:t>=f(</m:t>
              </m:r>
              <m:sSub>
                <m:sSubPr>
                  <m:ctrlPr>
                    <w:rPr>
                      <w:rFonts w:ascii="Cambria Math" w:hAnsi="Cambria Math"/>
                      <w:i/>
                    </w:rPr>
                  </m:ctrlPr>
                </m:sSubPr>
                <m:e>
                  <m:r>
                    <w:rPr>
                      <w:rFonts w:ascii="Cambria Math" w:hAnsi="Cambria Math"/>
                    </w:rPr>
                    <m:t>h</m:t>
                  </m:r>
                </m:e>
                <m:sub>
                  <m:r>
                    <w:rPr>
                      <w:rFonts w:ascii="Cambria Math" w:hAnsi="Cambria Math"/>
                    </w:rPr>
                    <m:t>&lt;t-1&gt;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p>
        </w:tc>
        <w:tc>
          <w:tcPr>
            <w:tcW w:w="3735" w:type="dxa"/>
            <w:vAlign w:val="center"/>
          </w:tcPr>
          <w:p w:rsidR="000C3BC5" w:rsidRDefault="00D769FE" w:rsidP="001D666A">
            <w:pPr>
              <w:pStyle w:val="a2"/>
              <w:spacing w:before="156" w:after="156"/>
              <w:ind w:firstLineChars="0" w:firstLine="0"/>
              <w:jc w:val="right"/>
            </w:pPr>
            <w:r>
              <w:rPr>
                <w:rFonts w:hint="eastAsia"/>
              </w:rPr>
              <w:t>(3-1</w:t>
            </w:r>
            <w:r w:rsidR="000C3BC5">
              <w:rPr>
                <w:rFonts w:hint="eastAsia"/>
              </w:rPr>
              <w:t>)</w:t>
            </w:r>
          </w:p>
        </w:tc>
      </w:tr>
    </w:tbl>
    <w:p w:rsidR="000C3BC5" w:rsidRDefault="000C3BC5" w:rsidP="000C3BC5">
      <w:pPr>
        <w:pStyle w:val="a2"/>
        <w:spacing w:before="156" w:after="156"/>
        <w:ind w:firstLine="480"/>
      </w:pPr>
      <w:r>
        <w:rPr>
          <w:rFonts w:hint="eastAsia"/>
        </w:rPr>
        <w:t>这样，隐含层充分利用了上文的历史信息，并始终保持最新状态，直到最后输出文档的语义向量</w:t>
      </w:r>
      <w:r w:rsidRPr="000E524F">
        <w:rPr>
          <w:rFonts w:hint="eastAsia"/>
          <w:i/>
        </w:rPr>
        <w:t>c</w:t>
      </w:r>
      <w:r>
        <w:rPr>
          <w:rFonts w:hint="eastAsia"/>
        </w:rPr>
        <w:t>。由于带有词序信息，</w:t>
      </w:r>
      <w:r>
        <w:rPr>
          <w:rFonts w:hint="eastAsia"/>
        </w:rPr>
        <w:t>RNN</w:t>
      </w:r>
      <w:r>
        <w:rPr>
          <w:rFonts w:hint="eastAsia"/>
        </w:rPr>
        <w:t>训练出来的文本向量相比词袋模型更具有语义，在实验上直接体现在输入到同个分类器中，带词序信息的模型在情感分类任务的表现更好。此外，实现了变长串到向量</w:t>
      </w:r>
      <w:r>
        <w:rPr>
          <w:rFonts w:hint="eastAsia"/>
        </w:rPr>
        <w:t>(sequence-vector)</w:t>
      </w:r>
      <w:r>
        <w:rPr>
          <w:rFonts w:hint="eastAsia"/>
        </w:rPr>
        <w:t>映射的模型，可以适用更复杂的</w:t>
      </w:r>
      <w:r>
        <w:rPr>
          <w:rFonts w:hint="eastAsia"/>
        </w:rPr>
        <w:t>NLP</w:t>
      </w:r>
      <w:r>
        <w:rPr>
          <w:rFonts w:hint="eastAsia"/>
        </w:rPr>
        <w:t>任务</w:t>
      </w:r>
      <w:r w:rsidR="004A0269">
        <w:fldChar w:fldCharType="begin"/>
      </w:r>
      <w:r w:rsidR="004A0269">
        <w:instrText xml:space="preserve"> </w:instrText>
      </w:r>
      <w:r w:rsidR="004A0269">
        <w:rPr>
          <w:rFonts w:hint="eastAsia"/>
        </w:rPr>
        <w:instrText>REF _Ref480131502 \r \h</w:instrText>
      </w:r>
      <w:r w:rsidR="004A0269">
        <w:instrText xml:space="preserve"> </w:instrText>
      </w:r>
      <w:r w:rsidR="004A0269">
        <w:fldChar w:fldCharType="separate"/>
      </w:r>
      <w:r w:rsidR="00C07EF3">
        <w:t>[43]</w:t>
      </w:r>
      <w:r w:rsidR="004A0269">
        <w:fldChar w:fldCharType="end"/>
      </w:r>
      <w:r>
        <w:rPr>
          <w:rFonts w:hint="eastAsia"/>
        </w:rPr>
        <w:t>，比如配合语言模型可以很容易扩展成</w:t>
      </w:r>
      <w:r>
        <w:rPr>
          <w:rFonts w:hint="eastAsia"/>
        </w:rPr>
        <w:t>sequence-vector-sequence</w:t>
      </w:r>
      <w:r>
        <w:rPr>
          <w:rFonts w:hint="eastAsia"/>
        </w:rPr>
        <w:t>模型，以完成直接从源语言到目标语言的机器翻译任务</w:t>
      </w:r>
      <w:r w:rsidR="004A0269">
        <w:fldChar w:fldCharType="begin"/>
      </w:r>
      <w:r w:rsidR="004A0269">
        <w:instrText xml:space="preserve"> </w:instrText>
      </w:r>
      <w:r w:rsidR="004A0269">
        <w:rPr>
          <w:rFonts w:hint="eastAsia"/>
        </w:rPr>
        <w:instrText>REF _Ref480131493 \r \h</w:instrText>
      </w:r>
      <w:r w:rsidR="004A0269">
        <w:instrText xml:space="preserve"> </w:instrText>
      </w:r>
      <w:r w:rsidR="004A0269">
        <w:fldChar w:fldCharType="separate"/>
      </w:r>
      <w:r w:rsidR="00C07EF3">
        <w:t>[44]</w:t>
      </w:r>
      <w:r w:rsidR="004A0269">
        <w:fldChar w:fldCharType="end"/>
      </w:r>
      <w:r>
        <w:rPr>
          <w:rFonts w:hint="eastAsia"/>
        </w:rPr>
        <w:t>。然而</w:t>
      </w:r>
      <w:r>
        <w:rPr>
          <w:rFonts w:hint="eastAsia"/>
        </w:rPr>
        <w:t>RNN</w:t>
      </w:r>
      <w:r>
        <w:rPr>
          <w:rFonts w:hint="eastAsia"/>
        </w:rPr>
        <w:t>优化困难、结构复杂，且容易丢失较久之前的历史信息。</w:t>
      </w:r>
    </w:p>
    <w:p w:rsidR="00C63327" w:rsidRDefault="00946C16" w:rsidP="007F01BE">
      <w:pPr>
        <w:pStyle w:val="a2"/>
        <w:spacing w:before="156" w:after="156"/>
        <w:ind w:firstLine="480"/>
      </w:pPr>
      <w:r>
        <w:rPr>
          <w:rFonts w:hint="eastAsia"/>
        </w:rPr>
        <w:t>本</w:t>
      </w:r>
      <w:r w:rsidR="00D63FFB">
        <w:rPr>
          <w:rFonts w:hint="eastAsia"/>
        </w:rPr>
        <w:t>文中尝试使用了</w:t>
      </w:r>
      <w:r w:rsidR="00853033">
        <w:rPr>
          <w:rFonts w:hint="eastAsia"/>
        </w:rPr>
        <w:t>两种</w:t>
      </w:r>
      <w:r w:rsidR="00D63FFB">
        <w:rPr>
          <w:rFonts w:hint="eastAsia"/>
        </w:rPr>
        <w:t>方法学习</w:t>
      </w:r>
      <w:r w:rsidR="00EA5E2D">
        <w:rPr>
          <w:rFonts w:hint="eastAsia"/>
        </w:rPr>
        <w:t>句子</w:t>
      </w:r>
      <w:r w:rsidR="00F7682D">
        <w:rPr>
          <w:rFonts w:hint="eastAsia"/>
        </w:rPr>
        <w:t>的紧凑的</w:t>
      </w:r>
      <w:r w:rsidR="00E80452">
        <w:rPr>
          <w:rFonts w:hint="eastAsia"/>
        </w:rPr>
        <w:t>分布式</w:t>
      </w:r>
      <w:r w:rsidR="00F7682D">
        <w:rPr>
          <w:rFonts w:hint="eastAsia"/>
        </w:rPr>
        <w:t>表示</w:t>
      </w:r>
      <w:r w:rsidR="00FC0931">
        <w:rPr>
          <w:rFonts w:hint="eastAsia"/>
        </w:rPr>
        <w:t>，</w:t>
      </w:r>
      <w:r w:rsidR="0034010F">
        <w:rPr>
          <w:rFonts w:hint="eastAsia"/>
        </w:rPr>
        <w:t>具体过程</w:t>
      </w:r>
      <w:r w:rsidR="006D735D">
        <w:rPr>
          <w:rFonts w:hint="eastAsia"/>
        </w:rPr>
        <w:t>将</w:t>
      </w:r>
      <w:r w:rsidR="00D63FFB">
        <w:rPr>
          <w:rFonts w:hint="eastAsia"/>
        </w:rPr>
        <w:t>在</w:t>
      </w:r>
      <w:r w:rsidR="003F3125">
        <w:rPr>
          <w:rFonts w:hint="eastAsia"/>
        </w:rPr>
        <w:t>3.2</w:t>
      </w:r>
      <w:r w:rsidR="003F3125">
        <w:rPr>
          <w:rFonts w:hint="eastAsia"/>
        </w:rPr>
        <w:t>和</w:t>
      </w:r>
      <w:r w:rsidR="003F3125">
        <w:rPr>
          <w:rFonts w:hint="eastAsia"/>
        </w:rPr>
        <w:t>3.3</w:t>
      </w:r>
      <w:r w:rsidR="003F3125">
        <w:rPr>
          <w:rFonts w:hint="eastAsia"/>
        </w:rPr>
        <w:t>小节</w:t>
      </w:r>
      <w:r w:rsidR="00D63FFB">
        <w:rPr>
          <w:rFonts w:hint="eastAsia"/>
        </w:rPr>
        <w:t>阐述。</w:t>
      </w:r>
    </w:p>
    <w:p w:rsidR="00C63327" w:rsidRDefault="00C63327">
      <w:pPr>
        <w:widowControl/>
        <w:jc w:val="left"/>
        <w:rPr>
          <w:rFonts w:eastAsiaTheme="minorEastAsia"/>
        </w:rPr>
      </w:pPr>
      <w:r>
        <w:br w:type="page"/>
      </w:r>
    </w:p>
    <w:p w:rsidR="0092483C" w:rsidRDefault="00BE4251" w:rsidP="0092483C">
      <w:pPr>
        <w:pStyle w:val="2"/>
        <w:spacing w:before="156" w:after="156"/>
      </w:pPr>
      <w:bookmarkStart w:id="46" w:name="_Toc482002609"/>
      <w:r>
        <w:rPr>
          <w:rFonts w:hint="eastAsia"/>
        </w:rPr>
        <w:lastRenderedPageBreak/>
        <w:t>词向量加权</w:t>
      </w:r>
      <w:bookmarkEnd w:id="46"/>
    </w:p>
    <w:p w:rsidR="00BE4251" w:rsidRDefault="00BE4251" w:rsidP="0092483C">
      <w:pPr>
        <w:pStyle w:val="a2"/>
        <w:spacing w:before="156" w:after="156"/>
        <w:ind w:firstLine="480"/>
      </w:pPr>
      <w:r>
        <w:rPr>
          <w:rFonts w:hint="eastAsia"/>
        </w:rPr>
        <w:t>词向量</w:t>
      </w:r>
      <w:r>
        <w:rPr>
          <w:rFonts w:hint="eastAsia"/>
        </w:rPr>
        <w:t>(</w:t>
      </w:r>
      <w:r>
        <w:t>Word Embedding</w:t>
      </w:r>
      <w:r>
        <w:rPr>
          <w:rFonts w:hint="eastAsia"/>
        </w:rPr>
        <w:t>)</w:t>
      </w:r>
      <w:r>
        <w:rPr>
          <w:rStyle w:val="afd"/>
        </w:rPr>
        <w:footnoteReference w:id="8"/>
      </w:r>
      <m:oMath>
        <m:r>
          <m:rPr>
            <m:sty m:val="p"/>
          </m:rPr>
          <w:rPr>
            <w:rFonts w:ascii="Cambria Math" w:hAnsi="Cambria Math" w:hint="eastAsia"/>
          </w:rPr>
          <m:t>是自然语言处理中语言模型与表征学习技术的统称</m:t>
        </m:r>
      </m:oMath>
      <w:r w:rsidRPr="006D005C">
        <w:rPr>
          <w:rFonts w:hint="eastAsia"/>
        </w:rPr>
        <w:t>。概念上而言，它是指把一个维数为所有词的数量的高维空间嵌入到一个维数低得多的连续向量空间中，每个单词或词组被映射为实数域上的向量。</w:t>
      </w:r>
      <w:r>
        <w:rPr>
          <w:rFonts w:hint="eastAsia"/>
        </w:rPr>
        <w:t>训练</w:t>
      </w:r>
      <w:r w:rsidRPr="00543415">
        <w:rPr>
          <w:rFonts w:hint="eastAsia"/>
        </w:rPr>
        <w:t>词嵌入的方法包括人工神经网络</w:t>
      </w:r>
      <w:r w:rsidR="00DE0176">
        <w:fldChar w:fldCharType="begin"/>
      </w:r>
      <w:r w:rsidR="00DE0176">
        <w:instrText xml:space="preserve"> </w:instrText>
      </w:r>
      <w:r w:rsidR="00DE0176">
        <w:rPr>
          <w:rFonts w:hint="eastAsia"/>
        </w:rPr>
        <w:instrText>REF _Ref480146998 \r \h</w:instrText>
      </w:r>
      <w:r w:rsidR="00DE0176">
        <w:instrText xml:space="preserve"> </w:instrText>
      </w:r>
      <w:r w:rsidR="00DE0176">
        <w:fldChar w:fldCharType="separate"/>
      </w:r>
      <w:r w:rsidR="00C07EF3">
        <w:t>[45]</w:t>
      </w:r>
      <w:r w:rsidR="00DE0176">
        <w:fldChar w:fldCharType="end"/>
      </w:r>
      <w:r w:rsidRPr="00543415">
        <w:rPr>
          <w:rFonts w:hint="eastAsia"/>
        </w:rPr>
        <w:t>、对词语同现矩阵降维</w:t>
      </w:r>
      <w:r w:rsidR="00BD6363">
        <w:fldChar w:fldCharType="begin"/>
      </w:r>
      <w:r w:rsidR="00BD6363">
        <w:instrText xml:space="preserve"> </w:instrText>
      </w:r>
      <w:r w:rsidR="00BD6363">
        <w:rPr>
          <w:rFonts w:hint="eastAsia"/>
        </w:rPr>
        <w:instrText>REF _Ref480131464 \r \h</w:instrText>
      </w:r>
      <w:r w:rsidR="00BD6363">
        <w:instrText xml:space="preserve"> </w:instrText>
      </w:r>
      <w:r w:rsidR="00BD6363">
        <w:fldChar w:fldCharType="separate"/>
      </w:r>
      <w:r w:rsidR="00C07EF3">
        <w:t>[46]</w:t>
      </w:r>
      <w:r w:rsidR="00BD6363">
        <w:fldChar w:fldCharType="end"/>
      </w:r>
      <w:r w:rsidR="00BD6363">
        <w:fldChar w:fldCharType="begin"/>
      </w:r>
      <w:r w:rsidR="00BD6363">
        <w:instrText xml:space="preserve"> </w:instrText>
      </w:r>
      <w:r w:rsidR="00BD6363">
        <w:rPr>
          <w:rFonts w:hint="eastAsia"/>
        </w:rPr>
        <w:instrText>REF _Ref480131454 \r \h</w:instrText>
      </w:r>
      <w:r w:rsidR="00BD6363">
        <w:instrText xml:space="preserve"> </w:instrText>
      </w:r>
      <w:r w:rsidR="00BD6363">
        <w:fldChar w:fldCharType="separate"/>
      </w:r>
      <w:r w:rsidR="00C07EF3">
        <w:t>[47]</w:t>
      </w:r>
      <w:r w:rsidR="00BD6363">
        <w:fldChar w:fldCharType="end"/>
      </w:r>
      <w:r w:rsidR="00BD6363">
        <w:fldChar w:fldCharType="begin"/>
      </w:r>
      <w:r w:rsidR="00BD6363">
        <w:instrText xml:space="preserve"> </w:instrText>
      </w:r>
      <w:r w:rsidR="00BD6363">
        <w:rPr>
          <w:rFonts w:hint="eastAsia"/>
        </w:rPr>
        <w:instrText>REF _Ref480131443 \r \h</w:instrText>
      </w:r>
      <w:r w:rsidR="00BD6363">
        <w:instrText xml:space="preserve"> </w:instrText>
      </w:r>
      <w:r w:rsidR="00BD6363">
        <w:fldChar w:fldCharType="separate"/>
      </w:r>
      <w:r w:rsidR="00C07EF3">
        <w:t>[48]</w:t>
      </w:r>
      <w:r w:rsidR="00BD6363">
        <w:fldChar w:fldCharType="end"/>
      </w:r>
      <w:r w:rsidRPr="00543415">
        <w:rPr>
          <w:rFonts w:hint="eastAsia"/>
        </w:rPr>
        <w:t>、概率模型</w:t>
      </w:r>
      <w:r w:rsidR="00414367">
        <w:fldChar w:fldCharType="begin"/>
      </w:r>
      <w:r w:rsidR="00414367">
        <w:instrText xml:space="preserve"> </w:instrText>
      </w:r>
      <w:r w:rsidR="00414367">
        <w:rPr>
          <w:rFonts w:hint="eastAsia"/>
        </w:rPr>
        <w:instrText>REF _Ref480146955 \r \h</w:instrText>
      </w:r>
      <w:r w:rsidR="00414367">
        <w:instrText xml:space="preserve"> </w:instrText>
      </w:r>
      <w:r w:rsidR="00414367">
        <w:fldChar w:fldCharType="separate"/>
      </w:r>
      <w:r w:rsidR="00C07EF3">
        <w:t>[50]</w:t>
      </w:r>
      <w:r w:rsidR="00414367">
        <w:fldChar w:fldCharType="end"/>
      </w:r>
      <w:r>
        <w:rPr>
          <w:rFonts w:hint="eastAsia"/>
        </w:rPr>
        <w:t>以及单词所在上下文的显式表示等</w:t>
      </w:r>
      <w:r w:rsidR="00414367">
        <w:fldChar w:fldCharType="begin"/>
      </w:r>
      <w:r w:rsidR="00414367">
        <w:instrText xml:space="preserve"> </w:instrText>
      </w:r>
      <w:r w:rsidR="00414367">
        <w:rPr>
          <w:rFonts w:hint="eastAsia"/>
        </w:rPr>
        <w:instrText>REF _Ref480131395 \r \h</w:instrText>
      </w:r>
      <w:r w:rsidR="00414367">
        <w:instrText xml:space="preserve"> </w:instrText>
      </w:r>
      <w:r w:rsidR="00414367">
        <w:fldChar w:fldCharType="separate"/>
      </w:r>
      <w:r w:rsidR="00C07EF3">
        <w:t>[51]</w:t>
      </w:r>
      <w:r w:rsidR="00414367">
        <w:fldChar w:fldCharType="end"/>
      </w:r>
      <w:r>
        <w:rPr>
          <w:rFonts w:hint="eastAsia"/>
        </w:rPr>
        <w:t>。</w:t>
      </w:r>
    </w:p>
    <w:p w:rsidR="00BE4251" w:rsidRDefault="00BE4251" w:rsidP="00BE4251">
      <w:pPr>
        <w:pStyle w:val="a2"/>
        <w:spacing w:before="156" w:after="156"/>
        <w:ind w:firstLine="480"/>
      </w:pPr>
      <w:r>
        <w:t>word2V</w:t>
      </w:r>
      <w:r w:rsidRPr="004238A4">
        <w:t>ec</w:t>
      </w:r>
      <w:r>
        <w:rPr>
          <w:rStyle w:val="afd"/>
        </w:rPr>
        <w:footnoteReference w:id="9"/>
      </w:r>
      <w:r>
        <w:t>是由谷歌开源的一套基于神经网络的词嵌入的高效训练工具。</w:t>
      </w:r>
      <w:r>
        <w:t>Word2Vec</w:t>
      </w:r>
      <w:r>
        <w:t>是</w:t>
      </w:r>
      <m:oMath>
        <m:r>
          <m:rPr>
            <m:sty m:val="p"/>
          </m:rPr>
          <w:rPr>
            <w:rFonts w:ascii="Cambria Math" w:hAnsi="Cambria Math"/>
          </w:rPr>
          <m:t>一个</m:t>
        </m:r>
        <m:r>
          <m:rPr>
            <m:sty m:val="p"/>
          </m:rPr>
          <w:rPr>
            <w:rFonts w:ascii="Cambria Math" w:hAnsi="Cambria Math" w:hint="eastAsia"/>
          </w:rPr>
          <m:t>双层神经网络</m:t>
        </m:r>
      </m:oMath>
      <w:r>
        <w:rPr>
          <w:rFonts w:hint="eastAsia"/>
        </w:rPr>
        <w:t>，</w:t>
      </w:r>
      <w:r w:rsidRPr="00097E43">
        <w:rPr>
          <w:rFonts w:hint="eastAsia"/>
        </w:rPr>
        <w:t>它的输入是文本语料，输出则是一组向量：该语料中词语的特征向量。</w:t>
      </w:r>
      <w:r>
        <w:rPr>
          <w:rFonts w:hint="eastAsia"/>
        </w:rPr>
        <w:t>使用</w:t>
      </w:r>
      <w:r>
        <w:rPr>
          <w:rFonts w:hint="eastAsia"/>
        </w:rPr>
        <w:t>Word</w:t>
      </w:r>
      <w:r>
        <w:t>2Vec</w:t>
      </w:r>
      <w:r>
        <w:t>训练语料能得到一些非常有趣的结果，比如意思相近的词在向量空间中的位置会接近。从一份</w:t>
      </w:r>
      <w:r>
        <w:rPr>
          <w:rFonts w:hint="eastAsia"/>
        </w:rPr>
        <w:t>Google</w:t>
      </w:r>
      <w:r>
        <w:rPr>
          <w:rFonts w:hint="eastAsia"/>
        </w:rPr>
        <w:t>训练超大语料得到的结果中看，诸如</w:t>
      </w:r>
      <w:r>
        <w:rPr>
          <w:rFonts w:hint="eastAsia"/>
        </w:rPr>
        <w:t>Beijing</w:t>
      </w:r>
      <w:r>
        <w:rPr>
          <w:rFonts w:hint="eastAsia"/>
        </w:rPr>
        <w:t>、</w:t>
      </w:r>
      <w:r>
        <w:rPr>
          <w:rFonts w:hint="eastAsia"/>
        </w:rPr>
        <w:t>London</w:t>
      </w:r>
      <w:r>
        <w:rPr>
          <w:rFonts w:hint="eastAsia"/>
        </w:rPr>
        <w:t>、</w:t>
      </w:r>
      <w:r>
        <w:rPr>
          <w:rFonts w:hint="eastAsia"/>
        </w:rPr>
        <w:t>New</w:t>
      </w:r>
      <w:r>
        <w:t xml:space="preserve"> York</w:t>
      </w:r>
      <w:r>
        <w:t>等城市的名字会在向量空间中聚集在一起，而</w:t>
      </w:r>
      <w:r>
        <w:t>Cat</w:t>
      </w:r>
      <w:r>
        <w:t>、</w:t>
      </w:r>
      <w:r>
        <w:t>Dog</w:t>
      </w:r>
      <w:r>
        <w:t>、</w:t>
      </w:r>
      <w:r>
        <w:t>Fish</w:t>
      </w:r>
      <w:r>
        <w:t>、等动物词汇也会聚集在一起。同时，如图</w:t>
      </w:r>
      <w:r>
        <w:t>3.2</w:t>
      </w:r>
      <w:r>
        <w:t>所示，</w:t>
      </w:r>
      <w:r>
        <w:rPr>
          <w:rFonts w:hint="eastAsia"/>
        </w:rPr>
        <w:t>Word2Vec</w:t>
      </w:r>
      <w:r>
        <w:rPr>
          <w:rFonts w:hint="eastAsia"/>
        </w:rPr>
        <w:t>还能学会一些高阶的语言概念，比如计算</w:t>
      </w:r>
      <w:r>
        <w:t>“man”</w:t>
      </w:r>
      <w:r>
        <w:t>到</w:t>
      </w:r>
      <w:r>
        <w:t>“women”</w:t>
      </w:r>
      <w:r>
        <w:t>的向量</w:t>
      </w:r>
      <w:r>
        <w:rPr>
          <w:rFonts w:hint="eastAsia"/>
        </w:rPr>
        <w:t>(</w:t>
      </w:r>
      <w:r>
        <w:t>单词都是向量空间中的点，可计算两点之间的距离</w:t>
      </w:r>
      <w:r>
        <w:rPr>
          <w:rFonts w:hint="eastAsia"/>
        </w:rPr>
        <w:t>)</w:t>
      </w:r>
      <w:r>
        <w:rPr>
          <w:rFonts w:hint="eastAsia"/>
        </w:rPr>
        <w:t>，会发现它和“</w:t>
      </w:r>
      <w:r>
        <w:rPr>
          <w:rFonts w:hint="eastAsia"/>
        </w:rPr>
        <w:t>king</w:t>
      </w:r>
      <w:r>
        <w:rPr>
          <w:rFonts w:hint="eastAsia"/>
        </w:rPr>
        <w:t>”到“</w:t>
      </w:r>
      <w:r>
        <w:rPr>
          <w:rFonts w:hint="eastAsia"/>
        </w:rPr>
        <w:t>queen</w:t>
      </w:r>
      <w:r>
        <w:rPr>
          <w:rFonts w:hint="eastAsia"/>
        </w:rPr>
        <w:t>”的向量非常相似，即模型学到了男人与女人的关系；同时，“</w:t>
      </w:r>
      <w:r>
        <w:rPr>
          <w:rFonts w:hint="eastAsia"/>
        </w:rPr>
        <w:t>walking</w:t>
      </w:r>
      <w:r>
        <w:rPr>
          <w:rFonts w:hint="eastAsia"/>
        </w:rPr>
        <w:t>”到“</w:t>
      </w:r>
      <w:r>
        <w:rPr>
          <w:rFonts w:hint="eastAsia"/>
        </w:rPr>
        <w:t>walked</w:t>
      </w:r>
      <w:r>
        <w:rPr>
          <w:rFonts w:hint="eastAsia"/>
        </w:rPr>
        <w:t>”的向量和“</w:t>
      </w:r>
      <w:r>
        <w:rPr>
          <w:rFonts w:hint="eastAsia"/>
        </w:rPr>
        <w:t>swimming</w:t>
      </w:r>
      <w:r>
        <w:rPr>
          <w:rFonts w:hint="eastAsia"/>
        </w:rPr>
        <w:t>”到“</w:t>
      </w:r>
      <w:r>
        <w:rPr>
          <w:rFonts w:hint="eastAsia"/>
        </w:rPr>
        <w:t>swam</w:t>
      </w:r>
      <w:r>
        <w:rPr>
          <w:rFonts w:hint="eastAsia"/>
        </w:rPr>
        <w:t>”的向量非常相似，模型学习到了进行时与过去时的关系。</w:t>
      </w:r>
    </w:p>
    <w:p w:rsidR="00BE4251" w:rsidRDefault="00BE4251" w:rsidP="00BE4251">
      <w:pPr>
        <w:pStyle w:val="a2"/>
        <w:spacing w:before="156" w:after="156"/>
        <w:ind w:firstLine="480"/>
      </w:pPr>
      <w:r>
        <w:rPr>
          <w:rFonts w:hint="eastAsia"/>
        </w:rPr>
        <w:t>预测模型</w:t>
      </w:r>
      <w:r w:rsidRPr="00502092">
        <w:t>Neural probabilistic language models</w:t>
      </w:r>
      <w:r>
        <w:t>通常使用极大似然法进行训练，在给定前面的语句</w:t>
      </w:r>
      <w:r w:rsidRPr="00C01110">
        <w:rPr>
          <w:i/>
        </w:rPr>
        <w:t>h</w:t>
      </w:r>
      <w:r>
        <w:t>的情况下，通过一个</w:t>
      </w:r>
      <w:r>
        <w:t>softmax</w:t>
      </w:r>
      <w:r>
        <w:t>函数来最大化目标词汇</w:t>
      </w:r>
      <m:oMath>
        <m:sSub>
          <m:sSubPr>
            <m:ctrlPr>
              <w:rPr>
                <w:rFonts w:ascii="Cambria Math" w:hAnsi="Cambria Math"/>
              </w:rPr>
            </m:ctrlPr>
          </m:sSubPr>
          <m:e>
            <m:r>
              <w:rPr>
                <w:rFonts w:ascii="Cambria Math" w:hAnsi="Cambria Math"/>
              </w:rPr>
              <m:t>w</m:t>
            </m:r>
          </m:e>
          <m:sub>
            <m:r>
              <w:rPr>
                <w:rFonts w:ascii="Cambria Math" w:hAnsi="Cambria Math"/>
              </w:rPr>
              <m:t>t</m:t>
            </m:r>
          </m:sub>
        </m:sSub>
      </m:oMath>
      <w:r>
        <w:t>的概率。</w:t>
      </w:r>
    </w:p>
    <w:p w:rsidR="00193C11" w:rsidRDefault="00193C11" w:rsidP="00BE4251">
      <w:pPr>
        <w:pStyle w:val="a2"/>
        <w:spacing w:before="156" w:after="156"/>
        <w:ind w:firstLine="480"/>
      </w:pPr>
    </w:p>
    <w:tbl>
      <w:tblPr>
        <w:tblStyle w:val="af0"/>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193C11" w:rsidTr="00B913DB">
        <w:trPr>
          <w:trHeight w:val="737"/>
        </w:trPr>
        <w:tc>
          <w:tcPr>
            <w:tcW w:w="7633" w:type="dxa"/>
          </w:tcPr>
          <w:p w:rsidR="00193C11" w:rsidRPr="002D61CF" w:rsidRDefault="00193C11" w:rsidP="00584AEB">
            <w:pPr>
              <w:pStyle w:val="a2"/>
              <w:wordWrap w:val="0"/>
              <w:spacing w:before="156" w:after="156"/>
              <w:ind w:firstLineChars="0" w:firstLine="0"/>
              <w:jc w:val="right"/>
              <w:rPr>
                <w:i/>
              </w:rPr>
            </w:pPr>
            <m:oMathPara>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e>
                    <m:r>
                      <w:rPr>
                        <w:rFonts w:ascii="Cambria Math" w:hAnsi="Cambria Math"/>
                      </w:rPr>
                      <m:t>h</m:t>
                    </m:r>
                  </m:e>
                </m:d>
                <m:r>
                  <w:rPr>
                    <w:rFonts w:ascii="Cambria Math" w:hAnsi="Cambria Math"/>
                  </w:rPr>
                  <m:t>=softmax</m:t>
                </m:r>
                <m:d>
                  <m:dPr>
                    <m:ctrlPr>
                      <w:rPr>
                        <w:rFonts w:ascii="Cambria Math" w:hAnsi="Cambria Math"/>
                        <w:i/>
                      </w:rPr>
                    </m:ctrlPr>
                  </m:dPr>
                  <m:e>
                    <m:r>
                      <w:rPr>
                        <w:rFonts w:ascii="Cambria Math" w:hAnsi="Cambria Math"/>
                      </w:rPr>
                      <m:t>score</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,h</m:t>
                        </m:r>
                      </m:e>
                    </m:d>
                  </m:e>
                </m:d>
              </m:oMath>
            </m:oMathPara>
          </w:p>
        </w:tc>
        <w:tc>
          <w:tcPr>
            <w:tcW w:w="809" w:type="dxa"/>
          </w:tcPr>
          <w:p w:rsidR="00193C11" w:rsidRDefault="00193C11" w:rsidP="00193C11">
            <w:pPr>
              <w:pStyle w:val="a2"/>
              <w:spacing w:before="156" w:after="156"/>
              <w:ind w:firstLineChars="0" w:firstLine="0"/>
            </w:pPr>
          </w:p>
        </w:tc>
      </w:tr>
      <w:tr w:rsidR="00193C11" w:rsidTr="00B913DB">
        <w:trPr>
          <w:trHeight w:val="737"/>
        </w:trPr>
        <w:tc>
          <w:tcPr>
            <w:tcW w:w="7633" w:type="dxa"/>
          </w:tcPr>
          <w:p w:rsidR="00193C11" w:rsidRPr="00193C11" w:rsidRDefault="00193C11" w:rsidP="00584AEB">
            <w:pPr>
              <w:pStyle w:val="a2"/>
              <w:wordWrap w:val="0"/>
              <w:spacing w:before="156" w:after="156"/>
              <w:ind w:firstLineChars="0" w:firstLine="0"/>
              <w:jc w:val="right"/>
              <w:rPr>
                <w:rFonts w:eastAsia="宋体"/>
              </w:rPr>
            </w:pPr>
            <m:oMathPara>
              <m:oMathParaPr>
                <m:jc m:val="right"/>
              </m:oMathParaPr>
              <m:oMath>
                <m:r>
                  <m:rPr>
                    <m:sty m:val="p"/>
                  </m:rPr>
                  <w:rPr>
                    <w:rFonts w:ascii="Cambria Math" w:hAnsi="Cambria Math" w:hint="eastAsia"/>
                  </w:rPr>
                  <m:t>=</m:t>
                </m:r>
                <m:f>
                  <m:fPr>
                    <m:ctrlPr>
                      <w:rPr>
                        <w:rFonts w:ascii="Cambria Math" w:hAnsi="Cambria Math"/>
                      </w:rPr>
                    </m:ctrlPr>
                  </m:fPr>
                  <m:num>
                    <m:r>
                      <m:rPr>
                        <m:sty m:val="p"/>
                      </m:rPr>
                      <w:rPr>
                        <w:rFonts w:ascii="Cambria Math" w:hAnsi="Cambria Math"/>
                      </w:rPr>
                      <m:t>exp⁡</m:t>
                    </m:r>
                    <m:r>
                      <w:rPr>
                        <w:rFonts w:ascii="Cambria Math" w:hAnsi="Cambria Math"/>
                      </w:rPr>
                      <m:t>{score(</m:t>
                    </m:r>
                    <m:sSub>
                      <m:sSubPr>
                        <m:ctrlPr>
                          <w:rPr>
                            <w:rFonts w:ascii="Cambria Math" w:hAnsi="Cambria Math"/>
                          </w:rPr>
                        </m:ctrlPr>
                      </m:sSubPr>
                      <m:e>
                        <m:r>
                          <w:rPr>
                            <w:rFonts w:ascii="Cambria Math" w:hAnsi="Cambria Math"/>
                          </w:rPr>
                          <m:t>w</m:t>
                        </m:r>
                      </m:e>
                      <m:sub>
                        <m:r>
                          <w:rPr>
                            <w:rFonts w:ascii="Cambria Math" w:hAnsi="Cambria Math"/>
                          </w:rPr>
                          <m:t>t</m:t>
                        </m:r>
                      </m:sub>
                    </m:sSub>
                    <m:r>
                      <w:rPr>
                        <w:rFonts w:ascii="Cambria Math" w:hAnsi="Cambria Math"/>
                      </w:rPr>
                      <m:t>,h)}</m:t>
                    </m:r>
                  </m:num>
                  <m:den>
                    <m:nary>
                      <m:naryPr>
                        <m:chr m:val="∑"/>
                        <m:limLoc m:val="subSup"/>
                        <m:supHide m:val="1"/>
                        <m:ctrlPr>
                          <w:rPr>
                            <w:rFonts w:ascii="Cambria Math" w:hAnsi="Cambria Math"/>
                            <w:i/>
                          </w:rPr>
                        </m:ctrlPr>
                      </m:naryPr>
                      <m:sub>
                        <m:r>
                          <w:rPr>
                            <w:rFonts w:ascii="Cambria Math" w:hAnsi="Cambria Math"/>
                          </w:rPr>
                          <m:t xml:space="preserve">Word </m:t>
                        </m:r>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in Vocab</m:t>
                        </m:r>
                      </m:sub>
                      <m:sup/>
                      <m:e>
                        <m:r>
                          <m:rPr>
                            <m:sty m:val="p"/>
                          </m:rPr>
                          <w:rPr>
                            <w:rFonts w:ascii="Cambria Math" w:hAnsi="Cambria Math"/>
                          </w:rPr>
                          <m:t>exp⁡</m:t>
                        </m:r>
                        <m:r>
                          <w:rPr>
                            <w:rFonts w:ascii="Cambria Math" w:hAnsi="Cambria Math"/>
                          </w:rPr>
                          <m:t>{score(</m:t>
                        </m:r>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,h)}</m:t>
                        </m:r>
                      </m:e>
                    </m:nary>
                  </m:den>
                </m:f>
                <m:r>
                  <w:rPr>
                    <w:rFonts w:ascii="Cambria Math" w:hAnsi="Cambria Math"/>
                  </w:rPr>
                  <m:t xml:space="preserve">              </m:t>
                </m:r>
              </m:oMath>
            </m:oMathPara>
          </w:p>
        </w:tc>
        <w:tc>
          <w:tcPr>
            <w:tcW w:w="809" w:type="dxa"/>
          </w:tcPr>
          <w:p w:rsidR="00193C11" w:rsidRDefault="00193C11" w:rsidP="00B913DB">
            <w:pPr>
              <w:pStyle w:val="a2"/>
              <w:spacing w:before="156" w:after="156"/>
              <w:ind w:firstLineChars="0" w:firstLine="0"/>
              <w:jc w:val="right"/>
            </w:pPr>
            <w:r>
              <w:rPr>
                <w:rFonts w:hint="eastAsia"/>
              </w:rPr>
              <w:t>(3-2)</w:t>
            </w:r>
          </w:p>
        </w:tc>
      </w:tr>
    </w:tbl>
    <w:p w:rsidR="00BE4251" w:rsidRDefault="00BE4251" w:rsidP="00BE4251">
      <w:pPr>
        <w:pStyle w:val="a2"/>
        <w:spacing w:before="156" w:after="156"/>
        <w:ind w:firstLine="480"/>
      </w:pPr>
      <w:r>
        <w:rPr>
          <w:rFonts w:hint="eastAsia"/>
        </w:rPr>
        <w:t>其中，</w:t>
      </w:r>
      <m:oMath>
        <m:r>
          <w:rPr>
            <w:rFonts w:ascii="Cambria Math" w:hAnsi="Cambria Math"/>
          </w:rPr>
          <m:t>score</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,h</m:t>
            </m:r>
          </m:e>
        </m:d>
      </m:oMath>
      <w:r>
        <w:t>用于计算词汇</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Pr>
          <w:rFonts w:hint="eastAsia"/>
        </w:rPr>
        <w:t>和上文</w:t>
      </w:r>
      <m:oMath>
        <m:r>
          <w:rPr>
            <w:rFonts w:ascii="Cambria Math" w:hAnsi="Cambria Math"/>
          </w:rPr>
          <m:t>h</m:t>
        </m:r>
      </m:oMath>
      <w:r>
        <w:rPr>
          <w:rFonts w:hint="eastAsia"/>
        </w:rPr>
        <w:t>的兼容性</w:t>
      </w:r>
      <w:r>
        <w:rPr>
          <w:rFonts w:hint="eastAsia"/>
        </w:rPr>
        <w:t>(</w:t>
      </w:r>
      <w:r>
        <w:rPr>
          <w:rFonts w:hint="eastAsia"/>
        </w:rPr>
        <w:t>通常使用向量的点积来计算</w:t>
      </w:r>
      <w:r>
        <w:rPr>
          <w:rFonts w:hint="eastAsia"/>
        </w:rPr>
        <w:t>)</w:t>
      </w:r>
      <w:r>
        <w:rPr>
          <w:rFonts w:hint="eastAsia"/>
        </w:rPr>
        <w:t>。一般通过最大化训练集上的对数似然函数来训练这个模型，例如：</w:t>
      </w:r>
    </w:p>
    <w:tbl>
      <w:tblPr>
        <w:tblStyle w:val="af0"/>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92776D" w:rsidTr="00B913DB">
        <w:trPr>
          <w:trHeight w:val="737"/>
        </w:trPr>
        <w:tc>
          <w:tcPr>
            <w:tcW w:w="7633" w:type="dxa"/>
          </w:tcPr>
          <w:p w:rsidR="0092776D" w:rsidRPr="002D61CF" w:rsidRDefault="00E1182D" w:rsidP="00564DEC">
            <w:pPr>
              <w:pStyle w:val="a2"/>
              <w:wordWrap w:val="0"/>
              <w:spacing w:before="156" w:after="156"/>
              <w:ind w:firstLineChars="0" w:firstLine="0"/>
              <w:jc w:val="right"/>
              <w:rPr>
                <w:i/>
              </w:rPr>
            </w:pPr>
            <m:oMathPara>
              <m:oMath>
                <m:sSub>
                  <m:sSubPr>
                    <m:ctrlPr>
                      <w:rPr>
                        <w:rFonts w:ascii="Cambria Math" w:hAnsi="Cambria Math"/>
                      </w:rPr>
                    </m:ctrlPr>
                  </m:sSubPr>
                  <m:e>
                    <m:r>
                      <w:rPr>
                        <w:rFonts w:ascii="Cambria Math" w:hAnsi="Cambria Math"/>
                      </w:rPr>
                      <m:t>J</m:t>
                    </m:r>
                  </m:e>
                  <m:sub>
                    <m:r>
                      <w:rPr>
                        <w:rFonts w:ascii="Cambria Math" w:hAnsi="Cambria Math"/>
                      </w:rPr>
                      <m:t>ML</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e>
                        <m:r>
                          <w:rPr>
                            <w:rFonts w:ascii="Cambria Math" w:hAnsi="Cambria Math"/>
                          </w:rPr>
                          <m:t>h</m:t>
                        </m:r>
                      </m:e>
                    </m:d>
                  </m:e>
                </m:func>
              </m:oMath>
            </m:oMathPara>
          </w:p>
        </w:tc>
        <w:tc>
          <w:tcPr>
            <w:tcW w:w="809" w:type="dxa"/>
          </w:tcPr>
          <w:p w:rsidR="0092776D" w:rsidRDefault="0092776D" w:rsidP="00B913DB">
            <w:pPr>
              <w:pStyle w:val="a2"/>
              <w:spacing w:before="156" w:after="156"/>
              <w:ind w:firstLineChars="0" w:firstLine="0"/>
            </w:pPr>
          </w:p>
        </w:tc>
      </w:tr>
      <w:tr w:rsidR="0092776D" w:rsidTr="00B913DB">
        <w:trPr>
          <w:trHeight w:val="737"/>
        </w:trPr>
        <w:tc>
          <w:tcPr>
            <w:tcW w:w="7633" w:type="dxa"/>
          </w:tcPr>
          <w:p w:rsidR="0092776D" w:rsidRPr="0092776D" w:rsidRDefault="0092776D" w:rsidP="0092776D">
            <w:pPr>
              <w:pStyle w:val="a2"/>
              <w:spacing w:before="156" w:after="156"/>
              <w:ind w:firstLine="480"/>
            </w:pPr>
            <m:oMathPara>
              <m:oMathParaPr>
                <m:jc m:val="right"/>
              </m:oMathParaPr>
              <m:oMath>
                <m:r>
                  <m:rPr>
                    <m:sty m:val="p"/>
                  </m:rPr>
                  <w:rPr>
                    <w:rFonts w:ascii="Cambria Math" w:hAnsi="Cambria Math"/>
                  </w:rPr>
                  <m:t>=score</m:t>
                </m:r>
                <m:d>
                  <m:dPr>
                    <m:ctrlPr>
                      <w:rPr>
                        <w:rFonts w:ascii="Cambria Math" w:hAnsi="Cambria Math"/>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m:rPr>
                        <m:sty m:val="p"/>
                      </m:rPr>
                      <w:rPr>
                        <w:rFonts w:ascii="Cambria Math" w:hAnsi="Cambria Math"/>
                      </w:rPr>
                      <m:t>,h</m:t>
                    </m:r>
                  </m:e>
                </m:d>
                <m:r>
                  <m:rPr>
                    <m:sty m:val="p"/>
                  </m:rPr>
                  <w:rPr>
                    <w:rFonts w:ascii="Cambria Math" w:hAnsi="Cambria Math"/>
                  </w:rPr>
                  <m:t>-log⁡(</m:t>
                </m:r>
                <m:nary>
                  <m:naryPr>
                    <m:chr m:val="∑"/>
                    <m:limLoc m:val="undOvr"/>
                    <m:supHide m:val="1"/>
                    <m:ctrlPr>
                      <w:rPr>
                        <w:rFonts w:ascii="Cambria Math" w:hAnsi="Cambria Math"/>
                      </w:rPr>
                    </m:ctrlPr>
                  </m:naryPr>
                  <m:sub>
                    <m:r>
                      <w:rPr>
                        <w:rFonts w:ascii="Cambria Math" w:hAnsi="Cambria Math"/>
                      </w:rPr>
                      <m:t xml:space="preserve">Word </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in Vocab</m:t>
                    </m:r>
                  </m:sub>
                  <m:sup/>
                  <m:e>
                    <m:r>
                      <m:rPr>
                        <m:sty m:val="p"/>
                      </m:rPr>
                      <w:rPr>
                        <w:rFonts w:ascii="Cambria Math" w:hAnsi="Cambria Math"/>
                      </w:rPr>
                      <m:t>exp⁡</m:t>
                    </m:r>
                    <m:r>
                      <w:rPr>
                        <w:rFonts w:ascii="Cambria Math" w:hAnsi="Cambria Math"/>
                      </w:rPr>
                      <m:t>{score(</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,h)})</m:t>
                    </m:r>
                  </m:e>
                </m:nary>
              </m:oMath>
            </m:oMathPara>
          </w:p>
        </w:tc>
        <w:tc>
          <w:tcPr>
            <w:tcW w:w="809" w:type="dxa"/>
          </w:tcPr>
          <w:p w:rsidR="0092776D" w:rsidRDefault="0092776D" w:rsidP="00B913DB">
            <w:pPr>
              <w:pStyle w:val="a2"/>
              <w:spacing w:before="156" w:after="156"/>
              <w:ind w:firstLineChars="0" w:firstLine="0"/>
              <w:jc w:val="right"/>
            </w:pPr>
            <w:r>
              <w:rPr>
                <w:rFonts w:hint="eastAsia"/>
              </w:rPr>
              <w:t>(3-3)</w:t>
            </w:r>
          </w:p>
        </w:tc>
      </w:tr>
    </w:tbl>
    <w:p w:rsidR="00BE4251" w:rsidRDefault="00BE4251" w:rsidP="00E24F69">
      <w:pPr>
        <w:pStyle w:val="a2"/>
        <w:spacing w:before="156" w:after="156"/>
        <w:ind w:firstLine="480"/>
      </w:pPr>
      <w:r>
        <w:rPr>
          <w:rFonts w:hint="eastAsia"/>
        </w:rPr>
        <w:t>但这个方法存在一个比较严重的问题是计算的开销太大，因为在每一步训练过程当中需要计算并且正则化当前上下文环境</w:t>
      </w:r>
      <w:r w:rsidRPr="00D965EA">
        <w:rPr>
          <w:rFonts w:hint="eastAsia"/>
          <w:i/>
        </w:rPr>
        <w:t>h</w:t>
      </w:r>
      <w:r>
        <w:rPr>
          <w:rFonts w:hint="eastAsia"/>
        </w:rPr>
        <w:t>中所有其它单词</w:t>
      </w:r>
      <m:oMath>
        <m:sSup>
          <m:sSupPr>
            <m:ctrlPr>
              <w:rPr>
                <w:rFonts w:ascii="Cambria Math" w:hAnsi="Cambria Math"/>
                <w:i/>
              </w:rPr>
            </m:ctrlPr>
          </m:sSupPr>
          <m:e>
            <m:r>
              <w:rPr>
                <w:rFonts w:ascii="Cambria Math" w:hAnsi="Cambria Math"/>
              </w:rPr>
              <m:t>w</m:t>
            </m:r>
          </m:e>
          <m:sup>
            <m:r>
              <w:rPr>
                <w:rFonts w:ascii="Cambria Math" w:hAnsi="Cambria Math"/>
              </w:rPr>
              <m:t>'</m:t>
            </m:r>
          </m:sup>
        </m:sSup>
      </m:oMath>
      <w:r>
        <w:t>的概率得分。在</w:t>
      </w:r>
      <w:r>
        <w:t>Word2Vec</w:t>
      </w:r>
      <w:r>
        <w:t>的</w:t>
      </w:r>
      <w:r>
        <w:t>CBOW</w:t>
      </w:r>
      <w:r>
        <w:t>模型中，不需要计算完整的概率模型，只需要训练一个二元分类模型，用来区分真实的目标词汇和假想的词汇</w:t>
      </w:r>
      <w:r>
        <w:rPr>
          <w:rFonts w:hint="eastAsia"/>
        </w:rPr>
        <w:t>(</w:t>
      </w:r>
      <w:r>
        <w:rPr>
          <w:rFonts w:hint="eastAsia"/>
        </w:rPr>
        <w:t>噪声</w:t>
      </w:r>
      <w:r>
        <w:rPr>
          <w:rFonts w:hint="eastAsia"/>
        </w:rPr>
        <w:t>)</w:t>
      </w:r>
      <w:r>
        <w:t>这两类。这种用少量噪声来估计的方法，类似于蒙特卡洛模拟</w:t>
      </w:r>
      <w:r w:rsidR="00BD6363">
        <w:fldChar w:fldCharType="begin"/>
      </w:r>
      <w:r w:rsidR="00BD6363">
        <w:instrText xml:space="preserve"> REF _Ref480131395 \r \h </w:instrText>
      </w:r>
      <w:r w:rsidR="00BD6363">
        <w:fldChar w:fldCharType="separate"/>
      </w:r>
      <w:r w:rsidR="003C554C">
        <w:t>[53]</w:t>
      </w:r>
      <w:r w:rsidR="00BD6363">
        <w:fldChar w:fldCharType="end"/>
      </w:r>
      <w:r>
        <w:t>。</w:t>
      </w:r>
      <w:r>
        <w:rPr>
          <w:rFonts w:hint="eastAsia"/>
        </w:rPr>
        <w:t>从数学角度来看，我们的目标是最大化</w:t>
      </w:r>
      <w:r>
        <w:rPr>
          <w:rFonts w:hint="eastAsia"/>
        </w:rPr>
        <w:t>:</w:t>
      </w:r>
    </w:p>
    <w:tbl>
      <w:tblPr>
        <w:tblStyle w:val="af0"/>
        <w:tblW w:w="0" w:type="auto"/>
        <w:tblInd w:w="132" w:type="dxa"/>
        <w:tblLook w:val="04A0" w:firstRow="1" w:lastRow="0" w:firstColumn="1" w:lastColumn="0" w:noHBand="0" w:noVBand="1"/>
      </w:tblPr>
      <w:tblGrid>
        <w:gridCol w:w="7655"/>
        <w:gridCol w:w="1212"/>
      </w:tblGrid>
      <w:tr w:rsidR="001671B5" w:rsidTr="00577CEE">
        <w:trPr>
          <w:trHeight w:val="737"/>
        </w:trPr>
        <w:tc>
          <w:tcPr>
            <w:tcW w:w="7655" w:type="dxa"/>
            <w:tcBorders>
              <w:top w:val="nil"/>
              <w:left w:val="nil"/>
              <w:bottom w:val="nil"/>
              <w:right w:val="nil"/>
            </w:tcBorders>
          </w:tcPr>
          <w:p w:rsidR="001671B5" w:rsidRPr="00B03504" w:rsidRDefault="00E1182D" w:rsidP="00785A5F">
            <w:pPr>
              <w:pStyle w:val="a2"/>
              <w:wordWrap w:val="0"/>
              <w:spacing w:before="156" w:after="156"/>
              <w:ind w:firstLineChars="0" w:firstLine="0"/>
              <w:jc w:val="right"/>
              <w:rPr>
                <w:i/>
              </w:rPr>
            </w:pPr>
            <m:oMathPara>
              <m:oMathParaPr>
                <m:jc m:val="right"/>
              </m:oMathParaPr>
              <m:oMath>
                <m:sSub>
                  <m:sSubPr>
                    <m:ctrlPr>
                      <w:rPr>
                        <w:rFonts w:ascii="Cambria Math" w:hAnsi="Cambria Math"/>
                      </w:rPr>
                    </m:ctrlPr>
                  </m:sSubPr>
                  <m:e>
                    <m:r>
                      <w:rPr>
                        <w:rFonts w:ascii="Cambria Math" w:hAnsi="Cambria Math"/>
                      </w:rPr>
                      <m:t>J</m:t>
                    </m:r>
                  </m:e>
                  <m:sub>
                    <m:r>
                      <w:rPr>
                        <w:rFonts w:ascii="Cambria Math" w:hAnsi="Cambria Math"/>
                      </w:rPr>
                      <m:t>NEG</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Q</m:t>
                        </m:r>
                      </m:e>
                      <m:sub>
                        <m:r>
                          <w:rPr>
                            <w:rFonts w:ascii="Cambria Math" w:hAnsi="Cambria Math"/>
                          </w:rPr>
                          <m:t>θ</m:t>
                        </m:r>
                      </m:sub>
                    </m:sSub>
                    <m:d>
                      <m:dPr>
                        <m:ctrlPr>
                          <w:rPr>
                            <w:rFonts w:ascii="Cambria Math" w:hAnsi="Cambria Math"/>
                            <w:i/>
                          </w:rPr>
                        </m:ctrlPr>
                      </m:dPr>
                      <m:e>
                        <m:r>
                          <w:rPr>
                            <w:rFonts w:ascii="Cambria Math" w:hAnsi="Cambria Math"/>
                          </w:rPr>
                          <m:t>D=1</m:t>
                        </m:r>
                      </m:e>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,h</m:t>
                        </m:r>
                      </m:e>
                    </m:d>
                    <m:r>
                      <w:rPr>
                        <w:rFonts w:ascii="Cambria Math" w:hAnsi="Cambria Math"/>
                      </w:rPr>
                      <m:t>+k</m:t>
                    </m:r>
                  </m:e>
                </m:func>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Ε</m:t>
                        </m:r>
                      </m:e>
                      <m:lim>
                        <m:acc>
                          <m:accPr>
                            <m:chr m:val="̃"/>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noise</m:t>
                            </m:r>
                          </m:sub>
                        </m:sSub>
                      </m:lim>
                    </m:limLow>
                  </m:fName>
                  <m:e>
                    <m:r>
                      <w:rPr>
                        <w:rFonts w:ascii="Cambria Math" w:hAnsi="Cambria Math"/>
                      </w:rPr>
                      <m:t>∙</m:t>
                    </m:r>
                  </m:e>
                </m:func>
                <m:r>
                  <w:rPr>
                    <w:rFonts w:ascii="Cambria Math" w:hAnsi="Cambria Math"/>
                  </w:rPr>
                  <m:t>[log</m:t>
                </m:r>
                <m:sSub>
                  <m:sSubPr>
                    <m:ctrlPr>
                      <w:rPr>
                        <w:rFonts w:ascii="Cambria Math" w:hAnsi="Cambria Math"/>
                        <w:i/>
                      </w:rPr>
                    </m:ctrlPr>
                  </m:sSubPr>
                  <m:e>
                    <m:r>
                      <w:rPr>
                        <w:rFonts w:ascii="Cambria Math" w:hAnsi="Cambria Math"/>
                      </w:rPr>
                      <m:t>Q</m:t>
                    </m:r>
                  </m:e>
                  <m:sub>
                    <m:r>
                      <w:rPr>
                        <w:rFonts w:ascii="Cambria Math" w:hAnsi="Cambria Math"/>
                      </w:rPr>
                      <m:t>θ</m:t>
                    </m:r>
                  </m:sub>
                </m:sSub>
                <m:d>
                  <m:dPr>
                    <m:ctrlPr>
                      <w:rPr>
                        <w:rFonts w:ascii="Cambria Math" w:hAnsi="Cambria Math"/>
                        <w:i/>
                      </w:rPr>
                    </m:ctrlPr>
                  </m:dPr>
                  <m:e>
                    <m:r>
                      <w:rPr>
                        <w:rFonts w:ascii="Cambria Math" w:hAnsi="Cambria Math"/>
                      </w:rPr>
                      <m:t>D=0</m:t>
                    </m:r>
                  </m:e>
                  <m:e>
                    <m:acc>
                      <m:accPr>
                        <m:chr m:val="̃"/>
                        <m:ctrlPr>
                          <w:rPr>
                            <w:rFonts w:ascii="Cambria Math" w:hAnsi="Cambria Math"/>
                            <w:i/>
                          </w:rPr>
                        </m:ctrlPr>
                      </m:accPr>
                      <m:e>
                        <m:r>
                          <w:rPr>
                            <w:rFonts w:ascii="Cambria Math" w:hAnsi="Cambria Math"/>
                          </w:rPr>
                          <m:t>w</m:t>
                        </m:r>
                      </m:e>
                    </m:acc>
                    <m:r>
                      <w:rPr>
                        <w:rFonts w:ascii="Cambria Math" w:hAnsi="Cambria Math"/>
                      </w:rPr>
                      <m:t>,h</m:t>
                    </m:r>
                  </m:e>
                </m:d>
                <m:r>
                  <w:rPr>
                    <w:rFonts w:ascii="Cambria Math" w:hAnsi="Cambria Math"/>
                  </w:rPr>
                  <m:t xml:space="preserve">] </m:t>
                </m:r>
              </m:oMath>
            </m:oMathPara>
          </w:p>
        </w:tc>
        <w:tc>
          <w:tcPr>
            <w:tcW w:w="1212" w:type="dxa"/>
            <w:tcBorders>
              <w:top w:val="nil"/>
              <w:left w:val="nil"/>
              <w:bottom w:val="nil"/>
              <w:right w:val="nil"/>
            </w:tcBorders>
          </w:tcPr>
          <w:p w:rsidR="001671B5" w:rsidRDefault="001671B5" w:rsidP="001671B5">
            <w:pPr>
              <w:pStyle w:val="a2"/>
              <w:spacing w:before="156" w:after="156"/>
              <w:ind w:firstLineChars="0" w:firstLine="0"/>
              <w:jc w:val="right"/>
            </w:pPr>
            <w:r>
              <w:rPr>
                <w:rFonts w:hint="eastAsia"/>
              </w:rPr>
              <w:t>(</w:t>
            </w:r>
            <w:r>
              <w:t>3</w:t>
            </w:r>
            <w:r>
              <w:rPr>
                <w:rFonts w:hint="eastAsia"/>
              </w:rPr>
              <w:t>-</w:t>
            </w:r>
            <w:r>
              <w:t>4</w:t>
            </w:r>
            <w:r>
              <w:rPr>
                <w:rFonts w:hint="eastAsia"/>
              </w:rPr>
              <w:t>)</w:t>
            </w:r>
          </w:p>
        </w:tc>
      </w:tr>
    </w:tbl>
    <w:p w:rsidR="00BE4251" w:rsidRDefault="00BE4251" w:rsidP="006419C2">
      <w:pPr>
        <w:pStyle w:val="a2"/>
        <w:spacing w:before="156" w:after="156"/>
        <w:ind w:firstLineChars="0" w:firstLine="0"/>
      </w:pPr>
      <w:r>
        <w:rPr>
          <w:rFonts w:hint="eastAsia"/>
        </w:rPr>
        <w:t>其中</w:t>
      </w:r>
      <m:oMath>
        <m:r>
          <w:rPr>
            <w:rFonts w:ascii="Cambria Math" w:hAnsi="Cambria Math"/>
          </w:rPr>
          <m:t>θ</m:t>
        </m:r>
      </m:oMath>
      <w:r>
        <w:t>是</w:t>
      </w:r>
      <w:r w:rsidR="00CC1431">
        <w:t>一个概率值，是通过</w:t>
      </w:r>
      <w:r>
        <w:t>目标单词</w:t>
      </w:r>
      <m:oMath>
        <m:r>
          <m:rPr>
            <m:sty m:val="p"/>
          </m:rPr>
          <w:rPr>
            <w:rFonts w:ascii="Cambria Math" w:hAnsi="Cambria Math"/>
          </w:rPr>
          <m:t>w</m:t>
        </m:r>
      </m:oMath>
      <w:r>
        <w:t>使用二分类逻辑回归计算得出的。在实际中，我们通过从噪声分布中绘制</w:t>
      </w:r>
      <w:r>
        <w:t>k</w:t>
      </w:r>
      <w:r>
        <w:t>个对比词来近似期望值。</w:t>
      </w:r>
      <m:oMath>
        <m:r>
          <m:rPr>
            <m:sty m:val="p"/>
          </m:rPr>
          <w:rPr>
            <w:rFonts w:ascii="Cambria Math" w:hAnsi="Cambria Math"/>
          </w:rPr>
          <m:t>当真实的目标单词被分配</m:t>
        </m:r>
      </m:oMath>
      <w:r>
        <w:t>到较高的概率，</w:t>
      </w:r>
      <m:oMath>
        <m:r>
          <m:rPr>
            <m:sty m:val="p"/>
          </m:rPr>
          <w:rPr>
            <w:rFonts w:ascii="Cambria Math" w:hAnsi="Cambria Math"/>
          </w:rPr>
          <m:t>同时噪声单词被分配的概率很低时，目标函数也就达到最大值</m:t>
        </m:r>
      </m:oMath>
      <w:r>
        <w:t>。</w:t>
      </w:r>
    </w:p>
    <w:p w:rsidR="00BE4251" w:rsidRDefault="00BE4251" w:rsidP="00BE4251">
      <w:pPr>
        <w:pStyle w:val="a2"/>
        <w:spacing w:before="156" w:after="156"/>
        <w:ind w:firstLine="480"/>
      </w:pPr>
      <w:r>
        <w:rPr>
          <w:rFonts w:hint="eastAsia"/>
        </w:rPr>
        <w:t>在得到每个词语的词向量表示后，对句子当中每个词进行加权取平均后即可得到句子的语义向量表示，用数学公式表示为：</w:t>
      </w:r>
    </w:p>
    <w:tbl>
      <w:tblPr>
        <w:tblStyle w:val="af0"/>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96"/>
        <w:gridCol w:w="743"/>
      </w:tblGrid>
      <w:tr w:rsidR="00BE4251" w:rsidTr="008662EE">
        <w:tc>
          <w:tcPr>
            <w:tcW w:w="7596" w:type="dxa"/>
            <w:vAlign w:val="center"/>
          </w:tcPr>
          <w:p w:rsidR="00BE4251" w:rsidRPr="001C106E" w:rsidRDefault="00BE4251" w:rsidP="008662EE">
            <w:pPr>
              <w:pStyle w:val="a2"/>
              <w:spacing w:before="156" w:after="156"/>
              <w:ind w:firstLineChars="800" w:firstLine="1920"/>
              <w:rPr>
                <w:i/>
                <w:szCs w:val="28"/>
              </w:rPr>
            </w:pPr>
            <m:oMathPara>
              <m:oMath>
                <m:r>
                  <w:rPr>
                    <w:rFonts w:ascii="Cambria Math" w:hAnsi="Cambria Math"/>
                    <w:szCs w:val="28"/>
                  </w:rPr>
                  <m:t xml:space="preserve">s= </m:t>
                </m:r>
                <m:f>
                  <m:fPr>
                    <m:ctrlPr>
                      <w:rPr>
                        <w:rFonts w:ascii="Cambria Math" w:hAnsi="Cambria Math"/>
                        <w:i/>
                        <w:szCs w:val="28"/>
                      </w:rPr>
                    </m:ctrlPr>
                  </m:fPr>
                  <m:num>
                    <m:nary>
                      <m:naryPr>
                        <m:chr m:val="∑"/>
                        <m:limLoc m:val="subSup"/>
                        <m:ctrlPr>
                          <w:rPr>
                            <w:rFonts w:ascii="Cambria Math" w:hAnsi="Cambria Math"/>
                            <w:i/>
                            <w:szCs w:val="28"/>
                          </w:rPr>
                        </m:ctrlPr>
                      </m:naryPr>
                      <m:sub>
                        <m:r>
                          <w:rPr>
                            <w:rFonts w:ascii="Cambria Math" w:hAnsi="Cambria Math"/>
                            <w:szCs w:val="28"/>
                          </w:rPr>
                          <m:t>i=1</m:t>
                        </m:r>
                      </m:sub>
                      <m:sup>
                        <m:r>
                          <w:rPr>
                            <w:rFonts w:ascii="Cambria Math" w:hAnsi="Cambria Math"/>
                            <w:szCs w:val="28"/>
                          </w:rPr>
                          <m:t>n</m:t>
                        </m:r>
                      </m:sup>
                      <m:e>
                        <m:r>
                          <w:rPr>
                            <w:rFonts w:ascii="Cambria Math" w:hAnsi="Cambria Math"/>
                            <w:szCs w:val="28"/>
                          </w:rPr>
                          <m:t>weight</m:t>
                        </m:r>
                        <m:d>
                          <m:dPr>
                            <m:ctrlPr>
                              <w:rPr>
                                <w:rFonts w:ascii="Cambria Math" w:hAnsi="Cambria Math"/>
                                <w:i/>
                                <w:szCs w:val="28"/>
                              </w:rPr>
                            </m:ctrlPr>
                          </m:dPr>
                          <m:e>
                            <m:r>
                              <w:rPr>
                                <w:rFonts w:ascii="Cambria Math" w:hAnsi="Cambria Math"/>
                                <w:szCs w:val="28"/>
                              </w:rPr>
                              <m:t>wi</m:t>
                            </m:r>
                          </m:e>
                        </m:d>
                        <m:r>
                          <w:rPr>
                            <w:rFonts w:ascii="Cambria Math" w:hAnsi="Cambria Math"/>
                            <w:szCs w:val="28"/>
                          </w:rPr>
                          <m:t>*embedding(wi)</m:t>
                        </m:r>
                      </m:e>
                    </m:nary>
                  </m:num>
                  <m:den>
                    <m:r>
                      <w:rPr>
                        <w:rFonts w:ascii="Cambria Math" w:hAnsi="Cambria Math"/>
                        <w:szCs w:val="28"/>
                      </w:rPr>
                      <m:t>n</m:t>
                    </m:r>
                  </m:den>
                </m:f>
              </m:oMath>
            </m:oMathPara>
          </w:p>
        </w:tc>
        <w:tc>
          <w:tcPr>
            <w:tcW w:w="743" w:type="dxa"/>
            <w:vAlign w:val="center"/>
          </w:tcPr>
          <w:p w:rsidR="00BE4251" w:rsidRDefault="00E415CF" w:rsidP="008662EE">
            <w:pPr>
              <w:pStyle w:val="a2"/>
              <w:spacing w:before="156" w:after="156"/>
              <w:ind w:firstLineChars="0" w:firstLine="0"/>
              <w:jc w:val="right"/>
            </w:pPr>
            <w:r>
              <w:rPr>
                <w:rFonts w:hint="eastAsia"/>
              </w:rPr>
              <w:t>(3-5</w:t>
            </w:r>
            <w:r w:rsidR="00BE4251">
              <w:rPr>
                <w:rFonts w:hint="eastAsia"/>
              </w:rPr>
              <w:t>)</w:t>
            </w:r>
          </w:p>
        </w:tc>
      </w:tr>
    </w:tbl>
    <w:p w:rsidR="00BE4251" w:rsidRDefault="00BE4251" w:rsidP="00BE4251">
      <w:pPr>
        <w:pStyle w:val="a2"/>
        <w:spacing w:before="156" w:after="156"/>
        <w:ind w:firstLineChars="0" w:firstLine="0"/>
        <w:rPr>
          <w:szCs w:val="28"/>
        </w:rPr>
      </w:pPr>
      <w:r>
        <w:rPr>
          <w:rFonts w:eastAsia="宋体" w:hint="eastAsia"/>
        </w:rPr>
        <w:t>其中</w:t>
      </w:r>
      <m:oMath>
        <m:r>
          <w:rPr>
            <w:rFonts w:ascii="Cambria Math" w:hAnsi="Cambria Math"/>
          </w:rPr>
          <m:t>wi</m:t>
        </m:r>
      </m:oMath>
      <w:r>
        <w:rPr>
          <w:rFonts w:hint="eastAsia"/>
        </w:rPr>
        <w:t>是该文档中出现过的所有词，</w:t>
      </w:r>
      <m:oMath>
        <m:r>
          <w:rPr>
            <w:rFonts w:ascii="Cambria Math" w:hAnsi="Cambria Math"/>
          </w:rPr>
          <m:t>embedding(wi)</m:t>
        </m:r>
      </m:oMath>
      <w:r>
        <w:rPr>
          <w:rFonts w:hint="eastAsia"/>
        </w:rPr>
        <w:t>表示该词的词向量，</w:t>
      </w:r>
      <m:oMath>
        <m:r>
          <w:rPr>
            <w:rFonts w:ascii="Cambria Math" w:hAnsi="Cambria Math"/>
          </w:rPr>
          <m:t>weight</m:t>
        </m:r>
      </m:oMath>
      <w:r>
        <w:rPr>
          <w:rFonts w:hint="eastAsia"/>
        </w:rPr>
        <w:t>为词嵌入的加权系数函数</w:t>
      </w:r>
      <w:r>
        <w:rPr>
          <w:rFonts w:hint="eastAsia"/>
        </w:rPr>
        <w:t>,</w:t>
      </w:r>
      <m:oMath>
        <m:r>
          <w:rPr>
            <w:rFonts w:ascii="Cambria Math" w:hAnsi="Cambria Math"/>
            <w:szCs w:val="28"/>
          </w:rPr>
          <m:t xml:space="preserve"> n</m:t>
        </m:r>
      </m:oMath>
      <w:r>
        <w:rPr>
          <w:rFonts w:hint="eastAsia"/>
          <w:szCs w:val="28"/>
        </w:rPr>
        <w:t>为句子当中词语的总数。</w:t>
      </w:r>
    </w:p>
    <w:p w:rsidR="00BE4251" w:rsidRDefault="00BE4251" w:rsidP="00BE4251">
      <w:pPr>
        <w:pStyle w:val="a2"/>
        <w:spacing w:before="156" w:after="156"/>
        <w:ind w:firstLine="480"/>
      </w:pPr>
      <w:r>
        <w:rPr>
          <w:rFonts w:hint="eastAsia"/>
        </w:rPr>
        <w:t>词向量的权重函数</w:t>
      </w:r>
      <w:r w:rsidRPr="007D43E0">
        <w:rPr>
          <w:rFonts w:hint="eastAsia"/>
          <w:i/>
        </w:rPr>
        <w:t>weight(</w:t>
      </w:r>
      <m:oMath>
        <m:sSub>
          <m:sSubPr>
            <m:ctrlPr>
              <w:rPr>
                <w:rFonts w:ascii="Cambria Math" w:hAnsi="Cambria Math"/>
                <w:i/>
                <w:szCs w:val="28"/>
              </w:rPr>
            </m:ctrlPr>
          </m:sSubPr>
          <m:e>
            <m:r>
              <w:rPr>
                <w:rFonts w:ascii="Cambria Math" w:hAnsi="Cambria Math"/>
                <w:szCs w:val="28"/>
              </w:rPr>
              <m:t>w</m:t>
            </m:r>
          </m:e>
          <m:sub>
            <m:r>
              <w:rPr>
                <w:rFonts w:ascii="Cambria Math" w:hAnsi="Cambria Math"/>
                <w:szCs w:val="28"/>
              </w:rPr>
              <m:t>i</m:t>
            </m:r>
          </m:sub>
        </m:sSub>
      </m:oMath>
      <w:r w:rsidRPr="007D43E0">
        <w:rPr>
          <w:rFonts w:hint="eastAsia"/>
          <w:i/>
        </w:rPr>
        <w:t>)</w:t>
      </w:r>
      <w:r>
        <w:rPr>
          <w:rFonts w:hint="eastAsia"/>
        </w:rPr>
        <w:t>要能够反映词</w:t>
      </w:r>
      <m:oMath>
        <m:sSub>
          <m:sSubPr>
            <m:ctrlPr>
              <w:rPr>
                <w:rFonts w:ascii="Cambria Math" w:hAnsi="Cambria Math"/>
                <w:i/>
                <w:szCs w:val="28"/>
              </w:rPr>
            </m:ctrlPr>
          </m:sSubPr>
          <m:e>
            <m:r>
              <w:rPr>
                <w:rFonts w:ascii="Cambria Math" w:hAnsi="Cambria Math"/>
                <w:szCs w:val="28"/>
              </w:rPr>
              <m:t>w</m:t>
            </m:r>
          </m:e>
          <m:sub>
            <m:r>
              <w:rPr>
                <w:rFonts w:ascii="Cambria Math" w:hAnsi="Cambria Math"/>
                <w:szCs w:val="28"/>
              </w:rPr>
              <m:t>i</m:t>
            </m:r>
          </m:sub>
        </m:sSub>
      </m:oMath>
      <w:r>
        <w:rPr>
          <w:rFonts w:hint="eastAsia"/>
        </w:rPr>
        <w:t>在所在文段中的重要性。单词的重要性主要体现在两个方面：统计信息和位置信息。统计信息可以用</w:t>
      </w:r>
      <w:r>
        <w:rPr>
          <w:rFonts w:hint="eastAsia"/>
        </w:rPr>
        <w:t>tf*idf</w:t>
      </w:r>
      <w:r>
        <w:rPr>
          <w:rFonts w:hint="eastAsia"/>
        </w:rPr>
        <w:t>值衡量，位置信息可以通过该词是否在标题出现过来判断：</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19"/>
        <w:gridCol w:w="2395"/>
      </w:tblGrid>
      <w:tr w:rsidR="00BE4251" w:rsidTr="008662EE">
        <w:tc>
          <w:tcPr>
            <w:tcW w:w="6771" w:type="dxa"/>
            <w:vAlign w:val="center"/>
          </w:tcPr>
          <w:p w:rsidR="00BE4251" w:rsidRPr="000956C9" w:rsidRDefault="00BE4251" w:rsidP="008662EE">
            <w:pPr>
              <w:pStyle w:val="a2"/>
              <w:wordWrap w:val="0"/>
              <w:spacing w:before="156" w:after="156"/>
              <w:ind w:firstLine="480"/>
              <w:jc w:val="right"/>
              <w:rPr>
                <w:i/>
              </w:rPr>
            </w:pPr>
            <m:oMath>
              <m:r>
                <w:rPr>
                  <w:rFonts w:ascii="Cambria Math" w:hAnsi="Cambria Math"/>
                </w:rPr>
                <m:t>weight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1+ ε*P(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e>
              </m:d>
              <m:r>
                <w:rPr>
                  <w:rFonts w:ascii="Cambria Math" w:hAnsi="Cambria Math"/>
                </w:rPr>
                <m:t xml:space="preserve"> *S(</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Pr>
                <w:rFonts w:hint="eastAsia"/>
                <w:i/>
              </w:rPr>
              <w:t xml:space="preserve"> </w:t>
            </w:r>
          </w:p>
        </w:tc>
        <w:tc>
          <w:tcPr>
            <w:tcW w:w="2459" w:type="dxa"/>
            <w:vAlign w:val="center"/>
          </w:tcPr>
          <w:p w:rsidR="00BE4251" w:rsidRDefault="007A74DB" w:rsidP="008662EE">
            <w:pPr>
              <w:pStyle w:val="a2"/>
              <w:spacing w:before="156" w:after="156"/>
              <w:ind w:firstLineChars="0" w:firstLine="0"/>
              <w:jc w:val="right"/>
            </w:pPr>
            <w:r>
              <w:rPr>
                <w:rFonts w:hint="eastAsia"/>
              </w:rPr>
              <w:t>(3-6</w:t>
            </w:r>
            <w:r w:rsidR="00BE4251">
              <w:rPr>
                <w:rFonts w:hint="eastAsia"/>
              </w:rPr>
              <w:t>)</w:t>
            </w:r>
          </w:p>
        </w:tc>
      </w:tr>
    </w:tbl>
    <w:p w:rsidR="007778EC" w:rsidRDefault="00BE4251" w:rsidP="00BE4251">
      <w:pPr>
        <w:pStyle w:val="a2"/>
        <w:spacing w:before="156" w:after="156"/>
        <w:ind w:firstLineChars="0" w:firstLine="0"/>
      </w:pPr>
      <w:r w:rsidRPr="00185C50">
        <w:rPr>
          <w:rFonts w:hint="eastAsia"/>
        </w:rPr>
        <w:lastRenderedPageBreak/>
        <w:t>其中</w:t>
      </w:r>
      <m:oMath>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Pr>
          <w:rFonts w:hint="eastAsia"/>
        </w:rPr>
        <w:t>是位置信息函数，如果</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hint="eastAsia"/>
        </w:rPr>
        <w:t>在标题出现值为</w:t>
      </w:r>
      <w:r>
        <w:rPr>
          <w:rFonts w:hint="eastAsia"/>
        </w:rPr>
        <w:t>1</w:t>
      </w:r>
      <w:r>
        <w:rPr>
          <w:rFonts w:hint="eastAsia"/>
        </w:rPr>
        <w:t>，反之为</w:t>
      </w:r>
      <w:r>
        <w:rPr>
          <w:rFonts w:hint="eastAsia"/>
        </w:rPr>
        <w:t>0</w:t>
      </w:r>
      <w:r>
        <w:rPr>
          <w:rFonts w:hint="eastAsia"/>
        </w:rPr>
        <w:t>；</w:t>
      </w:r>
      <m:oMath>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Pr>
          <w:rFonts w:hint="eastAsia"/>
        </w:rPr>
        <w:t>是统计信息函数，为</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hint="eastAsia"/>
        </w:rPr>
        <w:t>的</w:t>
      </w:r>
      <w:r>
        <w:rPr>
          <w:rFonts w:hint="eastAsia"/>
        </w:rPr>
        <w:t>tf*idf</w:t>
      </w:r>
      <w:r>
        <w:rPr>
          <w:rFonts w:hint="eastAsia"/>
        </w:rPr>
        <w:t>值。</w:t>
      </w:r>
      <m:oMath>
        <m:r>
          <w:rPr>
            <w:rFonts w:ascii="Cambria Math" w:hAnsi="Cambria Math"/>
          </w:rPr>
          <m:t>ε</m:t>
        </m:r>
      </m:oMath>
      <w:r>
        <w:rPr>
          <w:rFonts w:hint="eastAsia"/>
        </w:rPr>
        <w:t>是个增益参数，用来放大在标题中出现过的词的权重，本文取值</w:t>
      </w:r>
      <w:r>
        <w:rPr>
          <w:rFonts w:hint="eastAsia"/>
        </w:rPr>
        <w:t>0.25</w:t>
      </w:r>
      <w:r>
        <w:rPr>
          <w:rFonts w:hint="eastAsia"/>
        </w:rPr>
        <w:t>。</w:t>
      </w:r>
    </w:p>
    <w:p w:rsidR="00885391" w:rsidRPr="00AA5E9E" w:rsidRDefault="00C354EB" w:rsidP="00AA5E9E">
      <w:pPr>
        <w:pStyle w:val="2"/>
        <w:spacing w:before="156" w:after="156"/>
        <w:rPr>
          <w:rFonts w:eastAsiaTheme="minorEastAsia"/>
        </w:rPr>
      </w:pPr>
      <w:bookmarkStart w:id="47" w:name="_Toc482002610"/>
      <w:r>
        <w:rPr>
          <w:rFonts w:hint="eastAsia"/>
        </w:rPr>
        <w:t>基于</w:t>
      </w:r>
      <w:r>
        <w:rPr>
          <w:rFonts w:hint="eastAsia"/>
        </w:rPr>
        <w:t>CNN</w:t>
      </w:r>
      <w:r w:rsidR="00434822">
        <w:rPr>
          <w:rFonts w:hint="eastAsia"/>
        </w:rPr>
        <w:t>的句子分类算法</w:t>
      </w:r>
      <w:bookmarkEnd w:id="47"/>
    </w:p>
    <w:p w:rsidR="0071708F" w:rsidRDefault="00CE5E6D" w:rsidP="00E80272">
      <w:pPr>
        <w:pStyle w:val="a2"/>
        <w:spacing w:before="156" w:after="156"/>
        <w:ind w:firstLine="480"/>
      </w:pPr>
      <w:r w:rsidRPr="00CE5E6D">
        <w:rPr>
          <w:rFonts w:hint="eastAsia"/>
        </w:rPr>
        <w:t>在机器学习中，卷积神经网络</w:t>
      </w:r>
      <w:r w:rsidR="003768C8">
        <w:rPr>
          <w:rFonts w:hint="eastAsia"/>
        </w:rPr>
        <w:t>(</w:t>
      </w:r>
      <w:r w:rsidRPr="00CE5E6D">
        <w:rPr>
          <w:rFonts w:hint="eastAsia"/>
        </w:rPr>
        <w:t>Convolutional Neural Network, CNN</w:t>
      </w:r>
      <w:r w:rsidR="003768C8">
        <w:rPr>
          <w:rFonts w:hint="eastAsia"/>
        </w:rPr>
        <w:t>)</w:t>
      </w:r>
      <w:r>
        <w:rPr>
          <w:rStyle w:val="afd"/>
        </w:rPr>
        <w:footnoteReference w:id="10"/>
      </w:r>
      <w:r w:rsidR="000E00DD" w:rsidRPr="000E00DD">
        <w:rPr>
          <w:rFonts w:hint="eastAsia"/>
        </w:rPr>
        <w:t>是受生物学上感受野</w:t>
      </w:r>
      <w:r w:rsidR="003768C8">
        <w:rPr>
          <w:rFonts w:hint="eastAsia"/>
        </w:rPr>
        <w:t>(</w:t>
      </w:r>
      <w:r w:rsidR="000E00DD" w:rsidRPr="000E00DD">
        <w:rPr>
          <w:rFonts w:hint="eastAsia"/>
        </w:rPr>
        <w:t>Receptive Field</w:t>
      </w:r>
      <w:r w:rsidR="003768C8">
        <w:rPr>
          <w:rFonts w:hint="eastAsia"/>
        </w:rPr>
        <w:t>)</w:t>
      </w:r>
      <w:r w:rsidR="000E00DD" w:rsidRPr="000E00DD">
        <w:rPr>
          <w:rFonts w:hint="eastAsia"/>
        </w:rPr>
        <w:t>的机制而提出的一种前馈神经网络。</w:t>
      </w:r>
      <w:r w:rsidR="00BA07D0" w:rsidRPr="00BA07D0">
        <w:rPr>
          <w:rFonts w:hint="eastAsia"/>
        </w:rPr>
        <w:t>卷积神经网络</w:t>
      </w:r>
      <w:r w:rsidR="002106BC">
        <w:rPr>
          <w:rFonts w:hint="eastAsia"/>
        </w:rPr>
        <w:t>借助于卷积、池化等操作用于</w:t>
      </w:r>
      <w:r w:rsidR="00E20062">
        <w:rPr>
          <w:rFonts w:hint="eastAsia"/>
        </w:rPr>
        <w:t>局部特征的</w:t>
      </w:r>
      <w:r w:rsidR="004E7BAC">
        <w:rPr>
          <w:rFonts w:hint="eastAsia"/>
        </w:rPr>
        <w:t>提取</w:t>
      </w:r>
      <w:r w:rsidR="00BD6363">
        <w:fldChar w:fldCharType="begin"/>
      </w:r>
      <w:r w:rsidR="00BD6363">
        <w:instrText xml:space="preserve"> </w:instrText>
      </w:r>
      <w:r w:rsidR="00BD6363">
        <w:rPr>
          <w:rFonts w:hint="eastAsia"/>
        </w:rPr>
        <w:instrText>REF _Ref480131363 \r \h</w:instrText>
      </w:r>
      <w:r w:rsidR="00BD6363">
        <w:instrText xml:space="preserve"> </w:instrText>
      </w:r>
      <w:r w:rsidR="00BD6363">
        <w:fldChar w:fldCharType="separate"/>
      </w:r>
      <w:r w:rsidR="00C07EF3">
        <w:t>[52]</w:t>
      </w:r>
      <w:r w:rsidR="00BD6363">
        <w:fldChar w:fldCharType="end"/>
      </w:r>
      <w:r w:rsidR="00BA07D0" w:rsidRPr="00BA07D0">
        <w:rPr>
          <w:rFonts w:hint="eastAsia"/>
        </w:rPr>
        <w:t>。</w:t>
      </w:r>
      <w:r w:rsidR="00BA07D0" w:rsidRPr="00BA07D0">
        <w:rPr>
          <w:rFonts w:hint="eastAsia"/>
        </w:rPr>
        <w:t xml:space="preserve"> </w:t>
      </w:r>
      <w:r w:rsidR="00BA07D0" w:rsidRPr="00BA07D0">
        <w:rPr>
          <w:rFonts w:hint="eastAsia"/>
        </w:rPr>
        <w:t>最初为计算机视觉发明，</w:t>
      </w:r>
      <w:r w:rsidR="00D370A5" w:rsidRPr="00BA07D0">
        <w:rPr>
          <w:rFonts w:hint="eastAsia"/>
        </w:rPr>
        <w:t>随后</w:t>
      </w:r>
      <w:r w:rsidR="00BA07D0" w:rsidRPr="00BA07D0">
        <w:rPr>
          <w:rFonts w:hint="eastAsia"/>
        </w:rPr>
        <w:t>CNN</w:t>
      </w:r>
      <w:r w:rsidR="00BA07D0" w:rsidRPr="00BA07D0">
        <w:rPr>
          <w:rFonts w:hint="eastAsia"/>
        </w:rPr>
        <w:t>模型被证明对</w:t>
      </w:r>
      <w:r w:rsidR="00BA07D0" w:rsidRPr="00BA07D0">
        <w:rPr>
          <w:rFonts w:hint="eastAsia"/>
        </w:rPr>
        <w:t>NLP</w:t>
      </w:r>
      <w:r w:rsidR="00D370A5">
        <w:rPr>
          <w:rFonts w:hint="eastAsia"/>
        </w:rPr>
        <w:t>也同样</w:t>
      </w:r>
      <w:r w:rsidR="00BA07D0" w:rsidRPr="00BA07D0">
        <w:rPr>
          <w:rFonts w:hint="eastAsia"/>
        </w:rPr>
        <w:t>有效，并在语义解析</w:t>
      </w:r>
      <w:r w:rsidR="00BD6363">
        <w:fldChar w:fldCharType="begin"/>
      </w:r>
      <w:r w:rsidR="00BD6363">
        <w:instrText xml:space="preserve"> </w:instrText>
      </w:r>
      <w:r w:rsidR="00BD6363">
        <w:rPr>
          <w:rFonts w:hint="eastAsia"/>
        </w:rPr>
        <w:instrText>REF _Ref480131338 \r \h</w:instrText>
      </w:r>
      <w:r w:rsidR="00BD6363">
        <w:instrText xml:space="preserve"> </w:instrText>
      </w:r>
      <w:r w:rsidR="00BD6363">
        <w:fldChar w:fldCharType="separate"/>
      </w:r>
      <w:r w:rsidR="00C07EF3">
        <w:t>[53]</w:t>
      </w:r>
      <w:r w:rsidR="00BD6363">
        <w:fldChar w:fldCharType="end"/>
      </w:r>
      <w:r w:rsidR="00BA07D0" w:rsidRPr="00BA07D0">
        <w:rPr>
          <w:rFonts w:hint="eastAsia"/>
        </w:rPr>
        <w:t>，搜索查询检索</w:t>
      </w:r>
      <w:r w:rsidR="00BD6363">
        <w:fldChar w:fldCharType="begin"/>
      </w:r>
      <w:r w:rsidR="00BD6363">
        <w:instrText xml:space="preserve"> </w:instrText>
      </w:r>
      <w:r w:rsidR="00BD6363">
        <w:rPr>
          <w:rFonts w:hint="eastAsia"/>
        </w:rPr>
        <w:instrText>REF _Ref480131328 \r \h</w:instrText>
      </w:r>
      <w:r w:rsidR="00BD6363">
        <w:instrText xml:space="preserve"> </w:instrText>
      </w:r>
      <w:r w:rsidR="00BD6363">
        <w:fldChar w:fldCharType="separate"/>
      </w:r>
      <w:r w:rsidR="00C07EF3">
        <w:t>[54]</w:t>
      </w:r>
      <w:r w:rsidR="00BD6363">
        <w:fldChar w:fldCharType="end"/>
      </w:r>
      <w:r w:rsidR="00540BE2">
        <w:rPr>
          <w:rFonts w:hint="eastAsia"/>
        </w:rPr>
        <w:t>，句子建模</w:t>
      </w:r>
      <w:r w:rsidR="00BD6363">
        <w:fldChar w:fldCharType="begin"/>
      </w:r>
      <w:r w:rsidR="00BD6363">
        <w:instrText xml:space="preserve"> </w:instrText>
      </w:r>
      <w:r w:rsidR="00BD6363">
        <w:rPr>
          <w:rFonts w:hint="eastAsia"/>
        </w:rPr>
        <w:instrText>REF _Ref480131318 \r \h</w:instrText>
      </w:r>
      <w:r w:rsidR="00BD6363">
        <w:instrText xml:space="preserve"> </w:instrText>
      </w:r>
      <w:r w:rsidR="00BD6363">
        <w:fldChar w:fldCharType="separate"/>
      </w:r>
      <w:r w:rsidR="00C07EF3">
        <w:t>[55]</w:t>
      </w:r>
      <w:r w:rsidR="00BD6363">
        <w:fldChar w:fldCharType="end"/>
      </w:r>
      <w:r w:rsidR="00BA07D0" w:rsidRPr="00BA07D0">
        <w:rPr>
          <w:rFonts w:hint="eastAsia"/>
        </w:rPr>
        <w:t>和其他传统的</w:t>
      </w:r>
      <w:r w:rsidR="00BA07D0" w:rsidRPr="00BA07D0">
        <w:rPr>
          <w:rFonts w:hint="eastAsia"/>
        </w:rPr>
        <w:t>NLP</w:t>
      </w:r>
      <w:r w:rsidR="00BA07D0" w:rsidRPr="00BA07D0">
        <w:rPr>
          <w:rFonts w:hint="eastAsia"/>
        </w:rPr>
        <w:t>任务</w:t>
      </w:r>
      <w:r w:rsidR="00E62816">
        <w:rPr>
          <w:rFonts w:hint="eastAsia"/>
        </w:rPr>
        <w:t>都有不错的表现</w:t>
      </w:r>
      <w:r w:rsidR="00BA07D0" w:rsidRPr="00BA07D0">
        <w:rPr>
          <w:rFonts w:hint="eastAsia"/>
        </w:rPr>
        <w:t>。</w:t>
      </w:r>
    </w:p>
    <w:p w:rsidR="00680988" w:rsidRDefault="00680988" w:rsidP="00E80272">
      <w:pPr>
        <w:pStyle w:val="a2"/>
        <w:spacing w:before="156" w:after="156"/>
        <w:ind w:firstLine="480"/>
      </w:pPr>
      <w:r w:rsidRPr="00680988">
        <w:rPr>
          <w:rFonts w:hint="eastAsia"/>
        </w:rPr>
        <w:t>目前的卷积神经网络一般采用交替使用卷积层和最大值池化层，然后在顶端使用多层全连接的前馈神经网络。训练过程使用反向传播算法。卷积神经网络</w:t>
      </w:r>
      <w:r w:rsidR="00DF1E28">
        <w:rPr>
          <w:rFonts w:hint="eastAsia"/>
        </w:rPr>
        <w:t>在结构上的特点有三个</w:t>
      </w:r>
      <w:r w:rsidR="006A7288">
        <w:rPr>
          <w:rFonts w:hint="eastAsia"/>
        </w:rPr>
        <w:t>：局部连接，权重共享以及次采样。这些特点</w:t>
      </w:r>
      <w:r w:rsidRPr="00680988">
        <w:rPr>
          <w:rFonts w:hint="eastAsia"/>
        </w:rPr>
        <w:t>使得卷积神经网络</w:t>
      </w:r>
      <w:r w:rsidR="00E05C6E">
        <w:rPr>
          <w:rFonts w:hint="eastAsia"/>
        </w:rPr>
        <w:t>在一定程度上具有</w:t>
      </w:r>
      <m:oMath>
        <m:r>
          <m:rPr>
            <m:sty m:val="p"/>
          </m:rPr>
          <w:rPr>
            <w:rFonts w:ascii="Cambria Math" w:hAnsi="Cambria Math" w:hint="eastAsia"/>
          </w:rPr>
          <m:t>平移不变性、缩放不变性和扭曲不变性</m:t>
        </m:r>
      </m:oMath>
      <w:r w:rsidRPr="00680988">
        <w:rPr>
          <w:rFonts w:hint="eastAsia"/>
        </w:rPr>
        <w:t>。</w:t>
      </w:r>
      <m:oMath>
        <m:r>
          <m:rPr>
            <m:sty m:val="p"/>
          </m:rPr>
          <w:rPr>
            <w:rFonts w:ascii="Cambria Math" w:hAnsi="Cambria Math" w:hint="eastAsia"/>
          </w:rPr>
          <m:t>并且和前馈神经网络相比，卷积神经网络</m:t>
        </m:r>
      </m:oMath>
      <w:r w:rsidRPr="00680988">
        <w:rPr>
          <w:rFonts w:hint="eastAsia"/>
        </w:rPr>
        <w:t>的参数更少</w:t>
      </w:r>
      <w:r w:rsidR="005709F4">
        <w:rPr>
          <w:rFonts w:hint="eastAsia"/>
        </w:rPr>
        <w:t>，因而训练速度更快</w:t>
      </w:r>
      <w:r w:rsidRPr="00680988">
        <w:rPr>
          <w:rFonts w:hint="eastAsia"/>
        </w:rPr>
        <w:t>。在图像识别任务上，基于卷积神经网络模型的准确率也远远超出了一般的神经网络模型。</w:t>
      </w:r>
    </w:p>
    <w:p w:rsidR="00680988" w:rsidRDefault="00680988" w:rsidP="00E80272">
      <w:pPr>
        <w:pStyle w:val="a2"/>
        <w:spacing w:before="156" w:after="156"/>
        <w:ind w:firstLine="480"/>
      </w:pPr>
      <w:r>
        <w:t>在全连接</w:t>
      </w:r>
      <w:r w:rsidR="008C64F4">
        <w:t>前馈</w:t>
      </w:r>
      <w:r w:rsidR="000446BC">
        <w:t>神经网络中</w:t>
      </w:r>
      <w:r w:rsidR="00A17BA1">
        <w:t>，假设</w:t>
      </w:r>
      <w:r w:rsidR="001137AD">
        <w:t>第</w:t>
      </w:r>
      <m:oMath>
        <m:r>
          <w:rPr>
            <w:rFonts w:ascii="Cambria Math" w:hAnsi="Cambria Math"/>
          </w:rPr>
          <m:t>l</m:t>
        </m:r>
      </m:oMath>
      <w:r w:rsidR="00D92121">
        <w:t>层</w:t>
      </w:r>
      <w:r w:rsidR="0072213E">
        <w:t>有</w:t>
      </w:r>
      <m:oMath>
        <m:sSup>
          <m:sSupPr>
            <m:ctrlPr>
              <w:rPr>
                <w:rFonts w:ascii="Cambria Math" w:hAnsi="Cambria Math"/>
              </w:rPr>
            </m:ctrlPr>
          </m:sSupPr>
          <m:e>
            <m:r>
              <w:rPr>
                <w:rFonts w:ascii="Cambria Math" w:hAnsi="Cambria Math"/>
              </w:rPr>
              <m:t>n</m:t>
            </m:r>
          </m:e>
          <m:sup>
            <m:r>
              <w:rPr>
                <w:rFonts w:ascii="Cambria Math" w:hAnsi="Cambria Math"/>
              </w:rPr>
              <m:t>l</m:t>
            </m:r>
          </m:sup>
        </m:sSup>
      </m:oMath>
      <w:r w:rsidR="0072213E">
        <w:rPr>
          <w:rFonts w:hint="eastAsia"/>
        </w:rPr>
        <w:t>个神经元</w:t>
      </w:r>
      <w:r w:rsidR="00FB580F">
        <w:rPr>
          <w:rFonts w:hint="eastAsia"/>
        </w:rPr>
        <w:t>节点</w:t>
      </w:r>
      <w:r w:rsidR="00A67627">
        <w:rPr>
          <w:rFonts w:hint="eastAsia"/>
        </w:rPr>
        <w:t>，第</w:t>
      </w:r>
      <m:oMath>
        <m:r>
          <w:rPr>
            <w:rFonts w:ascii="Cambria Math" w:hAnsi="Cambria Math"/>
          </w:rPr>
          <m:t>l-1</m:t>
        </m:r>
      </m:oMath>
      <w:r w:rsidR="00A67627">
        <w:t>层有</w:t>
      </w:r>
      <w:r w:rsidR="000A2552">
        <w:t>有</w:t>
      </w:r>
      <m:oMath>
        <m:sSup>
          <m:sSupPr>
            <m:ctrlPr>
              <w:rPr>
                <w:rFonts w:ascii="Cambria Math" w:hAnsi="Cambria Math"/>
              </w:rPr>
            </m:ctrlPr>
          </m:sSupPr>
          <m:e>
            <m:r>
              <w:rPr>
                <w:rFonts w:ascii="Cambria Math" w:hAnsi="Cambria Math"/>
              </w:rPr>
              <m:t>m</m:t>
            </m:r>
          </m:e>
          <m:sup>
            <m:r>
              <w:rPr>
                <w:rFonts w:ascii="Cambria Math" w:hAnsi="Cambria Math"/>
              </w:rPr>
              <m:t>l-1</m:t>
            </m:r>
          </m:sup>
        </m:sSup>
      </m:oMath>
      <w:r w:rsidR="00AA49A8">
        <w:t>个神经元</w:t>
      </w:r>
      <w:r w:rsidR="00FB580F">
        <w:t>节点</w:t>
      </w:r>
      <w:r w:rsidR="00CE17BA">
        <w:t>，</w:t>
      </w:r>
      <w:r w:rsidR="00A67391">
        <w:t>那么</w:t>
      </w:r>
      <w:r w:rsidR="00AD6908">
        <w:t>连接边有</w:t>
      </w:r>
      <m:oMath>
        <m:sSup>
          <m:sSupPr>
            <m:ctrlPr>
              <w:rPr>
                <w:rFonts w:ascii="Cambria Math" w:hAnsi="Cambria Math"/>
              </w:rPr>
            </m:ctrlPr>
          </m:sSupPr>
          <m:e>
            <m:r>
              <w:rPr>
                <w:rFonts w:ascii="Cambria Math" w:hAnsi="Cambria Math"/>
              </w:rPr>
              <m:t>n</m:t>
            </m:r>
          </m:e>
          <m:sup>
            <m:r>
              <w:rPr>
                <w:rFonts w:ascii="Cambria Math" w:hAnsi="Cambria Math"/>
              </w:rPr>
              <m:t>l</m:t>
            </m:r>
          </m:sup>
        </m:sSup>
        <m: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l-1</m:t>
            </m:r>
          </m:sup>
        </m:sSup>
      </m:oMath>
      <w:r w:rsidR="00104764">
        <w:t>条</w:t>
      </w:r>
      <w:r w:rsidR="00FC4491">
        <w:t>，也就是权重矩阵有</w:t>
      </w:r>
      <m:oMath>
        <m:sSup>
          <m:sSupPr>
            <m:ctrlPr>
              <w:rPr>
                <w:rFonts w:ascii="Cambria Math" w:hAnsi="Cambria Math"/>
              </w:rPr>
            </m:ctrlPr>
          </m:sSupPr>
          <m:e>
            <m:r>
              <w:rPr>
                <w:rFonts w:ascii="Cambria Math" w:hAnsi="Cambria Math"/>
              </w:rPr>
              <m:t>n</m:t>
            </m:r>
          </m:e>
          <m:sup>
            <m:r>
              <w:rPr>
                <w:rFonts w:ascii="Cambria Math" w:hAnsi="Cambria Math"/>
              </w:rPr>
              <m:t>l</m:t>
            </m:r>
          </m:sup>
        </m:sSup>
        <m: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l-1</m:t>
            </m:r>
          </m:sup>
        </m:sSup>
      </m:oMath>
      <w:r w:rsidR="00FE15DC">
        <w:t>个参数</w:t>
      </w:r>
      <w:r w:rsidR="00DC2C98">
        <w:t>。</w:t>
      </w:r>
      <w:r w:rsidR="00046DCB">
        <w:t>当</w:t>
      </w:r>
      <m:oMath>
        <m:r>
          <w:rPr>
            <w:rFonts w:ascii="Cambria Math" w:hAnsi="Cambria Math"/>
          </w:rPr>
          <m:t>m</m:t>
        </m:r>
      </m:oMath>
      <w:r w:rsidR="00A36C36">
        <w:t>和</w:t>
      </w:r>
      <m:oMath>
        <m:r>
          <w:rPr>
            <w:rFonts w:ascii="Cambria Math" w:hAnsi="Cambria Math"/>
          </w:rPr>
          <m:t>n</m:t>
        </m:r>
      </m:oMath>
      <w:r w:rsidR="00A36C36">
        <w:t>都很大时</w:t>
      </w:r>
      <w:r w:rsidR="00616080">
        <w:t>，</w:t>
      </w:r>
      <m:oMath>
        <m:r>
          <m:rPr>
            <m:sty m:val="p"/>
          </m:rPr>
          <w:rPr>
            <w:rFonts w:ascii="Cambria Math" w:hAnsi="Cambria Math"/>
          </w:rPr>
          <m:t>权重矩阵参数将会非常多，训练的速度会非常得慢</m:t>
        </m:r>
      </m:oMath>
      <w:r w:rsidR="00570FD5">
        <w:t>。如果采用</w:t>
      </w:r>
      <w:r w:rsidR="00E9772E">
        <w:t>卷积</w:t>
      </w:r>
      <w:r w:rsidR="00204E61">
        <w:rPr>
          <w:rFonts w:hint="eastAsia"/>
        </w:rPr>
        <w:t>的方法而不是</w:t>
      </w:r>
      <w:r w:rsidR="00E9772E">
        <w:t>全连接</w:t>
      </w:r>
      <w:r w:rsidR="00204E61">
        <w:rPr>
          <w:rFonts w:hint="eastAsia"/>
        </w:rPr>
        <w:t>的方法</w:t>
      </w:r>
      <w:r w:rsidR="00E9772E">
        <w:t>，</w:t>
      </w:r>
      <w:r w:rsidR="005B3D49">
        <w:t>即</w:t>
      </w:r>
      <w:r w:rsidR="003A457B" w:rsidRPr="003A457B">
        <w:rPr>
          <w:rFonts w:hint="eastAsia"/>
        </w:rPr>
        <w:t>第</w:t>
      </w:r>
      <m:oMath>
        <m:r>
          <w:rPr>
            <w:rFonts w:ascii="Cambria Math" w:hAnsi="Cambria Math"/>
          </w:rPr>
          <m:t>l</m:t>
        </m:r>
      </m:oMath>
      <w:r w:rsidR="003A457B" w:rsidRPr="003A457B">
        <w:rPr>
          <w:rFonts w:hint="eastAsia"/>
        </w:rPr>
        <w:t>层的每一个神经元都只和</w:t>
      </w:r>
      <w:r w:rsidR="003A457B">
        <w:rPr>
          <w:rFonts w:hint="eastAsia"/>
        </w:rPr>
        <w:t>第</w:t>
      </w:r>
      <m:oMath>
        <m:r>
          <w:rPr>
            <w:rFonts w:ascii="Cambria Math" w:hAnsi="Cambria Math"/>
          </w:rPr>
          <m:t>l-1</m:t>
        </m:r>
      </m:oMath>
      <w:r w:rsidR="003A457B">
        <w:t>层</w:t>
      </w:r>
      <w:r w:rsidR="004064DF">
        <w:rPr>
          <w:rFonts w:hint="eastAsia"/>
        </w:rPr>
        <w:t>的一个局部窗口内的神经元相连接</w:t>
      </w:r>
      <w:r w:rsidR="003A457B" w:rsidRPr="003A457B">
        <w:rPr>
          <w:rFonts w:hint="eastAsia"/>
        </w:rPr>
        <w:t>，</w:t>
      </w:r>
      <w:r w:rsidR="007C55E0">
        <w:rPr>
          <w:rFonts w:hint="eastAsia"/>
        </w:rPr>
        <w:t>便可以有效的减少连接的边，也就可以减少训练参数</w:t>
      </w:r>
      <w:r w:rsidR="003A457B" w:rsidRPr="003A457B">
        <w:rPr>
          <w:rFonts w:hint="eastAsia"/>
        </w:rPr>
        <w:t>。</w:t>
      </w:r>
      <w:r w:rsidR="001D0E51">
        <w:rPr>
          <w:rFonts w:hint="eastAsia"/>
        </w:rPr>
        <w:t>通常</w:t>
      </w:r>
      <w:r w:rsidR="003A457B" w:rsidRPr="003A457B">
        <w:rPr>
          <w:rFonts w:hint="eastAsia"/>
        </w:rPr>
        <w:t>第</w:t>
      </w:r>
      <m:oMath>
        <m:r>
          <w:rPr>
            <w:rFonts w:ascii="Cambria Math" w:hAnsi="Cambria Math"/>
          </w:rPr>
          <m:t>l</m:t>
        </m:r>
      </m:oMath>
      <w:r w:rsidR="003A457B" w:rsidRPr="003A457B">
        <w:rPr>
          <w:rFonts w:hint="eastAsia"/>
        </w:rPr>
        <w:t>层的第</w:t>
      </w:r>
      <m:oMath>
        <m:r>
          <w:rPr>
            <w:rFonts w:ascii="Cambria Math" w:hAnsi="Cambria Math" w:hint="eastAsia"/>
          </w:rPr>
          <m:t>i</m:t>
        </m:r>
      </m:oMath>
      <w:r w:rsidR="003A457B" w:rsidRPr="003A457B">
        <w:rPr>
          <w:rFonts w:hint="eastAsia"/>
        </w:rPr>
        <w:t>个神经元的输入</w:t>
      </w:r>
      <w:r w:rsidR="00094EA2">
        <w:rPr>
          <w:rFonts w:hint="eastAsia"/>
        </w:rPr>
        <w:t>可以</w:t>
      </w:r>
      <w:r w:rsidR="00855AAE">
        <w:rPr>
          <w:rFonts w:hint="eastAsia"/>
        </w:rPr>
        <w:t>通过如下公式计算得到</w:t>
      </w:r>
      <w:r w:rsidR="003A457B" w:rsidRPr="003A457B">
        <w:rPr>
          <w:rFonts w:hint="eastAsia"/>
        </w:rPr>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BE4251" w:rsidTr="008662EE">
        <w:tc>
          <w:tcPr>
            <w:tcW w:w="7633" w:type="dxa"/>
            <w:vAlign w:val="center"/>
          </w:tcPr>
          <w:p w:rsidR="00BE4251" w:rsidRPr="00191857" w:rsidRDefault="00E1182D" w:rsidP="008662EE">
            <w:pPr>
              <w:pStyle w:val="a2"/>
              <w:wordWrap w:val="0"/>
              <w:spacing w:before="156" w:after="156"/>
              <w:ind w:right="480" w:firstLineChars="650" w:firstLine="1560"/>
              <w:rPr>
                <w:rFonts w:ascii="Cambria Math" w:hAnsi="Cambria Math"/>
              </w:rPr>
            </w:pPr>
            <m:oMathPara>
              <m:oMathParaPr>
                <m:jc m:val="center"/>
              </m:oMathParaPr>
              <m:oMath>
                <m:sSubSup>
                  <m:sSubSupPr>
                    <m:ctrlPr>
                      <w:rPr>
                        <w:rFonts w:ascii="Cambria Math" w:hAnsi="Cambria Math"/>
                      </w:rPr>
                    </m:ctrlPr>
                  </m:sSubSupPr>
                  <m:e>
                    <m:r>
                      <w:rPr>
                        <w:rFonts w:ascii="Cambria Math" w:hAnsi="Cambria Math"/>
                      </w:rPr>
                      <m:t>a</m:t>
                    </m:r>
                  </m:e>
                  <m:sub>
                    <m:r>
                      <w:rPr>
                        <w:rFonts w:ascii="Cambria Math" w:hAnsi="Cambria Math"/>
                      </w:rPr>
                      <m:t>i</m:t>
                    </m:r>
                  </m:sub>
                  <m:sup>
                    <m:r>
                      <w:rPr>
                        <w:rFonts w:ascii="Cambria Math" w:hAnsi="Cambria Math"/>
                      </w:rPr>
                      <m:t>l</m:t>
                    </m:r>
                  </m:sup>
                </m:sSubSup>
                <m:r>
                  <w:rPr>
                    <w:rFonts w:ascii="Cambria Math" w:hAnsi="Cambria Math"/>
                  </w:rPr>
                  <m:t>=f(</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i-j+m</m:t>
                        </m:r>
                      </m:sub>
                      <m:sup>
                        <m:r>
                          <w:rPr>
                            <w:rFonts w:ascii="Cambria Math" w:hAnsi="Cambria Math"/>
                          </w:rPr>
                          <m:t>l-1</m:t>
                        </m:r>
                      </m:sup>
                    </m:sSubSup>
                  </m:e>
                </m:nary>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m:t>
                </m:r>
              </m:oMath>
            </m:oMathPara>
          </w:p>
        </w:tc>
        <w:tc>
          <w:tcPr>
            <w:tcW w:w="809" w:type="dxa"/>
            <w:vAlign w:val="center"/>
          </w:tcPr>
          <w:p w:rsidR="00BE4251" w:rsidRDefault="007E15F9" w:rsidP="008662EE">
            <w:pPr>
              <w:autoSpaceDE w:val="0"/>
              <w:autoSpaceDN w:val="0"/>
              <w:adjustRightInd w:val="0"/>
              <w:spacing w:line="360" w:lineRule="auto"/>
              <w:jc w:val="right"/>
            </w:pPr>
            <w:r>
              <w:rPr>
                <w:rFonts w:hint="eastAsia"/>
              </w:rPr>
              <w:t>(3-7</w:t>
            </w:r>
            <w:r w:rsidR="00BE4251">
              <w:rPr>
                <w:rFonts w:hint="eastAsia"/>
              </w:rPr>
              <w:t>)</w:t>
            </w:r>
          </w:p>
        </w:tc>
      </w:tr>
      <w:tr w:rsidR="00412D28" w:rsidTr="008662EE">
        <w:tc>
          <w:tcPr>
            <w:tcW w:w="7633" w:type="dxa"/>
            <w:vAlign w:val="center"/>
          </w:tcPr>
          <w:p w:rsidR="00412D28" w:rsidRPr="00547B23" w:rsidRDefault="00412D28" w:rsidP="00412D28">
            <w:pPr>
              <w:pStyle w:val="a2"/>
              <w:wordWrap w:val="0"/>
              <w:spacing w:before="156" w:after="156"/>
              <w:ind w:right="480" w:firstLineChars="650" w:firstLine="1560"/>
              <w:rPr>
                <w:rFonts w:eastAsia="宋体"/>
              </w:rPr>
            </w:pPr>
            <w:r>
              <w:rPr>
                <w:rFonts w:eastAsia="宋体" w:hint="eastAsia"/>
              </w:rPr>
              <w:t xml:space="preserve">      </w:t>
            </w:r>
            <m:oMath>
              <m:r>
                <m:rPr>
                  <m:sty m:val="p"/>
                </m:rPr>
                <w:rPr>
                  <w:rFonts w:ascii="Cambria Math" w:eastAsia="宋体" w:hAnsi="Cambria Math"/>
                </w:rPr>
                <m:t xml:space="preserve"> =</m:t>
              </m:r>
              <m:r>
                <w:rPr>
                  <w:rFonts w:ascii="Cambria Math" w:eastAsia="宋体" w:hAnsi="Cambria Math"/>
                </w:rPr>
                <m:t>f</m:t>
              </m:r>
              <m:r>
                <m:rPr>
                  <m:sty m:val="p"/>
                </m:rPr>
                <w:rPr>
                  <w:rFonts w:ascii="Cambria Math" w:eastAsia="宋体" w:hAnsi="Cambria Math"/>
                </w:rPr>
                <m:t>(</m:t>
              </m:r>
              <m:sSup>
                <m:sSupPr>
                  <m:ctrlPr>
                    <w:rPr>
                      <w:rFonts w:ascii="Cambria Math" w:eastAsia="宋体" w:hAnsi="Cambria Math"/>
                    </w:rPr>
                  </m:ctrlPr>
                </m:sSupPr>
                <m:e>
                  <m:r>
                    <m:rPr>
                      <m:sty m:val="bi"/>
                    </m:rPr>
                    <w:rPr>
                      <w:rFonts w:ascii="Cambria Math" w:eastAsia="宋体" w:hAnsi="Cambria Math"/>
                    </w:rPr>
                    <m:t>w</m:t>
                  </m:r>
                </m:e>
                <m:sup>
                  <m:r>
                    <w:rPr>
                      <w:rFonts w:ascii="Cambria Math" w:eastAsia="宋体" w:hAnsi="Cambria Math"/>
                    </w:rPr>
                    <m:t>l</m:t>
                  </m:r>
                </m:sup>
              </m:sSup>
              <m:r>
                <m:rPr>
                  <m:sty m:val="p"/>
                </m:rP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a</m:t>
                  </m:r>
                </m:e>
                <m:sub>
                  <m:r>
                    <w:rPr>
                      <w:rFonts w:ascii="Cambria Math" w:eastAsia="宋体" w:hAnsi="Cambria Math"/>
                    </w:rPr>
                    <m:t>i+m-1:i</m:t>
                  </m:r>
                </m:sub>
                <m:sup>
                  <m:r>
                    <w:rPr>
                      <w:rFonts w:ascii="Cambria Math" w:eastAsia="宋体" w:hAnsi="Cambria Math"/>
                    </w:rPr>
                    <m:t>l-1</m:t>
                  </m:r>
                </m:sup>
              </m:sSubSup>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b</m:t>
                  </m:r>
                </m:e>
                <m:sub>
                  <m:r>
                    <w:rPr>
                      <w:rFonts w:ascii="Cambria Math" w:eastAsia="宋体" w:hAnsi="Cambria Math"/>
                    </w:rPr>
                    <m:t>i</m:t>
                  </m:r>
                </m:sub>
              </m:sSub>
              <m:r>
                <m:rPr>
                  <m:sty m:val="p"/>
                </m:rPr>
                <w:rPr>
                  <w:rFonts w:ascii="Cambria Math" w:eastAsia="宋体" w:hAnsi="Cambria Math"/>
                </w:rPr>
                <m:t>)</m:t>
              </m:r>
            </m:oMath>
          </w:p>
        </w:tc>
        <w:tc>
          <w:tcPr>
            <w:tcW w:w="809" w:type="dxa"/>
            <w:vAlign w:val="center"/>
          </w:tcPr>
          <w:p w:rsidR="00412D28" w:rsidRDefault="00412D28" w:rsidP="008662EE">
            <w:pPr>
              <w:autoSpaceDE w:val="0"/>
              <w:autoSpaceDN w:val="0"/>
              <w:adjustRightInd w:val="0"/>
              <w:spacing w:line="360" w:lineRule="auto"/>
              <w:jc w:val="right"/>
            </w:pPr>
            <w:r>
              <w:rPr>
                <w:rFonts w:hint="eastAsia"/>
              </w:rPr>
              <w:t>(</w:t>
            </w:r>
            <w:r w:rsidR="007E15F9">
              <w:t>3-8</w:t>
            </w:r>
            <w:r>
              <w:rPr>
                <w:rFonts w:hint="eastAsia"/>
              </w:rPr>
              <w:t>)</w:t>
            </w:r>
          </w:p>
        </w:tc>
      </w:tr>
    </w:tbl>
    <w:p w:rsidR="00680988" w:rsidRDefault="00C11E9D" w:rsidP="00D863A5">
      <w:pPr>
        <w:pStyle w:val="a2"/>
        <w:spacing w:before="156" w:after="156"/>
        <w:ind w:firstLineChars="0" w:firstLine="0"/>
      </w:pPr>
      <w:r>
        <w:rPr>
          <w:rFonts w:hint="eastAsia"/>
        </w:rPr>
        <w:lastRenderedPageBreak/>
        <w:t>其中，</w:t>
      </w:r>
      <m:oMath>
        <m:sSup>
          <m:sSupPr>
            <m:ctrlPr>
              <w:rPr>
                <w:rFonts w:ascii="Cambria Math" w:eastAsia="宋体" w:hAnsi="Cambria Math"/>
              </w:rPr>
            </m:ctrlPr>
          </m:sSupPr>
          <m:e>
            <m:r>
              <m:rPr>
                <m:sty m:val="bi"/>
              </m:rPr>
              <w:rPr>
                <w:rFonts w:ascii="Cambria Math" w:eastAsia="宋体" w:hAnsi="Cambria Math"/>
              </w:rPr>
              <m:t>w</m:t>
            </m:r>
          </m:e>
          <m:sup>
            <m:r>
              <w:rPr>
                <w:rFonts w:ascii="Cambria Math" w:eastAsia="宋体" w:hAnsi="Cambria Math"/>
              </w:rPr>
              <m:t>l</m:t>
            </m:r>
          </m:sup>
        </m:sSup>
        <m:r>
          <m:rPr>
            <m:sty m:val="p"/>
          </m:rPr>
          <w:rPr>
            <w:rFonts w:ascii="Cambria Math" w:hAnsi="Cambria Math"/>
          </w:rPr>
          <m:t>∈</m:t>
        </m:r>
        <m:sSup>
          <m:sSupPr>
            <m:ctrlPr>
              <w:rPr>
                <w:rFonts w:ascii="Cambria Math" w:hAnsi="Cambria Math"/>
              </w:rPr>
            </m:ctrlPr>
          </m:sSupPr>
          <m:e>
            <m:r>
              <m:rPr>
                <m:scr m:val="double-struck"/>
                <m:sty m:val="b"/>
              </m:rPr>
              <w:rPr>
                <w:rFonts w:ascii="Cambria Math" w:hAnsi="Cambria Math"/>
              </w:rPr>
              <m:t>R</m:t>
            </m:r>
          </m:e>
          <m:sup>
            <m:r>
              <w:rPr>
                <w:rFonts w:ascii="Cambria Math" w:hAnsi="Cambria Math"/>
              </w:rPr>
              <m:t>m</m:t>
            </m:r>
          </m:sup>
        </m:sSup>
      </m:oMath>
      <w:r w:rsidR="00493F7D">
        <w:t>为</w:t>
      </w:r>
      <w:r w:rsidR="00493F7D" w:rsidRPr="00493F7D">
        <w:rPr>
          <w:i/>
        </w:rPr>
        <w:t>m</w:t>
      </w:r>
      <w:r w:rsidR="00493F7D">
        <w:t>维的滤波器</w:t>
      </w:r>
      <w:r w:rsidR="00812044">
        <w:t>，</w:t>
      </w:r>
      <m:oMath>
        <m:sSubSup>
          <m:sSubSupPr>
            <m:ctrlPr>
              <w:rPr>
                <w:rFonts w:ascii="Cambria Math" w:eastAsia="宋体" w:hAnsi="Cambria Math"/>
              </w:rPr>
            </m:ctrlPr>
          </m:sSubSupPr>
          <m:e>
            <m:r>
              <m:rPr>
                <m:sty m:val="b"/>
              </m:rPr>
              <w:rPr>
                <w:rFonts w:ascii="Cambria Math" w:hAnsi="Cambria Math"/>
              </w:rPr>
              <m:t>a</m:t>
            </m:r>
          </m:e>
          <m:sub>
            <m:r>
              <w:rPr>
                <w:rFonts w:ascii="Cambria Math" w:eastAsia="宋体" w:hAnsi="Cambria Math"/>
              </w:rPr>
              <m:t>i+m-1:i</m:t>
            </m:r>
          </m:sub>
          <m:sup>
            <m:r>
              <w:rPr>
                <w:rFonts w:ascii="Cambria Math" w:eastAsia="宋体" w:hAnsi="Cambria Math"/>
              </w:rPr>
              <m:t>l</m:t>
            </m:r>
          </m:sup>
        </m:sSub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a</m:t>
                </m:r>
              </m:e>
              <m:sub>
                <m:r>
                  <w:rPr>
                    <w:rFonts w:ascii="Cambria Math" w:eastAsia="宋体" w:hAnsi="Cambria Math"/>
                  </w:rPr>
                  <m:t>i+m-1</m:t>
                </m:r>
              </m:sub>
              <m:sup>
                <m:r>
                  <w:rPr>
                    <w:rFonts w:ascii="Cambria Math" w:eastAsia="宋体" w:hAnsi="Cambria Math"/>
                  </w:rPr>
                  <m:t>l</m:t>
                </m:r>
              </m:sup>
            </m:sSubSup>
            <m:r>
              <w:rPr>
                <w:rFonts w:ascii="Cambria Math" w:eastAsia="宋体" w:hAnsi="Cambria Math"/>
              </w:rPr>
              <m:t>,…,</m:t>
            </m:r>
            <m:sSubSup>
              <m:sSubSupPr>
                <m:ctrlPr>
                  <w:rPr>
                    <w:rFonts w:ascii="Cambria Math" w:eastAsia="宋体" w:hAnsi="Cambria Math"/>
                  </w:rPr>
                </m:ctrlPr>
              </m:sSubSupPr>
              <m:e>
                <m:r>
                  <w:rPr>
                    <w:rFonts w:ascii="Cambria Math" w:eastAsia="宋体" w:hAnsi="Cambria Math"/>
                  </w:rPr>
                  <m:t>a</m:t>
                </m:r>
              </m:e>
              <m:sub>
                <m:r>
                  <w:rPr>
                    <w:rFonts w:ascii="Cambria Math" w:eastAsia="宋体" w:hAnsi="Cambria Math"/>
                  </w:rPr>
                  <m:t>i</m:t>
                </m:r>
              </m:sub>
              <m:sup>
                <m:r>
                  <w:rPr>
                    <w:rFonts w:ascii="Cambria Math" w:eastAsia="宋体" w:hAnsi="Cambria Math"/>
                  </w:rPr>
                  <m:t>l</m:t>
                </m:r>
              </m:sup>
            </m:sSubSup>
            <m:r>
              <w:rPr>
                <w:rFonts w:ascii="Cambria Math" w:eastAsia="宋体" w:hAnsi="Cambria Math"/>
              </w:rPr>
              <m:t>]</m:t>
            </m:r>
          </m:e>
          <m:sup>
            <m:r>
              <w:rPr>
                <w:rFonts w:ascii="Cambria Math" w:eastAsia="宋体" w:hAnsi="Cambria Math"/>
              </w:rPr>
              <m:t>T</m:t>
            </m:r>
          </m:sup>
        </m:sSup>
      </m:oMath>
      <w:r w:rsidR="00857D96">
        <w:rPr>
          <w:rFonts w:hint="eastAsia"/>
        </w:rPr>
        <w:t>。</w:t>
      </w:r>
      <w:r w:rsidR="00632744">
        <w:rPr>
          <w:rFonts w:hint="eastAsia"/>
        </w:rPr>
        <w:t>上述公式也可以写为</w:t>
      </w:r>
      <w:r w:rsidR="00632744">
        <w:rPr>
          <w:rFonts w:hint="eastAsia"/>
        </w:rPr>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3"/>
        <w:gridCol w:w="809"/>
      </w:tblGrid>
      <w:tr w:rsidR="00B273C3" w:rsidTr="00D71870">
        <w:tc>
          <w:tcPr>
            <w:tcW w:w="7633" w:type="dxa"/>
            <w:vAlign w:val="center"/>
          </w:tcPr>
          <w:p w:rsidR="00B273C3" w:rsidRPr="004160EA" w:rsidRDefault="00E1182D" w:rsidP="004160EA">
            <w:pPr>
              <w:pStyle w:val="a2"/>
              <w:spacing w:before="156" w:after="156"/>
              <w:ind w:firstLine="480"/>
            </w:pPr>
            <m:oMathPara>
              <m:oMath>
                <m:sSup>
                  <m:sSupPr>
                    <m:ctrlPr>
                      <w:rPr>
                        <w:rFonts w:ascii="Cambria Math" w:hAnsi="Cambria Math"/>
                      </w:rPr>
                    </m:ctrlPr>
                  </m:sSupPr>
                  <m:e>
                    <m:r>
                      <m:rPr>
                        <m:sty m:val="b"/>
                      </m:rPr>
                      <w:rPr>
                        <w:rFonts w:ascii="Cambria Math" w:hAnsi="Cambria Math"/>
                      </w:rPr>
                      <m:t>a</m:t>
                    </m:r>
                  </m:e>
                  <m:sup>
                    <m:r>
                      <w:rPr>
                        <w:rFonts w:ascii="Cambria Math" w:hAnsi="Cambria Math"/>
                      </w:rPr>
                      <m:t>l</m:t>
                    </m:r>
                  </m:sup>
                </m:sSup>
                <m:r>
                  <w:rPr>
                    <w:rFonts w:ascii="Cambria Math" w:hAnsi="Cambria Math"/>
                  </w:rPr>
                  <m:t>=f(</m:t>
                </m:r>
                <m:sSup>
                  <m:sSupPr>
                    <m:ctrlPr>
                      <w:rPr>
                        <w:rFonts w:ascii="Cambria Math" w:hAnsi="Cambria Math"/>
                        <w:i/>
                      </w:rPr>
                    </m:ctrlPr>
                  </m:sSupPr>
                  <m:e>
                    <m:r>
                      <m:rPr>
                        <m:sty m:val="bi"/>
                      </m:rPr>
                      <w:rPr>
                        <w:rFonts w:ascii="Cambria Math" w:hAnsi="Cambria Math"/>
                      </w:rPr>
                      <m:t>w</m:t>
                    </m:r>
                  </m:e>
                  <m:sup>
                    <m:r>
                      <w:rPr>
                        <w:rFonts w:ascii="Cambria Math" w:hAnsi="Cambria Math"/>
                      </w:rPr>
                      <m:t>l</m:t>
                    </m:r>
                  </m:sup>
                </m:sSup>
                <m:r>
                  <w:rPr>
                    <w:rFonts w:ascii="Cambria Math" w:hAnsi="Cambria Math"/>
                  </w:rPr>
                  <m:t>⊗</m:t>
                </m:r>
                <m:sSup>
                  <m:sSupPr>
                    <m:ctrlPr>
                      <w:rPr>
                        <w:rFonts w:ascii="Cambria Math" w:hAnsi="Cambria Math"/>
                        <w:b/>
                      </w:rPr>
                    </m:ctrlPr>
                  </m:sSupPr>
                  <m:e>
                    <m:r>
                      <m:rPr>
                        <m:sty m:val="b"/>
                      </m:rPr>
                      <w:rPr>
                        <w:rFonts w:ascii="Cambria Math" w:hAnsi="Cambria Math"/>
                      </w:rPr>
                      <m:t>a</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m:t>
                </m:r>
              </m:oMath>
            </m:oMathPara>
          </w:p>
        </w:tc>
        <w:tc>
          <w:tcPr>
            <w:tcW w:w="809" w:type="dxa"/>
            <w:vAlign w:val="center"/>
          </w:tcPr>
          <w:p w:rsidR="00B273C3" w:rsidRDefault="007E15F9" w:rsidP="008662EE">
            <w:pPr>
              <w:autoSpaceDE w:val="0"/>
              <w:autoSpaceDN w:val="0"/>
              <w:adjustRightInd w:val="0"/>
              <w:spacing w:line="360" w:lineRule="auto"/>
              <w:jc w:val="right"/>
            </w:pPr>
            <w:r>
              <w:rPr>
                <w:rFonts w:hint="eastAsia"/>
              </w:rPr>
              <w:t>(3-9</w:t>
            </w:r>
            <w:r w:rsidR="00B273C3">
              <w:rPr>
                <w:rFonts w:hint="eastAsia"/>
              </w:rPr>
              <w:t>)</w:t>
            </w:r>
          </w:p>
        </w:tc>
      </w:tr>
    </w:tbl>
    <w:p w:rsidR="00B273C3" w:rsidRDefault="004160EA" w:rsidP="0021567E">
      <w:pPr>
        <w:pStyle w:val="a2"/>
        <w:spacing w:before="156" w:after="156"/>
        <w:ind w:firstLineChars="0" w:firstLine="0"/>
      </w:pPr>
      <m:oMath>
        <m:r>
          <m:rPr>
            <m:sty m:val="p"/>
          </m:rPr>
          <w:rPr>
            <w:rFonts w:ascii="Cambria Math" w:hAnsi="Cambria Math"/>
          </w:rPr>
          <m:t>⊗</m:t>
        </m:r>
      </m:oMath>
      <w:r>
        <w:rPr>
          <w:rFonts w:hint="eastAsia"/>
        </w:rPr>
        <w:t>表示卷积运算</w:t>
      </w:r>
      <w:r w:rsidR="00976C06">
        <w:rPr>
          <w:rFonts w:hint="eastAsia"/>
        </w:rPr>
        <w:t>，</w:t>
      </w:r>
      <w:r w:rsidR="0021567E">
        <w:rPr>
          <w:rFonts w:hint="eastAsia"/>
        </w:rPr>
        <w:t>从公式</w:t>
      </w:r>
      <w:r w:rsidR="00644582">
        <w:rPr>
          <w:rFonts w:hint="eastAsia"/>
        </w:rPr>
        <w:t>3-8</w:t>
      </w:r>
      <w:r w:rsidR="00644582">
        <w:rPr>
          <w:rFonts w:hint="eastAsia"/>
        </w:rPr>
        <w:t>可以看出</w:t>
      </w:r>
      <w:r w:rsidR="0038651B">
        <w:rPr>
          <w:rFonts w:hint="eastAsia"/>
        </w:rPr>
        <w:t>，</w:t>
      </w:r>
      <m:oMath>
        <m:sSup>
          <m:sSupPr>
            <m:ctrlPr>
              <w:rPr>
                <w:rFonts w:ascii="Cambria Math" w:hAnsi="Cambria Math"/>
                <w:i/>
              </w:rPr>
            </m:ctrlPr>
          </m:sSupPr>
          <m:e>
            <m:r>
              <m:rPr>
                <m:sty m:val="bi"/>
              </m:rPr>
              <w:rPr>
                <w:rFonts w:ascii="Cambria Math" w:hAnsi="Cambria Math"/>
              </w:rPr>
              <m:t>w</m:t>
            </m:r>
          </m:e>
          <m:sup>
            <m:r>
              <w:rPr>
                <w:rFonts w:ascii="Cambria Math" w:hAnsi="Cambria Math"/>
              </w:rPr>
              <m:t>l</m:t>
            </m:r>
          </m:sup>
        </m:sSup>
      </m:oMath>
      <w:r w:rsidR="008349BB">
        <w:t>对于所有的神经元</w:t>
      </w:r>
      <w:r w:rsidR="00777246">
        <w:rPr>
          <w:rFonts w:hint="eastAsia"/>
        </w:rPr>
        <w:t>来说</w:t>
      </w:r>
      <w:r w:rsidR="008349BB">
        <w:t>都是相同的</w:t>
      </w:r>
      <w:r w:rsidR="00BB1776">
        <w:rPr>
          <w:rFonts w:hint="eastAsia"/>
        </w:rPr>
        <w:t>，</w:t>
      </w:r>
      <w:r w:rsidR="00D00F53">
        <w:t>这</w:t>
      </w:r>
      <w:r w:rsidR="00D00F53">
        <w:rPr>
          <w:rFonts w:hint="eastAsia"/>
        </w:rPr>
        <w:t>就</w:t>
      </w:r>
      <w:r w:rsidR="00D00F53">
        <w:t>是卷积</w:t>
      </w:r>
      <w:r w:rsidR="00D00F53">
        <w:rPr>
          <w:rFonts w:hint="eastAsia"/>
        </w:rPr>
        <w:t>神经网络中所谓的权重共享</w:t>
      </w:r>
      <w:r w:rsidR="00856952">
        <w:t>。</w:t>
      </w:r>
      <w:r w:rsidR="00E46D73">
        <w:rPr>
          <w:rFonts w:hint="eastAsia"/>
        </w:rPr>
        <w:t>因此</w:t>
      </w:r>
      <w:r w:rsidR="007A7888">
        <w:t>，</w:t>
      </w:r>
      <m:oMath>
        <m:r>
          <m:rPr>
            <m:sty m:val="p"/>
          </m:rPr>
          <w:rPr>
            <w:rFonts w:ascii="Cambria Math" w:hAnsi="Cambria Math"/>
          </w:rPr>
          <m:t>在卷积层里只需要</m:t>
        </m:r>
        <m:r>
          <m:rPr>
            <m:sty m:val="p"/>
          </m:rPr>
          <w:rPr>
            <w:rFonts w:ascii="Cambria Math" w:hAnsi="Cambria Math" w:hint="eastAsia"/>
          </w:rPr>
          <m:t>设置</m:t>
        </m:r>
        <m:r>
          <m:rPr>
            <m:sty m:val="p"/>
          </m:rPr>
          <w:rPr>
            <w:rFonts w:ascii="Cambria Math" w:hAnsi="Cambria Math"/>
          </w:rPr>
          <m:t>m+1</m:t>
        </m:r>
        <m:r>
          <m:rPr>
            <m:sty m:val="p"/>
          </m:rPr>
          <w:rPr>
            <w:rFonts w:ascii="Cambria Math" w:hAnsi="Cambria Math"/>
          </w:rPr>
          <m:t>个参数</m:t>
        </m:r>
        <m:r>
          <m:rPr>
            <m:sty m:val="p"/>
          </m:rPr>
          <w:rPr>
            <w:rFonts w:ascii="Cambria Math" w:hAnsi="Cambria Math" w:hint="eastAsia"/>
          </w:rPr>
          <m:t>即可</m:t>
        </m:r>
      </m:oMath>
      <w:r w:rsidR="00313C02">
        <w:t>。</w:t>
      </w:r>
      <w:r w:rsidR="008917CB">
        <w:rPr>
          <w:rFonts w:hint="eastAsia"/>
        </w:rPr>
        <w:t>此外</w:t>
      </w:r>
      <w:r w:rsidR="00DE2D9D">
        <w:rPr>
          <w:rFonts w:hint="eastAsia"/>
        </w:rPr>
        <w:t>第</w:t>
      </w:r>
      <m:oMath>
        <m:r>
          <w:rPr>
            <w:rFonts w:ascii="Cambria Math" w:hAnsi="Cambria Math"/>
          </w:rPr>
          <m:t>l+1</m:t>
        </m:r>
      </m:oMath>
      <w:r w:rsidR="00DE2D9D">
        <w:t>层的神经元</w:t>
      </w:r>
      <w:r w:rsidR="00CD7E3F">
        <w:t>个数</w:t>
      </w:r>
      <w:r w:rsidR="00DA21E1">
        <w:rPr>
          <w:rFonts w:hint="eastAsia"/>
        </w:rPr>
        <w:t>需</w:t>
      </w:r>
      <w:r w:rsidR="00A81C5A">
        <w:t>满足</w:t>
      </w:r>
      <m:oMath>
        <m:sSup>
          <m:sSupPr>
            <m:ctrlPr>
              <w:rPr>
                <w:rFonts w:ascii="Cambria Math" w:hAnsi="Cambria Math"/>
              </w:rPr>
            </m:ctrlPr>
          </m:sSupPr>
          <m:e>
            <m:r>
              <w:rPr>
                <w:rFonts w:ascii="Cambria Math" w:hAnsi="Cambria Math"/>
              </w:rPr>
              <m:t>n</m:t>
            </m:r>
          </m:e>
          <m:sup>
            <m:r>
              <w:rPr>
                <w:rFonts w:ascii="Cambria Math" w:hAnsi="Cambria Math"/>
              </w:rPr>
              <m:t>l+1</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l</m:t>
            </m:r>
          </m:sup>
        </m:sSup>
        <m:r>
          <w:rPr>
            <w:rFonts w:ascii="Cambria Math" w:hAnsi="Cambria Math"/>
          </w:rPr>
          <m:t>-m+1</m:t>
        </m:r>
      </m:oMath>
      <w:r w:rsidR="00822C64">
        <w:rPr>
          <w:rFonts w:hint="eastAsia"/>
        </w:rPr>
        <w:t>。</w:t>
      </w:r>
    </w:p>
    <w:p w:rsidR="007B5C38" w:rsidRDefault="00192965" w:rsidP="00192965">
      <w:pPr>
        <w:pStyle w:val="a2"/>
        <w:spacing w:before="156" w:after="156"/>
        <w:ind w:firstLine="480"/>
      </w:pPr>
      <w:r>
        <w:rPr>
          <w:rFonts w:hint="eastAsia"/>
        </w:rPr>
        <w:t>为了进一步减少参数的个数，同时避免模型发生过拟合，一般经过卷积操作都会紧接着进行一个池化操作，</w:t>
      </w:r>
      <m:oMath>
        <m:r>
          <m:rPr>
            <m:sty m:val="p"/>
          </m:rPr>
          <w:rPr>
            <w:rFonts w:ascii="Cambria Math" w:hAnsi="Cambria Math" w:hint="eastAsia"/>
          </w:rPr>
          <m:t>也就是子采样</m:t>
        </m:r>
      </m:oMath>
      <w:r w:rsidR="00431F24">
        <w:rPr>
          <w:rFonts w:hint="eastAsia"/>
        </w:rPr>
        <w:t>(</w:t>
      </w:r>
      <w:r w:rsidR="00431F24">
        <w:t>Subsampling</w:t>
      </w:r>
      <w:r w:rsidR="00431F24">
        <w:rPr>
          <w:rFonts w:hint="eastAsia"/>
        </w:rPr>
        <w:t>)</w:t>
      </w:r>
      <w:r w:rsidR="00431F24">
        <w:rPr>
          <w:rFonts w:hint="eastAsia"/>
        </w:rPr>
        <w:t>，</w:t>
      </w:r>
      <m:oMath>
        <m:r>
          <m:rPr>
            <m:sty m:val="p"/>
          </m:rPr>
          <w:rPr>
            <w:rFonts w:ascii="Cambria Math" w:hAnsi="Cambria Math" w:hint="eastAsia"/>
          </w:rPr>
          <m:t>构成一个子采样层</m:t>
        </m:r>
      </m:oMath>
      <w:r w:rsidR="00431F24">
        <w:rPr>
          <w:rFonts w:hint="eastAsia"/>
        </w:rPr>
        <w:t>。子采样层可以</w:t>
      </w:r>
      <w:r w:rsidR="005903F0">
        <w:rPr>
          <w:rFonts w:hint="eastAsia"/>
        </w:rPr>
        <w:t>显著地减少</w:t>
      </w:r>
      <w:r w:rsidR="00431F24">
        <w:rPr>
          <w:rFonts w:hint="eastAsia"/>
        </w:rPr>
        <w:t>特征的维数，</w:t>
      </w:r>
      <w:r w:rsidR="00C80A49">
        <w:rPr>
          <w:rFonts w:hint="eastAsia"/>
        </w:rPr>
        <w:t>从而</w:t>
      </w:r>
      <w:r w:rsidR="00377243">
        <w:rPr>
          <w:rFonts w:hint="eastAsia"/>
        </w:rPr>
        <w:t>可以</w:t>
      </w:r>
      <w:r w:rsidR="00431F24">
        <w:rPr>
          <w:rFonts w:hint="eastAsia"/>
        </w:rPr>
        <w:t>避免过拟合</w:t>
      </w:r>
      <w:r w:rsidR="00395603">
        <w:rPr>
          <w:rFonts w:hint="eastAsia"/>
        </w:rPr>
        <w:t>情况的发生</w:t>
      </w:r>
      <w:r w:rsidR="00A32B7A">
        <w:rPr>
          <w:rFonts w:hint="eastAsia"/>
        </w:rPr>
        <w:t>。</w:t>
      </w:r>
      <w:r w:rsidR="007B5C38">
        <w:t>对于卷积层得到的一个特征映射</w:t>
      </w:r>
      <m:oMath>
        <m:sSup>
          <m:sSupPr>
            <m:ctrlPr>
              <w:rPr>
                <w:rFonts w:ascii="Cambria Math" w:hAnsi="Cambria Math"/>
              </w:rPr>
            </m:ctrlPr>
          </m:sSupPr>
          <m:e>
            <m:r>
              <w:rPr>
                <w:rFonts w:ascii="Cambria Math" w:hAnsi="Cambria Math"/>
              </w:rPr>
              <m:t>X</m:t>
            </m:r>
          </m:e>
          <m:sup>
            <m:r>
              <w:rPr>
                <w:rFonts w:ascii="Cambria Math" w:hAnsi="Cambria Math"/>
              </w:rPr>
              <m:t>l</m:t>
            </m:r>
          </m:sup>
        </m:sSup>
      </m:oMath>
      <w:r w:rsidR="007B5C38">
        <w:rPr>
          <w:rFonts w:hint="eastAsia"/>
        </w:rPr>
        <w:t>，可以将</w:t>
      </w:r>
      <m:oMath>
        <m:sSup>
          <m:sSupPr>
            <m:ctrlPr>
              <w:rPr>
                <w:rFonts w:ascii="Cambria Math" w:hAnsi="Cambria Math"/>
              </w:rPr>
            </m:ctrlPr>
          </m:sSupPr>
          <m:e>
            <m:r>
              <w:rPr>
                <w:rFonts w:ascii="Cambria Math" w:hAnsi="Cambria Math"/>
              </w:rPr>
              <m:t>X</m:t>
            </m:r>
          </m:e>
          <m:sup>
            <m:r>
              <w:rPr>
                <w:rFonts w:ascii="Cambria Math" w:hAnsi="Cambria Math"/>
              </w:rPr>
              <m:t>l</m:t>
            </m:r>
          </m:sup>
        </m:sSup>
      </m:oMath>
      <w:r w:rsidR="00301ACE">
        <w:t>划分为很多区域</w:t>
      </w:r>
      <m:oMath>
        <m:sSub>
          <m:sSubPr>
            <m:ctrlPr>
              <w:rPr>
                <w:rFonts w:ascii="Cambria Math" w:hAnsi="Cambria Math"/>
              </w:rPr>
            </m:ctrlPr>
          </m:sSubPr>
          <m:e>
            <m:r>
              <w:rPr>
                <w:rFonts w:ascii="Cambria Math" w:hAnsi="Cambria Math"/>
              </w:rPr>
              <m:t>R</m:t>
            </m:r>
          </m:e>
          <m:sub>
            <m:r>
              <w:rPr>
                <w:rFonts w:ascii="Cambria Math" w:hAnsi="Cambria Math"/>
              </w:rPr>
              <m:t>k</m:t>
            </m:r>
          </m:sub>
        </m:sSub>
      </m:oMath>
      <w:r w:rsidR="00301ACE">
        <w:t>，</w:t>
      </w:r>
      <m:oMath>
        <m:r>
          <w:rPr>
            <w:rFonts w:ascii="Cambria Math" w:hAnsi="Cambria Math"/>
          </w:rPr>
          <m:t>k</m:t>
        </m:r>
        <m:r>
          <m:rPr>
            <m:sty m:val="p"/>
          </m:rPr>
          <w:rPr>
            <w:rFonts w:ascii="Cambria Math" w:hAnsi="Cambria Math"/>
          </w:rPr>
          <m:t>=1,…,</m:t>
        </m:r>
        <m:r>
          <w:rPr>
            <w:rFonts w:ascii="Cambria Math" w:hAnsi="Cambria Math"/>
          </w:rPr>
          <m:t>K</m:t>
        </m:r>
      </m:oMath>
      <w:r w:rsidR="00301ACE">
        <w:t>，</w:t>
      </w:r>
      <m:oMath>
        <m:r>
          <m:rPr>
            <m:sty m:val="p"/>
          </m:rPr>
          <w:rPr>
            <w:rFonts w:ascii="Cambria Math" w:hAnsi="Cambria Math"/>
          </w:rPr>
          <m:t>这些区域可以重叠</m:t>
        </m:r>
      </m:oMath>
      <w:r w:rsidR="00301ACE">
        <w:t>，</w:t>
      </w:r>
      <m:oMath>
        <m:r>
          <m:rPr>
            <m:sty m:val="p"/>
          </m:rPr>
          <w:rPr>
            <w:rFonts w:ascii="Cambria Math" w:hAnsi="Cambria Math"/>
          </w:rPr>
          <m:t>也可以不</m:t>
        </m:r>
      </m:oMath>
      <w:r w:rsidR="00301ACE">
        <w:t>重叠。</w:t>
      </w:r>
      <m:oMath>
        <m:r>
          <m:rPr>
            <m:sty m:val="p"/>
          </m:rPr>
          <w:rPr>
            <w:rFonts w:ascii="Cambria Math" w:hAnsi="Cambria Math"/>
          </w:rPr>
          <m:t>一个子采样函数</m:t>
        </m:r>
      </m:oMath>
      <w:r w:rsidR="00301ACE" w:rsidRPr="00301ACE">
        <w:rPr>
          <w:rFonts w:hint="eastAsia"/>
          <w:b/>
        </w:rPr>
        <w:t>d</w:t>
      </w:r>
      <w:r w:rsidR="00301ACE" w:rsidRPr="00301ACE">
        <w:rPr>
          <w:b/>
        </w:rPr>
        <w:t>own</w:t>
      </w:r>
      <w:r w:rsidR="00301ACE">
        <w:t>(…)</w:t>
      </w:r>
      <w:r w:rsidR="00301ACE">
        <w:t>定义为：</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301ACE" w:rsidTr="00E32602">
        <w:trPr>
          <w:trHeight w:val="656"/>
        </w:trPr>
        <w:tc>
          <w:tcPr>
            <w:tcW w:w="7513" w:type="dxa"/>
            <w:vAlign w:val="center"/>
          </w:tcPr>
          <w:p w:rsidR="00301ACE" w:rsidRPr="004160EA" w:rsidRDefault="00E1182D" w:rsidP="00301ACE">
            <w:pPr>
              <w:pStyle w:val="a2"/>
              <w:spacing w:before="156" w:after="156"/>
              <w:ind w:firstLine="480"/>
            </w:pPr>
            <m:oMathPara>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l+1</m:t>
                    </m:r>
                  </m:sup>
                </m:sSubSup>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l+1</m:t>
                        </m:r>
                      </m:sup>
                    </m:sSubSup>
                  </m:e>
                </m:d>
                <m:r>
                  <w:rPr>
                    <w:rFonts w:ascii="Cambria Math" w:hAnsi="Cambria Math"/>
                  </w:rPr>
                  <m:t>,</m:t>
                </m:r>
              </m:oMath>
            </m:oMathPara>
          </w:p>
        </w:tc>
        <w:tc>
          <w:tcPr>
            <w:tcW w:w="929" w:type="dxa"/>
            <w:vAlign w:val="center"/>
          </w:tcPr>
          <w:p w:rsidR="00301ACE" w:rsidRDefault="007E15F9" w:rsidP="00D42EF6">
            <w:pPr>
              <w:autoSpaceDE w:val="0"/>
              <w:autoSpaceDN w:val="0"/>
              <w:adjustRightInd w:val="0"/>
              <w:spacing w:line="360" w:lineRule="auto"/>
              <w:jc w:val="center"/>
            </w:pPr>
            <w:r>
              <w:rPr>
                <w:rFonts w:hint="eastAsia"/>
              </w:rPr>
              <w:t>(3-10</w:t>
            </w:r>
            <w:r w:rsidR="00301ACE">
              <w:rPr>
                <w:rFonts w:hint="eastAsia"/>
              </w:rPr>
              <w:t>)</w:t>
            </w:r>
          </w:p>
        </w:tc>
      </w:tr>
      <w:tr w:rsidR="00D42EF6" w:rsidTr="00E32602">
        <w:trPr>
          <w:trHeight w:val="656"/>
        </w:trPr>
        <w:tc>
          <w:tcPr>
            <w:tcW w:w="7513" w:type="dxa"/>
            <w:vAlign w:val="center"/>
          </w:tcPr>
          <w:p w:rsidR="00D42EF6" w:rsidRPr="001D3BF5" w:rsidRDefault="00D42EF6" w:rsidP="00D42EF6">
            <w:pPr>
              <w:pStyle w:val="a2"/>
              <w:spacing w:before="156" w:after="156"/>
              <w:ind w:firstLine="480"/>
              <w:rPr>
                <w:rFonts w:eastAsia="宋体"/>
              </w:rPr>
            </w:pPr>
            <m:oMathPara>
              <m:oMath>
                <m:r>
                  <m:rPr>
                    <m:sty m:val="p"/>
                  </m:rPr>
                  <w:rPr>
                    <w:rFonts w:ascii="Cambria Math" w:eastAsia="宋体" w:hAnsi="Cambria Math"/>
                  </w:rPr>
                  <m:t xml:space="preserve">                                               =</m:t>
                </m:r>
                <m:r>
                  <w:rPr>
                    <w:rFonts w:ascii="Cambria Math" w:hAnsi="Cambria Math"/>
                  </w:rPr>
                  <m:t xml:space="preserve"> f(</m:t>
                </m:r>
                <m:sSup>
                  <m:sSupPr>
                    <m:ctrlPr>
                      <w:rPr>
                        <w:rFonts w:ascii="Cambria Math" w:hAnsi="Cambria Math"/>
                        <w:i/>
                      </w:rPr>
                    </m:ctrlPr>
                  </m:sSupPr>
                  <m:e>
                    <m:r>
                      <w:rPr>
                        <w:rFonts w:ascii="Cambria Math" w:hAnsi="Cambria Math"/>
                      </w:rPr>
                      <m:t>w</m:t>
                    </m:r>
                  </m:e>
                  <m:sup>
                    <m:r>
                      <w:rPr>
                        <w:rFonts w:ascii="Cambria Math" w:hAnsi="Cambria Math"/>
                      </w:rPr>
                      <m:t>l+1</m:t>
                    </m:r>
                  </m:sup>
                </m:sSup>
                <m:r>
                  <w:rPr>
                    <w:rFonts w:ascii="Cambria Math" w:hAnsi="Cambria Math"/>
                  </w:rPr>
                  <m:t>.</m:t>
                </m:r>
                <m:r>
                  <m:rPr>
                    <m:sty m:val="bi"/>
                  </m:rPr>
                  <w:rPr>
                    <w:rFonts w:ascii="Cambria Math" w:hAnsi="Cambria Math"/>
                  </w:rPr>
                  <m:t>down</m:t>
                </m:r>
                <m:d>
                  <m:dPr>
                    <m:ctrlPr>
                      <w:rPr>
                        <w:rFonts w:ascii="Cambria Math" w:hAnsi="Cambria Math"/>
                        <w:i/>
                      </w:rPr>
                    </m:ctrlPr>
                  </m:dPr>
                  <m:e>
                    <m:sSub>
                      <m:sSubPr>
                        <m:ctrlPr>
                          <w:rPr>
                            <w:rFonts w:ascii="Cambria Math" w:hAnsi="Cambria Math"/>
                          </w:rPr>
                        </m:ctrlPr>
                      </m:sSubPr>
                      <m:e>
                        <m:r>
                          <w:rPr>
                            <w:rFonts w:ascii="Cambria Math" w:hAnsi="Cambria Math"/>
                          </w:rPr>
                          <m:t>R</m:t>
                        </m:r>
                      </m:e>
                      <m:sub>
                        <m:r>
                          <w:rPr>
                            <w:rFonts w:ascii="Cambria Math" w:hAnsi="Cambria Math"/>
                          </w:rPr>
                          <m:t>k</m:t>
                        </m:r>
                      </m:sub>
                    </m:sSub>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l+1</m:t>
                    </m:r>
                  </m:sup>
                </m:sSup>
                <m:r>
                  <w:rPr>
                    <w:rFonts w:ascii="Cambria Math" w:hAnsi="Cambria Math"/>
                  </w:rPr>
                  <m:t>)</m:t>
                </m:r>
              </m:oMath>
            </m:oMathPara>
          </w:p>
        </w:tc>
        <w:tc>
          <w:tcPr>
            <w:tcW w:w="929" w:type="dxa"/>
            <w:vAlign w:val="center"/>
          </w:tcPr>
          <w:p w:rsidR="00D42EF6" w:rsidRDefault="007E15F9" w:rsidP="00D42EF6">
            <w:pPr>
              <w:autoSpaceDE w:val="0"/>
              <w:autoSpaceDN w:val="0"/>
              <w:adjustRightInd w:val="0"/>
              <w:spacing w:line="360" w:lineRule="auto"/>
              <w:jc w:val="center"/>
            </w:pPr>
            <w:r>
              <w:rPr>
                <w:rFonts w:hint="eastAsia"/>
              </w:rPr>
              <w:t>(3-11</w:t>
            </w:r>
            <w:r w:rsidR="00D42EF6">
              <w:rPr>
                <w:rFonts w:hint="eastAsia"/>
              </w:rPr>
              <w:t>)</w:t>
            </w:r>
          </w:p>
        </w:tc>
      </w:tr>
    </w:tbl>
    <w:p w:rsidR="00301ACE" w:rsidRDefault="00D71870" w:rsidP="006466C3">
      <w:pPr>
        <w:pStyle w:val="a2"/>
        <w:spacing w:before="156" w:after="156"/>
        <w:ind w:firstLineChars="0" w:firstLine="0"/>
      </w:pPr>
      <w:r>
        <w:rPr>
          <w:rFonts w:hint="eastAsia"/>
        </w:rPr>
        <w:t>其中，</w:t>
      </w:r>
      <m:oMath>
        <m:sSup>
          <m:sSupPr>
            <m:ctrlPr>
              <w:rPr>
                <w:rFonts w:ascii="Cambria Math" w:hAnsi="Cambria Math"/>
                <w:i/>
              </w:rPr>
            </m:ctrlPr>
          </m:sSupPr>
          <m:e>
            <m:r>
              <w:rPr>
                <w:rFonts w:ascii="Cambria Math" w:hAnsi="Cambria Math"/>
              </w:rPr>
              <m:t>w</m:t>
            </m:r>
          </m:e>
          <m:sup>
            <m:r>
              <w:rPr>
                <w:rFonts w:ascii="Cambria Math" w:hAnsi="Cambria Math"/>
              </w:rPr>
              <m:t>l+1</m:t>
            </m:r>
          </m:sup>
        </m:sSup>
      </m:oMath>
      <w:r>
        <w:t>和</w:t>
      </w:r>
      <m:oMath>
        <m:sSup>
          <m:sSupPr>
            <m:ctrlPr>
              <w:rPr>
                <w:rFonts w:ascii="Cambria Math" w:hAnsi="Cambria Math"/>
                <w:i/>
              </w:rPr>
            </m:ctrlPr>
          </m:sSupPr>
          <m:e>
            <m:r>
              <w:rPr>
                <w:rFonts w:ascii="Cambria Math" w:hAnsi="Cambria Math"/>
              </w:rPr>
              <m:t>b</m:t>
            </m:r>
          </m:e>
          <m:sup>
            <m:r>
              <w:rPr>
                <w:rFonts w:ascii="Cambria Math" w:hAnsi="Cambria Math"/>
              </w:rPr>
              <m:t>l+1</m:t>
            </m:r>
          </m:sup>
        </m:sSup>
      </m:oMath>
      <w:r>
        <w:t>分别是</w:t>
      </w:r>
      <m:oMath>
        <m:r>
          <m:rPr>
            <m:sty m:val="p"/>
          </m:rPr>
          <w:rPr>
            <w:rFonts w:ascii="Cambria Math" w:hAnsi="Cambria Math"/>
          </w:rPr>
          <m:t>权重和偏置参数</m:t>
        </m:r>
      </m:oMath>
      <w:r>
        <w:t>。</w:t>
      </w:r>
      <w:r w:rsidR="003E0349">
        <w:t>子采样函数</w:t>
      </w:r>
      <w:r w:rsidR="003E0349" w:rsidRPr="00301ACE">
        <w:rPr>
          <w:rFonts w:hint="eastAsia"/>
          <w:b/>
        </w:rPr>
        <w:t>d</w:t>
      </w:r>
      <w:r w:rsidR="003E0349" w:rsidRPr="00301ACE">
        <w:rPr>
          <w:b/>
        </w:rPr>
        <w:t>own</w:t>
      </w:r>
      <w:r w:rsidR="003E0349">
        <w:t>(.)</w:t>
      </w:r>
      <w:r w:rsidR="00E608B4">
        <w:rPr>
          <w:rFonts w:hint="eastAsia"/>
        </w:rPr>
        <w:t>通常</w:t>
      </w:r>
      <w:r w:rsidR="003E0349">
        <w:t>是取</w:t>
      </w:r>
      <w:r w:rsidR="000E2B18">
        <w:t>区域内所有</w:t>
      </w:r>
      <w:r w:rsidR="00912748">
        <w:rPr>
          <w:rFonts w:hint="eastAsia"/>
        </w:rPr>
        <w:t>节点中的最大值或者平均值</w:t>
      </w:r>
      <w:r w:rsidR="00C36DF0">
        <w:rPr>
          <w:rFonts w:hint="eastAsia"/>
        </w:rPr>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0E2B18" w:rsidTr="00484F02">
        <w:trPr>
          <w:trHeight w:val="656"/>
        </w:trPr>
        <w:tc>
          <w:tcPr>
            <w:tcW w:w="7513" w:type="dxa"/>
            <w:vAlign w:val="center"/>
          </w:tcPr>
          <w:p w:rsidR="000E2B18" w:rsidRPr="004160EA" w:rsidRDefault="00E1182D" w:rsidP="000E2B18">
            <w:pPr>
              <w:pStyle w:val="a2"/>
              <w:spacing w:before="156" w:after="156"/>
              <w:ind w:firstLine="480"/>
            </w:pPr>
            <m:oMathPara>
              <m:oMath>
                <m:sSub>
                  <m:sSubPr>
                    <m:ctrlPr>
                      <w:rPr>
                        <w:rFonts w:ascii="Cambria Math" w:hAnsi="Cambria Math"/>
                        <w:i/>
                      </w:rPr>
                    </m:ctrlPr>
                  </m:sSubPr>
                  <m:e>
                    <m:r>
                      <w:rPr>
                        <w:rFonts w:ascii="Cambria Math" w:hAnsi="Cambria Math"/>
                      </w:rPr>
                      <m:t>pool</m:t>
                    </m:r>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k</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(i∈</m:t>
                    </m:r>
                    <m:sSub>
                      <m:sSubPr>
                        <m:ctrlPr>
                          <w:rPr>
                            <w:rFonts w:ascii="Cambria Math" w:hAnsi="Cambria Math"/>
                          </w:rPr>
                        </m:ctrlPr>
                      </m:sSubPr>
                      <m:e>
                        <m:r>
                          <w:rPr>
                            <w:rFonts w:ascii="Cambria Math" w:hAnsi="Cambria Math"/>
                          </w:rPr>
                          <m:t>R</m:t>
                        </m:r>
                      </m:e>
                      <m:sub>
                        <m:r>
                          <w:rPr>
                            <w:rFonts w:ascii="Cambria Math" w:hAnsi="Cambria Math"/>
                          </w:rPr>
                          <m:t>k</m:t>
                        </m:r>
                      </m:sub>
                    </m:sSub>
                    <m:r>
                      <w:rPr>
                        <w:rFonts w:ascii="Cambria Math" w:hAnsi="Cambria Math"/>
                      </w:rPr>
                      <m:t>)</m:t>
                    </m:r>
                  </m:e>
                </m:func>
              </m:oMath>
            </m:oMathPara>
          </w:p>
        </w:tc>
        <w:tc>
          <w:tcPr>
            <w:tcW w:w="929" w:type="dxa"/>
            <w:vAlign w:val="center"/>
          </w:tcPr>
          <w:p w:rsidR="000E2B18" w:rsidRDefault="007E15F9" w:rsidP="00484F02">
            <w:pPr>
              <w:autoSpaceDE w:val="0"/>
              <w:autoSpaceDN w:val="0"/>
              <w:adjustRightInd w:val="0"/>
              <w:spacing w:line="360" w:lineRule="auto"/>
              <w:jc w:val="center"/>
            </w:pPr>
            <w:r>
              <w:rPr>
                <w:rFonts w:hint="eastAsia"/>
              </w:rPr>
              <w:t>(3-12</w:t>
            </w:r>
            <w:r w:rsidR="000E2B18">
              <w:rPr>
                <w:rFonts w:hint="eastAsia"/>
              </w:rPr>
              <w:t>)</w:t>
            </w:r>
          </w:p>
        </w:tc>
      </w:tr>
      <w:tr w:rsidR="00073BE0" w:rsidTr="00484F02">
        <w:trPr>
          <w:trHeight w:val="656"/>
        </w:trPr>
        <w:tc>
          <w:tcPr>
            <w:tcW w:w="7513" w:type="dxa"/>
            <w:vAlign w:val="center"/>
          </w:tcPr>
          <w:p w:rsidR="00073BE0" w:rsidRPr="004B0FB9" w:rsidRDefault="00E1182D" w:rsidP="000E478E">
            <w:pPr>
              <w:pStyle w:val="a2"/>
              <w:spacing w:before="156" w:after="156"/>
              <w:ind w:firstLineChars="0" w:firstLine="0"/>
              <w:rPr>
                <w:rFonts w:eastAsia="宋体"/>
              </w:rPr>
            </w:pPr>
            <m:oMathPara>
              <m:oMath>
                <m:sSub>
                  <m:sSubPr>
                    <m:ctrlPr>
                      <w:rPr>
                        <w:rFonts w:ascii="Cambria Math" w:hAnsi="Cambria Math"/>
                        <w:i/>
                      </w:rPr>
                    </m:ctrlPr>
                  </m:sSubPr>
                  <m:e>
                    <m:r>
                      <w:rPr>
                        <w:rFonts w:ascii="Cambria Math" w:hAnsi="Cambria Math"/>
                      </w:rPr>
                      <m:t>pool</m:t>
                    </m:r>
                  </m:e>
                  <m:sub>
                    <m:r>
                      <w:rPr>
                        <w:rFonts w:ascii="Cambria Math" w:hAnsi="Cambria Math"/>
                      </w:rPr>
                      <m:t>avg</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rPr>
                            </m:ctrlPr>
                          </m:sSubPr>
                          <m:e>
                            <m:r>
                              <w:rPr>
                                <w:rFonts w:ascii="Cambria Math" w:hAnsi="Cambria Math"/>
                              </w:rPr>
                              <m:t>R</m:t>
                            </m:r>
                          </m:e>
                          <m:sub>
                            <m:r>
                              <w:rPr>
                                <w:rFonts w:ascii="Cambria Math" w:hAnsi="Cambria Math"/>
                              </w:rPr>
                              <m:t>k</m:t>
                            </m:r>
                          </m:sub>
                        </m:sSub>
                      </m:e>
                    </m:d>
                  </m:den>
                </m:f>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rPr>
                        </m:ctrlPr>
                      </m:sSubPr>
                      <m:e>
                        <m:r>
                          <w:rPr>
                            <w:rFonts w:ascii="Cambria Math" w:hAnsi="Cambria Math"/>
                          </w:rPr>
                          <m:t>R</m:t>
                        </m:r>
                      </m:e>
                      <m:sub>
                        <m:r>
                          <w:rPr>
                            <w:rFonts w:ascii="Cambria Math" w:hAnsi="Cambria Math"/>
                          </w:rPr>
                          <m:t>k</m:t>
                        </m:r>
                      </m:sub>
                    </m:sSub>
                  </m:sub>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m:oMathPara>
          </w:p>
        </w:tc>
        <w:tc>
          <w:tcPr>
            <w:tcW w:w="929" w:type="dxa"/>
            <w:vAlign w:val="center"/>
          </w:tcPr>
          <w:p w:rsidR="00073BE0" w:rsidRDefault="00073BE0" w:rsidP="00484F02">
            <w:pPr>
              <w:autoSpaceDE w:val="0"/>
              <w:autoSpaceDN w:val="0"/>
              <w:adjustRightInd w:val="0"/>
              <w:spacing w:line="360" w:lineRule="auto"/>
              <w:jc w:val="center"/>
            </w:pPr>
            <w:r>
              <w:rPr>
                <w:rFonts w:hint="eastAsia"/>
              </w:rPr>
              <w:t>(</w:t>
            </w:r>
            <w:r w:rsidR="007E15F9">
              <w:t>3-13</w:t>
            </w:r>
            <w:r>
              <w:rPr>
                <w:rFonts w:hint="eastAsia"/>
              </w:rPr>
              <w:t>)</w:t>
            </w:r>
          </w:p>
        </w:tc>
      </w:tr>
    </w:tbl>
    <w:p w:rsidR="00297A4E" w:rsidRDefault="00080D22" w:rsidP="006466C3">
      <w:pPr>
        <w:pStyle w:val="a2"/>
        <w:spacing w:before="156" w:after="156"/>
        <w:ind w:firstLineChars="0" w:firstLine="0"/>
      </w:pPr>
      <w:r>
        <w:rPr>
          <w:rFonts w:hint="eastAsia"/>
        </w:rPr>
        <w:t>同时</w:t>
      </w:r>
      <w:r w:rsidR="00297A4E">
        <w:rPr>
          <w:rFonts w:hint="eastAsia"/>
        </w:rPr>
        <w:t>通过子采样这样一个操作，如果上一层神经元有一些微小形态的改变并不会对下层造成过多的影响，保持了相对的不变性。</w:t>
      </w:r>
    </w:p>
    <w:p w:rsidR="003A557A" w:rsidRDefault="003A557A" w:rsidP="003A557A">
      <w:pPr>
        <w:pStyle w:val="a2"/>
        <w:spacing w:before="156" w:after="156"/>
        <w:ind w:firstLine="480"/>
      </w:pPr>
      <w:r>
        <w:t>图</w:t>
      </w:r>
      <w:r w:rsidR="000878F2">
        <w:t>3</w:t>
      </w:r>
      <w:r w:rsidR="000878F2">
        <w:rPr>
          <w:rFonts w:hint="eastAsia"/>
        </w:rPr>
        <w:t>-</w:t>
      </w:r>
      <w:r>
        <w:t>3</w:t>
      </w:r>
      <w:r>
        <w:t>是由</w:t>
      </w:r>
      <w:r>
        <w:t>Kim</w:t>
      </w:r>
      <w:r w:rsidR="00BD6363">
        <w:fldChar w:fldCharType="begin"/>
      </w:r>
      <w:r w:rsidR="00BD6363">
        <w:instrText xml:space="preserve"> REF _Ref480131296 \r \h </w:instrText>
      </w:r>
      <w:r w:rsidR="00BD6363">
        <w:fldChar w:fldCharType="separate"/>
      </w:r>
      <w:r w:rsidR="00C07EF3">
        <w:t>[56]</w:t>
      </w:r>
      <w:r w:rsidR="00BD6363">
        <w:fldChar w:fldCharType="end"/>
      </w:r>
      <w:r w:rsidR="00C247F9">
        <w:t>提出的用于句子分类的</w:t>
      </w:r>
      <w:r w:rsidR="00C247F9">
        <w:t>CNN</w:t>
      </w:r>
      <w:r w:rsidR="00C247F9">
        <w:t>模型，</w:t>
      </w:r>
      <w:r w:rsidR="009C34BA">
        <w:t>它一共包含四层，分别是输入层、卷积层、池化层以及最后的输出层。</w:t>
      </w:r>
      <w:r w:rsidR="0018416B">
        <w:t>输入层为一个</w:t>
      </w:r>
      <m:oMath>
        <m:r>
          <w:rPr>
            <w:rFonts w:ascii="Cambria Math" w:hAnsi="Cambria Math"/>
          </w:rPr>
          <m:t>k×n</m:t>
        </m:r>
      </m:oMath>
      <w:r w:rsidR="0018416B">
        <w:t>的词向量矩阵，其中</w:t>
      </w:r>
      <m:oMath>
        <m:r>
          <w:rPr>
            <w:rFonts w:ascii="Cambria Math" w:hAnsi="Cambria Math"/>
          </w:rPr>
          <m:t>k</m:t>
        </m:r>
      </m:oMath>
      <w:r w:rsidR="00EF6F3E">
        <w:t>为词向量的维度，</w:t>
      </w:r>
      <m:oMath>
        <m:r>
          <w:rPr>
            <w:rFonts w:ascii="Cambria Math" w:hAnsi="Cambria Math"/>
          </w:rPr>
          <m:t>n</m:t>
        </m:r>
      </m:oMath>
      <w:r w:rsidR="00EF6F3E">
        <w:t>为句子所包含词语的个数</w:t>
      </w:r>
      <w:r w:rsidR="005321F4">
        <w:t>。输出层为一个</w:t>
      </w:r>
      <m:oMath>
        <m:r>
          <w:rPr>
            <w:rFonts w:ascii="Cambria Math" w:hAnsi="Cambria Math"/>
          </w:rPr>
          <m:t>m×1</m:t>
        </m:r>
      </m:oMath>
      <w:r w:rsidR="005321F4">
        <w:t>的向量，其中</w:t>
      </w:r>
      <m:oMath>
        <m:r>
          <w:rPr>
            <w:rFonts w:ascii="Cambria Math" w:hAnsi="Cambria Math"/>
          </w:rPr>
          <m:t>m</m:t>
        </m:r>
      </m:oMath>
      <w:r w:rsidR="005321F4">
        <w:t>为类别数，得到的是句子在不同类别上的一个概率分布。</w:t>
      </w:r>
    </w:p>
    <w:p w:rsidR="00BA1760" w:rsidRDefault="00A335F4" w:rsidP="00BA1760">
      <w:pPr>
        <w:pStyle w:val="a2"/>
        <w:spacing w:before="156" w:after="156"/>
        <w:ind w:firstLine="480"/>
        <w:jc w:val="center"/>
      </w:pPr>
      <w:r>
        <w:rPr>
          <w:noProof/>
        </w:rPr>
        <w:lastRenderedPageBreak/>
        <w:drawing>
          <wp:inline distT="0" distB="0" distL="0" distR="0" wp14:anchorId="02F791C2" wp14:editId="6E9F8349">
            <wp:extent cx="4674413" cy="1859601"/>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捕获.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700592" cy="1870016"/>
                    </a:xfrm>
                    <a:prstGeom prst="rect">
                      <a:avLst/>
                    </a:prstGeom>
                  </pic:spPr>
                </pic:pic>
              </a:graphicData>
            </a:graphic>
          </wp:inline>
        </w:drawing>
      </w:r>
    </w:p>
    <w:p w:rsidR="00BA1760" w:rsidRDefault="00BA1760" w:rsidP="00BA1760">
      <w:pPr>
        <w:pStyle w:val="a2"/>
        <w:spacing w:before="156" w:after="156"/>
        <w:ind w:firstLine="440"/>
        <w:jc w:val="center"/>
        <w:rPr>
          <w:sz w:val="22"/>
          <w:szCs w:val="22"/>
        </w:rPr>
      </w:pPr>
      <w:r>
        <w:rPr>
          <w:rFonts w:hint="eastAsia"/>
          <w:sz w:val="22"/>
          <w:szCs w:val="22"/>
        </w:rPr>
        <w:t>图</w:t>
      </w:r>
      <w:r w:rsidR="0090176D">
        <w:rPr>
          <w:rFonts w:hint="eastAsia"/>
          <w:sz w:val="22"/>
          <w:szCs w:val="22"/>
        </w:rPr>
        <w:t>3-</w:t>
      </w:r>
      <w:r>
        <w:rPr>
          <w:rFonts w:hint="eastAsia"/>
          <w:sz w:val="22"/>
          <w:szCs w:val="22"/>
        </w:rPr>
        <w:t>3</w:t>
      </w:r>
      <w:r>
        <w:rPr>
          <w:sz w:val="22"/>
          <w:szCs w:val="22"/>
        </w:rPr>
        <w:t>基于</w:t>
      </w:r>
      <w:r>
        <w:rPr>
          <w:sz w:val="22"/>
          <w:szCs w:val="22"/>
        </w:rPr>
        <w:t>CNN</w:t>
      </w:r>
      <w:r>
        <w:rPr>
          <w:sz w:val="22"/>
          <w:szCs w:val="22"/>
        </w:rPr>
        <w:t>的句子分类模型示意图</w:t>
      </w:r>
    </w:p>
    <w:p w:rsidR="00874BCB" w:rsidRDefault="001A7A42" w:rsidP="003A557A">
      <w:pPr>
        <w:pStyle w:val="a2"/>
        <w:spacing w:before="156" w:after="156"/>
        <w:ind w:firstLine="480"/>
      </w:pPr>
      <w:r>
        <w:t>关系抽取是一个非常复杂任务，仅</w:t>
      </w:r>
      <w:r w:rsidR="00717A79">
        <w:t>依靠词级别上特征还是不够的，</w:t>
      </w:r>
      <w:r w:rsidR="00C426E2">
        <w:t>一般</w:t>
      </w:r>
      <w:r w:rsidR="00717A79">
        <w:t>还需要一些句子结构上的信息</w:t>
      </w:r>
      <w:r w:rsidR="003C09E1">
        <w:t>。因为有些关系是具有方向性的，比如投资关系：</w:t>
      </w:r>
      <w:r w:rsidR="003C09E1">
        <w:t>“</w:t>
      </w:r>
      <w:r w:rsidR="003C09E1" w:rsidRPr="003C09E1">
        <w:rPr>
          <w:rFonts w:hint="eastAsia"/>
        </w:rPr>
        <w:t>2015</w:t>
      </w:r>
      <w:r w:rsidR="003C09E1" w:rsidRPr="003C09E1">
        <w:rPr>
          <w:rFonts w:hint="eastAsia"/>
        </w:rPr>
        <w:t>年</w:t>
      </w:r>
      <w:r w:rsidR="003C09E1" w:rsidRPr="003C09E1">
        <w:rPr>
          <w:rFonts w:hint="eastAsia"/>
        </w:rPr>
        <w:t>9</w:t>
      </w:r>
      <w:r w:rsidR="003C09E1" w:rsidRPr="003C09E1">
        <w:rPr>
          <w:rFonts w:hint="eastAsia"/>
        </w:rPr>
        <w:t>月</w:t>
      </w:r>
      <w:r w:rsidR="003C09E1" w:rsidRPr="003C09E1">
        <w:rPr>
          <w:rFonts w:hint="eastAsia"/>
        </w:rPr>
        <w:t>30</w:t>
      </w:r>
      <w:r w:rsidR="003C09E1" w:rsidRPr="003C09E1">
        <w:rPr>
          <w:rFonts w:hint="eastAsia"/>
        </w:rPr>
        <w:t>日，</w:t>
      </w:r>
      <w:r w:rsidR="003C09E1" w:rsidRPr="003C09E1">
        <w:rPr>
          <w:rFonts w:hint="eastAsia"/>
        </w:rPr>
        <w:t>SoFi</w:t>
      </w:r>
      <w:r w:rsidR="003C09E1">
        <w:rPr>
          <w:rFonts w:hint="eastAsia"/>
        </w:rPr>
        <w:t>通过官网声明</w:t>
      </w:r>
      <w:r w:rsidR="003C09E1" w:rsidRPr="003C09E1">
        <w:rPr>
          <w:rFonts w:hint="eastAsia"/>
        </w:rPr>
        <w:t>软银当日以</w:t>
      </w:r>
      <w:r w:rsidR="003C09E1" w:rsidRPr="003C09E1">
        <w:rPr>
          <w:rFonts w:hint="eastAsia"/>
        </w:rPr>
        <w:t>10</w:t>
      </w:r>
      <w:r w:rsidR="003C09E1" w:rsidRPr="003C09E1">
        <w:rPr>
          <w:rFonts w:hint="eastAsia"/>
        </w:rPr>
        <w:t>亿美元领投</w:t>
      </w:r>
      <w:r w:rsidR="003C09E1" w:rsidRPr="003C09E1">
        <w:rPr>
          <w:rFonts w:hint="eastAsia"/>
        </w:rPr>
        <w:t>SoFi</w:t>
      </w:r>
      <w:r w:rsidR="003C09E1">
        <w:t>”</w:t>
      </w:r>
      <w:r w:rsidR="003C09E1">
        <w:t>。这句话中包含了两个命名实体分别是</w:t>
      </w:r>
      <w:r w:rsidR="00C46FBB">
        <w:t>“</w:t>
      </w:r>
      <w:r w:rsidR="003C09E1">
        <w:t>软银</w:t>
      </w:r>
      <w:r w:rsidR="00C46FBB">
        <w:t>”</w:t>
      </w:r>
      <w:r w:rsidR="003C09E1">
        <w:t>和</w:t>
      </w:r>
      <w:r w:rsidR="00C46FBB">
        <w:t>“</w:t>
      </w:r>
      <w:r w:rsidR="003C09E1">
        <w:rPr>
          <w:rFonts w:hint="eastAsia"/>
        </w:rPr>
        <w:t>S</w:t>
      </w:r>
      <w:r w:rsidR="003C09E1">
        <w:t>oFi</w:t>
      </w:r>
      <w:r w:rsidR="00C46FBB">
        <w:t>”</w:t>
      </w:r>
      <w:r w:rsidR="003C09E1">
        <w:t>，它们之间具有投资关系：</w:t>
      </w:r>
      <w:r w:rsidR="00967622">
        <w:t>软银投资了</w:t>
      </w:r>
      <w:r w:rsidR="00967622">
        <w:t>SoFi</w:t>
      </w:r>
      <w:r w:rsidR="00967622">
        <w:t>。</w:t>
      </w:r>
      <w:r w:rsidR="00811BCC">
        <w:t>显而易见的是，软银是投资的主动发起方，而</w:t>
      </w:r>
      <w:r w:rsidR="00811BCC">
        <w:t>SoFi</w:t>
      </w:r>
      <w:r w:rsidR="00811BCC">
        <w:t>则是投资的接受方。</w:t>
      </w:r>
      <w:r w:rsidR="00AF1ADD">
        <w:t>这种单向的实体间关系使得关系抽取任务</w:t>
      </w:r>
      <w:r w:rsidR="00F1653C">
        <w:t>变得更加复杂，仅仅依靠上述模型无法区分出来关系的主动方与被动方</w:t>
      </w:r>
      <w:r w:rsidR="00FF0402">
        <w:t>。</w:t>
      </w:r>
    </w:p>
    <w:p w:rsidR="00570EAA" w:rsidRDefault="00570EAA" w:rsidP="003A557A">
      <w:pPr>
        <w:pStyle w:val="a2"/>
        <w:spacing w:before="156" w:after="156"/>
        <w:ind w:firstLine="480"/>
      </w:pPr>
      <w:r>
        <w:t>为此，本文尝试在上述模型的基础上加入了词的位置信息，用于构建</w:t>
      </w:r>
      <w:r w:rsidR="00E323B6">
        <w:t>带有</w:t>
      </w:r>
      <w:r>
        <w:t>句子</w:t>
      </w:r>
      <w:r w:rsidR="00E323B6">
        <w:t>结构信息</w:t>
      </w:r>
      <w:r>
        <w:t>的</w:t>
      </w:r>
      <w:r w:rsidR="002468F1">
        <w:rPr>
          <w:rFonts w:hint="eastAsia"/>
        </w:rPr>
        <w:t>分布式</w:t>
      </w:r>
      <w:r>
        <w:t>表示</w:t>
      </w:r>
      <w:r w:rsidR="005B0258">
        <w:t>。</w:t>
      </w:r>
      <w:r w:rsidR="00C82F20">
        <w:t>具体</w:t>
      </w:r>
      <w:r w:rsidR="00FA335D">
        <w:t>实现</w:t>
      </w:r>
      <w:r w:rsidR="00C82F20">
        <w:t>过程如下：</w:t>
      </w:r>
    </w:p>
    <w:p w:rsidR="00D6418B" w:rsidRDefault="00D6418B" w:rsidP="00D6418B">
      <w:pPr>
        <w:pStyle w:val="3"/>
        <w:spacing w:before="156" w:after="156"/>
      </w:pPr>
      <w:bookmarkStart w:id="48" w:name="_Toc482002611"/>
      <w:r>
        <w:rPr>
          <w:rFonts w:hint="eastAsia"/>
        </w:rPr>
        <w:t>位置嵌入</w:t>
      </w:r>
      <w:bookmarkEnd w:id="48"/>
    </w:p>
    <w:p w:rsidR="001D5475" w:rsidRDefault="00631E1E" w:rsidP="001D5475">
      <w:pPr>
        <w:pStyle w:val="a2"/>
        <w:spacing w:before="156" w:after="156"/>
        <w:ind w:firstLine="480"/>
      </w:pPr>
      <w:r>
        <w:rPr>
          <w:rFonts w:hint="eastAsia"/>
        </w:rPr>
        <w:t>在关系抽取的任务中</w:t>
      </w:r>
      <w:r w:rsidR="003719EF">
        <w:rPr>
          <w:rFonts w:hint="eastAsia"/>
        </w:rPr>
        <w:t>，一般距离实体词越近的词对于确定实体间关系的可能性越大</w:t>
      </w:r>
      <w:r w:rsidR="00EB310D">
        <w:rPr>
          <w:rFonts w:hint="eastAsia"/>
        </w:rPr>
        <w:t>。</w:t>
      </w:r>
      <w:r w:rsidR="00AF179B">
        <w:rPr>
          <w:rFonts w:hint="eastAsia"/>
        </w:rPr>
        <w:t>和</w:t>
      </w:r>
      <w:r w:rsidR="00AF179B">
        <w:rPr>
          <w:rFonts w:hint="eastAsia"/>
        </w:rPr>
        <w:t>Z</w:t>
      </w:r>
      <w:r w:rsidR="00AF179B">
        <w:t>eng</w:t>
      </w:r>
      <w:r w:rsidR="00AF179B">
        <w:t>的工作类似</w:t>
      </w:r>
      <w:r w:rsidR="004C14B4">
        <w:t>，本文使用由实体对指定的位置嵌入</w:t>
      </w:r>
      <w:r w:rsidR="006822D1">
        <w:t>信息来帮助</w:t>
      </w:r>
      <w:r w:rsidR="006822D1">
        <w:t>CNN</w:t>
      </w:r>
      <w:r w:rsidR="006822D1">
        <w:t>网络记录每个词语与头尾实体的距离。</w:t>
      </w:r>
      <w:r w:rsidR="005A3DB3">
        <w:t>它被定义为从当前单词到头实体和尾实体的相对距离的组合。</w:t>
      </w:r>
      <w:r w:rsidR="001D5475">
        <w:t>举个例子，在句子</w:t>
      </w:r>
      <w:r w:rsidR="001D5475">
        <w:t>“</w:t>
      </w:r>
      <w:r w:rsidR="001D5475" w:rsidRPr="003C09E1">
        <w:rPr>
          <w:rFonts w:hint="eastAsia"/>
        </w:rPr>
        <w:t>2015</w:t>
      </w:r>
      <w:r w:rsidR="001D5475" w:rsidRPr="003C09E1">
        <w:rPr>
          <w:rFonts w:hint="eastAsia"/>
        </w:rPr>
        <w:t>年</w:t>
      </w:r>
      <w:r w:rsidR="001D5475" w:rsidRPr="003C09E1">
        <w:rPr>
          <w:rFonts w:hint="eastAsia"/>
        </w:rPr>
        <w:t>9</w:t>
      </w:r>
      <w:r w:rsidR="001D5475" w:rsidRPr="003C09E1">
        <w:rPr>
          <w:rFonts w:hint="eastAsia"/>
        </w:rPr>
        <w:t>月</w:t>
      </w:r>
      <w:r w:rsidR="001D5475" w:rsidRPr="003C09E1">
        <w:rPr>
          <w:rFonts w:hint="eastAsia"/>
        </w:rPr>
        <w:t>30</w:t>
      </w:r>
      <w:r w:rsidR="001D5475" w:rsidRPr="003C09E1">
        <w:rPr>
          <w:rFonts w:hint="eastAsia"/>
        </w:rPr>
        <w:t>日，</w:t>
      </w:r>
      <w:r w:rsidR="001D5475" w:rsidRPr="003C09E1">
        <w:rPr>
          <w:rFonts w:hint="eastAsia"/>
        </w:rPr>
        <w:t>SoFi</w:t>
      </w:r>
      <w:r w:rsidR="001D5475">
        <w:rPr>
          <w:rFonts w:hint="eastAsia"/>
        </w:rPr>
        <w:t>通过官网声明</w:t>
      </w:r>
      <w:r w:rsidR="001D5475" w:rsidRPr="003C09E1">
        <w:rPr>
          <w:rFonts w:hint="eastAsia"/>
        </w:rPr>
        <w:t>软银当日以</w:t>
      </w:r>
      <w:r w:rsidR="001D5475" w:rsidRPr="003C09E1">
        <w:rPr>
          <w:rFonts w:hint="eastAsia"/>
        </w:rPr>
        <w:t>10</w:t>
      </w:r>
      <w:r w:rsidR="001D5475" w:rsidRPr="003C09E1">
        <w:rPr>
          <w:rFonts w:hint="eastAsia"/>
        </w:rPr>
        <w:t>亿美元领投</w:t>
      </w:r>
      <w:r w:rsidR="001D5475" w:rsidRPr="003C09E1">
        <w:rPr>
          <w:rFonts w:hint="eastAsia"/>
        </w:rPr>
        <w:t>SoFi</w:t>
      </w:r>
      <w:r w:rsidR="001D5475">
        <w:t>”</w:t>
      </w:r>
      <w:r w:rsidR="001D5475">
        <w:t>当中</w:t>
      </w:r>
      <w:r w:rsidR="004D6A40">
        <w:t>，经过分词、去除停用词的预处理之后可以得到如下词序列：</w:t>
      </w:r>
    </w:p>
    <w:p w:rsidR="004D6A40" w:rsidRDefault="00902FF7" w:rsidP="008C177E">
      <w:pPr>
        <w:pStyle w:val="a2"/>
        <w:spacing w:before="156" w:after="156"/>
        <w:ind w:firstLine="480"/>
      </w:pPr>
      <w:r>
        <w:t>{</w:t>
      </w:r>
      <w:r w:rsidR="00217421">
        <w:t xml:space="preserve"> </w:t>
      </w:r>
      <w:r w:rsidR="001D0763">
        <w:t>2015</w:t>
      </w:r>
      <w:r w:rsidR="001D0763">
        <w:t>年</w:t>
      </w:r>
      <w:r w:rsidR="00417E9B" w:rsidRPr="00417E9B">
        <w:rPr>
          <w:b/>
        </w:rPr>
        <w:t>|</w:t>
      </w:r>
      <w:r w:rsidR="00466C9E">
        <w:rPr>
          <w:b/>
        </w:rPr>
        <w:t xml:space="preserve"> </w:t>
      </w:r>
      <w:r w:rsidR="00417E9B">
        <w:t>9</w:t>
      </w:r>
      <w:r w:rsidR="00417E9B">
        <w:t>月</w:t>
      </w:r>
      <w:r w:rsidR="00417E9B" w:rsidRPr="00417E9B">
        <w:rPr>
          <w:b/>
        </w:rPr>
        <w:t>|</w:t>
      </w:r>
      <w:r w:rsidR="00466C9E">
        <w:rPr>
          <w:b/>
        </w:rPr>
        <w:t xml:space="preserve"> </w:t>
      </w:r>
      <w:r w:rsidR="00417E9B">
        <w:t>30</w:t>
      </w:r>
      <w:r w:rsidR="00417E9B">
        <w:t>日</w:t>
      </w:r>
      <w:r w:rsidR="00417E9B" w:rsidRPr="00417E9B">
        <w:rPr>
          <w:b/>
        </w:rPr>
        <w:t>|</w:t>
      </w:r>
      <w:r w:rsidR="00466C9E">
        <w:rPr>
          <w:b/>
        </w:rPr>
        <w:t xml:space="preserve"> </w:t>
      </w:r>
      <w:r w:rsidR="00417E9B">
        <w:t>SoFi</w:t>
      </w:r>
      <w:r w:rsidR="00417E9B" w:rsidRPr="00417E9B">
        <w:rPr>
          <w:b/>
        </w:rPr>
        <w:t>|</w:t>
      </w:r>
      <w:r w:rsidR="00466C9E">
        <w:rPr>
          <w:b/>
        </w:rPr>
        <w:t xml:space="preserve"> </w:t>
      </w:r>
      <w:r w:rsidR="00417E9B" w:rsidRPr="00417E9B">
        <w:rPr>
          <w:rFonts w:hint="eastAsia"/>
        </w:rPr>
        <w:t>通过</w:t>
      </w:r>
      <w:r w:rsidR="00417E9B">
        <w:rPr>
          <w:rFonts w:hint="eastAsia"/>
        </w:rPr>
        <w:t>|</w:t>
      </w:r>
      <w:r w:rsidR="00466C9E">
        <w:t xml:space="preserve"> </w:t>
      </w:r>
      <w:r w:rsidR="00417E9B" w:rsidRPr="00417E9B">
        <w:rPr>
          <w:rFonts w:hint="eastAsia"/>
        </w:rPr>
        <w:t>官网</w:t>
      </w:r>
      <w:r w:rsidR="00417E9B">
        <w:rPr>
          <w:rFonts w:hint="eastAsia"/>
        </w:rPr>
        <w:t>|</w:t>
      </w:r>
      <w:r w:rsidR="00466C9E">
        <w:t xml:space="preserve"> </w:t>
      </w:r>
      <w:r w:rsidR="00417E9B" w:rsidRPr="00417E9B">
        <w:rPr>
          <w:rFonts w:hint="eastAsia"/>
        </w:rPr>
        <w:t>声明</w:t>
      </w:r>
      <w:r w:rsidR="00417E9B">
        <w:rPr>
          <w:rFonts w:hint="eastAsia"/>
        </w:rPr>
        <w:t>|</w:t>
      </w:r>
      <w:r w:rsidR="00466C9E">
        <w:t xml:space="preserve"> </w:t>
      </w:r>
      <w:r w:rsidR="00417E9B" w:rsidRPr="00417E9B">
        <w:rPr>
          <w:rFonts w:hint="eastAsia"/>
        </w:rPr>
        <w:t>软银</w:t>
      </w:r>
      <w:r w:rsidR="00417E9B">
        <w:rPr>
          <w:rFonts w:hint="eastAsia"/>
        </w:rPr>
        <w:t>|</w:t>
      </w:r>
      <w:r w:rsidR="00466C9E">
        <w:t xml:space="preserve"> </w:t>
      </w:r>
      <w:r w:rsidR="00417E9B" w:rsidRPr="00417E9B">
        <w:rPr>
          <w:rFonts w:hint="eastAsia"/>
        </w:rPr>
        <w:t>当日</w:t>
      </w:r>
      <w:r w:rsidR="00417E9B">
        <w:rPr>
          <w:rFonts w:hint="eastAsia"/>
        </w:rPr>
        <w:t>|</w:t>
      </w:r>
      <w:r w:rsidR="00466C9E">
        <w:t xml:space="preserve"> </w:t>
      </w:r>
      <w:r w:rsidR="00417E9B" w:rsidRPr="00417E9B">
        <w:rPr>
          <w:rFonts w:hint="eastAsia"/>
        </w:rPr>
        <w:t>10</w:t>
      </w:r>
      <w:r w:rsidR="00417E9B" w:rsidRPr="00417E9B">
        <w:rPr>
          <w:rFonts w:hint="eastAsia"/>
        </w:rPr>
        <w:t>亿</w:t>
      </w:r>
      <w:r w:rsidR="008C177E">
        <w:rPr>
          <w:rFonts w:hint="eastAsia"/>
        </w:rPr>
        <w:t>|</w:t>
      </w:r>
      <w:r w:rsidR="00466C9E">
        <w:t xml:space="preserve"> </w:t>
      </w:r>
      <w:r w:rsidR="00417E9B" w:rsidRPr="00417E9B">
        <w:rPr>
          <w:rFonts w:hint="eastAsia"/>
        </w:rPr>
        <w:t>美元</w:t>
      </w:r>
      <w:r w:rsidR="008C177E">
        <w:rPr>
          <w:rFonts w:hint="eastAsia"/>
        </w:rPr>
        <w:t>|</w:t>
      </w:r>
      <w:r w:rsidR="00466C9E">
        <w:t xml:space="preserve"> </w:t>
      </w:r>
      <w:r w:rsidR="00417E9B" w:rsidRPr="00417E9B">
        <w:rPr>
          <w:rFonts w:hint="eastAsia"/>
        </w:rPr>
        <w:t>领投</w:t>
      </w:r>
      <w:r w:rsidR="008C177E">
        <w:rPr>
          <w:rFonts w:hint="eastAsia"/>
        </w:rPr>
        <w:t>|</w:t>
      </w:r>
      <w:r w:rsidR="00466C9E">
        <w:t xml:space="preserve"> </w:t>
      </w:r>
      <w:r w:rsidR="008C177E">
        <w:rPr>
          <w:rFonts w:hint="eastAsia"/>
        </w:rPr>
        <w:t>SoFi</w:t>
      </w:r>
      <w:r w:rsidR="00217421">
        <w:t xml:space="preserve"> </w:t>
      </w:r>
      <w:r>
        <w:rPr>
          <w:rFonts w:hint="eastAsia"/>
        </w:rPr>
        <w:t>}</w:t>
      </w:r>
    </w:p>
    <w:p w:rsidR="00466C9E" w:rsidRDefault="00466C9E" w:rsidP="00466C9E">
      <w:pPr>
        <w:pStyle w:val="a2"/>
        <w:spacing w:before="156" w:after="156"/>
        <w:ind w:firstLineChars="0" w:firstLine="0"/>
      </w:pPr>
      <w:r>
        <w:rPr>
          <w:rFonts w:hint="eastAsia"/>
        </w:rPr>
        <w:t>其中头实体为“软银”</w:t>
      </w:r>
      <w:r w:rsidR="00217421">
        <w:rPr>
          <w:rFonts w:hint="eastAsia"/>
        </w:rPr>
        <w:t>，</w:t>
      </w:r>
      <w:r w:rsidR="00F30B6A">
        <w:rPr>
          <w:rFonts w:hint="eastAsia"/>
        </w:rPr>
        <w:t>尾实体为“</w:t>
      </w:r>
      <w:r w:rsidR="00F30B6A">
        <w:rPr>
          <w:rFonts w:hint="eastAsia"/>
        </w:rPr>
        <w:t>SoFi</w:t>
      </w:r>
      <w:r w:rsidR="00F30B6A">
        <w:rPr>
          <w:rFonts w:hint="eastAsia"/>
        </w:rPr>
        <w:t>”</w:t>
      </w:r>
      <w:r w:rsidR="00B67CA7">
        <w:rPr>
          <w:rFonts w:hint="eastAsia"/>
        </w:rPr>
        <w:t>，“领投”这个词与头实体“软银”的距离为</w:t>
      </w:r>
      <w:r w:rsidR="00B67CA7">
        <w:rPr>
          <w:rFonts w:hint="eastAsia"/>
        </w:rPr>
        <w:t>4</w:t>
      </w:r>
      <w:r w:rsidR="00B67CA7">
        <w:rPr>
          <w:rFonts w:hint="eastAsia"/>
        </w:rPr>
        <w:t>，与尾实体“</w:t>
      </w:r>
      <w:r w:rsidR="00B67CA7">
        <w:rPr>
          <w:rFonts w:hint="eastAsia"/>
        </w:rPr>
        <w:t>SoFi</w:t>
      </w:r>
      <w:r w:rsidR="00B67CA7">
        <w:rPr>
          <w:rFonts w:hint="eastAsia"/>
        </w:rPr>
        <w:t>”的距离为</w:t>
      </w:r>
      <w:r w:rsidR="00B67CA7">
        <w:rPr>
          <w:rFonts w:hint="eastAsia"/>
        </w:rPr>
        <w:t>1</w:t>
      </w:r>
      <w:r w:rsidR="00050265">
        <w:rPr>
          <w:rFonts w:hint="eastAsia"/>
        </w:rPr>
        <w:t>。</w:t>
      </w:r>
      <w:r w:rsidR="008A572F">
        <w:rPr>
          <w:rFonts w:hint="eastAsia"/>
        </w:rPr>
        <w:t>假设</w:t>
      </w:r>
      <m:oMath>
        <m:r>
          <m:rPr>
            <m:sty m:val="p"/>
          </m:rPr>
          <w:rPr>
            <w:rFonts w:ascii="Cambria Math" w:hAnsi="Cambria Math"/>
          </w:rPr>
          <m:t>PE</m:t>
        </m:r>
      </m:oMath>
      <w:r w:rsidR="008A572F">
        <w:rPr>
          <w:rFonts w:hint="eastAsia"/>
        </w:rPr>
        <w:t>表示位置嵌入，</w:t>
      </w:r>
      <w:r w:rsidR="00756DE6">
        <w:rPr>
          <w:rFonts w:hint="eastAsia"/>
        </w:rPr>
        <w:t>WE</w:t>
      </w:r>
      <w:r w:rsidR="00756DE6">
        <w:rPr>
          <w:rFonts w:hint="eastAsia"/>
        </w:rPr>
        <w:t>表示词向量，</w:t>
      </w:r>
      <w:r w:rsidR="008A572F">
        <w:rPr>
          <w:rFonts w:hint="eastAsia"/>
        </w:rPr>
        <w:t>那么</w:t>
      </w:r>
      <m:oMath>
        <m:r>
          <m:rPr>
            <m:sty m:val="p"/>
          </m:rPr>
          <w:rPr>
            <w:rFonts w:ascii="Cambria Math" w:hAnsi="Cambria Math"/>
          </w:rPr>
          <m:t>PE=[</m:t>
        </m:r>
        <m:sSub>
          <m:sSubPr>
            <m:ctrlPr>
              <w:rPr>
                <w:rFonts w:ascii="Cambria Math" w:hAnsi="Cambria Math"/>
              </w:rPr>
            </m:ctrlPr>
          </m:sSubPr>
          <m:e>
            <m:r>
              <w:rPr>
                <w:rFonts w:ascii="Cambria Math" w:hAnsi="Cambria Math"/>
              </w:rPr>
              <m:t>d</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t>
            </m:r>
          </m:sub>
        </m:sSub>
        <m:r>
          <m:rPr>
            <m:sty m:val="p"/>
          </m:rPr>
          <w:rPr>
            <w:rFonts w:ascii="Cambria Math" w:hAnsi="Cambria Math"/>
          </w:rPr>
          <m:t>]</m:t>
        </m:r>
      </m:oMath>
      <w:r w:rsidR="009A0342">
        <w:rPr>
          <w:rFonts w:hint="eastAsia"/>
        </w:rPr>
        <w:t>，其中</w:t>
      </w:r>
      <m:oMath>
        <m:sSub>
          <m:sSubPr>
            <m:ctrlPr>
              <w:rPr>
                <w:rFonts w:ascii="Cambria Math" w:hAnsi="Cambria Math"/>
              </w:rPr>
            </m:ctrlPr>
          </m:sSubPr>
          <m:e>
            <m:r>
              <w:rPr>
                <w:rFonts w:ascii="Cambria Math" w:hAnsi="Cambria Math"/>
              </w:rPr>
              <m:t>d</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t>
            </m:r>
          </m:sub>
        </m:sSub>
      </m:oMath>
      <w:r w:rsidR="009A0342">
        <w:rPr>
          <w:rFonts w:hint="eastAsia"/>
        </w:rPr>
        <w:t>分别表示句子当中某个词与头实体和尾实体的距离。</w:t>
      </w:r>
      <w:r w:rsidR="002F696F">
        <w:rPr>
          <w:rFonts w:hint="eastAsia"/>
        </w:rPr>
        <w:t>将</w:t>
      </w:r>
      <w:r w:rsidR="002F696F">
        <w:rPr>
          <w:rFonts w:hint="eastAsia"/>
        </w:rPr>
        <w:t>PE</w:t>
      </w:r>
      <w:r w:rsidR="002F696F">
        <w:rPr>
          <w:rFonts w:hint="eastAsia"/>
        </w:rPr>
        <w:t>与</w:t>
      </w:r>
      <w:r w:rsidR="002F696F">
        <w:rPr>
          <w:rFonts w:hint="eastAsia"/>
        </w:rPr>
        <w:t>WE</w:t>
      </w:r>
      <w:r w:rsidR="002F696F">
        <w:rPr>
          <w:rFonts w:hint="eastAsia"/>
        </w:rPr>
        <w:t>结合在一起即可得到词的表示：</w:t>
      </w:r>
      <m:oMath>
        <m:sSup>
          <m:sSupPr>
            <m:ctrlPr>
              <w:rPr>
                <w:rFonts w:ascii="Cambria Math" w:hAnsi="Cambria Math"/>
              </w:rPr>
            </m:ctrlPr>
          </m:sSupPr>
          <m:e>
            <m:r>
              <m:rPr>
                <m:sty m:val="p"/>
              </m:rPr>
              <w:rPr>
                <w:rFonts w:ascii="Cambria Math" w:hAnsi="Cambria Math" w:hint="eastAsia"/>
              </w:rPr>
              <m:t>[</m:t>
            </m:r>
            <m:r>
              <m:rPr>
                <m:sty m:val="p"/>
              </m:rPr>
              <w:rPr>
                <w:rFonts w:ascii="Cambria Math" w:hAnsi="Cambria Math"/>
              </w:rPr>
              <m:t>WE,PE]</m:t>
            </m:r>
          </m:e>
          <m:sup>
            <m:r>
              <w:rPr>
                <w:rFonts w:ascii="Cambria Math" w:hAnsi="Cambria Math"/>
              </w:rPr>
              <m:t>T</m:t>
            </m:r>
          </m:sup>
        </m:sSup>
      </m:oMath>
      <w:r w:rsidR="00C34197">
        <w:rPr>
          <w:rFonts w:hint="eastAsia"/>
        </w:rPr>
        <w:t>，接着将其作为输入</w:t>
      </w:r>
      <w:r w:rsidR="00487DED">
        <w:rPr>
          <w:rFonts w:hint="eastAsia"/>
        </w:rPr>
        <w:t>送入到卷积神经网络当中</w:t>
      </w:r>
      <w:r w:rsidR="00C34197">
        <w:rPr>
          <w:rFonts w:hint="eastAsia"/>
        </w:rPr>
        <w:t>。</w:t>
      </w:r>
    </w:p>
    <w:p w:rsidR="00E8379B" w:rsidRDefault="00E8379B" w:rsidP="00E8379B">
      <w:pPr>
        <w:pStyle w:val="3"/>
        <w:spacing w:before="156" w:after="156"/>
      </w:pPr>
      <w:bookmarkStart w:id="49" w:name="_Toc482002612"/>
      <w:r>
        <w:lastRenderedPageBreak/>
        <w:t>卷积</w:t>
      </w:r>
      <w:r w:rsidR="008C330F">
        <w:t>和池化</w:t>
      </w:r>
      <w:bookmarkEnd w:id="49"/>
    </w:p>
    <w:p w:rsidR="007D6949" w:rsidRDefault="00482A1E" w:rsidP="00424356">
      <w:pPr>
        <w:pStyle w:val="a2"/>
        <w:spacing w:before="156" w:after="156"/>
        <w:ind w:firstLine="480"/>
      </w:pPr>
      <w:r>
        <w:t>假设</w:t>
      </w:r>
      <m:oMath>
        <m:sSub>
          <m:sSubPr>
            <m:ctrlPr>
              <w:rPr>
                <w:rFonts w:ascii="Cambria Math" w:hAnsi="Cambria Math"/>
              </w:rPr>
            </m:ctrlPr>
          </m:sSubPr>
          <m:e>
            <m:r>
              <m:rPr>
                <m:sty m:val="p"/>
              </m:rP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k+2</m:t>
            </m:r>
          </m:sup>
        </m:sSup>
      </m:oMath>
      <w:r w:rsidR="00153BDB">
        <w:rPr>
          <w:rFonts w:hint="eastAsia"/>
        </w:rPr>
        <w:t>表示句子当中</w:t>
      </w:r>
      <w:r w:rsidR="0086359E">
        <w:rPr>
          <w:rFonts w:hint="eastAsia"/>
        </w:rPr>
        <w:t>第</w:t>
      </w:r>
      <w:r w:rsidR="00087939" w:rsidRPr="00087939">
        <w:rPr>
          <w:rFonts w:hint="eastAsia"/>
          <w:i/>
        </w:rPr>
        <w:t>i</w:t>
      </w:r>
      <w:r w:rsidR="00087939">
        <w:t>个</w:t>
      </w:r>
      <w:r w:rsidR="00BA6108">
        <w:t>词语</w:t>
      </w:r>
      <w:r w:rsidR="00087939">
        <w:t>对应的</w:t>
      </w:r>
      <w:r w:rsidR="00087939" w:rsidRPr="00087939">
        <w:rPr>
          <w:i/>
        </w:rPr>
        <w:t>k</w:t>
      </w:r>
      <w:r w:rsidR="00087939">
        <w:t>维词向量</w:t>
      </w:r>
      <w:r w:rsidR="00C30264">
        <w:rPr>
          <w:rFonts w:hint="eastAsia"/>
        </w:rPr>
        <w:t>(</w:t>
      </w:r>
      <w:r w:rsidR="00C30264">
        <w:rPr>
          <w:rFonts w:hint="eastAsia"/>
        </w:rPr>
        <w:t>本文</w:t>
      </w:r>
      <w:r w:rsidR="00C30264" w:rsidRPr="00087939">
        <w:rPr>
          <w:i/>
        </w:rPr>
        <w:t>k</w:t>
      </w:r>
      <w:r w:rsidR="00C30264">
        <w:t>为</w:t>
      </w:r>
      <w:r w:rsidR="00C30264">
        <w:t>200</w:t>
      </w:r>
      <w:r w:rsidR="00C30264">
        <w:rPr>
          <w:rFonts w:hint="eastAsia"/>
        </w:rPr>
        <w:t>)</w:t>
      </w:r>
      <w:r w:rsidR="00391298">
        <w:rPr>
          <w:rFonts w:hint="eastAsia"/>
        </w:rPr>
        <w:t>和位置嵌入的组合</w:t>
      </w:r>
      <w:r w:rsidR="00BA6108">
        <w:t>，</w:t>
      </w:r>
      <w:r w:rsidR="005029BE">
        <w:t>一个长度为</w:t>
      </w:r>
      <w:r w:rsidR="005029BE" w:rsidRPr="005029BE">
        <w:rPr>
          <w:i/>
        </w:rPr>
        <w:t>n</w:t>
      </w:r>
      <w:r w:rsidR="005029BE">
        <w:t>的句子则可以表示为：</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7D6949" w:rsidTr="00484F02">
        <w:trPr>
          <w:trHeight w:val="656"/>
        </w:trPr>
        <w:tc>
          <w:tcPr>
            <w:tcW w:w="7513" w:type="dxa"/>
            <w:vAlign w:val="center"/>
          </w:tcPr>
          <w:p w:rsidR="007D6949" w:rsidRPr="002D4759" w:rsidRDefault="00E1182D" w:rsidP="009E4B5C">
            <w:pPr>
              <w:pStyle w:val="a2"/>
              <w:spacing w:before="156" w:after="156"/>
              <w:ind w:firstLine="480"/>
            </w:pPr>
            <m:oMathPara>
              <m:oMath>
                <m:sSub>
                  <m:sSubPr>
                    <m:ctrlPr>
                      <w:rPr>
                        <w:rFonts w:ascii="Cambria Math" w:hAnsi="Cambria Math"/>
                        <w:i/>
                      </w:rPr>
                    </m:ctrlPr>
                  </m:sSubPr>
                  <m:e>
                    <m:r>
                      <m:rPr>
                        <m:sty m:val="p"/>
                      </m:rPr>
                      <w:rPr>
                        <w:rFonts w:ascii="Cambria Math" w:hAnsi="Cambria Math"/>
                      </w:rPr>
                      <m:t>x</m:t>
                    </m:r>
                  </m:e>
                  <m:sub>
                    <m:r>
                      <w:rPr>
                        <w:rFonts w:ascii="Cambria Math" w:hAnsi="Cambria Math"/>
                      </w:rPr>
                      <m:t>1:n</m:t>
                    </m:r>
                  </m:sub>
                </m:sSub>
                <m: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n</m:t>
                    </m:r>
                  </m:sub>
                </m:sSub>
              </m:oMath>
            </m:oMathPara>
          </w:p>
        </w:tc>
        <w:tc>
          <w:tcPr>
            <w:tcW w:w="929" w:type="dxa"/>
            <w:vAlign w:val="center"/>
          </w:tcPr>
          <w:p w:rsidR="007D6949" w:rsidRDefault="002C64EB" w:rsidP="00484F02">
            <w:pPr>
              <w:autoSpaceDE w:val="0"/>
              <w:autoSpaceDN w:val="0"/>
              <w:adjustRightInd w:val="0"/>
              <w:spacing w:line="360" w:lineRule="auto"/>
              <w:jc w:val="center"/>
            </w:pPr>
            <w:r>
              <w:rPr>
                <w:rFonts w:hint="eastAsia"/>
              </w:rPr>
              <w:t>(3-14</w:t>
            </w:r>
            <w:r w:rsidR="007D6949">
              <w:rPr>
                <w:rFonts w:hint="eastAsia"/>
              </w:rPr>
              <w:t>)</w:t>
            </w:r>
          </w:p>
        </w:tc>
      </w:tr>
    </w:tbl>
    <w:p w:rsidR="007D6949" w:rsidRDefault="009E4B5C" w:rsidP="009E4B5C">
      <w:pPr>
        <w:pStyle w:val="a2"/>
        <w:spacing w:before="156" w:after="156"/>
        <w:ind w:firstLineChars="0" w:firstLine="0"/>
      </w:pPr>
      <w:r>
        <w:rPr>
          <w:rFonts w:hint="eastAsia"/>
        </w:rPr>
        <w:t>其中，</w:t>
      </w:r>
      <m:oMath>
        <m:r>
          <w:rPr>
            <w:rFonts w:ascii="Cambria Math" w:hAnsi="Cambria Math"/>
          </w:rPr>
          <m:t>⨁</m:t>
        </m:r>
      </m:oMath>
      <w:r>
        <w:t>表示连接操作符</w:t>
      </w:r>
      <w:r w:rsidR="00D95F05">
        <w:t>，一般来说</w:t>
      </w:r>
      <m:oMath>
        <m:sSub>
          <m:sSubPr>
            <m:ctrlPr>
              <w:rPr>
                <w:rFonts w:ascii="Cambria Math" w:hAnsi="Cambria Math"/>
              </w:rPr>
            </m:ctrlPr>
          </m:sSubPr>
          <m:e>
            <m:r>
              <m:rPr>
                <m:sty m:val="p"/>
              </m:rPr>
              <w:rPr>
                <w:rFonts w:ascii="Cambria Math" w:hAnsi="Cambria Math"/>
              </w:rPr>
              <m:t>x</m:t>
            </m:r>
          </m:e>
          <m:sub>
            <m:r>
              <w:rPr>
                <w:rFonts w:ascii="Cambria Math" w:hAnsi="Cambria Math"/>
              </w:rPr>
              <m:t>i:i+j</m:t>
            </m:r>
          </m:sub>
        </m:sSub>
      </m:oMath>
      <w:r w:rsidR="00D95F05">
        <w:t>表示将词语</w:t>
      </w:r>
      <m:oMath>
        <m:sSub>
          <m:sSubPr>
            <m:ctrlPr>
              <w:rPr>
                <w:rFonts w:ascii="Cambria Math" w:hAnsi="Cambria Math"/>
              </w:rPr>
            </m:ctrlPr>
          </m:sSubPr>
          <m:e>
            <m:r>
              <m:rPr>
                <m:sty m:val="p"/>
              </m:rPr>
              <w:rPr>
                <w:rFonts w:ascii="Cambria Math" w:hAnsi="Cambria Math"/>
              </w:rPr>
              <m:t>x</m:t>
            </m:r>
          </m:e>
          <m:sub>
            <m:r>
              <w:rPr>
                <w:rFonts w:ascii="Cambria Math" w:hAnsi="Cambria Math"/>
              </w:rPr>
              <m:t>i</m:t>
            </m:r>
          </m:sub>
        </m:sSub>
      </m:oMath>
      <w:r w:rsidR="00D95F05">
        <w:t>,</w:t>
      </w:r>
      <m:oMath>
        <m:sSub>
          <m:sSubPr>
            <m:ctrlPr>
              <w:rPr>
                <w:rFonts w:ascii="Cambria Math" w:hAnsi="Cambria Math"/>
              </w:rPr>
            </m:ctrlPr>
          </m:sSubPr>
          <m:e>
            <m:r>
              <m:rPr>
                <m:sty m:val="p"/>
              </m:rPr>
              <w:rPr>
                <w:rFonts w:ascii="Cambria Math" w:hAnsi="Cambria Math"/>
              </w:rPr>
              <m:t>x</m:t>
            </m:r>
          </m:e>
          <m:sub>
            <m:r>
              <w:rPr>
                <w:rFonts w:ascii="Cambria Math" w:hAnsi="Cambria Math"/>
              </w:rPr>
              <m:t>i+1</m:t>
            </m:r>
          </m:sub>
        </m:sSub>
      </m:oMath>
      <w:r w:rsidR="00D95F05">
        <w:rPr>
          <w:rFonts w:hint="eastAsia"/>
        </w:rPr>
        <w:t>,</w:t>
      </w:r>
      <w:r w:rsidR="00D95F05">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w:rPr>
                <w:rFonts w:ascii="Cambria Math" w:hAnsi="Cambria Math"/>
              </w:rPr>
              <m:t>i+j</m:t>
            </m:r>
          </m:sub>
        </m:sSub>
      </m:oMath>
      <w:r w:rsidR="00D95F05">
        <w:rPr>
          <w:rFonts w:hint="eastAsia"/>
        </w:rPr>
        <w:t>连接之后得到的结果</w:t>
      </w:r>
      <w:r w:rsidR="003B2722">
        <w:rPr>
          <w:rFonts w:hint="eastAsia"/>
        </w:rPr>
        <w:t>。之后用一个滤波器</w:t>
      </w:r>
      <m:oMath>
        <m:r>
          <m:rPr>
            <m:sty m:val="b"/>
          </m:rPr>
          <w:rPr>
            <w:rFonts w:ascii="Cambria Math" w:hAnsi="Cambria Math" w:hint="eastAsia"/>
          </w:rPr>
          <m:t>w</m:t>
        </m:r>
        <m:r>
          <m:rPr>
            <m:sty m:val="p"/>
          </m:rP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hk</m:t>
            </m:r>
          </m:sup>
        </m:sSup>
      </m:oMath>
      <w:r w:rsidR="00F03C2C">
        <w:t>进行卷积操作，</w:t>
      </w:r>
      <w:r w:rsidR="00032608">
        <w:t>这个滤波器将与一个窗口大小为</w:t>
      </w:r>
      <w:r w:rsidR="00032608" w:rsidRPr="00032608">
        <w:rPr>
          <w:i/>
        </w:rPr>
        <w:t>h</w:t>
      </w:r>
      <w:r w:rsidR="00D15D38">
        <w:t>词向量矩阵产生一个特征</w:t>
      </w:r>
      <w:r w:rsidR="00136A51">
        <w:t>。</w:t>
      </w:r>
      <w:r w:rsidR="008C78EF">
        <w:t>特征</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8C78EF">
        <w:t>可由包含词语</w:t>
      </w:r>
      <m:oMath>
        <m:sSub>
          <m:sSubPr>
            <m:ctrlPr>
              <w:rPr>
                <w:rFonts w:ascii="Cambria Math" w:hAnsi="Cambria Math"/>
                <w:i/>
              </w:rPr>
            </m:ctrlPr>
          </m:sSubPr>
          <m:e>
            <m:r>
              <m:rPr>
                <m:sty m:val="p"/>
              </m:rPr>
              <w:rPr>
                <w:rFonts w:ascii="Cambria Math" w:hAnsi="Cambria Math"/>
              </w:rPr>
              <m:t>x</m:t>
            </m:r>
          </m:e>
          <m:sub>
            <m:r>
              <w:rPr>
                <w:rFonts w:ascii="Cambria Math" w:hAnsi="Cambria Math"/>
              </w:rPr>
              <m:t>i:i+h-</m:t>
            </m:r>
            <m:r>
              <w:rPr>
                <w:rFonts w:ascii="Cambria Math" w:hAnsi="Cambria Math"/>
              </w:rPr>
              <m:t>1</m:t>
            </m:r>
          </m:sub>
        </m:sSub>
      </m:oMath>
      <w:r w:rsidR="008C78EF">
        <w:t>的窗口</w:t>
      </w:r>
      <w:r w:rsidR="00334F64">
        <w:rPr>
          <w:rFonts w:hint="eastAsia"/>
        </w:rPr>
        <w:t>通过如下</w:t>
      </w:r>
      <w:r w:rsidR="00465A1B">
        <w:rPr>
          <w:rFonts w:hint="eastAsia"/>
        </w:rPr>
        <w:t>公式</w:t>
      </w:r>
      <w:r w:rsidR="00334F64">
        <w:rPr>
          <w:rFonts w:hint="eastAsia"/>
        </w:rPr>
        <w:t>产生</w:t>
      </w:r>
      <w:r w:rsidR="008C78EF">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8C78EF" w:rsidTr="00484F02">
        <w:trPr>
          <w:trHeight w:val="656"/>
        </w:trPr>
        <w:tc>
          <w:tcPr>
            <w:tcW w:w="7513" w:type="dxa"/>
            <w:vAlign w:val="center"/>
          </w:tcPr>
          <w:p w:rsidR="008C78EF" w:rsidRPr="002D4759" w:rsidRDefault="00E1182D" w:rsidP="009469BC">
            <w:pPr>
              <w:pStyle w:val="a2"/>
              <w:spacing w:before="156" w:after="156"/>
              <w:ind w:firstLine="480"/>
            </w:pPr>
            <m:oMathPara>
              <m:oMath>
                <m:sSub>
                  <m:sSubPr>
                    <m:ctrlPr>
                      <w:rPr>
                        <w:rFonts w:ascii="Cambria Math" w:hAnsi="Cambria Math"/>
                        <w:i/>
                      </w:rPr>
                    </m:ctrlPr>
                  </m:sSubPr>
                  <m:e>
                    <m:r>
                      <m:rPr>
                        <m:sty m:val="p"/>
                      </m:rPr>
                      <w:rPr>
                        <w:rFonts w:ascii="Cambria Math" w:hAnsi="Cambria Math"/>
                      </w:rPr>
                      <m:t>c</m:t>
                    </m:r>
                  </m:e>
                  <m:sub>
                    <m:r>
                      <w:rPr>
                        <w:rFonts w:ascii="Cambria Math" w:hAnsi="Cambria Math"/>
                      </w:rPr>
                      <m:t>i</m:t>
                    </m:r>
                  </m:sub>
                </m:sSub>
                <m:r>
                  <w:rPr>
                    <w:rFonts w:ascii="Cambria Math" w:hAnsi="Cambria Math"/>
                  </w:rPr>
                  <m:t>=f(</m:t>
                </m:r>
                <m:r>
                  <m:rPr>
                    <m:sty m:val="b"/>
                  </m:rPr>
                  <w:rPr>
                    <w:rFonts w:ascii="Cambria Math" w:hAnsi="Cambria Math" w:hint="eastAsia"/>
                  </w:rPr>
                  <m:t>w</m:t>
                </m:r>
                <m:r>
                  <m:rPr>
                    <m:sty m:val="b"/>
                  </m:rP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i:i+h-</m:t>
                    </m:r>
                    <m:r>
                      <w:rPr>
                        <w:rFonts w:ascii="Cambria Math" w:hAnsi="Cambria Math"/>
                      </w:rPr>
                      <m:t>1</m:t>
                    </m:r>
                  </m:sub>
                </m:sSub>
                <m:r>
                  <w:rPr>
                    <w:rFonts w:ascii="Cambria Math" w:hAnsi="Cambria Math"/>
                  </w:rPr>
                  <m:t>+b)</m:t>
                </m:r>
              </m:oMath>
            </m:oMathPara>
          </w:p>
        </w:tc>
        <w:tc>
          <w:tcPr>
            <w:tcW w:w="929" w:type="dxa"/>
            <w:vAlign w:val="center"/>
          </w:tcPr>
          <w:p w:rsidR="008C78EF" w:rsidRDefault="002C64EB" w:rsidP="00484F02">
            <w:pPr>
              <w:autoSpaceDE w:val="0"/>
              <w:autoSpaceDN w:val="0"/>
              <w:adjustRightInd w:val="0"/>
              <w:spacing w:line="360" w:lineRule="auto"/>
              <w:jc w:val="center"/>
            </w:pPr>
            <w:r>
              <w:rPr>
                <w:rFonts w:hint="eastAsia"/>
              </w:rPr>
              <w:t>(3-15</w:t>
            </w:r>
            <w:r w:rsidR="008C78EF">
              <w:rPr>
                <w:rFonts w:hint="eastAsia"/>
              </w:rPr>
              <w:t>)</w:t>
            </w:r>
          </w:p>
        </w:tc>
      </w:tr>
    </w:tbl>
    <w:p w:rsidR="00DB7FD1" w:rsidRDefault="000E478E" w:rsidP="009E4B5C">
      <w:pPr>
        <w:pStyle w:val="a2"/>
        <w:spacing w:before="156" w:after="156"/>
        <w:ind w:firstLineChars="0" w:firstLine="0"/>
      </w:pPr>
      <w:r>
        <w:rPr>
          <w:rFonts w:hint="eastAsia"/>
        </w:rPr>
        <w:t>这里</w:t>
      </w:r>
      <m:oMath>
        <m:r>
          <w:rPr>
            <w:rFonts w:ascii="Cambria Math" w:hAnsi="Cambria Math" w:hint="eastAsia"/>
          </w:rPr>
          <m:t>b</m:t>
        </m:r>
        <m:r>
          <m:rPr>
            <m:scr m:val="double-struck"/>
            <m:sty m:val="p"/>
          </m:rPr>
          <w:rPr>
            <w:rFonts w:ascii="Cambria Math" w:hAnsi="Cambria Math"/>
          </w:rPr>
          <m:t>∈R</m:t>
        </m:r>
      </m:oMath>
      <w:r>
        <w:t>代表偏置项，</w:t>
      </w:r>
      <m:oMath>
        <m:r>
          <w:rPr>
            <w:rFonts w:ascii="Cambria Math" w:hAnsi="Cambria Math"/>
          </w:rPr>
          <m:t>f</m:t>
        </m:r>
      </m:oMath>
      <w:r w:rsidR="00D078C1">
        <w:t>是一个非线性函数例如双曲正切函数</w:t>
      </w:r>
      <w:r w:rsidR="00DB63EC">
        <w:t>。这个滤波器通过窗口滑动与句子</w:t>
      </w:r>
      <w:r w:rsidR="00520D07">
        <w:t>当中</w:t>
      </w:r>
      <w:r w:rsidR="00DB63EC">
        <w:t>所有词语</w:t>
      </w:r>
      <w:r w:rsidR="00520D07">
        <w:t>卷积得到</w:t>
      </w:r>
      <w:r w:rsidR="00FD534D">
        <w:t>一个特征图谱</w:t>
      </w:r>
      <m:oMath>
        <m:r>
          <m:rPr>
            <m:sty m:val="b"/>
          </m:rP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n-h+1</m:t>
            </m:r>
          </m:sub>
        </m:sSub>
        <m:r>
          <m:rPr>
            <m:sty m:val="p"/>
          </m:rPr>
          <w:rPr>
            <w:rFonts w:ascii="Cambria Math" w:hAnsi="Cambria Math"/>
          </w:rPr>
          <m:t>]</m:t>
        </m:r>
      </m:oMath>
      <w:r w:rsidR="00DB7FD1">
        <w:t>，这里</w:t>
      </w:r>
      <m:oMath>
        <m:r>
          <m:rPr>
            <m:sty m:val="b"/>
          </m:rPr>
          <w:rPr>
            <w:rFonts w:ascii="Cambria Math" w:hAnsi="Cambria Math"/>
          </w:rPr>
          <m:t>c∈</m:t>
        </m:r>
        <m:sSup>
          <m:sSupPr>
            <m:ctrlPr>
              <w:rPr>
                <w:rFonts w:ascii="Cambria Math" w:hAnsi="Cambria Math"/>
                <w:b/>
              </w:rPr>
            </m:ctrlPr>
          </m:sSupPr>
          <m:e>
            <m:r>
              <m:rPr>
                <m:scr m:val="double-struck"/>
                <m:sty m:val="bi"/>
              </m:rPr>
              <w:rPr>
                <w:rFonts w:ascii="Cambria Math" w:hAnsi="Cambria Math"/>
              </w:rPr>
              <m:t>R</m:t>
            </m:r>
          </m:e>
          <m:sup>
            <m:r>
              <w:rPr>
                <w:rFonts w:ascii="Cambria Math" w:hAnsi="Cambria Math"/>
              </w:rPr>
              <m:t>n-h+1</m:t>
            </m:r>
          </m:sup>
        </m:sSup>
      </m:oMath>
      <w:r w:rsidR="00DB7FD1">
        <w:rPr>
          <w:b/>
        </w:rPr>
        <w:t>。</w:t>
      </w:r>
      <w:r w:rsidR="002D78F3">
        <w:t>然后对该特征图谱使用一个</w:t>
      </w:r>
      <w:r w:rsidR="002D78F3" w:rsidRPr="002D78F3">
        <w:t>max-overtime</w:t>
      </w:r>
      <w:r w:rsidR="002D78F3">
        <w:t>的池化操作</w:t>
      </w:r>
      <w:r w:rsidR="00263477">
        <w:t>，即取</w:t>
      </w:r>
      <m:oMath>
        <m:acc>
          <m:accPr>
            <m:ctrlPr>
              <w:rPr>
                <w:rFonts w:ascii="Cambria Math" w:hAnsi="Cambria Math"/>
              </w:rPr>
            </m:ctrlPr>
          </m:accPr>
          <m:e>
            <m:r>
              <w:rPr>
                <w:rFonts w:ascii="Cambria Math" w:hAnsi="Cambria Math"/>
              </w:rPr>
              <m:t>c</m:t>
            </m:r>
          </m:e>
        </m:acc>
        <m:r>
          <w:rPr>
            <w:rFonts w:ascii="Cambria Math" w:hAnsi="Cambria Math"/>
          </w:rPr>
          <m:t>=</m:t>
        </m:r>
        <m:r>
          <m:rPr>
            <m:sty m:val="p"/>
          </m:rPr>
          <w:rPr>
            <w:rFonts w:ascii="Cambria Math" w:hAnsi="Cambria Math"/>
          </w:rPr>
          <m:t>max⁡</m:t>
        </m:r>
        <m:r>
          <w:rPr>
            <w:rFonts w:ascii="Cambria Math" w:hAnsi="Cambria Math"/>
          </w:rPr>
          <m:t>{</m:t>
        </m:r>
        <m:r>
          <m:rPr>
            <m:sty m:val="b"/>
          </m:rPr>
          <w:rPr>
            <w:rFonts w:ascii="Cambria Math" w:hAnsi="Cambria Math"/>
          </w:rPr>
          <m:t>c</m:t>
        </m:r>
        <m:r>
          <w:rPr>
            <w:rFonts w:ascii="Cambria Math" w:hAnsi="Cambria Math"/>
          </w:rPr>
          <m:t>}</m:t>
        </m:r>
      </m:oMath>
      <w:r w:rsidR="00263477">
        <w:rPr>
          <w:rFonts w:hint="eastAsia"/>
        </w:rPr>
        <w:t>作为此</w:t>
      </w:r>
      <w:r w:rsidR="00A65A74">
        <w:rPr>
          <w:rFonts w:hint="eastAsia"/>
        </w:rPr>
        <w:t>滤波器下得到的特征</w:t>
      </w:r>
      <w:r w:rsidR="00486CC9">
        <w:rPr>
          <w:rFonts w:hint="eastAsia"/>
        </w:rPr>
        <w:t>。</w:t>
      </w:r>
      <w:r w:rsidR="0084292A" w:rsidRPr="0084292A">
        <w:rPr>
          <w:rFonts w:hint="eastAsia"/>
        </w:rPr>
        <w:t>很显然，这里做</w:t>
      </w:r>
      <w:r w:rsidR="00866D84">
        <w:rPr>
          <w:rFonts w:hint="eastAsia"/>
        </w:rPr>
        <w:t>池化</w:t>
      </w:r>
      <w:r w:rsidR="0084292A">
        <w:rPr>
          <w:rFonts w:hint="eastAsia"/>
        </w:rPr>
        <w:t>操作的目的</w:t>
      </w:r>
      <w:r w:rsidR="00F12965">
        <w:rPr>
          <w:rFonts w:hint="eastAsia"/>
        </w:rPr>
        <w:t>就是处理不同长度的句子，这样</w:t>
      </w:r>
      <w:r w:rsidR="0084292A" w:rsidRPr="0084292A">
        <w:rPr>
          <w:rFonts w:hint="eastAsia"/>
        </w:rPr>
        <w:t>无论句子长度为多少，卷积核宽度是多少，最终到得到定长的向量表示，同时</w:t>
      </w:r>
      <w:r w:rsidR="004A76AB">
        <w:rPr>
          <w:rFonts w:hint="eastAsia"/>
        </w:rPr>
        <w:t>max-</w:t>
      </w:r>
      <w:r w:rsidR="0084292A" w:rsidRPr="0084292A">
        <w:rPr>
          <w:rFonts w:hint="eastAsia"/>
        </w:rPr>
        <w:t>pooling</w:t>
      </w:r>
      <w:r w:rsidR="0084292A" w:rsidRPr="0084292A">
        <w:rPr>
          <w:rFonts w:hint="eastAsia"/>
        </w:rPr>
        <w:t>也是</w:t>
      </w:r>
      <w:r w:rsidR="00A641B4">
        <w:rPr>
          <w:rFonts w:hint="eastAsia"/>
        </w:rPr>
        <w:t>为了捕获</w:t>
      </w:r>
      <w:r w:rsidR="0084292A" w:rsidRPr="0084292A">
        <w:rPr>
          <w:rFonts w:hint="eastAsia"/>
        </w:rPr>
        <w:t>最重要的特征信息。</w:t>
      </w:r>
      <m:oMath>
        <m:r>
          <m:rPr>
            <m:sty m:val="p"/>
          </m:rPr>
          <w:rPr>
            <w:rFonts w:ascii="Cambria Math" w:hAnsi="Cambria Math" w:hint="eastAsia"/>
          </w:rPr>
          <m:t>紧接着使用多个滤波器</m:t>
        </m:r>
      </m:oMath>
      <w:r w:rsidR="00924F53">
        <w:rPr>
          <w:rFonts w:hint="eastAsia"/>
        </w:rPr>
        <w:t>(</w:t>
      </w:r>
      <w:r w:rsidR="00924F53">
        <w:rPr>
          <w:rFonts w:hint="eastAsia"/>
        </w:rPr>
        <w:t>具有不同的窗口大小</w:t>
      </w:r>
      <w:r w:rsidR="00924F53">
        <w:rPr>
          <w:rFonts w:hint="eastAsia"/>
        </w:rPr>
        <w:t>)</w:t>
      </w:r>
      <w:r w:rsidR="00326745">
        <w:rPr>
          <w:rFonts w:hint="eastAsia"/>
        </w:rPr>
        <w:t>来获取多个不同的特征</w:t>
      </w:r>
      <w:r w:rsidR="00FF3D24">
        <w:rPr>
          <w:rFonts w:hint="eastAsia"/>
        </w:rPr>
        <w:t>。</w:t>
      </w:r>
      <w:r w:rsidR="006B1705">
        <w:rPr>
          <w:rFonts w:hint="eastAsia"/>
        </w:rPr>
        <w:t>这些特征作为倒数第二层</w:t>
      </w:r>
      <w:r w:rsidR="00587694">
        <w:rPr>
          <w:rFonts w:hint="eastAsia"/>
        </w:rPr>
        <w:t>，并被传递到全连接的</w:t>
      </w:r>
      <w:r w:rsidR="00587694">
        <w:rPr>
          <w:rFonts w:hint="eastAsia"/>
        </w:rPr>
        <w:t>softmax</w:t>
      </w:r>
      <w:r w:rsidR="00587694">
        <w:rPr>
          <w:rFonts w:hint="eastAsia"/>
        </w:rPr>
        <w:t>层，其输出则是类别上的概率分布。</w:t>
      </w:r>
      <w:r w:rsidR="00E91ACF">
        <w:rPr>
          <w:rFonts w:hint="eastAsia"/>
        </w:rPr>
        <w:t>在具体实验中，</w:t>
      </w:r>
      <w:r w:rsidR="00C855ED">
        <w:rPr>
          <w:rFonts w:hint="eastAsia"/>
        </w:rPr>
        <w:t>窗口大小设置为</w:t>
      </w:r>
      <w:r w:rsidR="00C855ED">
        <w:rPr>
          <w:rFonts w:hint="eastAsia"/>
        </w:rPr>
        <w:t>3</w:t>
      </w:r>
      <w:r w:rsidR="00C855ED">
        <w:rPr>
          <w:rFonts w:hint="eastAsia"/>
        </w:rPr>
        <w:t>，</w:t>
      </w:r>
      <w:r w:rsidR="00C855ED">
        <w:rPr>
          <w:rFonts w:hint="eastAsia"/>
        </w:rPr>
        <w:t>4</w:t>
      </w:r>
      <w:r w:rsidR="00C855ED">
        <w:rPr>
          <w:rFonts w:hint="eastAsia"/>
        </w:rPr>
        <w:t>，</w:t>
      </w:r>
      <w:r w:rsidR="00C855ED">
        <w:rPr>
          <w:rFonts w:hint="eastAsia"/>
        </w:rPr>
        <w:t>5</w:t>
      </w:r>
      <w:r w:rsidR="000736C2">
        <w:rPr>
          <w:rFonts w:hint="eastAsia"/>
        </w:rPr>
        <w:t>，每</w:t>
      </w:r>
      <w:r w:rsidR="00C767AD">
        <w:rPr>
          <w:rFonts w:hint="eastAsia"/>
        </w:rPr>
        <w:t>种</w:t>
      </w:r>
      <w:r w:rsidR="000736C2">
        <w:rPr>
          <w:rFonts w:hint="eastAsia"/>
        </w:rPr>
        <w:t>窗口对应</w:t>
      </w:r>
      <w:r w:rsidR="000736C2">
        <w:rPr>
          <w:rFonts w:hint="eastAsia"/>
        </w:rPr>
        <w:t>100</w:t>
      </w:r>
      <w:r w:rsidR="000736C2">
        <w:rPr>
          <w:rFonts w:hint="eastAsia"/>
        </w:rPr>
        <w:t>种不同的滤波器</w:t>
      </w:r>
      <w:r w:rsidR="00215BEE">
        <w:rPr>
          <w:rFonts w:hint="eastAsia"/>
        </w:rPr>
        <w:t>将会对应产生</w:t>
      </w:r>
      <w:r w:rsidR="00215BEE">
        <w:rPr>
          <w:rFonts w:hint="eastAsia"/>
        </w:rPr>
        <w:t>100</w:t>
      </w:r>
      <w:r w:rsidR="00215BEE">
        <w:rPr>
          <w:rFonts w:hint="eastAsia"/>
        </w:rPr>
        <w:t>个特征图谱。</w:t>
      </w:r>
    </w:p>
    <w:p w:rsidR="004C275A" w:rsidRPr="002D78F3" w:rsidRDefault="004C275A" w:rsidP="004C275A">
      <w:pPr>
        <w:pStyle w:val="3"/>
        <w:spacing w:before="156" w:after="156"/>
      </w:pPr>
      <w:bookmarkStart w:id="50" w:name="_Toc482002613"/>
      <w:r w:rsidRPr="006E5D75">
        <w:rPr>
          <w:rFonts w:hint="eastAsia"/>
        </w:rPr>
        <w:t>Dropout</w:t>
      </w:r>
      <w:r>
        <w:rPr>
          <w:rFonts w:hint="eastAsia"/>
        </w:rPr>
        <w:t>和</w:t>
      </w:r>
      <w:r>
        <w:rPr>
          <w:rFonts w:hint="eastAsia"/>
        </w:rPr>
        <w:t>L2</w:t>
      </w:r>
      <w:r>
        <w:rPr>
          <w:rFonts w:hint="eastAsia"/>
        </w:rPr>
        <w:t>正则化</w:t>
      </w:r>
      <w:bookmarkEnd w:id="50"/>
    </w:p>
    <w:p w:rsidR="00C6016F" w:rsidRPr="00CA2F40" w:rsidRDefault="00427892" w:rsidP="003D5F69">
      <w:pPr>
        <w:pStyle w:val="a2"/>
        <w:spacing w:before="156" w:after="156"/>
        <w:ind w:firstLine="480"/>
      </w:pPr>
      <w:r>
        <w:t>为了避免模型的过拟合，</w:t>
      </w:r>
      <w:r w:rsidR="006E5D75">
        <w:t>本文使用</w:t>
      </w:r>
      <w:r w:rsidR="006E5D75" w:rsidRPr="006E5D75">
        <w:rPr>
          <w:rFonts w:hint="eastAsia"/>
        </w:rPr>
        <w:t>Dropout</w:t>
      </w:r>
      <w:r w:rsidR="00234C6F">
        <w:fldChar w:fldCharType="begin"/>
      </w:r>
      <w:r w:rsidR="00234C6F">
        <w:instrText xml:space="preserve"> </w:instrText>
      </w:r>
      <w:r w:rsidR="00234C6F">
        <w:rPr>
          <w:rFonts w:hint="eastAsia"/>
        </w:rPr>
        <w:instrText>REF _Ref480131250 \r \h</w:instrText>
      </w:r>
      <w:r w:rsidR="00234C6F">
        <w:instrText xml:space="preserve"> </w:instrText>
      </w:r>
      <w:r w:rsidR="00234C6F">
        <w:fldChar w:fldCharType="separate"/>
      </w:r>
      <w:r w:rsidR="00C07EF3">
        <w:t>[57]</w:t>
      </w:r>
      <w:r w:rsidR="00234C6F">
        <w:fldChar w:fldCharType="end"/>
      </w:r>
      <w:r w:rsidR="006E5D75">
        <w:rPr>
          <w:rFonts w:hint="eastAsia"/>
        </w:rPr>
        <w:t>和</w:t>
      </w:r>
      <w:r w:rsidR="006E5D75">
        <w:rPr>
          <w:rFonts w:hint="eastAsia"/>
        </w:rPr>
        <w:t>L2</w:t>
      </w:r>
      <w:r w:rsidR="006E5D75" w:rsidRPr="006E5D75">
        <w:rPr>
          <w:rFonts w:hint="eastAsia"/>
        </w:rPr>
        <w:t>正则</w:t>
      </w:r>
      <w:r w:rsidR="006E5D75">
        <w:rPr>
          <w:rFonts w:hint="eastAsia"/>
        </w:rPr>
        <w:t>化</w:t>
      </w:r>
      <w:r w:rsidR="00724308">
        <w:rPr>
          <w:rFonts w:hint="eastAsia"/>
        </w:rPr>
        <w:t>技术</w:t>
      </w:r>
      <w:r w:rsidR="00234C6F">
        <w:fldChar w:fldCharType="begin"/>
      </w:r>
      <w:r w:rsidR="00234C6F">
        <w:instrText xml:space="preserve"> </w:instrText>
      </w:r>
      <w:r w:rsidR="00234C6F">
        <w:rPr>
          <w:rFonts w:hint="eastAsia"/>
        </w:rPr>
        <w:instrText>REF _Ref480131237 \r \h</w:instrText>
      </w:r>
      <w:r w:rsidR="00234C6F">
        <w:instrText xml:space="preserve"> </w:instrText>
      </w:r>
      <w:r w:rsidR="00234C6F">
        <w:fldChar w:fldCharType="separate"/>
      </w:r>
      <w:r w:rsidR="00C07EF3">
        <w:t>[58]</w:t>
      </w:r>
      <w:r w:rsidR="00234C6F">
        <w:fldChar w:fldCharType="end"/>
      </w:r>
      <w:r w:rsidR="007903A5">
        <w:rPr>
          <w:rFonts w:hint="eastAsia"/>
        </w:rPr>
        <w:t>来加强模型的</w:t>
      </w:r>
      <w:r w:rsidR="006E6E0A">
        <w:rPr>
          <w:rFonts w:hint="eastAsia"/>
        </w:rPr>
        <w:t>泛化性能</w:t>
      </w:r>
      <w:r w:rsidR="00724308">
        <w:rPr>
          <w:rFonts w:hint="eastAsia"/>
        </w:rPr>
        <w:t>。</w:t>
      </w:r>
      <w:r w:rsidR="00454CFF" w:rsidRPr="00454CFF">
        <w:rPr>
          <w:rFonts w:hint="eastAsia"/>
        </w:rPr>
        <w:t>Dropout</w:t>
      </w:r>
      <m:oMath>
        <m:r>
          <m:rPr>
            <m:sty m:val="p"/>
          </m:rPr>
          <w:rPr>
            <w:rFonts w:ascii="Cambria Math" w:hAnsi="Cambria Math" w:hint="eastAsia"/>
          </w:rPr>
          <m:t>是一种相当激进的技术</m:t>
        </m:r>
      </m:oMath>
      <w:r w:rsidR="009A0BB0">
        <w:rPr>
          <w:rFonts w:hint="eastAsia"/>
        </w:rPr>
        <w:t>，</w:t>
      </w:r>
      <w:r w:rsidR="00454CFF" w:rsidRPr="00454CFF">
        <w:rPr>
          <w:rFonts w:hint="eastAsia"/>
        </w:rPr>
        <w:t>和</w:t>
      </w:r>
      <w:r w:rsidR="00454CFF" w:rsidRPr="00454CFF">
        <w:rPr>
          <w:rFonts w:hint="eastAsia"/>
        </w:rPr>
        <w:t xml:space="preserve"> L1</w:t>
      </w:r>
      <w:r w:rsidR="00454CFF" w:rsidRPr="00454CFF">
        <w:rPr>
          <w:rFonts w:hint="eastAsia"/>
        </w:rPr>
        <w:t>、</w:t>
      </w:r>
      <w:r w:rsidR="00454CFF" w:rsidRPr="00454CFF">
        <w:rPr>
          <w:rFonts w:hint="eastAsia"/>
        </w:rPr>
        <w:t xml:space="preserve">L2 </w:t>
      </w:r>
      <w:r w:rsidR="00071258" w:rsidRPr="006E5D75">
        <w:rPr>
          <w:rFonts w:hint="eastAsia"/>
        </w:rPr>
        <w:t>正则</w:t>
      </w:r>
      <w:r w:rsidR="00071258">
        <w:rPr>
          <w:rFonts w:hint="eastAsia"/>
        </w:rPr>
        <w:t>化</w:t>
      </w:r>
      <w:r w:rsidR="00067D56">
        <w:rPr>
          <w:rFonts w:hint="eastAsia"/>
        </w:rPr>
        <w:t>不同，</w:t>
      </w:r>
      <w:r w:rsidR="00931893" w:rsidRPr="006E5D75">
        <w:rPr>
          <w:rFonts w:hint="eastAsia"/>
        </w:rPr>
        <w:t>Dropout</w:t>
      </w:r>
      <w:r w:rsidR="00067D56">
        <w:rPr>
          <w:rFonts w:hint="eastAsia"/>
        </w:rPr>
        <w:t>并不依赖对代价函数的修改，而是</w:t>
      </w:r>
      <w:r w:rsidR="00454CFF" w:rsidRPr="00454CFF">
        <w:rPr>
          <w:rFonts w:hint="eastAsia"/>
        </w:rPr>
        <w:t>改变了网络本身。</w:t>
      </w:r>
      <w:r w:rsidR="00E84194" w:rsidRPr="00454CFF">
        <w:rPr>
          <w:rFonts w:hint="eastAsia"/>
        </w:rPr>
        <w:t>Dropout</w:t>
      </w:r>
      <w:r w:rsidR="00D7140C">
        <w:rPr>
          <w:rFonts w:hint="eastAsia"/>
        </w:rPr>
        <w:t>操作</w:t>
      </w:r>
      <w:r w:rsidR="00E84194">
        <w:rPr>
          <w:rFonts w:hint="eastAsia"/>
        </w:rPr>
        <w:t>会随机</w:t>
      </w:r>
      <w:r w:rsidR="00D7140C">
        <w:rPr>
          <w:rFonts w:hint="eastAsia"/>
        </w:rPr>
        <w:t>地</w:t>
      </w:r>
      <w:r w:rsidR="00E84194">
        <w:rPr>
          <w:rFonts w:hint="eastAsia"/>
        </w:rPr>
        <w:t>使网络中的某些节点失效，即随机删除某些神经元</w:t>
      </w:r>
      <w:r w:rsidR="00D7140C">
        <w:rPr>
          <w:rFonts w:hint="eastAsia"/>
        </w:rPr>
        <w:t>，</w:t>
      </w:r>
      <w:r w:rsidR="007C5516">
        <w:rPr>
          <w:rFonts w:hint="eastAsia"/>
        </w:rPr>
        <w:t>同时让</w:t>
      </w:r>
      <w:r w:rsidR="007C4B30">
        <w:rPr>
          <w:rFonts w:hint="eastAsia"/>
        </w:rPr>
        <w:t>输入层和输出层的神经元保持不变</w:t>
      </w:r>
      <w:r w:rsidR="00071258">
        <w:rPr>
          <w:rFonts w:hint="eastAsia"/>
        </w:rPr>
        <w:t>。</w:t>
      </w:r>
    </w:p>
    <w:p w:rsidR="002D78F3" w:rsidRDefault="0083025B" w:rsidP="00427892">
      <w:pPr>
        <w:pStyle w:val="a2"/>
        <w:spacing w:before="156" w:after="156"/>
        <w:ind w:firstLine="480"/>
      </w:pPr>
      <w:r>
        <w:rPr>
          <w:rFonts w:hint="eastAsia"/>
        </w:rPr>
        <w:t>而</w:t>
      </w:r>
      <w:r>
        <w:rPr>
          <w:rFonts w:hint="eastAsia"/>
        </w:rPr>
        <w:t>L2</w:t>
      </w:r>
      <w:r>
        <w:rPr>
          <w:rFonts w:hint="eastAsia"/>
        </w:rPr>
        <w:t>正则</w:t>
      </w:r>
      <w:r w:rsidR="003174FD">
        <w:rPr>
          <w:rFonts w:hint="eastAsia"/>
        </w:rPr>
        <w:t>或叫权重衰减</w:t>
      </w:r>
      <w:r w:rsidR="003174FD">
        <w:rPr>
          <w:rFonts w:hint="eastAsia"/>
        </w:rPr>
        <w:t>(</w:t>
      </w:r>
      <w:r w:rsidR="003174FD" w:rsidRPr="003174FD">
        <w:t>weight decay</w:t>
      </w:r>
      <w:r w:rsidR="003174FD">
        <w:rPr>
          <w:rFonts w:hint="eastAsia"/>
        </w:rPr>
        <w:t>)</w:t>
      </w:r>
      <w:r w:rsidR="009A0BB0">
        <w:rPr>
          <w:rFonts w:hint="eastAsia"/>
        </w:rPr>
        <w:t>是一种最常用的正则化技术，</w:t>
      </w:r>
      <w:r w:rsidR="00791B9E">
        <w:rPr>
          <w:rFonts w:hint="eastAsia"/>
        </w:rPr>
        <w:t>它的思想是在代</w:t>
      </w:r>
      <m:oMath>
        <m:r>
          <m:rPr>
            <m:sty m:val="p"/>
          </m:rPr>
          <w:rPr>
            <w:rFonts w:ascii="Cambria Math" w:hAnsi="Cambria Math" w:hint="eastAsia"/>
          </w:rPr>
          <m:t>价函数中加入一个额外的正则化项</m:t>
        </m:r>
      </m:oMath>
      <w:r w:rsidR="00791B9E">
        <w:rPr>
          <w:rFonts w:hint="eastAsia"/>
        </w:rPr>
        <w:t>。</w:t>
      </w:r>
      <w:r w:rsidR="00C53391">
        <w:rPr>
          <w:rFonts w:hint="eastAsia"/>
        </w:rPr>
        <w:t>公式</w:t>
      </w:r>
      <w:r w:rsidR="00C53391">
        <w:rPr>
          <w:rFonts w:hint="eastAsia"/>
        </w:rPr>
        <w:t>3-</w:t>
      </w:r>
      <w:r w:rsidR="00F20EDE">
        <w:rPr>
          <w:rFonts w:hint="eastAsia"/>
        </w:rPr>
        <w:t>15</w:t>
      </w:r>
      <w:r w:rsidR="00C53391">
        <w:rPr>
          <w:rFonts w:hint="eastAsia"/>
        </w:rPr>
        <w:t>是正则化之后的交叉熵：</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DD3E85" w:rsidTr="002D2DC4">
        <w:trPr>
          <w:trHeight w:val="656"/>
        </w:trPr>
        <w:tc>
          <w:tcPr>
            <w:tcW w:w="7513" w:type="dxa"/>
            <w:vAlign w:val="center"/>
          </w:tcPr>
          <w:p w:rsidR="00DD3E85" w:rsidRPr="002D4759" w:rsidRDefault="002D2DC4" w:rsidP="002D2DC4">
            <w:pPr>
              <w:pStyle w:val="a2"/>
              <w:spacing w:before="156" w:after="156"/>
              <w:ind w:firstLine="480"/>
            </w:pPr>
            <m:oMathPara>
              <m:oMath>
                <m:r>
                  <w:rPr>
                    <w:rFonts w:ascii="Cambria Math" w:hAnsi="Cambria Math"/>
                  </w:rPr>
                  <w:lastRenderedPageBreak/>
                  <m:t>C=</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xj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func>
                          <m:funcPr>
                            <m:ctrlPr>
                              <w:rPr>
                                <w:rFonts w:ascii="Cambria Math" w:hAnsi="Cambria Math"/>
                                <w:i/>
                              </w:rPr>
                            </m:ctrlPr>
                          </m:funcPr>
                          <m:fName>
                            <m:r>
                              <m:rPr>
                                <m:sty m:val="p"/>
                              </m:rPr>
                              <w:rPr>
                                <w:rFonts w:ascii="Cambria Math" w:hAnsi="Cambria Math"/>
                              </w:rPr>
                              <m:t>ln</m:t>
                            </m:r>
                          </m:fName>
                          <m:e>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e>
                        </m:func>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r>
                              <w:rPr>
                                <w:rFonts w:ascii="Cambria Math" w:hAnsi="Cambria Math"/>
                              </w:rPr>
                              <m:t>)</m:t>
                            </m:r>
                          </m:e>
                        </m:func>
                      </m:e>
                    </m:d>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2n</m:t>
                        </m:r>
                      </m:den>
                    </m:f>
                    <m:nary>
                      <m:naryPr>
                        <m:chr m:val="∑"/>
                        <m:limLoc m:val="undOvr"/>
                        <m:supHide m:val="1"/>
                        <m:ctrlPr>
                          <w:rPr>
                            <w:rFonts w:ascii="Cambria Math" w:hAnsi="Cambria Math"/>
                            <w:i/>
                          </w:rPr>
                        </m:ctrlPr>
                      </m:naryPr>
                      <m:sub>
                        <m:r>
                          <w:rPr>
                            <w:rFonts w:ascii="Cambria Math" w:hAnsi="Cambria Math"/>
                          </w:rPr>
                          <m:t>w</m:t>
                        </m:r>
                      </m:sub>
                      <m:sup/>
                      <m:e>
                        <m:sSup>
                          <m:sSupPr>
                            <m:ctrlPr>
                              <w:rPr>
                                <w:rFonts w:ascii="Cambria Math" w:hAnsi="Cambria Math"/>
                                <w:i/>
                              </w:rPr>
                            </m:ctrlPr>
                          </m:sSupPr>
                          <m:e>
                            <m:r>
                              <w:rPr>
                                <w:rFonts w:ascii="Cambria Math" w:hAnsi="Cambria Math"/>
                              </w:rPr>
                              <m:t>w</m:t>
                            </m:r>
                          </m:e>
                          <m:sup>
                            <m:r>
                              <w:rPr>
                                <w:rFonts w:ascii="Cambria Math" w:hAnsi="Cambria Math"/>
                              </w:rPr>
                              <m:t>2</m:t>
                            </m:r>
                          </m:sup>
                        </m:sSup>
                      </m:e>
                    </m:nary>
                  </m:e>
                </m:nary>
              </m:oMath>
            </m:oMathPara>
          </w:p>
        </w:tc>
        <w:tc>
          <w:tcPr>
            <w:tcW w:w="929" w:type="dxa"/>
            <w:vAlign w:val="center"/>
          </w:tcPr>
          <w:p w:rsidR="00DD3E85" w:rsidRDefault="002C64EB" w:rsidP="002D2DC4">
            <w:pPr>
              <w:autoSpaceDE w:val="0"/>
              <w:autoSpaceDN w:val="0"/>
              <w:adjustRightInd w:val="0"/>
              <w:spacing w:line="360" w:lineRule="auto"/>
              <w:jc w:val="center"/>
            </w:pPr>
            <w:r>
              <w:rPr>
                <w:rFonts w:hint="eastAsia"/>
              </w:rPr>
              <w:t>(3-16</w:t>
            </w:r>
            <w:r w:rsidR="00DD3E85">
              <w:rPr>
                <w:rFonts w:hint="eastAsia"/>
              </w:rPr>
              <w:t>)</w:t>
            </w:r>
          </w:p>
        </w:tc>
      </w:tr>
    </w:tbl>
    <w:p w:rsidR="00C53391" w:rsidRDefault="004D54B1" w:rsidP="00147578">
      <w:pPr>
        <w:pStyle w:val="a2"/>
        <w:spacing w:before="156" w:after="156"/>
        <w:ind w:firstLineChars="0" w:firstLine="0"/>
      </w:pPr>
      <m:oMath>
        <m:r>
          <m:rPr>
            <m:sty m:val="p"/>
          </m:rPr>
          <w:rPr>
            <w:rFonts w:ascii="Cambria Math" w:hAnsi="Cambria Math" w:hint="eastAsia"/>
          </w:rPr>
          <m:t>第一项是常规的交叉熵表达式</m:t>
        </m:r>
      </m:oMath>
      <w:r w:rsidR="00147578">
        <w:rPr>
          <w:rFonts w:hint="eastAsia"/>
        </w:rPr>
        <w:t>,</w:t>
      </w:r>
      <w:r w:rsidR="00147578" w:rsidRPr="00147578">
        <w:rPr>
          <w:rFonts w:hint="eastAsia"/>
        </w:rPr>
        <w:t>第二项</w:t>
      </w:r>
      <w:r w:rsidR="00147578">
        <w:rPr>
          <w:rFonts w:hint="eastAsia"/>
        </w:rPr>
        <w:t>是正则化项</w:t>
      </w:r>
      <w:r w:rsidR="00147578" w:rsidRPr="00147578">
        <w:rPr>
          <w:rFonts w:hint="eastAsia"/>
        </w:rPr>
        <w:t>，</w:t>
      </w:r>
      <m:oMath>
        <m:r>
          <m:rPr>
            <m:sty m:val="p"/>
          </m:rPr>
          <w:rPr>
            <w:rFonts w:ascii="Cambria Math" w:hAnsi="Cambria Math" w:hint="eastAsia"/>
          </w:rPr>
          <m:t>也就是网络中所有权值的</m:t>
        </m:r>
      </m:oMath>
      <w:r w:rsidR="00147578" w:rsidRPr="00147578">
        <w:rPr>
          <w:rFonts w:hint="eastAsia"/>
        </w:rPr>
        <w:t>平方和。</w:t>
      </w:r>
      <w:r w:rsidR="00E62992">
        <w:rPr>
          <w:rFonts w:hint="eastAsia"/>
        </w:rPr>
        <w:t>它由参数</w:t>
      </w:r>
      <m:oMath>
        <m:r>
          <m:rPr>
            <m:sty m:val="p"/>
          </m:rPr>
          <w:rPr>
            <w:rFonts w:ascii="Cambria Math" w:hAnsi="Cambria Math"/>
          </w:rPr>
          <m:t>λ</m:t>
        </m:r>
        <m:r>
          <m:rPr>
            <m:sty m:val="p"/>
          </m:rPr>
          <w:rPr>
            <w:rFonts w:ascii="Cambria Math" w:hAnsi="Cambria Math" w:hint="eastAsia"/>
          </w:rPr>
          <m:t>/2</m:t>
        </m:r>
        <m:r>
          <w:rPr>
            <w:rFonts w:ascii="Cambria Math" w:hAnsi="Cambria Math" w:hint="eastAsia"/>
          </w:rPr>
          <m:t>n</m:t>
        </m:r>
      </m:oMath>
      <w:r w:rsidR="00E62992">
        <w:rPr>
          <w:rFonts w:hint="eastAsia"/>
        </w:rPr>
        <w:t>进行调整</w:t>
      </w:r>
      <w:r w:rsidR="00734BF1">
        <w:rPr>
          <w:rFonts w:hint="eastAsia"/>
        </w:rPr>
        <w:t>，其中</w:t>
      </w:r>
      <m:oMath>
        <m:r>
          <m:rPr>
            <m:sty m:val="p"/>
          </m:rPr>
          <w:rPr>
            <w:rFonts w:ascii="Cambria Math" w:hAnsi="Cambria Math"/>
          </w:rPr>
          <m:t>λ&gt;0</m:t>
        </m:r>
      </m:oMath>
      <w:r w:rsidR="00734BF1">
        <w:t>被称为</w:t>
      </w:r>
      <w:r w:rsidR="00734BF1" w:rsidRPr="00FA2076">
        <w:rPr>
          <w:i/>
        </w:rPr>
        <w:t>正则化参数</w:t>
      </w:r>
      <w:r w:rsidR="00FA2076" w:rsidRPr="00FA2076">
        <w:rPr>
          <w:rFonts w:hint="eastAsia"/>
          <w:i/>
        </w:rPr>
        <w:t>(</w:t>
      </w:r>
      <w:r w:rsidR="00FA2076" w:rsidRPr="00FA2076">
        <w:rPr>
          <w:i/>
        </w:rPr>
        <w:t>regularization parameter</w:t>
      </w:r>
      <w:r w:rsidR="00FA2076" w:rsidRPr="00FA2076">
        <w:rPr>
          <w:rFonts w:hint="eastAsia"/>
          <w:i/>
        </w:rPr>
        <w:t>)</w:t>
      </w:r>
      <w:r w:rsidR="00FA2076">
        <w:t>，</w:t>
      </w:r>
      <m:oMath>
        <m:r>
          <w:rPr>
            <w:rFonts w:ascii="Cambria Math" w:hAnsi="Cambria Math" w:hint="eastAsia"/>
          </w:rPr>
          <m:t>n</m:t>
        </m:r>
      </m:oMath>
      <w:r w:rsidR="00FA2076">
        <w:rPr>
          <w:rFonts w:hint="eastAsia"/>
        </w:rPr>
        <w:t>是训练集的大小</w:t>
      </w:r>
      <w:r w:rsidR="006230D4">
        <w:rPr>
          <w:rFonts w:hint="eastAsia"/>
        </w:rPr>
        <w:t>。</w:t>
      </w:r>
      <w:r w:rsidR="000C56AE" w:rsidRPr="000C56AE">
        <w:rPr>
          <w:rFonts w:hint="eastAsia"/>
        </w:rPr>
        <w:t>直观</w:t>
      </w:r>
      <m:oMath>
        <m:r>
          <m:rPr>
            <m:sty m:val="p"/>
          </m:rPr>
          <w:rPr>
            <w:rFonts w:ascii="Cambria Math" w:hAnsi="Cambria Math" w:hint="eastAsia"/>
          </w:rPr>
          <m:t>来说，正则化的作用是让网络偏好学习更小的权值</m:t>
        </m:r>
      </m:oMath>
      <w:r w:rsidR="000C56AE" w:rsidRPr="000C56AE">
        <w:rPr>
          <w:rFonts w:hint="eastAsia"/>
        </w:rPr>
        <w:t>，而在其它的方面保持不变。</w:t>
      </w:r>
      <m:oMath>
        <m:r>
          <m:rPr>
            <m:sty m:val="p"/>
          </m:rPr>
          <w:rPr>
            <w:rFonts w:ascii="Cambria Math" w:hAnsi="Cambria Math" w:hint="eastAsia"/>
          </w:rPr>
          <m:t>选择较大的权值只有一种情况，那就是它们能显著地改进代</m:t>
        </m:r>
      </m:oMath>
      <w:r w:rsidR="000C56AE" w:rsidRPr="000C56AE">
        <w:rPr>
          <w:rFonts w:hint="eastAsia"/>
        </w:rPr>
        <w:t>价函数的第一部分。换句话说，</w:t>
      </w:r>
      <m:oMath>
        <m:r>
          <m:rPr>
            <m:sty m:val="p"/>
          </m:rPr>
          <w:rPr>
            <w:rFonts w:ascii="Cambria Math" w:hAnsi="Cambria Math" w:hint="eastAsia"/>
          </w:rPr>
          <m:t>正则化可以视作一种能够折中考虑小权值和最小化原来代价函数的方</m:t>
        </m:r>
      </m:oMath>
      <w:r w:rsidR="000C56AE" w:rsidRPr="000C56AE">
        <w:rPr>
          <w:rFonts w:hint="eastAsia"/>
        </w:rPr>
        <w:t>法。</w:t>
      </w:r>
      <w:r w:rsidR="00500262">
        <w:rPr>
          <w:rFonts w:hint="eastAsia"/>
        </w:rPr>
        <w:t>具体实验</w:t>
      </w:r>
      <w:r w:rsidR="001001FA">
        <w:rPr>
          <w:rFonts w:hint="eastAsia"/>
        </w:rPr>
        <w:t>中，</w:t>
      </w:r>
      <w:r w:rsidR="009509E4">
        <w:rPr>
          <w:rFonts w:hint="eastAsia"/>
        </w:rPr>
        <w:t>本文</w:t>
      </w:r>
      <w:r w:rsidR="009509E4">
        <w:rPr>
          <w:rFonts w:hint="eastAsia"/>
        </w:rPr>
        <w:t>D</w:t>
      </w:r>
      <w:r w:rsidR="009509E4">
        <w:t>ropout</w:t>
      </w:r>
      <w:r w:rsidR="009509E4">
        <w:t>率设置为</w:t>
      </w:r>
      <w:r w:rsidR="009509E4">
        <w:t>0.5</w:t>
      </w:r>
      <w:r w:rsidR="00A84AF9">
        <w:t>，</w:t>
      </w:r>
      <m:oMath>
        <m:r>
          <w:rPr>
            <w:rFonts w:ascii="Cambria Math" w:hAnsi="Cambria Math"/>
          </w:rPr>
          <m:t>λ</m:t>
        </m:r>
      </m:oMath>
      <w:r w:rsidR="00C40844" w:rsidRPr="00A84AF9">
        <w:t xml:space="preserve"> </w:t>
      </w:r>
      <w:r w:rsidR="00C40844">
        <w:t>设置为</w:t>
      </w:r>
      <w:r w:rsidR="00C40844">
        <w:t>3</w:t>
      </w:r>
      <w:r w:rsidR="00C40844">
        <w:t>，</w:t>
      </w:r>
      <w:r w:rsidR="00A84AF9" w:rsidRPr="00A84AF9">
        <w:t>mini-batch</w:t>
      </w:r>
      <w:r w:rsidR="00A84AF9">
        <w:t>大小设置为</w:t>
      </w:r>
      <w:r w:rsidR="00A84AF9">
        <w:t>50</w:t>
      </w:r>
      <w:r w:rsidR="009509E4">
        <w:t>。</w:t>
      </w:r>
    </w:p>
    <w:p w:rsidR="009C34BA" w:rsidRDefault="0003530B" w:rsidP="0003530B">
      <w:pPr>
        <w:pStyle w:val="3"/>
        <w:spacing w:before="156" w:after="156"/>
      </w:pPr>
      <w:bookmarkStart w:id="51" w:name="_Toc482002614"/>
      <w:r>
        <w:t>反向传播训练</w:t>
      </w:r>
      <w:bookmarkEnd w:id="51"/>
    </w:p>
    <w:p w:rsidR="00326E27" w:rsidRDefault="00997193" w:rsidP="00920282">
      <w:pPr>
        <w:pStyle w:val="a2"/>
        <w:spacing w:before="156" w:after="156"/>
        <w:ind w:firstLine="480"/>
      </w:pPr>
      <w:r>
        <w:rPr>
          <w:rFonts w:hint="eastAsia"/>
        </w:rPr>
        <w:t>反向传播算法</w:t>
      </w:r>
      <w:r w:rsidR="00235EE3">
        <w:rPr>
          <w:rFonts w:hint="eastAsia"/>
        </w:rPr>
        <w:t>于</w:t>
      </w:r>
      <w:r w:rsidR="00235EE3">
        <w:rPr>
          <w:rFonts w:hint="eastAsia"/>
        </w:rPr>
        <w:t>20</w:t>
      </w:r>
      <w:r w:rsidR="00FD1549" w:rsidRPr="00FD1549">
        <w:rPr>
          <w:rFonts w:hint="eastAsia"/>
        </w:rPr>
        <w:t>世纪</w:t>
      </w:r>
      <w:r w:rsidR="00FD1549" w:rsidRPr="00FD1549">
        <w:rPr>
          <w:rFonts w:hint="eastAsia"/>
        </w:rPr>
        <w:t>70</w:t>
      </w:r>
      <w:r w:rsidR="00FD1549" w:rsidRPr="00FD1549">
        <w:rPr>
          <w:rFonts w:hint="eastAsia"/>
        </w:rPr>
        <w:t>年代被提出，</w:t>
      </w:r>
      <w:r>
        <w:rPr>
          <w:rFonts w:hint="eastAsia"/>
        </w:rPr>
        <w:t>最早作为一种优化算法用于复杂嵌套函数的</w:t>
      </w:r>
      <w:r w:rsidR="00DF0248">
        <w:rPr>
          <w:rFonts w:hint="eastAsia"/>
        </w:rPr>
        <w:t>求解</w:t>
      </w:r>
      <w:r>
        <w:rPr>
          <w:rFonts w:hint="eastAsia"/>
        </w:rPr>
        <w:t>。</w:t>
      </w:r>
      <w:r w:rsidR="00FD1549" w:rsidRPr="00FD1549">
        <w:rPr>
          <w:rFonts w:hint="eastAsia"/>
        </w:rPr>
        <w:t>但是直到</w:t>
      </w:r>
      <w:r w:rsidR="00FD1549" w:rsidRPr="00FD1549">
        <w:rPr>
          <w:rFonts w:hint="eastAsia"/>
        </w:rPr>
        <w:t>1986</w:t>
      </w:r>
      <w:r w:rsidR="00FD1549" w:rsidRPr="00FD1549">
        <w:rPr>
          <w:rFonts w:hint="eastAsia"/>
        </w:rPr>
        <w:t>年，由</w:t>
      </w:r>
      <w:r w:rsidR="00FD1549" w:rsidRPr="00FD1549">
        <w:rPr>
          <w:rFonts w:hint="eastAsia"/>
        </w:rPr>
        <w:t xml:space="preserve">David Rumelhart, Geoffrey Hinton, </w:t>
      </w:r>
      <w:r w:rsidR="00FD1549" w:rsidRPr="00FD1549">
        <w:rPr>
          <w:rFonts w:hint="eastAsia"/>
        </w:rPr>
        <w:t>和</w:t>
      </w:r>
      <w:r w:rsidR="00FD1549" w:rsidRPr="00FD1549">
        <w:rPr>
          <w:rFonts w:hint="eastAsia"/>
        </w:rPr>
        <w:t>Ronald Williams</w:t>
      </w:r>
      <w:r w:rsidR="00FD1549" w:rsidRPr="00FD1549">
        <w:rPr>
          <w:rFonts w:hint="eastAsia"/>
        </w:rPr>
        <w:t>联合发表了一篇著名论文之后</w:t>
      </w:r>
      <w:r w:rsidR="00C43E50">
        <w:fldChar w:fldCharType="begin"/>
      </w:r>
      <w:r w:rsidR="00C43E50">
        <w:instrText xml:space="preserve"> </w:instrText>
      </w:r>
      <w:r w:rsidR="00C43E50">
        <w:rPr>
          <w:rFonts w:hint="eastAsia"/>
        </w:rPr>
        <w:instrText>REF _Ref480131207 \r \h</w:instrText>
      </w:r>
      <w:r w:rsidR="00C43E50">
        <w:instrText xml:space="preserve"> </w:instrText>
      </w:r>
      <w:r w:rsidR="00C43E50">
        <w:fldChar w:fldCharType="separate"/>
      </w:r>
      <w:r w:rsidR="00C07EF3">
        <w:t>[59]</w:t>
      </w:r>
      <w:r w:rsidR="00C43E50">
        <w:fldChar w:fldCharType="end"/>
      </w:r>
      <w:r w:rsidR="008A3683">
        <w:rPr>
          <w:rFonts w:hint="eastAsia"/>
        </w:rPr>
        <w:t>，</w:t>
      </w:r>
      <w:r w:rsidR="00CA1835">
        <w:rPr>
          <w:rFonts w:hint="eastAsia"/>
        </w:rPr>
        <w:t>才被机器学习领域的学者</w:t>
      </w:r>
      <w:r w:rsidR="00103152">
        <w:rPr>
          <w:rFonts w:hint="eastAsia"/>
        </w:rPr>
        <w:t>所认识到其</w:t>
      </w:r>
      <w:r w:rsidR="00D444E0">
        <w:rPr>
          <w:rFonts w:hint="eastAsia"/>
        </w:rPr>
        <w:t>存在的价值</w:t>
      </w:r>
      <w:r w:rsidR="008A3683">
        <w:rPr>
          <w:rFonts w:hint="eastAsia"/>
        </w:rPr>
        <w:t>。</w:t>
      </w:r>
      <w:r w:rsidR="00326E27">
        <w:rPr>
          <w:rFonts w:hint="eastAsia"/>
        </w:rPr>
        <w:t>反向传播算法已经被证明可以从人工神经网络的隐藏层中学习到高质量的特征，</w:t>
      </w:r>
      <w:r w:rsidR="00C31CCB">
        <w:rPr>
          <w:rFonts w:hint="eastAsia"/>
        </w:rPr>
        <w:t>更重要的是，由于该算法的高效率，很多之前借助人工神经网络在常规时间内</w:t>
      </w:r>
      <w:r w:rsidR="00920282">
        <w:rPr>
          <w:rFonts w:hint="eastAsia"/>
        </w:rPr>
        <w:t>无法求解</w:t>
      </w:r>
      <w:r w:rsidR="00C31CCB">
        <w:rPr>
          <w:rFonts w:hint="eastAsia"/>
        </w:rPr>
        <w:t>的</w:t>
      </w:r>
      <w:r w:rsidR="00555CB6">
        <w:rPr>
          <w:rFonts w:hint="eastAsia"/>
        </w:rPr>
        <w:t>复杂</w:t>
      </w:r>
      <w:r w:rsidR="00C31CCB">
        <w:rPr>
          <w:rFonts w:hint="eastAsia"/>
        </w:rPr>
        <w:t>问题，现在可以被很好的解决</w:t>
      </w:r>
      <w:r w:rsidR="00552EB5">
        <w:rPr>
          <w:rFonts w:hint="eastAsia"/>
        </w:rPr>
        <w:t>，免去了需要相关领域专家进行人工特征提取的繁杂操作。</w:t>
      </w:r>
    </w:p>
    <w:p w:rsidR="00A33F09" w:rsidRDefault="00A33F09" w:rsidP="00920282">
      <w:pPr>
        <w:pStyle w:val="a2"/>
        <w:spacing w:before="156" w:after="156"/>
        <w:ind w:firstLine="480"/>
      </w:pPr>
      <w:r>
        <w:rPr>
          <w:rFonts w:hint="eastAsia"/>
        </w:rPr>
        <w:t>反向传播算法类似于计算多层前馈网络</w:t>
      </w:r>
      <w:r w:rsidR="00D60FB3">
        <w:rPr>
          <w:rFonts w:hint="eastAsia"/>
        </w:rPr>
        <w:t>。因此和</w:t>
      </w:r>
      <w:r w:rsidR="00D60FB3" w:rsidRPr="00D60FB3">
        <w:t>delta rule</w:t>
      </w:r>
      <w:r w:rsidR="00D60FB3">
        <w:rPr>
          <w:rFonts w:hint="eastAsia"/>
        </w:rPr>
        <w:t>一样，反向传播算法需要做三件事情：</w:t>
      </w:r>
    </w:p>
    <w:p w:rsidR="00D60FB3" w:rsidRDefault="00DA0337" w:rsidP="00920282">
      <w:pPr>
        <w:pStyle w:val="a2"/>
        <w:spacing w:before="156" w:after="156"/>
        <w:ind w:firstLine="480"/>
      </w:pPr>
      <w:r>
        <w:rPr>
          <w:rFonts w:hint="eastAsia"/>
        </w:rPr>
        <w:t>1)</w:t>
      </w:r>
      <w:r>
        <w:rPr>
          <w:rFonts w:hint="eastAsia"/>
        </w:rPr>
        <w:t>包含输入输出类标的训练数据集</w:t>
      </w:r>
      <m:oMath>
        <m:r>
          <m:rPr>
            <m:sty m:val="p"/>
          </m:rP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i</m:t>
            </m:r>
          </m:sup>
        </m:sSup>
      </m:oMath>
      <w:r w:rsidR="00CD5809">
        <w:rPr>
          <w:rFonts w:hint="eastAsia"/>
        </w:rPr>
        <w:t>,</w:t>
      </w:r>
      <m:oMath>
        <m:sSup>
          <m:sSupPr>
            <m:ctrlPr>
              <w:rPr>
                <w:rFonts w:ascii="Cambria Math" w:hAnsi="Cambria Math"/>
              </w:rPr>
            </m:ctrlPr>
          </m:sSupPr>
          <m:e>
            <m:r>
              <w:rPr>
                <w:rFonts w:ascii="Cambria Math" w:hAnsi="Cambria Math"/>
              </w:rPr>
              <m:t>y</m:t>
            </m:r>
          </m:e>
          <m:sup>
            <m:r>
              <w:rPr>
                <w:rFonts w:ascii="Cambria Math" w:hAnsi="Cambria Math"/>
              </w:rPr>
              <m:t>i</m:t>
            </m:r>
          </m:sup>
        </m:sSup>
        <m:r>
          <m:rPr>
            <m:sty m:val="p"/>
          </m:rPr>
          <w:rPr>
            <w:rFonts w:ascii="Cambria Math" w:hAnsi="Cambria Math"/>
          </w:rPr>
          <m:t>)}</m:t>
        </m:r>
      </m:oMath>
      <w:r>
        <w:rPr>
          <w:rFonts w:hint="eastAsia"/>
        </w:rPr>
        <w:t>，其中</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651010">
        <w:rPr>
          <w:rFonts w:hint="eastAsia"/>
        </w:rPr>
        <w:t>表示输入数据，</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651010">
        <w:rPr>
          <w:rFonts w:hint="eastAsia"/>
        </w:rPr>
        <w:t>代表网络对应</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651010">
        <w:rPr>
          <w:rFonts w:hint="eastAsia"/>
        </w:rPr>
        <w:t>的输出。</w:t>
      </w:r>
      <w:r w:rsidR="0020250F">
        <w:rPr>
          <w:rFonts w:hint="eastAsia"/>
        </w:rPr>
        <w:t>一个包含</w:t>
      </w:r>
      <w:r w:rsidR="0020250F">
        <w:rPr>
          <w:rFonts w:hint="eastAsia"/>
        </w:rPr>
        <w:t>N</w:t>
      </w:r>
      <w:r w:rsidR="0020250F">
        <w:rPr>
          <w:rFonts w:hint="eastAsia"/>
        </w:rPr>
        <w:t>条训练数据的集合对表示为：</w:t>
      </w:r>
      <m:oMath>
        <m:r>
          <m:rPr>
            <m:sty m:val="p"/>
          </m:rPr>
          <w:rPr>
            <w:rFonts w:ascii="Cambria Math" w:hAnsi="Cambria Math"/>
          </w:rPr>
          <m:t>X={</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1</m:t>
                </m:r>
              </m:sup>
            </m:sSup>
            <m:r>
              <m:rPr>
                <m:sty m:val="p"/>
              </m:rPr>
              <w:rPr>
                <w:rFonts w:ascii="Cambria Math" w:hAnsi="Cambria Math" w:hint="eastAsia"/>
              </w:rPr>
              <m:t>,</m:t>
            </m:r>
            <m:sSup>
              <m:sSupPr>
                <m:ctrlPr>
                  <w:rPr>
                    <w:rFonts w:ascii="Cambria Math" w:hAnsi="Cambria Math"/>
                  </w:rPr>
                </m:ctrlPr>
              </m:sSupPr>
              <m:e>
                <m:r>
                  <w:rPr>
                    <w:rFonts w:ascii="Cambria Math" w:hAnsi="Cambria Math"/>
                  </w:rPr>
                  <m:t>y</m:t>
                </m:r>
              </m:e>
              <m:sup>
                <m:r>
                  <w:rPr>
                    <w:rFonts w:ascii="Cambria Math" w:hAnsi="Cambria Math"/>
                  </w:rPr>
                  <m:t>1</m:t>
                </m:r>
              </m:sup>
            </m:sSup>
          </m:e>
        </m:d>
        <m:r>
          <m:rPr>
            <m:sty m:val="p"/>
          </m:rPr>
          <w:rPr>
            <w:rFonts w:ascii="Cambria Math" w:hAnsi="Cambria Math" w:hint="eastAsia"/>
          </w:rPr>
          <m:t>,</m:t>
        </m:r>
        <m:r>
          <m:rPr>
            <m:sty m:val="p"/>
          </m:rP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hint="eastAsia"/>
                  </w:rPr>
                  <m:t>N</m:t>
                </m:r>
              </m:sup>
            </m:sSup>
            <m:r>
              <m:rPr>
                <m:sty m:val="p"/>
              </m:rPr>
              <w:rPr>
                <w:rFonts w:ascii="Cambria Math" w:hAnsi="Cambria Math" w:hint="eastAsia"/>
              </w:rPr>
              <m:t>,</m:t>
            </m:r>
            <m:sSup>
              <m:sSupPr>
                <m:ctrlPr>
                  <w:rPr>
                    <w:rFonts w:ascii="Cambria Math" w:hAnsi="Cambria Math"/>
                  </w:rPr>
                </m:ctrlPr>
              </m:sSupPr>
              <m:e>
                <m:r>
                  <w:rPr>
                    <w:rFonts w:ascii="Cambria Math" w:hAnsi="Cambria Math"/>
                  </w:rPr>
                  <m:t>y</m:t>
                </m:r>
              </m:e>
              <m:sup>
                <m:r>
                  <w:rPr>
                    <w:rFonts w:ascii="Cambria Math" w:hAnsi="Cambria Math" w:hint="eastAsia"/>
                  </w:rPr>
                  <m:t>N</m:t>
                </m:r>
              </m:sup>
            </m:sSup>
          </m:e>
        </m:d>
        <m:r>
          <m:rPr>
            <m:sty m:val="p"/>
          </m:rPr>
          <w:rPr>
            <w:rFonts w:ascii="Cambria Math" w:hAnsi="Cambria Math"/>
          </w:rPr>
          <m:t>}</m:t>
        </m:r>
      </m:oMath>
      <w:r w:rsidR="0020250F">
        <w:rPr>
          <w:rFonts w:hint="eastAsia"/>
        </w:rPr>
        <w:t>。</w:t>
      </w:r>
    </w:p>
    <w:p w:rsidR="00010B3D" w:rsidRDefault="00010B3D" w:rsidP="00920282">
      <w:pPr>
        <w:pStyle w:val="a2"/>
        <w:spacing w:before="156" w:after="156"/>
        <w:ind w:firstLine="480"/>
      </w:pPr>
      <w:r>
        <w:rPr>
          <w:rFonts w:hint="eastAsia"/>
        </w:rPr>
        <w:t>2)</w:t>
      </w:r>
      <w:r>
        <w:rPr>
          <w:rFonts w:hint="eastAsia"/>
        </w:rPr>
        <w:t>一个前馈神经网络</w:t>
      </w:r>
      <w:r w:rsidR="00CA7988">
        <w:rPr>
          <w:rFonts w:hint="eastAsia"/>
        </w:rPr>
        <w:t>，</w:t>
      </w:r>
      <w:r w:rsidR="00953753">
        <w:rPr>
          <w:rFonts w:hint="eastAsia"/>
        </w:rPr>
        <w:t>其中参数集合为</w:t>
      </w:r>
      <m:oMath>
        <m:r>
          <m:rPr>
            <m:sty m:val="p"/>
          </m:rPr>
          <w:rPr>
            <w:rFonts w:ascii="Cambria Math" w:hAnsi="Cambria Math"/>
          </w:rPr>
          <m:t>θ</m:t>
        </m:r>
      </m:oMath>
      <w:r w:rsidR="00D00F78">
        <w:rPr>
          <w:rFonts w:hint="eastAsia"/>
        </w:rPr>
        <w:t>。</w:t>
      </w:r>
    </w:p>
    <w:p w:rsidR="004903A2" w:rsidRDefault="004903A2" w:rsidP="00920282">
      <w:pPr>
        <w:pStyle w:val="a2"/>
        <w:spacing w:before="156" w:after="156"/>
        <w:ind w:firstLine="480"/>
      </w:pPr>
      <w:r>
        <w:rPr>
          <w:rFonts w:hint="eastAsia"/>
        </w:rPr>
        <w:t>3)</w:t>
      </w:r>
      <w:r>
        <w:rPr>
          <w:rFonts w:hint="eastAsia"/>
        </w:rPr>
        <w:t>一个损失函数</w:t>
      </w:r>
      <m:oMath>
        <m:r>
          <m:rPr>
            <m:sty m:val="p"/>
          </m:rPr>
          <w:rPr>
            <w:rFonts w:ascii="Cambria Math" w:hAnsi="Cambria Math"/>
          </w:rPr>
          <m:t>E(X,θ)</m:t>
        </m:r>
      </m:oMath>
      <w:r>
        <w:rPr>
          <w:rFonts w:hint="eastAsia"/>
        </w:rPr>
        <w:t>，其定义了</w:t>
      </w:r>
      <w:r w:rsidR="0083257F">
        <w:rPr>
          <w:rFonts w:hint="eastAsia"/>
        </w:rPr>
        <w:t>在参数集合</w:t>
      </w:r>
      <m:oMath>
        <m:r>
          <m:rPr>
            <m:sty m:val="p"/>
          </m:rPr>
          <w:rPr>
            <w:rFonts w:ascii="Cambria Math" w:hAnsi="Cambria Math"/>
          </w:rPr>
          <m:t>θ</m:t>
        </m:r>
      </m:oMath>
      <w:r w:rsidR="0083257F">
        <w:rPr>
          <w:rFonts w:hint="eastAsia"/>
        </w:rPr>
        <w:t>之上</w:t>
      </w:r>
      <w:r>
        <w:rPr>
          <w:rFonts w:hint="eastAsia"/>
        </w:rPr>
        <w:t>一组输入</w:t>
      </w:r>
      <w:r>
        <w:rPr>
          <w:rFonts w:hint="eastAsia"/>
        </w:rPr>
        <w:t>-</w:t>
      </w:r>
      <w:r>
        <w:rPr>
          <w:rFonts w:hint="eastAsia"/>
        </w:rPr>
        <w:t>输出对的期望输出和神经网络的计算输出之间的误差。</w:t>
      </w:r>
    </w:p>
    <w:p w:rsidR="000452EC" w:rsidRDefault="000E7C8D" w:rsidP="00AF7CE7">
      <w:pPr>
        <w:pStyle w:val="a2"/>
        <w:spacing w:before="156" w:after="156"/>
        <w:ind w:firstLine="480"/>
      </w:pPr>
      <w:r>
        <w:rPr>
          <w:rFonts w:hint="eastAsia"/>
        </w:rPr>
        <w:t>在本文中，</w:t>
      </w:r>
      <w:r w:rsidR="00C74B33">
        <w:rPr>
          <w:rFonts w:hint="eastAsia"/>
        </w:rPr>
        <w:t>训练样本中</w:t>
      </w:r>
      <w:r w:rsidR="000461EC">
        <w:rPr>
          <w:rFonts w:hint="eastAsia"/>
        </w:rPr>
        <w:t>的</w:t>
      </w:r>
      <w:r w:rsidR="00C74B33">
        <w:rPr>
          <w:rFonts w:hint="eastAsia"/>
        </w:rPr>
        <w:t>每个句子</w:t>
      </w:r>
      <w:r w:rsidR="002C58E8">
        <w:rPr>
          <w:rFonts w:hint="eastAsia"/>
        </w:rPr>
        <w:t>都是相互独立的</w:t>
      </w:r>
      <w:r w:rsidR="002B6AD1">
        <w:rPr>
          <w:rFonts w:hint="eastAsia"/>
        </w:rPr>
        <w:t>。对于给定一个样本</w:t>
      </w:r>
      <w:r w:rsidR="002B6AD1" w:rsidRPr="002B6AD1">
        <w:rPr>
          <w:rFonts w:hint="eastAsia"/>
          <w:i/>
        </w:rPr>
        <w:t>s</w:t>
      </w:r>
      <w:r w:rsidR="002B6AD1">
        <w:rPr>
          <w:rFonts w:hint="eastAsia"/>
        </w:rPr>
        <w:t>，输入到</w:t>
      </w:r>
      <w:r w:rsidR="002C10B9">
        <w:rPr>
          <w:rFonts w:hint="eastAsia"/>
        </w:rPr>
        <w:t>网络中，</w:t>
      </w:r>
      <w:r w:rsidR="00952D33">
        <w:rPr>
          <w:rFonts w:hint="eastAsia"/>
        </w:rPr>
        <w:t>与训练参数</w:t>
      </w:r>
      <m:oMath>
        <m:r>
          <w:rPr>
            <w:rFonts w:ascii="Cambria Math" w:hAnsi="Cambria Math"/>
          </w:rPr>
          <m:t>θ</m:t>
        </m:r>
      </m:oMath>
      <w:r w:rsidR="00952D33">
        <w:t>运算</w:t>
      </w:r>
      <w:r w:rsidR="002274EF">
        <w:t>将输出一个向量</w:t>
      </w:r>
      <m:oMath>
        <m:r>
          <m:rPr>
            <m:sty m:val="b"/>
          </m:rPr>
          <w:rPr>
            <w:rFonts w:ascii="Cambria Math" w:hAnsi="Cambria Math"/>
          </w:rPr>
          <m:t>ο</m:t>
        </m:r>
      </m:oMath>
      <w:r w:rsidR="008A5C67">
        <w:t>，它的第</w:t>
      </w:r>
      <w:r w:rsidR="008A5C67" w:rsidRPr="008A5C67">
        <w:rPr>
          <w:i/>
        </w:rPr>
        <w:t>i</w:t>
      </w:r>
      <w:r w:rsidR="008A5C67">
        <w:t>维</w:t>
      </w:r>
      <m:oMath>
        <m:sSub>
          <m:sSubPr>
            <m:ctrlPr>
              <w:rPr>
                <w:rFonts w:ascii="Cambria Math" w:hAnsi="Cambria Math"/>
              </w:rPr>
            </m:ctrlPr>
          </m:sSubPr>
          <m:e>
            <m:r>
              <w:rPr>
                <w:rFonts w:ascii="Cambria Math" w:hAnsi="Cambria Math"/>
              </w:rPr>
              <m:t>o</m:t>
            </m:r>
          </m:e>
          <m:sub>
            <m:r>
              <w:rPr>
                <w:rFonts w:ascii="Cambria Math" w:hAnsi="Cambria Math"/>
              </w:rPr>
              <m:t>i</m:t>
            </m:r>
          </m:sub>
        </m:sSub>
      </m:oMath>
      <w:r w:rsidR="00751348">
        <w:t>表示该句子属于第</w:t>
      </w:r>
      <w:r w:rsidR="00751348" w:rsidRPr="008A5C67">
        <w:rPr>
          <w:i/>
        </w:rPr>
        <w:t>i</w:t>
      </w:r>
      <w:r w:rsidR="00751348">
        <w:t>类的一个概率评分</w:t>
      </w:r>
      <w:r w:rsidR="00BA4732">
        <w:t>。为了获得条件概率</w:t>
      </w:r>
      <m:oMath>
        <m:r>
          <w:rPr>
            <w:rFonts w:ascii="Cambria Math" w:hAnsi="Cambria Math"/>
          </w:rPr>
          <m:t>p(i|x,θ)</m:t>
        </m:r>
      </m:oMath>
      <w:r w:rsidR="00ED1BE2">
        <w:rPr>
          <w:rFonts w:hint="eastAsia"/>
        </w:rPr>
        <w:t>,</w:t>
      </w:r>
      <w:r w:rsidR="008A3683">
        <w:t>我们</w:t>
      </w:r>
      <w:r w:rsidR="003A3937">
        <w:t>在</w:t>
      </w:r>
      <w:r w:rsidR="008A3683">
        <w:t>关系类别</w:t>
      </w:r>
      <w:r w:rsidR="003A3937">
        <w:t>之上做一个</w:t>
      </w:r>
      <w:r w:rsidR="003A3937">
        <w:t>softmax</w:t>
      </w:r>
      <w:r w:rsidR="003A3937">
        <w:t>操作</w:t>
      </w:r>
      <w:r w:rsidR="00906F78">
        <w:rPr>
          <w:rFonts w:hint="eastAsia"/>
        </w:rPr>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906F78" w:rsidTr="00472A33">
        <w:trPr>
          <w:trHeight w:val="656"/>
        </w:trPr>
        <w:tc>
          <w:tcPr>
            <w:tcW w:w="7513" w:type="dxa"/>
            <w:vAlign w:val="center"/>
          </w:tcPr>
          <w:p w:rsidR="00906F78" w:rsidRPr="002D4759" w:rsidRDefault="001D6515" w:rsidP="001D6515">
            <w:pPr>
              <w:pStyle w:val="a2"/>
              <w:spacing w:before="156" w:after="156"/>
              <w:ind w:firstLine="480"/>
            </w:pPr>
            <m:oMathPara>
              <m:oMath>
                <m:r>
                  <w:rPr>
                    <w:rFonts w:ascii="Cambria Math" w:hAnsi="Cambria Math"/>
                  </w:rPr>
                  <w:lastRenderedPageBreak/>
                  <m:t>p(i|x,θ)=</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o</m:t>
                            </m:r>
                          </m:e>
                          <m:sub>
                            <m:r>
                              <w:rPr>
                                <w:rFonts w:ascii="Cambria Math" w:hAnsi="Cambria Math"/>
                              </w:rPr>
                              <m:t>i</m:t>
                            </m:r>
                          </m:sub>
                        </m:sSub>
                      </m:sup>
                    </m:sSup>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o</m:t>
                                </m:r>
                              </m:e>
                              <m:sub>
                                <m:r>
                                  <w:rPr>
                                    <w:rFonts w:ascii="Cambria Math" w:hAnsi="Cambria Math"/>
                                  </w:rPr>
                                  <m:t>k</m:t>
                                </m:r>
                              </m:sub>
                            </m:sSub>
                          </m:sup>
                        </m:sSup>
                      </m:e>
                    </m:nary>
                  </m:den>
                </m:f>
              </m:oMath>
            </m:oMathPara>
          </w:p>
        </w:tc>
        <w:tc>
          <w:tcPr>
            <w:tcW w:w="929" w:type="dxa"/>
            <w:vAlign w:val="center"/>
          </w:tcPr>
          <w:p w:rsidR="00906F78" w:rsidRDefault="002C64EB" w:rsidP="00472A33">
            <w:pPr>
              <w:autoSpaceDE w:val="0"/>
              <w:autoSpaceDN w:val="0"/>
              <w:adjustRightInd w:val="0"/>
              <w:spacing w:line="360" w:lineRule="auto"/>
              <w:jc w:val="center"/>
            </w:pPr>
            <w:r>
              <w:rPr>
                <w:rFonts w:hint="eastAsia"/>
              </w:rPr>
              <w:t>(3-17</w:t>
            </w:r>
            <w:r w:rsidR="00906F78">
              <w:rPr>
                <w:rFonts w:hint="eastAsia"/>
              </w:rPr>
              <w:t>)</w:t>
            </w:r>
          </w:p>
        </w:tc>
      </w:tr>
    </w:tbl>
    <w:p w:rsidR="00E91CAB" w:rsidRDefault="00E91CAB" w:rsidP="00EA4D2C">
      <w:pPr>
        <w:pStyle w:val="a2"/>
        <w:spacing w:before="156" w:after="156"/>
        <w:ind w:firstLineChars="0" w:firstLine="0"/>
      </w:pPr>
      <w:r>
        <w:t>对于所有的训练样本</w:t>
      </w:r>
      <w:r w:rsidR="00090B07" w:rsidRPr="00090B07">
        <w:rPr>
          <w:i/>
        </w:rPr>
        <w:t>T</w:t>
      </w:r>
      <w:r w:rsidR="00090B07">
        <w:t>:</w:t>
      </w:r>
      <w:r>
        <w:rPr>
          <w:rFonts w:hint="eastAsia"/>
        </w:rPr>
        <w:t>(</w:t>
      </w:r>
      <m:oMath>
        <m:sSup>
          <m:sSupPr>
            <m:ctrlPr>
              <w:rPr>
                <w:rFonts w:ascii="Cambria Math" w:hAnsi="Cambria Math"/>
              </w:rPr>
            </m:ctrlPr>
          </m:sSupPr>
          <m:e>
            <m:r>
              <w:rPr>
                <w:rFonts w:ascii="Cambria Math" w:hAnsi="Cambria Math"/>
              </w:rPr>
              <m:t>x</m:t>
            </m:r>
          </m:e>
          <m:sup>
            <m:r>
              <w:rPr>
                <w:rFonts w:ascii="Cambria Math" w:hAnsi="Cambria Math"/>
              </w:rPr>
              <m:t>i</m:t>
            </m:r>
          </m:sup>
        </m:sSup>
      </m:oMath>
      <w:r>
        <w:rPr>
          <w:rFonts w:hint="eastAsia"/>
        </w:rPr>
        <w:t>,</w:t>
      </w:r>
      <m:oMath>
        <m:sSup>
          <m:sSupPr>
            <m:ctrlPr>
              <w:rPr>
                <w:rFonts w:ascii="Cambria Math" w:hAnsi="Cambria Math"/>
              </w:rPr>
            </m:ctrlPr>
          </m:sSupPr>
          <m:e>
            <m:r>
              <w:rPr>
                <w:rFonts w:ascii="Cambria Math" w:hAnsi="Cambria Math"/>
              </w:rPr>
              <m:t>y</m:t>
            </m:r>
          </m:e>
          <m:sup>
            <m:r>
              <w:rPr>
                <w:rFonts w:ascii="Cambria Math" w:hAnsi="Cambria Math"/>
              </w:rPr>
              <m:t>i</m:t>
            </m:r>
          </m:sup>
        </m:sSup>
      </m:oMath>
      <w:r>
        <w:rPr>
          <w:rFonts w:hint="eastAsia"/>
        </w:rPr>
        <w:t>)</w:t>
      </w:r>
      <w:r>
        <w:t>，我们可以得到</w:t>
      </w:r>
      <w:r>
        <w:rPr>
          <w:rFonts w:hint="eastAsia"/>
        </w:rPr>
        <w:t>参数</w:t>
      </w:r>
      <m:oMath>
        <m:r>
          <w:rPr>
            <w:rFonts w:ascii="Cambria Math" w:hAnsi="Cambria Math"/>
          </w:rPr>
          <m:t>θ</m:t>
        </m:r>
      </m:oMath>
      <w:r>
        <w:t>的对数似然函数值</w:t>
      </w:r>
      <w:r>
        <w:rPr>
          <w:rFonts w:hint="eastAsia"/>
        </w:rPr>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090B07" w:rsidTr="00472A33">
        <w:trPr>
          <w:trHeight w:val="656"/>
        </w:trPr>
        <w:tc>
          <w:tcPr>
            <w:tcW w:w="7513" w:type="dxa"/>
            <w:vAlign w:val="center"/>
          </w:tcPr>
          <w:p w:rsidR="00090B07" w:rsidRPr="002D4759" w:rsidRDefault="00090B07" w:rsidP="00090B07">
            <w:pPr>
              <w:pStyle w:val="a2"/>
              <w:spacing w:before="156" w:after="156"/>
              <w:ind w:firstLine="480"/>
            </w:pPr>
            <m:oMathPara>
              <m:oMath>
                <m:r>
                  <w:rPr>
                    <w:rFonts w:ascii="Cambria Math" w:hAnsi="Cambria Math"/>
                  </w:rPr>
                  <m:t>J(θ)=</m:t>
                </m:r>
                <m:nary>
                  <m:naryPr>
                    <m:chr m:val="∑"/>
                    <m:limLoc m:val="undOvr"/>
                    <m:ctrlPr>
                      <w:rPr>
                        <w:rFonts w:ascii="Cambria Math" w:hAnsi="Cambria Math"/>
                      </w:rPr>
                    </m:ctrlPr>
                  </m:naryPr>
                  <m:sub>
                    <m:r>
                      <w:rPr>
                        <w:rFonts w:ascii="Cambria Math" w:hAnsi="Cambria Math"/>
                      </w:rPr>
                      <m:t>i=1</m:t>
                    </m:r>
                  </m:sub>
                  <m:sup>
                    <m:r>
                      <w:rPr>
                        <w:rFonts w:ascii="Cambria Math" w:hAnsi="Cambria Math"/>
                      </w:rPr>
                      <m:t>T</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p>
                          <m:sSupPr>
                            <m:ctrlPr>
                              <w:rPr>
                                <w:rFonts w:ascii="Cambria Math" w:hAnsi="Cambria Math"/>
                              </w:rPr>
                            </m:ctrlPr>
                          </m:sSupPr>
                          <m:e>
                            <m:r>
                              <w:rPr>
                                <w:rFonts w:ascii="Cambria Math" w:hAnsi="Cambria Math"/>
                              </w:rPr>
                              <m:t>y</m:t>
                            </m:r>
                          </m:e>
                          <m:sup>
                            <m:r>
                              <w:rPr>
                                <w:rFonts w:ascii="Cambria Math" w:hAnsi="Cambria Math"/>
                              </w:rPr>
                              <m:t>i</m:t>
                            </m:r>
                          </m:sup>
                        </m:sSup>
                        <m:r>
                          <m:rPr>
                            <m:sty m:val="p"/>
                          </m:rPr>
                          <w:rPr>
                            <w:rFonts w:ascii="Cambria Math" w:hAnsi="Cambria Math" w:hint="eastAsia"/>
                          </w:rPr>
                          <m:t>|</m:t>
                        </m:r>
                        <m:sSup>
                          <m:sSupPr>
                            <m:ctrlPr>
                              <w:rPr>
                                <w:rFonts w:ascii="Cambria Math" w:hAnsi="Cambria Math"/>
                              </w:rPr>
                            </m:ctrlPr>
                          </m:sSupPr>
                          <m:e>
                            <m:r>
                              <w:rPr>
                                <w:rFonts w:ascii="Cambria Math" w:hAnsi="Cambria Math"/>
                              </w:rPr>
                              <m:t>x</m:t>
                            </m:r>
                          </m:e>
                          <m:sup>
                            <m:r>
                              <w:rPr>
                                <w:rFonts w:ascii="Cambria Math" w:hAnsi="Cambria Math"/>
                              </w:rPr>
                              <m:t>i</m:t>
                            </m:r>
                          </m:sup>
                        </m:sSup>
                        <m:r>
                          <w:rPr>
                            <w:rFonts w:ascii="Cambria Math" w:hAnsi="Cambria Math"/>
                          </w:rPr>
                          <m:t>,θ)</m:t>
                        </m:r>
                      </m:e>
                    </m:func>
                  </m:e>
                </m:nary>
              </m:oMath>
            </m:oMathPara>
          </w:p>
        </w:tc>
        <w:tc>
          <w:tcPr>
            <w:tcW w:w="929" w:type="dxa"/>
            <w:vAlign w:val="center"/>
          </w:tcPr>
          <w:p w:rsidR="00090B07" w:rsidRDefault="00090B07" w:rsidP="00472A33">
            <w:pPr>
              <w:autoSpaceDE w:val="0"/>
              <w:autoSpaceDN w:val="0"/>
              <w:adjustRightInd w:val="0"/>
              <w:spacing w:line="360" w:lineRule="auto"/>
              <w:jc w:val="center"/>
            </w:pPr>
            <w:r>
              <w:rPr>
                <w:rFonts w:hint="eastAsia"/>
              </w:rPr>
              <w:t>(</w:t>
            </w:r>
            <w:r w:rsidR="002C64EB">
              <w:rPr>
                <w:rFonts w:hint="eastAsia"/>
              </w:rPr>
              <w:t>3-18</w:t>
            </w:r>
            <w:r>
              <w:rPr>
                <w:rFonts w:hint="eastAsia"/>
              </w:rPr>
              <w:t>)</w:t>
            </w:r>
          </w:p>
        </w:tc>
      </w:tr>
    </w:tbl>
    <w:p w:rsidR="00906F78" w:rsidRDefault="00EA4D2C" w:rsidP="00EA4D2C">
      <w:pPr>
        <w:pStyle w:val="a2"/>
        <w:spacing w:before="156" w:after="156"/>
        <w:ind w:firstLineChars="0" w:firstLine="0"/>
      </w:pPr>
      <w:r>
        <w:rPr>
          <w:rFonts w:hint="eastAsia"/>
        </w:rPr>
        <w:t>为了计算网络的参数</w:t>
      </w:r>
      <m:oMath>
        <m:r>
          <w:rPr>
            <w:rFonts w:ascii="Cambria Math" w:hAnsi="Cambria Math"/>
          </w:rPr>
          <m:t>θ</m:t>
        </m:r>
      </m:oMath>
      <w:r>
        <w:t>，</w:t>
      </w:r>
      <w:r w:rsidR="00AE2A35">
        <w:rPr>
          <w:rFonts w:hint="eastAsia"/>
        </w:rPr>
        <w:t>本文</w:t>
      </w:r>
      <w:r w:rsidR="00E91CAB">
        <w:t>使用随机梯度下降</w:t>
      </w:r>
      <w:r w:rsidR="002817DB">
        <w:rPr>
          <w:rFonts w:hint="eastAsia"/>
        </w:rPr>
        <w:t>的方法</w:t>
      </w:r>
      <w:r w:rsidR="00E91CAB">
        <w:t>来最大化似然函数</w:t>
      </w:r>
      <m:oMath>
        <m:r>
          <w:rPr>
            <w:rFonts w:ascii="Cambria Math" w:hAnsi="Cambria Math"/>
          </w:rPr>
          <m:t>J(θ)</m:t>
        </m:r>
      </m:oMath>
      <w:r w:rsidR="00317638">
        <w:rPr>
          <w:rFonts w:hint="eastAsia"/>
        </w:rPr>
        <w:t>。</w:t>
      </w:r>
      <w:r w:rsidR="00EE5F0F">
        <w:rPr>
          <w:rFonts w:hint="eastAsia"/>
        </w:rPr>
        <w:t>由于参数分布在网络的不同层当中</w:t>
      </w:r>
      <w:r w:rsidR="00451963">
        <w:rPr>
          <w:rFonts w:hint="eastAsia"/>
        </w:rPr>
        <w:t>，因此</w:t>
      </w:r>
      <w:r w:rsidR="00CD29D4">
        <w:rPr>
          <w:rFonts w:hint="eastAsia"/>
        </w:rPr>
        <w:t>我们通过反向传播算法来迭代更新</w:t>
      </w:r>
      <m:oMath>
        <m:r>
          <w:rPr>
            <w:rFonts w:ascii="Cambria Math" w:hAnsi="Cambria Math"/>
          </w:rPr>
          <m:t>θ</m:t>
        </m:r>
      </m:oMath>
      <w:r w:rsidR="0092003E">
        <w:rPr>
          <w:rFonts w:hint="eastAsia"/>
        </w:rPr>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92003E" w:rsidTr="00472A33">
        <w:trPr>
          <w:trHeight w:val="656"/>
        </w:trPr>
        <w:tc>
          <w:tcPr>
            <w:tcW w:w="7513" w:type="dxa"/>
            <w:vAlign w:val="center"/>
          </w:tcPr>
          <w:p w:rsidR="0092003E" w:rsidRPr="002D4759" w:rsidRDefault="0092003E" w:rsidP="004D0ACA">
            <w:pPr>
              <w:pStyle w:val="a2"/>
              <w:spacing w:before="156" w:after="156"/>
              <w:ind w:firstLine="480"/>
            </w:pPr>
            <m:oMathPara>
              <m:oMath>
                <m:r>
                  <w:rPr>
                    <w:rFonts w:ascii="Cambria Math" w:hAnsi="Cambria Math"/>
                  </w:rPr>
                  <m:t>θ←θ+λ</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p(y</m:t>
                        </m:r>
                        <m:r>
                          <m:rPr>
                            <m:sty m:val="p"/>
                          </m:rPr>
                          <w:rPr>
                            <w:rFonts w:ascii="Cambria Math" w:hAnsi="Cambria Math" w:hint="eastAsia"/>
                          </w:rPr>
                          <m:t>|</m:t>
                        </m:r>
                        <m:r>
                          <w:rPr>
                            <w:rFonts w:ascii="Cambria Math" w:hAnsi="Cambria Math"/>
                          </w:rPr>
                          <m:t>x,θ)</m:t>
                        </m:r>
                      </m:e>
                    </m:func>
                  </m:num>
                  <m:den>
                    <m:r>
                      <w:rPr>
                        <w:rFonts w:ascii="Cambria Math" w:hAnsi="Cambria Math"/>
                      </w:rPr>
                      <m:t>∂θ</m:t>
                    </m:r>
                  </m:den>
                </m:f>
              </m:oMath>
            </m:oMathPara>
          </w:p>
        </w:tc>
        <w:tc>
          <w:tcPr>
            <w:tcW w:w="929" w:type="dxa"/>
            <w:vAlign w:val="center"/>
          </w:tcPr>
          <w:p w:rsidR="0092003E" w:rsidRDefault="002C64EB" w:rsidP="00472A33">
            <w:pPr>
              <w:autoSpaceDE w:val="0"/>
              <w:autoSpaceDN w:val="0"/>
              <w:adjustRightInd w:val="0"/>
              <w:spacing w:line="360" w:lineRule="auto"/>
              <w:jc w:val="center"/>
            </w:pPr>
            <w:r>
              <w:rPr>
                <w:rFonts w:hint="eastAsia"/>
              </w:rPr>
              <w:t>(3-19</w:t>
            </w:r>
            <w:r w:rsidR="0092003E">
              <w:rPr>
                <w:rFonts w:hint="eastAsia"/>
              </w:rPr>
              <w:t>)</w:t>
            </w:r>
          </w:p>
        </w:tc>
      </w:tr>
    </w:tbl>
    <w:p w:rsidR="009E6F04" w:rsidRDefault="004447B5" w:rsidP="00915D2B">
      <w:pPr>
        <w:pStyle w:val="2"/>
        <w:spacing w:before="156" w:after="156"/>
      </w:pPr>
      <w:bookmarkStart w:id="52" w:name="_Toc482002615"/>
      <w:r>
        <w:rPr>
          <w:rFonts w:hint="eastAsia"/>
        </w:rPr>
        <w:t>对比</w:t>
      </w:r>
      <w:r w:rsidR="00032618">
        <w:t>实验</w:t>
      </w:r>
      <w:bookmarkEnd w:id="52"/>
    </w:p>
    <w:p w:rsidR="00F66EE8" w:rsidRDefault="0080705E" w:rsidP="00F66EE8">
      <w:pPr>
        <w:pStyle w:val="a2"/>
        <w:spacing w:before="156" w:after="156"/>
        <w:ind w:firstLine="480"/>
      </w:pPr>
      <w:r>
        <w:rPr>
          <w:rFonts w:hint="eastAsia"/>
        </w:rPr>
        <w:t>为了证明两种句子</w:t>
      </w:r>
      <w:r w:rsidR="00F323C4" w:rsidRPr="00F323C4">
        <w:rPr>
          <w:rFonts w:hint="eastAsia"/>
        </w:rPr>
        <w:t>向量化</w:t>
      </w:r>
      <w:r w:rsidR="00F323C4">
        <w:rPr>
          <w:rFonts w:hint="eastAsia"/>
        </w:rPr>
        <w:t>方式的有效性以及比较两者优劣，本文</w:t>
      </w:r>
      <w:r w:rsidR="00C35797">
        <w:rPr>
          <w:rFonts w:hint="eastAsia"/>
        </w:rPr>
        <w:t>做了一个文句</w:t>
      </w:r>
      <w:r w:rsidR="00237265">
        <w:rPr>
          <w:rFonts w:hint="eastAsia"/>
        </w:rPr>
        <w:t>分类的</w:t>
      </w:r>
      <w:r w:rsidR="00BF38EC">
        <w:rPr>
          <w:rFonts w:hint="eastAsia"/>
        </w:rPr>
        <w:t>对比实验。</w:t>
      </w:r>
      <w:r w:rsidR="002B5D30">
        <w:rPr>
          <w:rFonts w:hint="eastAsia"/>
        </w:rPr>
        <w:t>具体实验结果参照</w:t>
      </w:r>
      <w:r w:rsidR="002B5D30">
        <w:rPr>
          <w:rFonts w:hint="eastAsia"/>
        </w:rPr>
        <w:t>3.4.3</w:t>
      </w:r>
      <w:r w:rsidR="002B5D30">
        <w:rPr>
          <w:rFonts w:hint="eastAsia"/>
        </w:rPr>
        <w:t>小节。</w:t>
      </w:r>
    </w:p>
    <w:p w:rsidR="00BC58FB" w:rsidRDefault="006D789D" w:rsidP="006D789D">
      <w:pPr>
        <w:pStyle w:val="3"/>
        <w:spacing w:before="156" w:after="156"/>
      </w:pPr>
      <w:bookmarkStart w:id="53" w:name="_Toc482002616"/>
      <w:r>
        <w:t>数据</w:t>
      </w:r>
      <w:r w:rsidR="00C752C7">
        <w:rPr>
          <w:rFonts w:hint="eastAsia"/>
        </w:rPr>
        <w:t>集及评价标准</w:t>
      </w:r>
      <w:bookmarkEnd w:id="53"/>
    </w:p>
    <w:p w:rsidR="00257317" w:rsidRDefault="00484EC5" w:rsidP="00257317">
      <w:pPr>
        <w:pStyle w:val="a2"/>
        <w:spacing w:before="156" w:after="156"/>
        <w:ind w:firstLine="480"/>
      </w:pPr>
      <w:r>
        <w:t>本章实验数据来自</w:t>
      </w:r>
      <w:r w:rsidRPr="00932A22">
        <w:t>SemEval-2010 Task 8</w:t>
      </w:r>
      <w:r w:rsidR="00B8372D">
        <w:fldChar w:fldCharType="begin"/>
      </w:r>
      <w:r w:rsidR="00B8372D">
        <w:instrText xml:space="preserve"> REF _Ref480132223 \r \h </w:instrText>
      </w:r>
      <w:r w:rsidR="00B8372D">
        <w:fldChar w:fldCharType="separate"/>
      </w:r>
      <w:r w:rsidR="003C554C">
        <w:t>[1]</w:t>
      </w:r>
      <w:r w:rsidR="00B8372D">
        <w:fldChar w:fldCharType="end"/>
      </w:r>
      <w:r w:rsidR="00543538">
        <w:t>会议所给出标准数据集，</w:t>
      </w:r>
      <w:r w:rsidR="00C3358C">
        <w:t>该数据集一共</w:t>
      </w:r>
      <w:r w:rsidR="005063B2">
        <w:rPr>
          <w:rFonts w:hint="eastAsia"/>
        </w:rPr>
        <w:t>包含了</w:t>
      </w:r>
      <w:r w:rsidR="005063B2">
        <w:rPr>
          <w:rFonts w:hint="eastAsia"/>
        </w:rPr>
        <w:t>10717</w:t>
      </w:r>
      <w:r w:rsidR="005063B2">
        <w:rPr>
          <w:rFonts w:hint="eastAsia"/>
        </w:rPr>
        <w:t>条数据，</w:t>
      </w:r>
      <w:r w:rsidR="00C3358C">
        <w:t>定义了</w:t>
      </w:r>
      <w:r w:rsidR="00C3358C">
        <w:t>9</w:t>
      </w:r>
      <w:r w:rsidR="00C3358C">
        <w:t>种实体关系，其中包括：</w:t>
      </w:r>
      <w:r w:rsidR="00C3358C">
        <w:t>1</w:t>
      </w:r>
      <w:r w:rsidR="00C3358C">
        <w:rPr>
          <w:rFonts w:hint="eastAsia"/>
        </w:rPr>
        <w:t>)</w:t>
      </w:r>
      <w:r w:rsidR="00C3358C">
        <w:t>Cause-Effect</w:t>
      </w:r>
      <w:r w:rsidR="00C3358C">
        <w:t>；</w:t>
      </w:r>
      <w:r w:rsidR="00C3358C">
        <w:rPr>
          <w:rFonts w:hint="eastAsia"/>
        </w:rPr>
        <w:t>2</w:t>
      </w:r>
      <w:r w:rsidR="00C3358C">
        <w:t>)Component-Whole</w:t>
      </w:r>
      <w:r w:rsidR="00C3358C">
        <w:t>；</w:t>
      </w:r>
      <w:r w:rsidR="00C3358C">
        <w:rPr>
          <w:rFonts w:hint="eastAsia"/>
        </w:rPr>
        <w:t>3</w:t>
      </w:r>
      <w:r w:rsidR="00C3358C">
        <w:t>)Entity-Destination</w:t>
      </w:r>
      <w:r w:rsidR="00C3358C">
        <w:t>；</w:t>
      </w:r>
      <w:r w:rsidR="00C3358C">
        <w:t>4</w:t>
      </w:r>
      <w:r w:rsidR="00C3358C">
        <w:rPr>
          <w:rFonts w:hint="eastAsia"/>
        </w:rPr>
        <w:t>)</w:t>
      </w:r>
      <w:r w:rsidR="00C3358C">
        <w:t>Entity-Origin</w:t>
      </w:r>
      <w:r w:rsidR="00C3358C">
        <w:t>；</w:t>
      </w:r>
      <w:r w:rsidR="00C3358C">
        <w:t>5)Product-Producer</w:t>
      </w:r>
      <w:r w:rsidR="00C3358C">
        <w:t>；</w:t>
      </w:r>
      <w:r w:rsidR="00C3358C">
        <w:t>6)Member-Collection</w:t>
      </w:r>
      <w:r w:rsidR="00C3358C">
        <w:t>；</w:t>
      </w:r>
      <w:r w:rsidR="00C3358C">
        <w:t>7)Message-Topic</w:t>
      </w:r>
      <w:r w:rsidR="00C3358C">
        <w:t>；</w:t>
      </w:r>
      <w:r w:rsidR="00C3358C">
        <w:t>8)Content-Container</w:t>
      </w:r>
      <w:r w:rsidR="00C3358C">
        <w:t>；</w:t>
      </w:r>
      <w:r w:rsidR="00C3358C">
        <w:t>9)Instrument-Agency</w:t>
      </w:r>
      <w:r w:rsidR="00C3358C">
        <w:t>。</w:t>
      </w:r>
      <w:r w:rsidR="00321C09">
        <w:rPr>
          <w:rFonts w:hint="eastAsia"/>
        </w:rPr>
        <w:t>其中</w:t>
      </w:r>
      <w:r w:rsidR="00321C09">
        <w:rPr>
          <w:rFonts w:hint="eastAsia"/>
        </w:rPr>
        <w:t>Other</w:t>
      </w:r>
      <w:r w:rsidR="00321C09">
        <w:rPr>
          <w:rFonts w:hint="eastAsia"/>
        </w:rPr>
        <w:t>用于表示训练样本</w:t>
      </w:r>
      <w:r w:rsidR="00321C09" w:rsidRPr="00321C09">
        <w:rPr>
          <w:rFonts w:hint="eastAsia"/>
        </w:rPr>
        <w:t>中的关系不属于九种主要关系类型中的任何一种。</w:t>
      </w:r>
      <w:r w:rsidR="0037453E">
        <w:rPr>
          <w:rFonts w:hint="eastAsia"/>
        </w:rPr>
        <w:t>每条数据</w:t>
      </w:r>
      <w:r w:rsidR="008D53D4">
        <w:rPr>
          <w:rFonts w:hint="eastAsia"/>
        </w:rPr>
        <w:t>都包含一个标记</w:t>
      </w:r>
      <w:r w:rsidR="00396BF4">
        <w:rPr>
          <w:rFonts w:hint="eastAsia"/>
        </w:rPr>
        <w:t>有两个实体</w:t>
      </w:r>
      <m:oMath>
        <m:sSub>
          <m:sSubPr>
            <m:ctrlPr>
              <w:rPr>
                <w:rFonts w:ascii="Cambria Math" w:hAnsi="Cambria Math"/>
              </w:rPr>
            </m:ctrlPr>
          </m:sSubPr>
          <m:e>
            <m:r>
              <w:rPr>
                <w:rFonts w:ascii="Cambria Math" w:hAnsi="Cambria Math" w:hint="eastAsia"/>
              </w:rPr>
              <m:t>e</m:t>
            </m:r>
          </m:e>
          <m:sub>
            <m:r>
              <w:rPr>
                <w:rFonts w:ascii="Cambria Math" w:hAnsi="Cambria Math"/>
              </w:rPr>
              <m:t>1</m:t>
            </m:r>
          </m:sub>
        </m:sSub>
      </m:oMath>
      <w:r w:rsidR="0037453E" w:rsidRPr="0037453E">
        <w:rPr>
          <w:rFonts w:hint="eastAsia"/>
        </w:rPr>
        <w:t>和</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37453E" w:rsidRPr="0037453E">
        <w:rPr>
          <w:rFonts w:hint="eastAsia"/>
        </w:rPr>
        <w:t>的句子，</w:t>
      </w:r>
      <w:r w:rsidR="00FB2DC8">
        <w:rPr>
          <w:rFonts w:hint="eastAsia"/>
        </w:rPr>
        <w:t>最终任务是预测两个实体间的关系。</w:t>
      </w:r>
    </w:p>
    <w:p w:rsidR="007E48AE" w:rsidRDefault="00820A03" w:rsidP="007E48AE">
      <w:pPr>
        <w:pStyle w:val="a2"/>
        <w:spacing w:before="156" w:after="156"/>
        <w:ind w:firstLine="440"/>
        <w:jc w:val="center"/>
      </w:pPr>
      <w:r>
        <w:rPr>
          <w:rFonts w:hint="eastAsia"/>
          <w:sz w:val="22"/>
          <w:szCs w:val="22"/>
        </w:rPr>
        <w:t>表</w:t>
      </w:r>
      <w:r w:rsidR="00782C03">
        <w:rPr>
          <w:rFonts w:hint="eastAsia"/>
          <w:sz w:val="22"/>
          <w:szCs w:val="22"/>
        </w:rPr>
        <w:t>3</w:t>
      </w:r>
      <w:r>
        <w:rPr>
          <w:rFonts w:hint="eastAsia"/>
          <w:sz w:val="22"/>
          <w:szCs w:val="22"/>
        </w:rPr>
        <w:t>-1</w:t>
      </w:r>
      <w:r>
        <w:rPr>
          <w:sz w:val="22"/>
          <w:szCs w:val="22"/>
        </w:rPr>
        <w:t xml:space="preserve"> </w:t>
      </w:r>
      <w:r>
        <w:rPr>
          <w:rFonts w:hint="eastAsia"/>
          <w:sz w:val="22"/>
          <w:szCs w:val="22"/>
        </w:rPr>
        <w:t>语料统计</w:t>
      </w:r>
    </w:p>
    <w:tbl>
      <w:tblPr>
        <w:tblStyle w:val="af0"/>
        <w:tblW w:w="0" w:type="auto"/>
        <w:jc w:val="center"/>
        <w:tblLook w:val="04A0" w:firstRow="1" w:lastRow="0" w:firstColumn="1" w:lastColumn="0" w:noHBand="0" w:noVBand="1"/>
      </w:tblPr>
      <w:tblGrid>
        <w:gridCol w:w="2122"/>
        <w:gridCol w:w="1870"/>
      </w:tblGrid>
      <w:tr w:rsidR="00A75573" w:rsidTr="007E48AE">
        <w:trPr>
          <w:trHeight w:hRule="exact" w:val="410"/>
          <w:jc w:val="center"/>
        </w:trPr>
        <w:tc>
          <w:tcPr>
            <w:tcW w:w="2122" w:type="dxa"/>
            <w:tcBorders>
              <w:top w:val="nil"/>
              <w:left w:val="nil"/>
              <w:bottom w:val="single" w:sz="4" w:space="0" w:color="auto"/>
            </w:tcBorders>
          </w:tcPr>
          <w:p w:rsidR="00A75573" w:rsidRPr="00BF2213" w:rsidRDefault="00A75573" w:rsidP="00257317">
            <w:pPr>
              <w:pStyle w:val="a2"/>
              <w:spacing w:before="156" w:after="156"/>
              <w:ind w:firstLineChars="0" w:firstLine="0"/>
              <w:rPr>
                <w:b/>
              </w:rPr>
            </w:pPr>
            <w:r w:rsidRPr="00BF2213">
              <w:rPr>
                <w:rFonts w:hint="eastAsia"/>
                <w:b/>
              </w:rPr>
              <w:t>R</w:t>
            </w:r>
            <w:r w:rsidRPr="00BF2213">
              <w:rPr>
                <w:b/>
              </w:rPr>
              <w:t>elation</w:t>
            </w:r>
          </w:p>
        </w:tc>
        <w:tc>
          <w:tcPr>
            <w:tcW w:w="1870" w:type="dxa"/>
            <w:tcBorders>
              <w:top w:val="nil"/>
              <w:bottom w:val="single" w:sz="4" w:space="0" w:color="auto"/>
              <w:right w:val="nil"/>
            </w:tcBorders>
          </w:tcPr>
          <w:p w:rsidR="00A75573" w:rsidRPr="00BF2213" w:rsidRDefault="00A75573" w:rsidP="00257317">
            <w:pPr>
              <w:pStyle w:val="a2"/>
              <w:spacing w:before="156" w:after="156"/>
              <w:ind w:firstLineChars="0" w:firstLine="0"/>
              <w:rPr>
                <w:b/>
              </w:rPr>
            </w:pPr>
            <w:r w:rsidRPr="00BF2213">
              <w:rPr>
                <w:rFonts w:hint="eastAsia"/>
                <w:b/>
              </w:rPr>
              <w:t>Freq</w:t>
            </w:r>
          </w:p>
        </w:tc>
      </w:tr>
      <w:tr w:rsidR="00A75573" w:rsidTr="007E48AE">
        <w:trPr>
          <w:trHeight w:hRule="exact" w:val="410"/>
          <w:jc w:val="center"/>
        </w:trPr>
        <w:tc>
          <w:tcPr>
            <w:tcW w:w="2122" w:type="dxa"/>
            <w:tcBorders>
              <w:left w:val="nil"/>
              <w:bottom w:val="nil"/>
            </w:tcBorders>
          </w:tcPr>
          <w:p w:rsidR="00A75573" w:rsidRDefault="00A75573" w:rsidP="00257317">
            <w:pPr>
              <w:pStyle w:val="a2"/>
              <w:spacing w:before="156" w:after="156"/>
              <w:ind w:firstLineChars="0" w:firstLine="0"/>
            </w:pPr>
            <w:r>
              <w:t>Cause-Effect</w:t>
            </w:r>
          </w:p>
        </w:tc>
        <w:tc>
          <w:tcPr>
            <w:tcW w:w="1870" w:type="dxa"/>
            <w:tcBorders>
              <w:bottom w:val="nil"/>
              <w:right w:val="nil"/>
            </w:tcBorders>
          </w:tcPr>
          <w:p w:rsidR="00A75573" w:rsidRDefault="00A75573" w:rsidP="00257317">
            <w:pPr>
              <w:pStyle w:val="a2"/>
              <w:spacing w:before="156" w:after="156"/>
              <w:ind w:firstLineChars="0" w:firstLine="0"/>
            </w:pPr>
            <w:r>
              <w:rPr>
                <w:rFonts w:hint="eastAsia"/>
              </w:rPr>
              <w:t>1331(</w:t>
            </w:r>
            <w:r>
              <w:t>12.4%</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Component-Whole</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1253(</w:t>
            </w:r>
            <w:r>
              <w:t>11.7%</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Entity-Destination</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1137(</w:t>
            </w:r>
            <w:r>
              <w:t>10.6%</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Entity-Origin</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974(</w:t>
            </w:r>
            <w:r>
              <w:t>9.1%</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Product-Producer</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948(</w:t>
            </w:r>
            <w:r>
              <w:t>8.8%</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lastRenderedPageBreak/>
              <w:t>Member-Collection</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923(</w:t>
            </w:r>
            <w:r>
              <w:t>8.6%</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Message-Topic</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895(</w:t>
            </w:r>
            <w:r>
              <w:t>8.4%</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Content-Container</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732(</w:t>
            </w:r>
            <w:r>
              <w:t>6.8%</w:t>
            </w:r>
            <w:r>
              <w:rPr>
                <w:rFonts w:hint="eastAsia"/>
              </w:rPr>
              <w:t>)</w:t>
            </w:r>
          </w:p>
        </w:tc>
      </w:tr>
      <w:tr w:rsidR="00A75573" w:rsidTr="007E48AE">
        <w:trPr>
          <w:trHeight w:hRule="exact" w:val="410"/>
          <w:jc w:val="center"/>
        </w:trPr>
        <w:tc>
          <w:tcPr>
            <w:tcW w:w="2122" w:type="dxa"/>
            <w:tcBorders>
              <w:top w:val="nil"/>
              <w:left w:val="nil"/>
              <w:bottom w:val="nil"/>
            </w:tcBorders>
          </w:tcPr>
          <w:p w:rsidR="00A75573" w:rsidRDefault="00A75573" w:rsidP="00257317">
            <w:pPr>
              <w:pStyle w:val="a2"/>
              <w:spacing w:before="156" w:after="156"/>
              <w:ind w:firstLineChars="0" w:firstLine="0"/>
            </w:pPr>
            <w:r>
              <w:t>Instrument-Agency</w:t>
            </w:r>
          </w:p>
        </w:tc>
        <w:tc>
          <w:tcPr>
            <w:tcW w:w="1870" w:type="dxa"/>
            <w:tcBorders>
              <w:top w:val="nil"/>
              <w:bottom w:val="nil"/>
              <w:right w:val="nil"/>
            </w:tcBorders>
          </w:tcPr>
          <w:p w:rsidR="00A75573" w:rsidRDefault="00D475DF" w:rsidP="00257317">
            <w:pPr>
              <w:pStyle w:val="a2"/>
              <w:spacing w:before="156" w:after="156"/>
              <w:ind w:firstLineChars="0" w:firstLine="0"/>
            </w:pPr>
            <w:r>
              <w:rPr>
                <w:rFonts w:hint="eastAsia"/>
              </w:rPr>
              <w:t>660(</w:t>
            </w:r>
            <w:r>
              <w:t>6.2%</w:t>
            </w:r>
            <w:r>
              <w:rPr>
                <w:rFonts w:hint="eastAsia"/>
              </w:rPr>
              <w:t>)</w:t>
            </w:r>
          </w:p>
        </w:tc>
      </w:tr>
      <w:tr w:rsidR="00D475DF" w:rsidTr="007E48AE">
        <w:trPr>
          <w:trHeight w:hRule="exact" w:val="410"/>
          <w:jc w:val="center"/>
        </w:trPr>
        <w:tc>
          <w:tcPr>
            <w:tcW w:w="2122" w:type="dxa"/>
            <w:tcBorders>
              <w:top w:val="nil"/>
              <w:left w:val="nil"/>
              <w:bottom w:val="double" w:sz="4" w:space="0" w:color="auto"/>
            </w:tcBorders>
          </w:tcPr>
          <w:p w:rsidR="00D475DF" w:rsidRDefault="00D475DF" w:rsidP="00257317">
            <w:pPr>
              <w:pStyle w:val="a2"/>
              <w:spacing w:before="156" w:after="156"/>
              <w:ind w:firstLineChars="0" w:firstLine="0"/>
            </w:pPr>
            <w:r>
              <w:rPr>
                <w:rFonts w:hint="eastAsia"/>
              </w:rPr>
              <w:t>Other</w:t>
            </w:r>
          </w:p>
        </w:tc>
        <w:tc>
          <w:tcPr>
            <w:tcW w:w="1870" w:type="dxa"/>
            <w:tcBorders>
              <w:top w:val="nil"/>
              <w:bottom w:val="double" w:sz="4" w:space="0" w:color="auto"/>
              <w:right w:val="nil"/>
            </w:tcBorders>
          </w:tcPr>
          <w:p w:rsidR="00D475DF" w:rsidRDefault="00D475DF" w:rsidP="00257317">
            <w:pPr>
              <w:pStyle w:val="a2"/>
              <w:spacing w:before="156" w:after="156"/>
              <w:ind w:firstLineChars="0" w:firstLine="0"/>
            </w:pPr>
            <w:r>
              <w:rPr>
                <w:rFonts w:hint="eastAsia"/>
              </w:rPr>
              <w:t>1864(</w:t>
            </w:r>
            <w:r>
              <w:t>17.4%</w:t>
            </w:r>
            <w:r>
              <w:rPr>
                <w:rFonts w:hint="eastAsia"/>
              </w:rPr>
              <w:t>)</w:t>
            </w:r>
          </w:p>
        </w:tc>
      </w:tr>
      <w:tr w:rsidR="00A75573" w:rsidTr="007E48AE">
        <w:trPr>
          <w:trHeight w:hRule="exact" w:val="544"/>
          <w:jc w:val="center"/>
        </w:trPr>
        <w:tc>
          <w:tcPr>
            <w:tcW w:w="2122" w:type="dxa"/>
            <w:tcBorders>
              <w:top w:val="double" w:sz="4" w:space="0" w:color="auto"/>
              <w:left w:val="nil"/>
              <w:bottom w:val="nil"/>
            </w:tcBorders>
          </w:tcPr>
          <w:p w:rsidR="00A75573" w:rsidRDefault="00A75573" w:rsidP="00257317">
            <w:pPr>
              <w:pStyle w:val="a2"/>
              <w:spacing w:before="156" w:after="156"/>
              <w:ind w:firstLineChars="0" w:firstLine="0"/>
            </w:pPr>
            <w:r>
              <w:rPr>
                <w:rFonts w:hint="eastAsia"/>
              </w:rPr>
              <w:t>Total</w:t>
            </w:r>
          </w:p>
        </w:tc>
        <w:tc>
          <w:tcPr>
            <w:tcW w:w="1870" w:type="dxa"/>
            <w:tcBorders>
              <w:top w:val="double" w:sz="4" w:space="0" w:color="auto"/>
              <w:bottom w:val="nil"/>
              <w:right w:val="nil"/>
            </w:tcBorders>
          </w:tcPr>
          <w:p w:rsidR="00A75573" w:rsidRDefault="00A75573" w:rsidP="00257317">
            <w:pPr>
              <w:pStyle w:val="a2"/>
              <w:spacing w:before="156" w:after="156"/>
              <w:ind w:firstLineChars="0" w:firstLine="0"/>
            </w:pPr>
            <w:r>
              <w:rPr>
                <w:rFonts w:hint="eastAsia"/>
              </w:rPr>
              <w:t>10717(</w:t>
            </w:r>
            <w:r>
              <w:t>100%</w:t>
            </w:r>
            <w:r>
              <w:rPr>
                <w:rFonts w:hint="eastAsia"/>
              </w:rPr>
              <w:t>)</w:t>
            </w:r>
          </w:p>
        </w:tc>
      </w:tr>
    </w:tbl>
    <w:p w:rsidR="00F53841" w:rsidRDefault="00131128" w:rsidP="00131128">
      <w:pPr>
        <w:pStyle w:val="a2"/>
        <w:spacing w:before="156" w:after="156"/>
        <w:ind w:firstLineChars="0" w:firstLine="0"/>
      </w:pPr>
      <w:r>
        <w:rPr>
          <w:rFonts w:hint="eastAsia"/>
        </w:rPr>
        <w:t>其中</w:t>
      </w:r>
      <w:r>
        <w:rPr>
          <w:rFonts w:hint="eastAsia"/>
        </w:rPr>
        <w:t>Freq</w:t>
      </w:r>
      <w:r w:rsidR="00A133B1">
        <w:rPr>
          <w:rFonts w:hint="eastAsia"/>
        </w:rPr>
        <w:t>表示每一类关系语料的绝对数量以及占整个语料库的一个比重。</w:t>
      </w:r>
    </w:p>
    <w:p w:rsidR="00FA31C5" w:rsidRDefault="00FA31C5" w:rsidP="00FA31C5">
      <w:pPr>
        <w:pStyle w:val="a2"/>
        <w:spacing w:before="156" w:after="156"/>
        <w:ind w:firstLine="480"/>
      </w:pPr>
      <w:r>
        <w:t>本文采用分类方法中常用的三种评价方法对</w:t>
      </w:r>
      <w:r w:rsidR="00D35264">
        <w:t>两个</w:t>
      </w:r>
      <w:r w:rsidR="004A20CD">
        <w:t>算法</w:t>
      </w:r>
      <w:r>
        <w:t>进行评测：分别是准确率</w:t>
      </w:r>
      <w:r>
        <w:rPr>
          <w:rFonts w:hint="eastAsia"/>
        </w:rPr>
        <w:t>(</w:t>
      </w:r>
      <w:r>
        <w:t>Precision)</w:t>
      </w:r>
      <w:r>
        <w:t>、召回率</w:t>
      </w:r>
      <w:r>
        <w:rPr>
          <w:rFonts w:hint="eastAsia"/>
        </w:rPr>
        <w:t>(</w:t>
      </w:r>
      <w:r>
        <w:t>recall</w:t>
      </w:r>
      <w:r>
        <w:rPr>
          <w:rFonts w:hint="eastAsia"/>
        </w:rPr>
        <w:t>)</w:t>
      </w:r>
      <w:r>
        <w:rPr>
          <w:rFonts w:hint="eastAsia"/>
        </w:rPr>
        <w:t>和</w:t>
      </w:r>
      <w:r>
        <w:rPr>
          <w:rFonts w:hint="eastAsia"/>
        </w:rPr>
        <w:t>F</w:t>
      </w:r>
      <w:r>
        <w:rPr>
          <w:rFonts w:hint="eastAsia"/>
        </w:rPr>
        <w:t>值。它们的计算公式如下：</w:t>
      </w:r>
    </w:p>
    <w:tbl>
      <w:tblPr>
        <w:tblStyle w:val="af0"/>
        <w:tblW w:w="0" w:type="auto"/>
        <w:tblInd w:w="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23"/>
        <w:gridCol w:w="919"/>
      </w:tblGrid>
      <w:tr w:rsidR="00FA31C5" w:rsidTr="00151EC0">
        <w:trPr>
          <w:trHeight w:val="737"/>
        </w:trPr>
        <w:tc>
          <w:tcPr>
            <w:tcW w:w="7523" w:type="dxa"/>
          </w:tcPr>
          <w:p w:rsidR="00FA31C5" w:rsidRPr="00387B17" w:rsidRDefault="00FA31C5" w:rsidP="00151EC0">
            <w:pPr>
              <w:pStyle w:val="a2"/>
              <w:spacing w:before="156" w:after="156"/>
              <w:ind w:firstLine="480"/>
            </w:pPr>
            <m:oMathPara>
              <m:oMath>
                <m:r>
                  <m:rPr>
                    <m:sty m:val="p"/>
                  </m:rPr>
                  <w:rPr>
                    <w:rFonts w:ascii="Cambria Math" w:hAnsi="Cambria Math" w:hint="eastAsia"/>
                  </w:rPr>
                  <m:t>准确率</m:t>
                </m:r>
                <m:r>
                  <m:rPr>
                    <m:sty m:val="p"/>
                  </m:rPr>
                  <w:rPr>
                    <w:rFonts w:ascii="Cambria Math" w:hAnsi="Cambria Math"/>
                  </w:rPr>
                  <m:t xml:space="preserve"> </m:t>
                </m:r>
                <m:r>
                  <w:rPr>
                    <w:rFonts w:ascii="Cambria Math" w:hAnsi="Cambria Math" w:hint="eastAsia"/>
                  </w:rPr>
                  <m:t>P</m:t>
                </m:r>
                <m:r>
                  <m:rPr>
                    <m:sty m:val="p"/>
                  </m:rPr>
                  <w:rPr>
                    <w:rFonts w:ascii="Cambria Math" w:hAnsi="Cambria Math" w:hint="eastAsia"/>
                  </w:rPr>
                  <m:t>=</m:t>
                </m:r>
                <m:f>
                  <m:fPr>
                    <m:ctrlPr>
                      <w:rPr>
                        <w:rFonts w:ascii="Cambria Math" w:hAnsi="Cambria Math"/>
                      </w:rPr>
                    </m:ctrlPr>
                  </m:fPr>
                  <m:num>
                    <m:r>
                      <m:rPr>
                        <m:sty m:val="p"/>
                      </m:rPr>
                      <w:rPr>
                        <w:rFonts w:ascii="Cambria Math" w:hAnsi="Cambria Math"/>
                      </w:rPr>
                      <m:t>抽取出正确的关系对的数量</m:t>
                    </m:r>
                  </m:num>
                  <m:den>
                    <m:r>
                      <m:rPr>
                        <m:sty m:val="p"/>
                      </m:rPr>
                      <w:rPr>
                        <w:rFonts w:ascii="Cambria Math" w:hAnsi="Cambria Math"/>
                      </w:rPr>
                      <m:t>抽取关系对的总数量</m:t>
                    </m:r>
                  </m:den>
                </m:f>
              </m:oMath>
            </m:oMathPara>
          </w:p>
        </w:tc>
        <w:tc>
          <w:tcPr>
            <w:tcW w:w="919" w:type="dxa"/>
          </w:tcPr>
          <w:p w:rsidR="00FA31C5" w:rsidRDefault="00FA31C5" w:rsidP="00151EC0">
            <w:pPr>
              <w:pStyle w:val="a2"/>
              <w:spacing w:before="156" w:after="156"/>
              <w:ind w:firstLineChars="0" w:firstLine="0"/>
              <w:jc w:val="right"/>
            </w:pPr>
            <w:r>
              <w:rPr>
                <w:rFonts w:hint="eastAsia"/>
              </w:rPr>
              <w:t>(3-20)</w:t>
            </w:r>
          </w:p>
        </w:tc>
      </w:tr>
      <w:tr w:rsidR="00FA31C5" w:rsidTr="00151E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7"/>
        </w:trPr>
        <w:tc>
          <w:tcPr>
            <w:tcW w:w="7523" w:type="dxa"/>
            <w:tcBorders>
              <w:top w:val="nil"/>
              <w:left w:val="nil"/>
              <w:bottom w:val="nil"/>
              <w:right w:val="nil"/>
            </w:tcBorders>
          </w:tcPr>
          <w:p w:rsidR="00FA31C5" w:rsidRPr="00387B17" w:rsidRDefault="00FA31C5" w:rsidP="00151EC0">
            <w:pPr>
              <w:pStyle w:val="a2"/>
              <w:spacing w:before="156" w:after="156"/>
              <w:ind w:firstLine="480"/>
            </w:pPr>
            <m:oMathPara>
              <m:oMath>
                <m:r>
                  <m:rPr>
                    <m:sty m:val="p"/>
                  </m:rPr>
                  <w:rPr>
                    <w:rFonts w:ascii="Cambria Math" w:hAnsi="Cambria Math" w:hint="eastAsia"/>
                  </w:rPr>
                  <m:t>召回率</m:t>
                </m:r>
                <m:r>
                  <m:rPr>
                    <m:sty m:val="p"/>
                  </m:rPr>
                  <w:rPr>
                    <w:rFonts w:ascii="Cambria Math" w:hAnsi="Cambria Math"/>
                  </w:rPr>
                  <m:t xml:space="preserve"> </m:t>
                </m:r>
                <m:r>
                  <m:rPr>
                    <m:sty m:val="p"/>
                  </m:rPr>
                  <w:rPr>
                    <w:rFonts w:ascii="Cambria Math" w:hAnsi="Cambria Math" w:hint="eastAsia"/>
                  </w:rPr>
                  <m:t>R=</m:t>
                </m:r>
                <m:f>
                  <m:fPr>
                    <m:ctrlPr>
                      <w:rPr>
                        <w:rFonts w:ascii="Cambria Math" w:hAnsi="Cambria Math"/>
                      </w:rPr>
                    </m:ctrlPr>
                  </m:fPr>
                  <m:num>
                    <m:r>
                      <m:rPr>
                        <m:sty m:val="p"/>
                      </m:rPr>
                      <w:rPr>
                        <w:rFonts w:ascii="Cambria Math" w:hAnsi="Cambria Math"/>
                      </w:rPr>
                      <m:t>抽取出正确的关系对的数量</m:t>
                    </m:r>
                  </m:num>
                  <m:den>
                    <m:r>
                      <m:rPr>
                        <m:sty m:val="p"/>
                      </m:rPr>
                      <w:rPr>
                        <w:rFonts w:ascii="Cambria Math" w:hAnsi="Cambria Math"/>
                      </w:rPr>
                      <m:t>实际存在的关系对的数量</m:t>
                    </m:r>
                  </m:den>
                </m:f>
              </m:oMath>
            </m:oMathPara>
          </w:p>
        </w:tc>
        <w:tc>
          <w:tcPr>
            <w:tcW w:w="919" w:type="dxa"/>
            <w:tcBorders>
              <w:top w:val="nil"/>
              <w:left w:val="nil"/>
              <w:bottom w:val="nil"/>
              <w:right w:val="nil"/>
            </w:tcBorders>
          </w:tcPr>
          <w:p w:rsidR="00FA31C5" w:rsidRDefault="00FA31C5" w:rsidP="00151EC0">
            <w:pPr>
              <w:pStyle w:val="a2"/>
              <w:spacing w:before="156" w:after="156"/>
              <w:ind w:firstLineChars="0" w:firstLine="0"/>
              <w:jc w:val="right"/>
            </w:pPr>
            <w:r>
              <w:rPr>
                <w:rFonts w:hint="eastAsia"/>
              </w:rPr>
              <w:t>(3-21)</w:t>
            </w:r>
          </w:p>
        </w:tc>
      </w:tr>
      <w:tr w:rsidR="00FA31C5" w:rsidTr="00151E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7"/>
        </w:trPr>
        <w:tc>
          <w:tcPr>
            <w:tcW w:w="7523" w:type="dxa"/>
            <w:tcBorders>
              <w:top w:val="nil"/>
              <w:left w:val="nil"/>
              <w:bottom w:val="nil"/>
              <w:right w:val="nil"/>
            </w:tcBorders>
          </w:tcPr>
          <w:p w:rsidR="00FA31C5" w:rsidRPr="00387B17" w:rsidRDefault="00FA31C5" w:rsidP="00151EC0">
            <w:pPr>
              <w:pStyle w:val="a2"/>
              <w:spacing w:before="156" w:after="156"/>
              <w:ind w:firstLineChars="0" w:firstLine="0"/>
              <w:rPr>
                <w:i/>
                <w:sz w:val="21"/>
                <w:szCs w:val="21"/>
              </w:rPr>
            </w:pPr>
            <m:oMathPara>
              <m:oMathParaPr>
                <m:jc m:val="center"/>
              </m:oMathParaPr>
              <m:oMath>
                <m:r>
                  <m:rPr>
                    <m:sty m:val="p"/>
                  </m:rPr>
                  <w:rPr>
                    <w:rFonts w:ascii="Cambria Math" w:hAnsi="Cambria Math" w:hint="eastAsia"/>
                  </w:rPr>
                  <m:t>F</m:t>
                </m:r>
                <m:r>
                  <m:rPr>
                    <m:sty m:val="p"/>
                  </m:rPr>
                  <w:rPr>
                    <w:rFonts w:ascii="Cambria Math" w:hAnsi="Cambria Math" w:hint="eastAsia"/>
                  </w:rPr>
                  <m:t>值</m:t>
                </m:r>
                <m:r>
                  <m:rPr>
                    <m:sty m:val="p"/>
                  </m:rPr>
                  <w:rPr>
                    <w:rFonts w:ascii="Cambria Math" w:hAnsi="Cambria Math"/>
                  </w:rPr>
                  <m:t xml:space="preserve">  F1=</m:t>
                </m:r>
                <m:f>
                  <m:fPr>
                    <m:ctrlPr>
                      <w:rPr>
                        <w:rFonts w:ascii="Cambria Math" w:hAnsi="Cambria Math"/>
                      </w:rPr>
                    </m:ctrlPr>
                  </m:fPr>
                  <m:num>
                    <m:r>
                      <w:rPr>
                        <w:rFonts w:ascii="Cambria Math" w:hAnsi="Cambria Math"/>
                      </w:rPr>
                      <m:t>2PR</m:t>
                    </m:r>
                  </m:num>
                  <m:den>
                    <m:r>
                      <w:rPr>
                        <w:rFonts w:ascii="Cambria Math" w:hAnsi="Cambria Math"/>
                      </w:rPr>
                      <m:t>P+R</m:t>
                    </m:r>
                  </m:den>
                </m:f>
                <m:r>
                  <w:rPr>
                    <w:rFonts w:ascii="Cambria Math" w:hAnsi="Cambria Math"/>
                  </w:rPr>
                  <m:t xml:space="preserve">    </m:t>
                </m:r>
              </m:oMath>
            </m:oMathPara>
          </w:p>
        </w:tc>
        <w:tc>
          <w:tcPr>
            <w:tcW w:w="919" w:type="dxa"/>
            <w:tcBorders>
              <w:top w:val="nil"/>
              <w:left w:val="nil"/>
              <w:bottom w:val="nil"/>
              <w:right w:val="nil"/>
            </w:tcBorders>
          </w:tcPr>
          <w:p w:rsidR="00FA31C5" w:rsidRDefault="00FA31C5" w:rsidP="00151EC0">
            <w:pPr>
              <w:pStyle w:val="a2"/>
              <w:spacing w:before="156" w:after="156"/>
              <w:ind w:firstLineChars="0" w:firstLine="0"/>
              <w:jc w:val="right"/>
            </w:pPr>
            <w:r>
              <w:rPr>
                <w:rFonts w:hint="eastAsia"/>
              </w:rPr>
              <w:t>(3-22)</w:t>
            </w:r>
          </w:p>
        </w:tc>
      </w:tr>
    </w:tbl>
    <w:p w:rsidR="00565092" w:rsidRDefault="00B66041" w:rsidP="00565092">
      <w:pPr>
        <w:pStyle w:val="3"/>
        <w:spacing w:before="156" w:after="156"/>
      </w:pPr>
      <w:bookmarkStart w:id="54" w:name="_Toc482002617"/>
      <w:r>
        <w:rPr>
          <w:rFonts w:hint="eastAsia"/>
        </w:rPr>
        <w:t>实验</w:t>
      </w:r>
      <w:r w:rsidR="00AE4940">
        <w:rPr>
          <w:rFonts w:hint="eastAsia"/>
        </w:rPr>
        <w:t>设置</w:t>
      </w:r>
      <w:bookmarkEnd w:id="54"/>
    </w:p>
    <w:p w:rsidR="003811B3" w:rsidRPr="003811B3" w:rsidRDefault="000722E3" w:rsidP="000722E3">
      <w:pPr>
        <w:pStyle w:val="a2"/>
        <w:spacing w:before="156" w:after="156"/>
        <w:ind w:firstLine="480"/>
      </w:pPr>
      <w:r>
        <w:rPr>
          <w:rFonts w:hint="eastAsia"/>
        </w:rPr>
        <w:t>1)</w:t>
      </w:r>
      <w:r w:rsidR="003811B3" w:rsidRPr="003811B3">
        <w:rPr>
          <w:rFonts w:hint="eastAsia"/>
        </w:rPr>
        <w:t>本文选取了英文维基作为训练词向量的语料库，一共包含</w:t>
      </w:r>
      <w:r w:rsidR="003811B3" w:rsidRPr="003811B3">
        <w:rPr>
          <w:rFonts w:hint="eastAsia"/>
        </w:rPr>
        <w:t>375</w:t>
      </w:r>
      <w:r w:rsidR="003811B3" w:rsidRPr="003811B3">
        <w:rPr>
          <w:rFonts w:hint="eastAsia"/>
        </w:rPr>
        <w:t>万篇文章</w:t>
      </w:r>
      <w:r w:rsidR="00AD0B15">
        <w:rPr>
          <w:rStyle w:val="afd"/>
        </w:rPr>
        <w:footnoteReference w:id="11"/>
      </w:r>
      <w:r w:rsidR="003811B3" w:rsidRPr="003811B3">
        <w:rPr>
          <w:rFonts w:hint="eastAsia"/>
        </w:rPr>
        <w:t>，经过简单的预处理操作后得到一个约</w:t>
      </w:r>
      <w:r w:rsidR="003811B3" w:rsidRPr="003811B3">
        <w:rPr>
          <w:rFonts w:hint="eastAsia"/>
        </w:rPr>
        <w:t>11G</w:t>
      </w:r>
      <w:r w:rsidR="003811B3" w:rsidRPr="003811B3">
        <w:rPr>
          <w:rFonts w:hint="eastAsia"/>
        </w:rPr>
        <w:t>大小的文本文件</w:t>
      </w:r>
      <w:r w:rsidR="003811B3" w:rsidRPr="003811B3">
        <w:rPr>
          <w:rFonts w:hint="eastAsia"/>
        </w:rPr>
        <w:t>wiki.en.text</w:t>
      </w:r>
      <w:r w:rsidR="003811B3" w:rsidRPr="003811B3">
        <w:rPr>
          <w:rFonts w:hint="eastAsia"/>
        </w:rPr>
        <w:t>。其中训练时所用的参数见表格</w:t>
      </w:r>
      <w:r w:rsidR="00651E8D">
        <w:rPr>
          <w:rFonts w:hint="eastAsia"/>
        </w:rPr>
        <w:t>3-2</w:t>
      </w:r>
      <w:r w:rsidR="003811B3" w:rsidRPr="003811B3">
        <w:rPr>
          <w:rFonts w:hint="eastAsia"/>
        </w:rPr>
        <w:t>。</w:t>
      </w:r>
    </w:p>
    <w:p w:rsidR="006E42A5" w:rsidRPr="00E22C20" w:rsidRDefault="006E42A5" w:rsidP="006E42A5">
      <w:pPr>
        <w:widowControl/>
        <w:jc w:val="center"/>
        <w:rPr>
          <w:sz w:val="22"/>
          <w:szCs w:val="22"/>
        </w:rPr>
      </w:pPr>
      <w:r w:rsidRPr="00E22C20">
        <w:rPr>
          <w:rFonts w:hint="eastAsia"/>
          <w:sz w:val="22"/>
          <w:szCs w:val="22"/>
        </w:rPr>
        <w:t>表</w:t>
      </w:r>
      <w:r w:rsidR="00651E8D">
        <w:rPr>
          <w:rFonts w:hint="eastAsia"/>
          <w:sz w:val="22"/>
          <w:szCs w:val="22"/>
        </w:rPr>
        <w:t xml:space="preserve"> 3-2</w:t>
      </w:r>
      <w:r w:rsidRPr="00E22C20">
        <w:rPr>
          <w:sz w:val="22"/>
          <w:szCs w:val="22"/>
        </w:rPr>
        <w:t xml:space="preserve"> </w:t>
      </w:r>
      <w:r w:rsidRPr="00E22C20">
        <w:rPr>
          <w:rFonts w:hint="eastAsia"/>
          <w:sz w:val="22"/>
          <w:szCs w:val="22"/>
        </w:rPr>
        <w:t>训练词向量参数</w:t>
      </w:r>
    </w:p>
    <w:tbl>
      <w:tblPr>
        <w:tblStyle w:val="af0"/>
        <w:tblW w:w="0" w:type="auto"/>
        <w:tblInd w:w="2830" w:type="dxa"/>
        <w:tblLook w:val="04A0" w:firstRow="1" w:lastRow="0" w:firstColumn="1" w:lastColumn="0" w:noHBand="0" w:noVBand="1"/>
      </w:tblPr>
      <w:tblGrid>
        <w:gridCol w:w="1619"/>
        <w:gridCol w:w="2224"/>
      </w:tblGrid>
      <w:tr w:rsidR="006E42A5" w:rsidTr="00151EC0">
        <w:trPr>
          <w:trHeight w:hRule="exact" w:val="454"/>
        </w:trPr>
        <w:tc>
          <w:tcPr>
            <w:tcW w:w="1619" w:type="dxa"/>
          </w:tcPr>
          <w:p w:rsidR="006E42A5" w:rsidRDefault="006E42A5" w:rsidP="00151EC0">
            <w:pPr>
              <w:pStyle w:val="a2"/>
              <w:spacing w:before="156" w:after="156"/>
              <w:ind w:firstLineChars="0" w:firstLine="0"/>
            </w:pPr>
            <w:r>
              <w:rPr>
                <w:rFonts w:hint="eastAsia"/>
              </w:rPr>
              <w:t>词向量维度</w:t>
            </w:r>
          </w:p>
        </w:tc>
        <w:tc>
          <w:tcPr>
            <w:tcW w:w="2224" w:type="dxa"/>
          </w:tcPr>
          <w:p w:rsidR="006E42A5" w:rsidRDefault="006E42A5" w:rsidP="00151EC0">
            <w:pPr>
              <w:pStyle w:val="a2"/>
              <w:spacing w:before="156" w:after="156"/>
              <w:ind w:firstLineChars="0" w:firstLine="0"/>
              <w:jc w:val="left"/>
            </w:pPr>
            <w:r>
              <w:rPr>
                <w:rFonts w:hint="eastAsia"/>
              </w:rPr>
              <w:t>200</w:t>
            </w:r>
          </w:p>
        </w:tc>
      </w:tr>
      <w:tr w:rsidR="006E42A5" w:rsidTr="00151EC0">
        <w:trPr>
          <w:trHeight w:hRule="exact" w:val="454"/>
        </w:trPr>
        <w:tc>
          <w:tcPr>
            <w:tcW w:w="1619" w:type="dxa"/>
          </w:tcPr>
          <w:p w:rsidR="006E42A5" w:rsidRDefault="006E42A5" w:rsidP="00151EC0">
            <w:pPr>
              <w:pStyle w:val="a2"/>
              <w:spacing w:before="156" w:after="156"/>
              <w:ind w:firstLineChars="0" w:firstLine="0"/>
            </w:pPr>
            <w:r>
              <w:rPr>
                <w:rFonts w:hint="eastAsia"/>
              </w:rPr>
              <w:t>窗口大小</w:t>
            </w:r>
          </w:p>
        </w:tc>
        <w:tc>
          <w:tcPr>
            <w:tcW w:w="2224" w:type="dxa"/>
          </w:tcPr>
          <w:p w:rsidR="006E42A5" w:rsidRDefault="006E42A5" w:rsidP="00151EC0">
            <w:pPr>
              <w:pStyle w:val="a2"/>
              <w:spacing w:before="156" w:after="156"/>
              <w:ind w:firstLineChars="0" w:firstLine="0"/>
              <w:jc w:val="left"/>
            </w:pPr>
            <w:r>
              <w:rPr>
                <w:rFonts w:hint="eastAsia"/>
              </w:rPr>
              <w:t>5</w:t>
            </w:r>
          </w:p>
        </w:tc>
      </w:tr>
      <w:tr w:rsidR="006E42A5" w:rsidTr="00151EC0">
        <w:trPr>
          <w:trHeight w:hRule="exact" w:val="454"/>
        </w:trPr>
        <w:tc>
          <w:tcPr>
            <w:tcW w:w="1619" w:type="dxa"/>
          </w:tcPr>
          <w:p w:rsidR="006E42A5" w:rsidRDefault="006E42A5" w:rsidP="00151EC0">
            <w:pPr>
              <w:pStyle w:val="a2"/>
              <w:spacing w:before="156" w:after="156"/>
              <w:ind w:firstLineChars="0" w:firstLine="0"/>
            </w:pPr>
            <w:r>
              <w:rPr>
                <w:rFonts w:hint="eastAsia"/>
              </w:rPr>
              <w:t>训练算法</w:t>
            </w:r>
          </w:p>
        </w:tc>
        <w:tc>
          <w:tcPr>
            <w:tcW w:w="2224" w:type="dxa"/>
          </w:tcPr>
          <w:p w:rsidR="006E42A5" w:rsidRDefault="006E42A5" w:rsidP="00151EC0">
            <w:pPr>
              <w:pStyle w:val="a2"/>
              <w:spacing w:before="156" w:after="156"/>
              <w:ind w:firstLineChars="0" w:firstLine="0"/>
              <w:jc w:val="left"/>
            </w:pPr>
            <w:r w:rsidRPr="000E6290">
              <w:t>hierarchical softmax</w:t>
            </w:r>
          </w:p>
        </w:tc>
      </w:tr>
      <w:tr w:rsidR="006E42A5" w:rsidTr="00151EC0">
        <w:trPr>
          <w:trHeight w:hRule="exact" w:val="454"/>
        </w:trPr>
        <w:tc>
          <w:tcPr>
            <w:tcW w:w="1619" w:type="dxa"/>
          </w:tcPr>
          <w:p w:rsidR="006E42A5" w:rsidRDefault="006E42A5" w:rsidP="00151EC0">
            <w:pPr>
              <w:pStyle w:val="a2"/>
              <w:spacing w:before="156" w:after="156"/>
              <w:ind w:firstLineChars="0" w:firstLine="0"/>
            </w:pPr>
            <w:r>
              <w:rPr>
                <w:rFonts w:hint="eastAsia"/>
              </w:rPr>
              <w:t>采样阈值</w:t>
            </w:r>
          </w:p>
        </w:tc>
        <w:tc>
          <w:tcPr>
            <w:tcW w:w="2224" w:type="dxa"/>
          </w:tcPr>
          <w:p w:rsidR="006E42A5" w:rsidRDefault="006E42A5" w:rsidP="00151EC0">
            <w:pPr>
              <w:pStyle w:val="a2"/>
              <w:spacing w:before="156" w:after="156"/>
              <w:ind w:firstLineChars="0" w:firstLine="0"/>
              <w:jc w:val="left"/>
            </w:pPr>
            <w:r w:rsidRPr="000E6290">
              <w:t>1e-3</w:t>
            </w:r>
          </w:p>
        </w:tc>
      </w:tr>
    </w:tbl>
    <w:p w:rsidR="006E42A5" w:rsidRDefault="006E42A5" w:rsidP="006E42A5">
      <w:pPr>
        <w:pStyle w:val="a2"/>
        <w:spacing w:before="156" w:after="156"/>
        <w:ind w:firstLine="480"/>
        <w:jc w:val="left"/>
      </w:pPr>
      <w:r>
        <w:rPr>
          <w:rFonts w:hint="eastAsia"/>
        </w:rPr>
        <w:lastRenderedPageBreak/>
        <w:t>训练结束后将得到一个所有词语的词向量矩阵，并以二进制形式存于文件</w:t>
      </w:r>
      <w:r w:rsidR="00CA7F07" w:rsidRPr="00CA7F07">
        <w:t>wiki_english_word2vec(Google).model</w:t>
      </w:r>
      <w:r>
        <w:rPr>
          <w:rFonts w:hint="eastAsia"/>
        </w:rPr>
        <w:t>中，通过加载这个文件到内存中便可以得到指定词语的词向量以及计算词与词之间的语义距离。</w:t>
      </w:r>
    </w:p>
    <w:p w:rsidR="002B0795" w:rsidRDefault="00536084" w:rsidP="006E42A5">
      <w:pPr>
        <w:pStyle w:val="a2"/>
        <w:spacing w:before="156" w:after="156"/>
        <w:ind w:firstLine="480"/>
      </w:pPr>
      <w:r>
        <w:rPr>
          <w:rFonts w:hint="eastAsia"/>
        </w:rPr>
        <w:t>2</w:t>
      </w:r>
      <w:r>
        <w:t>)</w:t>
      </w:r>
      <w:r w:rsidR="00103789" w:rsidRPr="00103789">
        <w:rPr>
          <w:rFonts w:hint="eastAsia"/>
        </w:rPr>
        <w:t>卷积神经网络中滤波器窗口大小设置为</w:t>
      </w:r>
      <w:r w:rsidR="00103789" w:rsidRPr="00103789">
        <w:rPr>
          <w:rFonts w:hint="eastAsia"/>
        </w:rPr>
        <w:t>3</w:t>
      </w:r>
      <w:r w:rsidR="00103789" w:rsidRPr="00103789">
        <w:rPr>
          <w:rFonts w:hint="eastAsia"/>
        </w:rPr>
        <w:t>，</w:t>
      </w:r>
      <w:r w:rsidR="00103789" w:rsidRPr="00103789">
        <w:rPr>
          <w:rFonts w:hint="eastAsia"/>
        </w:rPr>
        <w:t>4</w:t>
      </w:r>
      <w:r w:rsidR="00103789" w:rsidRPr="00103789">
        <w:rPr>
          <w:rFonts w:hint="eastAsia"/>
        </w:rPr>
        <w:t>，</w:t>
      </w:r>
      <w:r w:rsidR="00103789" w:rsidRPr="00103789">
        <w:rPr>
          <w:rFonts w:hint="eastAsia"/>
        </w:rPr>
        <w:t>5</w:t>
      </w:r>
      <w:r w:rsidR="00103789" w:rsidRPr="00103789">
        <w:rPr>
          <w:rFonts w:hint="eastAsia"/>
        </w:rPr>
        <w:t>，每种窗口对应</w:t>
      </w:r>
      <w:r w:rsidR="00103789" w:rsidRPr="00103789">
        <w:rPr>
          <w:rFonts w:hint="eastAsia"/>
        </w:rPr>
        <w:t>100</w:t>
      </w:r>
      <w:r w:rsidR="00103789" w:rsidRPr="00103789">
        <w:rPr>
          <w:rFonts w:hint="eastAsia"/>
        </w:rPr>
        <w:t>种不同的滤波器将会对应产生</w:t>
      </w:r>
      <w:r w:rsidR="00103789" w:rsidRPr="00103789">
        <w:rPr>
          <w:rFonts w:hint="eastAsia"/>
        </w:rPr>
        <w:t>100</w:t>
      </w:r>
      <w:r w:rsidR="00103789" w:rsidRPr="00103789">
        <w:rPr>
          <w:rFonts w:hint="eastAsia"/>
        </w:rPr>
        <w:t>个特征图谱。</w:t>
      </w:r>
      <w:r w:rsidR="009B7BAC">
        <w:rPr>
          <w:rFonts w:hint="eastAsia"/>
        </w:rPr>
        <w:t>D</w:t>
      </w:r>
      <w:r w:rsidR="009B7BAC">
        <w:t>ropout</w:t>
      </w:r>
      <w:r w:rsidR="009B7BAC">
        <w:t>率设置为</w:t>
      </w:r>
      <w:r w:rsidR="009B7BAC">
        <w:t>0.5</w:t>
      </w:r>
      <w:r w:rsidR="009B7BAC">
        <w:t>，</w:t>
      </w:r>
      <m:oMath>
        <m:r>
          <w:rPr>
            <w:rFonts w:ascii="Cambria Math" w:hAnsi="Cambria Math"/>
          </w:rPr>
          <m:t>λ</m:t>
        </m:r>
      </m:oMath>
      <w:r w:rsidR="009B7BAC" w:rsidRPr="00A84AF9">
        <w:t xml:space="preserve"> </w:t>
      </w:r>
      <w:r w:rsidR="009B7BAC">
        <w:t>设置为</w:t>
      </w:r>
      <w:r w:rsidR="009B7BAC">
        <w:t>3</w:t>
      </w:r>
      <w:r w:rsidR="009B7BAC">
        <w:t>，</w:t>
      </w:r>
      <w:r w:rsidR="009B7BAC" w:rsidRPr="00A84AF9">
        <w:t>mini-batch</w:t>
      </w:r>
      <w:r w:rsidR="009B7BAC">
        <w:t>大小设置为</w:t>
      </w:r>
      <w:r w:rsidR="009B7BAC">
        <w:t>50</w:t>
      </w:r>
      <w:r w:rsidR="000B041F">
        <w:t>。实际训练中根据十折交叉法的结果来计算模型的准确率、召回率和</w:t>
      </w:r>
      <w:r w:rsidR="000B041F">
        <w:t>F</w:t>
      </w:r>
      <w:r w:rsidR="000B041F">
        <w:t>值</w:t>
      </w:r>
      <w:r w:rsidR="009D3044">
        <w:rPr>
          <w:rFonts w:hint="eastAsia"/>
        </w:rPr>
        <w:t>。</w:t>
      </w:r>
      <w:r w:rsidR="009D3044">
        <w:t>将总的数据集平均划分成十份，每次将其中的九份作为训练数据集，剩下的一份作为测试数据集。</w:t>
      </w:r>
    </w:p>
    <w:p w:rsidR="002B0795" w:rsidRPr="00E22C20" w:rsidRDefault="002B0795" w:rsidP="002B0795">
      <w:pPr>
        <w:widowControl/>
        <w:jc w:val="center"/>
        <w:rPr>
          <w:sz w:val="22"/>
          <w:szCs w:val="22"/>
        </w:rPr>
      </w:pPr>
      <w:r w:rsidRPr="00E22C20">
        <w:rPr>
          <w:rFonts w:hint="eastAsia"/>
          <w:sz w:val="22"/>
          <w:szCs w:val="22"/>
        </w:rPr>
        <w:t>表</w:t>
      </w:r>
      <w:r>
        <w:rPr>
          <w:rFonts w:hint="eastAsia"/>
          <w:sz w:val="22"/>
          <w:szCs w:val="22"/>
        </w:rPr>
        <w:t xml:space="preserve"> 3-2</w:t>
      </w:r>
      <w:r w:rsidRPr="00E22C20">
        <w:rPr>
          <w:sz w:val="22"/>
          <w:szCs w:val="22"/>
        </w:rPr>
        <w:t xml:space="preserve"> </w:t>
      </w:r>
      <w:r w:rsidR="002F7C86">
        <w:rPr>
          <w:rFonts w:hint="eastAsia"/>
          <w:sz w:val="22"/>
          <w:szCs w:val="22"/>
        </w:rPr>
        <w:t>CNN</w:t>
      </w:r>
      <w:r w:rsidR="00290B6F">
        <w:rPr>
          <w:rFonts w:hint="eastAsia"/>
          <w:sz w:val="22"/>
          <w:szCs w:val="22"/>
        </w:rPr>
        <w:t>参数</w:t>
      </w:r>
      <w:r w:rsidR="009D0916">
        <w:rPr>
          <w:rFonts w:hint="eastAsia"/>
          <w:sz w:val="22"/>
          <w:szCs w:val="22"/>
        </w:rPr>
        <w:t>设置</w:t>
      </w:r>
    </w:p>
    <w:tbl>
      <w:tblPr>
        <w:tblStyle w:val="af0"/>
        <w:tblW w:w="0" w:type="auto"/>
        <w:tblInd w:w="2830" w:type="dxa"/>
        <w:tblLook w:val="04A0" w:firstRow="1" w:lastRow="0" w:firstColumn="1" w:lastColumn="0" w:noHBand="0" w:noVBand="1"/>
      </w:tblPr>
      <w:tblGrid>
        <w:gridCol w:w="1619"/>
        <w:gridCol w:w="2224"/>
      </w:tblGrid>
      <w:tr w:rsidR="002B0795" w:rsidTr="003774F2">
        <w:trPr>
          <w:trHeight w:hRule="exact" w:val="454"/>
        </w:trPr>
        <w:tc>
          <w:tcPr>
            <w:tcW w:w="1619" w:type="dxa"/>
          </w:tcPr>
          <w:p w:rsidR="002B0795" w:rsidRPr="00DB295A" w:rsidRDefault="00DB295A" w:rsidP="00802864">
            <w:pPr>
              <w:pStyle w:val="a2"/>
              <w:spacing w:before="156" w:after="156"/>
              <w:ind w:firstLineChars="0" w:firstLine="0"/>
              <w:rPr>
                <w:i/>
              </w:rPr>
            </w:pPr>
            <w:r w:rsidRPr="00DB295A">
              <w:rPr>
                <w:rFonts w:hint="eastAsia"/>
                <w:i/>
              </w:rPr>
              <w:t>h</w:t>
            </w:r>
          </w:p>
        </w:tc>
        <w:tc>
          <w:tcPr>
            <w:tcW w:w="2224" w:type="dxa"/>
          </w:tcPr>
          <w:p w:rsidR="002B0795" w:rsidRDefault="00DB295A" w:rsidP="003774F2">
            <w:pPr>
              <w:pStyle w:val="a2"/>
              <w:spacing w:before="156" w:after="156"/>
              <w:ind w:firstLineChars="0" w:firstLine="0"/>
              <w:jc w:val="left"/>
            </w:pPr>
            <w:r>
              <w:rPr>
                <w:rFonts w:hint="eastAsia"/>
              </w:rPr>
              <w:t>3</w:t>
            </w:r>
            <w:r>
              <w:rPr>
                <w:rFonts w:hint="eastAsia"/>
              </w:rPr>
              <w:t>、</w:t>
            </w:r>
            <w:r>
              <w:rPr>
                <w:rFonts w:hint="eastAsia"/>
              </w:rPr>
              <w:t>4</w:t>
            </w:r>
            <w:r>
              <w:rPr>
                <w:rFonts w:hint="eastAsia"/>
              </w:rPr>
              <w:t>、</w:t>
            </w:r>
            <w:r>
              <w:rPr>
                <w:rFonts w:hint="eastAsia"/>
              </w:rPr>
              <w:t>5</w:t>
            </w:r>
          </w:p>
        </w:tc>
      </w:tr>
      <w:tr w:rsidR="002B0795" w:rsidTr="003774F2">
        <w:trPr>
          <w:trHeight w:hRule="exact" w:val="454"/>
        </w:trPr>
        <w:tc>
          <w:tcPr>
            <w:tcW w:w="1619" w:type="dxa"/>
          </w:tcPr>
          <w:p w:rsidR="002B0795" w:rsidRDefault="000744E5" w:rsidP="003774F2">
            <w:pPr>
              <w:pStyle w:val="a2"/>
              <w:spacing w:before="156" w:after="156"/>
              <w:ind w:firstLineChars="0" w:firstLine="0"/>
            </w:pPr>
            <w:r>
              <w:rPr>
                <w:rFonts w:hint="eastAsia"/>
              </w:rPr>
              <w:t>f</w:t>
            </w:r>
            <w:r w:rsidR="00DB295A">
              <w:rPr>
                <w:rFonts w:hint="eastAsia"/>
              </w:rPr>
              <w:t>ilter</w:t>
            </w:r>
            <w:r w:rsidR="00DB295A">
              <w:t xml:space="preserve"> </w:t>
            </w:r>
            <w:r w:rsidR="00DB295A">
              <w:rPr>
                <w:rFonts w:hint="eastAsia"/>
              </w:rPr>
              <w:t>size</w:t>
            </w:r>
          </w:p>
        </w:tc>
        <w:tc>
          <w:tcPr>
            <w:tcW w:w="2224" w:type="dxa"/>
          </w:tcPr>
          <w:p w:rsidR="002B0795" w:rsidRDefault="00DB295A" w:rsidP="003774F2">
            <w:pPr>
              <w:pStyle w:val="a2"/>
              <w:spacing w:before="156" w:after="156"/>
              <w:ind w:firstLineChars="0" w:firstLine="0"/>
              <w:jc w:val="left"/>
            </w:pPr>
            <w:r>
              <w:rPr>
                <w:rFonts w:hint="eastAsia"/>
              </w:rPr>
              <w:t>100</w:t>
            </w:r>
          </w:p>
        </w:tc>
      </w:tr>
      <w:tr w:rsidR="002B0795" w:rsidTr="003774F2">
        <w:trPr>
          <w:trHeight w:hRule="exact" w:val="454"/>
        </w:trPr>
        <w:tc>
          <w:tcPr>
            <w:tcW w:w="1619" w:type="dxa"/>
          </w:tcPr>
          <w:p w:rsidR="002B0795" w:rsidRDefault="00816C6C" w:rsidP="003774F2">
            <w:pPr>
              <w:pStyle w:val="a2"/>
              <w:spacing w:before="156" w:after="156"/>
              <w:ind w:firstLineChars="0" w:firstLine="0"/>
            </w:pPr>
            <w:r>
              <w:t>Drop rate</w:t>
            </w:r>
          </w:p>
        </w:tc>
        <w:tc>
          <w:tcPr>
            <w:tcW w:w="2224" w:type="dxa"/>
          </w:tcPr>
          <w:p w:rsidR="002B0795" w:rsidRDefault="00816C6C" w:rsidP="003774F2">
            <w:pPr>
              <w:pStyle w:val="a2"/>
              <w:spacing w:before="156" w:after="156"/>
              <w:ind w:firstLineChars="0" w:firstLine="0"/>
              <w:jc w:val="left"/>
            </w:pPr>
            <w:r>
              <w:t>0.5</w:t>
            </w:r>
          </w:p>
        </w:tc>
      </w:tr>
      <w:tr w:rsidR="002B0795" w:rsidTr="003774F2">
        <w:trPr>
          <w:trHeight w:hRule="exact" w:val="454"/>
        </w:trPr>
        <w:tc>
          <w:tcPr>
            <w:tcW w:w="1619" w:type="dxa"/>
          </w:tcPr>
          <w:p w:rsidR="002B0795" w:rsidRDefault="002B302E" w:rsidP="003774F2">
            <w:pPr>
              <w:pStyle w:val="a2"/>
              <w:spacing w:before="156" w:after="156"/>
              <w:ind w:firstLineChars="0" w:firstLine="0"/>
            </w:pPr>
            <w:r w:rsidRPr="00A84AF9">
              <w:t>mini-batch</w:t>
            </w:r>
          </w:p>
        </w:tc>
        <w:tc>
          <w:tcPr>
            <w:tcW w:w="2224" w:type="dxa"/>
          </w:tcPr>
          <w:p w:rsidR="002B0795" w:rsidRDefault="002B302E" w:rsidP="003774F2">
            <w:pPr>
              <w:pStyle w:val="a2"/>
              <w:spacing w:before="156" w:after="156"/>
              <w:ind w:firstLineChars="0" w:firstLine="0"/>
              <w:jc w:val="left"/>
            </w:pPr>
            <w:r>
              <w:t>50</w:t>
            </w:r>
          </w:p>
        </w:tc>
      </w:tr>
      <w:tr w:rsidR="00802864" w:rsidTr="003774F2">
        <w:trPr>
          <w:trHeight w:hRule="exact" w:val="454"/>
        </w:trPr>
        <w:tc>
          <w:tcPr>
            <w:tcW w:w="1619" w:type="dxa"/>
          </w:tcPr>
          <w:p w:rsidR="00802864" w:rsidRPr="00A84AF9" w:rsidRDefault="00BA1146" w:rsidP="003774F2">
            <w:pPr>
              <w:pStyle w:val="a2"/>
              <w:spacing w:before="156" w:after="156"/>
              <w:ind w:firstLineChars="0" w:firstLine="0"/>
            </w:pPr>
            <w:r>
              <w:t>L</w:t>
            </w:r>
            <w:r>
              <w:rPr>
                <w:rFonts w:hint="eastAsia"/>
              </w:rPr>
              <w:t xml:space="preserve">earning </w:t>
            </w:r>
            <w:r>
              <w:t>rate</w:t>
            </w:r>
          </w:p>
        </w:tc>
        <w:tc>
          <w:tcPr>
            <w:tcW w:w="2224" w:type="dxa"/>
          </w:tcPr>
          <w:p w:rsidR="00802864" w:rsidRDefault="00BA1146" w:rsidP="003774F2">
            <w:pPr>
              <w:pStyle w:val="a2"/>
              <w:spacing w:before="156" w:after="156"/>
              <w:ind w:firstLineChars="0" w:firstLine="0"/>
              <w:jc w:val="left"/>
            </w:pPr>
            <w:r>
              <w:rPr>
                <w:rFonts w:hint="eastAsia"/>
              </w:rPr>
              <w:t>0.01</w:t>
            </w:r>
          </w:p>
        </w:tc>
      </w:tr>
      <w:tr w:rsidR="00840445" w:rsidTr="003774F2">
        <w:trPr>
          <w:trHeight w:hRule="exact" w:val="454"/>
        </w:trPr>
        <w:tc>
          <w:tcPr>
            <w:tcW w:w="1619" w:type="dxa"/>
          </w:tcPr>
          <w:p w:rsidR="00840445" w:rsidRDefault="00840445" w:rsidP="003774F2">
            <w:pPr>
              <w:pStyle w:val="a2"/>
              <w:spacing w:before="156" w:after="156"/>
              <w:ind w:firstLineChars="0" w:firstLine="0"/>
            </w:pPr>
            <w:r>
              <w:t>H</w:t>
            </w:r>
            <w:r>
              <w:rPr>
                <w:rFonts w:hint="eastAsia"/>
              </w:rPr>
              <w:t>idden</w:t>
            </w:r>
            <w:r>
              <w:t xml:space="preserve"> layer 1</w:t>
            </w:r>
          </w:p>
        </w:tc>
        <w:tc>
          <w:tcPr>
            <w:tcW w:w="2224" w:type="dxa"/>
          </w:tcPr>
          <w:p w:rsidR="00840445" w:rsidRDefault="00840445" w:rsidP="003774F2">
            <w:pPr>
              <w:pStyle w:val="a2"/>
              <w:spacing w:before="156" w:after="156"/>
              <w:ind w:firstLineChars="0" w:firstLine="0"/>
              <w:jc w:val="left"/>
            </w:pPr>
            <w:r>
              <w:rPr>
                <w:rFonts w:hint="eastAsia"/>
              </w:rPr>
              <w:t>200</w:t>
            </w:r>
          </w:p>
        </w:tc>
      </w:tr>
      <w:tr w:rsidR="00840445" w:rsidTr="003774F2">
        <w:trPr>
          <w:trHeight w:hRule="exact" w:val="454"/>
        </w:trPr>
        <w:tc>
          <w:tcPr>
            <w:tcW w:w="1619" w:type="dxa"/>
          </w:tcPr>
          <w:p w:rsidR="00840445" w:rsidRDefault="00840445" w:rsidP="003774F2">
            <w:pPr>
              <w:pStyle w:val="a2"/>
              <w:spacing w:before="156" w:after="156"/>
              <w:ind w:firstLineChars="0" w:firstLine="0"/>
            </w:pPr>
            <w:r>
              <w:t>H</w:t>
            </w:r>
            <w:r>
              <w:rPr>
                <w:rFonts w:hint="eastAsia"/>
              </w:rPr>
              <w:t xml:space="preserve">idden </w:t>
            </w:r>
            <w:r>
              <w:t>layer2</w:t>
            </w:r>
          </w:p>
        </w:tc>
        <w:tc>
          <w:tcPr>
            <w:tcW w:w="2224" w:type="dxa"/>
          </w:tcPr>
          <w:p w:rsidR="00840445" w:rsidRDefault="00840445" w:rsidP="003774F2">
            <w:pPr>
              <w:pStyle w:val="a2"/>
              <w:spacing w:before="156" w:after="156"/>
              <w:ind w:firstLineChars="0" w:firstLine="0"/>
              <w:jc w:val="left"/>
            </w:pPr>
            <w:r>
              <w:rPr>
                <w:rFonts w:hint="eastAsia"/>
              </w:rPr>
              <w:t>100</w:t>
            </w:r>
          </w:p>
        </w:tc>
      </w:tr>
    </w:tbl>
    <w:p w:rsidR="00BF6C8D" w:rsidRDefault="00457E58" w:rsidP="002B0795">
      <w:pPr>
        <w:pStyle w:val="3"/>
        <w:spacing w:before="156" w:after="156"/>
      </w:pPr>
      <w:bookmarkStart w:id="55" w:name="_Toc482002618"/>
      <w:r>
        <w:rPr>
          <w:rFonts w:hint="eastAsia"/>
        </w:rPr>
        <w:t>实验</w:t>
      </w:r>
      <w:r w:rsidR="00605DD6">
        <w:t>结果及分析</w:t>
      </w:r>
      <w:bookmarkEnd w:id="55"/>
    </w:p>
    <w:p w:rsidR="00BF6C8D" w:rsidRPr="005D6BB2" w:rsidRDefault="00BF6C8D" w:rsidP="00BF6C8D">
      <w:pPr>
        <w:widowControl/>
        <w:jc w:val="center"/>
        <w:rPr>
          <w:rFonts w:eastAsiaTheme="minorEastAsia"/>
          <w:sz w:val="22"/>
          <w:szCs w:val="22"/>
        </w:rPr>
      </w:pPr>
      <w:r w:rsidRPr="005D6BB2">
        <w:rPr>
          <w:rFonts w:eastAsiaTheme="minorEastAsia" w:hint="eastAsia"/>
          <w:sz w:val="22"/>
          <w:szCs w:val="22"/>
        </w:rPr>
        <w:t>表</w:t>
      </w:r>
      <w:r w:rsidRPr="005D6BB2">
        <w:rPr>
          <w:rFonts w:eastAsiaTheme="minorEastAsia" w:hint="eastAsia"/>
          <w:sz w:val="22"/>
          <w:szCs w:val="22"/>
        </w:rPr>
        <w:t xml:space="preserve">3-3 </w:t>
      </w:r>
      <w:r w:rsidR="00E13AF8">
        <w:rPr>
          <w:rFonts w:eastAsiaTheme="minorEastAsia" w:hint="eastAsia"/>
          <w:sz w:val="22"/>
          <w:szCs w:val="22"/>
        </w:rPr>
        <w:t>基于</w:t>
      </w:r>
      <w:r w:rsidRPr="005D6BB2">
        <w:rPr>
          <w:rFonts w:eastAsiaTheme="minorEastAsia" w:hint="eastAsia"/>
          <w:sz w:val="22"/>
          <w:szCs w:val="22"/>
        </w:rPr>
        <w:t>词向量加权</w:t>
      </w:r>
      <w:r w:rsidR="00AF4DA0">
        <w:rPr>
          <w:rFonts w:eastAsiaTheme="minorEastAsia" w:hint="eastAsia"/>
          <w:sz w:val="22"/>
          <w:szCs w:val="22"/>
        </w:rPr>
        <w:t>的朴素贝叶斯分类</w:t>
      </w:r>
      <w:r w:rsidRPr="005D6BB2">
        <w:rPr>
          <w:rFonts w:eastAsiaTheme="minorEastAsia" w:hint="eastAsia"/>
          <w:sz w:val="22"/>
          <w:szCs w:val="22"/>
        </w:rPr>
        <w:t>实验结果</w:t>
      </w:r>
    </w:p>
    <w:tbl>
      <w:tblPr>
        <w:tblStyle w:val="af0"/>
        <w:tblW w:w="5136" w:type="dxa"/>
        <w:jc w:val="center"/>
        <w:tblLook w:val="04A0" w:firstRow="1" w:lastRow="0" w:firstColumn="1" w:lastColumn="0" w:noHBand="0" w:noVBand="1"/>
      </w:tblPr>
      <w:tblGrid>
        <w:gridCol w:w="1371"/>
        <w:gridCol w:w="1025"/>
        <w:gridCol w:w="1370"/>
        <w:gridCol w:w="1370"/>
      </w:tblGrid>
      <w:tr w:rsidR="00BF6C8D" w:rsidTr="003774F2">
        <w:trPr>
          <w:trHeight w:hRule="exact" w:val="416"/>
          <w:jc w:val="center"/>
        </w:trPr>
        <w:tc>
          <w:tcPr>
            <w:tcW w:w="0" w:type="auto"/>
          </w:tcPr>
          <w:p w:rsidR="00BF6C8D" w:rsidRPr="0085074D" w:rsidRDefault="00BF6C8D" w:rsidP="003774F2">
            <w:pPr>
              <w:pStyle w:val="a2"/>
              <w:spacing w:before="156" w:after="156"/>
              <w:ind w:firstLineChars="0" w:firstLine="0"/>
              <w:jc w:val="center"/>
            </w:pPr>
            <w:r w:rsidRPr="0085074D">
              <w:t>Precision</w:t>
            </w:r>
          </w:p>
        </w:tc>
        <w:tc>
          <w:tcPr>
            <w:tcW w:w="0" w:type="auto"/>
          </w:tcPr>
          <w:p w:rsidR="00BF6C8D" w:rsidRPr="0085074D" w:rsidRDefault="00BF6C8D" w:rsidP="003774F2">
            <w:pPr>
              <w:pStyle w:val="a2"/>
              <w:spacing w:before="156" w:after="156"/>
              <w:ind w:firstLineChars="0" w:firstLine="0"/>
              <w:jc w:val="center"/>
            </w:pPr>
            <w:r w:rsidRPr="0085074D">
              <w:t xml:space="preserve">Recall   </w:t>
            </w:r>
          </w:p>
        </w:tc>
        <w:tc>
          <w:tcPr>
            <w:tcW w:w="1370" w:type="dxa"/>
          </w:tcPr>
          <w:p w:rsidR="00BF6C8D" w:rsidRPr="0085074D" w:rsidRDefault="00BF6C8D" w:rsidP="003774F2">
            <w:pPr>
              <w:pStyle w:val="a2"/>
              <w:spacing w:before="156" w:after="156"/>
              <w:ind w:firstLineChars="0" w:firstLine="0"/>
              <w:jc w:val="center"/>
            </w:pPr>
            <w:r w:rsidRPr="0085074D">
              <w:t>F-Measure</w:t>
            </w:r>
          </w:p>
        </w:tc>
        <w:tc>
          <w:tcPr>
            <w:tcW w:w="1370" w:type="dxa"/>
          </w:tcPr>
          <w:p w:rsidR="00BF6C8D" w:rsidRPr="0085074D" w:rsidRDefault="00BF6C8D" w:rsidP="003774F2">
            <w:pPr>
              <w:pStyle w:val="a2"/>
              <w:spacing w:before="156" w:after="156"/>
              <w:ind w:firstLineChars="0" w:firstLine="0"/>
              <w:jc w:val="center"/>
            </w:pPr>
            <w:r>
              <w:rPr>
                <w:rFonts w:hint="eastAsia"/>
              </w:rPr>
              <w:t>Relation</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0.6</w:t>
            </w:r>
            <w:r w:rsidR="00BF6C8D" w:rsidRPr="00651E8D">
              <w:t>19</w:t>
            </w:r>
          </w:p>
        </w:tc>
        <w:tc>
          <w:tcPr>
            <w:tcW w:w="0" w:type="auto"/>
          </w:tcPr>
          <w:p w:rsidR="00BF6C8D" w:rsidRPr="00651E8D" w:rsidRDefault="00BF6C8D" w:rsidP="003774F2">
            <w:pPr>
              <w:pStyle w:val="a2"/>
              <w:spacing w:before="156" w:after="156"/>
              <w:ind w:firstLineChars="0" w:firstLine="0"/>
              <w:jc w:val="center"/>
            </w:pPr>
            <w:r w:rsidRPr="00651E8D">
              <w:t>0.661</w:t>
            </w:r>
          </w:p>
        </w:tc>
        <w:tc>
          <w:tcPr>
            <w:tcW w:w="1370" w:type="dxa"/>
          </w:tcPr>
          <w:p w:rsidR="00BF6C8D" w:rsidRPr="00651E8D" w:rsidRDefault="00D30BF2" w:rsidP="003774F2">
            <w:pPr>
              <w:pStyle w:val="a2"/>
              <w:spacing w:before="156" w:after="156"/>
              <w:ind w:firstLineChars="0" w:firstLine="0"/>
              <w:jc w:val="center"/>
            </w:pPr>
            <w:r>
              <w:t>0.639</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1</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01</w:t>
            </w:r>
          </w:p>
        </w:tc>
        <w:tc>
          <w:tcPr>
            <w:tcW w:w="0" w:type="auto"/>
          </w:tcPr>
          <w:p w:rsidR="00BF6C8D" w:rsidRPr="00651E8D" w:rsidRDefault="004E638E" w:rsidP="003774F2">
            <w:pPr>
              <w:pStyle w:val="a2"/>
              <w:spacing w:before="156" w:after="156"/>
              <w:ind w:firstLineChars="0" w:firstLine="0"/>
              <w:jc w:val="center"/>
            </w:pPr>
            <w:r>
              <w:t>0.7</w:t>
            </w:r>
            <w:r w:rsidR="00BF6C8D" w:rsidRPr="00651E8D">
              <w:t>24</w:t>
            </w:r>
          </w:p>
        </w:tc>
        <w:tc>
          <w:tcPr>
            <w:tcW w:w="1370" w:type="dxa"/>
          </w:tcPr>
          <w:p w:rsidR="00BF6C8D" w:rsidRPr="00651E8D" w:rsidRDefault="00D82AF8" w:rsidP="003774F2">
            <w:pPr>
              <w:pStyle w:val="a2"/>
              <w:spacing w:before="156" w:after="156"/>
              <w:ind w:firstLineChars="0" w:firstLine="0"/>
              <w:jc w:val="center"/>
            </w:pPr>
            <w:r>
              <w:t>0.712</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2</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49</w:t>
            </w:r>
          </w:p>
        </w:tc>
        <w:tc>
          <w:tcPr>
            <w:tcW w:w="0" w:type="auto"/>
          </w:tcPr>
          <w:p w:rsidR="00BF6C8D" w:rsidRPr="00651E8D" w:rsidRDefault="004E638E" w:rsidP="003774F2">
            <w:pPr>
              <w:pStyle w:val="a2"/>
              <w:spacing w:before="156" w:after="156"/>
              <w:ind w:firstLineChars="0" w:firstLine="0"/>
              <w:jc w:val="center"/>
            </w:pPr>
            <w:r>
              <w:t>0.7</w:t>
            </w:r>
            <w:r w:rsidR="00BF6C8D" w:rsidRPr="00651E8D">
              <w:t>27</w:t>
            </w:r>
          </w:p>
        </w:tc>
        <w:tc>
          <w:tcPr>
            <w:tcW w:w="1370" w:type="dxa"/>
          </w:tcPr>
          <w:p w:rsidR="00BF6C8D" w:rsidRPr="00651E8D" w:rsidRDefault="007A72C1" w:rsidP="003774F2">
            <w:pPr>
              <w:pStyle w:val="a2"/>
              <w:spacing w:before="156" w:after="156"/>
              <w:ind w:firstLineChars="0" w:firstLine="0"/>
              <w:jc w:val="center"/>
            </w:pPr>
            <w:r>
              <w:t>0.</w:t>
            </w:r>
            <w:r w:rsidR="00D40363">
              <w:t>738</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3</w:t>
            </w:r>
          </w:p>
        </w:tc>
      </w:tr>
      <w:tr w:rsidR="00BF6C8D" w:rsidRPr="00D24356"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23</w:t>
            </w:r>
          </w:p>
        </w:tc>
        <w:tc>
          <w:tcPr>
            <w:tcW w:w="0" w:type="auto"/>
          </w:tcPr>
          <w:p w:rsidR="00BF6C8D" w:rsidRPr="00651E8D" w:rsidRDefault="004E638E" w:rsidP="003774F2">
            <w:pPr>
              <w:pStyle w:val="a2"/>
              <w:spacing w:before="156" w:after="156"/>
              <w:ind w:firstLineChars="0" w:firstLine="0"/>
              <w:jc w:val="center"/>
            </w:pPr>
            <w:r>
              <w:t>0.6</w:t>
            </w:r>
            <w:r w:rsidR="00BF6C8D" w:rsidRPr="00651E8D">
              <w:t>80</w:t>
            </w:r>
          </w:p>
        </w:tc>
        <w:tc>
          <w:tcPr>
            <w:tcW w:w="1370" w:type="dxa"/>
          </w:tcPr>
          <w:p w:rsidR="00BF6C8D" w:rsidRPr="00651E8D" w:rsidRDefault="00D40363" w:rsidP="003774F2">
            <w:pPr>
              <w:pStyle w:val="a2"/>
              <w:spacing w:before="156" w:after="156"/>
              <w:ind w:firstLineChars="0" w:firstLine="0"/>
              <w:jc w:val="center"/>
            </w:pPr>
            <w:r>
              <w:t>0.701</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4</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16</w:t>
            </w:r>
          </w:p>
        </w:tc>
        <w:tc>
          <w:tcPr>
            <w:tcW w:w="0" w:type="auto"/>
          </w:tcPr>
          <w:p w:rsidR="00BF6C8D" w:rsidRPr="00651E8D" w:rsidRDefault="004E638E" w:rsidP="003774F2">
            <w:pPr>
              <w:pStyle w:val="a2"/>
              <w:spacing w:before="156" w:after="156"/>
              <w:ind w:firstLineChars="0" w:firstLine="0"/>
              <w:jc w:val="center"/>
            </w:pPr>
            <w:r>
              <w:t>0.7</w:t>
            </w:r>
            <w:r w:rsidR="00BF6C8D" w:rsidRPr="00651E8D">
              <w:t>07</w:t>
            </w:r>
          </w:p>
        </w:tc>
        <w:tc>
          <w:tcPr>
            <w:tcW w:w="1370" w:type="dxa"/>
          </w:tcPr>
          <w:p w:rsidR="00BF6C8D" w:rsidRPr="00651E8D" w:rsidRDefault="00AA1A1D" w:rsidP="003774F2">
            <w:pPr>
              <w:pStyle w:val="a2"/>
              <w:spacing w:before="156" w:after="156"/>
              <w:ind w:firstLineChars="0" w:firstLine="0"/>
              <w:jc w:val="center"/>
            </w:pPr>
            <w:r>
              <w:t>0.711</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5</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0.6</w:t>
            </w:r>
            <w:r w:rsidR="00BF6C8D" w:rsidRPr="00651E8D">
              <w:t>67</w:t>
            </w:r>
          </w:p>
        </w:tc>
        <w:tc>
          <w:tcPr>
            <w:tcW w:w="0" w:type="auto"/>
          </w:tcPr>
          <w:p w:rsidR="00BF6C8D" w:rsidRPr="00651E8D" w:rsidRDefault="004E638E" w:rsidP="003774F2">
            <w:pPr>
              <w:pStyle w:val="a2"/>
              <w:spacing w:before="156" w:after="156"/>
              <w:ind w:firstLineChars="0" w:firstLine="0"/>
              <w:jc w:val="center"/>
            </w:pPr>
            <w:r>
              <w:t>0.6</w:t>
            </w:r>
            <w:r w:rsidR="00BF6C8D" w:rsidRPr="00651E8D">
              <w:t>52</w:t>
            </w:r>
          </w:p>
        </w:tc>
        <w:tc>
          <w:tcPr>
            <w:tcW w:w="1370" w:type="dxa"/>
          </w:tcPr>
          <w:p w:rsidR="00BF6C8D" w:rsidRPr="00651E8D" w:rsidRDefault="003435DC" w:rsidP="003774F2">
            <w:pPr>
              <w:pStyle w:val="a2"/>
              <w:spacing w:before="156" w:after="156"/>
              <w:ind w:firstLineChars="0" w:firstLine="0"/>
              <w:jc w:val="center"/>
            </w:pPr>
            <w:r>
              <w:rPr>
                <w:rFonts w:hint="eastAsia"/>
              </w:rPr>
              <w:t>0.659</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6</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t>0.7</w:t>
            </w:r>
            <w:r w:rsidR="00BF6C8D" w:rsidRPr="00651E8D">
              <w:t>27</w:t>
            </w:r>
          </w:p>
        </w:tc>
        <w:tc>
          <w:tcPr>
            <w:tcW w:w="0" w:type="auto"/>
          </w:tcPr>
          <w:p w:rsidR="00BF6C8D" w:rsidRPr="00651E8D" w:rsidRDefault="00E7160F" w:rsidP="003774F2">
            <w:pPr>
              <w:pStyle w:val="a2"/>
              <w:spacing w:before="156" w:after="156"/>
              <w:ind w:firstLineChars="0" w:firstLine="0"/>
              <w:jc w:val="center"/>
            </w:pPr>
            <w:r>
              <w:t>0.6</w:t>
            </w:r>
            <w:r w:rsidR="00BF6C8D" w:rsidRPr="00651E8D">
              <w:t>26</w:t>
            </w:r>
          </w:p>
        </w:tc>
        <w:tc>
          <w:tcPr>
            <w:tcW w:w="1370" w:type="dxa"/>
          </w:tcPr>
          <w:p w:rsidR="00BF6C8D" w:rsidRPr="00651E8D" w:rsidRDefault="00586DCE" w:rsidP="003774F2">
            <w:pPr>
              <w:pStyle w:val="a2"/>
              <w:spacing w:before="156" w:after="156"/>
              <w:ind w:firstLineChars="0" w:firstLine="0"/>
              <w:jc w:val="center"/>
            </w:pPr>
            <w:r>
              <w:rPr>
                <w:rFonts w:hint="eastAsia"/>
              </w:rPr>
              <w:t>0.672</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7</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rPr>
                <w:rFonts w:hint="eastAsia"/>
              </w:rPr>
              <w:t>0.6</w:t>
            </w:r>
            <w:r w:rsidR="00BF6C8D" w:rsidRPr="00651E8D">
              <w:rPr>
                <w:rFonts w:hint="eastAsia"/>
              </w:rPr>
              <w:t>53</w:t>
            </w:r>
          </w:p>
        </w:tc>
        <w:tc>
          <w:tcPr>
            <w:tcW w:w="0" w:type="auto"/>
          </w:tcPr>
          <w:p w:rsidR="00BF6C8D" w:rsidRPr="00651E8D" w:rsidRDefault="00BF6C8D" w:rsidP="003774F2">
            <w:pPr>
              <w:pStyle w:val="a2"/>
              <w:spacing w:before="156" w:after="156"/>
              <w:ind w:firstLineChars="0" w:firstLine="0"/>
              <w:jc w:val="center"/>
            </w:pPr>
            <w:r w:rsidRPr="00651E8D">
              <w:rPr>
                <w:rFonts w:hint="eastAsia"/>
              </w:rPr>
              <w:t>0.768</w:t>
            </w:r>
          </w:p>
        </w:tc>
        <w:tc>
          <w:tcPr>
            <w:tcW w:w="1370" w:type="dxa"/>
          </w:tcPr>
          <w:p w:rsidR="00BF6C8D" w:rsidRPr="00651E8D" w:rsidRDefault="00732BF2" w:rsidP="003774F2">
            <w:pPr>
              <w:pStyle w:val="a2"/>
              <w:spacing w:before="156" w:after="156"/>
              <w:ind w:firstLineChars="0" w:firstLine="0"/>
              <w:jc w:val="center"/>
            </w:pPr>
            <w:r>
              <w:rPr>
                <w:rFonts w:hint="eastAsia"/>
              </w:rPr>
              <w:t>0.706</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8</w:t>
            </w:r>
          </w:p>
        </w:tc>
      </w:tr>
      <w:tr w:rsidR="00BF6C8D" w:rsidTr="003774F2">
        <w:trPr>
          <w:trHeight w:hRule="exact" w:val="416"/>
          <w:jc w:val="center"/>
        </w:trPr>
        <w:tc>
          <w:tcPr>
            <w:tcW w:w="0" w:type="auto"/>
          </w:tcPr>
          <w:p w:rsidR="00BF6C8D" w:rsidRPr="00651E8D" w:rsidRDefault="004E638E" w:rsidP="003774F2">
            <w:pPr>
              <w:pStyle w:val="a2"/>
              <w:spacing w:before="156" w:after="156"/>
              <w:ind w:firstLineChars="0" w:firstLine="0"/>
              <w:jc w:val="center"/>
            </w:pPr>
            <w:r>
              <w:rPr>
                <w:rFonts w:hint="eastAsia"/>
              </w:rPr>
              <w:t>0.7</w:t>
            </w:r>
            <w:r w:rsidR="00BF6C8D" w:rsidRPr="00651E8D">
              <w:rPr>
                <w:rFonts w:hint="eastAsia"/>
              </w:rPr>
              <w:t>05</w:t>
            </w:r>
          </w:p>
        </w:tc>
        <w:tc>
          <w:tcPr>
            <w:tcW w:w="0" w:type="auto"/>
          </w:tcPr>
          <w:p w:rsidR="00BF6C8D" w:rsidRPr="00651E8D" w:rsidRDefault="00BF6C8D" w:rsidP="003774F2">
            <w:pPr>
              <w:pStyle w:val="a2"/>
              <w:spacing w:before="156" w:after="156"/>
              <w:ind w:firstLineChars="0" w:firstLine="0"/>
              <w:jc w:val="center"/>
            </w:pPr>
            <w:r w:rsidRPr="00651E8D">
              <w:rPr>
                <w:rFonts w:hint="eastAsia"/>
              </w:rPr>
              <w:t>0.781</w:t>
            </w:r>
          </w:p>
        </w:tc>
        <w:tc>
          <w:tcPr>
            <w:tcW w:w="1370" w:type="dxa"/>
          </w:tcPr>
          <w:p w:rsidR="00BF6C8D" w:rsidRPr="00651E8D" w:rsidRDefault="001115BF" w:rsidP="003774F2">
            <w:pPr>
              <w:pStyle w:val="a2"/>
              <w:spacing w:before="156" w:after="156"/>
              <w:ind w:firstLineChars="0" w:firstLine="0"/>
              <w:jc w:val="center"/>
            </w:pPr>
            <w:r>
              <w:rPr>
                <w:rFonts w:hint="eastAsia"/>
              </w:rPr>
              <w:t>0.741</w:t>
            </w:r>
          </w:p>
        </w:tc>
        <w:tc>
          <w:tcPr>
            <w:tcW w:w="1370" w:type="dxa"/>
          </w:tcPr>
          <w:p w:rsidR="00BF6C8D" w:rsidRPr="00651E8D" w:rsidRDefault="00BF6C8D" w:rsidP="003774F2">
            <w:pPr>
              <w:pStyle w:val="a2"/>
              <w:spacing w:before="156" w:after="156"/>
              <w:ind w:firstLineChars="0" w:firstLine="0"/>
              <w:jc w:val="center"/>
            </w:pPr>
            <w:r w:rsidRPr="00651E8D">
              <w:rPr>
                <w:rFonts w:hint="eastAsia"/>
              </w:rPr>
              <w:t>9</w:t>
            </w:r>
          </w:p>
        </w:tc>
      </w:tr>
      <w:tr w:rsidR="00BF6C8D" w:rsidTr="003774F2">
        <w:trPr>
          <w:trHeight w:hRule="exact" w:val="416"/>
          <w:jc w:val="center"/>
        </w:trPr>
        <w:tc>
          <w:tcPr>
            <w:tcW w:w="0" w:type="auto"/>
          </w:tcPr>
          <w:p w:rsidR="00BF6C8D" w:rsidRPr="00651E8D" w:rsidRDefault="00E834E0" w:rsidP="003774F2">
            <w:pPr>
              <w:pStyle w:val="a2"/>
              <w:spacing w:before="156" w:after="156"/>
              <w:ind w:firstLineChars="0" w:firstLine="0"/>
              <w:jc w:val="center"/>
            </w:pPr>
            <w:r>
              <w:t>0.695</w:t>
            </w:r>
          </w:p>
        </w:tc>
        <w:tc>
          <w:tcPr>
            <w:tcW w:w="0" w:type="auto"/>
          </w:tcPr>
          <w:p w:rsidR="00BF6C8D" w:rsidRPr="00651E8D" w:rsidRDefault="008507B8" w:rsidP="003774F2">
            <w:pPr>
              <w:pStyle w:val="a2"/>
              <w:spacing w:before="156" w:after="156"/>
              <w:ind w:firstLineChars="0" w:firstLine="0"/>
              <w:jc w:val="center"/>
            </w:pPr>
            <w:r>
              <w:t>0.702</w:t>
            </w:r>
          </w:p>
        </w:tc>
        <w:tc>
          <w:tcPr>
            <w:tcW w:w="1370" w:type="dxa"/>
          </w:tcPr>
          <w:p w:rsidR="00BF6C8D" w:rsidRDefault="00AF7BEE" w:rsidP="003774F2">
            <w:pPr>
              <w:pStyle w:val="a2"/>
              <w:spacing w:before="156" w:after="156"/>
              <w:ind w:firstLineChars="0" w:firstLine="0"/>
              <w:jc w:val="center"/>
            </w:pPr>
            <w:r>
              <w:rPr>
                <w:rFonts w:hint="eastAsia"/>
              </w:rPr>
              <w:t>0.698</w:t>
            </w:r>
          </w:p>
        </w:tc>
        <w:tc>
          <w:tcPr>
            <w:tcW w:w="1370" w:type="dxa"/>
          </w:tcPr>
          <w:p w:rsidR="00BF6C8D" w:rsidRPr="00651E8D" w:rsidRDefault="00BF6C8D" w:rsidP="003774F2">
            <w:pPr>
              <w:pStyle w:val="a2"/>
              <w:spacing w:before="156" w:after="156"/>
              <w:ind w:firstLineChars="0" w:firstLine="0"/>
              <w:jc w:val="center"/>
            </w:pPr>
            <w:r>
              <w:rPr>
                <w:rFonts w:hint="eastAsia"/>
              </w:rPr>
              <w:t>Avg</w:t>
            </w:r>
          </w:p>
        </w:tc>
      </w:tr>
    </w:tbl>
    <w:p w:rsidR="00BF6C8D" w:rsidRDefault="00BF6C8D" w:rsidP="00BF6C8D">
      <w:pPr>
        <w:widowControl/>
        <w:jc w:val="center"/>
        <w:rPr>
          <w:rFonts w:eastAsiaTheme="minorEastAsia"/>
        </w:rPr>
      </w:pPr>
    </w:p>
    <w:p w:rsidR="00BF6C8D" w:rsidRPr="005D6BB2" w:rsidRDefault="00BF6C8D" w:rsidP="00BF6C8D">
      <w:pPr>
        <w:widowControl/>
        <w:jc w:val="center"/>
        <w:rPr>
          <w:rFonts w:eastAsiaTheme="minorEastAsia"/>
          <w:sz w:val="22"/>
          <w:szCs w:val="22"/>
        </w:rPr>
      </w:pPr>
      <w:r w:rsidRPr="005D6BB2">
        <w:rPr>
          <w:rFonts w:eastAsiaTheme="minorEastAsia" w:hint="eastAsia"/>
          <w:sz w:val="22"/>
          <w:szCs w:val="22"/>
        </w:rPr>
        <w:t>表</w:t>
      </w:r>
      <w:r w:rsidRPr="005D6BB2">
        <w:rPr>
          <w:rFonts w:eastAsiaTheme="minorEastAsia" w:hint="eastAsia"/>
          <w:sz w:val="22"/>
          <w:szCs w:val="22"/>
        </w:rPr>
        <w:t>3-</w:t>
      </w:r>
      <w:r>
        <w:rPr>
          <w:rFonts w:eastAsiaTheme="minorEastAsia" w:hint="eastAsia"/>
          <w:sz w:val="22"/>
          <w:szCs w:val="22"/>
        </w:rPr>
        <w:t>4</w:t>
      </w:r>
      <w:r w:rsidRPr="005D6BB2">
        <w:rPr>
          <w:rFonts w:eastAsiaTheme="minorEastAsia" w:hint="eastAsia"/>
          <w:sz w:val="22"/>
          <w:szCs w:val="22"/>
        </w:rPr>
        <w:t xml:space="preserve"> </w:t>
      </w:r>
      <w:r w:rsidRPr="005D6BB2">
        <w:rPr>
          <w:rFonts w:eastAsiaTheme="minorEastAsia" w:hint="eastAsia"/>
          <w:sz w:val="22"/>
          <w:szCs w:val="22"/>
        </w:rPr>
        <w:t>基于</w:t>
      </w:r>
      <w:r w:rsidRPr="005D6BB2">
        <w:rPr>
          <w:rFonts w:eastAsiaTheme="minorEastAsia" w:hint="eastAsia"/>
          <w:sz w:val="22"/>
          <w:szCs w:val="22"/>
        </w:rPr>
        <w:t>CNN</w:t>
      </w:r>
      <w:r w:rsidRPr="005D6BB2">
        <w:rPr>
          <w:rFonts w:eastAsiaTheme="minorEastAsia" w:hint="eastAsia"/>
          <w:sz w:val="22"/>
          <w:szCs w:val="22"/>
        </w:rPr>
        <w:t>的分类实验结果</w:t>
      </w:r>
    </w:p>
    <w:tbl>
      <w:tblPr>
        <w:tblStyle w:val="af0"/>
        <w:tblW w:w="5136" w:type="dxa"/>
        <w:jc w:val="center"/>
        <w:tblLook w:val="04A0" w:firstRow="1" w:lastRow="0" w:firstColumn="1" w:lastColumn="0" w:noHBand="0" w:noVBand="1"/>
      </w:tblPr>
      <w:tblGrid>
        <w:gridCol w:w="1371"/>
        <w:gridCol w:w="1025"/>
        <w:gridCol w:w="1370"/>
        <w:gridCol w:w="1370"/>
      </w:tblGrid>
      <w:tr w:rsidR="00BF6C8D" w:rsidTr="003774F2">
        <w:trPr>
          <w:trHeight w:hRule="exact" w:val="416"/>
          <w:jc w:val="center"/>
        </w:trPr>
        <w:tc>
          <w:tcPr>
            <w:tcW w:w="0" w:type="auto"/>
          </w:tcPr>
          <w:p w:rsidR="00BF6C8D" w:rsidRPr="0085074D" w:rsidRDefault="00BF6C8D" w:rsidP="003774F2">
            <w:pPr>
              <w:pStyle w:val="a2"/>
              <w:spacing w:before="156" w:after="156"/>
              <w:ind w:firstLineChars="0" w:firstLine="0"/>
              <w:jc w:val="center"/>
            </w:pPr>
            <w:r w:rsidRPr="0085074D">
              <w:lastRenderedPageBreak/>
              <w:t>Precision</w:t>
            </w:r>
          </w:p>
        </w:tc>
        <w:tc>
          <w:tcPr>
            <w:tcW w:w="0" w:type="auto"/>
          </w:tcPr>
          <w:p w:rsidR="00BF6C8D" w:rsidRPr="0085074D" w:rsidRDefault="00BF6C8D" w:rsidP="003774F2">
            <w:pPr>
              <w:pStyle w:val="a2"/>
              <w:spacing w:before="156" w:after="156"/>
              <w:ind w:firstLineChars="0" w:firstLine="0"/>
              <w:jc w:val="center"/>
            </w:pPr>
            <w:r w:rsidRPr="0085074D">
              <w:t xml:space="preserve">Recall   </w:t>
            </w:r>
          </w:p>
        </w:tc>
        <w:tc>
          <w:tcPr>
            <w:tcW w:w="1370" w:type="dxa"/>
          </w:tcPr>
          <w:p w:rsidR="00BF6C8D" w:rsidRPr="0085074D" w:rsidRDefault="00BF6C8D" w:rsidP="003774F2">
            <w:pPr>
              <w:pStyle w:val="a2"/>
              <w:spacing w:before="156" w:after="156"/>
              <w:ind w:firstLineChars="0" w:firstLine="0"/>
              <w:jc w:val="center"/>
            </w:pPr>
            <w:r w:rsidRPr="0085074D">
              <w:t>F-Measure</w:t>
            </w:r>
          </w:p>
        </w:tc>
        <w:tc>
          <w:tcPr>
            <w:tcW w:w="1370" w:type="dxa"/>
          </w:tcPr>
          <w:p w:rsidR="00BF6C8D" w:rsidRPr="0085074D" w:rsidRDefault="00BF6C8D" w:rsidP="003774F2">
            <w:pPr>
              <w:pStyle w:val="a2"/>
              <w:spacing w:before="156" w:after="156"/>
              <w:ind w:firstLineChars="0" w:firstLine="0"/>
              <w:jc w:val="center"/>
            </w:pPr>
            <w:r>
              <w:rPr>
                <w:rFonts w:hint="eastAsia"/>
              </w:rPr>
              <w:t>Relation</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0.719</w:t>
            </w:r>
          </w:p>
        </w:tc>
        <w:tc>
          <w:tcPr>
            <w:tcW w:w="0" w:type="auto"/>
          </w:tcPr>
          <w:p w:rsidR="005B3560" w:rsidRPr="00651E8D" w:rsidRDefault="005B3560" w:rsidP="005B3560">
            <w:pPr>
              <w:pStyle w:val="a2"/>
              <w:spacing w:before="156" w:after="156"/>
              <w:ind w:firstLineChars="0" w:firstLine="0"/>
              <w:jc w:val="center"/>
            </w:pPr>
            <w:r w:rsidRPr="00651E8D">
              <w:t>0.661</w:t>
            </w:r>
          </w:p>
        </w:tc>
        <w:tc>
          <w:tcPr>
            <w:tcW w:w="1370" w:type="dxa"/>
          </w:tcPr>
          <w:p w:rsidR="005B3560" w:rsidRPr="00651E8D" w:rsidRDefault="005B3560" w:rsidP="005B3560">
            <w:pPr>
              <w:pStyle w:val="a2"/>
              <w:spacing w:before="156" w:after="156"/>
              <w:ind w:firstLineChars="0" w:firstLine="0"/>
              <w:jc w:val="center"/>
            </w:pPr>
            <w:r w:rsidRPr="00651E8D">
              <w:t>0.689</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1</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0.801</w:t>
            </w:r>
          </w:p>
        </w:tc>
        <w:tc>
          <w:tcPr>
            <w:tcW w:w="0" w:type="auto"/>
          </w:tcPr>
          <w:p w:rsidR="005B3560" w:rsidRPr="00651E8D" w:rsidRDefault="005B3560" w:rsidP="005B3560">
            <w:pPr>
              <w:pStyle w:val="a2"/>
              <w:spacing w:before="156" w:after="156"/>
              <w:ind w:firstLineChars="0" w:firstLine="0"/>
              <w:jc w:val="center"/>
            </w:pPr>
            <w:r w:rsidRPr="00651E8D">
              <w:t>0.824</w:t>
            </w:r>
          </w:p>
        </w:tc>
        <w:tc>
          <w:tcPr>
            <w:tcW w:w="1370" w:type="dxa"/>
          </w:tcPr>
          <w:p w:rsidR="005B3560" w:rsidRPr="00651E8D" w:rsidRDefault="005B3560" w:rsidP="005B3560">
            <w:pPr>
              <w:pStyle w:val="a2"/>
              <w:spacing w:before="156" w:after="156"/>
              <w:ind w:firstLineChars="0" w:firstLine="0"/>
              <w:jc w:val="center"/>
            </w:pPr>
            <w:r w:rsidRPr="00651E8D">
              <w:t>0.812</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2</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0.849</w:t>
            </w:r>
          </w:p>
        </w:tc>
        <w:tc>
          <w:tcPr>
            <w:tcW w:w="0" w:type="auto"/>
          </w:tcPr>
          <w:p w:rsidR="005B3560" w:rsidRPr="00651E8D" w:rsidRDefault="005B3560" w:rsidP="005B3560">
            <w:pPr>
              <w:pStyle w:val="a2"/>
              <w:spacing w:before="156" w:after="156"/>
              <w:ind w:firstLineChars="0" w:firstLine="0"/>
              <w:jc w:val="center"/>
            </w:pPr>
            <w:r w:rsidRPr="00651E8D">
              <w:t>0.827</w:t>
            </w:r>
          </w:p>
        </w:tc>
        <w:tc>
          <w:tcPr>
            <w:tcW w:w="1370" w:type="dxa"/>
          </w:tcPr>
          <w:p w:rsidR="005B3560" w:rsidRPr="00651E8D" w:rsidRDefault="005B3560" w:rsidP="005B3560">
            <w:pPr>
              <w:pStyle w:val="a2"/>
              <w:spacing w:before="156" w:after="156"/>
              <w:ind w:firstLineChars="0" w:firstLine="0"/>
              <w:jc w:val="center"/>
            </w:pPr>
            <w:r w:rsidRPr="00651E8D">
              <w:t>0.838</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3</w:t>
            </w:r>
          </w:p>
        </w:tc>
      </w:tr>
      <w:tr w:rsidR="005B3560" w:rsidRPr="00D24356"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0.823</w:t>
            </w:r>
          </w:p>
        </w:tc>
        <w:tc>
          <w:tcPr>
            <w:tcW w:w="0" w:type="auto"/>
          </w:tcPr>
          <w:p w:rsidR="005B3560" w:rsidRPr="00651E8D" w:rsidRDefault="005B3560" w:rsidP="005B3560">
            <w:pPr>
              <w:pStyle w:val="a2"/>
              <w:spacing w:before="156" w:after="156"/>
              <w:ind w:firstLineChars="0" w:firstLine="0"/>
              <w:jc w:val="center"/>
            </w:pPr>
            <w:r w:rsidRPr="00651E8D">
              <w:t>0.780</w:t>
            </w:r>
          </w:p>
        </w:tc>
        <w:tc>
          <w:tcPr>
            <w:tcW w:w="1370" w:type="dxa"/>
          </w:tcPr>
          <w:p w:rsidR="005B3560" w:rsidRPr="00651E8D" w:rsidRDefault="005B3560" w:rsidP="005B3560">
            <w:pPr>
              <w:pStyle w:val="a2"/>
              <w:spacing w:before="156" w:after="156"/>
              <w:ind w:firstLineChars="0" w:firstLine="0"/>
              <w:jc w:val="center"/>
            </w:pPr>
            <w:r w:rsidRPr="00651E8D">
              <w:t>0.801</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4</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0.916</w:t>
            </w:r>
          </w:p>
        </w:tc>
        <w:tc>
          <w:tcPr>
            <w:tcW w:w="0" w:type="auto"/>
          </w:tcPr>
          <w:p w:rsidR="005B3560" w:rsidRPr="00651E8D" w:rsidRDefault="005B3560" w:rsidP="005B3560">
            <w:pPr>
              <w:pStyle w:val="a2"/>
              <w:spacing w:before="156" w:after="156"/>
              <w:ind w:firstLineChars="0" w:firstLine="0"/>
              <w:jc w:val="center"/>
            </w:pPr>
            <w:r w:rsidRPr="00651E8D">
              <w:t>0.907</w:t>
            </w:r>
          </w:p>
        </w:tc>
        <w:tc>
          <w:tcPr>
            <w:tcW w:w="1370" w:type="dxa"/>
          </w:tcPr>
          <w:p w:rsidR="005B3560" w:rsidRPr="00651E8D" w:rsidRDefault="005B3560" w:rsidP="005B3560">
            <w:pPr>
              <w:pStyle w:val="a2"/>
              <w:spacing w:before="156" w:after="156"/>
              <w:ind w:firstLineChars="0" w:firstLine="0"/>
              <w:jc w:val="center"/>
            </w:pPr>
            <w:r w:rsidRPr="00651E8D">
              <w:t>0.911</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5</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0.767</w:t>
            </w:r>
          </w:p>
        </w:tc>
        <w:tc>
          <w:tcPr>
            <w:tcW w:w="0" w:type="auto"/>
          </w:tcPr>
          <w:p w:rsidR="005B3560" w:rsidRPr="00651E8D" w:rsidRDefault="005B3560" w:rsidP="005B3560">
            <w:pPr>
              <w:pStyle w:val="a2"/>
              <w:spacing w:before="156" w:after="156"/>
              <w:ind w:firstLineChars="0" w:firstLine="0"/>
              <w:jc w:val="center"/>
            </w:pPr>
            <w:r w:rsidRPr="00651E8D">
              <w:t>0.852</w:t>
            </w:r>
          </w:p>
        </w:tc>
        <w:tc>
          <w:tcPr>
            <w:tcW w:w="1370" w:type="dxa"/>
          </w:tcPr>
          <w:p w:rsidR="005B3560" w:rsidRPr="00651E8D" w:rsidRDefault="005B3560" w:rsidP="005B3560">
            <w:pPr>
              <w:pStyle w:val="a2"/>
              <w:spacing w:before="156" w:after="156"/>
              <w:ind w:firstLineChars="0" w:firstLine="0"/>
              <w:jc w:val="center"/>
            </w:pPr>
            <w:r w:rsidRPr="00651E8D">
              <w:t>0.807</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6</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t>0.827</w:t>
            </w:r>
          </w:p>
        </w:tc>
        <w:tc>
          <w:tcPr>
            <w:tcW w:w="0" w:type="auto"/>
          </w:tcPr>
          <w:p w:rsidR="005B3560" w:rsidRPr="00651E8D" w:rsidRDefault="005B3560" w:rsidP="005B3560">
            <w:pPr>
              <w:pStyle w:val="a2"/>
              <w:spacing w:before="156" w:after="156"/>
              <w:ind w:firstLineChars="0" w:firstLine="0"/>
              <w:jc w:val="center"/>
            </w:pPr>
            <w:r w:rsidRPr="00651E8D">
              <w:t>0.826</w:t>
            </w:r>
          </w:p>
        </w:tc>
        <w:tc>
          <w:tcPr>
            <w:tcW w:w="1370" w:type="dxa"/>
          </w:tcPr>
          <w:p w:rsidR="005B3560" w:rsidRPr="00651E8D" w:rsidRDefault="005B3560" w:rsidP="005B3560">
            <w:pPr>
              <w:pStyle w:val="a2"/>
              <w:spacing w:before="156" w:after="156"/>
              <w:ind w:firstLineChars="0" w:firstLine="0"/>
              <w:jc w:val="center"/>
            </w:pPr>
            <w:r w:rsidRPr="00651E8D">
              <w:t>0.826</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7</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rPr>
                <w:rFonts w:hint="eastAsia"/>
              </w:rPr>
              <w:t>0.753</w:t>
            </w:r>
          </w:p>
        </w:tc>
        <w:tc>
          <w:tcPr>
            <w:tcW w:w="0" w:type="auto"/>
          </w:tcPr>
          <w:p w:rsidR="005B3560" w:rsidRPr="00651E8D" w:rsidRDefault="005B3560" w:rsidP="005B3560">
            <w:pPr>
              <w:pStyle w:val="a2"/>
              <w:spacing w:before="156" w:after="156"/>
              <w:ind w:firstLineChars="0" w:firstLine="0"/>
              <w:jc w:val="center"/>
            </w:pPr>
            <w:r w:rsidRPr="00651E8D">
              <w:rPr>
                <w:rFonts w:hint="eastAsia"/>
              </w:rPr>
              <w:t>0.768</w:t>
            </w:r>
          </w:p>
        </w:tc>
        <w:tc>
          <w:tcPr>
            <w:tcW w:w="1370" w:type="dxa"/>
          </w:tcPr>
          <w:p w:rsidR="005B3560" w:rsidRPr="00651E8D" w:rsidRDefault="005B3560" w:rsidP="005B3560">
            <w:pPr>
              <w:pStyle w:val="a2"/>
              <w:spacing w:before="156" w:after="156"/>
              <w:ind w:firstLineChars="0" w:firstLine="0"/>
              <w:jc w:val="center"/>
            </w:pPr>
            <w:r>
              <w:rPr>
                <w:rFonts w:hint="eastAsia"/>
              </w:rPr>
              <w:t>0.760</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8</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sidRPr="00651E8D">
              <w:rPr>
                <w:rFonts w:hint="eastAsia"/>
              </w:rPr>
              <w:t>0.805</w:t>
            </w:r>
          </w:p>
        </w:tc>
        <w:tc>
          <w:tcPr>
            <w:tcW w:w="0" w:type="auto"/>
          </w:tcPr>
          <w:p w:rsidR="005B3560" w:rsidRPr="00651E8D" w:rsidRDefault="005B3560" w:rsidP="005B3560">
            <w:pPr>
              <w:pStyle w:val="a2"/>
              <w:spacing w:before="156" w:after="156"/>
              <w:ind w:firstLineChars="0" w:firstLine="0"/>
              <w:jc w:val="center"/>
            </w:pPr>
            <w:r w:rsidRPr="00651E8D">
              <w:rPr>
                <w:rFonts w:hint="eastAsia"/>
              </w:rPr>
              <w:t>0.781</w:t>
            </w:r>
          </w:p>
        </w:tc>
        <w:tc>
          <w:tcPr>
            <w:tcW w:w="1370" w:type="dxa"/>
          </w:tcPr>
          <w:p w:rsidR="005B3560" w:rsidRPr="00651E8D" w:rsidRDefault="005B3560" w:rsidP="005B3560">
            <w:pPr>
              <w:pStyle w:val="a2"/>
              <w:spacing w:before="156" w:after="156"/>
              <w:ind w:firstLineChars="0" w:firstLine="0"/>
              <w:jc w:val="center"/>
            </w:pPr>
            <w:r>
              <w:rPr>
                <w:rFonts w:hint="eastAsia"/>
              </w:rPr>
              <w:t>0.793</w:t>
            </w:r>
          </w:p>
        </w:tc>
        <w:tc>
          <w:tcPr>
            <w:tcW w:w="1370" w:type="dxa"/>
          </w:tcPr>
          <w:p w:rsidR="005B3560" w:rsidRPr="00651E8D" w:rsidRDefault="005B3560" w:rsidP="005B3560">
            <w:pPr>
              <w:pStyle w:val="a2"/>
              <w:spacing w:before="156" w:after="156"/>
              <w:ind w:firstLineChars="0" w:firstLine="0"/>
              <w:jc w:val="center"/>
            </w:pPr>
            <w:r w:rsidRPr="00651E8D">
              <w:rPr>
                <w:rFonts w:hint="eastAsia"/>
              </w:rPr>
              <w:t>9</w:t>
            </w:r>
          </w:p>
        </w:tc>
      </w:tr>
      <w:tr w:rsidR="005B3560" w:rsidTr="003774F2">
        <w:trPr>
          <w:trHeight w:hRule="exact" w:val="416"/>
          <w:jc w:val="center"/>
        </w:trPr>
        <w:tc>
          <w:tcPr>
            <w:tcW w:w="0" w:type="auto"/>
          </w:tcPr>
          <w:p w:rsidR="005B3560" w:rsidRPr="00651E8D" w:rsidRDefault="005B3560" w:rsidP="005B3560">
            <w:pPr>
              <w:pStyle w:val="a2"/>
              <w:spacing w:before="156" w:after="156"/>
              <w:ind w:firstLineChars="0" w:firstLine="0"/>
              <w:jc w:val="center"/>
            </w:pPr>
            <w:r>
              <w:rPr>
                <w:rFonts w:hint="eastAsia"/>
              </w:rPr>
              <w:t>0.806</w:t>
            </w:r>
          </w:p>
        </w:tc>
        <w:tc>
          <w:tcPr>
            <w:tcW w:w="0" w:type="auto"/>
          </w:tcPr>
          <w:p w:rsidR="005B3560" w:rsidRPr="00651E8D" w:rsidRDefault="005B3560" w:rsidP="005B3560">
            <w:pPr>
              <w:pStyle w:val="a2"/>
              <w:spacing w:before="156" w:after="156"/>
              <w:ind w:firstLineChars="0" w:firstLine="0"/>
              <w:jc w:val="center"/>
            </w:pPr>
            <w:r>
              <w:rPr>
                <w:rFonts w:hint="eastAsia"/>
              </w:rPr>
              <w:t>0.802</w:t>
            </w:r>
          </w:p>
        </w:tc>
        <w:tc>
          <w:tcPr>
            <w:tcW w:w="1370" w:type="dxa"/>
          </w:tcPr>
          <w:p w:rsidR="005B3560" w:rsidRDefault="005B3560" w:rsidP="005B3560">
            <w:pPr>
              <w:pStyle w:val="a2"/>
              <w:spacing w:before="156" w:after="156"/>
              <w:ind w:firstLineChars="0" w:firstLine="0"/>
              <w:jc w:val="center"/>
            </w:pPr>
            <w:r>
              <w:rPr>
                <w:rFonts w:hint="eastAsia"/>
              </w:rPr>
              <w:t>0.798</w:t>
            </w:r>
          </w:p>
        </w:tc>
        <w:tc>
          <w:tcPr>
            <w:tcW w:w="1370" w:type="dxa"/>
          </w:tcPr>
          <w:p w:rsidR="005B3560" w:rsidRPr="00651E8D" w:rsidRDefault="005B3560" w:rsidP="005B3560">
            <w:pPr>
              <w:pStyle w:val="a2"/>
              <w:spacing w:before="156" w:after="156"/>
              <w:ind w:firstLineChars="0" w:firstLine="0"/>
              <w:jc w:val="center"/>
            </w:pPr>
            <w:r>
              <w:rPr>
                <w:rFonts w:hint="eastAsia"/>
              </w:rPr>
              <w:t>Avg</w:t>
            </w:r>
          </w:p>
        </w:tc>
      </w:tr>
    </w:tbl>
    <w:p w:rsidR="002903E0" w:rsidRDefault="00AA2764" w:rsidP="00AA2764">
      <w:pPr>
        <w:pStyle w:val="a2"/>
        <w:spacing w:before="156" w:after="156"/>
        <w:ind w:firstLine="480"/>
      </w:pPr>
      <w:r>
        <w:rPr>
          <w:rFonts w:hint="eastAsia"/>
        </w:rPr>
        <w:t>其中</w:t>
      </w:r>
      <w:r>
        <w:rPr>
          <w:rFonts w:hint="eastAsia"/>
        </w:rPr>
        <w:t>Avg</w:t>
      </w:r>
      <w:r w:rsidR="004E108E">
        <w:rPr>
          <w:rFonts w:hint="eastAsia"/>
        </w:rPr>
        <w:t>代表的是</w:t>
      </w:r>
      <w:r>
        <w:rPr>
          <w:rFonts w:hint="eastAsia"/>
        </w:rPr>
        <w:t>每一列的平均值。</w:t>
      </w:r>
      <w:r w:rsidR="00B074CB">
        <w:rPr>
          <w:rFonts w:hint="eastAsia"/>
        </w:rPr>
        <w:t>Relation</w:t>
      </w:r>
      <w:r w:rsidR="00B074CB">
        <w:rPr>
          <w:rFonts w:hint="eastAsia"/>
        </w:rPr>
        <w:t>一列</w:t>
      </w:r>
      <w:r w:rsidR="000A042D">
        <w:rPr>
          <w:rFonts w:hint="eastAsia"/>
        </w:rPr>
        <w:t>当中</w:t>
      </w:r>
      <w:r w:rsidR="00B074CB">
        <w:rPr>
          <w:rFonts w:hint="eastAsia"/>
        </w:rPr>
        <w:t>的数字</w:t>
      </w:r>
      <w:r w:rsidR="00B074CB">
        <w:rPr>
          <w:rFonts w:hint="eastAsia"/>
        </w:rPr>
        <w:t>1</w:t>
      </w:r>
      <w:r w:rsidR="00B074CB">
        <w:rPr>
          <w:rFonts w:hint="eastAsia"/>
        </w:rPr>
        <w:t>、</w:t>
      </w:r>
      <w:r w:rsidR="00B074CB">
        <w:rPr>
          <w:rFonts w:hint="eastAsia"/>
        </w:rPr>
        <w:t>2</w:t>
      </w:r>
      <w:r w:rsidR="00B074CB">
        <w:rPr>
          <w:rFonts w:hint="eastAsia"/>
        </w:rPr>
        <w:t>、</w:t>
      </w:r>
      <w:r w:rsidR="00B074CB">
        <w:rPr>
          <w:rFonts w:hint="eastAsia"/>
        </w:rPr>
        <w:t>3</w:t>
      </w:r>
      <w:r w:rsidR="00B074CB">
        <w:t>…</w:t>
      </w:r>
      <w:r w:rsidR="00B074CB">
        <w:rPr>
          <w:rFonts w:hint="eastAsia"/>
        </w:rPr>
        <w:t>9</w:t>
      </w:r>
      <w:r w:rsidR="00B074CB">
        <w:rPr>
          <w:rFonts w:hint="eastAsia"/>
        </w:rPr>
        <w:t>分别对应上文提到的</w:t>
      </w:r>
      <w:r w:rsidR="00B074CB">
        <w:rPr>
          <w:rFonts w:hint="eastAsia"/>
        </w:rPr>
        <w:t>9</w:t>
      </w:r>
      <w:r w:rsidR="00B074CB">
        <w:rPr>
          <w:rFonts w:hint="eastAsia"/>
        </w:rPr>
        <w:t>种关系类型。</w:t>
      </w:r>
      <w:r w:rsidR="00061DD3">
        <w:rPr>
          <w:rFonts w:hint="eastAsia"/>
        </w:rPr>
        <w:t>根据两个表格中的</w:t>
      </w:r>
      <w:r w:rsidR="00061DD3">
        <w:rPr>
          <w:rFonts w:hint="eastAsia"/>
        </w:rPr>
        <w:t>F</w:t>
      </w:r>
      <w:r w:rsidR="00061DD3">
        <w:rPr>
          <w:rFonts w:hint="eastAsia"/>
        </w:rPr>
        <w:t>值可画出</w:t>
      </w:r>
      <w:r w:rsidR="008D2593">
        <w:rPr>
          <w:rFonts w:hint="eastAsia"/>
        </w:rPr>
        <w:t>对比折线</w:t>
      </w:r>
      <w:r w:rsidR="00061DD3">
        <w:rPr>
          <w:rFonts w:hint="eastAsia"/>
        </w:rPr>
        <w:t>，如</w:t>
      </w:r>
      <w:r w:rsidR="008D2593">
        <w:rPr>
          <w:rFonts w:hint="eastAsia"/>
        </w:rPr>
        <w:t>图</w:t>
      </w:r>
      <w:r w:rsidR="008D2593">
        <w:rPr>
          <w:rFonts w:hint="eastAsia"/>
        </w:rPr>
        <w:t>3-4</w:t>
      </w:r>
      <w:r w:rsidR="00061DD3">
        <w:rPr>
          <w:rFonts w:hint="eastAsia"/>
        </w:rPr>
        <w:t>所示。</w:t>
      </w:r>
    </w:p>
    <w:p w:rsidR="00151EC0" w:rsidRDefault="0055103F" w:rsidP="005D6BB2">
      <w:pPr>
        <w:pStyle w:val="a2"/>
        <w:spacing w:before="156" w:after="156"/>
        <w:ind w:firstLine="480"/>
        <w:jc w:val="center"/>
      </w:pPr>
      <w:r>
        <w:rPr>
          <w:noProof/>
        </w:rPr>
        <w:drawing>
          <wp:inline distT="0" distB="0" distL="0" distR="0" wp14:anchorId="787C7B9E" wp14:editId="5A9F43E0">
            <wp:extent cx="4714875" cy="2943225"/>
            <wp:effectExtent l="0" t="0" r="9525" b="952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A3699" w:rsidRDefault="005D6BB2" w:rsidP="005D6BB2">
      <w:pPr>
        <w:pStyle w:val="a2"/>
        <w:spacing w:before="156" w:after="156"/>
        <w:ind w:firstLine="440"/>
        <w:jc w:val="center"/>
        <w:rPr>
          <w:sz w:val="22"/>
          <w:szCs w:val="22"/>
        </w:rPr>
      </w:pPr>
      <w:r w:rsidRPr="005D6BB2">
        <w:rPr>
          <w:rFonts w:hint="eastAsia"/>
          <w:sz w:val="22"/>
          <w:szCs w:val="22"/>
        </w:rPr>
        <w:t>图</w:t>
      </w:r>
      <w:r w:rsidRPr="005D6BB2">
        <w:rPr>
          <w:rFonts w:hint="eastAsia"/>
          <w:sz w:val="22"/>
          <w:szCs w:val="22"/>
        </w:rPr>
        <w:t>3-4</w:t>
      </w:r>
      <w:r>
        <w:rPr>
          <w:sz w:val="22"/>
          <w:szCs w:val="22"/>
        </w:rPr>
        <w:t xml:space="preserve"> </w:t>
      </w:r>
      <w:r>
        <w:rPr>
          <w:rFonts w:hint="eastAsia"/>
          <w:sz w:val="22"/>
          <w:szCs w:val="22"/>
        </w:rPr>
        <w:t>两种方法的</w:t>
      </w:r>
      <w:r>
        <w:rPr>
          <w:rFonts w:hint="eastAsia"/>
          <w:sz w:val="22"/>
          <w:szCs w:val="22"/>
        </w:rPr>
        <w:t>F</w:t>
      </w:r>
      <w:r>
        <w:rPr>
          <w:rFonts w:hint="eastAsia"/>
          <w:sz w:val="22"/>
          <w:szCs w:val="22"/>
        </w:rPr>
        <w:t>值对比</w:t>
      </w:r>
    </w:p>
    <w:p w:rsidR="008B5669" w:rsidRPr="005D6BB2" w:rsidRDefault="00180D37" w:rsidP="000542CA">
      <w:pPr>
        <w:pStyle w:val="a2"/>
        <w:spacing w:before="156" w:after="156"/>
        <w:ind w:firstLine="480"/>
      </w:pPr>
      <w:r>
        <w:rPr>
          <w:rFonts w:hint="eastAsia"/>
        </w:rPr>
        <w:t>实验结果图像表明两种向量化方式在文句分类方面的效果都很好，说明两种模型都能学习出文本的低维语义表示。</w:t>
      </w:r>
      <w:r w:rsidR="000542CA">
        <w:rPr>
          <w:rFonts w:hint="eastAsia"/>
        </w:rPr>
        <w:t>通过对比表</w:t>
      </w:r>
      <w:r w:rsidR="00E02D99">
        <w:rPr>
          <w:rFonts w:hint="eastAsia"/>
        </w:rPr>
        <w:t>3-3</w:t>
      </w:r>
      <w:r w:rsidR="00E02D99">
        <w:rPr>
          <w:rFonts w:hint="eastAsia"/>
        </w:rPr>
        <w:t>和</w:t>
      </w:r>
      <w:r w:rsidR="00E02D99">
        <w:t>3-4</w:t>
      </w:r>
      <w:r w:rsidR="00E02D99">
        <w:rPr>
          <w:rFonts w:hint="eastAsia"/>
        </w:rPr>
        <w:t>的结果可以发现，基于</w:t>
      </w:r>
      <w:r w:rsidR="00E02D99">
        <w:rPr>
          <w:rFonts w:hint="eastAsia"/>
        </w:rPr>
        <w:t>CNN</w:t>
      </w:r>
      <w:r w:rsidR="00E02D99">
        <w:rPr>
          <w:rFonts w:hint="eastAsia"/>
        </w:rPr>
        <w:t>的句子分类方法无论是准确率还是召回率都要比词向量加权的方法</w:t>
      </w:r>
      <w:r w:rsidR="00AA7BF0">
        <w:rPr>
          <w:rFonts w:hint="eastAsia"/>
        </w:rPr>
        <w:t>略胜一筹</w:t>
      </w:r>
      <w:r w:rsidR="00206BE1">
        <w:rPr>
          <w:rFonts w:hint="eastAsia"/>
        </w:rPr>
        <w:t>。</w:t>
      </w:r>
    </w:p>
    <w:p w:rsidR="009E00B2" w:rsidRDefault="009E00B2" w:rsidP="00BC5ABE">
      <w:pPr>
        <w:pStyle w:val="2"/>
        <w:spacing w:before="156" w:after="156"/>
      </w:pPr>
      <w:bookmarkStart w:id="56" w:name="_Toc482002619"/>
      <w:r>
        <w:rPr>
          <w:rFonts w:hint="eastAsia"/>
        </w:rPr>
        <w:t>本章小结</w:t>
      </w:r>
      <w:bookmarkEnd w:id="56"/>
    </w:p>
    <w:p w:rsidR="002D0A05" w:rsidRDefault="000F373E" w:rsidP="00B464C4">
      <w:pPr>
        <w:pStyle w:val="a2"/>
        <w:spacing w:before="156" w:after="156"/>
        <w:ind w:firstLineChars="0" w:firstLine="420"/>
      </w:pPr>
      <w:r>
        <w:lastRenderedPageBreak/>
        <w:t>在实现关系抽取的相关任务时，</w:t>
      </w:r>
      <w:r w:rsidR="00B56D19">
        <w:t>通常</w:t>
      </w:r>
      <w:r>
        <w:t>做法是将其转换为</w:t>
      </w:r>
      <w:r w:rsidR="00BD6F3E">
        <w:t>句子</w:t>
      </w:r>
      <w:r>
        <w:t>的分类任务</w:t>
      </w:r>
      <w:r w:rsidR="00223DA5">
        <w:t>，即事先定义好几种关系，</w:t>
      </w:r>
      <w:r w:rsidR="0025549C">
        <w:t>然后</w:t>
      </w:r>
      <w:r w:rsidR="00223DA5">
        <w:t>构建关系的分类模型。</w:t>
      </w:r>
      <w:r w:rsidR="00494C61">
        <w:t>而</w:t>
      </w:r>
      <w:r w:rsidR="00EF7BD4">
        <w:rPr>
          <w:rFonts w:hint="eastAsia"/>
        </w:rPr>
        <w:t>对于句子</w:t>
      </w:r>
      <w:r w:rsidR="00494C61">
        <w:rPr>
          <w:rFonts w:hint="eastAsia"/>
        </w:rPr>
        <w:t>的分类任务来说，</w:t>
      </w:r>
      <w:r w:rsidR="00FC5CBE">
        <w:rPr>
          <w:rFonts w:hint="eastAsia"/>
        </w:rPr>
        <w:t>句子</w:t>
      </w:r>
      <w:r w:rsidR="00F51828" w:rsidRPr="00F51828">
        <w:rPr>
          <w:rFonts w:hint="eastAsia"/>
        </w:rPr>
        <w:t>的语义</w:t>
      </w:r>
      <w:r w:rsidR="0045123C">
        <w:rPr>
          <w:rFonts w:hint="eastAsia"/>
        </w:rPr>
        <w:t>向量</w:t>
      </w:r>
      <w:r w:rsidR="00F51828" w:rsidRPr="00F51828">
        <w:rPr>
          <w:rFonts w:hint="eastAsia"/>
        </w:rPr>
        <w:t>表示是不可或缺的重要步骤。</w:t>
      </w:r>
      <w:r w:rsidR="00904A8E">
        <w:rPr>
          <w:rFonts w:hint="eastAsia"/>
        </w:rPr>
        <w:t>传统的词袋模型</w:t>
      </w:r>
      <w:r w:rsidR="00904A8E" w:rsidRPr="00DA219F">
        <w:rPr>
          <w:rFonts w:hint="eastAsia"/>
        </w:rPr>
        <w:t>存在两个比较明显的缺陷：一是它丢失了词与词之间的顺序信息，二是它没有考虑词的语义信息。</w:t>
      </w:r>
      <w:r w:rsidR="00904A8E">
        <w:rPr>
          <w:rFonts w:hint="eastAsia"/>
        </w:rPr>
        <w:t>相比于词袋模型的高特征和语义缺失，我们希望能够生成</w:t>
      </w:r>
      <w:r w:rsidR="00B3402D">
        <w:rPr>
          <w:rFonts w:hint="eastAsia"/>
        </w:rPr>
        <w:t>紧凑和富有语义的句子</w:t>
      </w:r>
      <w:r w:rsidR="00904A8E">
        <w:rPr>
          <w:rFonts w:hint="eastAsia"/>
        </w:rPr>
        <w:t>向量。当前最热门、效果最好的语义向量化是</w:t>
      </w:r>
      <w:r w:rsidR="00904A8E">
        <w:rPr>
          <w:rFonts w:hint="eastAsia"/>
        </w:rPr>
        <w:t>RNN</w:t>
      </w:r>
      <w:r w:rsidR="00904A8E">
        <w:rPr>
          <w:rFonts w:hint="eastAsia"/>
        </w:rPr>
        <w:t>，但是结构比较复杂。</w:t>
      </w:r>
    </w:p>
    <w:p w:rsidR="00B464C4" w:rsidRDefault="00003E09" w:rsidP="00B464C4">
      <w:pPr>
        <w:pStyle w:val="a2"/>
        <w:spacing w:before="156" w:after="156"/>
        <w:ind w:firstLineChars="0" w:firstLine="420"/>
      </w:pPr>
      <w:r>
        <w:rPr>
          <w:rFonts w:hint="eastAsia"/>
        </w:rPr>
        <w:t>本文借助于词向量尝试使用了两种方法学习句子</w:t>
      </w:r>
      <w:r w:rsidR="002D0A05">
        <w:rPr>
          <w:rFonts w:hint="eastAsia"/>
        </w:rPr>
        <w:t>的紧凑的分布式</w:t>
      </w:r>
      <w:r>
        <w:rPr>
          <w:rFonts w:hint="eastAsia"/>
        </w:rPr>
        <w:t>表示，</w:t>
      </w:r>
      <w:r w:rsidR="001F76B3">
        <w:rPr>
          <w:rFonts w:hint="eastAsia"/>
        </w:rPr>
        <w:t>一种</w:t>
      </w:r>
      <w:r>
        <w:rPr>
          <w:rFonts w:hint="eastAsia"/>
        </w:rPr>
        <w:t>是词向量加权</w:t>
      </w:r>
      <w:r w:rsidR="008958E4">
        <w:rPr>
          <w:rFonts w:hint="eastAsia"/>
        </w:rPr>
        <w:t>，</w:t>
      </w:r>
      <w:r w:rsidR="008958E4" w:rsidRPr="008958E4">
        <w:rPr>
          <w:rFonts w:hint="eastAsia"/>
        </w:rPr>
        <w:t>将复杂的句子向量化</w:t>
      </w:r>
      <w:r w:rsidR="008958E4" w:rsidRPr="008958E4">
        <w:rPr>
          <w:rFonts w:hint="eastAsia"/>
        </w:rPr>
        <w:t>(text-vector)</w:t>
      </w:r>
      <w:r w:rsidR="008958E4" w:rsidRPr="008958E4">
        <w:rPr>
          <w:rFonts w:hint="eastAsia"/>
        </w:rPr>
        <w:t>问题转化为相对容易的词向量化</w:t>
      </w:r>
      <w:r w:rsidR="008958E4" w:rsidRPr="008958E4">
        <w:rPr>
          <w:rFonts w:hint="eastAsia"/>
        </w:rPr>
        <w:t>(word-vector)</w:t>
      </w:r>
      <w:r w:rsidR="008958E4">
        <w:rPr>
          <w:rFonts w:hint="eastAsia"/>
        </w:rPr>
        <w:t>问题，</w:t>
      </w:r>
      <w:r w:rsidR="001B34FD">
        <w:rPr>
          <w:rFonts w:hint="eastAsia"/>
        </w:rPr>
        <w:t>而</w:t>
      </w:r>
      <w:r w:rsidR="008958E4">
        <w:rPr>
          <w:rFonts w:hint="eastAsia"/>
        </w:rPr>
        <w:t>词向量</w:t>
      </w:r>
      <w:r w:rsidR="001B34FD">
        <w:rPr>
          <w:rFonts w:hint="eastAsia"/>
        </w:rPr>
        <w:t>容易</w:t>
      </w:r>
      <w:r w:rsidR="008958E4" w:rsidRPr="008958E4">
        <w:rPr>
          <w:rFonts w:hint="eastAsia"/>
        </w:rPr>
        <w:t>通过</w:t>
      </w:r>
      <w:r w:rsidR="005D265F">
        <w:rPr>
          <w:rFonts w:hint="eastAsia"/>
        </w:rPr>
        <w:t>word2vec</w:t>
      </w:r>
      <w:r w:rsidR="005D265F">
        <w:rPr>
          <w:rFonts w:hint="eastAsia"/>
        </w:rPr>
        <w:t>训练得到</w:t>
      </w:r>
      <w:r w:rsidR="008958E4" w:rsidRPr="008958E4">
        <w:rPr>
          <w:rFonts w:hint="eastAsia"/>
        </w:rPr>
        <w:t>。</w:t>
      </w:r>
      <w:r w:rsidR="00B464C4">
        <w:rPr>
          <w:rFonts w:hint="eastAsia"/>
        </w:rPr>
        <w:t>另一种方法通过</w:t>
      </w:r>
      <w:r w:rsidR="00877FE5">
        <w:rPr>
          <w:rFonts w:hint="eastAsia"/>
        </w:rPr>
        <w:t>卷积神经网络来</w:t>
      </w:r>
      <w:r w:rsidR="005C1561">
        <w:rPr>
          <w:rFonts w:hint="eastAsia"/>
        </w:rPr>
        <w:t>构建句子的分类模型</w:t>
      </w:r>
      <w:r w:rsidR="00866D84">
        <w:rPr>
          <w:rFonts w:hint="eastAsia"/>
        </w:rPr>
        <w:t>，</w:t>
      </w:r>
      <w:r w:rsidR="00A45A5B">
        <w:rPr>
          <w:rFonts w:hint="eastAsia"/>
        </w:rPr>
        <w:t>其中通过池化操作来处理不同长度的</w:t>
      </w:r>
      <w:r w:rsidR="00304844">
        <w:rPr>
          <w:rFonts w:hint="eastAsia"/>
        </w:rPr>
        <w:t>句子</w:t>
      </w:r>
      <w:r w:rsidR="00C73405">
        <w:rPr>
          <w:rFonts w:hint="eastAsia"/>
        </w:rPr>
        <w:t>，</w:t>
      </w:r>
      <w:r w:rsidR="00C73405" w:rsidRPr="00C73405">
        <w:rPr>
          <w:rFonts w:hint="eastAsia"/>
        </w:rPr>
        <w:t>这样无论句子长度为多少，卷积核宽度是多少，最终到得到定长的</w:t>
      </w:r>
      <w:r w:rsidR="00740128">
        <w:rPr>
          <w:rFonts w:hint="eastAsia"/>
        </w:rPr>
        <w:t>句子</w:t>
      </w:r>
      <w:r w:rsidR="00C73405" w:rsidRPr="00C73405">
        <w:rPr>
          <w:rFonts w:hint="eastAsia"/>
        </w:rPr>
        <w:t>向量表示</w:t>
      </w:r>
      <w:r w:rsidR="00B464C4">
        <w:rPr>
          <w:rFonts w:hint="eastAsia"/>
        </w:rPr>
        <w:t>。</w:t>
      </w:r>
    </w:p>
    <w:p w:rsidR="00A01C9D" w:rsidRDefault="00984A67" w:rsidP="00A01C9D">
      <w:pPr>
        <w:pStyle w:val="a2"/>
        <w:spacing w:before="156" w:after="156"/>
        <w:ind w:firstLine="480"/>
        <w:sectPr w:rsidR="00A01C9D" w:rsidSect="00DE5F50">
          <w:headerReference w:type="default" r:id="rId26"/>
          <w:endnotePr>
            <w:numFmt w:val="decimal"/>
          </w:endnotePr>
          <w:pgSz w:w="11906" w:h="16838"/>
          <w:pgMar w:top="1588" w:right="1304" w:bottom="1304" w:left="1588" w:header="851" w:footer="992" w:gutter="0"/>
          <w:cols w:space="425"/>
          <w:docGrid w:type="linesAndChars" w:linePitch="312"/>
        </w:sectPr>
      </w:pPr>
      <w:r w:rsidRPr="00984A67">
        <w:rPr>
          <w:rFonts w:hint="eastAsia"/>
        </w:rPr>
        <w:t>经过句子分类的实验论证，两种方法训练出来的语义向量表现良好</w:t>
      </w:r>
      <w:r w:rsidRPr="00984A67">
        <w:rPr>
          <w:rFonts w:hint="eastAsia"/>
        </w:rPr>
        <w:t>,</w:t>
      </w:r>
      <w:r>
        <w:rPr>
          <w:rFonts w:hint="eastAsia"/>
        </w:rPr>
        <w:t>都可以学习出句子</w:t>
      </w:r>
      <w:r w:rsidR="00E61851">
        <w:rPr>
          <w:rFonts w:hint="eastAsia"/>
        </w:rPr>
        <w:t>紧凑的分布式</w:t>
      </w:r>
      <w:r w:rsidRPr="00984A67">
        <w:rPr>
          <w:rFonts w:hint="eastAsia"/>
        </w:rPr>
        <w:t>表示。</w:t>
      </w:r>
      <w:r w:rsidR="00AF7CF4">
        <w:rPr>
          <w:rFonts w:hint="eastAsia"/>
        </w:rPr>
        <w:t>其中基于</w:t>
      </w:r>
      <w:r w:rsidR="00AF7CF4">
        <w:rPr>
          <w:rFonts w:hint="eastAsia"/>
        </w:rPr>
        <w:t>CNN</w:t>
      </w:r>
      <w:r w:rsidR="00AF7CF4">
        <w:rPr>
          <w:rFonts w:hint="eastAsia"/>
        </w:rPr>
        <w:t>的句子分类算法在</w:t>
      </w:r>
      <w:r w:rsidR="00AF7CF4" w:rsidRPr="00932A22">
        <w:t>SemEval-2010 Task 8</w:t>
      </w:r>
      <w:r w:rsidR="00AF7CF4">
        <w:rPr>
          <w:rFonts w:hint="eastAsia"/>
        </w:rPr>
        <w:t>标准数据集上的表现要优于词向量加权的算法。</w:t>
      </w:r>
    </w:p>
    <w:p w:rsidR="006924C6" w:rsidRDefault="006164F9" w:rsidP="00A01C9D">
      <w:pPr>
        <w:pStyle w:val="1"/>
        <w:spacing w:before="156" w:after="156"/>
      </w:pPr>
      <w:bookmarkStart w:id="57" w:name="_Toc482002620"/>
      <w:r>
        <w:rPr>
          <w:rFonts w:hint="eastAsia"/>
        </w:rPr>
        <w:lastRenderedPageBreak/>
        <w:t>面向互联网新闻</w:t>
      </w:r>
      <w:r w:rsidR="003B3C9A">
        <w:rPr>
          <w:rFonts w:hint="eastAsia"/>
        </w:rPr>
        <w:t>文本</w:t>
      </w:r>
      <w:r w:rsidR="00895549">
        <w:rPr>
          <w:rFonts w:hint="eastAsia"/>
        </w:rPr>
        <w:t>的</w:t>
      </w:r>
      <w:r w:rsidR="00263E4A">
        <w:rPr>
          <w:rFonts w:hint="eastAsia"/>
        </w:rPr>
        <w:t>企业</w:t>
      </w:r>
      <w:r w:rsidR="003A7569">
        <w:rPr>
          <w:rFonts w:hint="eastAsia"/>
        </w:rPr>
        <w:t>关系抽取</w:t>
      </w:r>
      <w:bookmarkEnd w:id="57"/>
    </w:p>
    <w:p w:rsidR="00697829" w:rsidRDefault="00137A66" w:rsidP="00697829">
      <w:pPr>
        <w:pStyle w:val="2"/>
        <w:spacing w:before="156" w:after="156"/>
      </w:pPr>
      <w:bookmarkStart w:id="58" w:name="_Toc482002621"/>
      <w:r>
        <w:rPr>
          <w:rFonts w:hint="eastAsia"/>
        </w:rPr>
        <w:t>引言</w:t>
      </w:r>
      <w:bookmarkEnd w:id="58"/>
    </w:p>
    <w:p w:rsidR="00BF2010" w:rsidRDefault="00AB5135" w:rsidP="00BF2010">
      <w:pPr>
        <w:pStyle w:val="a2"/>
        <w:spacing w:before="156" w:after="156"/>
        <w:ind w:firstLine="480"/>
      </w:pPr>
      <w:r>
        <w:rPr>
          <w:rFonts w:hint="eastAsia"/>
        </w:rPr>
        <w:t>互联网上每天都会更新产生大量的新闻</w:t>
      </w:r>
      <w:r w:rsidR="00015961">
        <w:rPr>
          <w:rFonts w:hint="eastAsia"/>
        </w:rPr>
        <w:t>信息，</w:t>
      </w:r>
      <w:r w:rsidR="00BF66FE">
        <w:rPr>
          <w:rFonts w:hint="eastAsia"/>
        </w:rPr>
        <w:t>这其中包含一些企业相关的新闻报导，例如企业之间收购、合作、竞争</w:t>
      </w:r>
      <w:r w:rsidR="00C5158E">
        <w:rPr>
          <w:rFonts w:hint="eastAsia"/>
        </w:rPr>
        <w:t>案例</w:t>
      </w:r>
      <w:r w:rsidR="00BF66FE">
        <w:rPr>
          <w:rFonts w:hint="eastAsia"/>
        </w:rPr>
        <w:t>等</w:t>
      </w:r>
      <w:r w:rsidR="00BC38D6">
        <w:rPr>
          <w:rFonts w:hint="eastAsia"/>
        </w:rPr>
        <w:t>。</w:t>
      </w:r>
      <w:r w:rsidR="00954DFE">
        <w:rPr>
          <w:rFonts w:hint="eastAsia"/>
        </w:rPr>
        <w:t>这些存在于网页中的</w:t>
      </w:r>
      <w:r w:rsidR="00F5104F">
        <w:rPr>
          <w:rFonts w:hint="eastAsia"/>
        </w:rPr>
        <w:t>新闻</w:t>
      </w:r>
      <w:r w:rsidR="00954DFE">
        <w:rPr>
          <w:rFonts w:hint="eastAsia"/>
        </w:rPr>
        <w:t>文本包含了企业实体之间的各种关系</w:t>
      </w:r>
      <w:r w:rsidR="00F5104F">
        <w:rPr>
          <w:rFonts w:hint="eastAsia"/>
        </w:rPr>
        <w:t>，</w:t>
      </w:r>
      <w:r w:rsidR="006033AA">
        <w:rPr>
          <w:rFonts w:hint="eastAsia"/>
        </w:rPr>
        <w:t>这种关系信息对于企业战略制定、投资方向决策等具有重要参考价值。</w:t>
      </w:r>
      <w:r w:rsidR="00C2467B">
        <w:rPr>
          <w:rFonts w:hint="eastAsia"/>
        </w:rPr>
        <w:t>本章将在第三章的基础上，结合</w:t>
      </w:r>
      <w:r w:rsidR="00F633FA">
        <w:rPr>
          <w:rFonts w:hint="eastAsia"/>
        </w:rPr>
        <w:t>网页正文提取、命名实体识别</w:t>
      </w:r>
      <w:r w:rsidR="00C2467B">
        <w:rPr>
          <w:rFonts w:hint="eastAsia"/>
        </w:rPr>
        <w:t>、基于</w:t>
      </w:r>
      <w:r w:rsidR="00C2467B">
        <w:rPr>
          <w:rFonts w:hint="eastAsia"/>
        </w:rPr>
        <w:t>Bootstrapping</w:t>
      </w:r>
      <w:r w:rsidR="00C2467B">
        <w:rPr>
          <w:rFonts w:hint="eastAsia"/>
        </w:rPr>
        <w:t>的语料库构建</w:t>
      </w:r>
      <w:r w:rsidR="008F3244">
        <w:rPr>
          <w:rFonts w:hint="eastAsia"/>
        </w:rPr>
        <w:t>等技术实现对中文新闻网页当中的企业</w:t>
      </w:r>
      <w:r w:rsidR="00E755D8">
        <w:rPr>
          <w:rFonts w:hint="eastAsia"/>
        </w:rPr>
        <w:t>关系</w:t>
      </w:r>
      <w:r w:rsidR="00E17549">
        <w:rPr>
          <w:rFonts w:hint="eastAsia"/>
        </w:rPr>
        <w:t>进行</w:t>
      </w:r>
      <w:r w:rsidR="00E755D8">
        <w:rPr>
          <w:rFonts w:hint="eastAsia"/>
        </w:rPr>
        <w:t>抽取。</w:t>
      </w:r>
    </w:p>
    <w:p w:rsidR="00273AFD" w:rsidRDefault="00A122A2" w:rsidP="00384A87">
      <w:pPr>
        <w:pStyle w:val="a2"/>
        <w:spacing w:before="156" w:after="156"/>
        <w:ind w:firstLine="480"/>
        <w:jc w:val="center"/>
      </w:pPr>
      <w:r>
        <w:rPr>
          <w:noProof/>
        </w:rPr>
        <w:drawing>
          <wp:inline distT="0" distB="0" distL="0" distR="0" wp14:anchorId="2AFBBC5F" wp14:editId="167653BE">
            <wp:extent cx="4462272" cy="333556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无标题.png"/>
                    <pic:cNvPicPr/>
                  </pic:nvPicPr>
                  <pic:blipFill>
                    <a:blip r:embed="rId27">
                      <a:extLst>
                        <a:ext uri="{28A0092B-C50C-407E-A947-70E740481C1C}">
                          <a14:useLocalDpi xmlns:a14="http://schemas.microsoft.com/office/drawing/2010/main" val="0"/>
                        </a:ext>
                      </a:extLst>
                    </a:blip>
                    <a:stretch>
                      <a:fillRect/>
                    </a:stretch>
                  </pic:blipFill>
                  <pic:spPr>
                    <a:xfrm>
                      <a:off x="0" y="0"/>
                      <a:ext cx="4482570" cy="3350738"/>
                    </a:xfrm>
                    <a:prstGeom prst="rect">
                      <a:avLst/>
                    </a:prstGeom>
                  </pic:spPr>
                </pic:pic>
              </a:graphicData>
            </a:graphic>
          </wp:inline>
        </w:drawing>
      </w:r>
    </w:p>
    <w:p w:rsidR="00384A87" w:rsidRDefault="00384A87" w:rsidP="00384A87">
      <w:pPr>
        <w:pStyle w:val="a2"/>
        <w:spacing w:before="156" w:after="156"/>
        <w:ind w:firstLine="440"/>
        <w:jc w:val="center"/>
        <w:rPr>
          <w:sz w:val="22"/>
          <w:szCs w:val="22"/>
        </w:rPr>
      </w:pPr>
      <w:r w:rsidRPr="00DE335D">
        <w:rPr>
          <w:rFonts w:hint="eastAsia"/>
          <w:sz w:val="22"/>
          <w:szCs w:val="22"/>
        </w:rPr>
        <w:t>图</w:t>
      </w:r>
      <w:r w:rsidRPr="00DE335D">
        <w:rPr>
          <w:rFonts w:hint="eastAsia"/>
          <w:sz w:val="22"/>
          <w:szCs w:val="22"/>
        </w:rPr>
        <w:t>4-1</w:t>
      </w:r>
      <w:r w:rsidRPr="00DE335D">
        <w:rPr>
          <w:sz w:val="22"/>
          <w:szCs w:val="22"/>
        </w:rPr>
        <w:t xml:space="preserve"> </w:t>
      </w:r>
      <w:r w:rsidR="00A122A2" w:rsidRPr="00A122A2">
        <w:rPr>
          <w:rFonts w:hint="eastAsia"/>
          <w:sz w:val="22"/>
          <w:szCs w:val="22"/>
        </w:rPr>
        <w:t>面向互联网新闻文本的企业关系抽取</w:t>
      </w:r>
      <w:r w:rsidR="00A122A2">
        <w:rPr>
          <w:rFonts w:hint="eastAsia"/>
          <w:sz w:val="22"/>
          <w:szCs w:val="22"/>
        </w:rPr>
        <w:t>系统框架</w:t>
      </w:r>
    </w:p>
    <w:p w:rsidR="00035340" w:rsidRPr="00035340" w:rsidRDefault="00035340" w:rsidP="00035340">
      <w:pPr>
        <w:pStyle w:val="a2"/>
        <w:spacing w:before="156" w:after="156"/>
        <w:ind w:firstLine="480"/>
      </w:pPr>
      <w:r>
        <w:rPr>
          <w:rFonts w:hint="eastAsia"/>
        </w:rPr>
        <w:t>图</w:t>
      </w:r>
      <w:r>
        <w:rPr>
          <w:rFonts w:hint="eastAsia"/>
        </w:rPr>
        <w:t>4-1</w:t>
      </w:r>
      <w:r>
        <w:rPr>
          <w:rFonts w:hint="eastAsia"/>
        </w:rPr>
        <w:t>是整个系统的框架设计图，主要包括两大部分</w:t>
      </w:r>
      <w:r w:rsidR="00FA5A67">
        <w:rPr>
          <w:rFonts w:hint="eastAsia"/>
        </w:rPr>
        <w:t>，</w:t>
      </w:r>
      <w:r>
        <w:rPr>
          <w:rFonts w:hint="eastAsia"/>
        </w:rPr>
        <w:t>分别是语料库构建模块以及关系分类模块。</w:t>
      </w:r>
      <w:r w:rsidR="000A566C">
        <w:rPr>
          <w:rFonts w:hint="eastAsia"/>
        </w:rPr>
        <w:t>其中正文提取和企业实体识别在构建语料和关系抽取过程中都有涉及</w:t>
      </w:r>
      <w:r w:rsidR="000F54B5">
        <w:rPr>
          <w:rFonts w:hint="eastAsia"/>
        </w:rPr>
        <w:t>，属于公共部分。所以接下来在</w:t>
      </w:r>
      <w:r w:rsidR="000F54B5">
        <w:rPr>
          <w:rFonts w:hint="eastAsia"/>
        </w:rPr>
        <w:t>4.2</w:t>
      </w:r>
      <w:r w:rsidR="000F54B5">
        <w:rPr>
          <w:rFonts w:hint="eastAsia"/>
        </w:rPr>
        <w:t>和</w:t>
      </w:r>
      <w:r w:rsidR="000F54B5">
        <w:rPr>
          <w:rFonts w:hint="eastAsia"/>
        </w:rPr>
        <w:t>4.3</w:t>
      </w:r>
      <w:r w:rsidR="000F54B5">
        <w:rPr>
          <w:rFonts w:hint="eastAsia"/>
        </w:rPr>
        <w:t>小节将着重介绍</w:t>
      </w:r>
      <w:r w:rsidR="008F71CC">
        <w:rPr>
          <w:rFonts w:hint="eastAsia"/>
        </w:rPr>
        <w:t>网页正文提取和命名实体识别的相关技术</w:t>
      </w:r>
      <w:r w:rsidR="001A406A">
        <w:rPr>
          <w:rFonts w:hint="eastAsia"/>
        </w:rPr>
        <w:t>和</w:t>
      </w:r>
      <w:r w:rsidR="000F54B5">
        <w:rPr>
          <w:rFonts w:hint="eastAsia"/>
        </w:rPr>
        <w:t>实现方法。</w:t>
      </w:r>
      <w:r w:rsidR="00097190">
        <w:rPr>
          <w:rFonts w:hint="eastAsia"/>
        </w:rPr>
        <w:t>4.4</w:t>
      </w:r>
      <w:r w:rsidR="00097190">
        <w:rPr>
          <w:rFonts w:hint="eastAsia"/>
        </w:rPr>
        <w:t>将介绍语料库的构建过程。</w:t>
      </w:r>
    </w:p>
    <w:p w:rsidR="0091550D" w:rsidRDefault="0091550D" w:rsidP="0091550D">
      <w:pPr>
        <w:pStyle w:val="2"/>
        <w:spacing w:before="156" w:after="156"/>
      </w:pPr>
      <w:bookmarkStart w:id="59" w:name="_Toc482002622"/>
      <w:r>
        <w:rPr>
          <w:rFonts w:hint="eastAsia"/>
        </w:rPr>
        <w:t>网页正文提取</w:t>
      </w:r>
      <w:bookmarkEnd w:id="59"/>
    </w:p>
    <w:p w:rsidR="0091550D" w:rsidRDefault="0091550D" w:rsidP="0091550D">
      <w:pPr>
        <w:pStyle w:val="a2"/>
        <w:spacing w:before="156" w:after="156"/>
        <w:ind w:firstLine="480"/>
      </w:pPr>
      <w:r>
        <w:t>对于新闻网页而言，真正有用的信息一般只存在于新闻标题和正文当中，网页其它部分对于我们来说是一种噪音，</w:t>
      </w:r>
      <m:oMath>
        <m:r>
          <m:rPr>
            <m:sty m:val="p"/>
          </m:rPr>
          <w:rPr>
            <w:rFonts w:ascii="Cambria Math" w:hAnsi="Cambria Math" w:hint="eastAsia"/>
          </w:rPr>
          <m:t>例如广告栏、相关链接和一些脚本语言等</m:t>
        </m:r>
      </m:oMath>
      <w:r w:rsidRPr="00336EE6">
        <w:rPr>
          <w:rFonts w:hint="eastAsia"/>
        </w:rPr>
        <w:t>。</w:t>
      </w:r>
      <w:r>
        <w:t>因此需要借</w:t>
      </w:r>
      <w:r>
        <w:lastRenderedPageBreak/>
        <w:t>助网页正文的提取技术将网页的正文抽取出来。</w:t>
      </w:r>
      <w:r w:rsidR="00802E64">
        <w:t>针对这一问题，很多方法已经被提出来</w:t>
      </w:r>
      <w:r w:rsidR="004F7DF9">
        <w:t>，</w:t>
      </w:r>
      <w:r>
        <w:t>常用方法有基于模板的方法、基于文字块密度的方法、基于</w:t>
      </w:r>
      <w:r>
        <w:t>DOM</w:t>
      </w:r>
      <w:r>
        <w:t>树节点统计的方法以及基于视觉的方法。</w:t>
      </w:r>
    </w:p>
    <w:p w:rsidR="0091550D" w:rsidRDefault="0091550D" w:rsidP="0091550D">
      <w:pPr>
        <w:pStyle w:val="a2"/>
        <w:spacing w:before="156" w:after="156"/>
        <w:ind w:firstLine="480"/>
      </w:pPr>
      <w:r>
        <w:t>基于模板的网页正文提取算法依赖于</w:t>
      </w:r>
      <w:r w:rsidR="001B259D">
        <w:t>网页</w:t>
      </w:r>
      <w:r>
        <w:t>HTML</w:t>
      </w:r>
      <w:r w:rsidR="001B259D">
        <w:t>的</w:t>
      </w:r>
      <w:r>
        <w:t>内部结构</w:t>
      </w:r>
      <w:r w:rsidR="001B259D">
        <w:t>上的一些</w:t>
      </w:r>
      <w:r w:rsidR="00E07116">
        <w:t>特征。该方</w:t>
      </w:r>
      <m:oMath>
        <m:r>
          <m:rPr>
            <m:sty m:val="p"/>
          </m:rPr>
          <w:rPr>
            <w:rFonts w:ascii="Cambria Math" w:hAnsi="Cambria Math"/>
          </w:rPr>
          <m:t>法假定同类型网页中有着相似的结构特征或者相似的</m:t>
        </m:r>
        <m:r>
          <m:rPr>
            <m:sty m:val="p"/>
          </m:rPr>
          <w:rPr>
            <w:rFonts w:ascii="Cambria Math" w:hAnsi="Cambria Math"/>
          </w:rPr>
          <m:t>Dom</m:t>
        </m:r>
        <m:r>
          <m:rPr>
            <m:sty m:val="p"/>
          </m:rPr>
          <w:rPr>
            <w:rFonts w:ascii="Cambria Math" w:hAnsi="Cambria Math"/>
          </w:rPr>
          <m:t>树</m:t>
        </m:r>
      </m:oMath>
      <w:r>
        <w:rPr>
          <w:rFonts w:hint="eastAsia"/>
        </w:rPr>
        <w:t>(</w:t>
      </w:r>
      <w:r>
        <w:t>Document Object Model</w:t>
      </w:r>
      <w:r>
        <w:rPr>
          <w:rFonts w:hint="eastAsia"/>
        </w:rPr>
        <w:t>)</w:t>
      </w:r>
      <w:r>
        <w:rPr>
          <w:rFonts w:hint="eastAsia"/>
        </w:rPr>
        <w:t>结构。</w:t>
      </w:r>
      <w:r w:rsidR="00331186">
        <w:rPr>
          <w:rFonts w:hint="eastAsia"/>
        </w:rPr>
        <w:t>因而</w:t>
      </w:r>
      <w:r w:rsidR="00576C2F">
        <w:rPr>
          <w:rFonts w:hint="eastAsia"/>
        </w:rPr>
        <w:t>可以针对具有相似结构的网页</w:t>
      </w:r>
      <w:r w:rsidR="00E730D8">
        <w:rPr>
          <w:rFonts w:hint="eastAsia"/>
        </w:rPr>
        <w:t>来</w:t>
      </w:r>
      <w:r w:rsidR="00576C2F">
        <w:rPr>
          <w:rFonts w:hint="eastAsia"/>
        </w:rPr>
        <w:t>制定相同的模板来抽取网页的正文内容。</w:t>
      </w:r>
      <w:r>
        <w:rPr>
          <w:rFonts w:hint="eastAsia"/>
        </w:rPr>
        <w:t>举个例子，网易财经新闻频道当中的网页都有着相似的结构，正文都处在相同的</w:t>
      </w:r>
      <w:r>
        <w:rPr>
          <w:rFonts w:hint="eastAsia"/>
        </w:rPr>
        <w:t>div</w:t>
      </w:r>
      <w:r>
        <w:rPr>
          <w:rFonts w:hint="eastAsia"/>
        </w:rPr>
        <w:t>标签里。因此借助于</w:t>
      </w:r>
      <w:r>
        <w:rPr>
          <w:rFonts w:hint="eastAsia"/>
        </w:rPr>
        <w:t>HTML</w:t>
      </w:r>
      <w:r>
        <w:rPr>
          <w:rFonts w:hint="eastAsia"/>
        </w:rPr>
        <w:t>解析器，可以很容易地将所有该频道下网页的正文抽取出来。但这种方法的缺点也很明显，就是可移植性太差，需要针对不同结构的网页指定模板，相关工作费时费力。</w:t>
      </w:r>
    </w:p>
    <w:p w:rsidR="0091550D" w:rsidRDefault="00642463" w:rsidP="0091550D">
      <w:pPr>
        <w:pStyle w:val="a2"/>
        <w:spacing w:before="156" w:after="156"/>
        <w:ind w:firstLine="480"/>
      </w:pPr>
      <w:r>
        <w:rPr>
          <w:rFonts w:hint="eastAsia"/>
        </w:rPr>
        <w:t>基于文字块密度的方法是一种不需要</w:t>
      </w:r>
      <w:r w:rsidR="0091550D">
        <w:rPr>
          <w:rFonts w:hint="eastAsia"/>
        </w:rPr>
        <w:t>建立</w:t>
      </w:r>
      <w:r w:rsidR="0091550D">
        <w:rPr>
          <w:rFonts w:hint="eastAsia"/>
        </w:rPr>
        <w:t>DOM</w:t>
      </w:r>
      <w:r w:rsidR="0091550D">
        <w:rPr>
          <w:rFonts w:hint="eastAsia"/>
        </w:rPr>
        <w:t>树的网页正文提取算法。</w:t>
      </w:r>
      <w:r w:rsidR="0091550D" w:rsidRPr="00672E04">
        <w:rPr>
          <w:rFonts w:hint="eastAsia"/>
        </w:rPr>
        <w:t>该算法的</w:t>
      </w:r>
      <m:oMath>
        <m:r>
          <m:rPr>
            <m:sty m:val="p"/>
          </m:rPr>
          <w:rPr>
            <w:rFonts w:ascii="Cambria Math" w:hAnsi="Cambria Math" w:hint="eastAsia"/>
          </w:rPr>
          <m:t>主要思想是首先去除网页中所有的</m:t>
        </m:r>
        <m:r>
          <m:rPr>
            <m:sty m:val="p"/>
          </m:rPr>
          <w:rPr>
            <w:rFonts w:ascii="Cambria Math" w:hAnsi="Cambria Math" w:hint="eastAsia"/>
          </w:rPr>
          <m:t xml:space="preserve">html </m:t>
        </m:r>
        <m:r>
          <m:rPr>
            <m:sty m:val="p"/>
          </m:rPr>
          <w:rPr>
            <w:rFonts w:ascii="Cambria Math" w:hAnsi="Cambria Math" w:hint="eastAsia"/>
          </w:rPr>
          <m:t>标签</m:t>
        </m:r>
      </m:oMath>
      <w:r w:rsidR="0091550D" w:rsidRPr="00672E04">
        <w:rPr>
          <w:rFonts w:hint="eastAsia"/>
        </w:rPr>
        <w:t>，</w:t>
      </w:r>
      <m:oMath>
        <m:r>
          <m:rPr>
            <m:sty m:val="p"/>
          </m:rPr>
          <w:rPr>
            <w:rFonts w:ascii="Cambria Math" w:hAnsi="Cambria Math" w:hint="eastAsia"/>
          </w:rPr>
          <m:t>然后根据去除</m:t>
        </m:r>
        <m:r>
          <m:rPr>
            <m:sty m:val="p"/>
          </m:rPr>
          <w:rPr>
            <w:rFonts w:ascii="Cambria Math" w:hAnsi="Cambria Math" w:hint="eastAsia"/>
          </w:rPr>
          <m:t xml:space="preserve"> html </m:t>
        </m:r>
        <m:r>
          <m:rPr>
            <m:sty m:val="p"/>
          </m:rPr>
          <w:rPr>
            <w:rFonts w:ascii="Cambria Math" w:hAnsi="Cambria Math" w:hint="eastAsia"/>
          </w:rPr>
          <m:t>标签后的文字密度</m:t>
        </m:r>
      </m:oMath>
      <w:r w:rsidR="0091550D" w:rsidRPr="00672E04">
        <w:rPr>
          <w:rFonts w:hint="eastAsia"/>
        </w:rPr>
        <w:t>判断出正文区域。最后将所有的正文区域合并</w:t>
      </w:r>
      <w:r w:rsidR="00092591">
        <w:rPr>
          <w:rFonts w:hint="eastAsia"/>
        </w:rPr>
        <w:t>在一起</w:t>
      </w:r>
      <w:r w:rsidR="00442639">
        <w:rPr>
          <w:rFonts w:hint="eastAsia"/>
        </w:rPr>
        <w:t>，从而获得</w:t>
      </w:r>
      <w:r w:rsidR="0091550D" w:rsidRPr="00672E04">
        <w:rPr>
          <w:rFonts w:hint="eastAsia"/>
        </w:rPr>
        <w:t>网页</w:t>
      </w:r>
      <w:r w:rsidR="000B2F3A">
        <w:rPr>
          <w:rFonts w:hint="eastAsia"/>
        </w:rPr>
        <w:t>的</w:t>
      </w:r>
      <w:r w:rsidR="0091550D" w:rsidRPr="00672E04">
        <w:rPr>
          <w:rFonts w:hint="eastAsia"/>
        </w:rPr>
        <w:t>正文内容。</w:t>
      </w:r>
      <w:r w:rsidR="0091550D">
        <w:rPr>
          <w:rFonts w:hint="eastAsia"/>
        </w:rPr>
        <w:t>该方法</w:t>
      </w:r>
      <w:r w:rsidR="000B2F3A">
        <w:rPr>
          <w:rFonts w:hint="eastAsia"/>
        </w:rPr>
        <w:t>只适用于结构相对简单的网页，</w:t>
      </w:r>
      <w:r w:rsidR="0091550D">
        <w:rPr>
          <w:rFonts w:hint="eastAsia"/>
        </w:rPr>
        <w:t>对于一些相对复杂</w:t>
      </w:r>
      <w:r w:rsidR="00145618">
        <w:rPr>
          <w:rFonts w:hint="eastAsia"/>
        </w:rPr>
        <w:t>并且</w:t>
      </w:r>
      <w:r w:rsidR="0091550D">
        <w:rPr>
          <w:rFonts w:hint="eastAsia"/>
        </w:rPr>
        <w:t>不规范的网页效果</w:t>
      </w:r>
      <w:r w:rsidR="00A2757B">
        <w:rPr>
          <w:rFonts w:hint="eastAsia"/>
        </w:rPr>
        <w:t>并</w:t>
      </w:r>
      <w:r w:rsidR="0091550D">
        <w:rPr>
          <w:rFonts w:hint="eastAsia"/>
        </w:rPr>
        <w:t>不是很好。</w:t>
      </w:r>
    </w:p>
    <w:p w:rsidR="0091550D" w:rsidRDefault="00234690" w:rsidP="0091550D">
      <w:pPr>
        <w:pStyle w:val="a2"/>
        <w:spacing w:before="156" w:after="156"/>
        <w:ind w:firstLine="480"/>
      </w:pPr>
      <w:r w:rsidRPr="00234690">
        <w:rPr>
          <w:rFonts w:hint="eastAsia"/>
        </w:rPr>
        <w:t>基于建立</w:t>
      </w:r>
      <w:r w:rsidRPr="00234690">
        <w:rPr>
          <w:rFonts w:hint="eastAsia"/>
        </w:rPr>
        <w:t>DOM</w:t>
      </w:r>
      <m:oMath>
        <m:r>
          <m:rPr>
            <m:sty m:val="p"/>
          </m:rPr>
          <w:rPr>
            <w:rFonts w:ascii="Cambria Math" w:hAnsi="Cambria Math" w:hint="eastAsia"/>
          </w:rPr>
          <m:t>树的文档正文提取算法主要是先通过建立</m:t>
        </m:r>
      </m:oMath>
      <w:r w:rsidRPr="00234690">
        <w:rPr>
          <w:rFonts w:hint="eastAsia"/>
        </w:rPr>
        <w:t>DOM</w:t>
      </w:r>
      <w:r w:rsidRPr="00234690">
        <w:rPr>
          <w:rFonts w:hint="eastAsia"/>
        </w:rPr>
        <w:t>树，然后根据</w:t>
      </w:r>
      <w:r w:rsidRPr="00234690">
        <w:rPr>
          <w:rFonts w:hint="eastAsia"/>
        </w:rPr>
        <w:t>DOM</w:t>
      </w:r>
      <w:r w:rsidR="00FC07CD">
        <w:rPr>
          <w:rFonts w:hint="eastAsia"/>
        </w:rPr>
        <w:t>树中</w:t>
      </w:r>
      <m:oMath>
        <m:r>
          <m:rPr>
            <m:sty m:val="p"/>
          </m:rPr>
          <w:rPr>
            <w:rFonts w:ascii="Cambria Math" w:hAnsi="Cambria Math" w:hint="eastAsia"/>
          </w:rPr>
          <m:t>每个节点标签的文本数量和链接数</m:t>
        </m:r>
      </m:oMath>
      <w:r w:rsidR="00FC07CD">
        <w:rPr>
          <w:rFonts w:hint="eastAsia"/>
        </w:rPr>
        <w:t>、</w:t>
      </w:r>
      <m:oMath>
        <m:r>
          <m:rPr>
            <m:sty m:val="p"/>
          </m:rPr>
          <w:rPr>
            <w:rFonts w:ascii="Cambria Math" w:hAnsi="Cambria Math" w:hint="eastAsia"/>
          </w:rPr>
          <m:t>文本长度</m:t>
        </m:r>
      </m:oMath>
      <w:r w:rsidR="00FC07CD">
        <w:rPr>
          <w:rFonts w:hint="eastAsia"/>
        </w:rPr>
        <w:t>，</w:t>
      </w:r>
      <m:oMath>
        <m:r>
          <m:rPr>
            <m:sty m:val="p"/>
          </m:rPr>
          <w:rPr>
            <w:rFonts w:ascii="Cambria Math" w:hAnsi="Cambria Math" w:hint="eastAsia"/>
          </w:rPr>
          <m:t>并将链接文本的长度作为标准来确</m:t>
        </m:r>
      </m:oMath>
      <w:r w:rsidRPr="00234690">
        <w:rPr>
          <w:rFonts w:hint="eastAsia"/>
        </w:rPr>
        <w:t>定点是否是</w:t>
      </w:r>
      <w:r>
        <w:rPr>
          <w:rFonts w:hint="eastAsia"/>
        </w:rPr>
        <w:t>正文</w:t>
      </w:r>
      <w:r w:rsidRPr="00234690">
        <w:rPr>
          <w:rFonts w:hint="eastAsia"/>
        </w:rPr>
        <w:t>节点</w:t>
      </w:r>
      <w:r w:rsidR="0091550D" w:rsidRPr="00720664">
        <w:rPr>
          <w:rFonts w:hint="eastAsia"/>
        </w:rPr>
        <w:t>。</w:t>
      </w:r>
      <m:oMath>
        <m:r>
          <m:rPr>
            <m:sty m:val="p"/>
          </m:rPr>
          <w:rPr>
            <w:rFonts w:ascii="Cambria Math" w:hAnsi="Cambria Math" w:hint="eastAsia"/>
          </w:rPr>
          <m:t>最后先序遍历</m:t>
        </m:r>
        <m:r>
          <m:rPr>
            <m:sty m:val="p"/>
          </m:rPr>
          <w:rPr>
            <w:rFonts w:ascii="Cambria Math" w:hAnsi="Cambria Math" w:hint="eastAsia"/>
          </w:rPr>
          <m:t>DOM</m:t>
        </m:r>
        <m:r>
          <m:rPr>
            <m:sty m:val="p"/>
          </m:rPr>
          <w:rPr>
            <w:rFonts w:ascii="Cambria Math" w:hAnsi="Cambria Math" w:hint="eastAsia"/>
          </w:rPr>
          <m:t>树，将所有的正文节点取出并整合在一起</m:t>
        </m:r>
      </m:oMath>
      <w:r w:rsidR="0091550D" w:rsidRPr="00720664">
        <w:rPr>
          <w:rFonts w:hint="eastAsia"/>
        </w:rPr>
        <w:t>，完成正文提取功能。</w:t>
      </w:r>
      <w:r w:rsidR="0091550D">
        <w:rPr>
          <w:rFonts w:hint="eastAsia"/>
        </w:rPr>
        <w:t>这种方法主要不足在于：</w:t>
      </w:r>
      <w:r w:rsidR="0091550D">
        <w:rPr>
          <w:rFonts w:hint="eastAsia"/>
        </w:rPr>
        <w:t>1)</w:t>
      </w:r>
      <w:r w:rsidR="0091550D">
        <w:t>需要建立网页的</w:t>
      </w:r>
      <w:r w:rsidR="0091550D">
        <w:t>DOM</w:t>
      </w:r>
      <w:r w:rsidR="0091550D">
        <w:t>树结构、时间复杂度比较高；</w:t>
      </w:r>
      <w:r w:rsidR="0091550D">
        <w:rPr>
          <w:rFonts w:hint="eastAsia"/>
        </w:rPr>
        <w:t>2</w:t>
      </w:r>
      <w:r w:rsidR="0091550D">
        <w:t>)</w:t>
      </w:r>
      <w:r w:rsidR="0091550D">
        <w:t>不同网页之间差异性较大、很多网页编写得很不规范，比如标签丢失、不对齐等，加大了构建</w:t>
      </w:r>
      <w:r w:rsidR="0091550D">
        <w:t>DOM</w:t>
      </w:r>
      <w:r w:rsidR="0091550D">
        <w:t>树的难度。</w:t>
      </w:r>
    </w:p>
    <w:p w:rsidR="0091550D" w:rsidRDefault="0091550D" w:rsidP="0091550D">
      <w:pPr>
        <w:pStyle w:val="a2"/>
        <w:spacing w:before="156" w:after="156"/>
        <w:ind w:firstLine="480"/>
      </w:pPr>
      <w:r>
        <w:rPr>
          <w:rFonts w:hint="eastAsia"/>
        </w:rPr>
        <w:t>上述两种方法对于网页结构复杂、正文区分布零散的网页提取效果不是很好，基于视觉的网页正文提取算法弥补了它们的不足。</w:t>
      </w:r>
      <m:oMath>
        <m:r>
          <m:rPr>
            <m:sty m:val="p"/>
          </m:rPr>
          <w:rPr>
            <w:rFonts w:ascii="Cambria Math" w:hAnsi="Cambria Math" w:hint="eastAsia"/>
          </w:rPr>
          <m:t>其中比较经典的基于视觉网页的提取算法</m:t>
        </m:r>
      </m:oMath>
      <w:r w:rsidR="00DA04D6">
        <w:rPr>
          <w:rFonts w:hint="eastAsia"/>
        </w:rPr>
        <w:t>是</w:t>
      </w:r>
      <w:r>
        <w:rPr>
          <w:rFonts w:hint="eastAsia"/>
        </w:rPr>
        <w:t>：</w:t>
      </w:r>
      <w:r w:rsidR="009756C2">
        <w:rPr>
          <w:rFonts w:hint="eastAsia"/>
        </w:rPr>
        <w:t>基于视觉的</w:t>
      </w:r>
      <w:r w:rsidR="009756C2">
        <w:rPr>
          <w:rFonts w:hint="eastAsia"/>
        </w:rPr>
        <w:t>Web</w:t>
      </w:r>
      <w:r w:rsidR="009756C2">
        <w:rPr>
          <w:rFonts w:hint="eastAsia"/>
        </w:rPr>
        <w:t>页面切割算法</w:t>
      </w:r>
      <w:r>
        <w:fldChar w:fldCharType="begin"/>
      </w:r>
      <w:r>
        <w:instrText xml:space="preserve"> </w:instrText>
      </w:r>
      <w:r>
        <w:rPr>
          <w:rFonts w:hint="eastAsia"/>
        </w:rPr>
        <w:instrText>REF _Ref480131128 \r \h</w:instrText>
      </w:r>
      <w:r>
        <w:instrText xml:space="preserve"> </w:instrText>
      </w:r>
      <w:r>
        <w:fldChar w:fldCharType="separate"/>
      </w:r>
      <w:r w:rsidR="00C07EF3">
        <w:t>[60]</w:t>
      </w:r>
      <w:r>
        <w:fldChar w:fldCharType="end"/>
      </w:r>
      <w:r>
        <w:rPr>
          <w:rFonts w:hint="eastAsia"/>
        </w:rPr>
        <w:t>。该算法的</w:t>
      </w:r>
      <w:r w:rsidR="00414B6D">
        <w:rPr>
          <w:rFonts w:hint="eastAsia"/>
        </w:rPr>
        <w:t>主要</w:t>
      </w:r>
      <w:r>
        <w:rPr>
          <w:rFonts w:hint="eastAsia"/>
        </w:rPr>
        <w:t>原理是从用户的</w:t>
      </w:r>
      <w:r w:rsidR="009669FB">
        <w:rPr>
          <w:rFonts w:hint="eastAsia"/>
        </w:rPr>
        <w:t>视觉</w:t>
      </w:r>
      <w:r>
        <w:rPr>
          <w:rFonts w:hint="eastAsia"/>
        </w:rPr>
        <w:t>角度来分析网页的结构，即关心的是网页的视觉信息而不是网页的内部结构，它模拟人在阅读网页内容的过程并结合</w:t>
      </w:r>
      <w:r>
        <w:rPr>
          <w:rFonts w:hint="eastAsia"/>
        </w:rPr>
        <w:t>DOM</w:t>
      </w:r>
      <w:r>
        <w:rPr>
          <w:rFonts w:hint="eastAsia"/>
        </w:rPr>
        <w:t>树进行分析，可以弥补基于</w:t>
      </w:r>
      <w:r>
        <w:rPr>
          <w:rFonts w:hint="eastAsia"/>
        </w:rPr>
        <w:t>DOM</w:t>
      </w:r>
      <w:r w:rsidR="00C850B4">
        <w:rPr>
          <w:rFonts w:hint="eastAsia"/>
        </w:rPr>
        <w:t>树网页正文提取的</w:t>
      </w:r>
      <w:r w:rsidR="002926E9">
        <w:rPr>
          <w:rFonts w:hint="eastAsia"/>
        </w:rPr>
        <w:t>一些</w:t>
      </w:r>
      <w:r w:rsidR="00C850B4">
        <w:rPr>
          <w:rFonts w:hint="eastAsia"/>
        </w:rPr>
        <w:t>不足之处，获得更加准确</w:t>
      </w:r>
      <w:r>
        <w:rPr>
          <w:rFonts w:hint="eastAsia"/>
        </w:rPr>
        <w:t>的抽取效果。图</w:t>
      </w:r>
      <w:r>
        <w:rPr>
          <w:rFonts w:hint="eastAsia"/>
        </w:rPr>
        <w:t>4-2</w:t>
      </w:r>
      <w:r>
        <w:rPr>
          <w:rFonts w:hint="eastAsia"/>
        </w:rPr>
        <w:t>为</w:t>
      </w:r>
      <w:r>
        <w:rPr>
          <w:rFonts w:hint="eastAsia"/>
        </w:rPr>
        <w:t>VIPS</w:t>
      </w:r>
      <w:r>
        <w:rPr>
          <w:rFonts w:hint="eastAsia"/>
        </w:rPr>
        <w:t>整个算法的流程图。该算法包含</w:t>
      </w:r>
      <w:r>
        <w:rPr>
          <w:rFonts w:hint="eastAsia"/>
        </w:rPr>
        <w:t>3</w:t>
      </w:r>
      <w:r>
        <w:rPr>
          <w:rFonts w:hint="eastAsia"/>
        </w:rPr>
        <w:t>个主要步骤：页面分块、块与块之间的权重计算、块的重构</w:t>
      </w:r>
      <w:r>
        <w:rPr>
          <w:rFonts w:hint="eastAsia"/>
        </w:rPr>
        <w:t>(</w:t>
      </w:r>
      <w:r>
        <w:t>组合</w:t>
      </w:r>
      <w:r>
        <w:rPr>
          <w:rFonts w:hint="eastAsia"/>
        </w:rPr>
        <w:t>)</w:t>
      </w:r>
      <w:r>
        <w:rPr>
          <w:rFonts w:hint="eastAsia"/>
        </w:rPr>
        <w:t>。这三个步骤组合在一起是一个完整的迭代过程。首先一个</w:t>
      </w:r>
      <w:r>
        <w:rPr>
          <w:rFonts w:hint="eastAsia"/>
        </w:rPr>
        <w:t>Web</w:t>
      </w:r>
      <w:r>
        <w:rPr>
          <w:rFonts w:hint="eastAsia"/>
        </w:rPr>
        <w:t>网页会被分割成几个大块并记录其层级结构。</w:t>
      </w:r>
      <w:r>
        <w:rPr>
          <w:rFonts w:hint="eastAsia"/>
        </w:rPr>
        <w:lastRenderedPageBreak/>
        <w:t>接着对于每个分割得到的大块对其进行处理，处理步骤即上述三个主要步骤。如此地递归处理下去直到获得足够多的小块区域并且达到某个阈值。</w:t>
      </w:r>
    </w:p>
    <w:p w:rsidR="0091550D" w:rsidRDefault="0091550D" w:rsidP="0091550D">
      <w:pPr>
        <w:widowControl/>
        <w:jc w:val="left"/>
      </w:pPr>
      <w:r>
        <w:rPr>
          <w:noProof/>
        </w:rPr>
        <w:drawing>
          <wp:inline distT="0" distB="0" distL="0" distR="0" wp14:anchorId="54776196" wp14:editId="02E78EDD">
            <wp:extent cx="5569335" cy="287487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基本流程图 (2).png"/>
                    <pic:cNvPicPr/>
                  </pic:nvPicPr>
                  <pic:blipFill>
                    <a:blip r:embed="rId28">
                      <a:extLst>
                        <a:ext uri="{28A0092B-C50C-407E-A947-70E740481C1C}">
                          <a14:useLocalDpi xmlns:a14="http://schemas.microsoft.com/office/drawing/2010/main" val="0"/>
                        </a:ext>
                      </a:extLst>
                    </a:blip>
                    <a:stretch>
                      <a:fillRect/>
                    </a:stretch>
                  </pic:blipFill>
                  <pic:spPr>
                    <a:xfrm>
                      <a:off x="0" y="0"/>
                      <a:ext cx="5636615" cy="2909603"/>
                    </a:xfrm>
                    <a:prstGeom prst="rect">
                      <a:avLst/>
                    </a:prstGeom>
                  </pic:spPr>
                </pic:pic>
              </a:graphicData>
            </a:graphic>
          </wp:inline>
        </w:drawing>
      </w:r>
    </w:p>
    <w:p w:rsidR="0091550D" w:rsidRDefault="0091550D" w:rsidP="0091550D">
      <w:pPr>
        <w:pStyle w:val="a2"/>
        <w:spacing w:before="156" w:after="156"/>
        <w:ind w:firstLine="440"/>
        <w:jc w:val="center"/>
      </w:pPr>
      <w:r w:rsidRPr="00532D16">
        <w:rPr>
          <w:rFonts w:hint="eastAsia"/>
          <w:sz w:val="22"/>
          <w:szCs w:val="22"/>
        </w:rPr>
        <w:t>图</w:t>
      </w:r>
      <w:r>
        <w:rPr>
          <w:rFonts w:hint="eastAsia"/>
          <w:sz w:val="22"/>
          <w:szCs w:val="22"/>
        </w:rPr>
        <w:t>4-2</w:t>
      </w:r>
      <w:r w:rsidRPr="00532D16">
        <w:rPr>
          <w:sz w:val="22"/>
          <w:szCs w:val="22"/>
        </w:rPr>
        <w:t xml:space="preserve"> </w:t>
      </w:r>
      <w:r>
        <w:rPr>
          <w:sz w:val="22"/>
          <w:szCs w:val="22"/>
        </w:rPr>
        <w:t>VIPS</w:t>
      </w:r>
      <w:r>
        <w:rPr>
          <w:sz w:val="22"/>
          <w:szCs w:val="22"/>
        </w:rPr>
        <w:t>算法流程图</w:t>
      </w:r>
    </w:p>
    <w:p w:rsidR="00020F3D" w:rsidRDefault="00604B99" w:rsidP="0091550D">
      <w:pPr>
        <w:pStyle w:val="a2"/>
        <w:spacing w:before="156" w:after="156"/>
        <w:ind w:firstLine="480"/>
      </w:pPr>
      <m:oMath>
        <m:r>
          <m:rPr>
            <m:sty m:val="p"/>
          </m:rPr>
          <w:rPr>
            <w:rFonts w:ascii="Cambria Math" w:hAnsi="Cambria Math" w:hint="eastAsia"/>
          </w:rPr>
          <m:t>基于视觉的网页正文提取算法充分利用网页的帧信息和视觉信息</m:t>
        </m:r>
      </m:oMath>
      <w:r w:rsidR="00020F3D" w:rsidRPr="00020F3D">
        <w:rPr>
          <w:rFonts w:hint="eastAsia"/>
        </w:rPr>
        <w:t>。与基于</w:t>
      </w:r>
      <w:r w:rsidR="00020F3D" w:rsidRPr="00020F3D">
        <w:rPr>
          <w:rFonts w:hint="eastAsia"/>
        </w:rPr>
        <w:t>DOM</w:t>
      </w:r>
      <w:r w:rsidR="00DF2DC2">
        <w:rPr>
          <w:rFonts w:hint="eastAsia"/>
        </w:rPr>
        <w:t>树的网页文本提取算法相比，可以提高复杂结构和分散内容</w:t>
      </w:r>
      <w:r w:rsidR="00020F3D" w:rsidRPr="00020F3D">
        <w:rPr>
          <w:rFonts w:hint="eastAsia"/>
        </w:rPr>
        <w:t>网页的提取准确性。然而，</w:t>
      </w:r>
      <w:r w:rsidR="00686A85" w:rsidRPr="00020F3D">
        <w:rPr>
          <w:rFonts w:hint="eastAsia"/>
        </w:rPr>
        <w:t>基于</w:t>
      </w:r>
      <w:r w:rsidR="00686A85">
        <w:rPr>
          <w:rFonts w:hint="eastAsia"/>
        </w:rPr>
        <w:t>视觉的网页正文提取算法</w:t>
      </w:r>
      <w:r w:rsidR="00020F3D" w:rsidRPr="00020F3D">
        <w:rPr>
          <w:rFonts w:hint="eastAsia"/>
        </w:rPr>
        <w:t>也有其固有的缺陷：首先，</w:t>
      </w:r>
      <w:r w:rsidR="00245254">
        <w:rPr>
          <w:rFonts w:hint="eastAsia"/>
        </w:rPr>
        <w:t>该</w:t>
      </w:r>
      <w:r w:rsidR="00020F3D" w:rsidRPr="00020F3D">
        <w:rPr>
          <w:rFonts w:hint="eastAsia"/>
        </w:rPr>
        <w:t>算法需要多次迭代，最后需要语义块合并。与</w:t>
      </w:r>
      <w:r w:rsidR="00BC3103" w:rsidRPr="00801547">
        <w:rPr>
          <w:rFonts w:hint="eastAsia"/>
        </w:rPr>
        <w:t>基于语义信息的网页正文提取算法</w:t>
      </w:r>
      <w:r w:rsidR="00020F3D" w:rsidRPr="00020F3D">
        <w:rPr>
          <w:rFonts w:hint="eastAsia"/>
        </w:rPr>
        <w:t>相比，迭代更多，实现更复杂，增加时间复杂度。第二，提取</w:t>
      </w:r>
      <w:r w:rsidR="00E47D1F">
        <w:rPr>
          <w:rFonts w:hint="eastAsia"/>
        </w:rPr>
        <w:t>网络视觉信息是耗时且费力的。由于网页的视觉信息采集和浏览器本身的</w:t>
      </w:r>
      <w:r w:rsidR="002712FA">
        <w:rPr>
          <w:rFonts w:hint="eastAsia"/>
        </w:rPr>
        <w:t>层叠样式</w:t>
      </w:r>
      <w:r w:rsidR="006B785F">
        <w:rPr>
          <w:rFonts w:hint="eastAsia"/>
        </w:rPr>
        <w:t>文件、脚本</w:t>
      </w:r>
      <w:r w:rsidR="00020F3D" w:rsidRPr="00020F3D">
        <w:rPr>
          <w:rFonts w:hint="eastAsia"/>
        </w:rPr>
        <w:t>文件</w:t>
      </w:r>
      <w:r w:rsidR="00E32A05">
        <w:rPr>
          <w:rFonts w:hint="eastAsia"/>
        </w:rPr>
        <w:t>有关</w:t>
      </w:r>
      <w:r w:rsidR="00020F3D" w:rsidRPr="00020F3D">
        <w:rPr>
          <w:rFonts w:hint="eastAsia"/>
        </w:rPr>
        <w:t>，访问视觉信息之前需要下载这些文件，</w:t>
      </w:r>
      <w:r w:rsidR="003C44E1">
        <w:rPr>
          <w:rFonts w:hint="eastAsia"/>
        </w:rPr>
        <w:t>接着</w:t>
      </w:r>
      <w:r w:rsidR="00020F3D" w:rsidRPr="00020F3D">
        <w:rPr>
          <w:rFonts w:hint="eastAsia"/>
        </w:rPr>
        <w:t>浏览器内核就会调用这些文件，最后从浏览器的外部接口获取视觉页面信息此过程依赖于浏览器的内核代码并且</w:t>
      </w:r>
      <w:r w:rsidR="004A4CFA">
        <w:rPr>
          <w:rFonts w:hint="eastAsia"/>
        </w:rPr>
        <w:t>非常</w:t>
      </w:r>
      <w:r w:rsidR="00020F3D" w:rsidRPr="00020F3D">
        <w:rPr>
          <w:rFonts w:hint="eastAsia"/>
        </w:rPr>
        <w:t>耗时。</w:t>
      </w:r>
    </w:p>
    <w:p w:rsidR="0091550D" w:rsidRDefault="006C5701" w:rsidP="00FB6401">
      <w:pPr>
        <w:pStyle w:val="a2"/>
        <w:spacing w:before="156" w:after="156"/>
        <w:ind w:firstLine="480"/>
      </w:pPr>
      <m:oMath>
        <m:r>
          <m:rPr>
            <m:sty m:val="p"/>
          </m:rPr>
          <w:rPr>
            <w:rFonts w:ascii="Cambria Math" w:hAnsi="Cambria Math" w:hint="eastAsia"/>
          </w:rPr>
          <m:t>本文采用了哈工大的基于行块分布函数的通用网页正文抽取</m:t>
        </m:r>
      </m:oMath>
      <w:r w:rsidR="0091550D">
        <w:fldChar w:fldCharType="begin"/>
      </w:r>
      <w:r w:rsidR="0091550D">
        <w:instrText xml:space="preserve"> </w:instrText>
      </w:r>
      <w:r w:rsidR="0091550D">
        <w:rPr>
          <w:rFonts w:hint="eastAsia"/>
        </w:rPr>
        <w:instrText>REF _Ref480131074 \r \h</w:instrText>
      </w:r>
      <w:r w:rsidR="0091550D">
        <w:instrText xml:space="preserve"> </w:instrText>
      </w:r>
      <w:r w:rsidR="0091550D">
        <w:fldChar w:fldCharType="separate"/>
      </w:r>
      <w:r w:rsidR="00C07EF3">
        <w:t>[61]</w:t>
      </w:r>
      <w:r w:rsidR="0091550D">
        <w:fldChar w:fldCharType="end"/>
      </w:r>
      <w:r w:rsidR="0091550D" w:rsidRPr="00461B96">
        <w:rPr>
          <w:rFonts w:hint="eastAsia"/>
        </w:rPr>
        <w:t>所提出的算法，</w:t>
      </w:r>
      <w:r w:rsidR="0091550D">
        <w:t>算法流程如</w:t>
      </w:r>
      <w:r w:rsidR="00F6661B">
        <w:t>4</w:t>
      </w:r>
      <w:r w:rsidR="00F6661B">
        <w:rPr>
          <w:rFonts w:hint="eastAsia"/>
        </w:rPr>
        <w:t>-</w:t>
      </w:r>
      <w:r w:rsidR="0091550D">
        <w:t>1</w:t>
      </w:r>
      <w:r w:rsidR="0091550D">
        <w:t>所示：</w:t>
      </w:r>
    </w:p>
    <w:tbl>
      <w:tblPr>
        <w:tblStyle w:val="af0"/>
        <w:tblW w:w="9014" w:type="dxa"/>
        <w:tblInd w:w="-5" w:type="dxa"/>
        <w:tblLook w:val="04A0" w:firstRow="1" w:lastRow="0" w:firstColumn="1" w:lastColumn="0" w:noHBand="0" w:noVBand="1"/>
      </w:tblPr>
      <w:tblGrid>
        <w:gridCol w:w="9014"/>
      </w:tblGrid>
      <w:tr w:rsidR="0091550D" w:rsidTr="004F5EFD">
        <w:tc>
          <w:tcPr>
            <w:tcW w:w="9014" w:type="dxa"/>
            <w:tcBorders>
              <w:top w:val="single" w:sz="4" w:space="0" w:color="auto"/>
              <w:left w:val="nil"/>
              <w:bottom w:val="single" w:sz="4" w:space="0" w:color="auto"/>
              <w:right w:val="nil"/>
            </w:tcBorders>
            <w:hideMark/>
          </w:tcPr>
          <w:p w:rsidR="0091550D" w:rsidRDefault="0091550D" w:rsidP="004F5EFD">
            <w:pPr>
              <w:pStyle w:val="a2"/>
              <w:spacing w:before="156" w:after="156" w:line="240" w:lineRule="auto"/>
              <w:ind w:firstLine="480"/>
              <w:rPr>
                <w:sz w:val="21"/>
                <w:szCs w:val="21"/>
              </w:rPr>
            </w:pPr>
            <w:r>
              <w:br w:type="page"/>
            </w:r>
            <w:r>
              <w:rPr>
                <w:rFonts w:hint="eastAsia"/>
                <w:sz w:val="21"/>
                <w:szCs w:val="21"/>
              </w:rPr>
              <w:t>算法</w:t>
            </w:r>
            <w:r w:rsidR="00F6661B">
              <w:rPr>
                <w:sz w:val="21"/>
                <w:szCs w:val="21"/>
              </w:rPr>
              <w:t>4</w:t>
            </w:r>
            <w:r w:rsidR="00F6661B">
              <w:rPr>
                <w:rFonts w:hint="eastAsia"/>
                <w:sz w:val="21"/>
                <w:szCs w:val="21"/>
              </w:rPr>
              <w:t>-</w:t>
            </w:r>
            <w:r>
              <w:rPr>
                <w:sz w:val="21"/>
                <w:szCs w:val="21"/>
              </w:rPr>
              <w:t>1</w:t>
            </w:r>
            <w:r>
              <w:rPr>
                <w:rFonts w:hint="eastAsia"/>
                <w:sz w:val="21"/>
                <w:szCs w:val="21"/>
              </w:rPr>
              <w:t>：</w:t>
            </w:r>
            <w:r w:rsidRPr="00CA3386">
              <w:rPr>
                <w:rFonts w:hint="eastAsia"/>
                <w:sz w:val="21"/>
                <w:szCs w:val="21"/>
              </w:rPr>
              <w:t>基于行块分布函数的通用网页正文抽取</w:t>
            </w:r>
            <w:r>
              <w:rPr>
                <w:rFonts w:hint="eastAsia"/>
                <w:sz w:val="21"/>
                <w:szCs w:val="21"/>
              </w:rPr>
              <w:t>算法</w:t>
            </w:r>
          </w:p>
        </w:tc>
      </w:tr>
      <w:tr w:rsidR="0091550D" w:rsidTr="004F5EFD">
        <w:tc>
          <w:tcPr>
            <w:tcW w:w="9014" w:type="dxa"/>
            <w:tcBorders>
              <w:top w:val="single" w:sz="4" w:space="0" w:color="auto"/>
              <w:left w:val="nil"/>
              <w:bottom w:val="single" w:sz="4" w:space="0" w:color="auto"/>
              <w:right w:val="nil"/>
            </w:tcBorders>
          </w:tcPr>
          <w:p w:rsidR="0091550D" w:rsidRPr="00EE4ECD" w:rsidRDefault="0091550D" w:rsidP="004F5EFD">
            <w:pPr>
              <w:pStyle w:val="a2"/>
              <w:spacing w:before="156" w:after="156" w:line="240" w:lineRule="auto"/>
              <w:ind w:firstLine="420"/>
              <w:rPr>
                <w:sz w:val="21"/>
                <w:szCs w:val="21"/>
              </w:rPr>
            </w:pPr>
            <w:r w:rsidRPr="00B82370">
              <w:rPr>
                <w:rFonts w:hint="eastAsia"/>
                <w:sz w:val="21"/>
                <w:szCs w:val="21"/>
              </w:rPr>
              <w:t>Input</w:t>
            </w:r>
            <w:r w:rsidRPr="00B82370">
              <w:rPr>
                <w:rFonts w:hint="eastAsia"/>
                <w:sz w:val="21"/>
                <w:szCs w:val="21"/>
              </w:rPr>
              <w:t>：</w:t>
            </w:r>
            <w:r>
              <w:rPr>
                <w:rFonts w:hint="eastAsia"/>
                <w:sz w:val="21"/>
                <w:szCs w:val="21"/>
              </w:rPr>
              <w:t>原始网页</w:t>
            </w:r>
            <w:r>
              <w:rPr>
                <w:rFonts w:hint="eastAsia"/>
                <w:sz w:val="21"/>
                <w:szCs w:val="21"/>
              </w:rPr>
              <w:t>HTML</w:t>
            </w:r>
            <w:r>
              <w:rPr>
                <w:rFonts w:hint="eastAsia"/>
                <w:sz w:val="21"/>
                <w:szCs w:val="21"/>
              </w:rPr>
              <w:t>代码</w:t>
            </w:r>
          </w:p>
          <w:p w:rsidR="0091550D" w:rsidRDefault="0091550D" w:rsidP="004F5EFD">
            <w:pPr>
              <w:pStyle w:val="a2"/>
              <w:spacing w:before="156" w:after="156" w:line="240" w:lineRule="auto"/>
              <w:ind w:firstLine="420"/>
              <w:rPr>
                <w:sz w:val="21"/>
                <w:szCs w:val="21"/>
              </w:rPr>
            </w:pPr>
            <w:r>
              <w:rPr>
                <w:rFonts w:hint="eastAsia"/>
                <w:sz w:val="21"/>
                <w:szCs w:val="21"/>
              </w:rPr>
              <w:t>o</w:t>
            </w:r>
            <w:r w:rsidRPr="00B82370">
              <w:rPr>
                <w:rFonts w:hint="eastAsia"/>
                <w:sz w:val="21"/>
                <w:szCs w:val="21"/>
              </w:rPr>
              <w:t>utput</w:t>
            </w:r>
            <w:r w:rsidRPr="00B82370">
              <w:rPr>
                <w:rFonts w:hint="eastAsia"/>
                <w:sz w:val="21"/>
                <w:szCs w:val="21"/>
              </w:rPr>
              <w:t>：</w:t>
            </w:r>
            <w:r>
              <w:rPr>
                <w:rFonts w:hint="eastAsia"/>
                <w:sz w:val="21"/>
                <w:szCs w:val="21"/>
              </w:rPr>
              <w:t>网页正文内容</w:t>
            </w:r>
          </w:p>
        </w:tc>
      </w:tr>
      <w:tr w:rsidR="0091550D" w:rsidTr="004F5EFD">
        <w:tc>
          <w:tcPr>
            <w:tcW w:w="9014" w:type="dxa"/>
            <w:tcBorders>
              <w:top w:val="single" w:sz="4" w:space="0" w:color="auto"/>
              <w:left w:val="nil"/>
              <w:bottom w:val="single" w:sz="4" w:space="0" w:color="auto"/>
              <w:right w:val="nil"/>
            </w:tcBorders>
            <w:hideMark/>
          </w:tcPr>
          <w:p w:rsidR="0091550D" w:rsidRDefault="00FF1FB4" w:rsidP="004F5EFD">
            <w:pPr>
              <w:pStyle w:val="a2"/>
              <w:numPr>
                <w:ilvl w:val="0"/>
                <w:numId w:val="13"/>
              </w:numPr>
              <w:spacing w:before="156" w:after="156" w:line="240" w:lineRule="auto"/>
              <w:ind w:firstLineChars="0"/>
              <w:rPr>
                <w:sz w:val="21"/>
                <w:szCs w:val="21"/>
              </w:rPr>
            </w:pPr>
            <m:oMath>
              <m:r>
                <m:rPr>
                  <m:sty m:val="p"/>
                </m:rPr>
                <w:rPr>
                  <w:rFonts w:ascii="Cambria Math" w:hAnsi="Cambria Math" w:hint="eastAsia"/>
                  <w:sz w:val="21"/>
                  <w:szCs w:val="21"/>
                </w:rPr>
                <w:lastRenderedPageBreak/>
                <m:t>首先将网页</m:t>
              </m:r>
              <m:r>
                <m:rPr>
                  <m:sty m:val="p"/>
                </m:rPr>
                <w:rPr>
                  <w:rFonts w:ascii="Cambria Math" w:hAnsi="Cambria Math" w:hint="eastAsia"/>
                  <w:sz w:val="21"/>
                  <w:szCs w:val="21"/>
                </w:rPr>
                <m:t>HTML</m:t>
              </m:r>
              <m:r>
                <m:rPr>
                  <m:sty m:val="p"/>
                </m:rPr>
                <w:rPr>
                  <w:rFonts w:ascii="Cambria Math" w:hAnsi="Cambria Math" w:hint="eastAsia"/>
                  <w:sz w:val="21"/>
                  <w:szCs w:val="21"/>
                </w:rPr>
                <m:t>标签去除干净，只留所有文字区域，同时保留标签去除后所有的</m:t>
              </m:r>
            </m:oMath>
            <w:r w:rsidR="0091550D">
              <w:rPr>
                <w:rFonts w:hint="eastAsia"/>
                <w:sz w:val="21"/>
                <w:szCs w:val="21"/>
              </w:rPr>
              <w:t>空白位置信息，留下的正文成为</w:t>
            </w:r>
            <w:r w:rsidR="0091550D">
              <w:rPr>
                <w:rFonts w:hint="eastAsia"/>
                <w:sz w:val="21"/>
                <w:szCs w:val="21"/>
              </w:rPr>
              <w:t>Ctext</w:t>
            </w:r>
            <w:r w:rsidR="0091550D">
              <w:rPr>
                <w:rFonts w:hint="eastAsia"/>
                <w:sz w:val="21"/>
                <w:szCs w:val="21"/>
              </w:rPr>
              <w:t>；</w:t>
            </w:r>
          </w:p>
          <w:p w:rsidR="0091550D" w:rsidRDefault="00FF1FB4" w:rsidP="004F5EFD">
            <w:pPr>
              <w:pStyle w:val="a2"/>
              <w:numPr>
                <w:ilvl w:val="0"/>
                <w:numId w:val="13"/>
              </w:numPr>
              <w:spacing w:before="156" w:after="156" w:line="240" w:lineRule="auto"/>
              <w:ind w:firstLineChars="0"/>
              <w:rPr>
                <w:sz w:val="21"/>
                <w:szCs w:val="21"/>
              </w:rPr>
            </w:pPr>
            <m:oMath>
              <m:r>
                <m:rPr>
                  <m:sty m:val="p"/>
                </m:rPr>
                <w:rPr>
                  <w:rFonts w:ascii="Cambria Math" w:hAnsi="Cambria Math"/>
                  <w:sz w:val="21"/>
                  <w:szCs w:val="21"/>
                </w:rPr>
                <m:t>以</m:t>
              </m:r>
              <m:r>
                <m:rPr>
                  <m:sty m:val="p"/>
                </m:rPr>
                <w:rPr>
                  <w:rFonts w:ascii="Cambria Math" w:hAnsi="Cambria Math"/>
                  <w:sz w:val="21"/>
                  <w:szCs w:val="21"/>
                </w:rPr>
                <m:t>Ctext</m:t>
              </m:r>
              <m:r>
                <m:rPr>
                  <m:sty m:val="p"/>
                </m:rPr>
                <w:rPr>
                  <w:rFonts w:ascii="Cambria Math" w:hAnsi="Cambria Math"/>
                  <w:sz w:val="21"/>
                  <w:szCs w:val="21"/>
                </w:rPr>
                <m:t>中的行号为轴，取其周围</m:t>
              </m:r>
              <m:r>
                <m:rPr>
                  <m:sty m:val="p"/>
                </m:rPr>
                <w:rPr>
                  <w:rFonts w:ascii="Cambria Math" w:hAnsi="Cambria Math"/>
                  <w:sz w:val="21"/>
                  <w:szCs w:val="21"/>
                </w:rPr>
                <m:t>k</m:t>
              </m:r>
              <m:r>
                <m:rPr>
                  <m:sty m:val="p"/>
                </m:rPr>
                <w:rPr>
                  <w:rFonts w:ascii="Cambria Math" w:hAnsi="Cambria Math"/>
                  <w:sz w:val="21"/>
                  <w:szCs w:val="21"/>
                </w:rPr>
                <m:t>行，合起来称为一个行块</m:t>
              </m:r>
              <m:r>
                <m:rPr>
                  <m:sty m:val="p"/>
                </m:rPr>
                <w:rPr>
                  <w:rFonts w:ascii="Cambria Math" w:hAnsi="Cambria Math"/>
                  <w:sz w:val="21"/>
                  <w:szCs w:val="21"/>
                </w:rPr>
                <m:t>Cblock</m:t>
              </m:r>
              <m:r>
                <m:rPr>
                  <m:sty m:val="p"/>
                </m:rPr>
                <w:rPr>
                  <w:rFonts w:ascii="Cambria Math" w:hAnsi="Cambria Math"/>
                  <w:sz w:val="21"/>
                  <w:szCs w:val="21"/>
                </w:rPr>
                <m:t>，行块</m:t>
              </m:r>
              <m:r>
                <m:rPr>
                  <m:sty m:val="p"/>
                </m:rPr>
                <w:rPr>
                  <w:rFonts w:ascii="Cambria Math" w:hAnsi="Cambria Math"/>
                  <w:sz w:val="21"/>
                  <w:szCs w:val="21"/>
                </w:rPr>
                <m:t>i</m:t>
              </m:r>
              <m:r>
                <m:rPr>
                  <m:sty m:val="p"/>
                </m:rPr>
                <w:rPr>
                  <w:rFonts w:ascii="Cambria Math" w:hAnsi="Cambria Math"/>
                  <w:sz w:val="21"/>
                  <w:szCs w:val="21"/>
                </w:rPr>
                <m:t>是以</m:t>
              </m:r>
              <m:r>
                <m:rPr>
                  <m:sty m:val="p"/>
                </m:rPr>
                <w:rPr>
                  <w:rFonts w:ascii="Cambria Math" w:hAnsi="Cambria Math"/>
                  <w:sz w:val="21"/>
                  <w:szCs w:val="21"/>
                </w:rPr>
                <m:t>Ctext</m:t>
              </m:r>
            </m:oMath>
            <w:r w:rsidR="0091550D">
              <w:rPr>
                <w:sz w:val="21"/>
                <w:szCs w:val="21"/>
              </w:rPr>
              <w:t>中行号</w:t>
            </w:r>
            <m:oMath>
              <m:r>
                <w:rPr>
                  <w:rFonts w:ascii="Cambria Math" w:hAnsi="Cambria Math"/>
                  <w:sz w:val="21"/>
                  <w:szCs w:val="21"/>
                </w:rPr>
                <m:t>i</m:t>
              </m:r>
            </m:oMath>
            <w:r w:rsidR="0091550D">
              <w:rPr>
                <w:sz w:val="21"/>
                <w:szCs w:val="21"/>
              </w:rPr>
              <w:t>为轴的行块；</w:t>
            </w:r>
          </w:p>
          <w:p w:rsidR="0091550D" w:rsidRDefault="00FF1FB4" w:rsidP="004F5EFD">
            <w:pPr>
              <w:pStyle w:val="a2"/>
              <w:numPr>
                <w:ilvl w:val="0"/>
                <w:numId w:val="13"/>
              </w:numPr>
              <w:spacing w:before="156" w:after="156" w:line="240" w:lineRule="auto"/>
              <w:ind w:firstLineChars="0"/>
              <w:rPr>
                <w:sz w:val="21"/>
                <w:szCs w:val="21"/>
              </w:rPr>
            </w:pPr>
            <m:oMath>
              <m:r>
                <m:rPr>
                  <m:sty m:val="p"/>
                </m:rPr>
                <w:rPr>
                  <w:rFonts w:ascii="Cambria Math" w:hAnsi="Cambria Math" w:hint="eastAsia"/>
                  <w:sz w:val="21"/>
                  <w:szCs w:val="21"/>
                </w:rPr>
                <m:t>对于一个</m:t>
              </m:r>
              <m:r>
                <m:rPr>
                  <m:sty m:val="p"/>
                </m:rPr>
                <w:rPr>
                  <w:rFonts w:ascii="Cambria Math" w:hAnsi="Cambria Math" w:hint="eastAsia"/>
                  <w:sz w:val="21"/>
                  <w:szCs w:val="21"/>
                </w:rPr>
                <m:t>Cblock</m:t>
              </m:r>
              <m:r>
                <m:rPr>
                  <m:sty m:val="p"/>
                </m:rPr>
                <w:rPr>
                  <w:rFonts w:ascii="Cambria Math" w:hAnsi="Cambria Math" w:hint="eastAsia"/>
                  <w:sz w:val="21"/>
                  <w:szCs w:val="21"/>
                </w:rPr>
                <m:t>，计算去掉其中的所有空白符</m:t>
              </m:r>
              <m:r>
                <m:rPr>
                  <m:sty m:val="p"/>
                </m:rPr>
                <w:rPr>
                  <w:rFonts w:ascii="Cambria Math" w:hAnsi="Cambria Math" w:hint="eastAsia"/>
                  <w:sz w:val="21"/>
                  <w:szCs w:val="21"/>
                </w:rPr>
                <m:t xml:space="preserve">(\n,\r,\t </m:t>
              </m:r>
              <m:r>
                <m:rPr>
                  <m:sty m:val="p"/>
                </m:rPr>
                <w:rPr>
                  <w:rFonts w:ascii="Cambria Math" w:hAnsi="Cambria Math" w:hint="eastAsia"/>
                  <w:sz w:val="21"/>
                  <w:szCs w:val="21"/>
                </w:rPr>
                <m:t>等</m:t>
              </m:r>
              <m:r>
                <m:rPr>
                  <m:sty m:val="p"/>
                </m:rPr>
                <w:rPr>
                  <w:rFonts w:ascii="Cambria Math" w:hAnsi="Cambria Math" w:hint="eastAsia"/>
                  <w:sz w:val="21"/>
                  <w:szCs w:val="21"/>
                </w:rPr>
                <m:t>)</m:t>
              </m:r>
              <m:r>
                <m:rPr>
                  <m:sty m:val="p"/>
                </m:rPr>
                <w:rPr>
                  <w:rFonts w:ascii="Cambria Math" w:hAnsi="Cambria Math" w:hint="eastAsia"/>
                  <w:sz w:val="21"/>
                  <w:szCs w:val="21"/>
                </w:rPr>
                <m:t>后的字符总数做为该行块的</m:t>
              </m:r>
            </m:oMath>
            <w:r w:rsidR="0091550D" w:rsidRPr="008073D0">
              <w:rPr>
                <w:rFonts w:hint="eastAsia"/>
                <w:sz w:val="21"/>
                <w:szCs w:val="21"/>
              </w:rPr>
              <w:t>长度；</w:t>
            </w:r>
          </w:p>
          <w:p w:rsidR="0091550D" w:rsidRPr="00B24B8A" w:rsidRDefault="00FF1FB4" w:rsidP="004F5EFD">
            <w:pPr>
              <w:pStyle w:val="a2"/>
              <w:numPr>
                <w:ilvl w:val="0"/>
                <w:numId w:val="13"/>
              </w:numPr>
              <w:spacing w:before="156" w:after="156" w:line="240" w:lineRule="auto"/>
              <w:ind w:firstLineChars="0"/>
              <w:rPr>
                <w:i/>
                <w:sz w:val="21"/>
                <w:szCs w:val="21"/>
              </w:rPr>
            </w:pPr>
            <m:oMath>
              <m:r>
                <m:rPr>
                  <m:sty m:val="p"/>
                </m:rPr>
                <w:rPr>
                  <w:rFonts w:ascii="Cambria Math" w:hAnsi="Cambria Math"/>
                  <w:sz w:val="21"/>
                  <w:szCs w:val="21"/>
                </w:rPr>
                <m:t>以</m:t>
              </m:r>
              <m:r>
                <m:rPr>
                  <m:sty m:val="p"/>
                </m:rPr>
                <w:rPr>
                  <w:rFonts w:ascii="Cambria Math" w:hAnsi="Cambria Math"/>
                  <w:sz w:val="21"/>
                  <w:szCs w:val="21"/>
                </w:rPr>
                <m:t>Ctext</m:t>
              </m:r>
              <m:r>
                <m:rPr>
                  <m:sty m:val="p"/>
                </m:rPr>
                <w:rPr>
                  <w:rFonts w:ascii="Cambria Math" w:hAnsi="Cambria Math"/>
                  <w:sz w:val="21"/>
                  <w:szCs w:val="21"/>
                </w:rPr>
                <m:t>每行为轴</m:t>
              </m:r>
            </m:oMath>
            <w:r w:rsidR="0091550D">
              <w:rPr>
                <w:sz w:val="21"/>
                <w:szCs w:val="21"/>
              </w:rPr>
              <w:t>，共有</w:t>
            </w:r>
            <m:oMath>
              <m:r>
                <w:rPr>
                  <w:rFonts w:ascii="Cambria Math" w:hAnsi="Cambria Math"/>
                  <w:sz w:val="21"/>
                  <w:szCs w:val="21"/>
                </w:rPr>
                <m:t>LinesNum(Ctext)-k</m:t>
              </m:r>
            </m:oMath>
            <w:r w:rsidR="0091550D">
              <w:rPr>
                <w:sz w:val="21"/>
                <w:szCs w:val="21"/>
              </w:rPr>
              <w:t>个</w:t>
            </w:r>
            <w:r w:rsidR="0091550D">
              <w:rPr>
                <w:sz w:val="21"/>
                <w:szCs w:val="21"/>
              </w:rPr>
              <w:t>Cblock</w:t>
            </w:r>
            <w:r w:rsidR="0091550D">
              <w:rPr>
                <w:sz w:val="21"/>
                <w:szCs w:val="21"/>
              </w:rPr>
              <w:t>，画出以</w:t>
            </w:r>
            <m:oMath>
              <m:r>
                <m:rPr>
                  <m:sty m:val="p"/>
                </m:rPr>
                <w:rPr>
                  <w:rFonts w:ascii="Cambria Math" w:hAnsi="Cambria Math" w:hint="eastAsia"/>
                  <w:sz w:val="21"/>
                  <w:szCs w:val="21"/>
                </w:rPr>
                <m:t>[</m:t>
              </m:r>
              <m:r>
                <w:rPr>
                  <w:rFonts w:ascii="Cambria Math" w:hAnsi="Cambria Math"/>
                  <w:sz w:val="21"/>
                  <w:szCs w:val="21"/>
                </w:rPr>
                <m:t>1,LinesNum(Ctext)-k</m:t>
              </m:r>
              <m:r>
                <m:rPr>
                  <m:sty m:val="p"/>
                </m:rPr>
                <w:rPr>
                  <w:rFonts w:ascii="Cambria Math" w:hAnsi="Cambria Math"/>
                  <w:sz w:val="21"/>
                  <w:szCs w:val="21"/>
                </w:rPr>
                <m:t>]</m:t>
              </m:r>
            </m:oMath>
            <w:r w:rsidR="0091550D">
              <w:rPr>
                <w:sz w:val="21"/>
                <w:szCs w:val="21"/>
              </w:rPr>
              <w:t>为横轴，以其各自的行块长度为纵轴的分布函数；</w:t>
            </w:r>
          </w:p>
          <w:p w:rsidR="0091550D" w:rsidRDefault="00FF1FB4" w:rsidP="004F5EFD">
            <w:pPr>
              <w:pStyle w:val="a2"/>
              <w:numPr>
                <w:ilvl w:val="0"/>
                <w:numId w:val="13"/>
              </w:numPr>
              <w:spacing w:before="156" w:after="156" w:line="240" w:lineRule="auto"/>
              <w:ind w:firstLineChars="0"/>
              <w:rPr>
                <w:i/>
                <w:sz w:val="21"/>
                <w:szCs w:val="21"/>
              </w:rPr>
            </w:pPr>
            <m:oMath>
              <m:r>
                <m:rPr>
                  <m:sty m:val="p"/>
                </m:rPr>
                <w:rPr>
                  <w:rFonts w:ascii="Cambria Math" w:hAnsi="Cambria Math"/>
                  <w:sz w:val="21"/>
                  <w:szCs w:val="21"/>
                </w:rPr>
                <m:t>根据上述行块分布函数图，找出骤升点和骤降点，这两个边界点所含的区域即</m:t>
              </m:r>
            </m:oMath>
            <w:r w:rsidR="0091550D">
              <w:rPr>
                <w:sz w:val="21"/>
                <w:szCs w:val="21"/>
              </w:rPr>
              <w:t>为网页的正文。</w:t>
            </w:r>
          </w:p>
        </w:tc>
      </w:tr>
    </w:tbl>
    <w:p w:rsidR="0091550D" w:rsidRPr="00C46891" w:rsidRDefault="00243633" w:rsidP="0091550D">
      <w:pPr>
        <w:pStyle w:val="a2"/>
        <w:spacing w:before="156" w:after="156"/>
        <w:ind w:firstLine="480"/>
      </w:pPr>
      <m:oMath>
        <m:r>
          <m:rPr>
            <m:sty m:val="p"/>
          </m:rPr>
          <w:rPr>
            <w:rFonts w:ascii="Cambria Math" w:hAnsi="Cambria Math"/>
          </w:rPr>
          <m:t>行块分布函数可以在</m:t>
        </m:r>
        <m:r>
          <w:rPr>
            <w:rFonts w:ascii="Cambria Math" w:hAnsi="Cambria Math"/>
          </w:rPr>
          <m:t>O(n)</m:t>
        </m:r>
      </m:oMath>
      <w:r w:rsidR="0091550D">
        <w:rPr>
          <w:rFonts w:hint="eastAsia"/>
        </w:rPr>
        <w:t>时间求得</w:t>
      </w:r>
      <m:oMath>
        <m:r>
          <m:rPr>
            <m:sty m:val="p"/>
          </m:rPr>
          <w:rPr>
            <w:rFonts w:ascii="Cambria Math" w:hAnsi="Cambria Math" w:hint="eastAsia"/>
          </w:rPr>
          <m:t>，在行块分布函数图上可以直观的看出正文</m:t>
        </m:r>
      </m:oMath>
      <w:r w:rsidR="0091550D">
        <w:rPr>
          <w:rFonts w:hint="eastAsia"/>
        </w:rPr>
        <w:t>所在的区域。如图</w:t>
      </w:r>
      <w:r w:rsidR="0091550D">
        <w:rPr>
          <w:rFonts w:hint="eastAsia"/>
        </w:rPr>
        <w:t>4-3</w:t>
      </w:r>
      <w:r w:rsidR="0091550D">
        <w:rPr>
          <w:rFonts w:hint="eastAsia"/>
        </w:rPr>
        <w:t>所示的网页行块函数分布图，正文区域行号为：</w:t>
      </w:r>
      <w:r w:rsidR="0091550D">
        <w:rPr>
          <w:rFonts w:hint="eastAsia"/>
        </w:rPr>
        <w:t>140-181</w:t>
      </w:r>
      <w:r w:rsidR="0091550D">
        <w:rPr>
          <w:rFonts w:hint="eastAsia"/>
        </w:rPr>
        <w:t>。</w:t>
      </w:r>
    </w:p>
    <w:p w:rsidR="0091550D" w:rsidRPr="00C46891" w:rsidRDefault="00AB1B31" w:rsidP="00AB1B31">
      <w:pPr>
        <w:pStyle w:val="a2"/>
        <w:spacing w:before="156" w:after="156"/>
        <w:ind w:firstLineChars="0" w:firstLine="0"/>
        <w:jc w:val="center"/>
      </w:pPr>
      <w:r>
        <w:rPr>
          <w:noProof/>
        </w:rPr>
        <w:drawing>
          <wp:inline distT="0" distB="0" distL="0" distR="0" wp14:anchorId="08605FD2" wp14:editId="7448C338">
            <wp:extent cx="4583595" cy="2782957"/>
            <wp:effectExtent l="0" t="0" r="7620" b="1778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91550D" w:rsidRPr="005134D7" w:rsidRDefault="0091550D" w:rsidP="0091550D">
      <w:pPr>
        <w:pStyle w:val="a2"/>
        <w:spacing w:before="156" w:after="156"/>
        <w:ind w:firstLine="440"/>
        <w:jc w:val="center"/>
      </w:pPr>
      <w:r w:rsidRPr="00532D16">
        <w:rPr>
          <w:rFonts w:hint="eastAsia"/>
          <w:sz w:val="22"/>
          <w:szCs w:val="22"/>
        </w:rPr>
        <w:t>图</w:t>
      </w:r>
      <w:r>
        <w:rPr>
          <w:rFonts w:hint="eastAsia"/>
          <w:sz w:val="22"/>
          <w:szCs w:val="22"/>
        </w:rPr>
        <w:t>4-3</w:t>
      </w:r>
      <w:r w:rsidRPr="00532D16">
        <w:rPr>
          <w:sz w:val="22"/>
          <w:szCs w:val="22"/>
        </w:rPr>
        <w:t xml:space="preserve"> </w:t>
      </w:r>
      <w:r>
        <w:rPr>
          <w:sz w:val="22"/>
          <w:szCs w:val="22"/>
        </w:rPr>
        <w:t>行块函数分布图</w:t>
      </w:r>
    </w:p>
    <w:p w:rsidR="00707789" w:rsidRDefault="00707789" w:rsidP="00707789">
      <w:pPr>
        <w:pStyle w:val="2"/>
        <w:spacing w:before="156" w:after="156"/>
      </w:pPr>
      <w:bookmarkStart w:id="60" w:name="_Toc482002623"/>
      <w:r>
        <w:rPr>
          <w:rFonts w:hint="eastAsia"/>
        </w:rPr>
        <w:t>企业实体识别</w:t>
      </w:r>
      <w:bookmarkEnd w:id="60"/>
    </w:p>
    <w:p w:rsidR="00CA1F43" w:rsidRDefault="00D172B8" w:rsidP="00CA1F43">
      <w:pPr>
        <w:pStyle w:val="a2"/>
        <w:spacing w:before="156" w:after="156"/>
        <w:ind w:firstLine="480"/>
      </w:pPr>
      <w:r>
        <w:rPr>
          <w:rFonts w:hint="eastAsia"/>
        </w:rPr>
        <w:t>命名实体识别</w:t>
      </w:r>
      <w:r w:rsidR="00897205">
        <w:rPr>
          <w:rFonts w:hint="eastAsia"/>
        </w:rPr>
        <w:t>(</w:t>
      </w:r>
      <w:r w:rsidR="00897205">
        <w:t>Named Entity R</w:t>
      </w:r>
      <w:r w:rsidR="00897205" w:rsidRPr="00897205">
        <w:t>ecognition</w:t>
      </w:r>
      <w:r w:rsidR="00897205">
        <w:t>, NER</w:t>
      </w:r>
      <w:r w:rsidR="00897205">
        <w:rPr>
          <w:rFonts w:hint="eastAsia"/>
        </w:rPr>
        <w:t>)</w:t>
      </w:r>
      <w:r w:rsidR="00D8310C" w:rsidRPr="00D8310C">
        <w:rPr>
          <w:rFonts w:hint="eastAsia"/>
        </w:rPr>
        <w:t>是自然语言处理中的主要任务之一，</w:t>
      </w:r>
      <w:r w:rsidR="007618C4" w:rsidRPr="007618C4">
        <w:rPr>
          <w:rFonts w:hint="eastAsia"/>
        </w:rPr>
        <w:t>NER</w:t>
      </w:r>
      <w:r w:rsidR="007618C4">
        <w:rPr>
          <w:rFonts w:hint="eastAsia"/>
        </w:rPr>
        <w:t>在过去的二十年中</w:t>
      </w:r>
      <w:r w:rsidR="0006461D">
        <w:rPr>
          <w:rFonts w:hint="eastAsia"/>
        </w:rPr>
        <w:t>一直是比较热门</w:t>
      </w:r>
      <w:r w:rsidR="007618C4" w:rsidRPr="007618C4">
        <w:rPr>
          <w:rFonts w:hint="eastAsia"/>
        </w:rPr>
        <w:t>的研究领域。</w:t>
      </w:r>
      <w:r w:rsidR="008D2061">
        <w:rPr>
          <w:rFonts w:hint="eastAsia"/>
        </w:rPr>
        <w:t>虽然在该领域已经取得了许多不错的进展，但在很大程度上还</w:t>
      </w:r>
      <w:r w:rsidR="004E16E3">
        <w:rPr>
          <w:rFonts w:hint="eastAsia"/>
        </w:rPr>
        <w:t>是</w:t>
      </w:r>
      <w:r w:rsidR="008D2061">
        <w:rPr>
          <w:rFonts w:hint="eastAsia"/>
        </w:rPr>
        <w:t>有比较大的提升空间。</w:t>
      </w:r>
    </w:p>
    <w:p w:rsidR="00F90B27" w:rsidRDefault="00F90B27" w:rsidP="00CA1F43">
      <w:pPr>
        <w:pStyle w:val="a2"/>
        <w:spacing w:before="156" w:after="156"/>
        <w:ind w:firstLine="480"/>
      </w:pPr>
      <w:r>
        <w:rPr>
          <w:rFonts w:hint="eastAsia"/>
        </w:rPr>
        <w:t>命名实体识别任务</w:t>
      </w:r>
      <w:r w:rsidRPr="00F90B27">
        <w:rPr>
          <w:rFonts w:hint="eastAsia"/>
        </w:rPr>
        <w:t>是定位引用文本中特定实体的单词或短语的过程。</w:t>
      </w:r>
      <w:r w:rsidRPr="00F90B27">
        <w:rPr>
          <w:rFonts w:hint="eastAsia"/>
        </w:rPr>
        <w:t xml:space="preserve"> NER</w:t>
      </w:r>
      <w:r w:rsidR="0041519C">
        <w:rPr>
          <w:rFonts w:hint="eastAsia"/>
        </w:rPr>
        <w:t>任务首先出现在第六次信息</w:t>
      </w:r>
      <w:r w:rsidRPr="00F90B27">
        <w:rPr>
          <w:rFonts w:hint="eastAsia"/>
        </w:rPr>
        <w:t>理解会议（</w:t>
      </w:r>
      <w:r w:rsidRPr="00F90B27">
        <w:rPr>
          <w:rFonts w:hint="eastAsia"/>
        </w:rPr>
        <w:t>MUC-6</w:t>
      </w:r>
      <w:r w:rsidRPr="00F90B27">
        <w:rPr>
          <w:rFonts w:hint="eastAsia"/>
        </w:rPr>
        <w:t>）</w:t>
      </w:r>
      <w:r w:rsidR="00062D2B">
        <w:rPr>
          <w:rFonts w:hint="eastAsia"/>
        </w:rPr>
        <w:t>当中</w:t>
      </w:r>
      <w:r w:rsidR="00B14328">
        <w:rPr>
          <w:rFonts w:hint="eastAsia"/>
        </w:rPr>
        <w:t>，并涉及实体名称（人和组织）、地名、</w:t>
      </w:r>
      <w:r w:rsidRPr="00F90B27">
        <w:rPr>
          <w:rFonts w:hint="eastAsia"/>
        </w:rPr>
        <w:lastRenderedPageBreak/>
        <w:t>时间表达式和数字表达式的识别。</w:t>
      </w:r>
      <w:r w:rsidR="00EE4EDC" w:rsidRPr="00EE4EDC">
        <w:rPr>
          <w:rFonts w:hint="eastAsia"/>
        </w:rPr>
        <w:t>在</w:t>
      </w:r>
      <w:r w:rsidR="00EE4EDC" w:rsidRPr="00EE4EDC">
        <w:rPr>
          <w:rFonts w:hint="eastAsia"/>
        </w:rPr>
        <w:t>MUC-6</w:t>
      </w:r>
      <w:r w:rsidR="00EE4EDC" w:rsidRPr="00EE4EDC">
        <w:rPr>
          <w:rFonts w:hint="eastAsia"/>
        </w:rPr>
        <w:t>中，命名实体（</w:t>
      </w:r>
      <w:r w:rsidR="00EE4EDC" w:rsidRPr="00EE4EDC">
        <w:rPr>
          <w:rFonts w:hint="eastAsia"/>
        </w:rPr>
        <w:t>NE</w:t>
      </w:r>
      <w:r w:rsidR="00EE4EDC" w:rsidRPr="00EE4EDC">
        <w:rPr>
          <w:rFonts w:hint="eastAsia"/>
        </w:rPr>
        <w:t>）被分为三种类型，每种</w:t>
      </w:r>
      <w:r w:rsidR="00EE4EDC">
        <w:rPr>
          <w:rFonts w:hint="eastAsia"/>
        </w:rPr>
        <w:t>类型</w:t>
      </w:r>
      <w:r w:rsidR="00EE4EDC" w:rsidRPr="00EE4EDC">
        <w:rPr>
          <w:rFonts w:hint="eastAsia"/>
        </w:rPr>
        <w:t>都</w:t>
      </w:r>
      <w:r w:rsidR="0017227F">
        <w:rPr>
          <w:rFonts w:hint="eastAsia"/>
        </w:rPr>
        <w:t>有着</w:t>
      </w:r>
      <w:r w:rsidR="00EE4EDC" w:rsidRPr="00EE4EDC">
        <w:rPr>
          <w:rFonts w:hint="eastAsia"/>
        </w:rPr>
        <w:t>特定实体类型的特定属性。实体及其标签定义如下：</w:t>
      </w:r>
    </w:p>
    <w:p w:rsidR="00AD2405" w:rsidRDefault="00AD2405" w:rsidP="00AD2405">
      <w:pPr>
        <w:pStyle w:val="a2"/>
        <w:numPr>
          <w:ilvl w:val="0"/>
          <w:numId w:val="26"/>
        </w:numPr>
        <w:spacing w:before="156" w:after="156"/>
        <w:ind w:firstLineChars="0"/>
      </w:pPr>
      <w:r w:rsidRPr="00AD2405">
        <w:rPr>
          <w:b/>
        </w:rPr>
        <w:t>ENAMEX</w:t>
      </w:r>
      <w:r>
        <w:t>:</w:t>
      </w:r>
      <w:r w:rsidRPr="00AD2405">
        <w:t xml:space="preserve"> person, organization, location</w:t>
      </w:r>
      <w:r>
        <w:t>;</w:t>
      </w:r>
    </w:p>
    <w:p w:rsidR="00AD2405" w:rsidRDefault="00AD2405" w:rsidP="00AD2405">
      <w:pPr>
        <w:pStyle w:val="a2"/>
        <w:numPr>
          <w:ilvl w:val="0"/>
          <w:numId w:val="26"/>
        </w:numPr>
        <w:spacing w:before="156" w:after="156"/>
        <w:ind w:firstLineChars="0"/>
      </w:pPr>
      <w:r w:rsidRPr="00AD2405">
        <w:rPr>
          <w:b/>
        </w:rPr>
        <w:t>TIMEX</w:t>
      </w:r>
      <w:r w:rsidRPr="00AD2405">
        <w:t>: date, time</w:t>
      </w:r>
      <w:r>
        <w:t>;</w:t>
      </w:r>
    </w:p>
    <w:p w:rsidR="00AD2405" w:rsidRDefault="00AD2405" w:rsidP="00AD2405">
      <w:pPr>
        <w:pStyle w:val="a2"/>
        <w:numPr>
          <w:ilvl w:val="0"/>
          <w:numId w:val="26"/>
        </w:numPr>
        <w:spacing w:before="156" w:after="156"/>
        <w:ind w:firstLineChars="0"/>
      </w:pPr>
      <w:r w:rsidRPr="00AD2405">
        <w:rPr>
          <w:b/>
        </w:rPr>
        <w:t>NUMEX</w:t>
      </w:r>
      <w:r w:rsidRPr="00AD2405">
        <w:t>: money, percentage, quantity</w:t>
      </w:r>
      <w:r>
        <w:t>.</w:t>
      </w:r>
    </w:p>
    <w:p w:rsidR="00CA2F66" w:rsidRDefault="00B62A79" w:rsidP="00676467">
      <w:pPr>
        <w:pStyle w:val="a2"/>
        <w:spacing w:before="156" w:after="156"/>
        <w:ind w:firstLine="480"/>
      </w:pPr>
      <w:r>
        <w:rPr>
          <w:rFonts w:hint="eastAsia"/>
        </w:rPr>
        <w:t>目前比较主流的命名实体识别方法主要还是基于监督学习的方法，</w:t>
      </w:r>
      <w:r w:rsidR="00CC284A">
        <w:rPr>
          <w:rFonts w:hint="eastAsia"/>
        </w:rPr>
        <w:t>该方法主要</w:t>
      </w:r>
      <w:r w:rsidR="0016071E">
        <w:rPr>
          <w:rFonts w:hint="eastAsia"/>
        </w:rPr>
        <w:t>通过训练</w:t>
      </w:r>
      <w:r w:rsidR="00CC284A">
        <w:rPr>
          <w:rFonts w:hint="eastAsia"/>
        </w:rPr>
        <w:t>一组经过人工标注过的数据集</w:t>
      </w:r>
      <w:r w:rsidR="0016071E">
        <w:rPr>
          <w:rFonts w:hint="eastAsia"/>
        </w:rPr>
        <w:t>从</w:t>
      </w:r>
      <w:r w:rsidR="00CF7450">
        <w:rPr>
          <w:rFonts w:hint="eastAsia"/>
        </w:rPr>
        <w:t>而</w:t>
      </w:r>
      <w:r w:rsidR="006D03BD">
        <w:rPr>
          <w:rFonts w:hint="eastAsia"/>
        </w:rPr>
        <w:t>学习得到识别</w:t>
      </w:r>
      <w:r w:rsidR="0016071E">
        <w:rPr>
          <w:rFonts w:hint="eastAsia"/>
        </w:rPr>
        <w:t>模型。</w:t>
      </w:r>
      <w:r w:rsidR="009D6900" w:rsidRPr="009D6900">
        <w:rPr>
          <w:rFonts w:hint="eastAsia"/>
        </w:rPr>
        <w:t>在</w:t>
      </w:r>
      <w:r w:rsidR="009D6900" w:rsidRPr="009D6900">
        <w:rPr>
          <w:rFonts w:hint="eastAsia"/>
        </w:rPr>
        <w:t>NER</w:t>
      </w:r>
      <w:r w:rsidR="009D6900" w:rsidRPr="009D6900">
        <w:rPr>
          <w:rFonts w:hint="eastAsia"/>
        </w:rPr>
        <w:t>的</w:t>
      </w:r>
      <w:r w:rsidR="009D6900">
        <w:rPr>
          <w:rFonts w:hint="eastAsia"/>
        </w:rPr>
        <w:t>相关</w:t>
      </w:r>
      <w:r w:rsidR="009D6900" w:rsidRPr="009D6900">
        <w:rPr>
          <w:rFonts w:hint="eastAsia"/>
        </w:rPr>
        <w:t>监督学习算法中，</w:t>
      </w:r>
      <w:r w:rsidR="009F7628">
        <w:rPr>
          <w:rFonts w:hint="eastAsia"/>
        </w:rPr>
        <w:t>很多研究者</w:t>
      </w:r>
      <w:r w:rsidR="009D6900" w:rsidRPr="009D6900">
        <w:rPr>
          <w:rFonts w:hint="eastAsia"/>
        </w:rPr>
        <w:t>使用隐马尔可夫模型（</w:t>
      </w:r>
      <w:r w:rsidR="009D6900" w:rsidRPr="009D6900">
        <w:rPr>
          <w:rFonts w:hint="eastAsia"/>
        </w:rPr>
        <w:t>HMM</w:t>
      </w:r>
      <w:r w:rsidR="009D6900" w:rsidRPr="009D6900">
        <w:rPr>
          <w:rFonts w:hint="eastAsia"/>
        </w:rPr>
        <w:t>），决策树，最大熵模型（</w:t>
      </w:r>
      <w:r w:rsidR="009D6900" w:rsidRPr="009D6900">
        <w:rPr>
          <w:rFonts w:hint="eastAsia"/>
        </w:rPr>
        <w:t>ME</w:t>
      </w:r>
      <w:r w:rsidR="009D6900" w:rsidRPr="009D6900">
        <w:rPr>
          <w:rFonts w:hint="eastAsia"/>
        </w:rPr>
        <w:t>）和条件随机场（</w:t>
      </w:r>
      <w:r w:rsidR="009D6900" w:rsidRPr="009D6900">
        <w:rPr>
          <w:rFonts w:hint="eastAsia"/>
        </w:rPr>
        <w:t>CRF</w:t>
      </w:r>
      <w:r w:rsidR="009D6900" w:rsidRPr="009D6900">
        <w:rPr>
          <w:rFonts w:hint="eastAsia"/>
        </w:rPr>
        <w:t>）进行了大量工作。</w:t>
      </w:r>
      <w:r w:rsidR="00AE1A35">
        <w:rPr>
          <w:rFonts w:hint="eastAsia"/>
        </w:rPr>
        <w:t>通常，</w:t>
      </w:r>
      <w:r w:rsidR="00AE1A35" w:rsidRPr="00AE1A35">
        <w:rPr>
          <w:rFonts w:hint="eastAsia"/>
        </w:rPr>
        <w:t>监督</w:t>
      </w:r>
      <w:r w:rsidR="00AE1A35">
        <w:rPr>
          <w:rFonts w:hint="eastAsia"/>
        </w:rPr>
        <w:t>学习</w:t>
      </w:r>
      <w:r w:rsidR="00FE7591">
        <w:rPr>
          <w:rFonts w:hint="eastAsia"/>
        </w:rPr>
        <w:t>的方法可以基于有效</w:t>
      </w:r>
      <w:r w:rsidR="00AE1A35" w:rsidRPr="00AE1A35">
        <w:rPr>
          <w:rFonts w:hint="eastAsia"/>
        </w:rPr>
        <w:t>特征来学习消歧规则，或尝试学习假设分布的参数，</w:t>
      </w:r>
      <w:r w:rsidR="00D141B0">
        <w:rPr>
          <w:rFonts w:hint="eastAsia"/>
        </w:rPr>
        <w:t>来最大化损失函数</w:t>
      </w:r>
      <w:r w:rsidR="00F0074D">
        <w:rPr>
          <w:rFonts w:hint="eastAsia"/>
        </w:rPr>
        <w:t>。</w:t>
      </w:r>
      <w:r w:rsidR="003B2896">
        <w:rPr>
          <w:rFonts w:hint="eastAsia"/>
        </w:rPr>
        <w:t>下面就将介绍这几种模型</w:t>
      </w:r>
      <w:r w:rsidR="008E267D">
        <w:rPr>
          <w:rFonts w:hint="eastAsia"/>
        </w:rPr>
        <w:t>如何应用在命名实体识别这项任务上的</w:t>
      </w:r>
      <w:r w:rsidR="00237A8D">
        <w:rPr>
          <w:rFonts w:hint="eastAsia"/>
        </w:rPr>
        <w:t>。</w:t>
      </w:r>
    </w:p>
    <w:p w:rsidR="00771C67" w:rsidRDefault="00757533" w:rsidP="00676467">
      <w:pPr>
        <w:pStyle w:val="a2"/>
        <w:spacing w:before="156" w:after="156"/>
        <w:ind w:firstLine="480"/>
      </w:pPr>
      <w:r>
        <w:rPr>
          <w:rFonts w:hint="eastAsia"/>
        </w:rPr>
        <w:t>隐马尔可夫模型是最早用来解决命名实体识别的问题</w:t>
      </w:r>
      <w:r w:rsidR="008D191C">
        <w:rPr>
          <w:rFonts w:hint="eastAsia"/>
        </w:rPr>
        <w:t>。</w:t>
      </w:r>
      <w:r w:rsidR="00ED3984">
        <w:rPr>
          <w:rFonts w:hint="eastAsia"/>
        </w:rPr>
        <w:t>该方法一般假设在一个上下文中，</w:t>
      </w:r>
      <w:r w:rsidR="003E6D94">
        <w:rPr>
          <w:rFonts w:hint="eastAsia"/>
        </w:rPr>
        <w:t>每一个词语只能被赋予一个表征其</w:t>
      </w:r>
      <w:r w:rsidR="003F4429">
        <w:rPr>
          <w:rFonts w:hint="eastAsia"/>
        </w:rPr>
        <w:t>实体类型</w:t>
      </w:r>
      <w:r w:rsidR="003E6D94">
        <w:rPr>
          <w:rFonts w:hint="eastAsia"/>
        </w:rPr>
        <w:t>的标签。</w:t>
      </w:r>
      <w:r w:rsidR="00671C06">
        <w:rPr>
          <w:rFonts w:hint="eastAsia"/>
        </w:rPr>
        <w:t>因此每个词语要么被赋予目标类型的标签，要么被认为是主题无关的。</w:t>
      </w:r>
      <w:r w:rsidR="003F4429">
        <w:rPr>
          <w:rFonts w:hint="eastAsia"/>
        </w:rPr>
        <w:t>该模型的目标是对于一个</w:t>
      </w:r>
      <w:r w:rsidR="00334E81">
        <w:rPr>
          <w:rFonts w:hint="eastAsia"/>
        </w:rPr>
        <w:t>词语</w:t>
      </w:r>
      <w:r w:rsidR="003F4429">
        <w:rPr>
          <w:rFonts w:hint="eastAsia"/>
        </w:rPr>
        <w:t>序列，找出</w:t>
      </w:r>
      <w:r w:rsidR="00334E81">
        <w:rPr>
          <w:rFonts w:hint="eastAsia"/>
        </w:rPr>
        <w:t>可能性最大的标签序列</w:t>
      </w:r>
      <w:r w:rsidR="00334E81">
        <w:rPr>
          <w:rFonts w:hint="eastAsia"/>
        </w:rPr>
        <w:t>(</w:t>
      </w:r>
      <w:r w:rsidR="00334E81">
        <w:t>NC</w:t>
      </w:r>
      <w:r w:rsidR="00334E81">
        <w:rPr>
          <w:rFonts w:hint="eastAsia"/>
        </w:rPr>
        <w:t>)</w:t>
      </w:r>
      <w:r w:rsidR="00771C67">
        <w:rPr>
          <w:rFonts w:hint="eastAsia"/>
        </w:rPr>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771C67" w:rsidTr="008041BB">
        <w:trPr>
          <w:trHeight w:val="656"/>
        </w:trPr>
        <w:tc>
          <w:tcPr>
            <w:tcW w:w="7513" w:type="dxa"/>
            <w:vAlign w:val="center"/>
          </w:tcPr>
          <w:p w:rsidR="00771C67" w:rsidRPr="002D4759" w:rsidRDefault="00771C67" w:rsidP="00771C67">
            <w:pPr>
              <w:pStyle w:val="a2"/>
              <w:spacing w:before="156" w:after="156"/>
              <w:ind w:firstLine="480"/>
            </w:pPr>
            <m:oMathPara>
              <m:oMath>
                <m:r>
                  <w:rPr>
                    <w:rFonts w:ascii="Cambria Math" w:hAnsi="Cambria Math" w:hint="eastAsia"/>
                  </w:rPr>
                  <m:t>max</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(NC|W)</m:t>
                </m:r>
              </m:oMath>
            </m:oMathPara>
          </w:p>
        </w:tc>
        <w:tc>
          <w:tcPr>
            <w:tcW w:w="929" w:type="dxa"/>
            <w:vAlign w:val="center"/>
          </w:tcPr>
          <w:p w:rsidR="00771C67" w:rsidRDefault="00771C67" w:rsidP="008041BB">
            <w:pPr>
              <w:autoSpaceDE w:val="0"/>
              <w:autoSpaceDN w:val="0"/>
              <w:adjustRightInd w:val="0"/>
              <w:spacing w:line="360" w:lineRule="auto"/>
              <w:jc w:val="center"/>
            </w:pPr>
            <w:r>
              <w:rPr>
                <w:rFonts w:hint="eastAsia"/>
              </w:rPr>
              <w:t>(4-1)</w:t>
            </w:r>
          </w:p>
        </w:tc>
      </w:tr>
    </w:tbl>
    <w:p w:rsidR="007F4CFB" w:rsidRDefault="007F4CFB" w:rsidP="00FF4FBE">
      <w:pPr>
        <w:pStyle w:val="a2"/>
        <w:spacing w:before="156" w:after="156"/>
        <w:ind w:firstLineChars="0" w:firstLine="0"/>
      </w:pPr>
      <w:r>
        <w:rPr>
          <w:rFonts w:hint="eastAsia"/>
        </w:rPr>
        <w:t>隐马尔可夫模型是一个生成式的模型</w:t>
      </w:r>
      <w:r w:rsidR="004437D0">
        <w:rPr>
          <w:rFonts w:hint="eastAsia"/>
        </w:rPr>
        <w:t>，</w:t>
      </w:r>
      <w:r w:rsidR="004437D0" w:rsidRPr="004437D0">
        <w:rPr>
          <w:rFonts w:hint="eastAsia"/>
        </w:rPr>
        <w:t>它尝试从分布参数</w:t>
      </w:r>
      <w:r w:rsidR="004437D0">
        <w:rPr>
          <w:rFonts w:hint="eastAsia"/>
        </w:rPr>
        <w:t>中</w:t>
      </w:r>
      <w:r w:rsidR="004437D0" w:rsidRPr="004437D0">
        <w:rPr>
          <w:rFonts w:hint="eastAsia"/>
        </w:rPr>
        <w:t>生成数据，单词序列</w:t>
      </w:r>
      <w:r w:rsidR="004437D0" w:rsidRPr="004437D0">
        <w:rPr>
          <w:rFonts w:hint="eastAsia"/>
        </w:rPr>
        <w:t>W</w:t>
      </w:r>
      <w:r w:rsidR="00771C67">
        <w:rPr>
          <w:rFonts w:hint="eastAsia"/>
        </w:rPr>
        <w:t>和标签序列</w:t>
      </w:r>
      <w:r w:rsidR="004437D0" w:rsidRPr="004437D0">
        <w:rPr>
          <w:rFonts w:hint="eastAsia"/>
        </w:rPr>
        <w:t>NC</w:t>
      </w:r>
      <w:r w:rsidR="004437D0" w:rsidRPr="004437D0">
        <w:rPr>
          <w:rFonts w:hint="eastAsia"/>
        </w:rPr>
        <w:t>。</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9077B3" w:rsidTr="008041BB">
        <w:trPr>
          <w:trHeight w:val="656"/>
        </w:trPr>
        <w:tc>
          <w:tcPr>
            <w:tcW w:w="7513" w:type="dxa"/>
            <w:vAlign w:val="center"/>
          </w:tcPr>
          <w:p w:rsidR="009077B3" w:rsidRPr="002D4759" w:rsidRDefault="00E1182D" w:rsidP="008041BB">
            <w:pPr>
              <w:pStyle w:val="a2"/>
              <w:spacing w:before="156" w:after="156"/>
              <w:ind w:firstLine="480"/>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(NC|W)=</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(W,NC)</m:t>
                    </m:r>
                  </m:num>
                  <m:den>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m:t>
                    </m:r>
                  </m:den>
                </m:f>
              </m:oMath>
            </m:oMathPara>
          </w:p>
        </w:tc>
        <w:tc>
          <w:tcPr>
            <w:tcW w:w="929" w:type="dxa"/>
            <w:vAlign w:val="center"/>
          </w:tcPr>
          <w:p w:rsidR="009077B3" w:rsidRDefault="009077B3" w:rsidP="008041BB">
            <w:pPr>
              <w:autoSpaceDE w:val="0"/>
              <w:autoSpaceDN w:val="0"/>
              <w:adjustRightInd w:val="0"/>
              <w:spacing w:line="360" w:lineRule="auto"/>
              <w:jc w:val="center"/>
            </w:pPr>
            <w:r>
              <w:rPr>
                <w:rFonts w:hint="eastAsia"/>
              </w:rPr>
              <w:t>(4-1)</w:t>
            </w:r>
          </w:p>
        </w:tc>
      </w:tr>
    </w:tbl>
    <w:p w:rsidR="002F1178" w:rsidRDefault="002F1178" w:rsidP="002F54E4">
      <w:pPr>
        <w:pStyle w:val="a2"/>
        <w:spacing w:before="156" w:after="156"/>
        <w:ind w:firstLineChars="0" w:firstLine="0"/>
      </w:pPr>
      <w:r>
        <w:rPr>
          <w:rFonts w:hint="eastAsia"/>
        </w:rPr>
        <w:t>通过维特比算法搜索整个标签序列赋值空间来最大化</w:t>
      </w:r>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(W,NC)</m:t>
        </m:r>
      </m:oMath>
      <w:r>
        <w:rPr>
          <w:rFonts w:hint="eastAsia"/>
        </w:rPr>
        <w:t>。</w:t>
      </w:r>
    </w:p>
    <w:p w:rsidR="00676467" w:rsidRDefault="006B1940" w:rsidP="00676467">
      <w:pPr>
        <w:pStyle w:val="a2"/>
        <w:spacing w:before="156" w:after="156"/>
        <w:ind w:firstLine="480"/>
      </w:pPr>
      <w:r>
        <w:rPr>
          <w:rFonts w:hint="eastAsia"/>
        </w:rPr>
        <w:t>和隐马尔可夫模型不同，最大熵模型是一个判别式</w:t>
      </w:r>
      <w:r w:rsidRPr="006B1940">
        <w:rPr>
          <w:rFonts w:hint="eastAsia"/>
        </w:rPr>
        <w:t>模型</w:t>
      </w:r>
      <w:r>
        <w:rPr>
          <w:rFonts w:hint="eastAsia"/>
        </w:rPr>
        <w:t>。</w:t>
      </w:r>
      <w:r w:rsidR="00CF7450">
        <w:rPr>
          <w:rFonts w:hint="eastAsia"/>
        </w:rPr>
        <w:t>给定一组</w:t>
      </w:r>
      <w:r w:rsidR="00414FAF">
        <w:rPr>
          <w:rFonts w:hint="eastAsia"/>
        </w:rPr>
        <w:t>特征集合与标注过的训练数据集</w:t>
      </w:r>
      <w:r w:rsidR="00AA3715">
        <w:rPr>
          <w:rFonts w:hint="eastAsia"/>
        </w:rPr>
        <w:t>，模型可以直接学习出不同特征对应的权重，从而可以挑选出最优的特征子集用于构建分类模型。</w:t>
      </w:r>
      <w:r w:rsidR="00BF5A6A" w:rsidRPr="00BF5A6A">
        <w:rPr>
          <w:rFonts w:hint="eastAsia"/>
        </w:rPr>
        <w:t>在最大熵模型中，目标是最大化</w:t>
      </w:r>
      <w:r w:rsidR="00BF5A6A">
        <w:rPr>
          <w:rFonts w:hint="eastAsia"/>
        </w:rPr>
        <w:t>训练</w:t>
      </w:r>
      <w:r w:rsidR="00BF5A6A" w:rsidRPr="00BF5A6A">
        <w:rPr>
          <w:rFonts w:hint="eastAsia"/>
        </w:rPr>
        <w:t>数据的熵，以便尽可能地</w:t>
      </w:r>
      <w:r w:rsidR="00BF5A6A">
        <w:rPr>
          <w:rFonts w:hint="eastAsia"/>
        </w:rPr>
        <w:t>泛化</w:t>
      </w:r>
      <w:r w:rsidR="005D13AD">
        <w:rPr>
          <w:rFonts w:hint="eastAsia"/>
        </w:rPr>
        <w:t>训练得到的模型。</w:t>
      </w:r>
      <w:r w:rsidR="00EB237E">
        <w:rPr>
          <w:rFonts w:hint="eastAsia"/>
        </w:rPr>
        <w:t>在最大熵模型中，每个特征会与一个参数</w:t>
      </w:r>
      <m:oMath>
        <m:sSub>
          <m:sSubPr>
            <m:ctrlPr>
              <w:rPr>
                <w:rFonts w:ascii="Cambria Math" w:hAnsi="Cambria Math"/>
              </w:rPr>
            </m:ctrlPr>
          </m:sSubPr>
          <m:e>
            <m:r>
              <w:rPr>
                <w:rFonts w:ascii="Cambria Math" w:hAnsi="Cambria Math"/>
              </w:rPr>
              <m:t>λ</m:t>
            </m:r>
          </m:e>
          <m:sub>
            <m:r>
              <w:rPr>
                <w:rFonts w:ascii="Cambria Math" w:hAnsi="Cambria Math" w:hint="eastAsia"/>
              </w:rPr>
              <m:t>i</m:t>
            </m:r>
          </m:sub>
        </m:sSub>
      </m:oMath>
      <w:r w:rsidR="00EB237E">
        <w:rPr>
          <w:rFonts w:hint="eastAsia"/>
        </w:rPr>
        <w:t>相关联，</w:t>
      </w:r>
      <w:r w:rsidR="002A2E77">
        <w:rPr>
          <w:rFonts w:hint="eastAsia"/>
        </w:rPr>
        <w:t>条件概率可以通过公式</w:t>
      </w:r>
      <w:r w:rsidR="001A1758">
        <w:rPr>
          <w:rFonts w:hint="eastAsia"/>
        </w:rPr>
        <w:t>4-</w:t>
      </w:r>
      <w:r w:rsidR="001A1758">
        <w:t>1</w:t>
      </w:r>
      <w:r w:rsidR="001A1758">
        <w:rPr>
          <w:rFonts w:hint="eastAsia"/>
        </w:rPr>
        <w:t>和</w:t>
      </w:r>
      <w:r w:rsidR="001A1758">
        <w:rPr>
          <w:rFonts w:hint="eastAsia"/>
        </w:rPr>
        <w:t>4-</w:t>
      </w:r>
      <w:r w:rsidR="001A1758">
        <w:t>2</w:t>
      </w:r>
      <w:r w:rsidR="002A2E77">
        <w:rPr>
          <w:rFonts w:hint="eastAsia"/>
        </w:rPr>
        <w:t>得到：</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1A1758" w:rsidTr="008041BB">
        <w:trPr>
          <w:trHeight w:val="656"/>
        </w:trPr>
        <w:tc>
          <w:tcPr>
            <w:tcW w:w="7513" w:type="dxa"/>
            <w:vAlign w:val="center"/>
          </w:tcPr>
          <w:p w:rsidR="001A1758" w:rsidRPr="002D4759" w:rsidRDefault="001A1758" w:rsidP="0031522D">
            <w:pPr>
              <w:pStyle w:val="a2"/>
              <w:spacing w:before="156" w:after="156"/>
              <w:ind w:firstLine="480"/>
            </w:pPr>
            <m:oMathPara>
              <m:oMath>
                <m:r>
                  <w:rPr>
                    <w:rFonts w:ascii="Cambria Math" w:hAnsi="Cambria Math"/>
                  </w:rPr>
                  <w:lastRenderedPageBreak/>
                  <m:t>p(</m:t>
                </m:r>
                <m:r>
                  <w:rPr>
                    <w:rFonts w:ascii="Cambria Math" w:hAnsi="Cambria Math" w:hint="eastAsia"/>
                  </w:rPr>
                  <m:t>f</m:t>
                </m:r>
                <m:r>
                  <w:rPr>
                    <w:rFonts w:ascii="Cambria Math" w:hAnsi="Cambria Math"/>
                  </w:rPr>
                  <m:t>|h)=</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λ</m:t>
                            </m:r>
                          </m:e>
                          <m:sub>
                            <m:r>
                              <w:rPr>
                                <w:rFonts w:ascii="Cambria Math" w:hAnsi="Cambria Math"/>
                              </w:rPr>
                              <m:t>i</m:t>
                            </m:r>
                          </m:sub>
                          <m:sup>
                            <m:sSub>
                              <m:sSubPr>
                                <m:ctrlPr>
                                  <w:rPr>
                                    <w:rFonts w:ascii="Cambria Math" w:hAnsi="Cambria Math"/>
                                    <w:i/>
                                  </w:rPr>
                                </m:ctrlPr>
                              </m:sSubPr>
                              <m:e>
                                <m:r>
                                  <w:rPr>
                                    <w:rFonts w:ascii="Cambria Math" w:hAnsi="Cambria Math" w:hint="eastAsia"/>
                                  </w:rPr>
                                  <m:t>g</m:t>
                                </m:r>
                              </m:e>
                              <m:sub>
                                <m:r>
                                  <w:rPr>
                                    <w:rFonts w:ascii="Cambria Math" w:hAnsi="Cambria Math" w:hint="eastAsia"/>
                                  </w:rPr>
                                  <m:t>i</m:t>
                                </m:r>
                              </m:sub>
                            </m:sSub>
                            <m:r>
                              <w:rPr>
                                <w:rFonts w:ascii="Cambria Math" w:hAnsi="Cambria Math"/>
                              </w:rPr>
                              <m:t>(h,f)</m:t>
                            </m:r>
                          </m:sup>
                        </m:sSubSup>
                      </m:e>
                    </m:nary>
                  </m:num>
                  <m:den>
                    <m:sSub>
                      <m:sSubPr>
                        <m:ctrlPr>
                          <w:rPr>
                            <w:rFonts w:ascii="Cambria Math" w:hAnsi="Cambria Math"/>
                            <w:i/>
                          </w:rPr>
                        </m:ctrlPr>
                      </m:sSubPr>
                      <m:e>
                        <m:r>
                          <w:rPr>
                            <w:rFonts w:ascii="Cambria Math" w:hAnsi="Cambria Math"/>
                          </w:rPr>
                          <m:t>Z</m:t>
                        </m:r>
                      </m:e>
                      <m:sub>
                        <m:r>
                          <w:rPr>
                            <w:rFonts w:ascii="Cambria Math" w:hAnsi="Cambria Math"/>
                          </w:rPr>
                          <m:t>λ</m:t>
                        </m:r>
                      </m:sub>
                    </m:sSub>
                    <m:r>
                      <w:rPr>
                        <w:rFonts w:ascii="Cambria Math" w:hAnsi="Cambria Math"/>
                      </w:rPr>
                      <m:t>(h)</m:t>
                    </m:r>
                  </m:den>
                </m:f>
              </m:oMath>
            </m:oMathPara>
          </w:p>
        </w:tc>
        <w:tc>
          <w:tcPr>
            <w:tcW w:w="929" w:type="dxa"/>
            <w:vAlign w:val="center"/>
          </w:tcPr>
          <w:p w:rsidR="001A1758" w:rsidRDefault="001A1758" w:rsidP="008041BB">
            <w:pPr>
              <w:autoSpaceDE w:val="0"/>
              <w:autoSpaceDN w:val="0"/>
              <w:adjustRightInd w:val="0"/>
              <w:spacing w:line="360" w:lineRule="auto"/>
              <w:jc w:val="center"/>
            </w:pPr>
            <w:r>
              <w:rPr>
                <w:rFonts w:hint="eastAsia"/>
              </w:rPr>
              <w:t>(4-1)</w:t>
            </w:r>
          </w:p>
        </w:tc>
      </w:tr>
      <w:tr w:rsidR="00BF351D" w:rsidTr="008041BB">
        <w:trPr>
          <w:trHeight w:val="656"/>
        </w:trPr>
        <w:tc>
          <w:tcPr>
            <w:tcW w:w="7513" w:type="dxa"/>
            <w:vAlign w:val="center"/>
          </w:tcPr>
          <w:p w:rsidR="00BF351D" w:rsidRPr="002D4759" w:rsidRDefault="00E1182D" w:rsidP="00F47318">
            <w:pPr>
              <w:pStyle w:val="a2"/>
              <w:spacing w:before="156" w:after="156"/>
              <w:ind w:firstLine="480"/>
            </w:pPr>
            <m:oMathPara>
              <m:oMath>
                <m:sSub>
                  <m:sSubPr>
                    <m:ctrlPr>
                      <w:rPr>
                        <w:rFonts w:ascii="Cambria Math" w:hAnsi="Cambria Math"/>
                        <w:i/>
                      </w:rPr>
                    </m:ctrlPr>
                  </m:sSubPr>
                  <m:e>
                    <m:r>
                      <w:rPr>
                        <w:rFonts w:ascii="Cambria Math" w:hAnsi="Cambria Math"/>
                      </w:rPr>
                      <m:t>Z</m:t>
                    </m:r>
                  </m:e>
                  <m:sub>
                    <m:r>
                      <w:rPr>
                        <w:rFonts w:ascii="Cambria Math" w:hAnsi="Cambria Math"/>
                      </w:rPr>
                      <m:t>λ</m:t>
                    </m:r>
                  </m:sub>
                </m:sSub>
                <m:r>
                  <w:rPr>
                    <w:rFonts w:ascii="Cambria Math" w:hAnsi="Cambria Math"/>
                  </w:rPr>
                  <m:t>(h)=</m:t>
                </m:r>
                <m:nary>
                  <m:naryPr>
                    <m:chr m:val="∑"/>
                    <m:limLoc m:val="undOvr"/>
                    <m:supHide m:val="1"/>
                    <m:ctrlPr>
                      <w:rPr>
                        <w:rFonts w:ascii="Cambria Math" w:hAnsi="Cambria Math"/>
                        <w:i/>
                      </w:rPr>
                    </m:ctrlPr>
                  </m:naryPr>
                  <m:sub>
                    <m:r>
                      <w:rPr>
                        <w:rFonts w:ascii="Cambria Math" w:hAnsi="Cambria Math"/>
                      </w:rPr>
                      <m:t>f</m:t>
                    </m:r>
                  </m:sub>
                  <m:sup/>
                  <m:e>
                    <m:nary>
                      <m:naryPr>
                        <m:chr m:val="∏"/>
                        <m:limLoc m:val="undOvr"/>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λ</m:t>
                            </m:r>
                          </m:e>
                          <m:sub>
                            <m:r>
                              <w:rPr>
                                <w:rFonts w:ascii="Cambria Math" w:hAnsi="Cambria Math"/>
                              </w:rPr>
                              <m:t>i</m:t>
                            </m:r>
                          </m:sub>
                          <m:sup>
                            <m:sSub>
                              <m:sSubPr>
                                <m:ctrlPr>
                                  <w:rPr>
                                    <w:rFonts w:ascii="Cambria Math" w:hAnsi="Cambria Math"/>
                                    <w:i/>
                                  </w:rPr>
                                </m:ctrlPr>
                              </m:sSubPr>
                              <m:e>
                                <m:r>
                                  <w:rPr>
                                    <w:rFonts w:ascii="Cambria Math" w:hAnsi="Cambria Math" w:hint="eastAsia"/>
                                  </w:rPr>
                                  <m:t>g</m:t>
                                </m:r>
                              </m:e>
                              <m:sub>
                                <m:r>
                                  <w:rPr>
                                    <w:rFonts w:ascii="Cambria Math" w:hAnsi="Cambria Math" w:hint="eastAsia"/>
                                  </w:rPr>
                                  <m:t>i</m:t>
                                </m:r>
                              </m:sub>
                            </m:sSub>
                            <m:r>
                              <w:rPr>
                                <w:rFonts w:ascii="Cambria Math" w:hAnsi="Cambria Math"/>
                              </w:rPr>
                              <m:t>(h,f)</m:t>
                            </m:r>
                          </m:sup>
                        </m:sSubSup>
                      </m:e>
                    </m:nary>
                  </m:e>
                </m:nary>
              </m:oMath>
            </m:oMathPara>
          </w:p>
        </w:tc>
        <w:tc>
          <w:tcPr>
            <w:tcW w:w="929" w:type="dxa"/>
            <w:vAlign w:val="center"/>
          </w:tcPr>
          <w:p w:rsidR="00BF351D" w:rsidRDefault="00BF351D" w:rsidP="008041BB">
            <w:pPr>
              <w:autoSpaceDE w:val="0"/>
              <w:autoSpaceDN w:val="0"/>
              <w:adjustRightInd w:val="0"/>
              <w:spacing w:line="360" w:lineRule="auto"/>
              <w:jc w:val="center"/>
            </w:pPr>
            <w:r>
              <w:rPr>
                <w:rFonts w:hint="eastAsia"/>
              </w:rPr>
              <w:t>(4-2)</w:t>
            </w:r>
          </w:p>
        </w:tc>
      </w:tr>
    </w:tbl>
    <w:p w:rsidR="007F6AFE" w:rsidRDefault="00674786" w:rsidP="007F6AFE">
      <w:pPr>
        <w:pStyle w:val="a2"/>
        <w:spacing w:before="156" w:after="156"/>
        <w:ind w:firstLineChars="0" w:firstLine="0"/>
      </w:pPr>
      <w:r>
        <w:rPr>
          <w:rFonts w:hint="eastAsia"/>
        </w:rPr>
        <w:t>最大化训练数据的熵可以确保对于每个特征</w:t>
      </w:r>
      <m:oMath>
        <m:r>
          <w:rPr>
            <w:rFonts w:ascii="Cambria Math" w:hAnsi="Cambria Math"/>
          </w:rPr>
          <m:t>f</m:t>
        </m:r>
      </m:oMath>
      <w:r>
        <w:rPr>
          <w:rFonts w:hint="eastAsia"/>
        </w:rPr>
        <w:t>，对应它的值</w:t>
      </w:r>
      <m:oMath>
        <m:sSub>
          <m:sSubPr>
            <m:ctrlPr>
              <w:rPr>
                <w:rFonts w:ascii="Cambria Math" w:hAnsi="Cambria Math"/>
                <w:i/>
              </w:rPr>
            </m:ctrlPr>
          </m:sSubPr>
          <m:e>
            <m:r>
              <w:rPr>
                <w:rFonts w:ascii="Cambria Math" w:hAnsi="Cambria Math" w:hint="eastAsia"/>
              </w:rPr>
              <m:t>g</m:t>
            </m:r>
          </m:e>
          <m:sub>
            <m:r>
              <w:rPr>
                <w:rFonts w:ascii="Cambria Math" w:hAnsi="Cambria Math" w:hint="eastAsia"/>
              </w:rPr>
              <m:t>i</m:t>
            </m:r>
          </m:sub>
        </m:sSub>
      </m:oMath>
      <w:r>
        <w:rPr>
          <w:rFonts w:hint="eastAsia"/>
        </w:rPr>
        <w:t>可以最大限度的和经验值相等。</w:t>
      </w:r>
      <w:r w:rsidR="007F6AFE" w:rsidRPr="007F6AFE">
        <w:rPr>
          <w:rFonts w:hint="eastAsia"/>
        </w:rPr>
        <w:t>最后，</w:t>
      </w:r>
      <w:r w:rsidR="007F6AFE">
        <w:rPr>
          <w:rFonts w:hint="eastAsia"/>
        </w:rPr>
        <w:t>通过</w:t>
      </w:r>
      <w:r w:rsidR="007F6AFE" w:rsidRPr="007F6AFE">
        <w:rPr>
          <w:rFonts w:hint="eastAsia"/>
        </w:rPr>
        <w:t>维特比算法</w:t>
      </w:r>
      <w:r w:rsidR="008179ED">
        <w:rPr>
          <w:rFonts w:hint="eastAsia"/>
        </w:rPr>
        <w:t>可</w:t>
      </w:r>
      <w:r w:rsidR="007F6AFE" w:rsidRPr="007F6AFE">
        <w:rPr>
          <w:rFonts w:hint="eastAsia"/>
        </w:rPr>
        <w:t>产生所需有效标签序列的条件概率</w:t>
      </w:r>
      <w:r w:rsidR="00D021E2">
        <w:rPr>
          <w:rFonts w:hint="eastAsia"/>
        </w:rPr>
        <w:t>并从</w:t>
      </w:r>
      <w:r w:rsidR="00256E3C">
        <w:rPr>
          <w:rFonts w:hint="eastAsia"/>
        </w:rPr>
        <w:t>中</w:t>
      </w:r>
      <w:r w:rsidR="00AB5E5B">
        <w:rPr>
          <w:rFonts w:hint="eastAsia"/>
        </w:rPr>
        <w:t>找到</w:t>
      </w:r>
      <w:r w:rsidR="007F6AFE" w:rsidRPr="007F6AFE">
        <w:rPr>
          <w:rFonts w:hint="eastAsia"/>
        </w:rPr>
        <w:t>概率</w:t>
      </w:r>
      <w:r w:rsidR="00AB5E5B">
        <w:rPr>
          <w:rFonts w:hint="eastAsia"/>
        </w:rPr>
        <w:t>最高的</w:t>
      </w:r>
      <w:r w:rsidR="007F6AFE" w:rsidRPr="007F6AFE">
        <w:rPr>
          <w:rFonts w:hint="eastAsia"/>
        </w:rPr>
        <w:t>路径。</w:t>
      </w:r>
    </w:p>
    <w:p w:rsidR="00EC3021" w:rsidRDefault="00EC3021" w:rsidP="00EC3021">
      <w:pPr>
        <w:pStyle w:val="a2"/>
        <w:spacing w:before="156" w:after="156"/>
        <w:ind w:firstLine="480"/>
      </w:pPr>
      <w:r>
        <w:rPr>
          <w:rFonts w:hint="eastAsia"/>
        </w:rPr>
        <w:t>条件随机场</w:t>
      </w:r>
      <w:r w:rsidR="003C3B6E">
        <w:rPr>
          <w:rFonts w:hint="eastAsia"/>
        </w:rPr>
        <w:t>(</w:t>
      </w:r>
      <w:r w:rsidR="003C3B6E">
        <w:t>CRF</w:t>
      </w:r>
      <w:r w:rsidR="003C3B6E">
        <w:rPr>
          <w:rFonts w:hint="eastAsia"/>
        </w:rPr>
        <w:t>)</w:t>
      </w:r>
      <w:r>
        <w:rPr>
          <w:rFonts w:hint="eastAsia"/>
        </w:rPr>
        <w:t>最早由</w:t>
      </w:r>
      <w:r w:rsidRPr="00EC3021">
        <w:t>Lafferty</w:t>
      </w:r>
      <w:r w:rsidR="0030727C">
        <w:fldChar w:fldCharType="begin"/>
      </w:r>
      <w:r w:rsidR="0030727C">
        <w:instrText xml:space="preserve"> REF _Ref482107276 \r \h </w:instrText>
      </w:r>
      <w:r w:rsidR="0030727C">
        <w:fldChar w:fldCharType="separate"/>
      </w:r>
      <w:r w:rsidR="00C07EF3">
        <w:t>[62]</w:t>
      </w:r>
      <w:r w:rsidR="0030727C">
        <w:fldChar w:fldCharType="end"/>
      </w:r>
      <w:r>
        <w:rPr>
          <w:rFonts w:hint="eastAsia"/>
        </w:rPr>
        <w:t>等人引入作为模式识别和机器学习的统计建模工具。</w:t>
      </w:r>
      <w:r w:rsidR="00641463">
        <w:rPr>
          <w:rFonts w:hint="eastAsia"/>
        </w:rPr>
        <w:t>后来</w:t>
      </w:r>
      <w:r w:rsidR="003C3B6E">
        <w:rPr>
          <w:rFonts w:hint="eastAsia"/>
        </w:rPr>
        <w:t>Mc</w:t>
      </w:r>
      <w:r w:rsidR="003C3B6E">
        <w:t>Callum</w:t>
      </w:r>
      <w:r w:rsidR="00C07EF3">
        <w:fldChar w:fldCharType="begin"/>
      </w:r>
      <w:r w:rsidR="00C07EF3">
        <w:instrText xml:space="preserve"> REF _Ref482187625 \r \h </w:instrText>
      </w:r>
      <w:r w:rsidR="00C07EF3">
        <w:fldChar w:fldCharType="separate"/>
      </w:r>
      <w:r w:rsidR="00C07EF3">
        <w:t>[63]</w:t>
      </w:r>
      <w:r w:rsidR="00C07EF3">
        <w:fldChar w:fldCharType="end"/>
      </w:r>
      <w:r w:rsidR="003C3B6E">
        <w:rPr>
          <w:rFonts w:hint="eastAsia"/>
        </w:rPr>
        <w:t>等人借助于</w:t>
      </w:r>
      <w:r w:rsidR="003C3B6E">
        <w:rPr>
          <w:rFonts w:hint="eastAsia"/>
        </w:rPr>
        <w:t>CRF</w:t>
      </w:r>
      <w:r w:rsidR="003C3B6E">
        <w:rPr>
          <w:rFonts w:hint="eastAsia"/>
        </w:rPr>
        <w:t>提出了一个特征归纳的方法用于解决命名实体识别的问题。</w:t>
      </w:r>
      <w:r w:rsidR="005C505E">
        <w:rPr>
          <w:rFonts w:hint="eastAsia"/>
        </w:rPr>
        <w:t>具体实现过程如下：</w:t>
      </w:r>
      <w:r w:rsidR="00023312">
        <w:rPr>
          <w:rFonts w:hint="eastAsia"/>
        </w:rPr>
        <w:t>不妨设</w:t>
      </w:r>
      <m:oMath>
        <m:r>
          <m:rPr>
            <m:sty m:val="p"/>
          </m:rPr>
          <w:rPr>
            <w:rFonts w:ascii="Cambria Math" w:hAnsi="Cambria Math" w:hint="eastAsia"/>
          </w:rPr>
          <m:t>o</m:t>
        </m:r>
        <m:r>
          <m:rPr>
            <m:sty m:val="p"/>
          </m:rPr>
          <w:rPr>
            <w:rFonts w:ascii="Cambria Math" w:hAnsi="Cambria Math"/>
          </w:rPr>
          <m:t>=&lt;</m:t>
        </m:r>
        <m:sSub>
          <m:sSubPr>
            <m:ctrlPr>
              <w:rPr>
                <w:rFonts w:ascii="Cambria Math" w:hAnsi="Cambria Math"/>
              </w:rPr>
            </m:ctrlPr>
          </m:sSubPr>
          <m:e>
            <m:r>
              <w:rPr>
                <w:rFonts w:ascii="Cambria Math" w:hAnsi="Cambria Math"/>
              </w:rPr>
              <m:t>o</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hint="eastAsia"/>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hint="eastAsia"/>
              </w:rPr>
              <m:t>T</m:t>
            </m:r>
          </m:sub>
        </m:sSub>
        <m:r>
          <m:rPr>
            <m:sty m:val="p"/>
          </m:rPr>
          <w:rPr>
            <w:rFonts w:ascii="Cambria Math" w:hAnsi="Cambria Math"/>
          </w:rPr>
          <m:t>&gt;</m:t>
        </m:r>
      </m:oMath>
      <w:r w:rsidR="005C505E">
        <w:rPr>
          <w:rFonts w:hint="eastAsia"/>
        </w:rPr>
        <w:t>表示一个输入数据序列，例如文本中的词序列。</w:t>
      </w:r>
      <w:r w:rsidR="00C67491" w:rsidRPr="00C67491">
        <w:rPr>
          <w:rFonts w:hint="eastAsia"/>
        </w:rPr>
        <w:t>令</w:t>
      </w:r>
      <w:r w:rsidR="00C67491" w:rsidRPr="00C67491">
        <w:rPr>
          <w:rFonts w:hint="eastAsia"/>
        </w:rPr>
        <w:t>S</w:t>
      </w:r>
      <w:r w:rsidR="00C67491">
        <w:rPr>
          <w:rFonts w:hint="eastAsia"/>
        </w:rPr>
        <w:t>表示</w:t>
      </w:r>
      <w:r w:rsidR="00C67491" w:rsidRPr="00C67491">
        <w:rPr>
          <w:rFonts w:hint="eastAsia"/>
        </w:rPr>
        <w:t>一组</w:t>
      </w:r>
      <w:r w:rsidR="00C67491" w:rsidRPr="00C67491">
        <w:rPr>
          <w:rFonts w:hint="eastAsia"/>
        </w:rPr>
        <w:t>FSM</w:t>
      </w:r>
      <w:r w:rsidR="00C67491" w:rsidRPr="00C67491">
        <w:rPr>
          <w:rFonts w:hint="eastAsia"/>
        </w:rPr>
        <w:t>状态，每个状态都与标签</w:t>
      </w:r>
      <w:r w:rsidR="00C67491" w:rsidRPr="00C67491">
        <w:rPr>
          <w:rFonts w:hint="eastAsia"/>
        </w:rPr>
        <w:t>L</w:t>
      </w:r>
      <w:r w:rsidR="00C67491" w:rsidRPr="00C67491">
        <w:rPr>
          <w:rFonts w:hint="eastAsia"/>
        </w:rPr>
        <w:t>（如</w:t>
      </w:r>
      <w:r w:rsidR="00C67491" w:rsidRPr="00C67491">
        <w:rPr>
          <w:rFonts w:hint="eastAsia"/>
        </w:rPr>
        <w:t>ORG</w:t>
      </w:r>
      <w:r w:rsidR="00C67491" w:rsidRPr="00C67491">
        <w:rPr>
          <w:rFonts w:hint="eastAsia"/>
        </w:rPr>
        <w:t>）相关联。令</w:t>
      </w:r>
      <m:oMath>
        <m:r>
          <m:rPr>
            <m:sty m:val="p"/>
          </m:rPr>
          <w:rPr>
            <w:rFonts w:ascii="Cambria Math" w:hAnsi="Cambria Math" w:hint="eastAsia"/>
          </w:rPr>
          <m:t>s</m:t>
        </m:r>
        <m:r>
          <m:rPr>
            <m:sty m:val="p"/>
          </m:rPr>
          <w:rPr>
            <w:rFonts w:ascii="Cambria Math" w:hAnsi="Cambria Math"/>
          </w:rPr>
          <m:t>=&lt;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&gt;</m:t>
        </m:r>
      </m:oMath>
      <w:r w:rsidR="00C67491" w:rsidRPr="00C67491">
        <w:rPr>
          <w:rFonts w:hint="eastAsia"/>
        </w:rPr>
        <w:t>是一些状态序列（</w:t>
      </w:r>
      <w:r w:rsidR="00C67491" w:rsidRPr="00C67491">
        <w:rPr>
          <w:rFonts w:hint="eastAsia"/>
        </w:rPr>
        <w:t>T</w:t>
      </w:r>
      <w:r w:rsidR="00C67491" w:rsidRPr="00C67491">
        <w:rPr>
          <w:rFonts w:hint="eastAsia"/>
        </w:rPr>
        <w:t>输出节点上的值）。通过</w:t>
      </w:r>
      <w:r w:rsidR="00C67491" w:rsidRPr="00C67491">
        <w:rPr>
          <w:rFonts w:hint="eastAsia"/>
        </w:rPr>
        <w:t>Hammersley Clifford</w:t>
      </w:r>
      <w:r w:rsidR="00C67491" w:rsidRPr="00C67491">
        <w:rPr>
          <w:rFonts w:hint="eastAsia"/>
        </w:rPr>
        <w:t>定理，</w:t>
      </w:r>
      <w:r w:rsidR="00C67491" w:rsidRPr="00C67491">
        <w:rPr>
          <w:rFonts w:hint="eastAsia"/>
        </w:rPr>
        <w:t>CRFs</w:t>
      </w:r>
      <w:r w:rsidR="00C67491" w:rsidRPr="00C67491">
        <w:rPr>
          <w:rFonts w:hint="eastAsia"/>
        </w:rPr>
        <w:t>定义给定输入序列的状态序列的条件概率</w:t>
      </w:r>
      <w:r w:rsidR="0019112A">
        <w:rPr>
          <w:rFonts w:hint="eastAsia"/>
        </w:rPr>
        <w:t>为：</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19112A" w:rsidTr="00E848D8">
        <w:trPr>
          <w:trHeight w:val="656"/>
        </w:trPr>
        <w:tc>
          <w:tcPr>
            <w:tcW w:w="7513" w:type="dxa"/>
            <w:vAlign w:val="center"/>
          </w:tcPr>
          <w:p w:rsidR="0019112A" w:rsidRPr="002D4759" w:rsidRDefault="0019112A" w:rsidP="0019112A">
            <w:pPr>
              <w:pStyle w:val="a2"/>
              <w:spacing w:before="156" w:after="156"/>
              <w:ind w:firstLine="480"/>
            </w:pPr>
            <m:oMathPara>
              <m:oMath>
                <m:r>
                  <w:rPr>
                    <w:rFonts w:ascii="Cambria Math" w:hAnsi="Cambria Math"/>
                  </w:rPr>
                  <m:t>P(s|o)=</m:t>
                </m:r>
                <m:f>
                  <m:fPr>
                    <m:ctrlPr>
                      <w:rPr>
                        <w:rFonts w:ascii="Cambria Math" w:hAnsi="Cambria Math"/>
                      </w:rPr>
                    </m:ctrlPr>
                  </m:fPr>
                  <m:num>
                    <m:r>
                      <w:rPr>
                        <w:rFonts w:ascii="Cambria Math" w:hAnsi="Cambria Math" w:hint="eastAsia"/>
                      </w:rPr>
                      <m:t>1</m:t>
                    </m:r>
                  </m:num>
                  <m:den>
                    <m:r>
                      <w:rPr>
                        <w:rFonts w:ascii="Cambria Math" w:hAnsi="Cambria Math" w:hint="eastAsia"/>
                      </w:rPr>
                      <m:t>Z</m:t>
                    </m:r>
                  </m:den>
                </m:f>
                <m:r>
                  <m:rPr>
                    <m:sty m:val="p"/>
                  </m:rPr>
                  <w:rPr>
                    <w:rFonts w:ascii="Cambria Math" w:hAnsi="Cambria Math"/>
                  </w:rPr>
                  <m:t>exp⁡</m:t>
                </m:r>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k</m:t>
                        </m:r>
                      </m:sub>
                    </m:sSub>
                  </m:e>
                </m:nary>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,o,t))</m:t>
                </m:r>
              </m:oMath>
            </m:oMathPara>
          </w:p>
        </w:tc>
        <w:tc>
          <w:tcPr>
            <w:tcW w:w="929" w:type="dxa"/>
            <w:vAlign w:val="center"/>
          </w:tcPr>
          <w:p w:rsidR="0019112A" w:rsidRDefault="0019112A" w:rsidP="00E848D8">
            <w:pPr>
              <w:autoSpaceDE w:val="0"/>
              <w:autoSpaceDN w:val="0"/>
              <w:adjustRightInd w:val="0"/>
              <w:spacing w:line="360" w:lineRule="auto"/>
              <w:jc w:val="center"/>
            </w:pPr>
            <w:r>
              <w:rPr>
                <w:rFonts w:hint="eastAsia"/>
              </w:rPr>
              <w:t>(4-2)</w:t>
            </w:r>
          </w:p>
        </w:tc>
      </w:tr>
    </w:tbl>
    <w:p w:rsidR="0007132E" w:rsidRDefault="0007132E" w:rsidP="0007132E">
      <w:pPr>
        <w:pStyle w:val="a2"/>
        <w:spacing w:before="156" w:after="156"/>
        <w:ind w:firstLineChars="0" w:firstLine="0"/>
      </w:pPr>
      <w:r>
        <w:rPr>
          <w:rFonts w:hint="eastAsia"/>
        </w:rPr>
        <w:t>其中，</w:t>
      </w:r>
      <w:r w:rsidRPr="0007132E">
        <w:rPr>
          <w:rFonts w:hint="eastAsia"/>
        </w:rPr>
        <w:t>其中</w:t>
      </w:r>
      <w:r w:rsidRPr="0007132E">
        <w:rPr>
          <w:rFonts w:hint="eastAsia"/>
        </w:rPr>
        <w:t>Z</w:t>
      </w:r>
      <w:r w:rsidRPr="0007132E">
        <w:rPr>
          <w:rFonts w:hint="eastAsia"/>
        </w:rPr>
        <w:t>是通过所有状态序列边缘化获得的归一化因子，</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,o,t)</m:t>
        </m:r>
      </m:oMath>
      <w:r>
        <w:rPr>
          <w:rFonts w:hint="eastAsia"/>
        </w:rPr>
        <w:t>是特征函数，</w:t>
      </w:r>
      <m:oMath>
        <m:sSub>
          <m:sSubPr>
            <m:ctrlPr>
              <w:rPr>
                <w:rFonts w:ascii="Cambria Math" w:hAnsi="Cambria Math"/>
                <w:i/>
              </w:rPr>
            </m:ctrlPr>
          </m:sSubPr>
          <m:e>
            <m:r>
              <w:rPr>
                <w:rFonts w:ascii="Cambria Math" w:hAnsi="Cambria Math"/>
              </w:rPr>
              <m:t>λ</m:t>
            </m:r>
          </m:e>
          <m:sub>
            <m:r>
              <w:rPr>
                <w:rFonts w:ascii="Cambria Math" w:hAnsi="Cambria Math"/>
              </w:rPr>
              <m:t>k</m:t>
            </m:r>
          </m:sub>
        </m:sSub>
      </m:oMath>
      <w:r>
        <w:rPr>
          <w:rFonts w:hint="eastAsia"/>
        </w:rPr>
        <w:t>是每个特征函数的学习权重。</w:t>
      </w:r>
      <w:r w:rsidR="00E2367B">
        <w:rPr>
          <w:rFonts w:hint="eastAsia"/>
        </w:rPr>
        <w:t>通过动态规划算法，可以</w:t>
      </w:r>
      <w:r w:rsidR="00F53408">
        <w:rPr>
          <w:rFonts w:hint="eastAsia"/>
        </w:rPr>
        <w:t>有效地计算两个</w:t>
      </w:r>
      <w:r w:rsidR="00F53408">
        <w:rPr>
          <w:rFonts w:hint="eastAsia"/>
        </w:rPr>
        <w:t>CRF</w:t>
      </w:r>
      <w:r w:rsidR="00F53408">
        <w:rPr>
          <w:rFonts w:hint="eastAsia"/>
        </w:rPr>
        <w:t>状态之间的状态转换。</w:t>
      </w:r>
      <w:r w:rsidR="00EB43C6" w:rsidRPr="00EB43C6">
        <w:rPr>
          <w:rFonts w:hint="eastAsia"/>
        </w:rPr>
        <w:t>给定观察值</w:t>
      </w:r>
      <m:oMath>
        <m:r>
          <m:rPr>
            <m:sty m:val="p"/>
          </m:rPr>
          <w:rPr>
            <w:rFonts w:ascii="Cambria Math" w:hAnsi="Cambria Math"/>
          </w:rPr>
          <m:t>&lt;</m:t>
        </m:r>
        <m:sSub>
          <m:sSubPr>
            <m:ctrlPr>
              <w:rPr>
                <w:rFonts w:ascii="Cambria Math" w:hAnsi="Cambria Math"/>
              </w:rPr>
            </m:ctrlPr>
          </m:sSubPr>
          <m:e>
            <m:r>
              <w:rPr>
                <w:rFonts w:ascii="Cambria Math" w:hAnsi="Cambria Math"/>
              </w:rPr>
              <m:t>o</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hint="eastAsia"/>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hint="eastAsia"/>
              </w:rPr>
              <m:t>T</m:t>
            </m:r>
          </m:sub>
        </m:sSub>
        <m:r>
          <m:rPr>
            <m:sty m:val="p"/>
          </m:rPr>
          <w:rPr>
            <w:rFonts w:ascii="Cambria Math" w:hAnsi="Cambria Math"/>
          </w:rPr>
          <m:t>&gt;</m:t>
        </m:r>
      </m:oMath>
      <w:r w:rsidR="00EB43C6" w:rsidRPr="00EB43C6">
        <w:rPr>
          <w:rFonts w:hint="eastAsia"/>
        </w:rPr>
        <w:t>，修正后的正向值</w:t>
      </w:r>
      <m:oMath>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hint="eastAsia"/>
              </w:rPr>
              <m:t>i</m:t>
            </m:r>
          </m:sub>
        </m:sSub>
        <m:r>
          <w:rPr>
            <w:rFonts w:ascii="Cambria Math" w:hAnsi="Cambria Math"/>
          </w:rPr>
          <m:t>)</m:t>
        </m:r>
      </m:oMath>
      <w:r w:rsidR="00EB43C6" w:rsidRPr="00EB43C6">
        <w:rPr>
          <w:rFonts w:hint="eastAsia"/>
        </w:rPr>
        <w:t>成为到达状态</w:t>
      </w:r>
      <m:oMath>
        <m:sSub>
          <m:sSubPr>
            <m:ctrlPr>
              <w:rPr>
                <w:rFonts w:ascii="Cambria Math" w:hAnsi="Cambria Math"/>
                <w:i/>
              </w:rPr>
            </m:ctrlPr>
          </m:sSubPr>
          <m:e>
            <m:r>
              <w:rPr>
                <w:rFonts w:ascii="Cambria Math" w:hAnsi="Cambria Math"/>
              </w:rPr>
              <m:t>s</m:t>
            </m:r>
          </m:e>
          <m:sub>
            <m:r>
              <w:rPr>
                <w:rFonts w:ascii="Cambria Math" w:hAnsi="Cambria Math" w:hint="eastAsia"/>
              </w:rPr>
              <m:t>i</m:t>
            </m:r>
          </m:sub>
        </m:sSub>
      </m:oMath>
      <w:r w:rsidR="00EB43C6" w:rsidRPr="00EB43C6">
        <w:rPr>
          <w:rFonts w:hint="eastAsia"/>
        </w:rPr>
        <w:t>的“非归一化概率”</w:t>
      </w:r>
      <w:r w:rsidR="00580880">
        <w:rPr>
          <w:rFonts w:hint="eastAsia"/>
        </w:rPr>
        <w:t>。</w:t>
      </w:r>
      <m:oMath>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(s)</m:t>
        </m:r>
      </m:oMath>
      <w:r w:rsidR="000E4639" w:rsidRPr="000E4639">
        <w:rPr>
          <w:rFonts w:hint="eastAsia"/>
        </w:rPr>
        <w:t>被设置为在每个状态</w:t>
      </w:r>
      <w:r w:rsidR="000E4639" w:rsidRPr="000E4639">
        <w:rPr>
          <w:rFonts w:hint="eastAsia"/>
        </w:rPr>
        <w:t>s</w:t>
      </w:r>
      <w:r w:rsidR="000E4639" w:rsidRPr="000E4639">
        <w:rPr>
          <w:rFonts w:hint="eastAsia"/>
        </w:rPr>
        <w:t>中开始的概率，并且递归地计算为：</w:t>
      </w:r>
    </w:p>
    <w:tbl>
      <w:tblPr>
        <w:tblStyle w:val="af0"/>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29"/>
      </w:tblGrid>
      <w:tr w:rsidR="000E4639" w:rsidTr="00E848D8">
        <w:trPr>
          <w:trHeight w:val="656"/>
        </w:trPr>
        <w:tc>
          <w:tcPr>
            <w:tcW w:w="7513" w:type="dxa"/>
            <w:vAlign w:val="center"/>
          </w:tcPr>
          <w:p w:rsidR="000E4639" w:rsidRPr="002D4759" w:rsidRDefault="00E1182D" w:rsidP="000E4639">
            <w:pPr>
              <w:pStyle w:val="a2"/>
              <w:spacing w:before="156" w:after="156"/>
              <w:ind w:firstLine="480"/>
            </w:pPr>
            <m:oMathPara>
              <m:oMath>
                <m:sSub>
                  <m:sSubPr>
                    <m:ctrlPr>
                      <w:rPr>
                        <w:rFonts w:ascii="Cambria Math" w:hAnsi="Cambria Math"/>
                      </w:rPr>
                    </m:ctrlPr>
                  </m:sSubPr>
                  <m:e>
                    <m:r>
                      <w:rPr>
                        <w:rFonts w:ascii="Cambria Math" w:hAnsi="Cambria Math"/>
                      </w:rPr>
                      <m:t>α</m:t>
                    </m:r>
                  </m:e>
                  <m:sub>
                    <m:r>
                      <w:rPr>
                        <w:rFonts w:ascii="Cambria Math" w:hAnsi="Cambria Math"/>
                      </w:rPr>
                      <m:t>t+1</m:t>
                    </m:r>
                  </m:sub>
                </m:sSub>
                <m:r>
                  <w:rPr>
                    <w:rFonts w:ascii="Cambria Math" w:hAnsi="Cambria Math"/>
                  </w:rPr>
                  <m:t>(s)=</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m:rPr>
                        <m:sty m:val="p"/>
                      </m:rPr>
                      <w:rPr>
                        <w:rFonts w:ascii="Cambria Math" w:hAnsi="Cambria Math"/>
                      </w:rPr>
                      <m:t>exp⁡</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,s,o,t)</m:t>
                        </m:r>
                      </m:e>
                    </m:nary>
                    <m:r>
                      <w:rPr>
                        <w:rFonts w:ascii="Cambria Math" w:hAnsi="Cambria Math"/>
                      </w:rPr>
                      <m:t>)</m:t>
                    </m:r>
                  </m:e>
                </m:nary>
              </m:oMath>
            </m:oMathPara>
          </w:p>
        </w:tc>
        <w:tc>
          <w:tcPr>
            <w:tcW w:w="929" w:type="dxa"/>
            <w:vAlign w:val="center"/>
          </w:tcPr>
          <w:p w:rsidR="000E4639" w:rsidRDefault="000E4639" w:rsidP="00E848D8">
            <w:pPr>
              <w:autoSpaceDE w:val="0"/>
              <w:autoSpaceDN w:val="0"/>
              <w:adjustRightInd w:val="0"/>
              <w:spacing w:line="360" w:lineRule="auto"/>
              <w:jc w:val="center"/>
            </w:pPr>
            <w:r>
              <w:rPr>
                <w:rFonts w:hint="eastAsia"/>
              </w:rPr>
              <w:t>(4-2)</w:t>
            </w:r>
          </w:p>
        </w:tc>
      </w:tr>
    </w:tbl>
    <w:p w:rsidR="000C5AC9" w:rsidRDefault="00E1182D" w:rsidP="000C5AC9">
      <w:pPr>
        <w:pStyle w:val="a2"/>
        <w:spacing w:before="156" w:after="156"/>
        <w:ind w:firstLineChars="0" w:firstLine="0"/>
      </w:pPr>
      <m:oMath>
        <m:sSub>
          <m:sSubPr>
            <m:ctrlPr>
              <w:rPr>
                <w:rFonts w:ascii="Cambria Math" w:hAnsi="Cambria Math"/>
              </w:rPr>
            </m:ctrlPr>
          </m:sSubPr>
          <m:e>
            <m:r>
              <w:rPr>
                <w:rFonts w:ascii="Cambria Math" w:hAnsi="Cambria Math"/>
              </w:rPr>
              <m:t>Z</m:t>
            </m:r>
          </m:e>
          <m:sub>
            <m:r>
              <w:rPr>
                <w:rFonts w:ascii="Cambria Math" w:hAnsi="Cambria Math"/>
              </w:rPr>
              <m:t>o</m:t>
            </m:r>
          </m:sub>
        </m:sSub>
      </m:oMath>
      <w:r w:rsidR="009928E2">
        <w:rPr>
          <w:rFonts w:hint="eastAsia"/>
        </w:rPr>
        <w:t>可</w:t>
      </w:r>
      <w:r w:rsidR="000C5AC9" w:rsidRPr="000C5AC9">
        <w:rPr>
          <w:rFonts w:hint="eastAsia"/>
        </w:rPr>
        <w:t>由</w:t>
      </w:r>
      <m:oMath>
        <m:nary>
          <m:naryPr>
            <m:chr m:val="∑"/>
            <m:limLoc m:val="subSup"/>
            <m:supHide m:val="1"/>
            <m:ctrlPr>
              <w:rPr>
                <w:rFonts w:ascii="Cambria Math" w:hAnsi="Cambria Math"/>
              </w:rPr>
            </m:ctrlPr>
          </m:naryPr>
          <m:sub>
            <m:r>
              <w:rPr>
                <w:rFonts w:ascii="Cambria Math" w:hAnsi="Cambria Math" w:hint="eastAsia"/>
              </w:rPr>
              <m:t>s</m:t>
            </m:r>
          </m:sub>
          <m:sup/>
          <m:e>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(s)</m:t>
            </m:r>
          </m:e>
        </m:nary>
      </m:oMath>
      <w:r w:rsidR="009928E2">
        <w:rPr>
          <w:rFonts w:hint="eastAsia"/>
        </w:rPr>
        <w:t>给出</w:t>
      </w:r>
      <w:r w:rsidR="009928E2">
        <w:rPr>
          <w:rFonts w:hint="eastAsia"/>
        </w:rPr>
        <w:t>,</w:t>
      </w:r>
      <w:r w:rsidR="007F62B7">
        <w:rPr>
          <w:rFonts w:hint="eastAsia"/>
        </w:rPr>
        <w:t>用于从观察序列找到</w:t>
      </w:r>
      <w:r w:rsidR="000C5AC9" w:rsidRPr="000C5AC9">
        <w:rPr>
          <w:rFonts w:hint="eastAsia"/>
        </w:rPr>
        <w:t>可能</w:t>
      </w:r>
      <w:r w:rsidR="007F62B7">
        <w:rPr>
          <w:rFonts w:hint="eastAsia"/>
        </w:rPr>
        <w:t>性最大</w:t>
      </w:r>
      <w:r w:rsidR="000C5AC9" w:rsidRPr="000C5AC9">
        <w:rPr>
          <w:rFonts w:hint="eastAsia"/>
        </w:rPr>
        <w:t>的状态序列的维特比算法已经从其</w:t>
      </w:r>
      <w:r w:rsidR="000C5AC9" w:rsidRPr="000C5AC9">
        <w:rPr>
          <w:rFonts w:hint="eastAsia"/>
        </w:rPr>
        <w:t>HMM</w:t>
      </w:r>
      <w:r w:rsidR="000C5AC9" w:rsidRPr="000C5AC9">
        <w:rPr>
          <w:rFonts w:hint="eastAsia"/>
        </w:rPr>
        <w:t>形式中被修改</w:t>
      </w:r>
      <w:r w:rsidR="00115358">
        <w:rPr>
          <w:rFonts w:hint="eastAsia"/>
        </w:rPr>
        <w:t>。</w:t>
      </w:r>
    </w:p>
    <w:p w:rsidR="00707789" w:rsidRDefault="00707789" w:rsidP="00707789">
      <w:pPr>
        <w:pStyle w:val="a2"/>
        <w:spacing w:before="156" w:after="156"/>
        <w:ind w:firstLine="480"/>
      </w:pPr>
      <w:r>
        <w:rPr>
          <w:rFonts w:hint="eastAsia"/>
        </w:rPr>
        <w:lastRenderedPageBreak/>
        <w:t>由于本文的研究重点是</w:t>
      </w:r>
      <w:r w:rsidR="00290655">
        <w:rPr>
          <w:rFonts w:hint="eastAsia"/>
        </w:rPr>
        <w:t>企业</w:t>
      </w:r>
      <w:r>
        <w:rPr>
          <w:rFonts w:hint="eastAsia"/>
        </w:rPr>
        <w:t>实体关系的抽取，因此本文直接采用了哈工大开源的语言技术平台</w:t>
      </w:r>
      <w:r>
        <w:rPr>
          <w:rFonts w:hint="eastAsia"/>
        </w:rPr>
        <w:t>(</w:t>
      </w:r>
      <w:r w:rsidRPr="00E743CD">
        <w:rPr>
          <w:rFonts w:hint="eastAsia"/>
        </w:rPr>
        <w:t>Language Technology Platform</w:t>
      </w:r>
      <w:r w:rsidRPr="00E743CD">
        <w:rPr>
          <w:rFonts w:hint="eastAsia"/>
        </w:rPr>
        <w:t>，</w:t>
      </w:r>
      <w:r w:rsidRPr="00E743CD">
        <w:rPr>
          <w:rFonts w:hint="eastAsia"/>
        </w:rPr>
        <w:t>LTP</w:t>
      </w:r>
      <w:r>
        <w:rPr>
          <w:rFonts w:hint="eastAsia"/>
        </w:rPr>
        <w:t>)</w:t>
      </w:r>
      <w:r>
        <w:rPr>
          <w:rStyle w:val="afd"/>
        </w:rPr>
        <w:footnoteReference w:id="12"/>
      </w:r>
      <w:r w:rsidR="00B24AD4">
        <w:t>来实现命名实体的识别</w:t>
      </w:r>
      <w:r w:rsidRPr="00E72E62">
        <w:rPr>
          <w:rFonts w:hint="eastAsia"/>
        </w:rPr>
        <w:t>。</w:t>
      </w:r>
      <w:r w:rsidR="00FB56D3">
        <w:t>该平台</w:t>
      </w:r>
      <w:r w:rsidRPr="005E3069">
        <w:rPr>
          <w:rFonts w:hint="eastAsia"/>
        </w:rPr>
        <w:t>支持人名、地名、</w:t>
      </w:r>
      <w:r w:rsidR="00D3364F">
        <w:rPr>
          <w:rFonts w:hint="eastAsia"/>
        </w:rPr>
        <w:t>组织</w:t>
      </w:r>
      <w:r w:rsidRPr="005E3069">
        <w:rPr>
          <w:rFonts w:hint="eastAsia"/>
        </w:rPr>
        <w:t>机构名三类命名实体的识别。</w:t>
      </w:r>
      <w:r w:rsidR="00066CCB">
        <w:rPr>
          <w:rFonts w:hint="eastAsia"/>
        </w:rPr>
        <w:t>例如输入：</w:t>
      </w:r>
    </w:p>
    <w:p w:rsidR="00707789" w:rsidRPr="004C5EEF" w:rsidRDefault="000B445B" w:rsidP="00BC0897">
      <w:pPr>
        <w:pStyle w:val="a2"/>
        <w:spacing w:before="156" w:after="156"/>
        <w:ind w:firstLineChars="0" w:firstLine="0"/>
        <w:rPr>
          <w:sz w:val="18"/>
          <w:szCs w:val="18"/>
        </w:rPr>
      </w:pPr>
      <w:r>
        <w:rPr>
          <w:rFonts w:hint="eastAsia"/>
        </w:rPr>
        <w:t>“</w:t>
      </w:r>
      <w:r w:rsidRPr="003C09E1">
        <w:rPr>
          <w:rFonts w:hint="eastAsia"/>
        </w:rPr>
        <w:t>2015</w:t>
      </w:r>
      <w:r w:rsidRPr="003C09E1">
        <w:rPr>
          <w:rFonts w:hint="eastAsia"/>
        </w:rPr>
        <w:t>年</w:t>
      </w:r>
      <w:r w:rsidRPr="003C09E1">
        <w:rPr>
          <w:rFonts w:hint="eastAsia"/>
        </w:rPr>
        <w:t>9</w:t>
      </w:r>
      <w:r w:rsidRPr="003C09E1">
        <w:rPr>
          <w:rFonts w:hint="eastAsia"/>
        </w:rPr>
        <w:t>月</w:t>
      </w:r>
      <w:r w:rsidRPr="003C09E1">
        <w:rPr>
          <w:rFonts w:hint="eastAsia"/>
        </w:rPr>
        <w:t>30</w:t>
      </w:r>
      <w:r w:rsidRPr="003C09E1">
        <w:rPr>
          <w:rFonts w:hint="eastAsia"/>
        </w:rPr>
        <w:t>日，</w:t>
      </w:r>
      <w:r w:rsidRPr="003C09E1">
        <w:rPr>
          <w:rFonts w:hint="eastAsia"/>
        </w:rPr>
        <w:t>SoFi</w:t>
      </w:r>
      <w:r>
        <w:rPr>
          <w:rFonts w:hint="eastAsia"/>
        </w:rPr>
        <w:t>通过官网声明</w:t>
      </w:r>
      <w:r w:rsidRPr="003C09E1">
        <w:rPr>
          <w:rFonts w:hint="eastAsia"/>
        </w:rPr>
        <w:t>软银当日以</w:t>
      </w:r>
      <w:r w:rsidRPr="003C09E1">
        <w:rPr>
          <w:rFonts w:hint="eastAsia"/>
        </w:rPr>
        <w:t>10</w:t>
      </w:r>
      <w:r w:rsidRPr="003C09E1">
        <w:rPr>
          <w:rFonts w:hint="eastAsia"/>
        </w:rPr>
        <w:t>亿美元领投</w:t>
      </w:r>
      <w:r w:rsidRPr="003C09E1">
        <w:rPr>
          <w:rFonts w:hint="eastAsia"/>
        </w:rPr>
        <w:t>SoFi</w:t>
      </w:r>
      <w:r>
        <w:rPr>
          <w:rFonts w:hint="eastAsia"/>
        </w:rPr>
        <w:t>”</w:t>
      </w:r>
    </w:p>
    <w:p w:rsidR="00707789" w:rsidRDefault="00707789" w:rsidP="00707789">
      <w:pPr>
        <w:pStyle w:val="a2"/>
        <w:spacing w:before="156" w:after="156"/>
        <w:ind w:firstLineChars="0" w:firstLine="0"/>
      </w:pPr>
      <w:r>
        <w:rPr>
          <w:rFonts w:hint="eastAsia"/>
        </w:rPr>
        <w:t>返回结果为：</w:t>
      </w:r>
    </w:p>
    <w:p w:rsidR="000B445B" w:rsidRPr="004C5EEF" w:rsidRDefault="000B445B" w:rsidP="000B445B">
      <w:pPr>
        <w:pStyle w:val="a2"/>
        <w:spacing w:before="156" w:after="156"/>
        <w:ind w:firstLineChars="0" w:firstLine="0"/>
        <w:rPr>
          <w:sz w:val="18"/>
          <w:szCs w:val="18"/>
        </w:rPr>
      </w:pPr>
      <w:r>
        <w:rPr>
          <w:rFonts w:hint="eastAsia"/>
        </w:rPr>
        <w:t>“</w:t>
      </w:r>
      <w:r w:rsidRPr="003C09E1">
        <w:rPr>
          <w:rFonts w:hint="eastAsia"/>
        </w:rPr>
        <w:t>2015</w:t>
      </w:r>
      <w:r w:rsidRPr="003C09E1">
        <w:rPr>
          <w:rFonts w:hint="eastAsia"/>
        </w:rPr>
        <w:t>年</w:t>
      </w:r>
      <w:r w:rsidRPr="003C09E1">
        <w:rPr>
          <w:rFonts w:hint="eastAsia"/>
        </w:rPr>
        <w:t>9</w:t>
      </w:r>
      <w:r w:rsidRPr="003C09E1">
        <w:rPr>
          <w:rFonts w:hint="eastAsia"/>
        </w:rPr>
        <w:t>月</w:t>
      </w:r>
      <w:r w:rsidRPr="003C09E1">
        <w:rPr>
          <w:rFonts w:hint="eastAsia"/>
        </w:rPr>
        <w:t>30</w:t>
      </w:r>
      <w:r w:rsidRPr="003C09E1">
        <w:rPr>
          <w:rFonts w:hint="eastAsia"/>
        </w:rPr>
        <w:t>日，</w:t>
      </w:r>
      <w:r>
        <w:t>[</w:t>
      </w:r>
      <w:r w:rsidRPr="003C09E1">
        <w:rPr>
          <w:rFonts w:hint="eastAsia"/>
        </w:rPr>
        <w:t>SoFi</w:t>
      </w:r>
      <w:r>
        <w:t>]Ns</w:t>
      </w:r>
      <w:r>
        <w:rPr>
          <w:rFonts w:hint="eastAsia"/>
        </w:rPr>
        <w:t>通过官网声明</w:t>
      </w:r>
      <w:r>
        <w:rPr>
          <w:rFonts w:hint="eastAsia"/>
        </w:rPr>
        <w:t>[</w:t>
      </w:r>
      <w:r w:rsidRPr="003C09E1">
        <w:rPr>
          <w:rFonts w:hint="eastAsia"/>
        </w:rPr>
        <w:t>软银</w:t>
      </w:r>
      <w:r>
        <w:rPr>
          <w:rFonts w:hint="eastAsia"/>
        </w:rPr>
        <w:t>]Ns</w:t>
      </w:r>
      <w:r w:rsidRPr="003C09E1">
        <w:rPr>
          <w:rFonts w:hint="eastAsia"/>
        </w:rPr>
        <w:t>当日以</w:t>
      </w:r>
      <w:r w:rsidRPr="003C09E1">
        <w:rPr>
          <w:rFonts w:hint="eastAsia"/>
        </w:rPr>
        <w:t>10</w:t>
      </w:r>
      <w:r w:rsidRPr="003C09E1">
        <w:rPr>
          <w:rFonts w:hint="eastAsia"/>
        </w:rPr>
        <w:t>亿美元领投</w:t>
      </w:r>
      <w:r>
        <w:rPr>
          <w:rFonts w:hint="eastAsia"/>
        </w:rPr>
        <w:t>[</w:t>
      </w:r>
      <w:r w:rsidRPr="003C09E1">
        <w:rPr>
          <w:rFonts w:hint="eastAsia"/>
        </w:rPr>
        <w:t>SoFi</w:t>
      </w:r>
      <w:r>
        <w:t>]Ns</w:t>
      </w:r>
      <w:r>
        <w:rPr>
          <w:rFonts w:hint="eastAsia"/>
        </w:rPr>
        <w:t>”</w:t>
      </w:r>
    </w:p>
    <w:p w:rsidR="003A3A5A" w:rsidRDefault="006A0EAA" w:rsidP="0091550D">
      <w:pPr>
        <w:pStyle w:val="2"/>
        <w:spacing w:before="156" w:after="156"/>
      </w:pPr>
      <w:bookmarkStart w:id="61" w:name="_Toc482002624"/>
      <w:r w:rsidRPr="006A0EAA">
        <w:rPr>
          <w:rFonts w:hint="eastAsia"/>
        </w:rPr>
        <w:t>基于</w:t>
      </w:r>
      <w:r w:rsidRPr="006A0EAA">
        <w:rPr>
          <w:rFonts w:hint="eastAsia"/>
        </w:rPr>
        <w:t>Bootstrapping</w:t>
      </w:r>
      <w:r w:rsidR="00D74E65">
        <w:rPr>
          <w:rFonts w:hint="eastAsia"/>
        </w:rPr>
        <w:t>构建语料的</w:t>
      </w:r>
      <w:r w:rsidR="00E0574A">
        <w:rPr>
          <w:rFonts w:hint="eastAsia"/>
        </w:rPr>
        <w:t>方</w:t>
      </w:r>
      <w:r w:rsidR="00D74E65">
        <w:rPr>
          <w:rFonts w:hint="eastAsia"/>
        </w:rPr>
        <w:t>法</w:t>
      </w:r>
      <w:bookmarkEnd w:id="61"/>
    </w:p>
    <w:p w:rsidR="00F4523D" w:rsidRDefault="00305719" w:rsidP="00305719">
      <w:pPr>
        <w:pStyle w:val="a2"/>
        <w:spacing w:before="156" w:after="156"/>
        <w:ind w:firstLine="480"/>
      </w:pPr>
      <w:r>
        <w:rPr>
          <w:rFonts w:hint="eastAsia"/>
        </w:rPr>
        <w:t>包含企业间关系的语料</w:t>
      </w:r>
      <w:r>
        <w:rPr>
          <w:rFonts w:hint="eastAsia"/>
        </w:rPr>
        <w:t>(</w:t>
      </w:r>
      <w:r>
        <w:rPr>
          <w:rFonts w:hint="eastAsia"/>
        </w:rPr>
        <w:t>这里主要是指句子</w:t>
      </w:r>
      <w:r>
        <w:rPr>
          <w:rFonts w:hint="eastAsia"/>
        </w:rPr>
        <w:t>)</w:t>
      </w:r>
      <w:r>
        <w:rPr>
          <w:rFonts w:hint="eastAsia"/>
        </w:rPr>
        <w:t>存在于互联网大大小小的新闻媒体网站当中，如果单靠人工逐个审查标注的方法，将会是一项费时费力的工程。本文借助于一些中文新闻搜索引擎</w:t>
      </w:r>
      <w:r>
        <w:rPr>
          <w:rFonts w:hint="eastAsia"/>
        </w:rPr>
        <w:t>(</w:t>
      </w:r>
      <w:r>
        <w:t>例如百度新闻搜索、</w:t>
      </w:r>
      <w:r>
        <w:t>360</w:t>
      </w:r>
      <w:r>
        <w:t>新闻搜索</w:t>
      </w:r>
      <w:r>
        <w:rPr>
          <w:rFonts w:hint="eastAsia"/>
        </w:rPr>
        <w:t>)</w:t>
      </w:r>
      <w:r>
        <w:rPr>
          <w:rFonts w:hint="eastAsia"/>
        </w:rPr>
        <w:t>，提出了一种基于</w:t>
      </w:r>
      <w:r>
        <w:rPr>
          <w:rFonts w:hint="eastAsia"/>
        </w:rPr>
        <w:t>B</w:t>
      </w:r>
      <w:r>
        <w:t>ootstrapping</w:t>
      </w:r>
      <w:r>
        <w:t>的方法用于搜集企业关系语料。</w:t>
      </w:r>
      <w:r w:rsidR="00855182">
        <w:rPr>
          <w:rFonts w:hint="eastAsia"/>
        </w:rPr>
        <w:t>算法描述如</w:t>
      </w:r>
      <w:r w:rsidR="00855182">
        <w:rPr>
          <w:rFonts w:hint="eastAsia"/>
        </w:rPr>
        <w:t>4-1</w:t>
      </w:r>
      <w:r w:rsidR="00855182">
        <w:rPr>
          <w:rFonts w:hint="eastAsia"/>
        </w:rPr>
        <w:t>所示。</w:t>
      </w:r>
    </w:p>
    <w:tbl>
      <w:tblPr>
        <w:tblStyle w:val="af0"/>
        <w:tblW w:w="9014" w:type="dxa"/>
        <w:tblInd w:w="-5" w:type="dxa"/>
        <w:tblLook w:val="04A0" w:firstRow="1" w:lastRow="0" w:firstColumn="1" w:lastColumn="0" w:noHBand="0" w:noVBand="1"/>
      </w:tblPr>
      <w:tblGrid>
        <w:gridCol w:w="9014"/>
      </w:tblGrid>
      <w:tr w:rsidR="00305719" w:rsidTr="00E96574">
        <w:tc>
          <w:tcPr>
            <w:tcW w:w="9014" w:type="dxa"/>
            <w:tcBorders>
              <w:top w:val="single" w:sz="4" w:space="0" w:color="auto"/>
              <w:left w:val="nil"/>
              <w:bottom w:val="single" w:sz="4" w:space="0" w:color="auto"/>
              <w:right w:val="nil"/>
            </w:tcBorders>
            <w:hideMark/>
          </w:tcPr>
          <w:p w:rsidR="00305719" w:rsidRDefault="00F4523D" w:rsidP="00E96574">
            <w:pPr>
              <w:pStyle w:val="a2"/>
              <w:spacing w:before="156" w:after="156" w:line="240" w:lineRule="auto"/>
              <w:ind w:firstLine="480"/>
              <w:rPr>
                <w:sz w:val="21"/>
                <w:szCs w:val="21"/>
              </w:rPr>
            </w:pPr>
            <w:r>
              <w:br w:type="page"/>
            </w:r>
            <w:r w:rsidR="00305719">
              <w:rPr>
                <w:rFonts w:hint="eastAsia"/>
                <w:sz w:val="21"/>
                <w:szCs w:val="21"/>
              </w:rPr>
              <w:t>算法</w:t>
            </w:r>
            <w:r w:rsidR="00855182">
              <w:rPr>
                <w:sz w:val="21"/>
                <w:szCs w:val="21"/>
              </w:rPr>
              <w:t>4</w:t>
            </w:r>
            <w:r w:rsidR="00855182">
              <w:rPr>
                <w:rFonts w:hint="eastAsia"/>
                <w:sz w:val="21"/>
                <w:szCs w:val="21"/>
              </w:rPr>
              <w:t>-</w:t>
            </w:r>
            <w:r w:rsidR="00305719">
              <w:rPr>
                <w:sz w:val="21"/>
                <w:szCs w:val="21"/>
              </w:rPr>
              <w:t>1</w:t>
            </w:r>
            <w:r w:rsidR="00305719">
              <w:rPr>
                <w:rFonts w:hint="eastAsia"/>
                <w:sz w:val="21"/>
                <w:szCs w:val="21"/>
              </w:rPr>
              <w:t>：</w:t>
            </w:r>
            <w:r w:rsidR="00305719" w:rsidRPr="00CA3386">
              <w:rPr>
                <w:rFonts w:hint="eastAsia"/>
                <w:sz w:val="21"/>
                <w:szCs w:val="21"/>
              </w:rPr>
              <w:t>基于</w:t>
            </w:r>
            <w:r w:rsidR="00305719">
              <w:rPr>
                <w:rFonts w:hint="eastAsia"/>
                <w:sz w:val="21"/>
                <w:szCs w:val="21"/>
              </w:rPr>
              <w:t>Boot</w:t>
            </w:r>
            <w:r w:rsidR="00305719">
              <w:rPr>
                <w:sz w:val="21"/>
                <w:szCs w:val="21"/>
              </w:rPr>
              <w:t>strapping</w:t>
            </w:r>
            <w:r w:rsidR="00305719">
              <w:rPr>
                <w:sz w:val="21"/>
                <w:szCs w:val="21"/>
              </w:rPr>
              <w:t>构建语料的方法</w:t>
            </w:r>
          </w:p>
        </w:tc>
      </w:tr>
      <w:tr w:rsidR="00305719" w:rsidTr="00E96574">
        <w:tc>
          <w:tcPr>
            <w:tcW w:w="9014" w:type="dxa"/>
            <w:tcBorders>
              <w:top w:val="single" w:sz="4" w:space="0" w:color="auto"/>
              <w:left w:val="nil"/>
              <w:bottom w:val="single" w:sz="4" w:space="0" w:color="auto"/>
              <w:right w:val="nil"/>
            </w:tcBorders>
          </w:tcPr>
          <w:p w:rsidR="00305719" w:rsidRPr="00EE4ECD" w:rsidRDefault="00305719" w:rsidP="00E96574">
            <w:pPr>
              <w:pStyle w:val="a2"/>
              <w:spacing w:before="156" w:after="156" w:line="240" w:lineRule="auto"/>
              <w:ind w:firstLine="420"/>
              <w:rPr>
                <w:sz w:val="21"/>
                <w:szCs w:val="21"/>
              </w:rPr>
            </w:pPr>
            <w:r w:rsidRPr="00B82370">
              <w:rPr>
                <w:rFonts w:hint="eastAsia"/>
                <w:sz w:val="21"/>
                <w:szCs w:val="21"/>
              </w:rPr>
              <w:t>Input</w:t>
            </w:r>
            <w:r w:rsidRPr="00B82370">
              <w:rPr>
                <w:rFonts w:hint="eastAsia"/>
                <w:sz w:val="21"/>
                <w:szCs w:val="21"/>
              </w:rPr>
              <w:t>：</w:t>
            </w:r>
            <w:r>
              <w:rPr>
                <w:rFonts w:hint="eastAsia"/>
                <w:sz w:val="21"/>
                <w:szCs w:val="21"/>
              </w:rPr>
              <w:t>初始关系种子集</w:t>
            </w:r>
          </w:p>
          <w:p w:rsidR="00305719" w:rsidRDefault="00305719" w:rsidP="00E96574">
            <w:pPr>
              <w:pStyle w:val="a2"/>
              <w:spacing w:before="156" w:after="156" w:line="240" w:lineRule="auto"/>
              <w:ind w:firstLine="420"/>
              <w:rPr>
                <w:sz w:val="21"/>
                <w:szCs w:val="21"/>
              </w:rPr>
            </w:pPr>
            <w:r>
              <w:rPr>
                <w:rFonts w:hint="eastAsia"/>
                <w:sz w:val="21"/>
                <w:szCs w:val="21"/>
              </w:rPr>
              <w:t>o</w:t>
            </w:r>
            <w:r w:rsidRPr="00B82370">
              <w:rPr>
                <w:rFonts w:hint="eastAsia"/>
                <w:sz w:val="21"/>
                <w:szCs w:val="21"/>
              </w:rPr>
              <w:t>utput</w:t>
            </w:r>
            <w:r w:rsidRPr="00B82370">
              <w:rPr>
                <w:rFonts w:hint="eastAsia"/>
                <w:sz w:val="21"/>
                <w:szCs w:val="21"/>
              </w:rPr>
              <w:t>：</w:t>
            </w:r>
            <w:r>
              <w:rPr>
                <w:rFonts w:hint="eastAsia"/>
                <w:sz w:val="21"/>
                <w:szCs w:val="21"/>
              </w:rPr>
              <w:t>包含企业关系的语料库</w:t>
            </w:r>
          </w:p>
        </w:tc>
      </w:tr>
      <w:tr w:rsidR="00305719" w:rsidTr="00E96574">
        <w:tc>
          <w:tcPr>
            <w:tcW w:w="9014" w:type="dxa"/>
            <w:tcBorders>
              <w:top w:val="single" w:sz="4" w:space="0" w:color="auto"/>
              <w:left w:val="nil"/>
              <w:bottom w:val="single" w:sz="4" w:space="0" w:color="auto"/>
              <w:right w:val="nil"/>
            </w:tcBorders>
            <w:hideMark/>
          </w:tcPr>
          <w:p w:rsidR="00A47985" w:rsidRDefault="00A47985" w:rsidP="00305719">
            <w:pPr>
              <w:pStyle w:val="a2"/>
              <w:numPr>
                <w:ilvl w:val="0"/>
                <w:numId w:val="19"/>
              </w:numPr>
              <w:spacing w:before="156" w:after="156" w:line="240" w:lineRule="auto"/>
              <w:ind w:firstLineChars="0"/>
              <w:rPr>
                <w:sz w:val="21"/>
                <w:szCs w:val="21"/>
              </w:rPr>
            </w:pPr>
            <w:r>
              <w:rPr>
                <w:rFonts w:hint="eastAsia"/>
                <w:sz w:val="21"/>
                <w:szCs w:val="21"/>
              </w:rPr>
              <w:t>构建关系类型</w:t>
            </w:r>
            <w:r w:rsidR="00440EBC">
              <w:rPr>
                <w:rFonts w:hint="eastAsia"/>
                <w:sz w:val="21"/>
                <w:szCs w:val="21"/>
              </w:rPr>
              <w:t>体系</w:t>
            </w:r>
            <w:r w:rsidR="00663867">
              <w:rPr>
                <w:rFonts w:hint="eastAsia"/>
                <w:sz w:val="21"/>
                <w:szCs w:val="21"/>
              </w:rPr>
              <w:t>；</w:t>
            </w:r>
          </w:p>
          <w:p w:rsidR="00305719" w:rsidRDefault="00305719" w:rsidP="00305719">
            <w:pPr>
              <w:pStyle w:val="a2"/>
              <w:numPr>
                <w:ilvl w:val="0"/>
                <w:numId w:val="19"/>
              </w:numPr>
              <w:spacing w:before="156" w:after="156" w:line="240" w:lineRule="auto"/>
              <w:ind w:firstLineChars="0"/>
              <w:rPr>
                <w:sz w:val="21"/>
                <w:szCs w:val="21"/>
              </w:rPr>
            </w:pPr>
            <w:r>
              <w:rPr>
                <w:rFonts w:hint="eastAsia"/>
                <w:sz w:val="21"/>
                <w:szCs w:val="21"/>
              </w:rPr>
              <w:t>初始化种子关系集，形如</w:t>
            </w:r>
            <w:r>
              <w:rPr>
                <w:rFonts w:hint="eastAsia"/>
                <w:sz w:val="21"/>
                <w:szCs w:val="21"/>
              </w:rPr>
              <w:t>&lt;</w:t>
            </w:r>
            <w:r>
              <w:rPr>
                <w:sz w:val="21"/>
                <w:szCs w:val="21"/>
              </w:rPr>
              <w:t>name(</w:t>
            </w:r>
            <w:r>
              <w:rPr>
                <w:rFonts w:hint="eastAsia"/>
                <w:sz w:val="21"/>
                <w:szCs w:val="21"/>
              </w:rPr>
              <w:t>公司名</w:t>
            </w:r>
            <w:r>
              <w:rPr>
                <w:rFonts w:hint="eastAsia"/>
                <w:sz w:val="21"/>
                <w:szCs w:val="21"/>
              </w:rPr>
              <w:t>)</w:t>
            </w:r>
            <w:r>
              <w:rPr>
                <w:rFonts w:hint="eastAsia"/>
                <w:sz w:val="21"/>
                <w:szCs w:val="21"/>
              </w:rPr>
              <w:t>，</w:t>
            </w:r>
            <w:r>
              <w:rPr>
                <w:rFonts w:hint="eastAsia"/>
                <w:sz w:val="21"/>
                <w:szCs w:val="21"/>
              </w:rPr>
              <w:t>relation(</w:t>
            </w:r>
            <w:r>
              <w:rPr>
                <w:rFonts w:hint="eastAsia"/>
                <w:sz w:val="21"/>
                <w:szCs w:val="21"/>
              </w:rPr>
              <w:t>关系</w:t>
            </w:r>
            <w:r>
              <w:rPr>
                <w:rFonts w:hint="eastAsia"/>
                <w:sz w:val="21"/>
                <w:szCs w:val="21"/>
              </w:rPr>
              <w:t>)&gt;</w:t>
            </w:r>
            <w:r>
              <w:rPr>
                <w:rFonts w:hint="eastAsia"/>
                <w:sz w:val="21"/>
                <w:szCs w:val="21"/>
              </w:rPr>
              <w:t>；</w:t>
            </w:r>
          </w:p>
          <w:p w:rsidR="00305719" w:rsidRPr="004E172E" w:rsidRDefault="00305719" w:rsidP="00305719">
            <w:pPr>
              <w:pStyle w:val="a2"/>
              <w:numPr>
                <w:ilvl w:val="0"/>
                <w:numId w:val="19"/>
              </w:numPr>
              <w:spacing w:before="156" w:after="156" w:line="240" w:lineRule="auto"/>
              <w:ind w:firstLineChars="0"/>
              <w:rPr>
                <w:i/>
                <w:sz w:val="21"/>
                <w:szCs w:val="21"/>
              </w:rPr>
            </w:pPr>
            <w:r>
              <w:rPr>
                <w:rFonts w:hint="eastAsia"/>
                <w:sz w:val="21"/>
                <w:szCs w:val="21"/>
              </w:rPr>
              <w:t>将</w:t>
            </w:r>
            <w:r>
              <w:rPr>
                <w:rFonts w:hint="eastAsia"/>
                <w:sz w:val="21"/>
                <w:szCs w:val="21"/>
              </w:rPr>
              <w:t>name</w:t>
            </w:r>
            <w:r>
              <w:rPr>
                <w:rFonts w:hint="eastAsia"/>
                <w:sz w:val="21"/>
                <w:szCs w:val="21"/>
              </w:rPr>
              <w:t>和</w:t>
            </w:r>
            <w:r>
              <w:rPr>
                <w:rFonts w:hint="eastAsia"/>
                <w:sz w:val="21"/>
                <w:szCs w:val="21"/>
              </w:rPr>
              <w:t>relation</w:t>
            </w:r>
            <w:r>
              <w:rPr>
                <w:rFonts w:hint="eastAsia"/>
                <w:sz w:val="21"/>
                <w:szCs w:val="21"/>
              </w:rPr>
              <w:t>作为关键字输入爬虫模块，得到一组包含公司名</w:t>
            </w:r>
            <w:r>
              <w:rPr>
                <w:rFonts w:hint="eastAsia"/>
                <w:sz w:val="21"/>
                <w:szCs w:val="21"/>
              </w:rPr>
              <w:t>name</w:t>
            </w:r>
            <w:r>
              <w:rPr>
                <w:rFonts w:hint="eastAsia"/>
                <w:sz w:val="21"/>
                <w:szCs w:val="21"/>
              </w:rPr>
              <w:t>与关系</w:t>
            </w:r>
            <w:r>
              <w:rPr>
                <w:rFonts w:hint="eastAsia"/>
                <w:sz w:val="21"/>
                <w:szCs w:val="21"/>
              </w:rPr>
              <w:t>r</w:t>
            </w:r>
            <w:r>
              <w:rPr>
                <w:rFonts w:hint="eastAsia"/>
                <w:sz w:val="21"/>
                <w:szCs w:val="21"/>
              </w:rPr>
              <w:t>的句子集合</w:t>
            </w:r>
            <w:r>
              <w:rPr>
                <w:rFonts w:hint="eastAsia"/>
                <w:sz w:val="21"/>
                <w:szCs w:val="21"/>
              </w:rPr>
              <w:t>S;</w:t>
            </w:r>
          </w:p>
          <w:p w:rsidR="004E172E" w:rsidRPr="004E172E" w:rsidRDefault="004E172E" w:rsidP="004E172E">
            <w:pPr>
              <w:pStyle w:val="a2"/>
              <w:numPr>
                <w:ilvl w:val="0"/>
                <w:numId w:val="19"/>
              </w:numPr>
              <w:spacing w:before="156" w:after="156" w:line="240" w:lineRule="auto"/>
              <w:ind w:firstLineChars="0"/>
              <w:rPr>
                <w:sz w:val="21"/>
                <w:szCs w:val="21"/>
              </w:rPr>
            </w:pPr>
            <w:r>
              <w:rPr>
                <w:rFonts w:hint="eastAsia"/>
                <w:sz w:val="21"/>
                <w:szCs w:val="21"/>
              </w:rPr>
              <w:t>根据集合</w:t>
            </w:r>
            <w:r>
              <w:rPr>
                <w:rFonts w:hint="eastAsia"/>
                <w:sz w:val="21"/>
                <w:szCs w:val="21"/>
              </w:rPr>
              <w:t>S</w:t>
            </w:r>
            <w:r>
              <w:rPr>
                <w:rFonts w:hint="eastAsia"/>
                <w:sz w:val="21"/>
                <w:szCs w:val="21"/>
              </w:rPr>
              <w:t>计算每一类关系的中心点</w:t>
            </w:r>
            <m:oMath>
              <m:sSub>
                <m:sSubPr>
                  <m:ctrlPr>
                    <w:rPr>
                      <w:rFonts w:ascii="Cambria Math" w:hAnsi="Cambria Math"/>
                      <w:sz w:val="21"/>
                      <w:szCs w:val="21"/>
                    </w:rPr>
                  </m:ctrlPr>
                </m:sSubPr>
                <m:e>
                  <m:r>
                    <w:rPr>
                      <w:rFonts w:ascii="Cambria Math" w:hAnsi="Cambria Math" w:hint="eastAsia"/>
                      <w:sz w:val="21"/>
                      <w:szCs w:val="21"/>
                    </w:rPr>
                    <m:t>C</m:t>
                  </m:r>
                </m:e>
                <m:sub>
                  <m:r>
                    <w:rPr>
                      <w:rFonts w:ascii="Cambria Math" w:hAnsi="Cambria Math" w:hint="eastAsia"/>
                      <w:sz w:val="21"/>
                      <w:szCs w:val="21"/>
                    </w:rPr>
                    <m:t>i</m:t>
                  </m:r>
                </m:sub>
              </m:sSub>
            </m:oMath>
            <w:r>
              <w:rPr>
                <w:rFonts w:hint="eastAsia"/>
                <w:sz w:val="21"/>
                <w:szCs w:val="21"/>
              </w:rPr>
              <w:t>；</w:t>
            </w:r>
          </w:p>
          <w:p w:rsidR="00305719" w:rsidRPr="0019691E" w:rsidRDefault="00305719" w:rsidP="00305719">
            <w:pPr>
              <w:pStyle w:val="a2"/>
              <w:numPr>
                <w:ilvl w:val="0"/>
                <w:numId w:val="19"/>
              </w:numPr>
              <w:spacing w:before="156" w:after="156" w:line="240" w:lineRule="auto"/>
              <w:ind w:firstLineChars="0"/>
              <w:rPr>
                <w:i/>
                <w:sz w:val="21"/>
                <w:szCs w:val="21"/>
              </w:rPr>
            </w:pPr>
            <w:r>
              <w:rPr>
                <w:rFonts w:hint="eastAsia"/>
                <w:sz w:val="21"/>
                <w:szCs w:val="21"/>
              </w:rPr>
              <w:t>对于集合</w:t>
            </w:r>
            <w:r>
              <w:rPr>
                <w:rFonts w:hint="eastAsia"/>
                <w:sz w:val="21"/>
                <w:szCs w:val="21"/>
              </w:rPr>
              <w:t>S</w:t>
            </w:r>
            <w:r>
              <w:rPr>
                <w:rFonts w:hint="eastAsia"/>
                <w:sz w:val="21"/>
                <w:szCs w:val="21"/>
              </w:rPr>
              <w:t>当中的每个句子，逐个进行命名实体识别，找出其中出现的另一个公司名，得到实体对</w:t>
            </w:r>
            <w:r>
              <w:rPr>
                <w:rFonts w:hint="eastAsia"/>
                <w:sz w:val="21"/>
                <w:szCs w:val="21"/>
              </w:rPr>
              <w:t>&lt;</w:t>
            </w:r>
            <w:r>
              <w:rPr>
                <w:sz w:val="21"/>
                <w:szCs w:val="21"/>
              </w:rPr>
              <w:t>name1,name2</w:t>
            </w:r>
            <w:r>
              <w:rPr>
                <w:rFonts w:hint="eastAsia"/>
                <w:sz w:val="21"/>
                <w:szCs w:val="21"/>
              </w:rPr>
              <w:t>&gt;</w:t>
            </w:r>
            <w:r>
              <w:rPr>
                <w:sz w:val="21"/>
                <w:szCs w:val="21"/>
              </w:rPr>
              <w:t>;</w:t>
            </w:r>
          </w:p>
          <w:p w:rsidR="00305719" w:rsidRPr="00F72420" w:rsidRDefault="00305719" w:rsidP="00305719">
            <w:pPr>
              <w:pStyle w:val="a2"/>
              <w:numPr>
                <w:ilvl w:val="0"/>
                <w:numId w:val="19"/>
              </w:numPr>
              <w:spacing w:before="156" w:after="156" w:line="240" w:lineRule="auto"/>
              <w:ind w:firstLineChars="0"/>
              <w:rPr>
                <w:i/>
                <w:sz w:val="21"/>
                <w:szCs w:val="21"/>
              </w:rPr>
            </w:pPr>
            <w:r>
              <w:rPr>
                <w:rFonts w:hint="eastAsia"/>
                <w:sz w:val="21"/>
                <w:szCs w:val="21"/>
              </w:rPr>
              <w:t>将上一步得到的实体对送入爬虫模块，得到候选语料集</w:t>
            </w:r>
            <w:r>
              <w:rPr>
                <w:rFonts w:hint="eastAsia"/>
                <w:sz w:val="21"/>
                <w:szCs w:val="21"/>
              </w:rPr>
              <w:t>C</w:t>
            </w:r>
          </w:p>
          <w:p w:rsidR="00305719" w:rsidRPr="002C33F1" w:rsidRDefault="00EE1A64" w:rsidP="00616C64">
            <w:pPr>
              <w:pStyle w:val="a2"/>
              <w:numPr>
                <w:ilvl w:val="0"/>
                <w:numId w:val="19"/>
              </w:numPr>
              <w:spacing w:before="156" w:after="156" w:line="240" w:lineRule="auto"/>
              <w:ind w:firstLineChars="0"/>
              <w:rPr>
                <w:i/>
                <w:sz w:val="21"/>
                <w:szCs w:val="21"/>
              </w:rPr>
            </w:pPr>
            <w:r>
              <w:rPr>
                <w:rFonts w:hint="eastAsia"/>
                <w:sz w:val="21"/>
                <w:szCs w:val="21"/>
              </w:rPr>
              <w:t>针对</w:t>
            </w:r>
            <w:r w:rsidR="00305719">
              <w:rPr>
                <w:rFonts w:hint="eastAsia"/>
                <w:sz w:val="21"/>
                <w:szCs w:val="21"/>
              </w:rPr>
              <w:t>候选语料</w:t>
            </w:r>
            <w:r w:rsidR="00305719">
              <w:rPr>
                <w:rFonts w:hint="eastAsia"/>
                <w:sz w:val="21"/>
                <w:szCs w:val="21"/>
              </w:rPr>
              <w:t>C</w:t>
            </w:r>
            <w:r w:rsidR="00C727B3">
              <w:rPr>
                <w:rFonts w:hint="eastAsia"/>
                <w:sz w:val="21"/>
                <w:szCs w:val="21"/>
              </w:rPr>
              <w:t>中的每一句子</w:t>
            </w:r>
            <m:oMath>
              <m:sSub>
                <m:sSubPr>
                  <m:ctrlPr>
                    <w:rPr>
                      <w:rFonts w:ascii="Cambria Math" w:hAnsi="Cambria Math"/>
                      <w:sz w:val="21"/>
                      <w:szCs w:val="21"/>
                    </w:rPr>
                  </m:ctrlPr>
                </m:sSubPr>
                <m:e>
                  <m:r>
                    <w:rPr>
                      <w:rFonts w:ascii="Cambria Math" w:hAnsi="Cambria Math" w:hint="eastAsia"/>
                      <w:sz w:val="21"/>
                      <w:szCs w:val="21"/>
                    </w:rPr>
                    <m:t>S</m:t>
                  </m:r>
                </m:e>
                <m:sub>
                  <m:r>
                    <w:rPr>
                      <w:rFonts w:ascii="Cambria Math" w:hAnsi="Cambria Math"/>
                      <w:sz w:val="21"/>
                      <w:szCs w:val="21"/>
                    </w:rPr>
                    <m:t>c</m:t>
                  </m:r>
                </m:sub>
              </m:sSub>
            </m:oMath>
            <w:r w:rsidR="00305719">
              <w:rPr>
                <w:rFonts w:hint="eastAsia"/>
                <w:sz w:val="21"/>
                <w:szCs w:val="21"/>
              </w:rPr>
              <w:t>，</w:t>
            </w:r>
            <w:r>
              <w:rPr>
                <w:rFonts w:hint="eastAsia"/>
                <w:sz w:val="21"/>
                <w:szCs w:val="21"/>
              </w:rPr>
              <w:t>计算其与每个类别中心点的距离</w:t>
            </w:r>
            <m:oMath>
              <m:sSub>
                <m:sSubPr>
                  <m:ctrlPr>
                    <w:rPr>
                      <w:rFonts w:ascii="Cambria Math" w:hAnsi="Cambria Math"/>
                      <w:sz w:val="21"/>
                      <w:szCs w:val="21"/>
                    </w:rPr>
                  </m:ctrlPr>
                </m:sSubPr>
                <m:e>
                  <m:r>
                    <w:rPr>
                      <w:rFonts w:ascii="Cambria Math" w:hAnsi="Cambria Math" w:hint="eastAsia"/>
                      <w:sz w:val="21"/>
                      <w:szCs w:val="21"/>
                    </w:rPr>
                    <m:t>d</m:t>
                  </m:r>
                </m:e>
                <m:sub>
                  <m:r>
                    <w:rPr>
                      <w:rFonts w:ascii="Cambria Math" w:hAnsi="Cambria Math" w:hint="eastAsia"/>
                      <w:sz w:val="21"/>
                      <w:szCs w:val="21"/>
                    </w:rPr>
                    <m:t>i</m:t>
                  </m:r>
                </m:sub>
              </m:sSub>
            </m:oMath>
            <w:r w:rsidR="00C727B3">
              <w:rPr>
                <w:rFonts w:hint="eastAsia"/>
                <w:sz w:val="21"/>
                <w:szCs w:val="21"/>
              </w:rPr>
              <w:t>，将距离最近的中心点的类标</w:t>
            </w:r>
            <m:oMath>
              <m:r>
                <w:rPr>
                  <w:rFonts w:ascii="Cambria Math" w:hAnsi="Cambria Math" w:hint="eastAsia"/>
                  <w:sz w:val="21"/>
                  <w:szCs w:val="21"/>
                </w:rPr>
                <m:t>y</m:t>
              </m:r>
            </m:oMath>
            <w:r w:rsidR="002C33F1">
              <w:rPr>
                <w:rFonts w:hint="eastAsia"/>
                <w:sz w:val="21"/>
                <w:szCs w:val="21"/>
              </w:rPr>
              <w:t>作为句子</w:t>
            </w:r>
            <m:oMath>
              <m:sSub>
                <m:sSubPr>
                  <m:ctrlPr>
                    <w:rPr>
                      <w:rFonts w:ascii="Cambria Math" w:hAnsi="Cambria Math"/>
                      <w:sz w:val="21"/>
                      <w:szCs w:val="21"/>
                    </w:rPr>
                  </m:ctrlPr>
                </m:sSubPr>
                <m:e>
                  <m:r>
                    <w:rPr>
                      <w:rFonts w:ascii="Cambria Math" w:hAnsi="Cambria Math" w:hint="eastAsia"/>
                      <w:sz w:val="21"/>
                      <w:szCs w:val="21"/>
                    </w:rPr>
                    <m:t>S</m:t>
                  </m:r>
                </m:e>
                <m:sub>
                  <m:r>
                    <w:rPr>
                      <w:rFonts w:ascii="Cambria Math" w:hAnsi="Cambria Math"/>
                      <w:sz w:val="21"/>
                      <w:szCs w:val="21"/>
                    </w:rPr>
                    <m:t>c</m:t>
                  </m:r>
                </m:sub>
              </m:sSub>
            </m:oMath>
            <w:r w:rsidR="002C33F1">
              <w:rPr>
                <w:rFonts w:hint="eastAsia"/>
                <w:sz w:val="21"/>
                <w:szCs w:val="21"/>
              </w:rPr>
              <w:t>的类别；</w:t>
            </w:r>
          </w:p>
          <w:p w:rsidR="002C33F1" w:rsidRPr="00A85B71" w:rsidRDefault="002C33F1" w:rsidP="00616C64">
            <w:pPr>
              <w:pStyle w:val="a2"/>
              <w:numPr>
                <w:ilvl w:val="0"/>
                <w:numId w:val="19"/>
              </w:numPr>
              <w:spacing w:before="156" w:after="156" w:line="240" w:lineRule="auto"/>
              <w:ind w:firstLineChars="0"/>
              <w:rPr>
                <w:i/>
                <w:sz w:val="21"/>
                <w:szCs w:val="21"/>
              </w:rPr>
            </w:pPr>
            <w:r>
              <w:rPr>
                <w:rFonts w:hint="eastAsia"/>
                <w:sz w:val="21"/>
                <w:szCs w:val="21"/>
              </w:rPr>
              <w:t>将</w:t>
            </w:r>
            <w:r>
              <w:rPr>
                <w:rFonts w:hint="eastAsia"/>
                <w:sz w:val="21"/>
                <w:szCs w:val="21"/>
              </w:rPr>
              <w:t>(</w:t>
            </w:r>
            <w:r>
              <w:rPr>
                <w:sz w:val="21"/>
                <w:szCs w:val="21"/>
              </w:rPr>
              <w:t>7</w:t>
            </w:r>
            <w:r>
              <w:rPr>
                <w:rFonts w:hint="eastAsia"/>
                <w:sz w:val="21"/>
                <w:szCs w:val="21"/>
              </w:rPr>
              <w:t>)</w:t>
            </w:r>
            <w:r>
              <w:rPr>
                <w:rFonts w:hint="eastAsia"/>
                <w:sz w:val="21"/>
                <w:szCs w:val="21"/>
              </w:rPr>
              <w:t>中的</w:t>
            </w:r>
            <m:oMath>
              <m:sSub>
                <m:sSubPr>
                  <m:ctrlPr>
                    <w:rPr>
                      <w:rFonts w:ascii="Cambria Math" w:hAnsi="Cambria Math"/>
                      <w:sz w:val="21"/>
                      <w:szCs w:val="21"/>
                    </w:rPr>
                  </m:ctrlPr>
                </m:sSubPr>
                <m:e>
                  <m:r>
                    <w:rPr>
                      <w:rFonts w:ascii="Cambria Math" w:hAnsi="Cambria Math" w:hint="eastAsia"/>
                      <w:sz w:val="21"/>
                      <w:szCs w:val="21"/>
                    </w:rPr>
                    <m:t>S</m:t>
                  </m:r>
                </m:e>
                <m:sub>
                  <m:r>
                    <w:rPr>
                      <w:rFonts w:ascii="Cambria Math" w:hAnsi="Cambria Math"/>
                      <w:sz w:val="21"/>
                      <w:szCs w:val="21"/>
                    </w:rPr>
                    <m:t>c</m:t>
                  </m:r>
                </m:sub>
              </m:sSub>
            </m:oMath>
            <w:r>
              <w:rPr>
                <w:rFonts w:hint="eastAsia"/>
                <w:sz w:val="21"/>
                <w:szCs w:val="21"/>
              </w:rPr>
              <w:t>加入到</w:t>
            </w:r>
            <w:r w:rsidR="006B1C20">
              <w:rPr>
                <w:rFonts w:hint="eastAsia"/>
                <w:sz w:val="21"/>
                <w:szCs w:val="21"/>
              </w:rPr>
              <w:t>对应类别的</w:t>
            </w:r>
            <w:r>
              <w:rPr>
                <w:rFonts w:hint="eastAsia"/>
                <w:sz w:val="21"/>
                <w:szCs w:val="21"/>
              </w:rPr>
              <w:t>种子关系集中</w:t>
            </w:r>
            <w:r w:rsidR="00A85B71">
              <w:rPr>
                <w:rFonts w:hint="eastAsia"/>
                <w:sz w:val="21"/>
                <w:szCs w:val="21"/>
              </w:rPr>
              <w:t>；</w:t>
            </w:r>
          </w:p>
          <w:p w:rsidR="00A85B71" w:rsidRPr="00A85B71" w:rsidRDefault="00A85B71" w:rsidP="00616C64">
            <w:pPr>
              <w:pStyle w:val="a2"/>
              <w:numPr>
                <w:ilvl w:val="0"/>
                <w:numId w:val="19"/>
              </w:numPr>
              <w:spacing w:before="156" w:after="156" w:line="240" w:lineRule="auto"/>
              <w:ind w:firstLineChars="0"/>
              <w:rPr>
                <w:i/>
                <w:sz w:val="21"/>
                <w:szCs w:val="21"/>
              </w:rPr>
            </w:pPr>
            <w:r>
              <w:rPr>
                <w:rFonts w:hint="eastAsia"/>
                <w:sz w:val="21"/>
                <w:szCs w:val="21"/>
              </w:rPr>
              <w:t>判断语料库数量是否达到所设阈值，是进入</w:t>
            </w:r>
            <w:r>
              <w:rPr>
                <w:sz w:val="21"/>
                <w:szCs w:val="21"/>
              </w:rPr>
              <w:t>(10)</w:t>
            </w:r>
            <w:r>
              <w:rPr>
                <w:rFonts w:hint="eastAsia"/>
                <w:sz w:val="21"/>
                <w:szCs w:val="21"/>
              </w:rPr>
              <w:t>，否进入</w:t>
            </w:r>
            <w:r>
              <w:rPr>
                <w:sz w:val="21"/>
                <w:szCs w:val="21"/>
              </w:rPr>
              <w:t>(3);</w:t>
            </w:r>
          </w:p>
          <w:p w:rsidR="00A85B71" w:rsidRDefault="00A85B71" w:rsidP="00616C64">
            <w:pPr>
              <w:pStyle w:val="a2"/>
              <w:numPr>
                <w:ilvl w:val="0"/>
                <w:numId w:val="19"/>
              </w:numPr>
              <w:spacing w:before="156" w:after="156" w:line="240" w:lineRule="auto"/>
              <w:ind w:firstLineChars="0"/>
              <w:rPr>
                <w:i/>
                <w:sz w:val="21"/>
                <w:szCs w:val="21"/>
              </w:rPr>
            </w:pPr>
            <w:r>
              <w:rPr>
                <w:rFonts w:hint="eastAsia"/>
                <w:sz w:val="21"/>
                <w:szCs w:val="21"/>
              </w:rPr>
              <w:t>结束</w:t>
            </w:r>
          </w:p>
        </w:tc>
      </w:tr>
    </w:tbl>
    <w:p w:rsidR="00092BED" w:rsidRPr="00092BED" w:rsidRDefault="00092BED" w:rsidP="00092BED">
      <w:pPr>
        <w:pStyle w:val="3"/>
        <w:spacing w:before="156" w:after="156"/>
      </w:pPr>
      <w:bookmarkStart w:id="62" w:name="_Toc482002625"/>
      <w:r>
        <w:rPr>
          <w:rFonts w:hint="eastAsia"/>
        </w:rPr>
        <w:lastRenderedPageBreak/>
        <w:t>关系类型构建</w:t>
      </w:r>
      <w:bookmarkEnd w:id="62"/>
    </w:p>
    <w:p w:rsidR="00A62780" w:rsidRDefault="006F76B2" w:rsidP="00A62780">
      <w:pPr>
        <w:pStyle w:val="a2"/>
        <w:spacing w:before="156" w:after="156"/>
        <w:ind w:firstLine="480"/>
      </w:pPr>
      <w:r>
        <w:t>企业与企业之间一般存在</w:t>
      </w:r>
      <w:r w:rsidR="002747F9">
        <w:t>着投资</w:t>
      </w:r>
      <w:r w:rsidR="002747F9">
        <w:rPr>
          <w:rFonts w:hint="eastAsia"/>
        </w:rPr>
        <w:t>(</w:t>
      </w:r>
      <w:r w:rsidR="002747F9">
        <w:t>invest</w:t>
      </w:r>
      <w:r w:rsidR="002747F9">
        <w:rPr>
          <w:rFonts w:hint="eastAsia"/>
        </w:rPr>
        <w:t>)</w:t>
      </w:r>
      <w:r w:rsidR="002747F9">
        <w:t>、收购</w:t>
      </w:r>
      <w:r w:rsidR="00781B49">
        <w:rPr>
          <w:rFonts w:hint="eastAsia"/>
        </w:rPr>
        <w:t>(</w:t>
      </w:r>
      <w:r w:rsidR="00781B49">
        <w:t>acquisition</w:t>
      </w:r>
      <w:r w:rsidR="00781B49">
        <w:rPr>
          <w:rFonts w:hint="eastAsia"/>
        </w:rPr>
        <w:t>)</w:t>
      </w:r>
      <w:r w:rsidR="002747F9">
        <w:t>、合作</w:t>
      </w:r>
      <w:r w:rsidR="00781B49">
        <w:rPr>
          <w:rFonts w:hint="eastAsia"/>
        </w:rPr>
        <w:t>(</w:t>
      </w:r>
      <w:r w:rsidR="00DF2B85">
        <w:t>partner</w:t>
      </w:r>
      <w:r w:rsidR="00781B49">
        <w:rPr>
          <w:rFonts w:hint="eastAsia"/>
        </w:rPr>
        <w:t>)</w:t>
      </w:r>
      <w:r w:rsidR="002747F9">
        <w:t>、竞争</w:t>
      </w:r>
      <w:r w:rsidR="00781B49">
        <w:rPr>
          <w:rFonts w:hint="eastAsia"/>
        </w:rPr>
        <w:t>(</w:t>
      </w:r>
      <w:r w:rsidR="00781B49">
        <w:t>compete</w:t>
      </w:r>
      <w:r w:rsidR="00781B49">
        <w:rPr>
          <w:rFonts w:hint="eastAsia"/>
        </w:rPr>
        <w:t>)</w:t>
      </w:r>
      <w:r w:rsidR="002747F9">
        <w:t>的关系</w:t>
      </w:r>
      <w:r w:rsidR="004A74C7">
        <w:t>，企业与人一般存在的关系包括：董事长</w:t>
      </w:r>
      <w:r w:rsidR="004A74C7">
        <w:rPr>
          <w:rFonts w:hint="eastAsia"/>
        </w:rPr>
        <w:t>(</w:t>
      </w:r>
      <w:r w:rsidR="004A74C7">
        <w:t>chairman</w:t>
      </w:r>
      <w:r w:rsidR="004A74C7">
        <w:rPr>
          <w:rFonts w:hint="eastAsia"/>
        </w:rPr>
        <w:t>)</w:t>
      </w:r>
      <w:r w:rsidR="004A74C7">
        <w:t>、创始人</w:t>
      </w:r>
      <w:r w:rsidR="004A74C7">
        <w:rPr>
          <w:rFonts w:hint="eastAsia"/>
        </w:rPr>
        <w:t>(</w:t>
      </w:r>
      <w:r w:rsidR="004A74C7">
        <w:t>founder</w:t>
      </w:r>
      <w:r w:rsidR="004A74C7">
        <w:rPr>
          <w:rFonts w:hint="eastAsia"/>
        </w:rPr>
        <w:t>)</w:t>
      </w:r>
      <w:r w:rsidR="004A74C7">
        <w:rPr>
          <w:rFonts w:hint="eastAsia"/>
        </w:rPr>
        <w:t>。</w:t>
      </w:r>
      <w:r w:rsidR="00936043">
        <w:rPr>
          <w:rFonts w:hint="eastAsia"/>
        </w:rPr>
        <w:t>图</w:t>
      </w:r>
      <w:r w:rsidR="00936043">
        <w:rPr>
          <w:rFonts w:hint="eastAsia"/>
        </w:rPr>
        <w:t>4-1</w:t>
      </w:r>
      <w:r w:rsidR="00936043">
        <w:rPr>
          <w:rFonts w:hint="eastAsia"/>
        </w:rPr>
        <w:t>列举了一些知名企业之间的一些合作与竞争关系。</w:t>
      </w:r>
      <w:r w:rsidR="00EF0FD5">
        <w:rPr>
          <w:rFonts w:hint="eastAsia"/>
        </w:rPr>
        <w:t>从图中不难发现，有些公司之间存在一种以上关系，例如谷歌和苹果公司之间既存在竞争关系也存在合作关系。</w:t>
      </w:r>
      <w:r w:rsidR="00235F11">
        <w:rPr>
          <w:rFonts w:hint="eastAsia"/>
        </w:rPr>
        <w:t>同时有些关系是单向的，有些关系是双向的</w:t>
      </w:r>
      <w:r w:rsidR="00850510">
        <w:rPr>
          <w:rFonts w:hint="eastAsia"/>
        </w:rPr>
        <w:t>。</w:t>
      </w:r>
      <w:r w:rsidR="00235F11">
        <w:rPr>
          <w:rFonts w:hint="eastAsia"/>
        </w:rPr>
        <w:t>例如投资即为一种单向关系，</w:t>
      </w:r>
      <w:r w:rsidR="00235F11">
        <w:rPr>
          <w:rFonts w:hint="eastAsia"/>
        </w:rPr>
        <w:t>A</w:t>
      </w:r>
      <w:r w:rsidR="00235F11">
        <w:rPr>
          <w:rFonts w:hint="eastAsia"/>
        </w:rPr>
        <w:t>投资了</w:t>
      </w:r>
      <w:r w:rsidR="00235F11">
        <w:rPr>
          <w:rFonts w:hint="eastAsia"/>
        </w:rPr>
        <w:t>B</w:t>
      </w:r>
      <w:r w:rsidR="00235F11">
        <w:rPr>
          <w:rFonts w:hint="eastAsia"/>
        </w:rPr>
        <w:t>，反</w:t>
      </w:r>
      <w:r w:rsidR="009467DD">
        <w:rPr>
          <w:rFonts w:hint="eastAsia"/>
        </w:rPr>
        <w:t>之</w:t>
      </w:r>
      <w:r w:rsidR="00235F11">
        <w:rPr>
          <w:rFonts w:hint="eastAsia"/>
        </w:rPr>
        <w:t>并不成立。</w:t>
      </w:r>
      <w:r w:rsidR="00AC01EB">
        <w:rPr>
          <w:rFonts w:hint="eastAsia"/>
        </w:rPr>
        <w:t>而有些关系是双向的，例如合作伙伴关系，</w:t>
      </w:r>
      <w:r w:rsidR="00AC01EB">
        <w:rPr>
          <w:rFonts w:hint="eastAsia"/>
        </w:rPr>
        <w:t>A</w:t>
      </w:r>
      <w:r w:rsidR="00AC01EB">
        <w:rPr>
          <w:rFonts w:hint="eastAsia"/>
        </w:rPr>
        <w:t>是</w:t>
      </w:r>
      <w:r w:rsidR="00AC01EB">
        <w:rPr>
          <w:rFonts w:hint="eastAsia"/>
        </w:rPr>
        <w:t>B</w:t>
      </w:r>
      <w:r w:rsidR="00AC01EB">
        <w:rPr>
          <w:rFonts w:hint="eastAsia"/>
        </w:rPr>
        <w:t>的合作伙伴，反过来</w:t>
      </w:r>
      <w:r w:rsidR="00AC01EB">
        <w:rPr>
          <w:rFonts w:hint="eastAsia"/>
        </w:rPr>
        <w:t>B</w:t>
      </w:r>
      <w:r w:rsidR="00AC01EB">
        <w:rPr>
          <w:rFonts w:hint="eastAsia"/>
        </w:rPr>
        <w:t>也是</w:t>
      </w:r>
      <w:r w:rsidR="00AC01EB">
        <w:rPr>
          <w:rFonts w:hint="eastAsia"/>
        </w:rPr>
        <w:t>A</w:t>
      </w:r>
      <w:r w:rsidR="00AC01EB">
        <w:rPr>
          <w:rFonts w:hint="eastAsia"/>
        </w:rPr>
        <w:t>的合作伙伴</w:t>
      </w:r>
      <w:r w:rsidR="001751FF">
        <w:rPr>
          <w:rFonts w:hint="eastAsia"/>
        </w:rPr>
        <w:t>，在离散数学中，也叫这种关系具有对称性。</w:t>
      </w:r>
    </w:p>
    <w:p w:rsidR="00643AC4" w:rsidRDefault="00E74375" w:rsidP="00B675B5">
      <w:pPr>
        <w:pStyle w:val="a2"/>
        <w:spacing w:before="156" w:after="156"/>
        <w:ind w:firstLine="480"/>
        <w:jc w:val="center"/>
      </w:pPr>
      <w:r>
        <w:rPr>
          <w:noProof/>
        </w:rPr>
        <w:drawing>
          <wp:inline distT="0" distB="0" distL="0" distR="0" wp14:anchorId="26763A91" wp14:editId="20B1815A">
            <wp:extent cx="4315968" cy="2139789"/>
            <wp:effectExtent l="0" t="0" r="889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无标题.png"/>
                    <pic:cNvPicPr/>
                  </pic:nvPicPr>
                  <pic:blipFill>
                    <a:blip r:embed="rId30">
                      <a:extLst>
                        <a:ext uri="{28A0092B-C50C-407E-A947-70E740481C1C}">
                          <a14:useLocalDpi xmlns:a14="http://schemas.microsoft.com/office/drawing/2010/main" val="0"/>
                        </a:ext>
                      </a:extLst>
                    </a:blip>
                    <a:stretch>
                      <a:fillRect/>
                    </a:stretch>
                  </pic:blipFill>
                  <pic:spPr>
                    <a:xfrm>
                      <a:off x="0" y="0"/>
                      <a:ext cx="4343218" cy="2153299"/>
                    </a:xfrm>
                    <a:prstGeom prst="rect">
                      <a:avLst/>
                    </a:prstGeom>
                  </pic:spPr>
                </pic:pic>
              </a:graphicData>
            </a:graphic>
          </wp:inline>
        </w:drawing>
      </w:r>
    </w:p>
    <w:p w:rsidR="00B675B5" w:rsidRPr="00532D16" w:rsidRDefault="00B675B5" w:rsidP="00B675B5">
      <w:pPr>
        <w:pStyle w:val="a2"/>
        <w:spacing w:before="156" w:after="156"/>
        <w:ind w:firstLine="440"/>
        <w:jc w:val="center"/>
        <w:rPr>
          <w:sz w:val="22"/>
          <w:szCs w:val="22"/>
        </w:rPr>
      </w:pPr>
      <w:r w:rsidRPr="00532D16">
        <w:rPr>
          <w:rFonts w:hint="eastAsia"/>
          <w:sz w:val="22"/>
          <w:szCs w:val="22"/>
        </w:rPr>
        <w:t>图</w:t>
      </w:r>
      <w:r w:rsidRPr="00532D16">
        <w:rPr>
          <w:rFonts w:hint="eastAsia"/>
          <w:sz w:val="22"/>
          <w:szCs w:val="22"/>
        </w:rPr>
        <w:t>4-1</w:t>
      </w:r>
      <w:r w:rsidRPr="00532D16">
        <w:rPr>
          <w:sz w:val="22"/>
          <w:szCs w:val="22"/>
        </w:rPr>
        <w:t xml:space="preserve"> </w:t>
      </w:r>
      <w:r w:rsidRPr="00532D16">
        <w:rPr>
          <w:sz w:val="22"/>
          <w:szCs w:val="22"/>
        </w:rPr>
        <w:t>企业</w:t>
      </w:r>
      <w:r w:rsidR="00D9127E" w:rsidRPr="00532D16">
        <w:rPr>
          <w:sz w:val="22"/>
          <w:szCs w:val="22"/>
        </w:rPr>
        <w:t>之</w:t>
      </w:r>
      <w:r w:rsidRPr="00532D16">
        <w:rPr>
          <w:sz w:val="22"/>
          <w:szCs w:val="22"/>
        </w:rPr>
        <w:t>间</w:t>
      </w:r>
      <w:r w:rsidR="00D9127E" w:rsidRPr="00532D16">
        <w:rPr>
          <w:sz w:val="22"/>
          <w:szCs w:val="22"/>
        </w:rPr>
        <w:t>的</w:t>
      </w:r>
      <w:r w:rsidRPr="00532D16">
        <w:rPr>
          <w:sz w:val="22"/>
          <w:szCs w:val="22"/>
        </w:rPr>
        <w:t>关系</w:t>
      </w:r>
      <w:r w:rsidR="00906608" w:rsidRPr="00532D16">
        <w:rPr>
          <w:sz w:val="22"/>
          <w:szCs w:val="22"/>
        </w:rPr>
        <w:t>示意图</w:t>
      </w:r>
    </w:p>
    <w:p w:rsidR="00A41C69" w:rsidRDefault="00F07E3F" w:rsidP="00C8482F">
      <w:pPr>
        <w:pStyle w:val="a2"/>
        <w:spacing w:before="156" w:after="156"/>
        <w:ind w:firstLine="480"/>
      </w:pPr>
      <w:r>
        <w:rPr>
          <w:rFonts w:hint="eastAsia"/>
        </w:rPr>
        <w:t>本文搜集整理</w:t>
      </w:r>
      <w:r w:rsidR="00794935">
        <w:rPr>
          <w:rFonts w:hint="eastAsia"/>
        </w:rPr>
        <w:t>100</w:t>
      </w:r>
      <w:r w:rsidR="00794935">
        <w:rPr>
          <w:rFonts w:hint="eastAsia"/>
        </w:rPr>
        <w:t>多</w:t>
      </w:r>
      <w:r>
        <w:rPr>
          <w:rFonts w:hint="eastAsia"/>
        </w:rPr>
        <w:t>家国内外企业</w:t>
      </w:r>
      <w:r w:rsidR="00966AD8">
        <w:rPr>
          <w:rFonts w:hint="eastAsia"/>
        </w:rPr>
        <w:t>公司名录</w:t>
      </w:r>
      <w:r>
        <w:rPr>
          <w:rFonts w:hint="eastAsia"/>
        </w:rPr>
        <w:t>，</w:t>
      </w:r>
      <w:r w:rsidR="00966AD8">
        <w:rPr>
          <w:rFonts w:hint="eastAsia"/>
        </w:rPr>
        <w:t>用于构建企业间关系的语料库。</w:t>
      </w:r>
      <w:r w:rsidR="00A524EC">
        <w:rPr>
          <w:rFonts w:hint="eastAsia"/>
        </w:rPr>
        <w:t>所选企业</w:t>
      </w:r>
      <w:r w:rsidR="00DD6FE7">
        <w:rPr>
          <w:rFonts w:hint="eastAsia"/>
        </w:rPr>
        <w:t>主要分为三大类：</w:t>
      </w:r>
      <w:r w:rsidR="001A0923">
        <w:rPr>
          <w:rFonts w:hint="eastAsia"/>
        </w:rPr>
        <w:t>互联网</w:t>
      </w:r>
      <w:r w:rsidR="00DD6FE7">
        <w:rPr>
          <w:rFonts w:hint="eastAsia"/>
        </w:rPr>
        <w:t>IT</w:t>
      </w:r>
      <w:r w:rsidR="001A0923">
        <w:rPr>
          <w:rFonts w:hint="eastAsia"/>
        </w:rPr>
        <w:t>类、汽车</w:t>
      </w:r>
      <w:r w:rsidR="00DD6FE7">
        <w:rPr>
          <w:rFonts w:hint="eastAsia"/>
        </w:rPr>
        <w:t>类以及传统制造业类。</w:t>
      </w:r>
      <w:r w:rsidR="00666284">
        <w:rPr>
          <w:rFonts w:hint="eastAsia"/>
        </w:rPr>
        <w:t>其中具有代表性的企业有：微软、谷歌、阿里巴巴、吉利、大众、格力电器等。</w:t>
      </w:r>
      <w:r w:rsidR="00F85B65">
        <w:rPr>
          <w:rFonts w:hint="eastAsia"/>
        </w:rPr>
        <w:t>针对这些企业，本文主要围绕</w:t>
      </w:r>
      <w:r w:rsidR="00F85B65">
        <w:t>投资</w:t>
      </w:r>
      <w:r w:rsidR="00F85B65">
        <w:rPr>
          <w:rFonts w:hint="eastAsia"/>
        </w:rPr>
        <w:t>(</w:t>
      </w:r>
      <w:r w:rsidR="00F85B65">
        <w:t>invest</w:t>
      </w:r>
      <w:r w:rsidR="00F85B65">
        <w:rPr>
          <w:rFonts w:hint="eastAsia"/>
        </w:rPr>
        <w:t>)</w:t>
      </w:r>
      <w:r w:rsidR="00F85B65">
        <w:t>、收购</w:t>
      </w:r>
      <w:r w:rsidR="00F85B65">
        <w:rPr>
          <w:rFonts w:hint="eastAsia"/>
        </w:rPr>
        <w:t>(</w:t>
      </w:r>
      <w:r w:rsidR="00F85B65">
        <w:t>acquisition</w:t>
      </w:r>
      <w:r w:rsidR="00F85B65">
        <w:rPr>
          <w:rFonts w:hint="eastAsia"/>
        </w:rPr>
        <w:t>)</w:t>
      </w:r>
      <w:r w:rsidR="00F85B65">
        <w:t>、合作</w:t>
      </w:r>
      <w:r w:rsidR="00F85B65">
        <w:rPr>
          <w:rFonts w:hint="eastAsia"/>
        </w:rPr>
        <w:t>(</w:t>
      </w:r>
      <w:r w:rsidR="00F85B65">
        <w:t>partner</w:t>
      </w:r>
      <w:r w:rsidR="00F85B65">
        <w:rPr>
          <w:rFonts w:hint="eastAsia"/>
        </w:rPr>
        <w:t>)</w:t>
      </w:r>
      <w:r w:rsidR="00F85B65">
        <w:t>、竞争</w:t>
      </w:r>
      <w:r w:rsidR="00F85B65">
        <w:rPr>
          <w:rFonts w:hint="eastAsia"/>
        </w:rPr>
        <w:t>(</w:t>
      </w:r>
      <w:r w:rsidR="00F85B65">
        <w:t>compete</w:t>
      </w:r>
      <w:r w:rsidR="00F85B65">
        <w:rPr>
          <w:rFonts w:hint="eastAsia"/>
        </w:rPr>
        <w:t>)</w:t>
      </w:r>
      <w:r w:rsidR="00A01D19">
        <w:rPr>
          <w:rFonts w:hint="eastAsia"/>
        </w:rPr>
        <w:t>、董事长</w:t>
      </w:r>
      <w:r w:rsidR="00A01D19">
        <w:rPr>
          <w:rFonts w:hint="eastAsia"/>
        </w:rPr>
        <w:t>(</w:t>
      </w:r>
      <w:r w:rsidR="00A01D19">
        <w:t>chairman</w:t>
      </w:r>
      <w:r w:rsidR="00A01D19">
        <w:rPr>
          <w:rFonts w:hint="eastAsia"/>
        </w:rPr>
        <w:t>)</w:t>
      </w:r>
      <w:r w:rsidR="0016107A">
        <w:rPr>
          <w:rFonts w:hint="eastAsia"/>
        </w:rPr>
        <w:t>、其他</w:t>
      </w:r>
      <w:r w:rsidR="0016107A">
        <w:rPr>
          <w:rFonts w:hint="eastAsia"/>
        </w:rPr>
        <w:t xml:space="preserve"> </w:t>
      </w:r>
      <w:r w:rsidR="0016107A">
        <w:t>(NA)</w:t>
      </w:r>
      <w:r w:rsidR="00F85B65">
        <w:t>这</w:t>
      </w:r>
      <w:r w:rsidR="00CC1DE5">
        <w:t>6</w:t>
      </w:r>
      <w:r w:rsidR="00F85B65">
        <w:t>个关系</w:t>
      </w:r>
      <w:r w:rsidR="001F38C9">
        <w:t>从互联网上</w:t>
      </w:r>
      <w:r w:rsidR="00F85B65">
        <w:t>搜集</w:t>
      </w:r>
      <w:r w:rsidR="008F2DE0">
        <w:t>相关</w:t>
      </w:r>
      <w:r w:rsidR="00F85B65">
        <w:t>语料</w:t>
      </w:r>
      <w:r w:rsidR="003E64A8">
        <w:t>。</w:t>
      </w:r>
      <w:r w:rsidR="00E06420">
        <w:t>在标注语料的过程中，本文将区分头实体与</w:t>
      </w:r>
      <w:r w:rsidR="00353711">
        <w:t>尾实体，例如</w:t>
      </w:r>
      <w:r w:rsidR="00353711">
        <w:t>“</w:t>
      </w:r>
      <w:r w:rsidR="00353711">
        <w:t>软银投资了阿里巴巴</w:t>
      </w:r>
      <w:r w:rsidR="00353711">
        <w:t>”</w:t>
      </w:r>
      <w:r w:rsidR="00533491">
        <w:t>这句话中</w:t>
      </w:r>
      <w:r w:rsidR="00533491">
        <w:rPr>
          <w:rFonts w:hint="eastAsia"/>
        </w:rPr>
        <w:t>，“软银”是头实体而“阿里巴巴”是尾实体。</w:t>
      </w:r>
      <w:r w:rsidR="00C8482F">
        <w:rPr>
          <w:rFonts w:hint="eastAsia"/>
        </w:rPr>
        <w:t>而对应关系定义的方式，本文采取了对每一种关系定义一个相关关键词列表。这个关键词列表是由人工选择结合</w:t>
      </w:r>
      <w:r w:rsidR="00A95101">
        <w:rPr>
          <w:rFonts w:hint="eastAsia"/>
        </w:rPr>
        <w:t>word2Vec</w:t>
      </w:r>
      <w:r w:rsidR="00C8482F">
        <w:rPr>
          <w:rFonts w:hint="eastAsia"/>
        </w:rPr>
        <w:t>扩展构建得到的。具体定义如表</w:t>
      </w:r>
      <w:r w:rsidR="00C8482F">
        <w:rPr>
          <w:rFonts w:hint="eastAsia"/>
        </w:rPr>
        <w:t>4-1</w:t>
      </w:r>
      <w:r w:rsidR="00C8482F">
        <w:rPr>
          <w:rFonts w:hint="eastAsia"/>
        </w:rPr>
        <w:t>所示。</w:t>
      </w:r>
    </w:p>
    <w:p w:rsidR="00A41C69" w:rsidRDefault="00A41C69">
      <w:pPr>
        <w:widowControl/>
        <w:jc w:val="left"/>
        <w:rPr>
          <w:rFonts w:eastAsiaTheme="minorEastAsia"/>
        </w:rPr>
      </w:pPr>
      <w:r>
        <w:br w:type="page"/>
      </w:r>
    </w:p>
    <w:p w:rsidR="00136A92" w:rsidRDefault="00136A92" w:rsidP="00FC4360">
      <w:pPr>
        <w:widowControl/>
        <w:jc w:val="center"/>
      </w:pPr>
      <w:r>
        <w:rPr>
          <w:rFonts w:hint="eastAsia"/>
        </w:rPr>
        <w:lastRenderedPageBreak/>
        <w:t>表</w:t>
      </w:r>
      <w:r>
        <w:rPr>
          <w:rFonts w:hint="eastAsia"/>
        </w:rPr>
        <w:t>4-1</w:t>
      </w:r>
      <w:r>
        <w:t xml:space="preserve"> </w:t>
      </w:r>
      <w:r>
        <w:rPr>
          <w:rFonts w:hint="eastAsia"/>
        </w:rPr>
        <w:t>关系类型的定义及关键词列表</w:t>
      </w:r>
    </w:p>
    <w:tbl>
      <w:tblPr>
        <w:tblStyle w:val="af0"/>
        <w:tblW w:w="9136" w:type="dxa"/>
        <w:tblBorders>
          <w:left w:val="none" w:sz="0" w:space="0" w:color="auto"/>
          <w:right w:val="none" w:sz="0" w:space="0" w:color="auto"/>
        </w:tblBorders>
        <w:tblLook w:val="04A0" w:firstRow="1" w:lastRow="0" w:firstColumn="1" w:lastColumn="0" w:noHBand="0" w:noVBand="1"/>
      </w:tblPr>
      <w:tblGrid>
        <w:gridCol w:w="2994"/>
        <w:gridCol w:w="6142"/>
      </w:tblGrid>
      <w:tr w:rsidR="00D70D68" w:rsidTr="00BE2C21">
        <w:trPr>
          <w:trHeight w:hRule="exact" w:val="432"/>
        </w:trPr>
        <w:tc>
          <w:tcPr>
            <w:tcW w:w="2994" w:type="dxa"/>
            <w:tcBorders>
              <w:bottom w:val="single" w:sz="4" w:space="0" w:color="auto"/>
              <w:right w:val="nil"/>
            </w:tcBorders>
          </w:tcPr>
          <w:p w:rsidR="00D70D68" w:rsidRPr="00136A92" w:rsidRDefault="00D70D68" w:rsidP="00136A92">
            <w:pPr>
              <w:pStyle w:val="a2"/>
              <w:spacing w:before="156" w:after="156"/>
              <w:ind w:firstLineChars="0" w:firstLine="0"/>
              <w:jc w:val="left"/>
              <w:rPr>
                <w:b/>
              </w:rPr>
            </w:pPr>
            <w:r w:rsidRPr="00136A92">
              <w:rPr>
                <w:rFonts w:hint="eastAsia"/>
                <w:b/>
              </w:rPr>
              <w:t>关系类型</w:t>
            </w:r>
          </w:p>
        </w:tc>
        <w:tc>
          <w:tcPr>
            <w:tcW w:w="6142" w:type="dxa"/>
            <w:tcBorders>
              <w:left w:val="nil"/>
              <w:bottom w:val="single" w:sz="4" w:space="0" w:color="auto"/>
            </w:tcBorders>
          </w:tcPr>
          <w:p w:rsidR="00D70D68" w:rsidRPr="00136A92" w:rsidRDefault="00D70D68" w:rsidP="00136A92">
            <w:pPr>
              <w:pStyle w:val="a2"/>
              <w:spacing w:before="156" w:after="156"/>
              <w:ind w:firstLineChars="0" w:firstLine="0"/>
              <w:jc w:val="center"/>
              <w:rPr>
                <w:b/>
              </w:rPr>
            </w:pPr>
            <w:r w:rsidRPr="00136A92">
              <w:rPr>
                <w:rFonts w:hint="eastAsia"/>
                <w:b/>
              </w:rPr>
              <w:t>关键词列表</w:t>
            </w:r>
          </w:p>
        </w:tc>
      </w:tr>
      <w:tr w:rsidR="00D70D68" w:rsidTr="00B53BE1">
        <w:trPr>
          <w:trHeight w:val="1029"/>
        </w:trPr>
        <w:tc>
          <w:tcPr>
            <w:tcW w:w="2994" w:type="dxa"/>
            <w:tcBorders>
              <w:bottom w:val="nil"/>
              <w:right w:val="nil"/>
            </w:tcBorders>
          </w:tcPr>
          <w:p w:rsidR="00D70D68" w:rsidRDefault="00E91EE9" w:rsidP="00C8482F">
            <w:pPr>
              <w:pStyle w:val="a2"/>
              <w:spacing w:before="156" w:after="156"/>
              <w:ind w:firstLineChars="0" w:firstLine="0"/>
            </w:pPr>
            <w:r>
              <w:rPr>
                <w:rFonts w:hint="eastAsia"/>
              </w:rPr>
              <w:t>合作</w:t>
            </w:r>
            <w:r>
              <w:t>(cooperate)</w:t>
            </w:r>
          </w:p>
        </w:tc>
        <w:tc>
          <w:tcPr>
            <w:tcW w:w="6142" w:type="dxa"/>
            <w:tcBorders>
              <w:left w:val="nil"/>
              <w:bottom w:val="nil"/>
            </w:tcBorders>
          </w:tcPr>
          <w:p w:rsidR="00D70D68" w:rsidRPr="00BE2C21" w:rsidRDefault="00E91EE9" w:rsidP="00C8482F">
            <w:pPr>
              <w:pStyle w:val="a2"/>
              <w:spacing w:before="156" w:after="156"/>
              <w:ind w:firstLineChars="0" w:firstLine="0"/>
              <w:rPr>
                <w:sz w:val="22"/>
                <w:szCs w:val="22"/>
              </w:rPr>
            </w:pPr>
            <w:r w:rsidRPr="00141AF0">
              <w:rPr>
                <w:rFonts w:hint="eastAsia"/>
                <w:sz w:val="22"/>
                <w:szCs w:val="22"/>
              </w:rPr>
              <w:t>合营</w:t>
            </w:r>
            <w:r w:rsidRPr="00141AF0">
              <w:rPr>
                <w:rFonts w:hint="eastAsia"/>
                <w:sz w:val="22"/>
                <w:szCs w:val="22"/>
              </w:rPr>
              <w:t xml:space="preserve"> </w:t>
            </w:r>
            <w:r w:rsidRPr="00141AF0">
              <w:rPr>
                <w:rFonts w:hint="eastAsia"/>
                <w:sz w:val="22"/>
                <w:szCs w:val="22"/>
              </w:rPr>
              <w:t>联合</w:t>
            </w:r>
            <w:r w:rsidRPr="00141AF0">
              <w:rPr>
                <w:rFonts w:hint="eastAsia"/>
                <w:sz w:val="22"/>
                <w:szCs w:val="22"/>
              </w:rPr>
              <w:t xml:space="preserve"> </w:t>
            </w:r>
            <w:r w:rsidRPr="00141AF0">
              <w:rPr>
                <w:rFonts w:hint="eastAsia"/>
                <w:sz w:val="22"/>
                <w:szCs w:val="22"/>
              </w:rPr>
              <w:t>中外合资</w:t>
            </w:r>
            <w:r w:rsidRPr="00141AF0">
              <w:rPr>
                <w:rFonts w:hint="eastAsia"/>
                <w:sz w:val="22"/>
                <w:szCs w:val="22"/>
              </w:rPr>
              <w:t xml:space="preserve"> </w:t>
            </w:r>
            <w:r w:rsidRPr="00141AF0">
              <w:rPr>
                <w:rFonts w:hint="eastAsia"/>
                <w:sz w:val="22"/>
                <w:szCs w:val="22"/>
              </w:rPr>
              <w:t>合资</w:t>
            </w:r>
            <w:r w:rsidRPr="00141AF0">
              <w:rPr>
                <w:rFonts w:hint="eastAsia"/>
                <w:sz w:val="22"/>
                <w:szCs w:val="22"/>
              </w:rPr>
              <w:t xml:space="preserve"> </w:t>
            </w:r>
            <w:r w:rsidRPr="00141AF0">
              <w:rPr>
                <w:rFonts w:hint="eastAsia"/>
                <w:sz w:val="22"/>
                <w:szCs w:val="22"/>
              </w:rPr>
              <w:t>协力</w:t>
            </w:r>
            <w:r w:rsidRPr="00141AF0">
              <w:rPr>
                <w:rFonts w:hint="eastAsia"/>
                <w:sz w:val="22"/>
                <w:szCs w:val="22"/>
              </w:rPr>
              <w:t xml:space="preserve"> </w:t>
            </w:r>
            <w:r w:rsidRPr="00141AF0">
              <w:rPr>
                <w:rFonts w:hint="eastAsia"/>
                <w:sz w:val="22"/>
                <w:szCs w:val="22"/>
              </w:rPr>
              <w:t>协同</w:t>
            </w:r>
            <w:r w:rsidRPr="00141AF0">
              <w:rPr>
                <w:rFonts w:hint="eastAsia"/>
                <w:sz w:val="22"/>
                <w:szCs w:val="22"/>
              </w:rPr>
              <w:t xml:space="preserve"> </w:t>
            </w:r>
            <w:r w:rsidRPr="00141AF0">
              <w:rPr>
                <w:rFonts w:hint="eastAsia"/>
                <w:sz w:val="22"/>
                <w:szCs w:val="22"/>
              </w:rPr>
              <w:t>协作</w:t>
            </w:r>
            <w:r w:rsidRPr="00141AF0">
              <w:rPr>
                <w:rFonts w:hint="eastAsia"/>
                <w:sz w:val="22"/>
                <w:szCs w:val="22"/>
              </w:rPr>
              <w:t xml:space="preserve"> </w:t>
            </w:r>
            <w:r w:rsidRPr="00141AF0">
              <w:rPr>
                <w:rFonts w:hint="eastAsia"/>
                <w:sz w:val="22"/>
                <w:szCs w:val="22"/>
              </w:rPr>
              <w:t>通力合作</w:t>
            </w:r>
            <w:r w:rsidRPr="00141AF0">
              <w:rPr>
                <w:rFonts w:hint="eastAsia"/>
                <w:sz w:val="22"/>
                <w:szCs w:val="22"/>
              </w:rPr>
              <w:t xml:space="preserve"> </w:t>
            </w:r>
            <w:r w:rsidRPr="00141AF0">
              <w:rPr>
                <w:rFonts w:hint="eastAsia"/>
                <w:sz w:val="22"/>
                <w:szCs w:val="22"/>
              </w:rPr>
              <w:t>合办</w:t>
            </w:r>
            <w:r w:rsidRPr="00141AF0">
              <w:rPr>
                <w:rFonts w:hint="eastAsia"/>
                <w:sz w:val="22"/>
                <w:szCs w:val="22"/>
              </w:rPr>
              <w:t xml:space="preserve"> </w:t>
            </w:r>
            <w:r w:rsidRPr="00141AF0">
              <w:rPr>
                <w:rFonts w:hint="eastAsia"/>
                <w:sz w:val="22"/>
                <w:szCs w:val="22"/>
              </w:rPr>
              <w:t>联手</w:t>
            </w:r>
            <w:r w:rsidRPr="00141AF0">
              <w:rPr>
                <w:rFonts w:hint="eastAsia"/>
                <w:sz w:val="22"/>
                <w:szCs w:val="22"/>
              </w:rPr>
              <w:t xml:space="preserve"> </w:t>
            </w:r>
            <w:r w:rsidRPr="00141AF0">
              <w:rPr>
                <w:rFonts w:hint="eastAsia"/>
                <w:sz w:val="22"/>
                <w:szCs w:val="22"/>
              </w:rPr>
              <w:t>联袂</w:t>
            </w:r>
            <w:r w:rsidRPr="00141AF0">
              <w:rPr>
                <w:rFonts w:hint="eastAsia"/>
                <w:sz w:val="22"/>
                <w:szCs w:val="22"/>
              </w:rPr>
              <w:t xml:space="preserve"> </w:t>
            </w:r>
            <w:r w:rsidRPr="00141AF0">
              <w:rPr>
                <w:rFonts w:hint="eastAsia"/>
                <w:sz w:val="22"/>
                <w:szCs w:val="22"/>
              </w:rPr>
              <w:t>携手</w:t>
            </w:r>
            <w:r w:rsidRPr="00141AF0">
              <w:rPr>
                <w:rFonts w:hint="eastAsia"/>
                <w:sz w:val="22"/>
                <w:szCs w:val="22"/>
              </w:rPr>
              <w:t xml:space="preserve"> </w:t>
            </w:r>
            <w:r w:rsidRPr="00141AF0">
              <w:rPr>
                <w:rFonts w:hint="eastAsia"/>
                <w:sz w:val="22"/>
                <w:szCs w:val="22"/>
              </w:rPr>
              <w:t>携手并肩</w:t>
            </w:r>
            <w:r w:rsidRPr="00141AF0">
              <w:rPr>
                <w:rFonts w:hint="eastAsia"/>
                <w:sz w:val="22"/>
                <w:szCs w:val="22"/>
              </w:rPr>
              <w:t xml:space="preserve"> </w:t>
            </w:r>
            <w:r w:rsidRPr="00141AF0">
              <w:rPr>
                <w:rFonts w:hint="eastAsia"/>
                <w:sz w:val="22"/>
                <w:szCs w:val="22"/>
              </w:rPr>
              <w:t>一并</w:t>
            </w:r>
            <w:r w:rsidRPr="00141AF0">
              <w:rPr>
                <w:rFonts w:hint="eastAsia"/>
                <w:sz w:val="22"/>
                <w:szCs w:val="22"/>
              </w:rPr>
              <w:t xml:space="preserve"> </w:t>
            </w:r>
            <w:r w:rsidRPr="00141AF0">
              <w:rPr>
                <w:rFonts w:hint="eastAsia"/>
                <w:sz w:val="22"/>
                <w:szCs w:val="22"/>
              </w:rPr>
              <w:t>一起</w:t>
            </w:r>
            <w:r w:rsidRPr="00141AF0">
              <w:rPr>
                <w:rFonts w:hint="eastAsia"/>
                <w:sz w:val="22"/>
                <w:szCs w:val="22"/>
              </w:rPr>
              <w:t xml:space="preserve"> </w:t>
            </w:r>
            <w:r w:rsidRPr="00141AF0">
              <w:rPr>
                <w:rFonts w:hint="eastAsia"/>
                <w:sz w:val="22"/>
                <w:szCs w:val="22"/>
              </w:rPr>
              <w:t>一同</w:t>
            </w:r>
            <w:r w:rsidRPr="00141AF0">
              <w:rPr>
                <w:rFonts w:hint="eastAsia"/>
                <w:sz w:val="22"/>
                <w:szCs w:val="22"/>
              </w:rPr>
              <w:t xml:space="preserve"> </w:t>
            </w:r>
            <w:r w:rsidRPr="00141AF0">
              <w:rPr>
                <w:rFonts w:hint="eastAsia"/>
                <w:sz w:val="22"/>
                <w:szCs w:val="22"/>
              </w:rPr>
              <w:t>分享</w:t>
            </w:r>
            <w:r w:rsidR="00BD7208" w:rsidRPr="00141AF0">
              <w:rPr>
                <w:rFonts w:hint="eastAsia"/>
                <w:sz w:val="22"/>
                <w:szCs w:val="22"/>
              </w:rPr>
              <w:t xml:space="preserve"> </w:t>
            </w:r>
            <w:r w:rsidR="00BD7208" w:rsidRPr="00141AF0">
              <w:rPr>
                <w:rFonts w:hint="eastAsia"/>
                <w:sz w:val="22"/>
                <w:szCs w:val="22"/>
              </w:rPr>
              <w:t>共享</w:t>
            </w:r>
            <w:r w:rsidR="00BD7208" w:rsidRPr="00141AF0">
              <w:rPr>
                <w:rFonts w:hint="eastAsia"/>
                <w:sz w:val="22"/>
                <w:szCs w:val="22"/>
              </w:rPr>
              <w:t xml:space="preserve"> </w:t>
            </w:r>
            <w:r w:rsidR="00BD7208" w:rsidRPr="00141AF0">
              <w:rPr>
                <w:rFonts w:hint="eastAsia"/>
                <w:sz w:val="22"/>
                <w:szCs w:val="22"/>
              </w:rPr>
              <w:t>共同</w:t>
            </w:r>
            <w:r w:rsidR="00BD7208" w:rsidRPr="00141AF0">
              <w:rPr>
                <w:rFonts w:hint="eastAsia"/>
                <w:sz w:val="22"/>
                <w:szCs w:val="22"/>
              </w:rPr>
              <w:t xml:space="preserve"> </w:t>
            </w:r>
          </w:p>
        </w:tc>
      </w:tr>
      <w:tr w:rsidR="00D70D68" w:rsidTr="00B53BE1">
        <w:trPr>
          <w:trHeight w:val="857"/>
        </w:trPr>
        <w:tc>
          <w:tcPr>
            <w:tcW w:w="2994" w:type="dxa"/>
            <w:tcBorders>
              <w:top w:val="nil"/>
              <w:bottom w:val="nil"/>
              <w:right w:val="nil"/>
            </w:tcBorders>
          </w:tcPr>
          <w:p w:rsidR="00D70D68" w:rsidRDefault="0052719A" w:rsidP="00C8482F">
            <w:pPr>
              <w:pStyle w:val="a2"/>
              <w:spacing w:before="156" w:after="156"/>
              <w:ind w:firstLineChars="0" w:firstLine="0"/>
            </w:pPr>
            <w:r>
              <w:rPr>
                <w:rFonts w:hint="eastAsia"/>
              </w:rPr>
              <w:t>收购</w:t>
            </w:r>
            <w:r>
              <w:t>(acquisition)</w:t>
            </w:r>
          </w:p>
        </w:tc>
        <w:tc>
          <w:tcPr>
            <w:tcW w:w="6142" w:type="dxa"/>
            <w:tcBorders>
              <w:top w:val="nil"/>
              <w:left w:val="nil"/>
              <w:bottom w:val="nil"/>
            </w:tcBorders>
          </w:tcPr>
          <w:p w:rsidR="00D70D68" w:rsidRPr="00141AF0" w:rsidRDefault="009A4202" w:rsidP="00C8482F">
            <w:pPr>
              <w:pStyle w:val="a2"/>
              <w:spacing w:before="156" w:after="156"/>
              <w:ind w:firstLineChars="0" w:firstLine="0"/>
              <w:rPr>
                <w:sz w:val="22"/>
                <w:szCs w:val="22"/>
              </w:rPr>
            </w:pPr>
            <w:r w:rsidRPr="00141AF0">
              <w:rPr>
                <w:rFonts w:hint="eastAsia"/>
                <w:sz w:val="22"/>
                <w:szCs w:val="22"/>
              </w:rPr>
              <w:t>收购</w:t>
            </w:r>
            <w:r w:rsidRPr="00141AF0">
              <w:rPr>
                <w:rFonts w:hint="eastAsia"/>
                <w:sz w:val="22"/>
                <w:szCs w:val="22"/>
              </w:rPr>
              <w:t xml:space="preserve"> </w:t>
            </w:r>
            <w:r w:rsidRPr="00141AF0">
              <w:rPr>
                <w:rFonts w:hint="eastAsia"/>
                <w:sz w:val="22"/>
                <w:szCs w:val="22"/>
              </w:rPr>
              <w:t>并购</w:t>
            </w:r>
            <w:r w:rsidRPr="00141AF0">
              <w:rPr>
                <w:rFonts w:hint="eastAsia"/>
                <w:sz w:val="22"/>
                <w:szCs w:val="22"/>
              </w:rPr>
              <w:t xml:space="preserve"> </w:t>
            </w:r>
            <w:r w:rsidRPr="00141AF0">
              <w:rPr>
                <w:rFonts w:hint="eastAsia"/>
                <w:sz w:val="22"/>
                <w:szCs w:val="22"/>
              </w:rPr>
              <w:t>竞购</w:t>
            </w:r>
            <w:r w:rsidRPr="00141AF0">
              <w:rPr>
                <w:rFonts w:hint="eastAsia"/>
                <w:sz w:val="22"/>
                <w:szCs w:val="22"/>
              </w:rPr>
              <w:t xml:space="preserve"> </w:t>
            </w:r>
            <w:r w:rsidRPr="00141AF0">
              <w:rPr>
                <w:rFonts w:hint="eastAsia"/>
                <w:sz w:val="22"/>
                <w:szCs w:val="22"/>
              </w:rPr>
              <w:t>竞买</w:t>
            </w:r>
            <w:r w:rsidRPr="00141AF0">
              <w:rPr>
                <w:rFonts w:hint="eastAsia"/>
                <w:sz w:val="22"/>
                <w:szCs w:val="22"/>
              </w:rPr>
              <w:t xml:space="preserve"> </w:t>
            </w:r>
            <w:r w:rsidRPr="00141AF0">
              <w:rPr>
                <w:rFonts w:hint="eastAsia"/>
                <w:sz w:val="22"/>
                <w:szCs w:val="22"/>
              </w:rPr>
              <w:t>承购</w:t>
            </w:r>
            <w:r w:rsidRPr="00141AF0">
              <w:rPr>
                <w:rFonts w:hint="eastAsia"/>
                <w:sz w:val="22"/>
                <w:szCs w:val="22"/>
              </w:rPr>
              <w:t xml:space="preserve"> </w:t>
            </w:r>
            <w:r w:rsidRPr="00141AF0">
              <w:rPr>
                <w:rFonts w:hint="eastAsia"/>
                <w:sz w:val="22"/>
                <w:szCs w:val="22"/>
              </w:rPr>
              <w:t>购进</w:t>
            </w:r>
            <w:r w:rsidRPr="00141AF0">
              <w:rPr>
                <w:rFonts w:hint="eastAsia"/>
                <w:sz w:val="22"/>
                <w:szCs w:val="22"/>
              </w:rPr>
              <w:t xml:space="preserve"> </w:t>
            </w:r>
            <w:r w:rsidRPr="00141AF0">
              <w:rPr>
                <w:rFonts w:hint="eastAsia"/>
                <w:sz w:val="22"/>
                <w:szCs w:val="22"/>
              </w:rPr>
              <w:t>买进</w:t>
            </w:r>
            <w:r w:rsidRPr="00141AF0">
              <w:rPr>
                <w:rFonts w:hint="eastAsia"/>
                <w:sz w:val="22"/>
                <w:szCs w:val="22"/>
              </w:rPr>
              <w:t xml:space="preserve"> </w:t>
            </w:r>
            <w:r w:rsidRPr="00141AF0">
              <w:rPr>
                <w:rFonts w:hint="eastAsia"/>
                <w:sz w:val="22"/>
                <w:szCs w:val="22"/>
              </w:rPr>
              <w:t>买入</w:t>
            </w:r>
            <w:r w:rsidRPr="00141AF0">
              <w:rPr>
                <w:rFonts w:hint="eastAsia"/>
                <w:sz w:val="22"/>
                <w:szCs w:val="22"/>
              </w:rPr>
              <w:t xml:space="preserve"> </w:t>
            </w:r>
            <w:r w:rsidRPr="00141AF0">
              <w:rPr>
                <w:rFonts w:hint="eastAsia"/>
                <w:sz w:val="22"/>
                <w:szCs w:val="22"/>
              </w:rPr>
              <w:t>议购</w:t>
            </w:r>
            <w:r w:rsidRPr="00141AF0">
              <w:rPr>
                <w:rFonts w:hint="eastAsia"/>
                <w:sz w:val="22"/>
                <w:szCs w:val="22"/>
              </w:rPr>
              <w:t xml:space="preserve"> </w:t>
            </w:r>
            <w:r w:rsidRPr="00141AF0">
              <w:rPr>
                <w:rFonts w:hint="eastAsia"/>
                <w:sz w:val="22"/>
                <w:szCs w:val="22"/>
              </w:rPr>
              <w:t>函购</w:t>
            </w:r>
            <w:r w:rsidRPr="00141AF0">
              <w:rPr>
                <w:rFonts w:hint="eastAsia"/>
                <w:sz w:val="22"/>
                <w:szCs w:val="22"/>
              </w:rPr>
              <w:t xml:space="preserve"> </w:t>
            </w:r>
            <w:r w:rsidRPr="00141AF0">
              <w:rPr>
                <w:rFonts w:hint="eastAsia"/>
                <w:sz w:val="22"/>
                <w:szCs w:val="22"/>
              </w:rPr>
              <w:t>函售</w:t>
            </w:r>
            <w:r w:rsidRPr="00141AF0">
              <w:rPr>
                <w:rFonts w:hint="eastAsia"/>
                <w:sz w:val="22"/>
                <w:szCs w:val="22"/>
              </w:rPr>
              <w:t xml:space="preserve"> </w:t>
            </w:r>
            <w:r w:rsidRPr="00141AF0">
              <w:rPr>
                <w:rFonts w:hint="eastAsia"/>
                <w:sz w:val="22"/>
                <w:szCs w:val="22"/>
              </w:rPr>
              <w:t>卖</w:t>
            </w:r>
            <w:r w:rsidRPr="00141AF0">
              <w:rPr>
                <w:rFonts w:hint="eastAsia"/>
                <w:sz w:val="22"/>
                <w:szCs w:val="22"/>
              </w:rPr>
              <w:t xml:space="preserve"> </w:t>
            </w:r>
            <w:r w:rsidRPr="00141AF0">
              <w:rPr>
                <w:rFonts w:hint="eastAsia"/>
                <w:sz w:val="22"/>
                <w:szCs w:val="22"/>
              </w:rPr>
              <w:t>卖给</w:t>
            </w:r>
            <w:r w:rsidRPr="00141AF0">
              <w:rPr>
                <w:rFonts w:hint="eastAsia"/>
                <w:sz w:val="22"/>
                <w:szCs w:val="22"/>
              </w:rPr>
              <w:t xml:space="preserve"> </w:t>
            </w:r>
            <w:r w:rsidRPr="00141AF0">
              <w:rPr>
                <w:rFonts w:hint="eastAsia"/>
                <w:sz w:val="22"/>
                <w:szCs w:val="22"/>
              </w:rPr>
              <w:t>抛售</w:t>
            </w:r>
            <w:r w:rsidRPr="00141AF0">
              <w:rPr>
                <w:rFonts w:hint="eastAsia"/>
                <w:sz w:val="22"/>
                <w:szCs w:val="22"/>
              </w:rPr>
              <w:t xml:space="preserve"> </w:t>
            </w:r>
            <w:r w:rsidRPr="00141AF0">
              <w:rPr>
                <w:rFonts w:hint="eastAsia"/>
                <w:sz w:val="22"/>
                <w:szCs w:val="22"/>
              </w:rPr>
              <w:t>售卖</w:t>
            </w:r>
            <w:r w:rsidRPr="00141AF0">
              <w:rPr>
                <w:rFonts w:hint="eastAsia"/>
                <w:sz w:val="22"/>
                <w:szCs w:val="22"/>
              </w:rPr>
              <w:t xml:space="preserve"> </w:t>
            </w:r>
            <w:r w:rsidRPr="00141AF0">
              <w:rPr>
                <w:rFonts w:hint="eastAsia"/>
                <w:sz w:val="22"/>
                <w:szCs w:val="22"/>
              </w:rPr>
              <w:t>转售</w:t>
            </w:r>
            <w:r w:rsidRPr="00141AF0">
              <w:rPr>
                <w:rFonts w:hint="eastAsia"/>
                <w:sz w:val="22"/>
                <w:szCs w:val="22"/>
              </w:rPr>
              <w:t xml:space="preserve"> </w:t>
            </w:r>
            <w:r w:rsidRPr="00141AF0">
              <w:rPr>
                <w:rFonts w:hint="eastAsia"/>
                <w:sz w:val="22"/>
                <w:szCs w:val="22"/>
              </w:rPr>
              <w:t>贷款</w:t>
            </w:r>
            <w:r w:rsidRPr="00141AF0">
              <w:rPr>
                <w:rFonts w:hint="eastAsia"/>
                <w:sz w:val="22"/>
                <w:szCs w:val="22"/>
              </w:rPr>
              <w:t xml:space="preserve"> </w:t>
            </w:r>
            <w:r w:rsidRPr="00141AF0">
              <w:rPr>
                <w:rFonts w:hint="eastAsia"/>
                <w:sz w:val="22"/>
                <w:szCs w:val="22"/>
              </w:rPr>
              <w:t>营收</w:t>
            </w:r>
          </w:p>
        </w:tc>
      </w:tr>
      <w:tr w:rsidR="00D70D68" w:rsidTr="00BE2C21">
        <w:trPr>
          <w:trHeight w:val="686"/>
        </w:trPr>
        <w:tc>
          <w:tcPr>
            <w:tcW w:w="2994" w:type="dxa"/>
            <w:tcBorders>
              <w:top w:val="nil"/>
              <w:bottom w:val="nil"/>
              <w:right w:val="nil"/>
            </w:tcBorders>
          </w:tcPr>
          <w:p w:rsidR="00D70D68" w:rsidRDefault="00421122" w:rsidP="00C8482F">
            <w:pPr>
              <w:pStyle w:val="a2"/>
              <w:spacing w:before="156" w:after="156"/>
              <w:ind w:firstLineChars="0" w:firstLine="0"/>
            </w:pPr>
            <w:r>
              <w:rPr>
                <w:rFonts w:hint="eastAsia"/>
              </w:rPr>
              <w:t>投资</w:t>
            </w:r>
            <w:r>
              <w:t>(invest)</w:t>
            </w:r>
          </w:p>
        </w:tc>
        <w:tc>
          <w:tcPr>
            <w:tcW w:w="6142" w:type="dxa"/>
            <w:tcBorders>
              <w:top w:val="nil"/>
              <w:left w:val="nil"/>
              <w:bottom w:val="nil"/>
            </w:tcBorders>
          </w:tcPr>
          <w:p w:rsidR="00D70D68" w:rsidRDefault="00141AF0" w:rsidP="00C8482F">
            <w:pPr>
              <w:pStyle w:val="a2"/>
              <w:spacing w:before="156" w:after="156"/>
              <w:ind w:firstLineChars="0" w:firstLine="0"/>
            </w:pPr>
            <w:r>
              <w:rPr>
                <w:rFonts w:hint="eastAsia"/>
              </w:rPr>
              <w:t>融资</w:t>
            </w:r>
            <w:r>
              <w:rPr>
                <w:rFonts w:hint="eastAsia"/>
              </w:rPr>
              <w:t xml:space="preserve"> </w:t>
            </w:r>
            <w:r w:rsidR="005C0A40">
              <w:rPr>
                <w:rFonts w:hint="eastAsia"/>
              </w:rPr>
              <w:t>投资</w:t>
            </w:r>
            <w:r w:rsidR="005C0A40">
              <w:rPr>
                <w:rFonts w:hint="eastAsia"/>
              </w:rPr>
              <w:t xml:space="preserve"> </w:t>
            </w:r>
            <w:r>
              <w:rPr>
                <w:rFonts w:hint="eastAsia"/>
              </w:rPr>
              <w:t>斥资</w:t>
            </w:r>
            <w:r>
              <w:rPr>
                <w:rFonts w:hint="eastAsia"/>
              </w:rPr>
              <w:t xml:space="preserve"> </w:t>
            </w:r>
            <w:r>
              <w:rPr>
                <w:rFonts w:hint="eastAsia"/>
              </w:rPr>
              <w:t>注资</w:t>
            </w:r>
            <w:r>
              <w:rPr>
                <w:rFonts w:hint="eastAsia"/>
              </w:rPr>
              <w:t xml:space="preserve"> </w:t>
            </w:r>
            <w:r>
              <w:rPr>
                <w:rFonts w:hint="eastAsia"/>
              </w:rPr>
              <w:t>投资额</w:t>
            </w:r>
            <w:r>
              <w:rPr>
                <w:rFonts w:hint="eastAsia"/>
              </w:rPr>
              <w:t xml:space="preserve"> </w:t>
            </w:r>
            <w:r>
              <w:rPr>
                <w:rFonts w:hint="eastAsia"/>
              </w:rPr>
              <w:t>竞得</w:t>
            </w:r>
            <w:r>
              <w:rPr>
                <w:rFonts w:hint="eastAsia"/>
              </w:rPr>
              <w:t xml:space="preserve"> </w:t>
            </w:r>
            <w:r>
              <w:rPr>
                <w:rFonts w:hint="eastAsia"/>
              </w:rPr>
              <w:t>投资者</w:t>
            </w:r>
            <w:r w:rsidR="000834FD">
              <w:rPr>
                <w:rFonts w:hint="eastAsia"/>
              </w:rPr>
              <w:t xml:space="preserve"> </w:t>
            </w:r>
            <w:r w:rsidR="000834FD">
              <w:rPr>
                <w:rFonts w:hint="eastAsia"/>
              </w:rPr>
              <w:t>入股</w:t>
            </w:r>
          </w:p>
        </w:tc>
      </w:tr>
      <w:tr w:rsidR="00D70D68" w:rsidTr="00BE2C21">
        <w:trPr>
          <w:trHeight w:val="686"/>
        </w:trPr>
        <w:tc>
          <w:tcPr>
            <w:tcW w:w="2994" w:type="dxa"/>
            <w:tcBorders>
              <w:top w:val="nil"/>
              <w:bottom w:val="nil"/>
              <w:right w:val="nil"/>
            </w:tcBorders>
          </w:tcPr>
          <w:p w:rsidR="00D70D68" w:rsidRDefault="00AB0309" w:rsidP="00C8482F">
            <w:pPr>
              <w:pStyle w:val="a2"/>
              <w:spacing w:before="156" w:after="156"/>
              <w:ind w:firstLineChars="0" w:firstLine="0"/>
            </w:pPr>
            <w:r>
              <w:rPr>
                <w:rFonts w:hint="eastAsia"/>
              </w:rPr>
              <w:t>竞争</w:t>
            </w:r>
            <w:r w:rsidR="00873DB1">
              <w:t>(compete)</w:t>
            </w:r>
          </w:p>
        </w:tc>
        <w:tc>
          <w:tcPr>
            <w:tcW w:w="6142" w:type="dxa"/>
            <w:tcBorders>
              <w:top w:val="nil"/>
              <w:left w:val="nil"/>
              <w:bottom w:val="nil"/>
            </w:tcBorders>
          </w:tcPr>
          <w:p w:rsidR="00D70D68" w:rsidRDefault="005C0A40" w:rsidP="00C8482F">
            <w:pPr>
              <w:pStyle w:val="a2"/>
              <w:spacing w:before="156" w:after="156"/>
              <w:ind w:firstLineChars="0" w:firstLine="0"/>
            </w:pPr>
            <w:r>
              <w:rPr>
                <w:rFonts w:hint="eastAsia"/>
              </w:rPr>
              <w:t>竞争者</w:t>
            </w:r>
            <w:r>
              <w:rPr>
                <w:rFonts w:hint="eastAsia"/>
              </w:rPr>
              <w:t xml:space="preserve"> </w:t>
            </w:r>
            <w:r>
              <w:rPr>
                <w:rFonts w:hint="eastAsia"/>
              </w:rPr>
              <w:t>竞争</w:t>
            </w:r>
            <w:r w:rsidR="00CC3B1D">
              <w:rPr>
                <w:rFonts w:hint="eastAsia"/>
              </w:rPr>
              <w:t xml:space="preserve"> </w:t>
            </w:r>
            <w:r w:rsidR="00CC3B1D">
              <w:rPr>
                <w:rFonts w:hint="eastAsia"/>
              </w:rPr>
              <w:t>垄断</w:t>
            </w:r>
            <w:r w:rsidR="009C7652">
              <w:rPr>
                <w:rFonts w:hint="eastAsia"/>
              </w:rPr>
              <w:t xml:space="preserve"> </w:t>
            </w:r>
            <w:r w:rsidR="009C7652">
              <w:rPr>
                <w:rFonts w:hint="eastAsia"/>
              </w:rPr>
              <w:t>角逐</w:t>
            </w:r>
            <w:r w:rsidR="009C7652">
              <w:rPr>
                <w:rFonts w:hint="eastAsia"/>
              </w:rPr>
              <w:t xml:space="preserve"> </w:t>
            </w:r>
            <w:r w:rsidR="009C7652">
              <w:rPr>
                <w:rFonts w:hint="eastAsia"/>
              </w:rPr>
              <w:t>逐鹿</w:t>
            </w:r>
            <w:r w:rsidR="009C7652">
              <w:rPr>
                <w:rFonts w:hint="eastAsia"/>
              </w:rPr>
              <w:t xml:space="preserve"> </w:t>
            </w:r>
            <w:r w:rsidR="009C7652">
              <w:rPr>
                <w:rFonts w:hint="eastAsia"/>
              </w:rPr>
              <w:t>竞赛</w:t>
            </w:r>
            <w:r w:rsidR="009C7652">
              <w:rPr>
                <w:rFonts w:hint="eastAsia"/>
              </w:rPr>
              <w:t xml:space="preserve"> </w:t>
            </w:r>
            <w:r w:rsidR="009C7652" w:rsidRPr="009C7652">
              <w:rPr>
                <w:rFonts w:hint="eastAsia"/>
              </w:rPr>
              <w:t>比赛</w:t>
            </w:r>
          </w:p>
        </w:tc>
      </w:tr>
      <w:tr w:rsidR="000B07CE" w:rsidTr="00BE2C21">
        <w:trPr>
          <w:trHeight w:val="636"/>
        </w:trPr>
        <w:tc>
          <w:tcPr>
            <w:tcW w:w="2994" w:type="dxa"/>
            <w:tcBorders>
              <w:top w:val="nil"/>
              <w:right w:val="nil"/>
            </w:tcBorders>
          </w:tcPr>
          <w:p w:rsidR="000B07CE" w:rsidRDefault="00BE2C21" w:rsidP="00C8482F">
            <w:pPr>
              <w:pStyle w:val="a2"/>
              <w:spacing w:before="156" w:after="156"/>
              <w:ind w:firstLineChars="0" w:firstLine="0"/>
            </w:pPr>
            <w:r>
              <w:rPr>
                <w:rFonts w:hint="eastAsia"/>
              </w:rPr>
              <w:t>董事长</w:t>
            </w:r>
          </w:p>
        </w:tc>
        <w:tc>
          <w:tcPr>
            <w:tcW w:w="6142" w:type="dxa"/>
            <w:tcBorders>
              <w:top w:val="nil"/>
              <w:left w:val="nil"/>
            </w:tcBorders>
          </w:tcPr>
          <w:p w:rsidR="000B07CE" w:rsidRDefault="00BE2C21" w:rsidP="00C8482F">
            <w:pPr>
              <w:pStyle w:val="a2"/>
              <w:spacing w:before="156" w:after="156"/>
              <w:ind w:firstLineChars="0" w:firstLine="0"/>
            </w:pPr>
            <w:r>
              <w:rPr>
                <w:rFonts w:hint="eastAsia"/>
              </w:rPr>
              <w:t>董事</w:t>
            </w:r>
            <w:r>
              <w:rPr>
                <w:rFonts w:hint="eastAsia"/>
              </w:rPr>
              <w:t xml:space="preserve"> </w:t>
            </w:r>
            <w:r>
              <w:rPr>
                <w:rFonts w:hint="eastAsia"/>
              </w:rPr>
              <w:t>董事长</w:t>
            </w:r>
            <w:r>
              <w:rPr>
                <w:rFonts w:hint="eastAsia"/>
              </w:rPr>
              <w:t xml:space="preserve"> </w:t>
            </w:r>
            <w:r>
              <w:rPr>
                <w:rFonts w:hint="eastAsia"/>
              </w:rPr>
              <w:t>常务董事</w:t>
            </w:r>
            <w:r w:rsidR="00D30FE6">
              <w:rPr>
                <w:rFonts w:hint="eastAsia"/>
              </w:rPr>
              <w:t xml:space="preserve"> </w:t>
            </w:r>
            <w:r w:rsidR="00D30FE6">
              <w:rPr>
                <w:rFonts w:hint="eastAsia"/>
              </w:rPr>
              <w:t>董事局</w:t>
            </w:r>
            <w:r w:rsidR="00D30FE6">
              <w:rPr>
                <w:rFonts w:hint="eastAsia"/>
              </w:rPr>
              <w:t xml:space="preserve"> </w:t>
            </w:r>
            <w:r w:rsidR="00D30FE6">
              <w:rPr>
                <w:rFonts w:hint="eastAsia"/>
              </w:rPr>
              <w:t>执行主席</w:t>
            </w:r>
          </w:p>
        </w:tc>
      </w:tr>
    </w:tbl>
    <w:p w:rsidR="00A5684A" w:rsidRPr="00E042DE" w:rsidRDefault="009B5657" w:rsidP="00E042DE">
      <w:pPr>
        <w:pStyle w:val="3"/>
        <w:spacing w:before="156" w:after="156"/>
        <w:rPr>
          <w:rFonts w:eastAsiaTheme="minorEastAsia"/>
        </w:rPr>
      </w:pPr>
      <w:bookmarkStart w:id="63" w:name="_Toc482002626"/>
      <w:r>
        <w:rPr>
          <w:rFonts w:hint="eastAsia"/>
        </w:rPr>
        <w:t>初始种子集构建</w:t>
      </w:r>
      <w:bookmarkEnd w:id="63"/>
    </w:p>
    <w:p w:rsidR="00547E85" w:rsidRDefault="00547E85" w:rsidP="00547E85">
      <w:pPr>
        <w:pStyle w:val="a2"/>
        <w:spacing w:before="156" w:after="156"/>
        <w:ind w:firstLine="480"/>
      </w:pPr>
      <w:r>
        <w:rPr>
          <w:rFonts w:hint="eastAsia"/>
        </w:rPr>
        <w:t>为了构建初始种子集，本文选取了各个行业中市值</w:t>
      </w:r>
      <w:r w:rsidR="00DF4D8C">
        <w:rPr>
          <w:rFonts w:hint="eastAsia"/>
        </w:rPr>
        <w:t>排名靠前</w:t>
      </w:r>
      <w:r>
        <w:rPr>
          <w:rFonts w:hint="eastAsia"/>
        </w:rPr>
        <w:t>的企业作为</w:t>
      </w:r>
      <w:r w:rsidR="002A2E04">
        <w:rPr>
          <w:rFonts w:hint="eastAsia"/>
        </w:rPr>
        <w:t>初始种子企业。</w:t>
      </w:r>
      <w:r w:rsidR="00FE4DA2">
        <w:rPr>
          <w:rFonts w:hint="eastAsia"/>
        </w:rPr>
        <w:t>国内</w:t>
      </w:r>
      <w:r w:rsidR="002A2E04">
        <w:rPr>
          <w:rFonts w:hint="eastAsia"/>
        </w:rPr>
        <w:t>互联网</w:t>
      </w:r>
      <w:r w:rsidR="002A2E04">
        <w:rPr>
          <w:rFonts w:hint="eastAsia"/>
        </w:rPr>
        <w:t>IT</w:t>
      </w:r>
      <w:r w:rsidR="002A2E04">
        <w:rPr>
          <w:rFonts w:hint="eastAsia"/>
        </w:rPr>
        <w:t>类的公司包括：</w:t>
      </w:r>
      <w:r w:rsidR="00CB5593">
        <w:rPr>
          <w:rFonts w:hint="eastAsia"/>
        </w:rPr>
        <w:t>腾讯、</w:t>
      </w:r>
      <w:r w:rsidR="00562CD9">
        <w:rPr>
          <w:rFonts w:hint="eastAsia"/>
        </w:rPr>
        <w:t>阿里巴巴、百度、</w:t>
      </w:r>
      <w:r w:rsidR="001236DC">
        <w:rPr>
          <w:rFonts w:hint="eastAsia"/>
        </w:rPr>
        <w:t>蚂蚁金服、</w:t>
      </w:r>
      <w:r w:rsidR="00562CD9">
        <w:rPr>
          <w:rFonts w:hint="eastAsia"/>
        </w:rPr>
        <w:t>京东、网易、</w:t>
      </w:r>
      <w:r w:rsidR="001236DC">
        <w:rPr>
          <w:rFonts w:hint="eastAsia"/>
        </w:rPr>
        <w:t>滴滴、携程、</w:t>
      </w:r>
      <w:r w:rsidR="00CB5593">
        <w:rPr>
          <w:rFonts w:hint="eastAsia"/>
        </w:rPr>
        <w:t>美团</w:t>
      </w:r>
      <w:r w:rsidR="001236DC">
        <w:rPr>
          <w:rFonts w:hint="eastAsia"/>
        </w:rPr>
        <w:t>点评、今日头条。</w:t>
      </w:r>
      <w:r w:rsidR="00596E7B">
        <w:rPr>
          <w:rFonts w:hint="eastAsia"/>
        </w:rPr>
        <w:t>汽车行业类公司包括：</w:t>
      </w:r>
      <w:r w:rsidR="000F4885">
        <w:rPr>
          <w:rFonts w:hint="eastAsia"/>
        </w:rPr>
        <w:t>丰田、大众、戴姆勒、宝马集团、本田汽车、通用汽车、福特汽车、日产汽车、现代汽车</w:t>
      </w:r>
      <w:r w:rsidR="006F34FB">
        <w:rPr>
          <w:rFonts w:hint="eastAsia"/>
        </w:rPr>
        <w:t>、上汽集团</w:t>
      </w:r>
      <w:r w:rsidR="000F4885">
        <w:rPr>
          <w:rFonts w:hint="eastAsia"/>
        </w:rPr>
        <w:t>。</w:t>
      </w:r>
      <w:r w:rsidR="00FA7BD5">
        <w:rPr>
          <w:rFonts w:hint="eastAsia"/>
        </w:rPr>
        <w:t>制造行业类公司包括：</w:t>
      </w:r>
      <w:r w:rsidR="00CF75FD">
        <w:rPr>
          <w:rFonts w:hint="eastAsia"/>
        </w:rPr>
        <w:t>格力电器、美的集团、飞利浦、海尔、索尼、松下电器、东芝、通用电器、夏普、三星集团。</w:t>
      </w:r>
    </w:p>
    <w:p w:rsidR="00692DDB" w:rsidRDefault="00692DDB" w:rsidP="00547E85">
      <w:pPr>
        <w:pStyle w:val="a2"/>
        <w:spacing w:before="156" w:after="156"/>
        <w:ind w:firstLine="480"/>
      </w:pPr>
      <w:r>
        <w:rPr>
          <w:rFonts w:hint="eastAsia"/>
        </w:rPr>
        <w:t>接下来将</w:t>
      </w:r>
      <w:r w:rsidR="006D49C3">
        <w:rPr>
          <w:rFonts w:hint="eastAsia"/>
        </w:rPr>
        <w:t>上述</w:t>
      </w:r>
      <w:r>
        <w:rPr>
          <w:rFonts w:hint="eastAsia"/>
        </w:rPr>
        <w:t>企业名与表</w:t>
      </w:r>
      <w:r>
        <w:rPr>
          <w:rFonts w:hint="eastAsia"/>
        </w:rPr>
        <w:t>4-1</w:t>
      </w:r>
      <w:r>
        <w:rPr>
          <w:rFonts w:hint="eastAsia"/>
        </w:rPr>
        <w:t>中的关键词列表一一组合成种子关系对</w:t>
      </w:r>
      <w:r>
        <w:rPr>
          <w:rFonts w:hint="eastAsia"/>
        </w:rPr>
        <w:t>&lt;</w:t>
      </w:r>
      <w:r w:rsidR="007902A1">
        <w:rPr>
          <w:rFonts w:hint="eastAsia"/>
        </w:rPr>
        <w:t>entity1</w:t>
      </w:r>
      <w:r w:rsidR="00CF4797">
        <w:t>,relation-key</w:t>
      </w:r>
      <w:r>
        <w:t>word</w:t>
      </w:r>
      <w:r>
        <w:rPr>
          <w:rFonts w:hint="eastAsia"/>
        </w:rPr>
        <w:t>&gt;</w:t>
      </w:r>
      <w:r>
        <w:t xml:space="preserve"> </w:t>
      </w:r>
      <w:r>
        <w:rPr>
          <w:rFonts w:hint="eastAsia"/>
        </w:rPr>
        <w:t>。这样就可以得到一个关系对集合</w:t>
      </w:r>
      <m:oMath>
        <m:sSub>
          <m:sSubPr>
            <m:ctrlPr>
              <w:rPr>
                <w:rFonts w:ascii="Cambria Math" w:hAnsi="Cambria Math"/>
              </w:rPr>
            </m:ctrlPr>
          </m:sSubPr>
          <m:e>
            <m:r>
              <w:rPr>
                <w:rFonts w:ascii="Cambria Math" w:hAnsi="Cambria Math" w:hint="eastAsia"/>
              </w:rPr>
              <m:t>S</m:t>
            </m:r>
          </m:e>
          <m:sub>
            <m:r>
              <w:rPr>
                <w:rFonts w:ascii="Cambria Math" w:hAnsi="Cambria Math"/>
              </w:rPr>
              <m:t>&lt;e,r&gt;</m:t>
            </m:r>
          </m:sub>
        </m:sSub>
      </m:oMath>
      <w:r>
        <w:rPr>
          <w:rFonts w:hint="eastAsia"/>
        </w:rPr>
        <w:t>。</w:t>
      </w:r>
      <w:r w:rsidR="0024667A">
        <w:rPr>
          <w:rFonts w:hint="eastAsia"/>
        </w:rPr>
        <w:t>我们将关系对中的企业名和关系词作为检索关键词</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rPr>
              <m:t>1</m:t>
            </m:r>
          </m:sub>
        </m:sSub>
      </m:oMath>
      <w:r w:rsidR="0024667A">
        <w:rPr>
          <w:rFonts w:hint="eastAsia"/>
        </w:rPr>
        <w:t>与</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hint="eastAsia"/>
              </w:rPr>
              <m:t>2</m:t>
            </m:r>
          </m:sub>
        </m:sSub>
      </m:oMath>
      <w:r w:rsidR="0024667A">
        <w:rPr>
          <w:rFonts w:hint="eastAsia"/>
        </w:rPr>
        <w:t>作为搜索引擎爬虫的输入，爬虫将自动爬取所有包含</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rPr>
              <m:t>1</m:t>
            </m:r>
          </m:sub>
        </m:sSub>
      </m:oMath>
      <w:r w:rsidR="0024667A">
        <w:rPr>
          <w:rFonts w:hint="eastAsia"/>
        </w:rPr>
        <w:t>与</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hint="eastAsia"/>
              </w:rPr>
              <m:t>2</m:t>
            </m:r>
          </m:sub>
        </m:sSub>
      </m:oMath>
      <w:r w:rsidR="0024667A">
        <w:rPr>
          <w:rFonts w:hint="eastAsia"/>
        </w:rPr>
        <w:t>的新闻网页。</w:t>
      </w:r>
    </w:p>
    <w:p w:rsidR="0024667A" w:rsidRDefault="00777763" w:rsidP="00E215FE">
      <w:pPr>
        <w:pStyle w:val="a2"/>
        <w:spacing w:before="156" w:after="156"/>
        <w:ind w:firstLine="480"/>
      </w:pPr>
      <w:r>
        <w:rPr>
          <w:rFonts w:hint="eastAsia"/>
        </w:rPr>
        <w:t>对于</w:t>
      </w:r>
      <w:r w:rsidR="00AE3924">
        <w:rPr>
          <w:rFonts w:hint="eastAsia"/>
        </w:rPr>
        <w:t>持久化到本地的</w:t>
      </w:r>
      <w:r w:rsidR="00164B00">
        <w:rPr>
          <w:rFonts w:hint="eastAsia"/>
        </w:rPr>
        <w:t>每个</w:t>
      </w:r>
      <w:r>
        <w:rPr>
          <w:rFonts w:hint="eastAsia"/>
        </w:rPr>
        <w:t>网页</w:t>
      </w:r>
      <m:oMath>
        <m:sSub>
          <m:sSubPr>
            <m:ctrlPr>
              <w:rPr>
                <w:rFonts w:ascii="Cambria Math" w:hAnsi="Cambria Math"/>
              </w:rPr>
            </m:ctrlPr>
          </m:sSubPr>
          <m:e>
            <m:r>
              <w:rPr>
                <w:rFonts w:ascii="Cambria Math" w:hAnsi="Cambria Math" w:hint="eastAsia"/>
              </w:rPr>
              <m:t>W</m:t>
            </m:r>
          </m:e>
          <m:sub>
            <m:r>
              <w:rPr>
                <w:rFonts w:ascii="Cambria Math" w:hAnsi="Cambria Math" w:hint="eastAsia"/>
              </w:rPr>
              <m:t>i</m:t>
            </m:r>
          </m:sub>
        </m:sSub>
      </m:oMath>
      <w:r>
        <w:rPr>
          <w:rFonts w:hint="eastAsia"/>
        </w:rPr>
        <w:t>，将其送入网页正文提取器当中，得到</w:t>
      </w:r>
      <w:r w:rsidR="003B52D6">
        <w:rPr>
          <w:rFonts w:hint="eastAsia"/>
        </w:rPr>
        <w:t>该网页的正文</w:t>
      </w:r>
      <m:oMath>
        <m:sSub>
          <m:sSubPr>
            <m:ctrlPr>
              <w:rPr>
                <w:rFonts w:ascii="Cambria Math" w:hAnsi="Cambria Math"/>
              </w:rPr>
            </m:ctrlPr>
          </m:sSubPr>
          <m:e>
            <m:r>
              <w:rPr>
                <w:rFonts w:ascii="Cambria Math" w:hAnsi="Cambria Math" w:hint="eastAsia"/>
              </w:rPr>
              <m:t>C</m:t>
            </m:r>
          </m:e>
          <m:sub>
            <m:r>
              <w:rPr>
                <w:rFonts w:ascii="Cambria Math" w:hAnsi="Cambria Math" w:hint="eastAsia"/>
              </w:rPr>
              <m:t>i</m:t>
            </m:r>
          </m:sub>
        </m:sSub>
      </m:oMath>
      <w:r w:rsidR="003B52D6">
        <w:rPr>
          <w:rFonts w:hint="eastAsia"/>
        </w:rPr>
        <w:t>，</w:t>
      </w:r>
      <w:r w:rsidR="007F6D02">
        <w:rPr>
          <w:rFonts w:hint="eastAsia"/>
        </w:rPr>
        <w:t>以句号和分号作为句子边界对正文</w:t>
      </w:r>
      <m:oMath>
        <m:sSub>
          <m:sSubPr>
            <m:ctrlPr>
              <w:rPr>
                <w:rFonts w:ascii="Cambria Math" w:hAnsi="Cambria Math"/>
              </w:rPr>
            </m:ctrlPr>
          </m:sSubPr>
          <m:e>
            <m:r>
              <w:rPr>
                <w:rFonts w:ascii="Cambria Math" w:hAnsi="Cambria Math" w:hint="eastAsia"/>
              </w:rPr>
              <m:t>C</m:t>
            </m:r>
          </m:e>
          <m:sub>
            <m:r>
              <w:rPr>
                <w:rFonts w:ascii="Cambria Math" w:hAnsi="Cambria Math" w:hint="eastAsia"/>
              </w:rPr>
              <m:t>i</m:t>
            </m:r>
          </m:sub>
        </m:sSub>
      </m:oMath>
      <w:r w:rsidR="00F25292">
        <w:rPr>
          <w:rFonts w:hint="eastAsia"/>
        </w:rPr>
        <w:t>进行划分得到句子集合</w:t>
      </w:r>
      <m:oMath>
        <m:sSub>
          <m:sSubPr>
            <m:ctrlPr>
              <w:rPr>
                <w:rFonts w:ascii="Cambria Math" w:hAnsi="Cambria Math"/>
              </w:rPr>
            </m:ctrlPr>
          </m:sSubPr>
          <m:e>
            <m:r>
              <w:rPr>
                <w:rFonts w:ascii="Cambria Math" w:hAnsi="Cambria Math" w:hint="eastAsia"/>
              </w:rPr>
              <m:t>S</m:t>
            </m:r>
          </m:e>
          <m:sub>
            <m:r>
              <w:rPr>
                <w:rFonts w:ascii="Cambria Math" w:hAnsi="Cambria Math" w:hint="eastAsia"/>
              </w:rPr>
              <m:t>i</m:t>
            </m:r>
          </m:sub>
        </m:sSub>
      </m:oMath>
      <w:r w:rsidR="000229FC">
        <w:rPr>
          <w:rFonts w:hint="eastAsia"/>
        </w:rPr>
        <w:t>。</w:t>
      </w:r>
      <w:r w:rsidR="00C213DF">
        <w:rPr>
          <w:rFonts w:hint="eastAsia"/>
        </w:rPr>
        <w:t>最后对集合</w:t>
      </w:r>
      <m:oMath>
        <m:sSub>
          <m:sSubPr>
            <m:ctrlPr>
              <w:rPr>
                <w:rFonts w:ascii="Cambria Math" w:hAnsi="Cambria Math"/>
              </w:rPr>
            </m:ctrlPr>
          </m:sSubPr>
          <m:e>
            <m:r>
              <w:rPr>
                <w:rFonts w:ascii="Cambria Math" w:hAnsi="Cambria Math" w:hint="eastAsia"/>
              </w:rPr>
              <m:t>S</m:t>
            </m:r>
          </m:e>
          <m:sub>
            <m:r>
              <w:rPr>
                <w:rFonts w:ascii="Cambria Math" w:hAnsi="Cambria Math" w:hint="eastAsia"/>
              </w:rPr>
              <m:t>i</m:t>
            </m:r>
          </m:sub>
        </m:sSub>
      </m:oMath>
      <w:r w:rsidR="00C213DF">
        <w:rPr>
          <w:rFonts w:hint="eastAsia"/>
        </w:rPr>
        <w:t>进行筛选，只保留那些同时包含</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rPr>
              <m:t>1</m:t>
            </m:r>
          </m:sub>
        </m:sSub>
      </m:oMath>
      <w:r w:rsidR="00C213DF">
        <w:rPr>
          <w:rFonts w:hint="eastAsia"/>
        </w:rPr>
        <w:t>与</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hint="eastAsia"/>
              </w:rPr>
              <m:t>2</m:t>
            </m:r>
          </m:sub>
        </m:sSub>
      </m:oMath>
      <w:r w:rsidR="00C213DF">
        <w:rPr>
          <w:rFonts w:hint="eastAsia"/>
        </w:rPr>
        <w:t>的句子，筛选过后的句子集合为</w:t>
      </w:r>
      <m:oMath>
        <m:sSubSup>
          <m:sSubSupPr>
            <m:ctrlPr>
              <w:rPr>
                <w:rFonts w:ascii="Cambria Math" w:hAnsi="Cambria Math"/>
              </w:rPr>
            </m:ctrlPr>
          </m:sSubSupPr>
          <m:e>
            <m:r>
              <w:rPr>
                <w:rFonts w:ascii="Cambria Math" w:hAnsi="Cambria Math" w:hint="eastAsia"/>
              </w:rPr>
              <m:t>S</m:t>
            </m:r>
          </m:e>
          <m:sub>
            <m:r>
              <w:rPr>
                <w:rFonts w:ascii="Cambria Math" w:hAnsi="Cambria Math" w:hint="eastAsia"/>
              </w:rPr>
              <m:t>i</m:t>
            </m:r>
          </m:sub>
          <m:sup>
            <m:r>
              <w:rPr>
                <w:rFonts w:ascii="Cambria Math" w:hAnsi="Cambria Math"/>
              </w:rPr>
              <m:t>'</m:t>
            </m:r>
          </m:sup>
        </m:sSubSup>
      </m:oMath>
      <w:r w:rsidR="00C213DF">
        <w:rPr>
          <w:rFonts w:hint="eastAsia"/>
        </w:rPr>
        <w:t>。</w:t>
      </w:r>
    </w:p>
    <w:p w:rsidR="007B454F" w:rsidRDefault="007902A1" w:rsidP="007B454F">
      <w:pPr>
        <w:pStyle w:val="a2"/>
        <w:spacing w:before="156" w:after="156"/>
        <w:ind w:firstLine="480"/>
      </w:pPr>
      <w:r>
        <w:rPr>
          <w:rFonts w:hint="eastAsia"/>
        </w:rPr>
        <w:t>对于</w:t>
      </w:r>
      <m:oMath>
        <m:sSubSup>
          <m:sSubSupPr>
            <m:ctrlPr>
              <w:rPr>
                <w:rFonts w:ascii="Cambria Math" w:hAnsi="Cambria Math"/>
              </w:rPr>
            </m:ctrlPr>
          </m:sSubSupPr>
          <m:e>
            <m:r>
              <w:rPr>
                <w:rFonts w:ascii="Cambria Math" w:hAnsi="Cambria Math" w:hint="eastAsia"/>
              </w:rPr>
              <m:t>S</m:t>
            </m:r>
          </m:e>
          <m:sub>
            <m:r>
              <w:rPr>
                <w:rFonts w:ascii="Cambria Math" w:hAnsi="Cambria Math" w:hint="eastAsia"/>
              </w:rPr>
              <m:t>i</m:t>
            </m:r>
          </m:sub>
          <m:sup>
            <m:r>
              <w:rPr>
                <w:rFonts w:ascii="Cambria Math" w:hAnsi="Cambria Math"/>
              </w:rPr>
              <m:t>'</m:t>
            </m:r>
          </m:sup>
        </m:sSubSup>
      </m:oMath>
      <w:r>
        <w:rPr>
          <w:rFonts w:hint="eastAsia"/>
        </w:rPr>
        <w:t>中的每个句子</w:t>
      </w:r>
      <w:r w:rsidR="004A1E6F">
        <w:rPr>
          <w:rFonts w:hint="eastAsia"/>
        </w:rPr>
        <w:t>s</w:t>
      </w:r>
      <w:r>
        <w:rPr>
          <w:rFonts w:hint="eastAsia"/>
        </w:rPr>
        <w:t>，通过命名实体识别</w:t>
      </w:r>
      <w:r w:rsidR="0058620E">
        <w:rPr>
          <w:rFonts w:hint="eastAsia"/>
        </w:rPr>
        <w:t>找出</w:t>
      </w:r>
      <w:r>
        <w:rPr>
          <w:rFonts w:hint="eastAsia"/>
        </w:rPr>
        <w:t>除</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rPr>
              <m:t>1</m:t>
            </m:r>
          </m:sub>
        </m:sSub>
      </m:oMath>
      <w:r>
        <w:rPr>
          <w:rFonts w:hint="eastAsia"/>
        </w:rPr>
        <w:t>以外的实体</w:t>
      </w:r>
      <w:r>
        <w:rPr>
          <w:rFonts w:hint="eastAsia"/>
        </w:rPr>
        <w:t>entity2</w:t>
      </w:r>
      <w:r>
        <w:rPr>
          <w:rFonts w:hint="eastAsia"/>
        </w:rPr>
        <w:t>。</w:t>
      </w:r>
      <w:r w:rsidR="004A1E6F">
        <w:rPr>
          <w:rFonts w:hint="eastAsia"/>
        </w:rPr>
        <w:t>若</w:t>
      </w:r>
      <w:r w:rsidR="004A1E6F">
        <w:rPr>
          <w:rFonts w:hint="eastAsia"/>
        </w:rPr>
        <w:t>entity2</w:t>
      </w:r>
      <w:r w:rsidR="004A1E6F">
        <w:rPr>
          <w:rFonts w:hint="eastAsia"/>
        </w:rPr>
        <w:t>属于机构组织名，则将</w:t>
      </w:r>
      <w:r w:rsidR="004A1E6F">
        <w:rPr>
          <w:rFonts w:hint="eastAsia"/>
        </w:rPr>
        <w:t>s</w:t>
      </w:r>
      <w:r w:rsidR="004A1E6F">
        <w:rPr>
          <w:rFonts w:hint="eastAsia"/>
        </w:rPr>
        <w:t>进过布隆过滤器过滤判断后加入语料库中。</w:t>
      </w:r>
      <w:r w:rsidR="00031025">
        <w:rPr>
          <w:rFonts w:hint="eastAsia"/>
        </w:rPr>
        <w:t>且对于</w:t>
      </w:r>
      <w:r w:rsidR="00031025">
        <w:rPr>
          <w:rFonts w:hint="eastAsia"/>
        </w:rPr>
        <w:t>s</w:t>
      </w:r>
      <w:r w:rsidR="00031025">
        <w:rPr>
          <w:rFonts w:hint="eastAsia"/>
        </w:rPr>
        <w:t>来</w:t>
      </w:r>
      <w:r w:rsidR="00031025">
        <w:rPr>
          <w:rFonts w:hint="eastAsia"/>
        </w:rPr>
        <w:lastRenderedPageBreak/>
        <w:t>说，它的头实体为</w:t>
      </w:r>
      <w:r w:rsidR="00031025">
        <w:rPr>
          <w:rFonts w:hint="eastAsia"/>
        </w:rPr>
        <w:t>entity1</w:t>
      </w:r>
      <w:r w:rsidR="00031025">
        <w:rPr>
          <w:rFonts w:hint="eastAsia"/>
        </w:rPr>
        <w:t>，尾实体为</w:t>
      </w:r>
      <w:r w:rsidR="00031025">
        <w:rPr>
          <w:rFonts w:hint="eastAsia"/>
        </w:rPr>
        <w:t>entity2</w:t>
      </w:r>
      <w:r w:rsidR="00031025">
        <w:rPr>
          <w:rFonts w:hint="eastAsia"/>
        </w:rPr>
        <w:t>，关系为</w:t>
      </w:r>
      <m:oMath>
        <m:sSub>
          <m:sSubPr>
            <m:ctrlPr>
              <w:rPr>
                <w:rFonts w:ascii="Cambria Math" w:hAnsi="Cambria Math"/>
              </w:rPr>
            </m:ctrlPr>
          </m:sSubPr>
          <m:e>
            <m:r>
              <w:rPr>
                <w:rFonts w:ascii="Cambria Math" w:hAnsi="Cambria Math" w:hint="eastAsia"/>
              </w:rPr>
              <m:t>key</m:t>
            </m:r>
            <m:r>
              <w:rPr>
                <w:rFonts w:ascii="Cambria Math" w:hAnsi="Cambria Math"/>
              </w:rPr>
              <m:t>word</m:t>
            </m:r>
          </m:e>
          <m:sub>
            <m:r>
              <w:rPr>
                <w:rFonts w:ascii="Cambria Math" w:hAnsi="Cambria Math" w:hint="eastAsia"/>
              </w:rPr>
              <m:t>2</m:t>
            </m:r>
          </m:sub>
        </m:sSub>
      </m:oMath>
      <w:r w:rsidR="00F77D62">
        <w:rPr>
          <w:rFonts w:hint="eastAsia"/>
        </w:rPr>
        <w:t>所对应的关系</w:t>
      </w:r>
      <w:r w:rsidR="00031025">
        <w:rPr>
          <w:rFonts w:hint="eastAsia"/>
        </w:rPr>
        <w:t>。</w:t>
      </w:r>
      <w:r w:rsidR="007B454F">
        <w:rPr>
          <w:rFonts w:hint="eastAsia"/>
        </w:rPr>
        <w:t>同时将</w:t>
      </w:r>
      <w:r w:rsidR="007B454F">
        <w:t>&lt;</w:t>
      </w:r>
      <w:r w:rsidR="007B454F" w:rsidRPr="007B454F">
        <w:rPr>
          <w:rFonts w:hint="eastAsia"/>
        </w:rPr>
        <w:t xml:space="preserve"> </w:t>
      </w:r>
      <w:r w:rsidR="007B454F">
        <w:rPr>
          <w:rFonts w:hint="eastAsia"/>
        </w:rPr>
        <w:t>entity1</w:t>
      </w:r>
      <w:r w:rsidR="007B454F">
        <w:t>,</w:t>
      </w:r>
      <w:r w:rsidR="007B454F" w:rsidRPr="007B454F">
        <w:rPr>
          <w:rFonts w:hint="eastAsia"/>
        </w:rPr>
        <w:t xml:space="preserve"> </w:t>
      </w:r>
      <w:r w:rsidR="007B454F">
        <w:rPr>
          <w:rFonts w:hint="eastAsia"/>
        </w:rPr>
        <w:t>entity2</w:t>
      </w:r>
      <w:r w:rsidR="007B454F">
        <w:t>&gt;</w:t>
      </w:r>
      <w:r w:rsidR="007B454F">
        <w:rPr>
          <w:rFonts w:hint="eastAsia"/>
        </w:rPr>
        <w:t>作为关系对加入种子集合</w:t>
      </w:r>
      <m:oMath>
        <m:sSub>
          <m:sSubPr>
            <m:ctrlPr>
              <w:rPr>
                <w:rFonts w:ascii="Cambria Math" w:hAnsi="Cambria Math"/>
              </w:rPr>
            </m:ctrlPr>
          </m:sSubPr>
          <m:e>
            <m:r>
              <w:rPr>
                <w:rFonts w:ascii="Cambria Math" w:hAnsi="Cambria Math" w:hint="eastAsia"/>
              </w:rPr>
              <m:t>S</m:t>
            </m:r>
          </m:e>
          <m:sub>
            <m:r>
              <w:rPr>
                <w:rFonts w:ascii="Cambria Math" w:hAnsi="Cambria Math"/>
              </w:rPr>
              <m:t>&lt;e1,e2&gt;</m:t>
            </m:r>
          </m:sub>
        </m:sSub>
      </m:oMath>
      <w:r w:rsidR="007B454F">
        <w:rPr>
          <w:rFonts w:hint="eastAsia"/>
        </w:rPr>
        <w:t>中。</w:t>
      </w:r>
      <w:r w:rsidR="00804B6B">
        <w:rPr>
          <w:rFonts w:hint="eastAsia"/>
        </w:rPr>
        <w:t>若</w:t>
      </w:r>
      <w:r w:rsidR="00804B6B">
        <w:rPr>
          <w:rFonts w:hint="eastAsia"/>
        </w:rPr>
        <w:t>entity2</w:t>
      </w:r>
      <w:r w:rsidR="00804B6B">
        <w:rPr>
          <w:rFonts w:hint="eastAsia"/>
        </w:rPr>
        <w:t>不属于机构组织名，则将该条预料丢弃。</w:t>
      </w:r>
    </w:p>
    <w:p w:rsidR="001F68A1" w:rsidRDefault="004D4855" w:rsidP="004D4855">
      <w:pPr>
        <w:pStyle w:val="3"/>
        <w:spacing w:before="156" w:after="156"/>
      </w:pPr>
      <w:bookmarkStart w:id="64" w:name="_Toc482002627"/>
      <w:r>
        <w:rPr>
          <w:rFonts w:hint="eastAsia"/>
        </w:rPr>
        <w:t>句子的相似度计算</w:t>
      </w:r>
      <w:r w:rsidR="00271020">
        <w:rPr>
          <w:rFonts w:hint="eastAsia"/>
        </w:rPr>
        <w:t>及聚类</w:t>
      </w:r>
      <w:bookmarkEnd w:id="64"/>
    </w:p>
    <w:p w:rsidR="00A43E4F" w:rsidRPr="00A43E4F" w:rsidRDefault="00A43E4F" w:rsidP="00A43E4F">
      <w:pPr>
        <w:pStyle w:val="a2"/>
        <w:spacing w:before="156" w:after="156"/>
        <w:ind w:firstLine="480"/>
      </w:pPr>
      <w:r>
        <w:rPr>
          <w:rFonts w:hint="eastAsia"/>
        </w:rPr>
        <w:t>结合第二章提到的基于词向量加权的方法来获得句子的语义向量表示，我们将初始种子集中的每个句子进行向量表示，并</w:t>
      </w:r>
      <w:r w:rsidR="00E46BC6">
        <w:rPr>
          <w:rFonts w:hint="eastAsia"/>
        </w:rPr>
        <w:t>借助</w:t>
      </w:r>
      <w:r w:rsidR="00E46BC6">
        <w:rPr>
          <w:rFonts w:hint="eastAsia"/>
        </w:rPr>
        <w:t>K-Means</w:t>
      </w:r>
      <w:r w:rsidR="00E46BC6">
        <w:rPr>
          <w:rFonts w:hint="eastAsia"/>
        </w:rPr>
        <w:t>聚类的思想</w:t>
      </w:r>
      <w:r>
        <w:rPr>
          <w:rFonts w:hint="eastAsia"/>
        </w:rPr>
        <w:t>对每类关系中的句子聚类求出中心点</w:t>
      </w:r>
      <w:r w:rsidR="00B26FF3">
        <w:rPr>
          <w:rFonts w:hint="eastAsia"/>
        </w:rPr>
        <w:t>，用于</w:t>
      </w:r>
      <w:r w:rsidR="00902936">
        <w:rPr>
          <w:rFonts w:hint="eastAsia"/>
        </w:rPr>
        <w:t>之后</w:t>
      </w:r>
      <w:r w:rsidR="00DC4680">
        <w:rPr>
          <w:rFonts w:hint="eastAsia"/>
        </w:rPr>
        <w:t>计算待加入语料库句子</w:t>
      </w:r>
      <w:r w:rsidR="00D76A4F">
        <w:rPr>
          <w:rFonts w:hint="eastAsia"/>
        </w:rPr>
        <w:t>类别</w:t>
      </w:r>
      <w:r w:rsidR="00DC4680">
        <w:rPr>
          <w:rFonts w:hint="eastAsia"/>
        </w:rPr>
        <w:t>相似度的评估。</w:t>
      </w:r>
    </w:p>
    <w:p w:rsidR="00722877" w:rsidRDefault="00722877" w:rsidP="00722877">
      <w:pPr>
        <w:pStyle w:val="a2"/>
        <w:spacing w:before="156" w:after="156"/>
        <w:ind w:firstLine="480"/>
      </w:pPr>
      <w:r>
        <w:rPr>
          <w:rFonts w:hint="eastAsia"/>
        </w:rPr>
        <w:t>文本向量的语义性在数学上主要体现在，语义越相似的文本之间的语义向量的距离也越近，</w:t>
      </w:r>
      <w:r w:rsidR="00902936">
        <w:rPr>
          <w:rFonts w:hint="eastAsia"/>
        </w:rPr>
        <w:t>计算方法主要</w:t>
      </w:r>
      <w:r>
        <w:rPr>
          <w:rFonts w:hint="eastAsia"/>
        </w:rPr>
        <w:t>包括欧式距离和夹角余弦：</w:t>
      </w:r>
    </w:p>
    <w:tbl>
      <w:tblPr>
        <w:tblStyle w:val="af0"/>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6"/>
        <w:gridCol w:w="2379"/>
      </w:tblGrid>
      <w:tr w:rsidR="00722877" w:rsidTr="00E96574">
        <w:tc>
          <w:tcPr>
            <w:tcW w:w="4962" w:type="dxa"/>
            <w:vAlign w:val="center"/>
          </w:tcPr>
          <w:p w:rsidR="00722877" w:rsidRDefault="00722877" w:rsidP="00E96574">
            <w:pPr>
              <w:pStyle w:val="a2"/>
              <w:spacing w:before="156" w:after="156"/>
              <w:ind w:firstLineChars="0" w:firstLine="0"/>
            </w:pPr>
            <w:r>
              <w:rPr>
                <w:rFonts w:hint="eastAsia"/>
              </w:rPr>
              <w:t>欧式距离</w:t>
            </w:r>
            <w:r>
              <w:rPr>
                <w:rFonts w:hint="eastAsia"/>
              </w:rPr>
              <w:t xml:space="preserve">:  </w:t>
            </w:r>
            <m:oMath>
              <m:r>
                <w:rPr>
                  <w:rFonts w:ascii="Cambria Math" w:hAnsi="Cambria Math"/>
                </w:rPr>
                <m:t>sim</m:t>
              </m:r>
              <m:d>
                <m:dPr>
                  <m:ctrlPr>
                    <w:rPr>
                      <w:rFonts w:ascii="Cambria Math" w:hAnsi="Cambria Math"/>
                      <w:i/>
                    </w:rPr>
                  </m:ctrlPr>
                </m:dPr>
                <m:e>
                  <m:r>
                    <w:rPr>
                      <w:rFonts w:ascii="Cambria Math" w:hAnsi="Cambria Math"/>
                    </w:rPr>
                    <m:t>a,b</m:t>
                  </m:r>
                </m:e>
              </m:d>
              <m:r>
                <w:rPr>
                  <w:rFonts w:ascii="Cambria Math" w:hAnsi="Cambria Math"/>
                </w:rPr>
                <m:t>=</m:t>
              </m:r>
              <m:rad>
                <m:radPr>
                  <m:degHide m:val="1"/>
                  <m:ctrlPr>
                    <w:rPr>
                      <w:rFonts w:ascii="Cambria Math" w:hAnsi="Cambria Math"/>
                      <w:i/>
                    </w:rPr>
                  </m:ctrlPr>
                </m:radPr>
                <m:deg/>
                <m:e>
                  <m:nary>
                    <m:naryPr>
                      <m:chr m:val="∑"/>
                      <m:limLoc m:val="subSup"/>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sup>
                          <m:r>
                            <w:rPr>
                              <w:rFonts w:ascii="Cambria Math" w:hAnsi="Cambria Math"/>
                            </w:rPr>
                            <m:t>2</m:t>
                          </m:r>
                        </m:sup>
                      </m:sSup>
                    </m:e>
                  </m:nary>
                </m:e>
              </m:rad>
            </m:oMath>
          </w:p>
        </w:tc>
        <w:tc>
          <w:tcPr>
            <w:tcW w:w="2459" w:type="dxa"/>
            <w:vAlign w:val="center"/>
          </w:tcPr>
          <w:p w:rsidR="00722877" w:rsidRDefault="00DA636F" w:rsidP="00E96574">
            <w:pPr>
              <w:pStyle w:val="a2"/>
              <w:spacing w:before="156" w:after="156"/>
              <w:ind w:firstLineChars="0" w:firstLine="0"/>
              <w:jc w:val="right"/>
            </w:pPr>
            <w:r>
              <w:rPr>
                <w:rFonts w:hint="eastAsia"/>
              </w:rPr>
              <w:t>(4</w:t>
            </w:r>
            <w:r w:rsidR="00722877">
              <w:rPr>
                <w:rFonts w:hint="eastAsia"/>
              </w:rPr>
              <w:t>-1)</w:t>
            </w:r>
          </w:p>
        </w:tc>
      </w:tr>
      <w:tr w:rsidR="00722877" w:rsidTr="00E96574">
        <w:tc>
          <w:tcPr>
            <w:tcW w:w="4962" w:type="dxa"/>
            <w:vAlign w:val="center"/>
          </w:tcPr>
          <w:p w:rsidR="00722877" w:rsidRPr="00A63E63" w:rsidRDefault="00722877" w:rsidP="00E96574">
            <w:pPr>
              <w:pStyle w:val="a2"/>
              <w:spacing w:before="156" w:after="156"/>
              <w:ind w:firstLineChars="0" w:firstLine="0"/>
            </w:pPr>
            <w:r>
              <w:rPr>
                <w:rFonts w:hint="eastAsia"/>
              </w:rPr>
              <w:t>夹角余弦：</w:t>
            </w:r>
            <m:oMath>
              <m:r>
                <m:rPr>
                  <m:sty m:val="p"/>
                </m:rPr>
                <w:rPr>
                  <w:rFonts w:ascii="Cambria Math" w:hAnsi="Cambria Math"/>
                </w:rPr>
                <m:t xml:space="preserve"> </m:t>
              </m:r>
              <m:r>
                <w:rPr>
                  <w:rFonts w:ascii="Cambria Math" w:hAnsi="Cambria Math"/>
                </w:rPr>
                <m:t>sim</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e>
                  </m:nary>
                </m:num>
                <m:den>
                  <m:rad>
                    <m:radPr>
                      <m:degHide m:val="1"/>
                      <m:ctrlPr>
                        <w:rPr>
                          <w:rFonts w:ascii="Cambria Math" w:hAnsi="Cambria Math"/>
                          <w:i/>
                        </w:rPr>
                      </m:ctrlPr>
                    </m:radPr>
                    <m:deg/>
                    <m:e>
                      <m:nary>
                        <m:naryPr>
                          <m:chr m:val="∑"/>
                          <m:limLoc m:val="subSup"/>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2</m:t>
                              </m:r>
                            </m:sup>
                          </m:sSup>
                        </m:e>
                      </m:nary>
                    </m:e>
                  </m:rad>
                </m:den>
              </m:f>
            </m:oMath>
            <w:r>
              <w:rPr>
                <w:rFonts w:hint="eastAsia"/>
              </w:rPr>
              <w:t xml:space="preserve"> </w:t>
            </w:r>
          </w:p>
        </w:tc>
        <w:tc>
          <w:tcPr>
            <w:tcW w:w="2459" w:type="dxa"/>
            <w:vAlign w:val="center"/>
          </w:tcPr>
          <w:p w:rsidR="00722877" w:rsidRDefault="00DA636F" w:rsidP="00E96574">
            <w:pPr>
              <w:pStyle w:val="a2"/>
              <w:spacing w:before="156" w:after="156"/>
              <w:ind w:firstLineChars="0" w:firstLine="0"/>
              <w:jc w:val="right"/>
            </w:pPr>
            <w:r>
              <w:rPr>
                <w:rFonts w:hint="eastAsia"/>
              </w:rPr>
              <w:t>(4</w:t>
            </w:r>
            <w:r w:rsidR="00722877">
              <w:rPr>
                <w:rFonts w:hint="eastAsia"/>
              </w:rPr>
              <w:t>-2)</w:t>
            </w:r>
          </w:p>
        </w:tc>
      </w:tr>
    </w:tbl>
    <w:p w:rsidR="00C21176" w:rsidRDefault="000D3F3F" w:rsidP="00007B3C">
      <w:pPr>
        <w:pStyle w:val="a2"/>
        <w:spacing w:before="156" w:after="156"/>
        <w:ind w:firstLine="480"/>
      </w:pPr>
      <w:r>
        <w:rPr>
          <w:rFonts w:hint="eastAsia"/>
        </w:rPr>
        <w:t>针对上小节构建的初始种子集，</w:t>
      </w:r>
      <w:r w:rsidR="00B842E1">
        <w:rPr>
          <w:rFonts w:hint="eastAsia"/>
        </w:rPr>
        <w:t>为了证明基于词向量加权能够很好的将同类句子聚集在一起</w:t>
      </w:r>
      <w:r w:rsidR="00C62086">
        <w:rPr>
          <w:rFonts w:hint="eastAsia"/>
        </w:rPr>
        <w:t>，</w:t>
      </w:r>
      <w:r>
        <w:rPr>
          <w:rFonts w:hint="eastAsia"/>
        </w:rPr>
        <w:t>本文使用常见的高维</w:t>
      </w:r>
      <w:r w:rsidR="00FE6E20">
        <w:rPr>
          <w:rFonts w:hint="eastAsia"/>
        </w:rPr>
        <w:t>数据可视化工具</w:t>
      </w:r>
      <w:r w:rsidRPr="000D3F3F">
        <w:rPr>
          <w:rFonts w:hint="eastAsia"/>
        </w:rPr>
        <w:t>t-SNE</w:t>
      </w:r>
      <w:r w:rsidR="005325E1">
        <w:rPr>
          <w:rStyle w:val="afd"/>
        </w:rPr>
        <w:footnoteReference w:id="13"/>
      </w:r>
      <w:r w:rsidR="00FE6E20">
        <w:rPr>
          <w:rFonts w:hint="eastAsia"/>
        </w:rPr>
        <w:t>对数据做了一个聚类展示</w:t>
      </w:r>
      <w:r w:rsidR="00021748" w:rsidRPr="00021748">
        <w:rPr>
          <w:rFonts w:hint="eastAsia"/>
        </w:rPr>
        <w:t>。</w:t>
      </w:r>
      <w:r w:rsidR="00C32E3C" w:rsidRPr="00C32E3C">
        <w:rPr>
          <w:rFonts w:hint="eastAsia"/>
        </w:rPr>
        <w:t>t-SNE</w:t>
      </w:r>
      <w:r w:rsidR="00C32E3C" w:rsidRPr="00C32E3C">
        <w:rPr>
          <w:rFonts w:hint="eastAsia"/>
        </w:rPr>
        <w:t>是一种适用于可视化</w:t>
      </w:r>
      <w:r w:rsidR="00441187">
        <w:rPr>
          <w:rFonts w:hint="eastAsia"/>
        </w:rPr>
        <w:t>的</w:t>
      </w:r>
      <w:r w:rsidR="00AE6A3B">
        <w:rPr>
          <w:rFonts w:hint="eastAsia"/>
        </w:rPr>
        <w:t>高维数据</w:t>
      </w:r>
      <w:r w:rsidR="00377ED4">
        <w:rPr>
          <w:rFonts w:hint="eastAsia"/>
        </w:rPr>
        <w:t>降维算法，</w:t>
      </w:r>
      <w:r w:rsidR="00C32E3C" w:rsidRPr="00C32E3C">
        <w:rPr>
          <w:rFonts w:hint="eastAsia"/>
        </w:rPr>
        <w:t>该名称代表</w:t>
      </w:r>
      <w:r w:rsidR="00C32E3C" w:rsidRPr="00C32E3C">
        <w:rPr>
          <w:rFonts w:hint="eastAsia"/>
        </w:rPr>
        <w:t>t</w:t>
      </w:r>
      <w:r w:rsidR="00C32E3C" w:rsidRPr="00C32E3C">
        <w:rPr>
          <w:rFonts w:hint="eastAsia"/>
        </w:rPr>
        <w:t>分布随机邻域嵌入。</w:t>
      </w:r>
      <w:r w:rsidR="00C32E3C" w:rsidRPr="00C32E3C">
        <w:rPr>
          <w:rFonts w:hint="eastAsia"/>
        </w:rPr>
        <w:t xml:space="preserve"> </w:t>
      </w:r>
      <w:r w:rsidR="002F505D">
        <w:rPr>
          <w:rFonts w:hint="eastAsia"/>
        </w:rPr>
        <w:t>这个算法的思想</w:t>
      </w:r>
      <w:r w:rsidR="00C32E3C" w:rsidRPr="00C32E3C">
        <w:rPr>
          <w:rFonts w:hint="eastAsia"/>
        </w:rPr>
        <w:t>是以低维度的方式嵌入高维点，这样就能够</w:t>
      </w:r>
      <w:r w:rsidR="00EF0D67">
        <w:rPr>
          <w:rFonts w:hint="eastAsia"/>
        </w:rPr>
        <w:t>保留</w:t>
      </w:r>
      <w:r w:rsidR="00C32E3C" w:rsidRPr="00C32E3C">
        <w:rPr>
          <w:rFonts w:hint="eastAsia"/>
        </w:rPr>
        <w:t>点之间的相似性</w:t>
      </w:r>
      <w:r w:rsidR="004A6EB7">
        <w:rPr>
          <w:rFonts w:hint="eastAsia"/>
        </w:rPr>
        <w:t>信息</w:t>
      </w:r>
      <w:r w:rsidR="00C32E3C" w:rsidRPr="00C32E3C">
        <w:rPr>
          <w:rFonts w:hint="eastAsia"/>
        </w:rPr>
        <w:t>。</w:t>
      </w:r>
      <w:r w:rsidR="00C32E3C" w:rsidRPr="00C32E3C">
        <w:rPr>
          <w:rFonts w:hint="eastAsia"/>
        </w:rPr>
        <w:t xml:space="preserve"> </w:t>
      </w:r>
      <w:r w:rsidR="00AB7AC8" w:rsidRPr="000D3F3F">
        <w:rPr>
          <w:rFonts w:hint="eastAsia"/>
        </w:rPr>
        <w:t>t-SNE</w:t>
      </w:r>
      <w:r w:rsidR="0099152F">
        <w:rPr>
          <w:rFonts w:hint="eastAsia"/>
        </w:rPr>
        <w:t>函数为</w:t>
      </w:r>
      <w:r w:rsidR="00AB7AC8" w:rsidRPr="00AB7AC8">
        <w:rPr>
          <w:rFonts w:hint="eastAsia"/>
        </w:rPr>
        <w:t>高维数据创建一组低维</w:t>
      </w:r>
      <w:r w:rsidR="0099152F">
        <w:rPr>
          <w:rFonts w:hint="eastAsia"/>
        </w:rPr>
        <w:t>度的</w:t>
      </w:r>
      <w:r w:rsidR="00AB7AC8" w:rsidRPr="00AB7AC8">
        <w:rPr>
          <w:rFonts w:hint="eastAsia"/>
        </w:rPr>
        <w:t>点。</w:t>
      </w:r>
      <w:r w:rsidR="00AB7AC8" w:rsidRPr="00AB7AC8">
        <w:rPr>
          <w:rFonts w:hint="eastAsia"/>
        </w:rPr>
        <w:t xml:space="preserve"> </w:t>
      </w:r>
      <w:r w:rsidR="003F2100">
        <w:rPr>
          <w:rFonts w:hint="eastAsia"/>
        </w:rPr>
        <w:t>通常，</w:t>
      </w:r>
      <w:r w:rsidR="00AB7AC8" w:rsidRPr="00AB7AC8">
        <w:rPr>
          <w:rFonts w:hint="eastAsia"/>
        </w:rPr>
        <w:t>可以将低维</w:t>
      </w:r>
      <w:r w:rsidR="0099152F">
        <w:rPr>
          <w:rFonts w:hint="eastAsia"/>
        </w:rPr>
        <w:t>度的</w:t>
      </w:r>
      <w:r w:rsidR="00AB7AC8" w:rsidRPr="00AB7AC8">
        <w:rPr>
          <w:rFonts w:hint="eastAsia"/>
        </w:rPr>
        <w:t>点</w:t>
      </w:r>
      <w:r w:rsidR="0099152F">
        <w:rPr>
          <w:rFonts w:hint="eastAsia"/>
        </w:rPr>
        <w:t>（例如平面二维）</w:t>
      </w:r>
      <w:r w:rsidR="00D95653">
        <w:rPr>
          <w:rFonts w:hint="eastAsia"/>
        </w:rPr>
        <w:t>进行</w:t>
      </w:r>
      <w:r w:rsidR="00154138">
        <w:rPr>
          <w:rFonts w:hint="eastAsia"/>
        </w:rPr>
        <w:t>可视化，以查看原始高维数据中的</w:t>
      </w:r>
      <w:r w:rsidR="00AB7AC8" w:rsidRPr="00AB7AC8">
        <w:rPr>
          <w:rFonts w:hint="eastAsia"/>
        </w:rPr>
        <w:t>聚类</w:t>
      </w:r>
      <w:r w:rsidR="00154138">
        <w:rPr>
          <w:rFonts w:hint="eastAsia"/>
        </w:rPr>
        <w:t>信息</w:t>
      </w:r>
      <w:r w:rsidR="00AB7AC8" w:rsidRPr="00AB7AC8">
        <w:rPr>
          <w:rFonts w:hint="eastAsia"/>
        </w:rPr>
        <w:t>。</w:t>
      </w:r>
    </w:p>
    <w:p w:rsidR="0011586E" w:rsidRDefault="0011586E" w:rsidP="00007B3C">
      <w:pPr>
        <w:pStyle w:val="a2"/>
        <w:spacing w:before="156" w:after="156"/>
        <w:ind w:firstLine="480"/>
      </w:pPr>
      <w:r>
        <w:rPr>
          <w:rFonts w:hint="eastAsia"/>
        </w:rPr>
        <w:t>对于输入数据集</w:t>
      </w:r>
      <m:oMath>
        <m:r>
          <m:rPr>
            <m:sty m:val="p"/>
          </m:rPr>
          <w:rPr>
            <w:rFonts w:ascii="Cambria Math" w:hAnsi="Cambria Math" w:hint="eastAsia"/>
          </w:rPr>
          <m:t>X</m:t>
        </m:r>
      </m:oMath>
      <w:r>
        <w:rPr>
          <w:rFonts w:hint="eastAsia"/>
        </w:rPr>
        <w:t>，</w:t>
      </w:r>
      <w:r>
        <w:rPr>
          <w:rFonts w:hint="eastAsia"/>
        </w:rPr>
        <w:t>t-SNE</w:t>
      </w:r>
      <w:r>
        <w:rPr>
          <w:rFonts w:hint="eastAsia"/>
        </w:rPr>
        <w:t>首先会删除那些包含</w:t>
      </w:r>
      <w:r>
        <w:rPr>
          <w:rFonts w:hint="eastAsia"/>
        </w:rPr>
        <w:t>NAN</w:t>
      </w:r>
      <w:r>
        <w:rPr>
          <w:rFonts w:hint="eastAsia"/>
        </w:rPr>
        <w:t>数值的数据</w:t>
      </w:r>
      <w:r w:rsidR="00CA58FB">
        <w:rPr>
          <w:rFonts w:hint="eastAsia"/>
        </w:rPr>
        <w:t>。经过预处理之后，</w:t>
      </w:r>
      <w:r w:rsidR="00573C30">
        <w:rPr>
          <w:rFonts w:hint="eastAsia"/>
        </w:rPr>
        <w:t>t-SNE</w:t>
      </w:r>
      <w:r w:rsidR="00573C30">
        <w:rPr>
          <w:rFonts w:hint="eastAsia"/>
        </w:rPr>
        <w:t>会计算每个点</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oMath>
      <w:r w:rsidR="00573C30">
        <w:rPr>
          <w:rFonts w:hint="eastAsia"/>
        </w:rPr>
        <w:t>对之间的距离</w:t>
      </w:r>
      <m:oMath>
        <m:r>
          <m:rPr>
            <m:sty m:val="p"/>
          </m:rP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oMath>
      <w:r w:rsidR="00573C30">
        <w:rPr>
          <w:rFonts w:hint="eastAsia"/>
        </w:rPr>
        <w:t>，</w:t>
      </w:r>
      <w:r w:rsidR="00050E8C">
        <w:rPr>
          <w:rFonts w:hint="eastAsia"/>
        </w:rPr>
        <w:t>可以选择多种距离计算方式</w:t>
      </w:r>
      <w:r w:rsidR="00410AFA">
        <w:rPr>
          <w:rFonts w:hint="eastAsia"/>
        </w:rPr>
        <w:t>。默认条件下，</w:t>
      </w:r>
      <w:r w:rsidR="00410AFA">
        <w:rPr>
          <w:rFonts w:hint="eastAsia"/>
        </w:rPr>
        <w:t>t-SNE</w:t>
      </w:r>
      <w:r w:rsidR="00410AFA">
        <w:rPr>
          <w:rFonts w:hint="eastAsia"/>
        </w:rPr>
        <w:t>选择标准的欧几里得度量来计算距离</w:t>
      </w:r>
      <w:r w:rsidR="00580FC4">
        <w:rPr>
          <w:rFonts w:hint="eastAsia"/>
        </w:rPr>
        <w:t>，并且在其随后的计算中使用距离度量的平方。</w:t>
      </w:r>
    </w:p>
    <w:p w:rsidR="00C47A5C" w:rsidRDefault="00C47A5C" w:rsidP="00007B3C">
      <w:pPr>
        <w:pStyle w:val="a2"/>
        <w:spacing w:before="156" w:after="156"/>
        <w:ind w:firstLine="480"/>
      </w:pPr>
      <w:r>
        <w:rPr>
          <w:rFonts w:hint="eastAsia"/>
        </w:rPr>
        <w:t>然后，对于</w:t>
      </w:r>
      <m:oMath>
        <m:r>
          <m:rPr>
            <m:sty m:val="p"/>
          </m:rPr>
          <w:rPr>
            <w:rFonts w:ascii="Cambria Math" w:hAnsi="Cambria Math" w:hint="eastAsia"/>
          </w:rPr>
          <m:t>X</m:t>
        </m:r>
      </m:oMath>
      <w:r>
        <w:rPr>
          <w:rFonts w:hint="eastAsia"/>
        </w:rPr>
        <w:t>中的每一行数据</w:t>
      </w:r>
      <m:oMath>
        <m:sSub>
          <m:sSubPr>
            <m:ctrlPr>
              <w:rPr>
                <w:rFonts w:ascii="Cambria Math" w:hAnsi="Cambria Math"/>
              </w:rPr>
            </m:ctrlPr>
          </m:sSubPr>
          <m:e>
            <m:r>
              <w:rPr>
                <w:rFonts w:ascii="Cambria Math" w:hAnsi="Cambria Math" w:hint="eastAsia"/>
              </w:rPr>
              <m:t>X</m:t>
            </m:r>
          </m:e>
          <m:sub>
            <m:r>
              <w:rPr>
                <w:rFonts w:ascii="Cambria Math" w:hAnsi="Cambria Math" w:hint="eastAsia"/>
              </w:rPr>
              <m:t>i</m:t>
            </m:r>
          </m:sub>
        </m:sSub>
      </m:oMath>
      <w:r w:rsidR="00D05FD0">
        <w:rPr>
          <w:rFonts w:hint="eastAsia"/>
        </w:rPr>
        <w:t>，</w:t>
      </w:r>
      <w:r w:rsidR="00D05FD0">
        <w:rPr>
          <w:rFonts w:hint="eastAsia"/>
        </w:rPr>
        <w:t>t-SNE</w:t>
      </w:r>
      <w:r w:rsidR="00D05FD0">
        <w:rPr>
          <w:rFonts w:hint="eastAsia"/>
        </w:rPr>
        <w:t>会计算标准误差</w:t>
      </w:r>
      <m:oMath>
        <m:sSub>
          <m:sSubPr>
            <m:ctrlPr>
              <w:rPr>
                <w:rFonts w:ascii="Cambria Math" w:hAnsi="Cambria Math"/>
              </w:rPr>
            </m:ctrlPr>
          </m:sSubPr>
          <m:e>
            <m:r>
              <w:rPr>
                <w:rFonts w:ascii="Cambria Math" w:hAnsi="Cambria Math"/>
              </w:rPr>
              <m:t>σ</m:t>
            </m:r>
          </m:e>
          <m:sub>
            <m:r>
              <w:rPr>
                <w:rFonts w:ascii="Cambria Math" w:hAnsi="Cambria Math" w:hint="eastAsia"/>
              </w:rPr>
              <m:t>i</m:t>
            </m:r>
          </m:sub>
        </m:sSub>
      </m:oMath>
      <w:r w:rsidR="00D05FD0">
        <w:rPr>
          <w:rFonts w:hint="eastAsia"/>
        </w:rPr>
        <w:t>，使得</w:t>
      </w:r>
      <m:oMath>
        <m:sSub>
          <m:sSubPr>
            <m:ctrlPr>
              <w:rPr>
                <w:rFonts w:ascii="Cambria Math" w:hAnsi="Cambria Math"/>
              </w:rPr>
            </m:ctrlPr>
          </m:sSubPr>
          <m:e>
            <m:r>
              <w:rPr>
                <w:rFonts w:ascii="Cambria Math" w:hAnsi="Cambria Math" w:hint="eastAsia"/>
              </w:rPr>
              <m:t>X</m:t>
            </m:r>
          </m:e>
          <m:sub>
            <m:r>
              <w:rPr>
                <w:rFonts w:ascii="Cambria Math" w:hAnsi="Cambria Math" w:hint="eastAsia"/>
              </w:rPr>
              <m:t>i</m:t>
            </m:r>
          </m:sub>
        </m:sSub>
      </m:oMath>
      <w:r w:rsidR="00D05FD0">
        <w:rPr>
          <w:rFonts w:hint="eastAsia"/>
        </w:rPr>
        <w:t>的困惑度与</w:t>
      </w:r>
      <w:r w:rsidR="00D05FD0" w:rsidRPr="00D05FD0">
        <w:t>name-value</w:t>
      </w:r>
      <w:r w:rsidR="00D05FD0">
        <w:rPr>
          <w:rFonts w:hint="eastAsia"/>
        </w:rPr>
        <w:t>对困惑度相同。</w:t>
      </w:r>
      <w:r w:rsidR="000E563D">
        <w:rPr>
          <w:rFonts w:hint="eastAsia"/>
        </w:rPr>
        <w:t>困惑度的定义会在接下来的高斯分布模型中定义。</w:t>
      </w:r>
      <w:r w:rsidR="00DF1CE3">
        <w:rPr>
          <w:rFonts w:hint="eastAsia"/>
        </w:rPr>
        <w:t>在原高维空间中数据点</w:t>
      </w:r>
      <m:oMath>
        <m:sSub>
          <m:sSubPr>
            <m:ctrlPr>
              <w:rPr>
                <w:rFonts w:ascii="Cambria Math" w:hAnsi="Cambria Math"/>
                <w:i/>
              </w:rPr>
            </m:ctrlPr>
          </m:sSubPr>
          <m:e>
            <m:r>
              <w:rPr>
                <w:rFonts w:ascii="Cambria Math" w:hAnsi="Cambria Math"/>
              </w:rPr>
              <m:t>x</m:t>
            </m:r>
          </m:e>
          <m:sub>
            <m:r>
              <w:rPr>
                <w:rFonts w:ascii="Cambria Math" w:hAnsi="Cambria Math" w:hint="eastAsia"/>
              </w:rPr>
              <m:t>j</m:t>
            </m:r>
          </m:sub>
        </m:sSub>
      </m:oMath>
      <w:r w:rsidR="00DF1CE3">
        <w:rPr>
          <w:rFonts w:hint="eastAsia"/>
        </w:rPr>
        <w:t>和数据点</w:t>
      </w:r>
      <m:oMath>
        <m:sSub>
          <m:sSubPr>
            <m:ctrlPr>
              <w:rPr>
                <w:rFonts w:ascii="Cambria Math" w:hAnsi="Cambria Math"/>
                <w:i/>
              </w:rPr>
            </m:ctrlPr>
          </m:sSubPr>
          <m:e>
            <m:r>
              <w:rPr>
                <w:rFonts w:ascii="Cambria Math" w:hAnsi="Cambria Math"/>
              </w:rPr>
              <m:t>x</m:t>
            </m:r>
          </m:e>
          <m:sub>
            <m:r>
              <w:rPr>
                <w:rFonts w:ascii="Cambria Math" w:hAnsi="Cambria Math" w:hint="eastAsia"/>
              </w:rPr>
              <m:t>i</m:t>
            </m:r>
          </m:sub>
        </m:sSub>
      </m:oMath>
      <w:r w:rsidR="00DF1CE3">
        <w:rPr>
          <w:rFonts w:hint="eastAsia"/>
        </w:rPr>
        <w:t>的相似性定义为</w:t>
      </w:r>
      <m:oMath>
        <m:sSub>
          <m:sSubPr>
            <m:ctrlPr>
              <w:rPr>
                <w:rFonts w:ascii="Cambria Math" w:hAnsi="Cambria Math"/>
                <w:i/>
              </w:rPr>
            </m:ctrlPr>
          </m:sSubPr>
          <m:e>
            <m:r>
              <w:rPr>
                <w:rFonts w:ascii="Cambria Math" w:hAnsi="Cambria Math"/>
              </w:rPr>
              <m:t>p</m:t>
            </m:r>
          </m:e>
          <m:sub>
            <m:r>
              <w:rPr>
                <w:rFonts w:ascii="Cambria Math" w:hAnsi="Cambria Math" w:hint="eastAsia"/>
              </w:rPr>
              <m:t>ji</m:t>
            </m:r>
          </m:sub>
        </m:sSub>
      </m:oMath>
      <w:r w:rsidR="00AA5B12">
        <w:rPr>
          <w:rFonts w:hint="eastAsia"/>
        </w:rPr>
        <w:t>，</w:t>
      </w:r>
      <w:r w:rsidR="007E434A" w:rsidRPr="007E434A">
        <w:rPr>
          <w:rFonts w:hint="eastAsia"/>
        </w:rPr>
        <w:t>如果在以</w:t>
      </w:r>
      <m:oMath>
        <m:sSub>
          <m:sSubPr>
            <m:ctrlPr>
              <w:rPr>
                <w:rFonts w:ascii="Cambria Math" w:hAnsi="Cambria Math"/>
                <w:i/>
              </w:rPr>
            </m:ctrlPr>
          </m:sSubPr>
          <m:e>
            <m:r>
              <w:rPr>
                <w:rFonts w:ascii="Cambria Math" w:hAnsi="Cambria Math"/>
              </w:rPr>
              <m:t>x</m:t>
            </m:r>
          </m:e>
          <m:sub>
            <m:r>
              <w:rPr>
                <w:rFonts w:ascii="Cambria Math" w:hAnsi="Cambria Math" w:hint="eastAsia"/>
              </w:rPr>
              <m:t>i</m:t>
            </m:r>
          </m:sub>
        </m:sSub>
      </m:oMath>
      <w:r w:rsidR="007E434A" w:rsidRPr="007E434A">
        <w:rPr>
          <w:rFonts w:hint="eastAsia"/>
        </w:rPr>
        <w:t>为中心的高斯下以相似于其概率</w:t>
      </w:r>
      <w:r w:rsidR="007E434A" w:rsidRPr="007E434A">
        <w:rPr>
          <w:rFonts w:hint="eastAsia"/>
        </w:rPr>
        <w:lastRenderedPageBreak/>
        <w:t>密度的比例选择邻居，则</w:t>
      </w:r>
      <m:oMath>
        <m:sSub>
          <m:sSubPr>
            <m:ctrlPr>
              <w:rPr>
                <w:rFonts w:ascii="Cambria Math" w:hAnsi="Cambria Math"/>
                <w:i/>
              </w:rPr>
            </m:ctrlPr>
          </m:sSubPr>
          <m:e>
            <m:r>
              <w:rPr>
                <w:rFonts w:ascii="Cambria Math" w:hAnsi="Cambria Math"/>
              </w:rPr>
              <m:t>x</m:t>
            </m:r>
          </m:e>
          <m:sub>
            <m:r>
              <w:rPr>
                <w:rFonts w:ascii="Cambria Math" w:hAnsi="Cambria Math" w:hint="eastAsia"/>
              </w:rPr>
              <m:t>i</m:t>
            </m:r>
          </m:sub>
        </m:sSub>
      </m:oMath>
      <w:r w:rsidR="007E434A" w:rsidRPr="007E434A">
        <w:rPr>
          <w:rFonts w:hint="eastAsia"/>
        </w:rPr>
        <w:t>将选择</w:t>
      </w:r>
      <m:oMath>
        <m:sSub>
          <m:sSubPr>
            <m:ctrlPr>
              <w:rPr>
                <w:rFonts w:ascii="Cambria Math" w:hAnsi="Cambria Math"/>
                <w:i/>
              </w:rPr>
            </m:ctrlPr>
          </m:sSubPr>
          <m:e>
            <m:r>
              <w:rPr>
                <w:rFonts w:ascii="Cambria Math" w:hAnsi="Cambria Math"/>
              </w:rPr>
              <m:t>x</m:t>
            </m:r>
          </m:e>
          <m:sub>
            <m:r>
              <w:rPr>
                <w:rFonts w:ascii="Cambria Math" w:hAnsi="Cambria Math" w:hint="eastAsia"/>
              </w:rPr>
              <m:t>j</m:t>
            </m:r>
          </m:sub>
        </m:sSub>
      </m:oMath>
      <w:r w:rsidR="007E434A" w:rsidRPr="007E434A">
        <w:rPr>
          <w:rFonts w:hint="eastAsia"/>
        </w:rPr>
        <w:t>作为其邻居</w:t>
      </w:r>
      <w:r w:rsidR="007E434A">
        <w:rPr>
          <w:rFonts w:hint="eastAsia"/>
        </w:rPr>
        <w:t>。</w:t>
      </w:r>
      <w:r w:rsidR="002D28B0">
        <w:rPr>
          <w:rFonts w:hint="eastAsia"/>
        </w:rPr>
        <w:t>对于相近</w:t>
      </w:r>
      <w:r w:rsidR="002D28B0" w:rsidRPr="002D28B0">
        <w:rPr>
          <w:rFonts w:hint="eastAsia"/>
        </w:rPr>
        <w:t>的数据点，</w:t>
      </w:r>
      <m:oMath>
        <m:sSub>
          <m:sSubPr>
            <m:ctrlPr>
              <w:rPr>
                <w:rFonts w:ascii="Cambria Math" w:hAnsi="Cambria Math"/>
                <w:i/>
              </w:rPr>
            </m:ctrlPr>
          </m:sSubPr>
          <m:e>
            <m:r>
              <w:rPr>
                <w:rFonts w:ascii="Cambria Math" w:hAnsi="Cambria Math"/>
              </w:rPr>
              <m:t>p</m:t>
            </m:r>
          </m:e>
          <m:sub>
            <m:r>
              <w:rPr>
                <w:rFonts w:ascii="Cambria Math" w:hAnsi="Cambria Math" w:hint="eastAsia"/>
              </w:rPr>
              <m:t>ji</m:t>
            </m:r>
          </m:sub>
        </m:sSub>
      </m:oMath>
      <w:r w:rsidR="00241FCE">
        <w:rPr>
          <w:rFonts w:hint="eastAsia"/>
        </w:rPr>
        <w:t>值会相对比较大</w:t>
      </w:r>
      <w:r w:rsidR="002D28B0" w:rsidRPr="002D28B0">
        <w:rPr>
          <w:rFonts w:hint="eastAsia"/>
        </w:rPr>
        <w:t>，而对于</w:t>
      </w:r>
      <w:r w:rsidR="001C1CBC">
        <w:rPr>
          <w:rFonts w:hint="eastAsia"/>
        </w:rPr>
        <w:t>大多数</w:t>
      </w:r>
      <w:r w:rsidR="002D28B0" w:rsidRPr="002D28B0">
        <w:rPr>
          <w:rFonts w:hint="eastAsia"/>
        </w:rPr>
        <w:t>分开的数据点，</w:t>
      </w:r>
      <m:oMath>
        <m:sSub>
          <m:sSubPr>
            <m:ctrlPr>
              <w:rPr>
                <w:rFonts w:ascii="Cambria Math" w:hAnsi="Cambria Math"/>
                <w:i/>
              </w:rPr>
            </m:ctrlPr>
          </m:sSubPr>
          <m:e>
            <m:r>
              <w:rPr>
                <w:rFonts w:ascii="Cambria Math" w:hAnsi="Cambria Math"/>
              </w:rPr>
              <m:t>p</m:t>
            </m:r>
          </m:e>
          <m:sub>
            <m:r>
              <w:rPr>
                <w:rFonts w:ascii="Cambria Math" w:hAnsi="Cambria Math" w:hint="eastAsia"/>
              </w:rPr>
              <m:t>ji</m:t>
            </m:r>
          </m:sub>
        </m:sSub>
      </m:oMath>
      <w:r w:rsidR="002D28B0" w:rsidRPr="002D28B0">
        <w:rPr>
          <w:rFonts w:hint="eastAsia"/>
        </w:rPr>
        <w:t>将几乎是无穷小的</w:t>
      </w:r>
      <w:r w:rsidR="00F73923">
        <w:rPr>
          <w:rFonts w:hint="eastAsia"/>
        </w:rPr>
        <w:t>。</w:t>
      </w:r>
      <w:r w:rsidR="00620350">
        <w:rPr>
          <w:rFonts w:hint="eastAsia"/>
        </w:rPr>
        <w:t>条件概率</w:t>
      </w:r>
      <m:oMath>
        <m:sSub>
          <m:sSubPr>
            <m:ctrlPr>
              <w:rPr>
                <w:rFonts w:ascii="Cambria Math" w:hAnsi="Cambria Math"/>
                <w:i/>
              </w:rPr>
            </m:ctrlPr>
          </m:sSubPr>
          <m:e>
            <m:r>
              <w:rPr>
                <w:rFonts w:ascii="Cambria Math" w:hAnsi="Cambria Math"/>
              </w:rPr>
              <m:t>p</m:t>
            </m:r>
          </m:e>
          <m:sub>
            <m:r>
              <w:rPr>
                <w:rFonts w:ascii="Cambria Math" w:hAnsi="Cambria Math" w:hint="eastAsia"/>
              </w:rPr>
              <m:t>ji</m:t>
            </m:r>
          </m:sub>
        </m:sSub>
      </m:oMath>
      <w:r w:rsidR="00620350">
        <w:rPr>
          <w:rFonts w:hint="eastAsia"/>
        </w:rPr>
        <w:t>的计算方式如下：</w:t>
      </w:r>
    </w:p>
    <w:tbl>
      <w:tblPr>
        <w:tblStyle w:val="af0"/>
        <w:tblW w:w="0" w:type="auto"/>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
        <w:gridCol w:w="5108"/>
        <w:gridCol w:w="425"/>
        <w:gridCol w:w="1672"/>
      </w:tblGrid>
      <w:tr w:rsidR="004B481A" w:rsidTr="00817887">
        <w:tc>
          <w:tcPr>
            <w:tcW w:w="5816" w:type="dxa"/>
            <w:gridSpan w:val="3"/>
            <w:vAlign w:val="center"/>
          </w:tcPr>
          <w:p w:rsidR="004B481A" w:rsidRDefault="00E1182D" w:rsidP="003202C6">
            <w:pPr>
              <w:pStyle w:val="a2"/>
              <w:wordWrap w:val="0"/>
              <w:spacing w:before="156" w:after="156"/>
              <w:ind w:right="480" w:firstLineChars="500" w:firstLine="1200"/>
            </w:pPr>
            <m:oMathPara>
              <m:oMath>
                <m:sSub>
                  <m:sSubPr>
                    <m:ctrlPr>
                      <w:rPr>
                        <w:rFonts w:ascii="Cambria Math" w:hAnsi="Cambria Math"/>
                        <w:i/>
                      </w:rPr>
                    </m:ctrlPr>
                  </m:sSubPr>
                  <m:e>
                    <m:r>
                      <w:rPr>
                        <w:rFonts w:ascii="Cambria Math" w:hAnsi="Cambria Math"/>
                      </w:rPr>
                      <m:t>p</m:t>
                    </m:r>
                  </m:e>
                  <m:sub>
                    <m:r>
                      <w:rPr>
                        <w:rFonts w:ascii="Cambria Math" w:hAnsi="Cambria Math"/>
                      </w:rPr>
                      <m:t>j|i</m:t>
                    </m:r>
                  </m:sub>
                </m:sSub>
                <m:r>
                  <w:rPr>
                    <w:rFonts w:ascii="Cambria Math" w:hAnsi="Cambria Math"/>
                  </w:rPr>
                  <m:t xml:space="preserve">= </m:t>
                </m:r>
                <m:f>
                  <m:fPr>
                    <m:ctrlPr>
                      <w:rPr>
                        <w:rFonts w:ascii="Cambria Math" w:hAnsi="Cambria Math"/>
                        <w:i/>
                      </w:rPr>
                    </m:ctrlPr>
                  </m:fPr>
                  <m:num>
                    <m:r>
                      <w:rPr>
                        <w:rFonts w:ascii="Cambria Math" w:hAnsi="Cambria Math"/>
                      </w:rPr>
                      <m:t>exp⁡(-</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w:rPr>
                        <w:rFonts w:ascii="Cambria Math" w:hAnsi="Cambria Math"/>
                      </w:rPr>
                      <m:t>)</m:t>
                    </m:r>
                  </m:num>
                  <m:den>
                    <m:nary>
                      <m:naryPr>
                        <m:chr m:val="∑"/>
                        <m:limLoc m:val="subSup"/>
                        <m:supHide m:val="1"/>
                        <m:ctrlPr>
                          <w:rPr>
                            <w:rFonts w:ascii="Cambria Math" w:hAnsi="Cambria Math"/>
                            <w:i/>
                          </w:rPr>
                        </m:ctrlPr>
                      </m:naryPr>
                      <m:sub>
                        <m:r>
                          <w:rPr>
                            <w:rFonts w:ascii="Cambria Math" w:hAnsi="Cambria Math"/>
                          </w:rPr>
                          <m:t>k≠i</m:t>
                        </m:r>
                      </m:sub>
                      <m:sup/>
                      <m:e>
                        <m:r>
                          <w:rPr>
                            <w:rFonts w:ascii="Cambria Math" w:hAnsi="Cambria Math"/>
                          </w:rPr>
                          <m:t>exp⁡(-</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e>
                            </m:d>
                          </m:e>
                          <m:sup>
                            <m:r>
                              <w:rPr>
                                <w:rFonts w:ascii="Cambria Math" w:hAnsi="Cambria Math"/>
                              </w:rPr>
                              <m:t>2</m:t>
                            </m:r>
                          </m:sup>
                        </m:sSup>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w:rPr>
                            <w:rFonts w:ascii="Cambria Math" w:hAnsi="Cambria Math"/>
                          </w:rPr>
                          <m:t>)</m:t>
                        </m:r>
                      </m:e>
                    </m:nary>
                  </m:den>
                </m:f>
                <m:r>
                  <w:rPr>
                    <w:rFonts w:ascii="Cambria Math" w:hAnsi="Cambria Math"/>
                  </w:rPr>
                  <m:t xml:space="preserve"> </m:t>
                </m:r>
              </m:oMath>
            </m:oMathPara>
          </w:p>
        </w:tc>
        <w:tc>
          <w:tcPr>
            <w:tcW w:w="1672" w:type="dxa"/>
            <w:vAlign w:val="center"/>
          </w:tcPr>
          <w:p w:rsidR="004B481A" w:rsidRDefault="004B481A" w:rsidP="003202C6">
            <w:pPr>
              <w:autoSpaceDE w:val="0"/>
              <w:autoSpaceDN w:val="0"/>
              <w:adjustRightInd w:val="0"/>
              <w:spacing w:line="360" w:lineRule="auto"/>
              <w:jc w:val="right"/>
            </w:pPr>
            <w:r>
              <w:rPr>
                <w:rFonts w:hint="eastAsia"/>
              </w:rPr>
              <w:t>(4-5)</w:t>
            </w:r>
          </w:p>
        </w:tc>
      </w:tr>
      <w:tr w:rsidR="00337376" w:rsidTr="00817887">
        <w:trPr>
          <w:gridBefore w:val="1"/>
          <w:wBefore w:w="283" w:type="dxa"/>
        </w:trPr>
        <w:tc>
          <w:tcPr>
            <w:tcW w:w="5108" w:type="dxa"/>
            <w:vAlign w:val="center"/>
          </w:tcPr>
          <w:p w:rsidR="00337376" w:rsidRPr="00382A62" w:rsidRDefault="00E1182D" w:rsidP="004B481A">
            <w:pPr>
              <w:pStyle w:val="a2"/>
              <w:wordWrap w:val="0"/>
              <w:spacing w:before="156" w:after="156"/>
              <w:ind w:right="480" w:firstLineChars="650" w:firstLine="1560"/>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hint="eastAsia"/>
                      </w:rPr>
                      <m:t>i</m:t>
                    </m:r>
                    <m:r>
                      <w:rPr>
                        <w:rFonts w:ascii="Cambria Math" w:hAnsi="Cambria Math"/>
                      </w:rPr>
                      <m:t>|i</m:t>
                    </m:r>
                  </m:sub>
                </m:sSub>
                <m:r>
                  <w:rPr>
                    <w:rFonts w:ascii="Cambria Math" w:hAnsi="Cambria Math"/>
                  </w:rPr>
                  <m:t>=0</m:t>
                </m:r>
              </m:oMath>
            </m:oMathPara>
          </w:p>
        </w:tc>
        <w:tc>
          <w:tcPr>
            <w:tcW w:w="2097" w:type="dxa"/>
            <w:gridSpan w:val="2"/>
            <w:vAlign w:val="center"/>
          </w:tcPr>
          <w:p w:rsidR="00337376" w:rsidRDefault="00DA636F" w:rsidP="00E96574">
            <w:pPr>
              <w:autoSpaceDE w:val="0"/>
              <w:autoSpaceDN w:val="0"/>
              <w:adjustRightInd w:val="0"/>
              <w:spacing w:line="360" w:lineRule="auto"/>
              <w:jc w:val="right"/>
            </w:pPr>
            <w:r>
              <w:rPr>
                <w:rFonts w:hint="eastAsia"/>
              </w:rPr>
              <w:t>(4-3</w:t>
            </w:r>
            <w:r w:rsidR="00337376">
              <w:rPr>
                <w:rFonts w:hint="eastAsia"/>
              </w:rPr>
              <w:t>)</w:t>
            </w:r>
          </w:p>
        </w:tc>
      </w:tr>
    </w:tbl>
    <w:p w:rsidR="004B481A" w:rsidRDefault="004D6870" w:rsidP="004D6870">
      <w:pPr>
        <w:pStyle w:val="a2"/>
        <w:spacing w:before="156" w:after="156"/>
        <w:ind w:firstLineChars="0" w:firstLine="0"/>
      </w:pPr>
      <w:r>
        <w:rPr>
          <w:rFonts w:hint="eastAsia"/>
        </w:rPr>
        <w:t>接着通过对称条件概率来定义联合概率</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Pr>
          <w:rFonts w:hint="eastAsia"/>
        </w:rPr>
        <w:t>：</w:t>
      </w:r>
    </w:p>
    <w:tbl>
      <w:tblPr>
        <w:tblStyle w:val="af0"/>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8"/>
        <w:gridCol w:w="2097"/>
      </w:tblGrid>
      <w:tr w:rsidR="004D6870" w:rsidTr="003202C6">
        <w:tc>
          <w:tcPr>
            <w:tcW w:w="5108" w:type="dxa"/>
            <w:vAlign w:val="center"/>
          </w:tcPr>
          <w:p w:rsidR="004D6870" w:rsidRPr="00382A62" w:rsidRDefault="00E1182D" w:rsidP="003202C6">
            <w:pPr>
              <w:pStyle w:val="a2"/>
              <w:wordWrap w:val="0"/>
              <w:spacing w:before="156" w:after="156"/>
              <w:ind w:right="480" w:firstLineChars="650" w:firstLine="1560"/>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i|j</m:t>
                        </m:r>
                      </m:sub>
                    </m:sSub>
                  </m:num>
                  <m:den>
                    <m:r>
                      <w:rPr>
                        <w:rFonts w:ascii="Cambria Math" w:hAnsi="Cambria Math"/>
                      </w:rPr>
                      <m:t>2</m:t>
                    </m:r>
                    <m:r>
                      <w:rPr>
                        <w:rFonts w:ascii="Cambria Math" w:hAnsi="Cambria Math" w:hint="eastAsia"/>
                      </w:rPr>
                      <m:t>N</m:t>
                    </m:r>
                  </m:den>
                </m:f>
                <m:r>
                  <w:rPr>
                    <w:rFonts w:ascii="Cambria Math" w:hAnsi="Cambria Math"/>
                  </w:rPr>
                  <m:t xml:space="preserve"> </m:t>
                </m:r>
              </m:oMath>
            </m:oMathPara>
          </w:p>
        </w:tc>
        <w:tc>
          <w:tcPr>
            <w:tcW w:w="2097" w:type="dxa"/>
            <w:vAlign w:val="center"/>
          </w:tcPr>
          <w:p w:rsidR="004D6870" w:rsidRDefault="004D6870" w:rsidP="003202C6">
            <w:pPr>
              <w:autoSpaceDE w:val="0"/>
              <w:autoSpaceDN w:val="0"/>
              <w:adjustRightInd w:val="0"/>
              <w:spacing w:line="360" w:lineRule="auto"/>
              <w:jc w:val="right"/>
            </w:pPr>
            <w:r>
              <w:rPr>
                <w:rFonts w:hint="eastAsia"/>
              </w:rPr>
              <w:t>(4-3)</w:t>
            </w:r>
          </w:p>
        </w:tc>
      </w:tr>
    </w:tbl>
    <w:p w:rsidR="0078200A" w:rsidRDefault="0078200A" w:rsidP="0078200A">
      <w:pPr>
        <w:pStyle w:val="a2"/>
        <w:spacing w:before="156" w:after="156"/>
        <w:ind w:firstLineChars="0" w:firstLine="0"/>
      </w:pPr>
      <w:r>
        <w:rPr>
          <w:rFonts w:hint="eastAsia"/>
        </w:rPr>
        <w:t>其中</w:t>
      </w:r>
      <m:oMath>
        <m:r>
          <w:rPr>
            <w:rFonts w:ascii="Cambria Math" w:hAnsi="Cambria Math" w:hint="eastAsia"/>
          </w:rPr>
          <m:t>N</m:t>
        </m:r>
      </m:oMath>
      <w:r>
        <w:rPr>
          <w:rFonts w:hint="eastAsia"/>
        </w:rPr>
        <w:t>表示输入数据</w:t>
      </w:r>
      <m:oMath>
        <m:r>
          <m:rPr>
            <m:sty m:val="p"/>
          </m:rPr>
          <w:rPr>
            <w:rFonts w:ascii="Cambria Math" w:hAnsi="Cambria Math" w:hint="eastAsia"/>
          </w:rPr>
          <m:t>X</m:t>
        </m:r>
      </m:oMath>
      <w:r>
        <w:rPr>
          <w:rFonts w:hint="eastAsia"/>
        </w:rPr>
        <w:t>中的样本数量。</w:t>
      </w:r>
      <w:r w:rsidR="007E5A6F" w:rsidRPr="007E5A6F">
        <w:rPr>
          <w:rFonts w:hint="eastAsia"/>
        </w:rPr>
        <w:t>令</w:t>
      </w:r>
      <m:oMath>
        <m:sSub>
          <m:sSubPr>
            <m:ctrlPr>
              <w:rPr>
                <w:rFonts w:ascii="Cambria Math" w:hAnsi="Cambria Math"/>
              </w:rPr>
            </m:ctrlPr>
          </m:sSubPr>
          <m:e>
            <m:r>
              <w:rPr>
                <w:rFonts w:ascii="Cambria Math" w:hAnsi="Cambria Math" w:hint="eastAsia"/>
              </w:rPr>
              <m:t>p</m:t>
            </m:r>
          </m:e>
          <m:sub>
            <m:r>
              <w:rPr>
                <w:rFonts w:ascii="Cambria Math" w:hAnsi="Cambria Math" w:hint="eastAsia"/>
              </w:rPr>
              <m:t>i</m:t>
            </m:r>
          </m:sub>
        </m:sSub>
      </m:oMath>
      <w:r w:rsidR="007E5A6F" w:rsidRPr="007E5A6F">
        <w:rPr>
          <w:rFonts w:hint="eastAsia"/>
        </w:rPr>
        <w:t>表示给定数据点</w:t>
      </w:r>
      <m:oMath>
        <m:sSub>
          <m:sSubPr>
            <m:ctrlPr>
              <w:rPr>
                <w:rFonts w:ascii="Cambria Math" w:hAnsi="Cambria Math"/>
                <w:i/>
              </w:rPr>
            </m:ctrlPr>
          </m:sSubPr>
          <m:e>
            <m:r>
              <w:rPr>
                <w:rFonts w:ascii="Cambria Math" w:hAnsi="Cambria Math"/>
              </w:rPr>
              <m:t>x</m:t>
            </m:r>
          </m:e>
          <m:sub>
            <m:r>
              <w:rPr>
                <w:rFonts w:ascii="Cambria Math" w:hAnsi="Cambria Math" w:hint="eastAsia"/>
              </w:rPr>
              <m:t>i</m:t>
            </m:r>
          </m:sub>
        </m:sSub>
      </m:oMath>
      <w:r w:rsidR="007E5A6F" w:rsidRPr="007E5A6F">
        <w:rPr>
          <w:rFonts w:hint="eastAsia"/>
        </w:rPr>
        <w:t>的所有其他数据点的条件概率分布</w:t>
      </w:r>
      <w:r w:rsidR="007E5A6F">
        <w:rPr>
          <w:rFonts w:hint="eastAsia"/>
        </w:rPr>
        <w:t>，该分布的困惑度为：</w:t>
      </w:r>
    </w:p>
    <w:tbl>
      <w:tblPr>
        <w:tblStyle w:val="af0"/>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8"/>
        <w:gridCol w:w="2097"/>
      </w:tblGrid>
      <w:tr w:rsidR="007E5A6F" w:rsidTr="003202C6">
        <w:tc>
          <w:tcPr>
            <w:tcW w:w="5108" w:type="dxa"/>
            <w:vAlign w:val="center"/>
          </w:tcPr>
          <w:p w:rsidR="007E5A6F" w:rsidRPr="00382A62" w:rsidRDefault="007E5A6F" w:rsidP="003202C6">
            <w:pPr>
              <w:pStyle w:val="a2"/>
              <w:wordWrap w:val="0"/>
              <w:spacing w:before="156" w:after="156"/>
              <w:ind w:right="480" w:firstLineChars="650" w:firstLine="1560"/>
              <w:rPr>
                <w:rFonts w:ascii="Cambria Math" w:hAnsi="Cambria Math"/>
              </w:rPr>
            </w:pPr>
            <m:oMathPara>
              <m:oMath>
                <m:r>
                  <w:rPr>
                    <w:rFonts w:ascii="Cambria Math" w:hAnsi="Cambria Math"/>
                  </w:rPr>
                  <m:t>Perplexity</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hint="eastAsia"/>
                          </w:rPr>
                          <m:t>i</m:t>
                        </m:r>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H(</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up>
                </m:sSup>
              </m:oMath>
            </m:oMathPara>
          </w:p>
        </w:tc>
        <w:tc>
          <w:tcPr>
            <w:tcW w:w="2097" w:type="dxa"/>
            <w:vAlign w:val="center"/>
          </w:tcPr>
          <w:p w:rsidR="007E5A6F" w:rsidRDefault="007E5A6F" w:rsidP="003202C6">
            <w:pPr>
              <w:autoSpaceDE w:val="0"/>
              <w:autoSpaceDN w:val="0"/>
              <w:adjustRightInd w:val="0"/>
              <w:spacing w:line="360" w:lineRule="auto"/>
              <w:jc w:val="right"/>
            </w:pPr>
            <w:r>
              <w:rPr>
                <w:rFonts w:hint="eastAsia"/>
              </w:rPr>
              <w:t>(4-3)</w:t>
            </w:r>
          </w:p>
        </w:tc>
      </w:tr>
    </w:tbl>
    <w:p w:rsidR="007E5A6F" w:rsidRDefault="007E5A6F" w:rsidP="007E5A6F">
      <w:pPr>
        <w:pStyle w:val="a2"/>
        <w:spacing w:before="156" w:after="156"/>
        <w:ind w:firstLineChars="0" w:firstLine="0"/>
      </w:pPr>
      <w:r>
        <w:rPr>
          <w:rFonts w:hint="eastAsia"/>
        </w:rPr>
        <w:t>其中</w:t>
      </w:r>
      <m:oMath>
        <m:r>
          <w:rPr>
            <w:rFonts w:ascii="Cambria Math" w:hAnsi="Cambria Math"/>
          </w:rPr>
          <m:t>H(</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hint="eastAsia"/>
        </w:rPr>
        <w:t>的香农信息熵：</w:t>
      </w:r>
    </w:p>
    <w:tbl>
      <w:tblPr>
        <w:tblStyle w:val="af0"/>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8"/>
        <w:gridCol w:w="2097"/>
      </w:tblGrid>
      <w:tr w:rsidR="007E5A6F" w:rsidTr="003202C6">
        <w:tc>
          <w:tcPr>
            <w:tcW w:w="5108" w:type="dxa"/>
            <w:vAlign w:val="center"/>
          </w:tcPr>
          <w:p w:rsidR="007E5A6F" w:rsidRPr="00382A62" w:rsidRDefault="007E5A6F" w:rsidP="007E5A6F">
            <w:pPr>
              <w:pStyle w:val="a2"/>
              <w:wordWrap w:val="0"/>
              <w:spacing w:before="156" w:after="156"/>
              <w:ind w:right="480" w:firstLineChars="650" w:firstLine="1560"/>
              <w:rPr>
                <w:rFonts w:ascii="Cambria Math" w:hAnsi="Cambria Math"/>
              </w:rPr>
            </w:pPr>
            <m:oMathPara>
              <m:oMath>
                <m:r>
                  <w:rPr>
                    <w:rFonts w:ascii="Cambria Math" w:hAnsi="Cambria Math" w:hint="eastAsia"/>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hint="eastAsia"/>
                          </w:rPr>
                          <m:t>i</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p</m:t>
                        </m:r>
                      </m:e>
                      <m:sub>
                        <m:r>
                          <w:rPr>
                            <w:rFonts w:ascii="Cambria Math" w:hAnsi="Cambria Math"/>
                          </w:rPr>
                          <m:t>j|i</m:t>
                        </m:r>
                      </m:sub>
                    </m:sSub>
                  </m:e>
                </m:nary>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j|i</m:t>
                        </m:r>
                      </m:sub>
                    </m:sSub>
                    <m:r>
                      <w:rPr>
                        <w:rFonts w:ascii="Cambria Math" w:hAnsi="Cambria Math"/>
                      </w:rPr>
                      <m:t>)</m:t>
                    </m:r>
                  </m:e>
                </m:func>
              </m:oMath>
            </m:oMathPara>
          </w:p>
        </w:tc>
        <w:tc>
          <w:tcPr>
            <w:tcW w:w="2097" w:type="dxa"/>
            <w:vAlign w:val="center"/>
          </w:tcPr>
          <w:p w:rsidR="007E5A6F" w:rsidRDefault="007E5A6F" w:rsidP="003202C6">
            <w:pPr>
              <w:autoSpaceDE w:val="0"/>
              <w:autoSpaceDN w:val="0"/>
              <w:adjustRightInd w:val="0"/>
              <w:spacing w:line="360" w:lineRule="auto"/>
              <w:jc w:val="right"/>
            </w:pPr>
            <w:r>
              <w:rPr>
                <w:rFonts w:hint="eastAsia"/>
              </w:rPr>
              <w:t>(4-3)</w:t>
            </w:r>
          </w:p>
        </w:tc>
      </w:tr>
    </w:tbl>
    <w:p w:rsidR="008623C2" w:rsidRDefault="00745550" w:rsidP="007E5A6F">
      <w:pPr>
        <w:pStyle w:val="a2"/>
        <w:spacing w:before="156" w:after="156"/>
        <w:ind w:firstLineChars="0" w:firstLine="0"/>
      </w:pPr>
      <w:r>
        <w:rPr>
          <w:rFonts w:hint="eastAsia"/>
        </w:rPr>
        <w:t>困惑度用来衡量数据点</w:t>
      </w:r>
      <m:oMath>
        <m:sSub>
          <m:sSubPr>
            <m:ctrlPr>
              <w:rPr>
                <w:rFonts w:ascii="Cambria Math" w:hAnsi="Cambria Math"/>
              </w:rPr>
            </m:ctrlPr>
          </m:sSubPr>
          <m:e>
            <m:r>
              <w:rPr>
                <w:rFonts w:ascii="Cambria Math" w:hAnsi="Cambria Math" w:hint="eastAsia"/>
              </w:rPr>
              <m:t>X</m:t>
            </m:r>
          </m:e>
          <m:sub>
            <m:r>
              <w:rPr>
                <w:rFonts w:ascii="Cambria Math" w:hAnsi="Cambria Math" w:hint="eastAsia"/>
              </w:rPr>
              <m:t>i</m:t>
            </m:r>
          </m:sub>
        </m:sSub>
      </m:oMath>
      <w:r>
        <w:rPr>
          <w:rFonts w:hint="eastAsia"/>
        </w:rPr>
        <w:t>有效邻居节点的个数</w:t>
      </w:r>
      <w:r w:rsidR="0080229C">
        <w:rPr>
          <w:rFonts w:hint="eastAsia"/>
        </w:rPr>
        <w:t>，</w:t>
      </w:r>
      <w:r w:rsidR="00086444">
        <w:rPr>
          <w:rFonts w:hint="eastAsia"/>
        </w:rPr>
        <w:t>t-SNE</w:t>
      </w:r>
      <w:r w:rsidR="00086444">
        <w:rPr>
          <w:rFonts w:hint="eastAsia"/>
        </w:rPr>
        <w:t>会在</w:t>
      </w:r>
      <m:oMath>
        <m:sSub>
          <m:sSubPr>
            <m:ctrlPr>
              <w:rPr>
                <w:rFonts w:ascii="Cambria Math" w:hAnsi="Cambria Math"/>
              </w:rPr>
            </m:ctrlPr>
          </m:sSubPr>
          <m:e>
            <m:r>
              <w:rPr>
                <w:rFonts w:ascii="Cambria Math" w:hAnsi="Cambria Math"/>
              </w:rPr>
              <m:t>σ</m:t>
            </m:r>
          </m:e>
          <m:sub>
            <m:r>
              <w:rPr>
                <w:rFonts w:ascii="Cambria Math" w:hAnsi="Cambria Math" w:hint="eastAsia"/>
              </w:rPr>
              <m:t>i</m:t>
            </m:r>
          </m:sub>
        </m:sSub>
      </m:oMath>
      <w:r w:rsidR="00086444">
        <w:rPr>
          <w:rFonts w:hint="eastAsia"/>
        </w:rPr>
        <w:t>之上执行一个二分搜索</w:t>
      </w:r>
      <w:r w:rsidR="002C75E7">
        <w:rPr>
          <w:rFonts w:hint="eastAsia"/>
        </w:rPr>
        <w:t>，以便为每个点得到一个固定的困惑度。</w:t>
      </w:r>
    </w:p>
    <w:p w:rsidR="008623C2" w:rsidRDefault="008623C2" w:rsidP="00372EDC">
      <w:pPr>
        <w:pStyle w:val="a2"/>
        <w:spacing w:before="156" w:after="156"/>
        <w:ind w:firstLine="480"/>
      </w:pPr>
      <w:r>
        <w:rPr>
          <w:rFonts w:hint="eastAsia"/>
        </w:rPr>
        <w:t>为了将</w:t>
      </w:r>
      <m:oMath>
        <m:r>
          <m:rPr>
            <m:sty m:val="p"/>
          </m:rPr>
          <w:rPr>
            <w:rFonts w:ascii="Cambria Math" w:hAnsi="Cambria Math" w:hint="eastAsia"/>
          </w:rPr>
          <m:t>X</m:t>
        </m:r>
      </m:oMath>
      <w:r>
        <w:rPr>
          <w:rFonts w:hint="eastAsia"/>
        </w:rPr>
        <w:t>中的数据点嵌入到低维的空间中</w:t>
      </w:r>
      <w:r w:rsidR="003202C6">
        <w:rPr>
          <w:rFonts w:hint="eastAsia"/>
        </w:rPr>
        <w:t>，</w:t>
      </w:r>
      <w:r w:rsidR="00372EDC">
        <w:rPr>
          <w:rFonts w:hint="eastAsia"/>
        </w:rPr>
        <w:t>t-SNE</w:t>
      </w:r>
      <w:r w:rsidR="00372EDC">
        <w:rPr>
          <w:rFonts w:hint="eastAsia"/>
        </w:rPr>
        <w:t>会尝试最小化高斯分布模型中的数据点与服从</w:t>
      </w:r>
      <w:r w:rsidR="00372EDC">
        <w:rPr>
          <w:rFonts w:hint="eastAsia"/>
        </w:rPr>
        <w:t>Student-t</w:t>
      </w:r>
      <w:r w:rsidR="00372EDC">
        <w:rPr>
          <w:rFonts w:hint="eastAsia"/>
        </w:rPr>
        <w:t>分布的数据点之间的</w:t>
      </w:r>
      <w:r w:rsidR="00372EDC" w:rsidRPr="00372EDC">
        <w:t>Kullback-Leibler</w:t>
      </w:r>
      <w:r w:rsidR="00372EDC">
        <w:rPr>
          <w:rFonts w:hint="eastAsia"/>
        </w:rPr>
        <w:t>离散度</w:t>
      </w:r>
      <w:r w:rsidR="001106EE">
        <w:rPr>
          <w:rFonts w:hint="eastAsia"/>
        </w:rPr>
        <w:t>。最小化过程以初始集合</w:t>
      </w:r>
      <w:r w:rsidR="001106EE">
        <w:rPr>
          <w:rFonts w:hint="eastAsia"/>
        </w:rPr>
        <w:t>Y</w:t>
      </w:r>
      <w:r w:rsidR="001106EE">
        <w:rPr>
          <w:rFonts w:hint="eastAsia"/>
        </w:rPr>
        <w:t>开始</w:t>
      </w:r>
      <w:r w:rsidR="0076577E">
        <w:rPr>
          <w:rFonts w:hint="eastAsia"/>
        </w:rPr>
        <w:t>。</w:t>
      </w:r>
      <w:r w:rsidR="0076577E">
        <w:rPr>
          <w:rFonts w:hint="eastAsia"/>
        </w:rPr>
        <w:t>t-SNE</w:t>
      </w:r>
      <w:r w:rsidR="0076577E">
        <w:rPr>
          <w:rFonts w:hint="eastAsia"/>
        </w:rPr>
        <w:t>会在默认情况下创建点作为随机高斯分布点</w:t>
      </w:r>
      <w:r w:rsidR="0078150E">
        <w:rPr>
          <w:rFonts w:hint="eastAsia"/>
        </w:rPr>
        <w:t>，接着会计算</w:t>
      </w:r>
      <w:r w:rsidR="0078150E">
        <w:rPr>
          <w:rFonts w:hint="eastAsia"/>
        </w:rPr>
        <w:t>Y</w:t>
      </w:r>
      <w:r w:rsidR="0078150E">
        <w:rPr>
          <w:rFonts w:hint="eastAsia"/>
        </w:rPr>
        <w:t>中每个点对之间的相似度。点</w:t>
      </w:r>
      <m:oMath>
        <m:sSub>
          <m:sSubPr>
            <m:ctrlPr>
              <w:rPr>
                <w:rFonts w:ascii="Cambria Math" w:hAnsi="Cambria Math"/>
              </w:rPr>
            </m:ctrlPr>
          </m:sSubPr>
          <m:e>
            <m:r>
              <w:rPr>
                <w:rFonts w:ascii="Cambria Math" w:hAnsi="Cambria Math" w:hint="eastAsia"/>
              </w:rPr>
              <m:t>y</m:t>
            </m:r>
          </m:e>
          <m:sub>
            <m:r>
              <w:rPr>
                <w:rFonts w:ascii="Cambria Math" w:hAnsi="Cambria Math" w:hint="eastAsia"/>
              </w:rPr>
              <m:t>i</m:t>
            </m:r>
          </m:sub>
        </m:sSub>
      </m:oMath>
      <w:r w:rsidR="0078150E">
        <w:rPr>
          <w:rFonts w:hint="eastAsia"/>
        </w:rPr>
        <w:t>和</w:t>
      </w:r>
      <m:oMath>
        <m:sSub>
          <m:sSubPr>
            <m:ctrlPr>
              <w:rPr>
                <w:rFonts w:ascii="Cambria Math" w:hAnsi="Cambria Math"/>
              </w:rPr>
            </m:ctrlPr>
          </m:sSubPr>
          <m:e>
            <m:r>
              <w:rPr>
                <w:rFonts w:ascii="Cambria Math" w:hAnsi="Cambria Math" w:hint="eastAsia"/>
              </w:rPr>
              <m:t>y</m:t>
            </m:r>
          </m:e>
          <m:sub>
            <m:r>
              <w:rPr>
                <w:rFonts w:ascii="Cambria Math" w:hAnsi="Cambria Math" w:hint="eastAsia"/>
              </w:rPr>
              <m:t>j</m:t>
            </m:r>
          </m:sub>
        </m:sSub>
      </m:oMath>
      <w:r w:rsidR="0078150E">
        <w:rPr>
          <w:rFonts w:hint="eastAsia"/>
        </w:rPr>
        <w:t>之间的距离分布的概率模型</w:t>
      </w:r>
      <m:oMath>
        <m:sSub>
          <m:sSubPr>
            <m:ctrlPr>
              <w:rPr>
                <w:rFonts w:ascii="Cambria Math" w:hAnsi="Cambria Math"/>
              </w:rPr>
            </m:ctrlPr>
          </m:sSubPr>
          <m:e>
            <m:r>
              <w:rPr>
                <w:rFonts w:ascii="Cambria Math" w:hAnsi="Cambria Math" w:hint="eastAsia"/>
              </w:rPr>
              <m:t>q</m:t>
            </m:r>
          </m:e>
          <m:sub>
            <m:r>
              <w:rPr>
                <w:rFonts w:ascii="Cambria Math" w:hAnsi="Cambria Math" w:hint="eastAsia"/>
              </w:rPr>
              <m:t>ij</m:t>
            </m:r>
          </m:sub>
        </m:sSub>
      </m:oMath>
      <w:r w:rsidR="0078150E">
        <w:rPr>
          <w:rFonts w:hint="eastAsia"/>
        </w:rPr>
        <w:t>计算如下：</w:t>
      </w:r>
    </w:p>
    <w:tbl>
      <w:tblPr>
        <w:tblStyle w:val="af0"/>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
        <w:gridCol w:w="5108"/>
        <w:gridCol w:w="674"/>
        <w:gridCol w:w="1423"/>
      </w:tblGrid>
      <w:tr w:rsidR="00357986" w:rsidTr="00E771CC">
        <w:tc>
          <w:tcPr>
            <w:tcW w:w="6490" w:type="dxa"/>
            <w:gridSpan w:val="3"/>
            <w:vAlign w:val="center"/>
          </w:tcPr>
          <w:p w:rsidR="00357986" w:rsidRPr="007A7CA2" w:rsidRDefault="00E1182D" w:rsidP="00FD0B54">
            <w:pPr>
              <w:pStyle w:val="a2"/>
              <w:wordWrap w:val="0"/>
              <w:spacing w:before="156" w:after="156"/>
              <w:ind w:right="480" w:firstLineChars="850" w:firstLine="2040"/>
              <w:rPr>
                <w:rFonts w:ascii="Cambria Math" w:hAnsi="Cambria Math"/>
                <w:szCs w:val="28"/>
              </w:rPr>
            </w:pPr>
            <m:oMathPara>
              <m:oMath>
                <m:sSub>
                  <m:sSubPr>
                    <m:ctrlPr>
                      <w:rPr>
                        <w:rFonts w:ascii="Cambria Math" w:hAnsi="Cambria Math"/>
                        <w:i/>
                        <w:szCs w:val="28"/>
                      </w:rPr>
                    </m:ctrlPr>
                  </m:sSubPr>
                  <m:e>
                    <m:r>
                      <w:rPr>
                        <w:rFonts w:ascii="Cambria Math" w:hAnsi="Cambria Math"/>
                        <w:szCs w:val="28"/>
                      </w:rPr>
                      <m:t>q</m:t>
                    </m:r>
                  </m:e>
                  <m:sub>
                    <m:r>
                      <w:rPr>
                        <w:rFonts w:ascii="Cambria Math" w:hAnsi="Cambria Math"/>
                        <w:szCs w:val="28"/>
                      </w:rPr>
                      <m:t>ij</m:t>
                    </m:r>
                  </m:sub>
                </m:sSub>
                <m:r>
                  <w:rPr>
                    <w:rFonts w:ascii="Cambria Math" w:hAnsi="Cambria Math"/>
                    <w:szCs w:val="28"/>
                  </w:rPr>
                  <m:t xml:space="preserve">= </m:t>
                </m:r>
                <m:f>
                  <m:fPr>
                    <m:ctrlPr>
                      <w:rPr>
                        <w:rFonts w:ascii="Cambria Math" w:hAnsi="Cambria Math"/>
                        <w:i/>
                        <w:szCs w:val="28"/>
                      </w:rPr>
                    </m:ctrlPr>
                  </m:fPr>
                  <m:num>
                    <m:sSup>
                      <m:sSupPr>
                        <m:ctrlPr>
                          <w:rPr>
                            <w:rFonts w:ascii="Cambria Math" w:hAnsi="Cambria Math"/>
                            <w:i/>
                            <w:szCs w:val="28"/>
                          </w:rPr>
                        </m:ctrlPr>
                      </m:sSupPr>
                      <m:e>
                        <m:r>
                          <w:rPr>
                            <w:rFonts w:ascii="Cambria Math" w:hAnsi="Cambria Math"/>
                            <w:szCs w:val="28"/>
                          </w:rPr>
                          <m:t xml:space="preserve">(1+ </m:t>
                        </m:r>
                        <m:sSup>
                          <m:sSupPr>
                            <m:ctrlPr>
                              <w:rPr>
                                <w:rFonts w:ascii="Cambria Math" w:hAnsi="Cambria Math"/>
                                <w:i/>
                                <w:szCs w:val="28"/>
                              </w:rPr>
                            </m:ctrlPr>
                          </m:sSupPr>
                          <m:e>
                            <m:d>
                              <m:dPr>
                                <m:begChr m:val="‖"/>
                                <m:endChr m:val="‖"/>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i</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j</m:t>
                                    </m:r>
                                  </m:sub>
                                </m:sSub>
                              </m:e>
                            </m:d>
                          </m:e>
                          <m:sup>
                            <m:r>
                              <w:rPr>
                                <w:rFonts w:ascii="Cambria Math" w:hAnsi="Cambria Math"/>
                                <w:szCs w:val="28"/>
                              </w:rPr>
                              <m:t>2</m:t>
                            </m:r>
                          </m:sup>
                        </m:sSup>
                        <m:r>
                          <w:rPr>
                            <w:rFonts w:ascii="Cambria Math" w:hAnsi="Cambria Math"/>
                            <w:szCs w:val="28"/>
                          </w:rPr>
                          <m:t>)</m:t>
                        </m:r>
                      </m:e>
                      <m:sup>
                        <m:r>
                          <w:rPr>
                            <w:rFonts w:ascii="Cambria Math" w:hAnsi="Cambria Math"/>
                            <w:szCs w:val="28"/>
                          </w:rPr>
                          <m:t>-1</m:t>
                        </m:r>
                      </m:sup>
                    </m:sSup>
                  </m:num>
                  <m:den>
                    <m:nary>
                      <m:naryPr>
                        <m:chr m:val="∑"/>
                        <m:limLoc m:val="subSup"/>
                        <m:supHide m:val="1"/>
                        <m:ctrlPr>
                          <w:rPr>
                            <w:rFonts w:ascii="Cambria Math" w:hAnsi="Cambria Math"/>
                            <w:i/>
                            <w:szCs w:val="28"/>
                          </w:rPr>
                        </m:ctrlPr>
                      </m:naryPr>
                      <m:sub>
                        <m:r>
                          <w:rPr>
                            <w:rFonts w:ascii="Cambria Math" w:hAnsi="Cambria Math"/>
                            <w:szCs w:val="28"/>
                          </w:rPr>
                          <m:t>k≠l</m:t>
                        </m:r>
                      </m:sub>
                      <m:sup/>
                      <m:e>
                        <m:sSup>
                          <m:sSupPr>
                            <m:ctrlPr>
                              <w:rPr>
                                <w:rFonts w:ascii="Cambria Math" w:hAnsi="Cambria Math"/>
                                <w:i/>
                                <w:szCs w:val="28"/>
                              </w:rPr>
                            </m:ctrlPr>
                          </m:sSupPr>
                          <m:e>
                            <m:r>
                              <w:rPr>
                                <w:rFonts w:ascii="Cambria Math" w:hAnsi="Cambria Math"/>
                                <w:szCs w:val="28"/>
                              </w:rPr>
                              <m:t xml:space="preserve">(1+ </m:t>
                            </m:r>
                            <m:sSup>
                              <m:sSupPr>
                                <m:ctrlPr>
                                  <w:rPr>
                                    <w:rFonts w:ascii="Cambria Math" w:hAnsi="Cambria Math"/>
                                    <w:i/>
                                    <w:szCs w:val="28"/>
                                  </w:rPr>
                                </m:ctrlPr>
                              </m:sSupPr>
                              <m:e>
                                <m:d>
                                  <m:dPr>
                                    <m:begChr m:val="‖"/>
                                    <m:endChr m:val="‖"/>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k</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l</m:t>
                                        </m:r>
                                      </m:sub>
                                    </m:sSub>
                                  </m:e>
                                </m:d>
                              </m:e>
                              <m:sup>
                                <m:r>
                                  <w:rPr>
                                    <w:rFonts w:ascii="Cambria Math" w:hAnsi="Cambria Math"/>
                                    <w:szCs w:val="28"/>
                                  </w:rPr>
                                  <m:t>2</m:t>
                                </m:r>
                              </m:sup>
                            </m:sSup>
                            <m:r>
                              <w:rPr>
                                <w:rFonts w:ascii="Cambria Math" w:hAnsi="Cambria Math"/>
                                <w:szCs w:val="28"/>
                              </w:rPr>
                              <m:t>)</m:t>
                            </m:r>
                          </m:e>
                          <m:sup>
                            <m:r>
                              <w:rPr>
                                <w:rFonts w:ascii="Cambria Math" w:hAnsi="Cambria Math"/>
                                <w:szCs w:val="28"/>
                              </w:rPr>
                              <m:t>-1</m:t>
                            </m:r>
                          </m:sup>
                        </m:sSup>
                      </m:e>
                    </m:nary>
                  </m:den>
                </m:f>
              </m:oMath>
            </m:oMathPara>
          </w:p>
        </w:tc>
        <w:tc>
          <w:tcPr>
            <w:tcW w:w="1423" w:type="dxa"/>
            <w:vAlign w:val="center"/>
          </w:tcPr>
          <w:p w:rsidR="00357986" w:rsidRDefault="00357986" w:rsidP="00FD0B54">
            <w:pPr>
              <w:autoSpaceDE w:val="0"/>
              <w:autoSpaceDN w:val="0"/>
              <w:adjustRightInd w:val="0"/>
              <w:spacing w:line="360" w:lineRule="auto"/>
              <w:jc w:val="right"/>
            </w:pPr>
            <w:r>
              <w:rPr>
                <w:rFonts w:hint="eastAsia"/>
              </w:rPr>
              <w:t>(4-6)</w:t>
            </w:r>
          </w:p>
        </w:tc>
      </w:tr>
      <w:tr w:rsidR="00E771CC" w:rsidTr="00E771CC">
        <w:trPr>
          <w:gridBefore w:val="1"/>
          <w:wBefore w:w="708" w:type="dxa"/>
        </w:trPr>
        <w:tc>
          <w:tcPr>
            <w:tcW w:w="5108" w:type="dxa"/>
            <w:vAlign w:val="center"/>
          </w:tcPr>
          <w:p w:rsidR="00E771CC" w:rsidRPr="00382A62" w:rsidRDefault="00E1182D" w:rsidP="00FD0B54">
            <w:pPr>
              <w:pStyle w:val="a2"/>
              <w:wordWrap w:val="0"/>
              <w:spacing w:before="156" w:after="156"/>
              <w:ind w:right="480" w:firstLineChars="650" w:firstLine="1560"/>
              <w:rPr>
                <w:rFonts w:ascii="Cambria Math" w:hAnsi="Cambria Math"/>
              </w:rPr>
            </w:pPr>
            <m:oMathPara>
              <m:oMath>
                <m:sSub>
                  <m:sSubPr>
                    <m:ctrlPr>
                      <w:rPr>
                        <w:rFonts w:ascii="Cambria Math" w:hAnsi="Cambria Math"/>
                        <w:i/>
                      </w:rPr>
                    </m:ctrlPr>
                  </m:sSubPr>
                  <m:e>
                    <m:r>
                      <w:rPr>
                        <w:rFonts w:ascii="Cambria Math" w:hAnsi="Cambria Math" w:hint="eastAsia"/>
                      </w:rPr>
                      <m:t>q</m:t>
                    </m:r>
                  </m:e>
                  <m:sub>
                    <m:r>
                      <w:rPr>
                        <w:rFonts w:ascii="Cambria Math" w:hAnsi="Cambria Math" w:hint="eastAsia"/>
                      </w:rPr>
                      <m:t>i</m:t>
                    </m:r>
                    <m:r>
                      <w:rPr>
                        <w:rFonts w:ascii="Cambria Math" w:hAnsi="Cambria Math"/>
                      </w:rPr>
                      <m:t>|i</m:t>
                    </m:r>
                  </m:sub>
                </m:sSub>
                <m:r>
                  <w:rPr>
                    <w:rFonts w:ascii="Cambria Math" w:hAnsi="Cambria Math"/>
                  </w:rPr>
                  <m:t>=0</m:t>
                </m:r>
              </m:oMath>
            </m:oMathPara>
          </w:p>
        </w:tc>
        <w:tc>
          <w:tcPr>
            <w:tcW w:w="2097" w:type="dxa"/>
            <w:gridSpan w:val="2"/>
            <w:vAlign w:val="center"/>
          </w:tcPr>
          <w:p w:rsidR="00E771CC" w:rsidRDefault="00E771CC" w:rsidP="00FD0B54">
            <w:pPr>
              <w:autoSpaceDE w:val="0"/>
              <w:autoSpaceDN w:val="0"/>
              <w:adjustRightInd w:val="0"/>
              <w:spacing w:line="360" w:lineRule="auto"/>
              <w:jc w:val="right"/>
            </w:pPr>
            <w:r>
              <w:rPr>
                <w:rFonts w:hint="eastAsia"/>
              </w:rPr>
              <w:t>(4-3)</w:t>
            </w:r>
          </w:p>
        </w:tc>
      </w:tr>
    </w:tbl>
    <w:p w:rsidR="00E771CC" w:rsidRDefault="006C6142" w:rsidP="006C6142">
      <w:pPr>
        <w:autoSpaceDE w:val="0"/>
        <w:autoSpaceDN w:val="0"/>
        <w:adjustRightInd w:val="0"/>
        <w:spacing w:line="360" w:lineRule="auto"/>
        <w:jc w:val="left"/>
      </w:pPr>
      <w:r>
        <w:rPr>
          <w:rFonts w:hint="eastAsia"/>
        </w:rPr>
        <w:t>联合分布</w:t>
      </w:r>
      <w:r>
        <w:rPr>
          <w:rFonts w:hint="eastAsia"/>
        </w:rPr>
        <w:t>P</w:t>
      </w:r>
      <w:r>
        <w:rPr>
          <w:rFonts w:hint="eastAsia"/>
        </w:rPr>
        <w:t>和</w:t>
      </w:r>
      <w:r>
        <w:rPr>
          <w:rFonts w:hint="eastAsia"/>
        </w:rPr>
        <w:t>Q</w:t>
      </w:r>
      <w:r>
        <w:rPr>
          <w:rFonts w:hint="eastAsia"/>
        </w:rPr>
        <w:t>之间的</w:t>
      </w:r>
      <w:r w:rsidRPr="00372EDC">
        <w:t>Kullback-Leibler</w:t>
      </w:r>
      <w:r>
        <w:rPr>
          <w:rFonts w:hint="eastAsia"/>
        </w:rPr>
        <w:t>离散度</w:t>
      </w:r>
      <w:r w:rsidR="005A73EE">
        <w:rPr>
          <w:rFonts w:hint="eastAsia"/>
        </w:rPr>
        <w:t>定义如下：</w:t>
      </w:r>
    </w:p>
    <w:tbl>
      <w:tblPr>
        <w:tblStyle w:val="af0"/>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0"/>
        <w:gridCol w:w="1423"/>
      </w:tblGrid>
      <w:tr w:rsidR="005A73EE" w:rsidTr="00FD0B54">
        <w:tc>
          <w:tcPr>
            <w:tcW w:w="6490" w:type="dxa"/>
            <w:vAlign w:val="center"/>
          </w:tcPr>
          <w:p w:rsidR="005A73EE" w:rsidRPr="007A39D6" w:rsidRDefault="00B8739D" w:rsidP="005A73EE">
            <w:pPr>
              <w:autoSpaceDE w:val="0"/>
              <w:autoSpaceDN w:val="0"/>
              <w:adjustRightInd w:val="0"/>
              <w:spacing w:line="360" w:lineRule="auto"/>
              <w:jc w:val="left"/>
            </w:pPr>
            <m:oMathPara>
              <m:oMath>
                <m:r>
                  <w:rPr>
                    <w:rFonts w:ascii="Cambria Math" w:hAnsi="Cambria Math" w:hint="eastAsia"/>
                  </w:rPr>
                  <m:t>C=</m:t>
                </m:r>
                <m:r>
                  <w:rPr>
                    <w:rFonts w:ascii="Cambria Math" w:hAnsi="Cambria Math"/>
                  </w:rPr>
                  <m:t>KL(P|</m:t>
                </m:r>
                <m:d>
                  <m:dPr>
                    <m:begChr m:val="|"/>
                    <m:ctrlPr>
                      <w:rPr>
                        <w:rFonts w:ascii="Cambria Math" w:hAnsi="Cambria Math"/>
                        <w:i/>
                      </w:rPr>
                    </m:ctrlPr>
                  </m:dPr>
                  <m:e>
                    <m:r>
                      <w:rPr>
                        <w:rFonts w:ascii="Cambria Math" w:hAnsi="Cambria Math"/>
                      </w:rPr>
                      <m:t>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log</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num>
                      <m:den>
                        <m:sSub>
                          <m:sSubPr>
                            <m:ctrlPr>
                              <w:rPr>
                                <w:rFonts w:ascii="Cambria Math" w:hAnsi="Cambria Math"/>
                                <w:i/>
                              </w:rPr>
                            </m:ctrlPr>
                          </m:sSubPr>
                          <m:e>
                            <m:r>
                              <w:rPr>
                                <w:rFonts w:ascii="Cambria Math" w:hAnsi="Cambria Math"/>
                              </w:rPr>
                              <m:t>q</m:t>
                            </m:r>
                          </m:e>
                          <m:sub>
                            <m:r>
                              <w:rPr>
                                <w:rFonts w:ascii="Cambria Math" w:hAnsi="Cambria Math"/>
                              </w:rPr>
                              <m:t>ij</m:t>
                            </m:r>
                          </m:sub>
                        </m:sSub>
                      </m:den>
                    </m:f>
                  </m:e>
                </m:nary>
              </m:oMath>
            </m:oMathPara>
          </w:p>
        </w:tc>
        <w:tc>
          <w:tcPr>
            <w:tcW w:w="1423" w:type="dxa"/>
            <w:vAlign w:val="center"/>
          </w:tcPr>
          <w:p w:rsidR="005A73EE" w:rsidRDefault="005A73EE" w:rsidP="00FD0B54">
            <w:pPr>
              <w:autoSpaceDE w:val="0"/>
              <w:autoSpaceDN w:val="0"/>
              <w:adjustRightInd w:val="0"/>
              <w:spacing w:line="360" w:lineRule="auto"/>
              <w:jc w:val="right"/>
            </w:pPr>
            <w:r>
              <w:rPr>
                <w:rFonts w:hint="eastAsia"/>
              </w:rPr>
              <w:t>(4-7)</w:t>
            </w:r>
          </w:p>
        </w:tc>
      </w:tr>
    </w:tbl>
    <w:p w:rsidR="005A73EE" w:rsidRDefault="00085584" w:rsidP="006C6142">
      <w:pPr>
        <w:autoSpaceDE w:val="0"/>
        <w:autoSpaceDN w:val="0"/>
        <w:adjustRightInd w:val="0"/>
        <w:spacing w:line="360" w:lineRule="auto"/>
        <w:jc w:val="left"/>
      </w:pPr>
      <w:r>
        <w:rPr>
          <w:rFonts w:hint="eastAsia"/>
        </w:rPr>
        <w:t>为了最小化</w:t>
      </w:r>
      <w:r w:rsidRPr="00372EDC">
        <w:t>Kullback-Leibler</w:t>
      </w:r>
      <w:r>
        <w:rPr>
          <w:rFonts w:hint="eastAsia"/>
        </w:rPr>
        <w:t>离散度</w:t>
      </w:r>
      <w:r w:rsidR="00BC6EE9">
        <w:rPr>
          <w:rFonts w:hint="eastAsia"/>
        </w:rPr>
        <w:t>，一般使用梯度下降的方法，</w:t>
      </w:r>
      <w:r w:rsidR="00B8739D">
        <w:rPr>
          <w:rFonts w:hint="eastAsia"/>
        </w:rPr>
        <w:t>每个</w:t>
      </w:r>
      <w:r w:rsidR="00B8739D">
        <w:rPr>
          <w:rFonts w:hint="eastAsia"/>
        </w:rPr>
        <w:t>Y</w:t>
      </w:r>
      <w:r w:rsidR="00B8739D">
        <w:rPr>
          <w:rFonts w:hint="eastAsia"/>
        </w:rPr>
        <w:t>中的点梯度值对应的离散度是：</w:t>
      </w:r>
    </w:p>
    <w:tbl>
      <w:tblPr>
        <w:tblStyle w:val="af0"/>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0"/>
        <w:gridCol w:w="1423"/>
      </w:tblGrid>
      <w:tr w:rsidR="00B8739D" w:rsidTr="00FD0B54">
        <w:tc>
          <w:tcPr>
            <w:tcW w:w="6490" w:type="dxa"/>
            <w:vAlign w:val="center"/>
          </w:tcPr>
          <w:p w:rsidR="00B8739D" w:rsidRPr="007A39D6" w:rsidRDefault="00E1182D" w:rsidP="00FD0B54">
            <w:pPr>
              <w:autoSpaceDE w:val="0"/>
              <w:autoSpaceDN w:val="0"/>
              <w:adjustRightInd w:val="0"/>
              <w:spacing w:line="360" w:lineRule="auto"/>
              <w:ind w:firstLineChars="200" w:firstLine="480"/>
              <w:jc w:val="left"/>
            </w:pPr>
            <m:oMathPara>
              <m:oMath>
                <m:f>
                  <m:fPr>
                    <m:ctrlPr>
                      <w:rPr>
                        <w:rFonts w:ascii="Cambria Math" w:hAnsi="Cambria Math"/>
                      </w:rPr>
                    </m:ctrlPr>
                  </m:fPr>
                  <m:num>
                    <m:r>
                      <w:rPr>
                        <w:rFonts w:ascii="Cambria Math" w:hAnsi="Cambria Math"/>
                      </w:rPr>
                      <m:t>dC</m:t>
                    </m:r>
                  </m:num>
                  <m:den>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den>
                </m:f>
                <m:r>
                  <w:rPr>
                    <w:rFonts w:ascii="Cambria Math" w:hAnsi="Cambria Math"/>
                  </w:rPr>
                  <m:t>=4</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sup>
                        <m:r>
                          <w:rPr>
                            <w:rFonts w:ascii="Cambria Math" w:hAnsi="Cambria Math"/>
                          </w:rPr>
                          <m:t>2</m:t>
                        </m:r>
                      </m:sup>
                    </m:sSup>
                    <m:r>
                      <w:rPr>
                        <w:rFonts w:ascii="Cambria Math" w:hAnsi="Cambria Math"/>
                      </w:rPr>
                      <m:t>)</m:t>
                    </m:r>
                  </m:e>
                  <m:sup>
                    <m:r>
                      <w:rPr>
                        <w:rFonts w:ascii="Cambria Math" w:hAnsi="Cambria Math"/>
                      </w:rPr>
                      <m:t>-1</m:t>
                    </m:r>
                  </m:sup>
                </m:sSup>
              </m:oMath>
            </m:oMathPara>
          </w:p>
        </w:tc>
        <w:tc>
          <w:tcPr>
            <w:tcW w:w="1423" w:type="dxa"/>
            <w:vAlign w:val="center"/>
          </w:tcPr>
          <w:p w:rsidR="00B8739D" w:rsidRDefault="00B8739D" w:rsidP="00FD0B54">
            <w:pPr>
              <w:autoSpaceDE w:val="0"/>
              <w:autoSpaceDN w:val="0"/>
              <w:adjustRightInd w:val="0"/>
              <w:spacing w:line="360" w:lineRule="auto"/>
              <w:jc w:val="right"/>
            </w:pPr>
            <w:r>
              <w:rPr>
                <w:rFonts w:hint="eastAsia"/>
              </w:rPr>
              <w:t>(4-8)</w:t>
            </w:r>
          </w:p>
        </w:tc>
      </w:tr>
    </w:tbl>
    <w:p w:rsidR="00B8739D" w:rsidRDefault="00B8739D" w:rsidP="006C6142">
      <w:pPr>
        <w:autoSpaceDE w:val="0"/>
        <w:autoSpaceDN w:val="0"/>
        <w:adjustRightInd w:val="0"/>
        <w:spacing w:line="360" w:lineRule="auto"/>
        <w:jc w:val="left"/>
      </w:pPr>
      <w:r>
        <w:rPr>
          <w:rFonts w:hint="eastAsia"/>
        </w:rPr>
        <w:t>其中正则化项为：</w:t>
      </w:r>
    </w:p>
    <w:tbl>
      <w:tblPr>
        <w:tblStyle w:val="af0"/>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0"/>
        <w:gridCol w:w="1423"/>
      </w:tblGrid>
      <w:tr w:rsidR="00B8739D" w:rsidTr="00FD0B54">
        <w:tc>
          <w:tcPr>
            <w:tcW w:w="6490" w:type="dxa"/>
            <w:vAlign w:val="center"/>
          </w:tcPr>
          <w:p w:rsidR="00B8739D" w:rsidRPr="007A39D6" w:rsidRDefault="00B8739D" w:rsidP="00B8739D">
            <w:pPr>
              <w:autoSpaceDE w:val="0"/>
              <w:autoSpaceDN w:val="0"/>
              <w:adjustRightInd w:val="0"/>
              <w:spacing w:line="360" w:lineRule="auto"/>
              <w:ind w:firstLineChars="200" w:firstLine="480"/>
              <w:jc w:val="left"/>
            </w:pPr>
            <m:oMathPara>
              <m:oMath>
                <m:r>
                  <w:rPr>
                    <w:rFonts w:ascii="Cambria Math" w:hAnsi="Cambria Math" w:hint="eastAsia"/>
                  </w:rPr>
                  <m:t>Z</m:t>
                </m:r>
                <m:r>
                  <w:rPr>
                    <w:rFonts w:ascii="Cambria Math" w:hAnsi="Cambria Math"/>
                  </w:rPr>
                  <m:t>=</m:t>
                </m:r>
                <m:nary>
                  <m:naryPr>
                    <m:chr m:val="∑"/>
                    <m:limLoc m:val="undOvr"/>
                    <m:supHide m:val="1"/>
                    <m:ctrlPr>
                      <w:rPr>
                        <w:rFonts w:ascii="Cambria Math" w:hAnsi="Cambria Math"/>
                        <w:i/>
                      </w:rPr>
                    </m:ctrlPr>
                  </m:naryPr>
                  <m:sub>
                    <m:r>
                      <w:rPr>
                        <w:rFonts w:ascii="Cambria Math" w:hAnsi="Cambria Math" w:hint="eastAsia"/>
                      </w:rPr>
                      <m:t>k</m:t>
                    </m:r>
                  </m:sub>
                  <m:sup/>
                  <m:e>
                    <m:nary>
                      <m:naryPr>
                        <m:chr m:val="∑"/>
                        <m:limLoc m:val="undOvr"/>
                        <m:supHide m:val="1"/>
                        <m:ctrlPr>
                          <w:rPr>
                            <w:rFonts w:ascii="Cambria Math" w:hAnsi="Cambria Math"/>
                            <w:i/>
                          </w:rPr>
                        </m:ctrlPr>
                      </m:naryPr>
                      <m:sub>
                        <m:r>
                          <w:rPr>
                            <w:rFonts w:ascii="Cambria Math" w:hAnsi="Cambria Math" w:hint="eastAsia"/>
                          </w:rPr>
                          <m:t>l</m:t>
                        </m:r>
                        <m:r>
                          <w:rPr>
                            <w:rFonts w:ascii="Cambria Math" w:hAnsi="Cambria Math"/>
                          </w:rPr>
                          <m:t>≠</m:t>
                        </m:r>
                        <m:r>
                          <w:rPr>
                            <w:rFonts w:ascii="Cambria Math" w:hAnsi="Cambria Math" w:hint="eastAsia"/>
                          </w:rPr>
                          <m:t>k</m:t>
                        </m:r>
                      </m:sub>
                      <m:sup/>
                      <m:e>
                        <m:sSup>
                          <m:sSupPr>
                            <m:ctrlPr>
                              <w:rPr>
                                <w:rFonts w:ascii="Cambria Math" w:hAnsi="Cambria Math"/>
                                <w:i/>
                              </w:rPr>
                            </m:ctrlPr>
                          </m:sSup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e>
                                </m:d>
                              </m:e>
                              <m:sup>
                                <m:r>
                                  <w:rPr>
                                    <w:rFonts w:ascii="Cambria Math" w:hAnsi="Cambria Math"/>
                                  </w:rPr>
                                  <m:t>2</m:t>
                                </m:r>
                              </m:sup>
                            </m:sSup>
                            <m:r>
                              <w:rPr>
                                <w:rFonts w:ascii="Cambria Math" w:hAnsi="Cambria Math"/>
                              </w:rPr>
                              <m:t>)</m:t>
                            </m:r>
                          </m:e>
                          <m:sup>
                            <m:r>
                              <w:rPr>
                                <w:rFonts w:ascii="Cambria Math" w:hAnsi="Cambria Math"/>
                              </w:rPr>
                              <m:t>-1</m:t>
                            </m:r>
                          </m:sup>
                        </m:sSup>
                      </m:e>
                    </m:nary>
                  </m:e>
                </m:nary>
              </m:oMath>
            </m:oMathPara>
          </w:p>
        </w:tc>
        <w:tc>
          <w:tcPr>
            <w:tcW w:w="1423" w:type="dxa"/>
            <w:vAlign w:val="center"/>
          </w:tcPr>
          <w:p w:rsidR="00B8739D" w:rsidRDefault="00B8739D" w:rsidP="00FD0B54">
            <w:pPr>
              <w:autoSpaceDE w:val="0"/>
              <w:autoSpaceDN w:val="0"/>
              <w:adjustRightInd w:val="0"/>
              <w:spacing w:line="360" w:lineRule="auto"/>
              <w:jc w:val="right"/>
            </w:pPr>
            <w:r>
              <w:rPr>
                <w:rFonts w:hint="eastAsia"/>
              </w:rPr>
              <w:t>(4-8)</w:t>
            </w:r>
          </w:p>
        </w:tc>
      </w:tr>
    </w:tbl>
    <w:p w:rsidR="00E96574" w:rsidRDefault="00462D41" w:rsidP="00CE31D8">
      <w:pPr>
        <w:autoSpaceDE w:val="0"/>
        <w:autoSpaceDN w:val="0"/>
        <w:adjustRightInd w:val="0"/>
        <w:spacing w:line="360" w:lineRule="auto"/>
        <w:ind w:firstLineChars="200" w:firstLine="480"/>
        <w:jc w:val="left"/>
      </w:pPr>
      <w:r>
        <w:rPr>
          <w:rFonts w:hint="eastAsia"/>
        </w:rPr>
        <w:t>算法</w:t>
      </w:r>
      <w:r>
        <w:rPr>
          <w:rFonts w:hint="eastAsia"/>
        </w:rPr>
        <w:t>4-</w:t>
      </w:r>
      <w:r>
        <w:t>1</w:t>
      </w:r>
      <w:r>
        <w:rPr>
          <w:rFonts w:hint="eastAsia"/>
        </w:rPr>
        <w:t>是</w:t>
      </w:r>
      <w:r w:rsidR="008E6173" w:rsidRPr="008E6173">
        <w:rPr>
          <w:rFonts w:hint="eastAsia"/>
        </w:rPr>
        <w:t>用于降维可视化的</w:t>
      </w:r>
      <w:r w:rsidR="008E6173" w:rsidRPr="008E6173">
        <w:rPr>
          <w:rFonts w:hint="eastAsia"/>
        </w:rPr>
        <w:t>t-SNE</w:t>
      </w:r>
      <w:r w:rsidR="008E6173" w:rsidRPr="008E6173">
        <w:rPr>
          <w:rFonts w:hint="eastAsia"/>
        </w:rPr>
        <w:t>算法</w:t>
      </w:r>
      <w:r w:rsidR="008E6173">
        <w:rPr>
          <w:rFonts w:hint="eastAsia"/>
        </w:rPr>
        <w:t>的详细步骤，图</w:t>
      </w:r>
      <w:r w:rsidR="008E6173">
        <w:rPr>
          <w:rFonts w:hint="eastAsia"/>
        </w:rPr>
        <w:t>4-</w:t>
      </w:r>
      <w:r w:rsidR="008E6173">
        <w:t>2</w:t>
      </w:r>
      <w:r w:rsidR="007B1076">
        <w:rPr>
          <w:rFonts w:hint="eastAsia"/>
        </w:rPr>
        <w:t>是种子集语料库聚类的结果。</w:t>
      </w:r>
      <w:r w:rsidR="001C64D9">
        <w:rPr>
          <w:rFonts w:hint="eastAsia"/>
        </w:rPr>
        <w:t>算法的详细过程如下</w:t>
      </w:r>
      <w:r w:rsidR="001C64D9">
        <w:t>:</w:t>
      </w:r>
    </w:p>
    <w:tbl>
      <w:tblPr>
        <w:tblStyle w:val="af0"/>
        <w:tblW w:w="9014" w:type="dxa"/>
        <w:tblInd w:w="-5" w:type="dxa"/>
        <w:tblLook w:val="04A0" w:firstRow="1" w:lastRow="0" w:firstColumn="1" w:lastColumn="0" w:noHBand="0" w:noVBand="1"/>
      </w:tblPr>
      <w:tblGrid>
        <w:gridCol w:w="9014"/>
      </w:tblGrid>
      <w:tr w:rsidR="00FE5A63" w:rsidTr="00E96574">
        <w:tc>
          <w:tcPr>
            <w:tcW w:w="9014" w:type="dxa"/>
            <w:tcBorders>
              <w:top w:val="single" w:sz="4" w:space="0" w:color="auto"/>
              <w:left w:val="nil"/>
              <w:bottom w:val="single" w:sz="4" w:space="0" w:color="auto"/>
              <w:right w:val="nil"/>
            </w:tcBorders>
            <w:hideMark/>
          </w:tcPr>
          <w:p w:rsidR="00FE5A63" w:rsidRDefault="00E96574" w:rsidP="00E96574">
            <w:pPr>
              <w:pStyle w:val="a2"/>
              <w:spacing w:before="156" w:after="156" w:line="240" w:lineRule="auto"/>
              <w:ind w:firstLine="480"/>
              <w:rPr>
                <w:sz w:val="21"/>
                <w:szCs w:val="21"/>
              </w:rPr>
            </w:pPr>
            <w:r>
              <w:br w:type="page"/>
            </w:r>
            <w:r w:rsidR="00FE5A63">
              <w:rPr>
                <w:rFonts w:hint="eastAsia"/>
                <w:sz w:val="21"/>
                <w:szCs w:val="21"/>
              </w:rPr>
              <w:t>算法</w:t>
            </w:r>
            <w:r w:rsidR="00FE5A63">
              <w:rPr>
                <w:sz w:val="21"/>
                <w:szCs w:val="21"/>
              </w:rPr>
              <w:t>4</w:t>
            </w:r>
            <w:r w:rsidR="00FE5A63">
              <w:rPr>
                <w:rFonts w:hint="eastAsia"/>
                <w:sz w:val="21"/>
                <w:szCs w:val="21"/>
              </w:rPr>
              <w:t>-</w:t>
            </w:r>
            <w:r w:rsidR="00FE5A63">
              <w:rPr>
                <w:sz w:val="21"/>
                <w:szCs w:val="21"/>
              </w:rPr>
              <w:t>1</w:t>
            </w:r>
            <w:r w:rsidR="00FE5A63">
              <w:rPr>
                <w:rFonts w:hint="eastAsia"/>
                <w:sz w:val="21"/>
                <w:szCs w:val="21"/>
              </w:rPr>
              <w:t>：</w:t>
            </w:r>
            <w:r w:rsidR="00B366E9" w:rsidRPr="00B366E9">
              <w:rPr>
                <w:rFonts w:hint="eastAsia"/>
                <w:sz w:val="21"/>
                <w:szCs w:val="21"/>
              </w:rPr>
              <w:t>用于降维可视化的</w:t>
            </w:r>
            <w:r w:rsidR="00B366E9" w:rsidRPr="00B366E9">
              <w:rPr>
                <w:rFonts w:hint="eastAsia"/>
                <w:sz w:val="21"/>
                <w:szCs w:val="21"/>
              </w:rPr>
              <w:t>t-SNE</w:t>
            </w:r>
            <w:r w:rsidR="00B366E9">
              <w:rPr>
                <w:rFonts w:hint="eastAsia"/>
                <w:sz w:val="21"/>
                <w:szCs w:val="21"/>
              </w:rPr>
              <w:t>算法</w:t>
            </w:r>
          </w:p>
        </w:tc>
      </w:tr>
      <w:tr w:rsidR="00FE5A63" w:rsidTr="00E96574">
        <w:tc>
          <w:tcPr>
            <w:tcW w:w="9014" w:type="dxa"/>
            <w:tcBorders>
              <w:top w:val="single" w:sz="4" w:space="0" w:color="auto"/>
              <w:left w:val="nil"/>
              <w:bottom w:val="single" w:sz="4" w:space="0" w:color="auto"/>
              <w:right w:val="nil"/>
            </w:tcBorders>
          </w:tcPr>
          <w:p w:rsidR="00FE5A63" w:rsidRPr="00EE4ECD" w:rsidRDefault="00FE5A63" w:rsidP="00E96574">
            <w:pPr>
              <w:pStyle w:val="a2"/>
              <w:spacing w:before="156" w:after="156" w:line="240" w:lineRule="auto"/>
              <w:ind w:firstLine="420"/>
              <w:rPr>
                <w:sz w:val="21"/>
                <w:szCs w:val="21"/>
              </w:rPr>
            </w:pPr>
            <w:r w:rsidRPr="00B82370">
              <w:rPr>
                <w:rFonts w:hint="eastAsia"/>
                <w:sz w:val="21"/>
                <w:szCs w:val="21"/>
              </w:rPr>
              <w:t>Input</w:t>
            </w:r>
            <w:r w:rsidRPr="00B82370">
              <w:rPr>
                <w:rFonts w:hint="eastAsia"/>
                <w:sz w:val="21"/>
                <w:szCs w:val="21"/>
              </w:rPr>
              <w:t>：</w:t>
            </w:r>
            <w:r w:rsidR="009F5513">
              <w:rPr>
                <w:rFonts w:hint="eastAsia"/>
                <w:sz w:val="21"/>
                <w:szCs w:val="21"/>
              </w:rPr>
              <w:t>高维数据表示</w:t>
            </w:r>
            <m:oMath>
              <m:r>
                <w:rPr>
                  <w:rFonts w:ascii="Cambria Math" w:hAnsi="Cambria Math"/>
                  <w:sz w:val="21"/>
                  <w:szCs w:val="21"/>
                </w:rPr>
                <m:t>X=</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n</m:t>
                  </m:r>
                </m:sub>
              </m:sSub>
            </m:oMath>
          </w:p>
          <w:p w:rsidR="00FE5A63" w:rsidRDefault="00FE5A63" w:rsidP="00E96574">
            <w:pPr>
              <w:pStyle w:val="a2"/>
              <w:spacing w:before="156" w:after="156" w:line="240" w:lineRule="auto"/>
              <w:ind w:firstLine="420"/>
              <w:rPr>
                <w:sz w:val="21"/>
                <w:szCs w:val="21"/>
              </w:rPr>
            </w:pPr>
            <w:r>
              <w:rPr>
                <w:rFonts w:hint="eastAsia"/>
                <w:sz w:val="21"/>
                <w:szCs w:val="21"/>
              </w:rPr>
              <w:t>o</w:t>
            </w:r>
            <w:r w:rsidRPr="00B82370">
              <w:rPr>
                <w:rFonts w:hint="eastAsia"/>
                <w:sz w:val="21"/>
                <w:szCs w:val="21"/>
              </w:rPr>
              <w:t>utput</w:t>
            </w:r>
            <w:r w:rsidRPr="00B82370">
              <w:rPr>
                <w:rFonts w:hint="eastAsia"/>
                <w:sz w:val="21"/>
                <w:szCs w:val="21"/>
              </w:rPr>
              <w:t>：</w:t>
            </w:r>
            <w:r w:rsidR="009F5513">
              <w:rPr>
                <w:rFonts w:hint="eastAsia"/>
                <w:sz w:val="21"/>
                <w:szCs w:val="21"/>
              </w:rPr>
              <w:t>二维数据表示</w:t>
            </w:r>
          </w:p>
        </w:tc>
      </w:tr>
      <w:tr w:rsidR="00FE5A63" w:rsidTr="00E96574">
        <w:tc>
          <w:tcPr>
            <w:tcW w:w="9014" w:type="dxa"/>
            <w:tcBorders>
              <w:top w:val="single" w:sz="4" w:space="0" w:color="auto"/>
              <w:left w:val="nil"/>
              <w:bottom w:val="single" w:sz="4" w:space="0" w:color="auto"/>
              <w:right w:val="nil"/>
            </w:tcBorders>
            <w:hideMark/>
          </w:tcPr>
          <w:p w:rsidR="00FE5A63" w:rsidRDefault="00357130" w:rsidP="00FE5A63">
            <w:pPr>
              <w:pStyle w:val="a2"/>
              <w:numPr>
                <w:ilvl w:val="0"/>
                <w:numId w:val="20"/>
              </w:numPr>
              <w:spacing w:before="156" w:after="156" w:line="240" w:lineRule="auto"/>
              <w:ind w:firstLineChars="0"/>
              <w:rPr>
                <w:sz w:val="21"/>
                <w:szCs w:val="21"/>
              </w:rPr>
            </w:pPr>
            <w:r>
              <w:rPr>
                <w:rFonts w:hint="eastAsia"/>
                <w:sz w:val="21"/>
                <w:szCs w:val="21"/>
              </w:rPr>
              <w:t>Data</w:t>
            </w:r>
            <w:r>
              <w:rPr>
                <w:rFonts w:hint="eastAsia"/>
                <w:sz w:val="21"/>
                <w:szCs w:val="21"/>
              </w:rPr>
              <w:t>：</w:t>
            </w:r>
            <m:oMath>
              <m:r>
                <w:rPr>
                  <w:rFonts w:ascii="Cambria Math" w:hAnsi="Cambria Math"/>
                  <w:sz w:val="21"/>
                  <w:szCs w:val="21"/>
                </w:rPr>
                <m:t>X=</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n</m:t>
                  </m:r>
                </m:sub>
              </m:sSub>
            </m:oMath>
            <w:r w:rsidR="00FE5A63">
              <w:rPr>
                <w:rFonts w:hint="eastAsia"/>
                <w:sz w:val="21"/>
                <w:szCs w:val="21"/>
              </w:rPr>
              <w:t>；</w:t>
            </w:r>
          </w:p>
          <w:p w:rsidR="00FE5A63" w:rsidRDefault="00357130" w:rsidP="00FE5A63">
            <w:pPr>
              <w:pStyle w:val="a2"/>
              <w:numPr>
                <w:ilvl w:val="0"/>
                <w:numId w:val="20"/>
              </w:numPr>
              <w:spacing w:before="156" w:after="156" w:line="240" w:lineRule="auto"/>
              <w:ind w:firstLineChars="0"/>
              <w:rPr>
                <w:sz w:val="21"/>
                <w:szCs w:val="21"/>
              </w:rPr>
            </w:pPr>
            <w:r>
              <w:rPr>
                <w:rFonts w:hint="eastAsia"/>
                <w:sz w:val="21"/>
                <w:szCs w:val="21"/>
              </w:rPr>
              <w:t>计算</w:t>
            </w:r>
            <w:r>
              <w:rPr>
                <w:rFonts w:hint="eastAsia"/>
                <w:sz w:val="21"/>
                <w:szCs w:val="21"/>
              </w:rPr>
              <w:t>cost</w:t>
            </w:r>
            <w:r>
              <w:rPr>
                <w:sz w:val="21"/>
                <w:szCs w:val="21"/>
              </w:rPr>
              <w:t xml:space="preserve"> </w:t>
            </w:r>
            <w:r>
              <w:rPr>
                <w:rFonts w:hint="eastAsia"/>
                <w:sz w:val="21"/>
                <w:szCs w:val="21"/>
              </w:rPr>
              <w:t>function</w:t>
            </w:r>
            <w:r>
              <w:rPr>
                <w:rFonts w:hint="eastAsia"/>
                <w:sz w:val="21"/>
                <w:szCs w:val="21"/>
              </w:rPr>
              <w:t>的参数：</w:t>
            </w:r>
            <w:r>
              <w:rPr>
                <w:rFonts w:hint="eastAsia"/>
                <w:sz w:val="21"/>
                <w:szCs w:val="21"/>
              </w:rPr>
              <w:t>per</w:t>
            </w:r>
            <w:r>
              <w:rPr>
                <w:sz w:val="21"/>
                <w:szCs w:val="21"/>
              </w:rPr>
              <w:t>plexity</w:t>
            </w:r>
            <w:r w:rsidR="00FE5A63">
              <w:rPr>
                <w:rFonts w:hint="eastAsia"/>
                <w:sz w:val="21"/>
                <w:szCs w:val="21"/>
              </w:rPr>
              <w:t>；</w:t>
            </w:r>
          </w:p>
          <w:p w:rsidR="00357130" w:rsidRDefault="00E96574" w:rsidP="00FE5A63">
            <w:pPr>
              <w:pStyle w:val="a2"/>
              <w:numPr>
                <w:ilvl w:val="0"/>
                <w:numId w:val="20"/>
              </w:numPr>
              <w:spacing w:before="156" w:after="156" w:line="240" w:lineRule="auto"/>
              <w:ind w:firstLineChars="0"/>
              <w:rPr>
                <w:sz w:val="21"/>
                <w:szCs w:val="21"/>
              </w:rPr>
            </w:pPr>
            <w:r>
              <w:rPr>
                <w:rFonts w:hint="eastAsia"/>
                <w:sz w:val="21"/>
                <w:szCs w:val="21"/>
              </w:rPr>
              <w:t>优化参数：设置迭代次数</w:t>
            </w:r>
            <w:r>
              <w:rPr>
                <w:rFonts w:hint="eastAsia"/>
                <w:sz w:val="21"/>
                <w:szCs w:val="21"/>
              </w:rPr>
              <w:t>T</w:t>
            </w:r>
            <w:r>
              <w:rPr>
                <w:rFonts w:hint="eastAsia"/>
                <w:sz w:val="21"/>
                <w:szCs w:val="21"/>
              </w:rPr>
              <w:t>，学习率</w:t>
            </w:r>
            <m:oMath>
              <m:r>
                <m:rPr>
                  <m:sty m:val="p"/>
                </m:rPr>
                <w:rPr>
                  <w:rFonts w:ascii="Cambria Math" w:hAnsi="Cambria Math"/>
                  <w:sz w:val="21"/>
                  <w:szCs w:val="21"/>
                </w:rPr>
                <m:t>η</m:t>
              </m:r>
            </m:oMath>
            <w:r>
              <w:rPr>
                <w:rFonts w:hint="eastAsia"/>
                <w:sz w:val="21"/>
                <w:szCs w:val="21"/>
              </w:rPr>
              <w:t>，动量</w:t>
            </w:r>
            <m:oMath>
              <m:r>
                <m:rPr>
                  <m:sty m:val="p"/>
                </m:rPr>
                <w:rPr>
                  <w:rFonts w:ascii="Cambria Math" w:hAnsi="Cambria Math"/>
                  <w:sz w:val="21"/>
                  <w:szCs w:val="21"/>
                </w:rPr>
                <m:t>α</m:t>
              </m:r>
              <m:r>
                <w:rPr>
                  <w:rFonts w:ascii="Cambria Math" w:hAnsi="Cambria Math"/>
                  <w:sz w:val="21"/>
                  <w:szCs w:val="21"/>
                </w:rPr>
                <m:t>(t)</m:t>
              </m:r>
            </m:oMath>
            <w:r>
              <w:rPr>
                <w:rFonts w:hint="eastAsia"/>
                <w:sz w:val="21"/>
                <w:szCs w:val="21"/>
              </w:rPr>
              <w:t>;</w:t>
            </w:r>
          </w:p>
          <w:p w:rsidR="00E96574" w:rsidRDefault="00E96574" w:rsidP="00FE5A63">
            <w:pPr>
              <w:pStyle w:val="a2"/>
              <w:numPr>
                <w:ilvl w:val="0"/>
                <w:numId w:val="20"/>
              </w:numPr>
              <w:spacing w:before="156" w:after="156" w:line="240" w:lineRule="auto"/>
              <w:ind w:firstLineChars="0"/>
              <w:rPr>
                <w:sz w:val="21"/>
                <w:szCs w:val="21"/>
              </w:rPr>
            </w:pPr>
            <w:r>
              <w:rPr>
                <w:rFonts w:hint="eastAsia"/>
                <w:sz w:val="21"/>
                <w:szCs w:val="21"/>
              </w:rPr>
              <w:t>目标结果是低维数据表示</w:t>
            </w:r>
            <m:oMath>
              <m:sSup>
                <m:sSupPr>
                  <m:ctrlPr>
                    <w:rPr>
                      <w:rFonts w:ascii="Cambria Math" w:hAnsi="Cambria Math"/>
                      <w:i/>
                      <w:sz w:val="21"/>
                      <w:szCs w:val="21"/>
                    </w:rPr>
                  </m:ctrlPr>
                </m:sSupPr>
                <m:e>
                  <m:r>
                    <w:rPr>
                      <w:rFonts w:ascii="Cambria Math" w:hAnsi="Cambria Math"/>
                      <w:sz w:val="21"/>
                      <w:szCs w:val="21"/>
                    </w:rPr>
                    <m:t>Y</m:t>
                  </m:r>
                </m:e>
                <m:sup>
                  <m:r>
                    <w:rPr>
                      <w:rFonts w:ascii="Cambria Math" w:hAnsi="Cambria Math"/>
                      <w:sz w:val="21"/>
                      <w:szCs w:val="21"/>
                    </w:rPr>
                    <m:t>T</m:t>
                  </m:r>
                </m:sup>
              </m:s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n</m:t>
                  </m:r>
                </m:sub>
              </m:sSub>
            </m:oMath>
            <w:r>
              <w:rPr>
                <w:rFonts w:hint="eastAsia"/>
                <w:sz w:val="21"/>
                <w:szCs w:val="21"/>
              </w:rPr>
              <w:t>;</w:t>
            </w:r>
          </w:p>
          <w:p w:rsidR="00E96574" w:rsidRDefault="00E96574" w:rsidP="00FE5A63">
            <w:pPr>
              <w:pStyle w:val="a2"/>
              <w:numPr>
                <w:ilvl w:val="0"/>
                <w:numId w:val="20"/>
              </w:numPr>
              <w:spacing w:before="156" w:after="156" w:line="240" w:lineRule="auto"/>
              <w:ind w:firstLineChars="0"/>
              <w:rPr>
                <w:sz w:val="21"/>
                <w:szCs w:val="21"/>
              </w:rPr>
            </w:pPr>
            <w:r>
              <w:rPr>
                <w:rFonts w:hint="eastAsia"/>
                <w:sz w:val="21"/>
                <w:szCs w:val="21"/>
              </w:rPr>
              <w:t>开始优化</w:t>
            </w:r>
          </w:p>
          <w:p w:rsidR="00E96574" w:rsidRPr="00941EEC" w:rsidRDefault="00E96574" w:rsidP="002B22C4">
            <w:pPr>
              <w:pStyle w:val="a2"/>
              <w:spacing w:before="156" w:after="156" w:line="240" w:lineRule="auto"/>
              <w:ind w:left="786" w:firstLineChars="100" w:firstLine="210"/>
              <w:rPr>
                <w:sz w:val="21"/>
                <w:szCs w:val="21"/>
              </w:rPr>
            </w:pPr>
            <w:r w:rsidRPr="00941EEC">
              <w:rPr>
                <w:rFonts w:hint="eastAsia"/>
                <w:sz w:val="21"/>
                <w:szCs w:val="21"/>
              </w:rPr>
              <w:t>计算在给定</w:t>
            </w:r>
            <w:r w:rsidRPr="00941EEC">
              <w:rPr>
                <w:rFonts w:hint="eastAsia"/>
                <w:sz w:val="21"/>
                <w:szCs w:val="21"/>
              </w:rPr>
              <w:t>Perp</w:t>
            </w:r>
            <w:r w:rsidRPr="00941EEC">
              <w:rPr>
                <w:rFonts w:hint="eastAsia"/>
                <w:sz w:val="21"/>
                <w:szCs w:val="21"/>
              </w:rPr>
              <w:t>下的条件概率</w:t>
            </w:r>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j|i</m:t>
                  </m:r>
                </m:sub>
              </m:sSub>
            </m:oMath>
            <w:r w:rsidRPr="00941EEC">
              <w:rPr>
                <w:sz w:val="21"/>
                <w:szCs w:val="21"/>
              </w:rPr>
              <w:t>(</w:t>
            </w:r>
            <w:r w:rsidR="00941EEC">
              <w:rPr>
                <w:rFonts w:hint="eastAsia"/>
                <w:sz w:val="21"/>
                <w:szCs w:val="21"/>
              </w:rPr>
              <w:t>参见</w:t>
            </w:r>
            <w:r w:rsidRPr="00941EEC">
              <w:rPr>
                <w:rFonts w:hint="eastAsia"/>
                <w:sz w:val="21"/>
                <w:szCs w:val="21"/>
              </w:rPr>
              <w:t>公式</w:t>
            </w:r>
            <w:r w:rsidR="00E166D1">
              <w:rPr>
                <w:rFonts w:hint="eastAsia"/>
                <w:sz w:val="21"/>
                <w:szCs w:val="21"/>
              </w:rPr>
              <w:t>4-5</w:t>
            </w:r>
            <w:r w:rsidRPr="00941EEC">
              <w:rPr>
                <w:sz w:val="21"/>
                <w:szCs w:val="21"/>
              </w:rPr>
              <w:t>)</w:t>
            </w:r>
            <w:r w:rsidRPr="00941EEC">
              <w:rPr>
                <w:rFonts w:hint="eastAsia"/>
                <w:sz w:val="21"/>
                <w:szCs w:val="21"/>
              </w:rPr>
              <w:t>；</w:t>
            </w:r>
          </w:p>
          <w:p w:rsidR="00E96574" w:rsidRPr="00E96574" w:rsidRDefault="00E96574" w:rsidP="002B22C4">
            <w:pPr>
              <w:pStyle w:val="a2"/>
              <w:spacing w:before="156" w:after="156" w:line="240" w:lineRule="auto"/>
              <w:ind w:left="786" w:firstLineChars="100" w:firstLine="210"/>
              <w:rPr>
                <w:sz w:val="21"/>
                <w:szCs w:val="21"/>
              </w:rPr>
            </w:pPr>
            <w:r w:rsidRPr="00E96574">
              <w:rPr>
                <w:rFonts w:hint="eastAsia"/>
                <w:sz w:val="21"/>
                <w:szCs w:val="21"/>
              </w:rPr>
              <w:t>令</w:t>
            </w:r>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ij</m:t>
                  </m:r>
                </m:sub>
              </m:sSub>
              <m:r>
                <w:rPr>
                  <w:rFonts w:ascii="Cambria Math" w:hAnsi="Cambria Math"/>
                  <w:sz w:val="21"/>
                  <w:szCs w:val="21"/>
                </w:rPr>
                <m:t xml:space="preserve">= </m:t>
              </m:r>
              <m:f>
                <m:fPr>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j|i</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i|j</m:t>
                      </m:r>
                    </m:sub>
                  </m:sSub>
                </m:num>
                <m:den>
                  <m:r>
                    <w:rPr>
                      <w:rFonts w:ascii="Cambria Math" w:hAnsi="Cambria Math"/>
                      <w:sz w:val="21"/>
                      <w:szCs w:val="21"/>
                    </w:rPr>
                    <m:t>2n</m:t>
                  </m:r>
                </m:den>
              </m:f>
            </m:oMath>
            <w:r w:rsidRPr="00E96574">
              <w:rPr>
                <w:rFonts w:hint="eastAsia"/>
                <w:sz w:val="21"/>
                <w:szCs w:val="21"/>
              </w:rPr>
              <w:t>；</w:t>
            </w:r>
          </w:p>
          <w:p w:rsidR="00E96574" w:rsidRPr="00E96574" w:rsidRDefault="00E96574" w:rsidP="002B22C4">
            <w:pPr>
              <w:pStyle w:val="a2"/>
              <w:spacing w:before="156" w:after="156" w:line="240" w:lineRule="auto"/>
              <w:ind w:left="786" w:firstLineChars="100" w:firstLine="210"/>
              <w:rPr>
                <w:sz w:val="21"/>
                <w:szCs w:val="21"/>
              </w:rPr>
            </w:pPr>
            <w:r w:rsidRPr="00E96574">
              <w:rPr>
                <w:rFonts w:hint="eastAsia"/>
                <w:sz w:val="21"/>
                <w:szCs w:val="21"/>
              </w:rPr>
              <w:t>用</w:t>
            </w:r>
            <m:oMath>
              <m:r>
                <m:rPr>
                  <m:sty m:val="p"/>
                </m:rPr>
                <w:rPr>
                  <w:rFonts w:ascii="Cambria Math" w:hAnsi="Cambria Math" w:hint="eastAsia"/>
                  <w:sz w:val="21"/>
                  <w:szCs w:val="21"/>
                </w:rPr>
                <m:t>N</m:t>
              </m:r>
              <m:r>
                <w:rPr>
                  <w:rFonts w:ascii="Cambria Math" w:hAnsi="Cambria Math"/>
                  <w:sz w:val="21"/>
                  <w:szCs w:val="21"/>
                </w:rPr>
                <m:t>(0,</m:t>
              </m:r>
              <m:sSup>
                <m:sSupPr>
                  <m:ctrlPr>
                    <w:rPr>
                      <w:rFonts w:ascii="Cambria Math" w:hAnsi="Cambria Math"/>
                      <w:i/>
                      <w:sz w:val="21"/>
                      <w:szCs w:val="21"/>
                    </w:rPr>
                  </m:ctrlPr>
                </m:sSupPr>
                <m:e>
                  <m:r>
                    <w:rPr>
                      <w:rFonts w:ascii="Cambria Math" w:hAnsi="Cambria Math"/>
                      <w:sz w:val="21"/>
                      <w:szCs w:val="21"/>
                    </w:rPr>
                    <m:t>10</m:t>
                  </m:r>
                </m:e>
                <m:sup>
                  <m:r>
                    <w:rPr>
                      <w:rFonts w:ascii="Cambria Math" w:hAnsi="Cambria Math"/>
                      <w:sz w:val="21"/>
                      <w:szCs w:val="21"/>
                    </w:rPr>
                    <m:t>-4</m:t>
                  </m:r>
                </m:sup>
              </m:sSup>
              <m:r>
                <w:rPr>
                  <w:rFonts w:ascii="Cambria Math" w:hAnsi="Cambria Math"/>
                  <w:sz w:val="21"/>
                  <w:szCs w:val="21"/>
                </w:rPr>
                <m:t>I)</m:t>
              </m:r>
            </m:oMath>
            <w:r w:rsidRPr="00E96574">
              <w:rPr>
                <w:rFonts w:hint="eastAsia"/>
                <w:sz w:val="21"/>
                <w:szCs w:val="21"/>
              </w:rPr>
              <w:t>随机初始化</w:t>
            </w:r>
            <m:oMath>
              <m:r>
                <w:rPr>
                  <w:rFonts w:ascii="Cambria Math" w:hAnsi="Cambria Math"/>
                  <w:sz w:val="21"/>
                  <w:szCs w:val="21"/>
                </w:rPr>
                <m:t>Y</m:t>
              </m:r>
            </m:oMath>
          </w:p>
          <w:p w:rsidR="00E96574" w:rsidRDefault="00E96574" w:rsidP="002B22C4">
            <w:pPr>
              <w:pStyle w:val="a2"/>
              <w:spacing w:before="156" w:after="156" w:line="240" w:lineRule="auto"/>
              <w:ind w:left="786" w:firstLineChars="100" w:firstLine="210"/>
              <w:rPr>
                <w:sz w:val="21"/>
                <w:szCs w:val="21"/>
              </w:rPr>
            </w:pPr>
            <w:r>
              <w:rPr>
                <w:rFonts w:hint="eastAsia"/>
                <w:sz w:val="21"/>
                <w:szCs w:val="21"/>
              </w:rPr>
              <w:t>迭代，从</w:t>
            </w:r>
            <m:oMath>
              <m:r>
                <m:rPr>
                  <m:sty m:val="p"/>
                </m:rPr>
                <w:rPr>
                  <w:rFonts w:ascii="Cambria Math" w:hAnsi="Cambria Math" w:hint="eastAsia"/>
                  <w:sz w:val="21"/>
                  <w:szCs w:val="21"/>
                </w:rPr>
                <m:t>t=1</m:t>
              </m:r>
            </m:oMath>
            <w:r>
              <w:rPr>
                <w:rFonts w:hint="eastAsia"/>
                <w:sz w:val="21"/>
                <w:szCs w:val="21"/>
              </w:rPr>
              <w:t>到</w:t>
            </w:r>
            <w:r>
              <w:rPr>
                <w:rFonts w:hint="eastAsia"/>
                <w:sz w:val="21"/>
                <w:szCs w:val="21"/>
              </w:rPr>
              <w:t>T</w:t>
            </w:r>
            <w:r>
              <w:rPr>
                <w:rFonts w:hint="eastAsia"/>
                <w:sz w:val="21"/>
                <w:szCs w:val="21"/>
              </w:rPr>
              <w:t>，做如下操作：</w:t>
            </w:r>
          </w:p>
          <w:p w:rsidR="00E96574" w:rsidRDefault="00E96574" w:rsidP="002B22C4">
            <w:pPr>
              <w:pStyle w:val="a2"/>
              <w:numPr>
                <w:ilvl w:val="0"/>
                <w:numId w:val="23"/>
              </w:numPr>
              <w:spacing w:before="156" w:after="156" w:line="240" w:lineRule="auto"/>
              <w:ind w:firstLineChars="0"/>
              <w:rPr>
                <w:sz w:val="21"/>
                <w:szCs w:val="21"/>
              </w:rPr>
            </w:pPr>
            <w:r>
              <w:rPr>
                <w:rFonts w:hint="eastAsia"/>
                <w:sz w:val="21"/>
                <w:szCs w:val="21"/>
              </w:rPr>
              <w:t>计算低维度下的</w:t>
            </w:r>
            <m:oMath>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ij</m:t>
                  </m:r>
                </m:sub>
              </m:sSub>
            </m:oMath>
            <w:r w:rsidR="00941EEC">
              <w:rPr>
                <w:sz w:val="21"/>
                <w:szCs w:val="21"/>
              </w:rPr>
              <w:t>(</w:t>
            </w:r>
            <w:r w:rsidR="00941EEC">
              <w:rPr>
                <w:rFonts w:hint="eastAsia"/>
                <w:sz w:val="21"/>
                <w:szCs w:val="21"/>
              </w:rPr>
              <w:t>参见公式</w:t>
            </w:r>
            <w:r w:rsidR="00E166D1">
              <w:rPr>
                <w:rFonts w:hint="eastAsia"/>
                <w:sz w:val="21"/>
                <w:szCs w:val="21"/>
              </w:rPr>
              <w:t>4-6</w:t>
            </w:r>
            <w:r w:rsidR="00941EEC">
              <w:rPr>
                <w:sz w:val="21"/>
                <w:szCs w:val="21"/>
              </w:rPr>
              <w:t>)</w:t>
            </w:r>
          </w:p>
          <w:p w:rsidR="00E166D1" w:rsidRDefault="00E166D1" w:rsidP="002B22C4">
            <w:pPr>
              <w:pStyle w:val="a2"/>
              <w:numPr>
                <w:ilvl w:val="0"/>
                <w:numId w:val="23"/>
              </w:numPr>
              <w:spacing w:before="156" w:after="156" w:line="240" w:lineRule="auto"/>
              <w:ind w:firstLineChars="0"/>
              <w:rPr>
                <w:sz w:val="21"/>
                <w:szCs w:val="21"/>
              </w:rPr>
            </w:pPr>
            <w:r>
              <w:rPr>
                <w:rFonts w:hint="eastAsia"/>
                <w:sz w:val="21"/>
                <w:szCs w:val="21"/>
              </w:rPr>
              <w:t>计算梯度</w:t>
            </w:r>
            <w:r w:rsidR="00DA1074">
              <w:rPr>
                <w:rFonts w:hint="eastAsia"/>
                <w:sz w:val="21"/>
                <w:szCs w:val="21"/>
              </w:rPr>
              <w:t>(</w:t>
            </w:r>
            <w:r w:rsidR="00DA1074">
              <w:rPr>
                <w:rFonts w:hint="eastAsia"/>
                <w:sz w:val="21"/>
                <w:szCs w:val="21"/>
              </w:rPr>
              <w:t>参见公式</w:t>
            </w:r>
            <w:r w:rsidR="00DA1074">
              <w:rPr>
                <w:rFonts w:hint="eastAsia"/>
                <w:sz w:val="21"/>
                <w:szCs w:val="21"/>
              </w:rPr>
              <w:t>4-8)</w:t>
            </w:r>
          </w:p>
          <w:p w:rsidR="004155EA" w:rsidRDefault="004155EA" w:rsidP="002B22C4">
            <w:pPr>
              <w:pStyle w:val="a2"/>
              <w:numPr>
                <w:ilvl w:val="0"/>
                <w:numId w:val="23"/>
              </w:numPr>
              <w:spacing w:before="156" w:after="156" w:line="240" w:lineRule="auto"/>
              <w:ind w:firstLineChars="0"/>
              <w:rPr>
                <w:sz w:val="21"/>
                <w:szCs w:val="21"/>
              </w:rPr>
            </w:pPr>
            <w:r>
              <w:rPr>
                <w:rFonts w:hint="eastAsia"/>
                <w:sz w:val="21"/>
                <w:szCs w:val="21"/>
              </w:rPr>
              <w:t>更新</w:t>
            </w:r>
            <m:oMath>
              <m:sSup>
                <m:sSupPr>
                  <m:ctrlPr>
                    <w:rPr>
                      <w:rFonts w:ascii="Cambria Math" w:hAnsi="Cambria Math"/>
                      <w:sz w:val="21"/>
                      <w:szCs w:val="21"/>
                    </w:rPr>
                  </m:ctrlPr>
                </m:sSupPr>
                <m:e>
                  <m:r>
                    <w:rPr>
                      <w:rFonts w:ascii="Cambria Math" w:hAnsi="Cambria Math" w:hint="eastAsia"/>
                      <w:sz w:val="21"/>
                      <w:szCs w:val="21"/>
                    </w:rPr>
                    <m:t>Y</m:t>
                  </m:r>
                </m:e>
                <m:sup>
                  <m:r>
                    <w:rPr>
                      <w:rFonts w:ascii="Cambria Math" w:hAnsi="Cambria Math" w:hint="eastAsia"/>
                      <w:sz w:val="21"/>
                      <w:szCs w:val="21"/>
                    </w:rPr>
                    <m:t>t</m:t>
                  </m:r>
                </m:sup>
              </m:sSup>
              <m:r>
                <w:rPr>
                  <w:rFonts w:ascii="Cambria Math" w:hAnsi="Cambria Math" w:hint="eastAsia"/>
                  <w:sz w:val="21"/>
                  <w:szCs w:val="21"/>
                </w:rPr>
                <m:t>=</m:t>
              </m:r>
              <m:sSup>
                <m:sSupPr>
                  <m:ctrlPr>
                    <w:rPr>
                      <w:rFonts w:ascii="Cambria Math" w:hAnsi="Cambria Math"/>
                      <w:sz w:val="21"/>
                      <w:szCs w:val="21"/>
                    </w:rPr>
                  </m:ctrlPr>
                </m:sSupPr>
                <m:e>
                  <m:r>
                    <w:rPr>
                      <w:rFonts w:ascii="Cambria Math" w:hAnsi="Cambria Math" w:hint="eastAsia"/>
                      <w:sz w:val="21"/>
                      <w:szCs w:val="21"/>
                    </w:rPr>
                    <m:t>Y</m:t>
                  </m:r>
                </m:e>
                <m:sup>
                  <m:r>
                    <w:rPr>
                      <w:rFonts w:ascii="Cambria Math" w:hAnsi="Cambria Math" w:hint="eastAsia"/>
                      <w:sz w:val="21"/>
                      <w:szCs w:val="21"/>
                    </w:rPr>
                    <m:t>t</m:t>
                  </m:r>
                  <m:r>
                    <w:rPr>
                      <w:rFonts w:ascii="微软雅黑" w:eastAsia="微软雅黑" w:hAnsi="微软雅黑" w:cs="微软雅黑" w:hint="eastAsia"/>
                      <w:sz w:val="21"/>
                      <w:szCs w:val="21"/>
                    </w:rPr>
                    <m:t>-</m:t>
                  </m:r>
                  <m:r>
                    <w:rPr>
                      <w:rFonts w:ascii="Cambria Math" w:hAnsi="Cambria Math" w:hint="eastAsia"/>
                      <w:sz w:val="21"/>
                      <w:szCs w:val="21"/>
                    </w:rPr>
                    <m:t>1</m:t>
                  </m:r>
                </m:sup>
              </m:sSup>
              <m:r>
                <w:rPr>
                  <w:rFonts w:ascii="Cambria Math" w:hAnsi="Cambria Math" w:hint="eastAsia"/>
                  <w:sz w:val="21"/>
                  <w:szCs w:val="21"/>
                </w:rPr>
                <m:t>+</m:t>
              </m:r>
              <m:r>
                <w:rPr>
                  <w:rFonts w:ascii="Cambria Math" w:hAnsi="Cambria Math"/>
                  <w:sz w:val="21"/>
                  <w:szCs w:val="21"/>
                </w:rPr>
                <m:t>η</m:t>
              </m:r>
              <m:f>
                <m:fPr>
                  <m:ctrlPr>
                    <w:rPr>
                      <w:rFonts w:ascii="Cambria Math" w:hAnsi="Cambria Math"/>
                      <w:i/>
                      <w:sz w:val="21"/>
                      <w:szCs w:val="21"/>
                    </w:rPr>
                  </m:ctrlPr>
                </m:fPr>
                <m:num>
                  <m:r>
                    <w:rPr>
                      <w:rFonts w:ascii="Cambria Math" w:hAnsi="Cambria Math"/>
                      <w:sz w:val="21"/>
                      <w:szCs w:val="21"/>
                    </w:rPr>
                    <m:t>dC</m:t>
                  </m:r>
                </m:num>
                <m:den>
                  <m:r>
                    <w:rPr>
                      <w:rFonts w:ascii="Cambria Math" w:hAnsi="Cambria Math"/>
                      <w:sz w:val="21"/>
                      <w:szCs w:val="21"/>
                    </w:rPr>
                    <m:t>dY</m:t>
                  </m:r>
                </m:den>
              </m:f>
              <m:r>
                <w:rPr>
                  <w:rFonts w:ascii="Cambria Math" w:hAnsi="Cambria Math"/>
                  <w:sz w:val="21"/>
                  <w:szCs w:val="21"/>
                </w:rPr>
                <m:t>+α(t)(</m:t>
              </m:r>
              <m:sSup>
                <m:sSupPr>
                  <m:ctrlPr>
                    <w:rPr>
                      <w:rFonts w:ascii="Cambria Math" w:hAnsi="Cambria Math"/>
                      <w:i/>
                      <w:sz w:val="21"/>
                      <w:szCs w:val="21"/>
                    </w:rPr>
                  </m:ctrlPr>
                </m:sSupPr>
                <m:e>
                  <m:r>
                    <w:rPr>
                      <w:rFonts w:ascii="Cambria Math" w:hAnsi="Cambria Math"/>
                      <w:sz w:val="21"/>
                      <w:szCs w:val="21"/>
                    </w:rPr>
                    <m:t>Y</m:t>
                  </m:r>
                </m:e>
                <m:sup>
                  <m:r>
                    <w:rPr>
                      <w:rFonts w:ascii="Cambria Math" w:hAnsi="Cambria Math"/>
                      <w:sz w:val="21"/>
                      <w:szCs w:val="21"/>
                    </w:rPr>
                    <m:t>t-1</m:t>
                  </m:r>
                </m:sup>
              </m:sSup>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Y</m:t>
                  </m:r>
                </m:e>
                <m:sup>
                  <m:r>
                    <w:rPr>
                      <w:rFonts w:ascii="Cambria Math" w:hAnsi="Cambria Math"/>
                      <w:sz w:val="21"/>
                      <w:szCs w:val="21"/>
                    </w:rPr>
                    <m:t>t-2</m:t>
                  </m:r>
                </m:sup>
              </m:sSup>
              <m:r>
                <w:rPr>
                  <w:rFonts w:ascii="Cambria Math" w:hAnsi="Cambria Math"/>
                  <w:sz w:val="21"/>
                  <w:szCs w:val="21"/>
                </w:rPr>
                <m:t>)</m:t>
              </m:r>
            </m:oMath>
          </w:p>
          <w:p w:rsidR="00E96574" w:rsidRDefault="004155EA" w:rsidP="002B22C4">
            <w:pPr>
              <w:pStyle w:val="a2"/>
              <w:spacing w:before="156" w:after="156" w:line="240" w:lineRule="auto"/>
              <w:ind w:left="786" w:firstLineChars="100" w:firstLine="210"/>
              <w:rPr>
                <w:i/>
                <w:sz w:val="21"/>
                <w:szCs w:val="21"/>
              </w:rPr>
            </w:pPr>
            <w:r>
              <w:rPr>
                <w:rFonts w:hint="eastAsia"/>
                <w:i/>
                <w:sz w:val="21"/>
                <w:szCs w:val="21"/>
              </w:rPr>
              <w:lastRenderedPageBreak/>
              <w:t>结束</w:t>
            </w:r>
          </w:p>
          <w:p w:rsidR="00FE5A63" w:rsidRPr="00067224" w:rsidRDefault="004155EA" w:rsidP="00067224">
            <w:pPr>
              <w:pStyle w:val="a2"/>
              <w:numPr>
                <w:ilvl w:val="0"/>
                <w:numId w:val="20"/>
              </w:numPr>
              <w:spacing w:before="156" w:after="156" w:line="240" w:lineRule="auto"/>
              <w:ind w:firstLineChars="0"/>
              <w:rPr>
                <w:sz w:val="21"/>
                <w:szCs w:val="21"/>
              </w:rPr>
            </w:pPr>
            <w:r>
              <w:rPr>
                <w:rFonts w:hint="eastAsia"/>
                <w:sz w:val="21"/>
                <w:szCs w:val="21"/>
              </w:rPr>
              <w:t>结束</w:t>
            </w:r>
          </w:p>
        </w:tc>
      </w:tr>
    </w:tbl>
    <w:p w:rsidR="00337376" w:rsidRDefault="0016107A" w:rsidP="0016107A">
      <w:pPr>
        <w:pStyle w:val="a2"/>
        <w:spacing w:before="156" w:after="156"/>
        <w:ind w:firstLine="480"/>
        <w:jc w:val="center"/>
      </w:pPr>
      <w:r>
        <w:rPr>
          <w:rFonts w:hint="eastAsia"/>
          <w:noProof/>
        </w:rPr>
        <w:lastRenderedPageBreak/>
        <w:drawing>
          <wp:inline distT="0" distB="0" distL="0" distR="0" wp14:anchorId="54BC27C5" wp14:editId="514E94BF">
            <wp:extent cx="3284525" cy="23316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q捕获.PNG"/>
                    <pic:cNvPicPr/>
                  </pic:nvPicPr>
                  <pic:blipFill>
                    <a:blip r:embed="rId31">
                      <a:extLst>
                        <a:ext uri="{28A0092B-C50C-407E-A947-70E740481C1C}">
                          <a14:useLocalDpi xmlns:a14="http://schemas.microsoft.com/office/drawing/2010/main" val="0"/>
                        </a:ext>
                      </a:extLst>
                    </a:blip>
                    <a:stretch>
                      <a:fillRect/>
                    </a:stretch>
                  </pic:blipFill>
                  <pic:spPr>
                    <a:xfrm>
                      <a:off x="0" y="0"/>
                      <a:ext cx="3292283" cy="2337177"/>
                    </a:xfrm>
                    <a:prstGeom prst="rect">
                      <a:avLst/>
                    </a:prstGeom>
                  </pic:spPr>
                </pic:pic>
              </a:graphicData>
            </a:graphic>
          </wp:inline>
        </w:drawing>
      </w:r>
    </w:p>
    <w:p w:rsidR="00902936" w:rsidRDefault="00000043" w:rsidP="0016107A">
      <w:pPr>
        <w:pStyle w:val="a2"/>
        <w:spacing w:before="156" w:after="156"/>
        <w:ind w:firstLine="440"/>
        <w:jc w:val="center"/>
        <w:rPr>
          <w:sz w:val="22"/>
          <w:szCs w:val="22"/>
        </w:rPr>
      </w:pPr>
      <w:r w:rsidRPr="00047E99">
        <w:rPr>
          <w:rFonts w:hint="eastAsia"/>
          <w:sz w:val="22"/>
          <w:szCs w:val="22"/>
        </w:rPr>
        <w:t>图</w:t>
      </w:r>
      <w:r w:rsidRPr="00047E99">
        <w:rPr>
          <w:rFonts w:hint="eastAsia"/>
          <w:sz w:val="22"/>
          <w:szCs w:val="22"/>
        </w:rPr>
        <w:t>4-2</w:t>
      </w:r>
      <w:r w:rsidRPr="00047E99">
        <w:rPr>
          <w:sz w:val="22"/>
          <w:szCs w:val="22"/>
        </w:rPr>
        <w:t xml:space="preserve"> </w:t>
      </w:r>
      <w:r w:rsidRPr="00047E99">
        <w:rPr>
          <w:rFonts w:hint="eastAsia"/>
          <w:sz w:val="22"/>
          <w:szCs w:val="22"/>
        </w:rPr>
        <w:t>基于</w:t>
      </w:r>
      <w:r w:rsidRPr="00047E99">
        <w:rPr>
          <w:rFonts w:hint="eastAsia"/>
          <w:sz w:val="22"/>
          <w:szCs w:val="22"/>
        </w:rPr>
        <w:t>t-SNE</w:t>
      </w:r>
      <w:r w:rsidR="00C328F8">
        <w:rPr>
          <w:rFonts w:hint="eastAsia"/>
          <w:sz w:val="22"/>
          <w:szCs w:val="22"/>
        </w:rPr>
        <w:t>种子集聚类结果</w:t>
      </w:r>
    </w:p>
    <w:p w:rsidR="009F690D" w:rsidRPr="00047E99" w:rsidRDefault="009F690D" w:rsidP="0016107A">
      <w:pPr>
        <w:pStyle w:val="a2"/>
        <w:spacing w:before="156" w:after="156"/>
        <w:ind w:firstLine="440"/>
        <w:jc w:val="center"/>
        <w:rPr>
          <w:sz w:val="22"/>
          <w:szCs w:val="22"/>
        </w:rPr>
      </w:pPr>
    </w:p>
    <w:p w:rsidR="00A72FC7" w:rsidRDefault="00043A7B" w:rsidP="00E75B85">
      <w:pPr>
        <w:pStyle w:val="3"/>
        <w:spacing w:before="156" w:after="156"/>
      </w:pPr>
      <w:bookmarkStart w:id="65" w:name="_Toc482002628"/>
      <w:r>
        <w:rPr>
          <w:rFonts w:hint="eastAsia"/>
        </w:rPr>
        <w:t>语料库去重</w:t>
      </w:r>
      <w:bookmarkEnd w:id="65"/>
    </w:p>
    <w:p w:rsidR="00E55B56" w:rsidRDefault="00E55B56" w:rsidP="00E55B56">
      <w:pPr>
        <w:pStyle w:val="a2"/>
        <w:spacing w:before="156" w:after="156"/>
        <w:ind w:firstLine="480"/>
      </w:pPr>
      <w:r>
        <w:rPr>
          <w:rFonts w:hint="eastAsia"/>
        </w:rPr>
        <w:t>由于网络新闻</w:t>
      </w:r>
      <w:r w:rsidR="00A43761">
        <w:rPr>
          <w:rFonts w:hint="eastAsia"/>
        </w:rPr>
        <w:t>中</w:t>
      </w:r>
      <w:r>
        <w:rPr>
          <w:rFonts w:hint="eastAsia"/>
        </w:rPr>
        <w:t>存在大量转发、转载的情况，为了保证语料库的质量</w:t>
      </w:r>
      <w:r w:rsidR="00A43761">
        <w:rPr>
          <w:rFonts w:hint="eastAsia"/>
        </w:rPr>
        <w:t>，本文在构建语料库的过程中会</w:t>
      </w:r>
      <w:r w:rsidR="0011225A">
        <w:rPr>
          <w:rFonts w:hint="eastAsia"/>
        </w:rPr>
        <w:t>对其</w:t>
      </w:r>
      <w:r w:rsidR="00A43761">
        <w:rPr>
          <w:rFonts w:hint="eastAsia"/>
        </w:rPr>
        <w:t>进行去重处理</w:t>
      </w:r>
      <w:r w:rsidR="00212FAD">
        <w:rPr>
          <w:rFonts w:hint="eastAsia"/>
        </w:rPr>
        <w:t>，防止同一个句子多次出现在语料库中。</w:t>
      </w:r>
      <w:r w:rsidR="00FA7663">
        <w:rPr>
          <w:rFonts w:hint="eastAsia"/>
        </w:rPr>
        <w:t>去重方法是基于</w:t>
      </w:r>
      <w:r w:rsidR="003E7543" w:rsidRPr="003E7543">
        <w:rPr>
          <w:rFonts w:hint="eastAsia"/>
        </w:rPr>
        <w:t>布隆过滤器</w:t>
      </w:r>
      <w:r w:rsidR="003E7543">
        <w:t>(Bloom Filter)</w:t>
      </w:r>
      <w:r w:rsidR="00FA7663">
        <w:rPr>
          <w:rFonts w:hint="eastAsia"/>
        </w:rPr>
        <w:t>的方法。</w:t>
      </w:r>
    </w:p>
    <w:p w:rsidR="00DD7D2A" w:rsidRDefault="00C8058F" w:rsidP="00E55B56">
      <w:pPr>
        <w:pStyle w:val="a2"/>
        <w:spacing w:before="156" w:after="156"/>
        <w:ind w:firstLine="480"/>
      </w:pPr>
      <w:r>
        <w:rPr>
          <w:rFonts w:hint="eastAsia"/>
        </w:rPr>
        <w:t>布隆过滤器是一种类似于哈希表的数据结构，</w:t>
      </w:r>
      <w:r w:rsidR="00E848D8">
        <w:rPr>
          <w:rFonts w:hint="eastAsia"/>
        </w:rPr>
        <w:t>主要用于判断一个元素是否已经存在集合中。它支持元素的插入，但不支持删除某个元素，它的空间利用率相比较哈希表，要高出许多。但布隆过滤器存在一定的误报概率，即某个元素明明不存在集合中，但它会</w:t>
      </w:r>
      <w:r w:rsidR="004C1250">
        <w:rPr>
          <w:rFonts w:hint="eastAsia"/>
        </w:rPr>
        <w:t>以为该元素存在于集合当中。</w:t>
      </w:r>
      <w:r w:rsidR="00644665">
        <w:rPr>
          <w:rFonts w:hint="eastAsia"/>
        </w:rPr>
        <w:t>但如果该元素存在于集合，布隆过滤器则不会误报它不存在。</w:t>
      </w:r>
    </w:p>
    <w:p w:rsidR="001C6965" w:rsidRDefault="006E4B68" w:rsidP="00E55B56">
      <w:pPr>
        <w:pStyle w:val="a2"/>
        <w:spacing w:before="156" w:after="156"/>
        <w:ind w:firstLine="480"/>
        <w:rPr>
          <w:rFonts w:ascii="Segoe UI" w:hAnsi="Segoe UI" w:cs="Segoe UI"/>
          <w:color w:val="24292E"/>
          <w:shd w:val="clear" w:color="auto" w:fill="FFFFFF"/>
        </w:rPr>
      </w:pPr>
      <w:r>
        <w:rPr>
          <w:rFonts w:ascii="Segoe UI" w:hAnsi="Segoe UI" w:cs="Segoe UI"/>
          <w:color w:val="24292E"/>
          <w:shd w:val="clear" w:color="auto" w:fill="FFFFFF"/>
        </w:rPr>
        <w:t>布隆过滤器的实现核心</w:t>
      </w:r>
      <w:r w:rsidR="005440B7">
        <w:rPr>
          <w:rFonts w:ascii="Segoe UI" w:hAnsi="Segoe UI" w:cs="Segoe UI"/>
          <w:color w:val="24292E"/>
          <w:shd w:val="clear" w:color="auto" w:fill="FFFFFF"/>
        </w:rPr>
        <w:t>是</w:t>
      </w:r>
      <w:r w:rsidR="00D9775C">
        <w:rPr>
          <w:rFonts w:ascii="Segoe UI" w:hAnsi="Segoe UI" w:cs="Segoe UI" w:hint="eastAsia"/>
          <w:color w:val="24292E"/>
          <w:shd w:val="clear" w:color="auto" w:fill="FFFFFF"/>
        </w:rPr>
        <w:t>由</w:t>
      </w:r>
      <w:r w:rsidR="005440B7">
        <w:rPr>
          <w:rFonts w:ascii="Segoe UI" w:hAnsi="Segoe UI" w:cs="Segoe UI"/>
          <w:color w:val="24292E"/>
          <w:shd w:val="clear" w:color="auto" w:fill="FFFFFF"/>
        </w:rPr>
        <w:t>一个超大的位数组和</w:t>
      </w:r>
      <w:r w:rsidR="0037678E">
        <w:rPr>
          <w:rFonts w:ascii="Segoe UI" w:hAnsi="Segoe UI" w:cs="Segoe UI"/>
          <w:color w:val="24292E"/>
          <w:shd w:val="clear" w:color="auto" w:fill="FFFFFF"/>
        </w:rPr>
        <w:t>若干个</w:t>
      </w:r>
      <w:r w:rsidR="005440B7">
        <w:rPr>
          <w:rFonts w:ascii="Segoe UI" w:hAnsi="Segoe UI" w:cs="Segoe UI"/>
          <w:color w:val="24292E"/>
          <w:shd w:val="clear" w:color="auto" w:fill="FFFFFF"/>
        </w:rPr>
        <w:t>哈希函数</w:t>
      </w:r>
      <w:r w:rsidR="00D9775C">
        <w:rPr>
          <w:rFonts w:ascii="Segoe UI" w:hAnsi="Segoe UI" w:cs="Segoe UI" w:hint="eastAsia"/>
          <w:color w:val="24292E"/>
          <w:shd w:val="clear" w:color="auto" w:fill="FFFFFF"/>
        </w:rPr>
        <w:t>组成</w:t>
      </w:r>
      <w:r w:rsidR="005440B7">
        <w:rPr>
          <w:rFonts w:ascii="Segoe UI" w:hAnsi="Segoe UI" w:cs="Segoe UI"/>
          <w:color w:val="24292E"/>
          <w:shd w:val="clear" w:color="auto" w:fill="FFFFFF"/>
        </w:rPr>
        <w:t>。</w:t>
      </w:r>
      <w:r w:rsidR="00EF6363">
        <w:rPr>
          <w:rFonts w:ascii="Segoe UI" w:hAnsi="Segoe UI" w:cs="Segoe UI" w:hint="eastAsia"/>
          <w:color w:val="24292E"/>
          <w:shd w:val="clear" w:color="auto" w:fill="FFFFFF"/>
        </w:rPr>
        <w:t>哈希函数将输入数据转变为对应数组下标，假如哈希函数有</w:t>
      </w:r>
      <w:r w:rsidR="00EF6363">
        <w:rPr>
          <w:rFonts w:ascii="Segoe UI" w:hAnsi="Segoe UI" w:cs="Segoe UI" w:hint="eastAsia"/>
          <w:color w:val="24292E"/>
          <w:shd w:val="clear" w:color="auto" w:fill="FFFFFF"/>
        </w:rPr>
        <w:t>k</w:t>
      </w:r>
      <w:r w:rsidR="00EF6363">
        <w:rPr>
          <w:rFonts w:ascii="Segoe UI" w:hAnsi="Segoe UI" w:cs="Segoe UI" w:hint="eastAsia"/>
          <w:color w:val="24292E"/>
          <w:shd w:val="clear" w:color="auto" w:fill="FFFFFF"/>
        </w:rPr>
        <w:t>个，则每条数据则将被映射到数组的</w:t>
      </w:r>
      <w:r w:rsidR="00EF6363">
        <w:rPr>
          <w:rFonts w:ascii="Segoe UI" w:hAnsi="Segoe UI" w:cs="Segoe UI" w:hint="eastAsia"/>
          <w:color w:val="24292E"/>
          <w:shd w:val="clear" w:color="auto" w:fill="FFFFFF"/>
        </w:rPr>
        <w:t>k</w:t>
      </w:r>
      <w:r w:rsidR="00EF6363">
        <w:rPr>
          <w:rFonts w:ascii="Segoe UI" w:hAnsi="Segoe UI" w:cs="Segoe UI" w:hint="eastAsia"/>
          <w:color w:val="24292E"/>
          <w:shd w:val="clear" w:color="auto" w:fill="FFFFFF"/>
        </w:rPr>
        <w:t>个位置上。</w:t>
      </w:r>
      <w:r w:rsidR="00AE2E09">
        <w:rPr>
          <w:rFonts w:ascii="Segoe UI" w:hAnsi="Segoe UI" w:cs="Segoe UI" w:hint="eastAsia"/>
          <w:color w:val="24292E"/>
          <w:shd w:val="clear" w:color="auto" w:fill="FFFFFF"/>
        </w:rPr>
        <w:t>图</w:t>
      </w:r>
      <w:r w:rsidR="00AE2E09">
        <w:rPr>
          <w:rFonts w:ascii="Segoe UI" w:hAnsi="Segoe UI" w:cs="Segoe UI" w:hint="eastAsia"/>
          <w:color w:val="24292E"/>
          <w:shd w:val="clear" w:color="auto" w:fill="FFFFFF"/>
        </w:rPr>
        <w:t>4-</w:t>
      </w:r>
      <w:r w:rsidR="00AE2E09">
        <w:rPr>
          <w:rFonts w:ascii="Segoe UI" w:hAnsi="Segoe UI" w:cs="Segoe UI"/>
          <w:color w:val="24292E"/>
          <w:shd w:val="clear" w:color="auto" w:fill="FFFFFF"/>
        </w:rPr>
        <w:t>3</w:t>
      </w:r>
      <w:r w:rsidR="00AE2E09">
        <w:rPr>
          <w:rFonts w:ascii="Segoe UI" w:hAnsi="Segoe UI" w:cs="Segoe UI" w:hint="eastAsia"/>
          <w:color w:val="24292E"/>
          <w:shd w:val="clear" w:color="auto" w:fill="FFFFFF"/>
        </w:rPr>
        <w:t>为布隆过滤器的原理示意图。</w:t>
      </w:r>
    </w:p>
    <w:p w:rsidR="00CF28B4" w:rsidRDefault="00047E99" w:rsidP="00CF28B4">
      <w:pPr>
        <w:pStyle w:val="a2"/>
        <w:spacing w:before="156" w:after="156"/>
        <w:ind w:firstLine="480"/>
        <w:jc w:val="center"/>
      </w:pPr>
      <w:r>
        <w:rPr>
          <w:rFonts w:hint="eastAsia"/>
          <w:noProof/>
        </w:rPr>
        <w:lastRenderedPageBreak/>
        <w:drawing>
          <wp:inline distT="0" distB="0" distL="0" distR="0" wp14:anchorId="4EAD379B" wp14:editId="663B1571">
            <wp:extent cx="4067251" cy="146960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87474703a2f2f696d61676573323031352e636e626c6f67732e636f6d2f626c6f672f313033303737362f3230313730312f313033303737362d32303137303130363134333134313738342d313437353033313030332e706e67.png"/>
                    <pic:cNvPicPr/>
                  </pic:nvPicPr>
                  <pic:blipFill>
                    <a:blip r:embed="rId32">
                      <a:extLst>
                        <a:ext uri="{28A0092B-C50C-407E-A947-70E740481C1C}">
                          <a14:useLocalDpi xmlns:a14="http://schemas.microsoft.com/office/drawing/2010/main" val="0"/>
                        </a:ext>
                      </a:extLst>
                    </a:blip>
                    <a:stretch>
                      <a:fillRect/>
                    </a:stretch>
                  </pic:blipFill>
                  <pic:spPr>
                    <a:xfrm>
                      <a:off x="0" y="0"/>
                      <a:ext cx="4095432" cy="1479790"/>
                    </a:xfrm>
                    <a:prstGeom prst="rect">
                      <a:avLst/>
                    </a:prstGeom>
                  </pic:spPr>
                </pic:pic>
              </a:graphicData>
            </a:graphic>
          </wp:inline>
        </w:drawing>
      </w:r>
    </w:p>
    <w:p w:rsidR="00047E99" w:rsidRDefault="00047E99" w:rsidP="00CF28B4">
      <w:pPr>
        <w:pStyle w:val="a2"/>
        <w:spacing w:before="156" w:after="156"/>
        <w:ind w:firstLine="480"/>
        <w:jc w:val="center"/>
      </w:pPr>
      <w:r>
        <w:rPr>
          <w:rFonts w:hint="eastAsia"/>
        </w:rPr>
        <w:t>图</w:t>
      </w:r>
      <w:r>
        <w:rPr>
          <w:rFonts w:hint="eastAsia"/>
        </w:rPr>
        <w:t>4-3</w:t>
      </w:r>
      <w:r w:rsidR="00FF1408">
        <w:t xml:space="preserve"> </w:t>
      </w:r>
      <w:r w:rsidR="00274440">
        <w:rPr>
          <w:rFonts w:hint="eastAsia"/>
        </w:rPr>
        <w:t>布隆过滤器原理示意图</w:t>
      </w:r>
    </w:p>
    <w:tbl>
      <w:tblPr>
        <w:tblStyle w:val="af0"/>
        <w:tblW w:w="9014" w:type="dxa"/>
        <w:tblInd w:w="-5" w:type="dxa"/>
        <w:tblLook w:val="04A0" w:firstRow="1" w:lastRow="0" w:firstColumn="1" w:lastColumn="0" w:noHBand="0" w:noVBand="1"/>
      </w:tblPr>
      <w:tblGrid>
        <w:gridCol w:w="9014"/>
      </w:tblGrid>
      <w:tr w:rsidR="003F3F26" w:rsidTr="00FD0B54">
        <w:tc>
          <w:tcPr>
            <w:tcW w:w="9014" w:type="dxa"/>
            <w:tcBorders>
              <w:top w:val="single" w:sz="4" w:space="0" w:color="auto"/>
              <w:left w:val="nil"/>
              <w:bottom w:val="single" w:sz="4" w:space="0" w:color="auto"/>
              <w:right w:val="nil"/>
            </w:tcBorders>
            <w:hideMark/>
          </w:tcPr>
          <w:p w:rsidR="003F3F26" w:rsidRDefault="003F3F26" w:rsidP="00FD0B54">
            <w:pPr>
              <w:pStyle w:val="a2"/>
              <w:spacing w:before="156" w:after="156" w:line="240" w:lineRule="auto"/>
              <w:ind w:firstLine="480"/>
              <w:rPr>
                <w:sz w:val="21"/>
                <w:szCs w:val="21"/>
              </w:rPr>
            </w:pPr>
            <w:r>
              <w:br w:type="page"/>
            </w:r>
            <w:r>
              <w:rPr>
                <w:rFonts w:hint="eastAsia"/>
                <w:sz w:val="21"/>
                <w:szCs w:val="21"/>
              </w:rPr>
              <w:t>算法</w:t>
            </w:r>
            <w:r>
              <w:rPr>
                <w:sz w:val="21"/>
                <w:szCs w:val="21"/>
              </w:rPr>
              <w:t>4</w:t>
            </w:r>
            <w:r>
              <w:rPr>
                <w:rFonts w:hint="eastAsia"/>
                <w:sz w:val="21"/>
                <w:szCs w:val="21"/>
              </w:rPr>
              <w:t>-</w:t>
            </w:r>
            <w:r>
              <w:rPr>
                <w:sz w:val="21"/>
                <w:szCs w:val="21"/>
              </w:rPr>
              <w:t>1</w:t>
            </w:r>
            <w:r>
              <w:rPr>
                <w:rFonts w:hint="eastAsia"/>
                <w:sz w:val="21"/>
                <w:szCs w:val="21"/>
              </w:rPr>
              <w:t>：</w:t>
            </w:r>
            <w:r w:rsidR="00DC5083">
              <w:rPr>
                <w:rFonts w:hint="eastAsia"/>
                <w:sz w:val="21"/>
                <w:szCs w:val="21"/>
              </w:rPr>
              <w:t>基于布隆过滤器的语料库去重</w:t>
            </w:r>
            <w:r>
              <w:rPr>
                <w:rFonts w:hint="eastAsia"/>
                <w:sz w:val="21"/>
                <w:szCs w:val="21"/>
              </w:rPr>
              <w:t>算法</w:t>
            </w:r>
          </w:p>
        </w:tc>
      </w:tr>
      <w:tr w:rsidR="003F3F26" w:rsidTr="00FD0B54">
        <w:tc>
          <w:tcPr>
            <w:tcW w:w="9014" w:type="dxa"/>
            <w:tcBorders>
              <w:top w:val="single" w:sz="4" w:space="0" w:color="auto"/>
              <w:left w:val="nil"/>
              <w:bottom w:val="single" w:sz="4" w:space="0" w:color="auto"/>
              <w:right w:val="nil"/>
            </w:tcBorders>
          </w:tcPr>
          <w:p w:rsidR="00E2288D" w:rsidRDefault="003F3F26" w:rsidP="00E2288D">
            <w:pPr>
              <w:pStyle w:val="a2"/>
              <w:spacing w:before="156" w:after="156" w:line="240" w:lineRule="auto"/>
              <w:ind w:firstLine="420"/>
              <w:rPr>
                <w:sz w:val="21"/>
                <w:szCs w:val="21"/>
              </w:rPr>
            </w:pPr>
            <w:r w:rsidRPr="00B82370">
              <w:rPr>
                <w:rFonts w:hint="eastAsia"/>
                <w:sz w:val="21"/>
                <w:szCs w:val="21"/>
              </w:rPr>
              <w:t>Input</w:t>
            </w:r>
            <w:r w:rsidRPr="00B82370">
              <w:rPr>
                <w:rFonts w:hint="eastAsia"/>
                <w:sz w:val="21"/>
                <w:szCs w:val="21"/>
              </w:rPr>
              <w:t>：</w:t>
            </w:r>
            <w:r w:rsidR="00C50D70">
              <w:rPr>
                <w:rFonts w:hint="eastAsia"/>
                <w:sz w:val="21"/>
                <w:szCs w:val="21"/>
              </w:rPr>
              <w:t>存在重复数据的语料库</w:t>
            </w:r>
          </w:p>
          <w:p w:rsidR="003F3F26" w:rsidRDefault="003F3F26" w:rsidP="00E2288D">
            <w:pPr>
              <w:pStyle w:val="a2"/>
              <w:spacing w:before="156" w:after="156" w:line="240" w:lineRule="auto"/>
              <w:ind w:firstLine="420"/>
              <w:rPr>
                <w:sz w:val="21"/>
                <w:szCs w:val="21"/>
              </w:rPr>
            </w:pPr>
            <w:r>
              <w:rPr>
                <w:rFonts w:hint="eastAsia"/>
                <w:sz w:val="21"/>
                <w:szCs w:val="21"/>
              </w:rPr>
              <w:t>o</w:t>
            </w:r>
            <w:r w:rsidRPr="00B82370">
              <w:rPr>
                <w:rFonts w:hint="eastAsia"/>
                <w:sz w:val="21"/>
                <w:szCs w:val="21"/>
              </w:rPr>
              <w:t>utput</w:t>
            </w:r>
            <w:r w:rsidRPr="00B82370">
              <w:rPr>
                <w:rFonts w:hint="eastAsia"/>
                <w:sz w:val="21"/>
                <w:szCs w:val="21"/>
              </w:rPr>
              <w:t>：</w:t>
            </w:r>
            <w:r w:rsidR="00441C15">
              <w:rPr>
                <w:rFonts w:hint="eastAsia"/>
                <w:sz w:val="21"/>
                <w:szCs w:val="21"/>
              </w:rPr>
              <w:t>不存在重复数据的语料库</w:t>
            </w:r>
          </w:p>
        </w:tc>
      </w:tr>
      <w:tr w:rsidR="003F3F26" w:rsidRPr="00067224" w:rsidTr="00FD0B54">
        <w:tc>
          <w:tcPr>
            <w:tcW w:w="9014" w:type="dxa"/>
            <w:tcBorders>
              <w:top w:val="single" w:sz="4" w:space="0" w:color="auto"/>
              <w:left w:val="nil"/>
              <w:bottom w:val="single" w:sz="4" w:space="0" w:color="auto"/>
              <w:right w:val="nil"/>
            </w:tcBorders>
            <w:hideMark/>
          </w:tcPr>
          <w:p w:rsidR="001F11C2" w:rsidRDefault="003F3F26" w:rsidP="00A60BCA">
            <w:pPr>
              <w:pStyle w:val="a2"/>
              <w:numPr>
                <w:ilvl w:val="0"/>
                <w:numId w:val="29"/>
              </w:numPr>
              <w:spacing w:before="156" w:after="156" w:line="240" w:lineRule="auto"/>
              <w:ind w:firstLineChars="0"/>
              <w:rPr>
                <w:sz w:val="21"/>
                <w:szCs w:val="21"/>
              </w:rPr>
            </w:pPr>
            <w:r>
              <w:rPr>
                <w:rFonts w:hint="eastAsia"/>
                <w:sz w:val="21"/>
                <w:szCs w:val="21"/>
              </w:rPr>
              <w:t>Data</w:t>
            </w:r>
            <w:r>
              <w:rPr>
                <w:rFonts w:hint="eastAsia"/>
                <w:sz w:val="21"/>
                <w:szCs w:val="21"/>
              </w:rPr>
              <w:t>：</w:t>
            </w:r>
            <m:oMath>
              <m:r>
                <w:rPr>
                  <w:rFonts w:ascii="Cambria Math" w:hAnsi="Cambria Math"/>
                  <w:sz w:val="21"/>
                  <w:szCs w:val="21"/>
                </w:rPr>
                <m:t>X=</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n</m:t>
                  </m:r>
                </m:sub>
              </m:sSub>
            </m:oMath>
            <w:r w:rsidR="001F11C2">
              <w:rPr>
                <w:rFonts w:hint="eastAsia"/>
                <w:sz w:val="21"/>
                <w:szCs w:val="21"/>
              </w:rPr>
              <w:t>；</w:t>
            </w:r>
          </w:p>
          <w:p w:rsidR="003F3F26" w:rsidRDefault="00A60BCA" w:rsidP="00A60BCA">
            <w:pPr>
              <w:pStyle w:val="a2"/>
              <w:numPr>
                <w:ilvl w:val="0"/>
                <w:numId w:val="29"/>
              </w:numPr>
              <w:spacing w:before="156" w:after="156" w:line="240" w:lineRule="auto"/>
              <w:ind w:firstLineChars="0"/>
              <w:rPr>
                <w:sz w:val="21"/>
                <w:szCs w:val="21"/>
              </w:rPr>
            </w:pPr>
            <w:r>
              <w:rPr>
                <w:rFonts w:hint="eastAsia"/>
                <w:sz w:val="21"/>
                <w:szCs w:val="21"/>
              </w:rPr>
              <w:t>初始化布隆过滤器即将对应数组的每一位初始化为</w:t>
            </w:r>
            <w:r>
              <w:rPr>
                <w:rFonts w:hint="eastAsia"/>
                <w:sz w:val="21"/>
                <w:szCs w:val="21"/>
              </w:rPr>
              <w:t>0</w:t>
            </w:r>
            <w:r w:rsidR="003F3F26">
              <w:rPr>
                <w:rFonts w:hint="eastAsia"/>
                <w:sz w:val="21"/>
                <w:szCs w:val="21"/>
              </w:rPr>
              <w:t>；</w:t>
            </w:r>
          </w:p>
          <w:p w:rsidR="00A60BCA" w:rsidRDefault="00330A40" w:rsidP="00A60BCA">
            <w:pPr>
              <w:pStyle w:val="a2"/>
              <w:numPr>
                <w:ilvl w:val="0"/>
                <w:numId w:val="29"/>
              </w:numPr>
              <w:spacing w:before="156" w:after="156" w:line="240" w:lineRule="auto"/>
              <w:ind w:firstLineChars="0"/>
              <w:rPr>
                <w:sz w:val="21"/>
                <w:szCs w:val="21"/>
              </w:rPr>
            </w:pPr>
            <w:r>
              <w:rPr>
                <w:rFonts w:hint="eastAsia"/>
                <w:sz w:val="21"/>
                <w:szCs w:val="21"/>
              </w:rPr>
              <w:t>设计</w:t>
            </w:r>
            <w:r w:rsidR="00A60BCA">
              <w:rPr>
                <w:rFonts w:hint="eastAsia"/>
                <w:sz w:val="21"/>
                <w:szCs w:val="21"/>
              </w:rPr>
              <w:t>k</w:t>
            </w:r>
            <w:r w:rsidR="00A60BCA">
              <w:rPr>
                <w:rFonts w:hint="eastAsia"/>
                <w:sz w:val="21"/>
                <w:szCs w:val="21"/>
              </w:rPr>
              <w:t>个不同</w:t>
            </w:r>
            <w:r w:rsidR="00580135">
              <w:rPr>
                <w:rFonts w:hint="eastAsia"/>
                <w:sz w:val="21"/>
                <w:szCs w:val="21"/>
              </w:rPr>
              <w:t>的</w:t>
            </w:r>
            <w:r w:rsidR="00A60BCA">
              <w:rPr>
                <w:rFonts w:hint="eastAsia"/>
                <w:sz w:val="21"/>
                <w:szCs w:val="21"/>
              </w:rPr>
              <w:t>哈希函数</w:t>
            </w:r>
            <w:r>
              <w:rPr>
                <w:rFonts w:hint="eastAsia"/>
                <w:sz w:val="21"/>
                <w:szCs w:val="21"/>
              </w:rPr>
              <w:t>；</w:t>
            </w:r>
          </w:p>
          <w:p w:rsidR="001F11C2" w:rsidRDefault="001F11C2" w:rsidP="001F11C2">
            <w:pPr>
              <w:pStyle w:val="a2"/>
              <w:numPr>
                <w:ilvl w:val="0"/>
                <w:numId w:val="29"/>
              </w:numPr>
              <w:spacing w:before="156" w:after="156" w:line="240" w:lineRule="auto"/>
              <w:ind w:firstLineChars="0"/>
              <w:rPr>
                <w:sz w:val="21"/>
                <w:szCs w:val="21"/>
              </w:rPr>
            </w:pPr>
            <w:r>
              <w:rPr>
                <w:sz w:val="21"/>
                <w:szCs w:val="21"/>
              </w:rPr>
              <w:t>F</w:t>
            </w:r>
            <w:r>
              <w:rPr>
                <w:rFonts w:hint="eastAsia"/>
                <w:sz w:val="21"/>
                <w:szCs w:val="21"/>
              </w:rPr>
              <w:t>or(</w:t>
            </w:r>
            <w:r>
              <w:rPr>
                <w:sz w:val="21"/>
                <w:szCs w:val="21"/>
              </w:rPr>
              <w:t>i = 1 ; i &lt;= n; i++</w:t>
            </w:r>
            <w:r>
              <w:rPr>
                <w:rFonts w:hint="eastAsia"/>
                <w:sz w:val="21"/>
                <w:szCs w:val="21"/>
              </w:rPr>
              <w:t>)</w:t>
            </w:r>
          </w:p>
          <w:p w:rsidR="001F11C2" w:rsidRDefault="001F11C2" w:rsidP="001F11C2">
            <w:pPr>
              <w:pStyle w:val="a2"/>
              <w:spacing w:before="156" w:after="156" w:line="240" w:lineRule="auto"/>
              <w:ind w:left="786" w:firstLineChars="100" w:firstLine="210"/>
              <w:rPr>
                <w:sz w:val="21"/>
                <w:szCs w:val="21"/>
              </w:rPr>
            </w:pPr>
            <w:r>
              <w:rPr>
                <w:rFonts w:hint="eastAsia"/>
                <w:sz w:val="21"/>
                <w:szCs w:val="21"/>
              </w:rPr>
              <w:t>将</w:t>
            </w:r>
            <m:oMath>
              <m:sSub>
                <m:sSubPr>
                  <m:ctrlPr>
                    <w:rPr>
                      <w:rFonts w:ascii="Cambria Math" w:hAnsi="Cambria Math"/>
                      <w:sz w:val="21"/>
                      <w:szCs w:val="21"/>
                    </w:rPr>
                  </m:ctrlPr>
                </m:sSubPr>
                <m:e>
                  <m:r>
                    <w:rPr>
                      <w:rFonts w:ascii="Cambria Math" w:hAnsi="Cambria Math" w:hint="eastAsia"/>
                      <w:sz w:val="21"/>
                      <w:szCs w:val="21"/>
                    </w:rPr>
                    <m:t>x</m:t>
                  </m:r>
                </m:e>
                <m:sub>
                  <m:r>
                    <w:rPr>
                      <w:rFonts w:ascii="Cambria Math" w:hAnsi="Cambria Math" w:hint="eastAsia"/>
                      <w:sz w:val="21"/>
                      <w:szCs w:val="21"/>
                    </w:rPr>
                    <m:t>i</m:t>
                  </m:r>
                </m:sub>
              </m:sSub>
            </m:oMath>
            <w:r>
              <w:rPr>
                <w:rFonts w:hint="eastAsia"/>
                <w:sz w:val="21"/>
                <w:szCs w:val="21"/>
              </w:rPr>
              <w:t>送入</w:t>
            </w:r>
            <w:r>
              <w:rPr>
                <w:rFonts w:hint="eastAsia"/>
                <w:sz w:val="21"/>
                <w:szCs w:val="21"/>
              </w:rPr>
              <w:t>k</w:t>
            </w:r>
            <w:r>
              <w:rPr>
                <w:rFonts w:hint="eastAsia"/>
                <w:sz w:val="21"/>
                <w:szCs w:val="21"/>
              </w:rPr>
              <w:t>个哈希函数中，得到</w:t>
            </w:r>
            <w:r>
              <w:rPr>
                <w:rFonts w:hint="eastAsia"/>
                <w:sz w:val="21"/>
                <w:szCs w:val="21"/>
              </w:rPr>
              <w:t>k</w:t>
            </w:r>
            <w:r>
              <w:rPr>
                <w:rFonts w:hint="eastAsia"/>
                <w:sz w:val="21"/>
                <w:szCs w:val="21"/>
              </w:rPr>
              <w:t>个坐标</w:t>
            </w:r>
            <m:oMath>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rPr>
                    <m:t>1</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rPr>
                    <m:t>k</m:t>
                  </m:r>
                </m:sub>
              </m:sSub>
              <m:r>
                <m:rPr>
                  <m:sty m:val="p"/>
                </m:rPr>
                <w:rPr>
                  <w:rFonts w:ascii="Cambria Math" w:hAnsi="Cambria Math"/>
                  <w:sz w:val="21"/>
                  <w:szCs w:val="21"/>
                </w:rPr>
                <m:t>}</m:t>
              </m:r>
            </m:oMath>
            <w:r>
              <w:rPr>
                <w:rFonts w:hint="eastAsia"/>
                <w:sz w:val="21"/>
                <w:szCs w:val="21"/>
              </w:rPr>
              <w:t>；</w:t>
            </w:r>
          </w:p>
          <w:p w:rsidR="00663AFC" w:rsidRDefault="001F11C2" w:rsidP="001F11C2">
            <w:pPr>
              <w:pStyle w:val="a2"/>
              <w:spacing w:before="156" w:after="156" w:line="240" w:lineRule="auto"/>
              <w:ind w:left="786" w:firstLineChars="100" w:firstLine="210"/>
              <w:rPr>
                <w:sz w:val="21"/>
                <w:szCs w:val="21"/>
              </w:rPr>
            </w:pPr>
            <w:r>
              <w:rPr>
                <w:rFonts w:hint="eastAsia"/>
                <w:sz w:val="21"/>
                <w:szCs w:val="21"/>
              </w:rPr>
              <w:t>检查数组对应</w:t>
            </w:r>
            <w:r>
              <w:rPr>
                <w:rFonts w:hint="eastAsia"/>
                <w:sz w:val="21"/>
                <w:szCs w:val="21"/>
              </w:rPr>
              <w:t>k</w:t>
            </w:r>
            <w:r>
              <w:rPr>
                <w:rFonts w:hint="eastAsia"/>
                <w:sz w:val="21"/>
                <w:szCs w:val="21"/>
              </w:rPr>
              <w:t>位是否为</w:t>
            </w:r>
            <w:r>
              <w:rPr>
                <w:rFonts w:hint="eastAsia"/>
                <w:sz w:val="21"/>
                <w:szCs w:val="21"/>
              </w:rPr>
              <w:t>1</w:t>
            </w:r>
            <w:r w:rsidR="00663AFC">
              <w:rPr>
                <w:rFonts w:hint="eastAsia"/>
                <w:sz w:val="21"/>
                <w:szCs w:val="21"/>
              </w:rPr>
              <w:t>；</w:t>
            </w:r>
          </w:p>
          <w:p w:rsidR="001F11C2" w:rsidRDefault="001F11C2" w:rsidP="001F11C2">
            <w:pPr>
              <w:pStyle w:val="a2"/>
              <w:spacing w:before="156" w:after="156" w:line="240" w:lineRule="auto"/>
              <w:ind w:left="786" w:firstLineChars="100" w:firstLine="210"/>
              <w:rPr>
                <w:sz w:val="21"/>
                <w:szCs w:val="21"/>
              </w:rPr>
            </w:pPr>
            <w:r>
              <w:rPr>
                <w:rFonts w:hint="eastAsia"/>
                <w:sz w:val="21"/>
                <w:szCs w:val="21"/>
              </w:rPr>
              <w:t>若都为</w:t>
            </w:r>
            <w:r>
              <w:rPr>
                <w:rFonts w:hint="eastAsia"/>
                <w:sz w:val="21"/>
                <w:szCs w:val="21"/>
              </w:rPr>
              <w:t>1</w:t>
            </w:r>
            <w:r>
              <w:rPr>
                <w:rFonts w:hint="eastAsia"/>
                <w:sz w:val="21"/>
                <w:szCs w:val="21"/>
              </w:rPr>
              <w:t>则表明该条数据已经存在，继续</w:t>
            </w:r>
            <w:r>
              <w:rPr>
                <w:rFonts w:hint="eastAsia"/>
                <w:sz w:val="21"/>
                <w:szCs w:val="21"/>
              </w:rPr>
              <w:t>(</w:t>
            </w:r>
            <w:r>
              <w:rPr>
                <w:sz w:val="21"/>
                <w:szCs w:val="21"/>
              </w:rPr>
              <w:t>4</w:t>
            </w:r>
            <w:r>
              <w:rPr>
                <w:rFonts w:hint="eastAsia"/>
                <w:sz w:val="21"/>
                <w:szCs w:val="21"/>
              </w:rPr>
              <w:t>)</w:t>
            </w:r>
            <w:r>
              <w:rPr>
                <w:rFonts w:hint="eastAsia"/>
                <w:sz w:val="21"/>
                <w:szCs w:val="21"/>
              </w:rPr>
              <w:t>进入循环；</w:t>
            </w:r>
          </w:p>
          <w:p w:rsidR="003F3F26" w:rsidRDefault="00663AFC" w:rsidP="00663AFC">
            <w:pPr>
              <w:pStyle w:val="a2"/>
              <w:spacing w:before="156" w:after="156" w:line="240" w:lineRule="auto"/>
              <w:ind w:left="786" w:firstLineChars="100" w:firstLine="210"/>
              <w:rPr>
                <w:sz w:val="21"/>
                <w:szCs w:val="21"/>
              </w:rPr>
            </w:pPr>
            <w:r>
              <w:rPr>
                <w:rFonts w:hint="eastAsia"/>
                <w:sz w:val="21"/>
                <w:szCs w:val="21"/>
              </w:rPr>
              <w:t>若对应</w:t>
            </w:r>
            <w:r>
              <w:rPr>
                <w:rFonts w:hint="eastAsia"/>
                <w:sz w:val="21"/>
                <w:szCs w:val="21"/>
              </w:rPr>
              <w:t>k</w:t>
            </w:r>
            <w:r>
              <w:rPr>
                <w:rFonts w:hint="eastAsia"/>
                <w:sz w:val="21"/>
                <w:szCs w:val="21"/>
              </w:rPr>
              <w:t>位当中有一位不为</w:t>
            </w:r>
            <w:r>
              <w:rPr>
                <w:rFonts w:hint="eastAsia"/>
                <w:sz w:val="21"/>
                <w:szCs w:val="21"/>
              </w:rPr>
              <w:t>1</w:t>
            </w:r>
            <w:r>
              <w:rPr>
                <w:rFonts w:hint="eastAsia"/>
                <w:sz w:val="21"/>
                <w:szCs w:val="21"/>
              </w:rPr>
              <w:t>，则说明该数据还不存在，进行插入操作；</w:t>
            </w:r>
          </w:p>
          <w:p w:rsidR="007C6754" w:rsidRDefault="007C6754" w:rsidP="00663AFC">
            <w:pPr>
              <w:pStyle w:val="a2"/>
              <w:spacing w:before="156" w:after="156" w:line="240" w:lineRule="auto"/>
              <w:ind w:left="786" w:firstLineChars="100" w:firstLine="210"/>
              <w:rPr>
                <w:sz w:val="21"/>
                <w:szCs w:val="21"/>
              </w:rPr>
            </w:pPr>
            <w:r>
              <w:rPr>
                <w:rFonts w:hint="eastAsia"/>
                <w:sz w:val="21"/>
                <w:szCs w:val="21"/>
              </w:rPr>
              <w:t>将数组</w:t>
            </w:r>
            <m:oMath>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rPr>
                    <m:t>1</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rPr>
                    <m:t>k</m:t>
                  </m:r>
                </m:sub>
              </m:sSub>
              <m:r>
                <m:rPr>
                  <m:sty m:val="p"/>
                </m:rPr>
                <w:rPr>
                  <w:rFonts w:ascii="Cambria Math" w:hAnsi="Cambria Math"/>
                  <w:sz w:val="21"/>
                  <w:szCs w:val="21"/>
                </w:rPr>
                <m:t>}</m:t>
              </m:r>
            </m:oMath>
            <w:r>
              <w:rPr>
                <w:rFonts w:hint="eastAsia"/>
                <w:sz w:val="21"/>
                <w:szCs w:val="21"/>
              </w:rPr>
              <w:t>对应位置</w:t>
            </w:r>
            <w:r>
              <w:rPr>
                <w:rFonts w:hint="eastAsia"/>
                <w:sz w:val="21"/>
                <w:szCs w:val="21"/>
              </w:rPr>
              <w:t>1</w:t>
            </w:r>
            <w:r>
              <w:rPr>
                <w:rFonts w:hint="eastAsia"/>
                <w:sz w:val="21"/>
                <w:szCs w:val="21"/>
              </w:rPr>
              <w:t>；</w:t>
            </w:r>
          </w:p>
          <w:p w:rsidR="003F3F26" w:rsidRPr="00067224" w:rsidRDefault="003F3F26" w:rsidP="00A60BCA">
            <w:pPr>
              <w:pStyle w:val="a2"/>
              <w:numPr>
                <w:ilvl w:val="0"/>
                <w:numId w:val="29"/>
              </w:numPr>
              <w:spacing w:before="156" w:after="156" w:line="240" w:lineRule="auto"/>
              <w:ind w:firstLineChars="0"/>
              <w:rPr>
                <w:sz w:val="21"/>
                <w:szCs w:val="21"/>
              </w:rPr>
            </w:pPr>
            <w:r>
              <w:rPr>
                <w:rFonts w:hint="eastAsia"/>
                <w:sz w:val="21"/>
                <w:szCs w:val="21"/>
              </w:rPr>
              <w:t>结束</w:t>
            </w:r>
          </w:p>
        </w:tc>
      </w:tr>
    </w:tbl>
    <w:p w:rsidR="003F3F26" w:rsidRPr="003F3F26" w:rsidRDefault="003F3F26" w:rsidP="003F3F26">
      <w:pPr>
        <w:pStyle w:val="a2"/>
        <w:spacing w:before="156" w:after="156"/>
        <w:ind w:firstLine="480"/>
      </w:pPr>
    </w:p>
    <w:p w:rsidR="00F028E8" w:rsidRDefault="00F028E8" w:rsidP="003F3F26">
      <w:pPr>
        <w:pStyle w:val="a2"/>
        <w:spacing w:before="156" w:after="156"/>
        <w:ind w:firstLine="480"/>
      </w:pPr>
      <w:r>
        <w:br w:type="page"/>
      </w:r>
    </w:p>
    <w:p w:rsidR="00F10992" w:rsidRDefault="00892FA5" w:rsidP="00F10992">
      <w:pPr>
        <w:pStyle w:val="2"/>
        <w:spacing w:before="156" w:after="156"/>
      </w:pPr>
      <w:bookmarkStart w:id="66" w:name="_Toc482002629"/>
      <w:r>
        <w:rPr>
          <w:rFonts w:hint="eastAsia"/>
        </w:rPr>
        <w:lastRenderedPageBreak/>
        <w:t>实验</w:t>
      </w:r>
      <w:bookmarkEnd w:id="66"/>
    </w:p>
    <w:p w:rsidR="00A5749B" w:rsidRPr="00832650" w:rsidRDefault="00A5749B" w:rsidP="00A5749B">
      <w:pPr>
        <w:pStyle w:val="a2"/>
        <w:spacing w:before="156" w:after="156"/>
        <w:ind w:firstLine="480"/>
      </w:pPr>
      <w:r>
        <w:rPr>
          <w:rFonts w:hint="eastAsia"/>
        </w:rPr>
        <w:t>在本章节中，本文主要</w:t>
      </w:r>
      <w:r w:rsidR="00832650">
        <w:rPr>
          <w:rFonts w:hint="eastAsia"/>
        </w:rPr>
        <w:t>在第三章基于</w:t>
      </w:r>
      <w:r w:rsidR="00832650">
        <w:rPr>
          <w:rFonts w:hint="eastAsia"/>
        </w:rPr>
        <w:t>CNN</w:t>
      </w:r>
      <w:r w:rsidR="00832650">
        <w:rPr>
          <w:rFonts w:hint="eastAsia"/>
        </w:rPr>
        <w:t>的关系分类模型的基础上</w:t>
      </w:r>
      <w:r>
        <w:rPr>
          <w:rFonts w:hint="eastAsia"/>
        </w:rPr>
        <w:t>实施了三个实验</w:t>
      </w:r>
      <w:r w:rsidR="00832650">
        <w:rPr>
          <w:rFonts w:hint="eastAsia"/>
        </w:rPr>
        <w:t>。第一个主要是调参，针对卷积神经网络中卷积窗口大小</w:t>
      </w:r>
      <w:r w:rsidR="00832650" w:rsidRPr="00832650">
        <w:rPr>
          <w:rFonts w:hint="eastAsia"/>
          <w:i/>
        </w:rPr>
        <w:t>h</w:t>
      </w:r>
      <w:r w:rsidR="00832650">
        <w:rPr>
          <w:rFonts w:hint="eastAsia"/>
        </w:rPr>
        <w:t>和中间隐藏层的大小来考察它们对模型分类效果的影响；第二个实验主要是对比实验，主要和传统基于特征的关系抽取方法做了个对比。第三个实验是</w:t>
      </w:r>
      <w:r w:rsidR="00E578DF">
        <w:rPr>
          <w:rFonts w:hint="eastAsia"/>
        </w:rPr>
        <w:t>测试系统的实际表现效果，主要方法是从互联网中随机挑选一组包含企业关系的新闻</w:t>
      </w:r>
      <w:r w:rsidR="00E578DF">
        <w:rPr>
          <w:rFonts w:hint="eastAsia"/>
        </w:rPr>
        <w:t>URL</w:t>
      </w:r>
      <w:r w:rsidR="00E578DF">
        <w:rPr>
          <w:rFonts w:hint="eastAsia"/>
        </w:rPr>
        <w:t>，将其作为输入，将结果与人工抽取的结果做比较，得出准确率、召回率、</w:t>
      </w:r>
      <w:r w:rsidR="00E578DF">
        <w:rPr>
          <w:rFonts w:hint="eastAsia"/>
        </w:rPr>
        <w:t>F</w:t>
      </w:r>
      <w:r w:rsidR="00E578DF">
        <w:rPr>
          <w:rFonts w:hint="eastAsia"/>
        </w:rPr>
        <w:t>值。</w:t>
      </w:r>
    </w:p>
    <w:p w:rsidR="00887322" w:rsidRDefault="0054666B" w:rsidP="00887322">
      <w:pPr>
        <w:pStyle w:val="3"/>
        <w:spacing w:before="156" w:after="156"/>
      </w:pPr>
      <w:bookmarkStart w:id="67" w:name="_Toc482002630"/>
      <w:r>
        <w:rPr>
          <w:rFonts w:hint="eastAsia"/>
        </w:rPr>
        <w:t>数据集及评价标准</w:t>
      </w:r>
      <w:bookmarkEnd w:id="67"/>
    </w:p>
    <w:p w:rsidR="004F53CF" w:rsidRDefault="00565840" w:rsidP="00565840">
      <w:pPr>
        <w:pStyle w:val="a2"/>
        <w:spacing w:before="156" w:after="156"/>
        <w:ind w:firstLine="480"/>
      </w:pPr>
      <w:r>
        <w:rPr>
          <w:rFonts w:hint="eastAsia"/>
        </w:rPr>
        <w:t>本章节实验数据来自于</w:t>
      </w:r>
      <w:r>
        <w:rPr>
          <w:rFonts w:hint="eastAsia"/>
        </w:rPr>
        <w:t>4.4</w:t>
      </w:r>
      <w:r>
        <w:rPr>
          <w:rFonts w:hint="eastAsia"/>
        </w:rPr>
        <w:t>小节所得到的中文新闻当中企业关系语料。</w:t>
      </w:r>
      <w:r w:rsidR="00AF63AC">
        <w:rPr>
          <w:rFonts w:hint="eastAsia"/>
        </w:rPr>
        <w:t>共计</w:t>
      </w:r>
      <w:r w:rsidR="004C265D">
        <w:rPr>
          <w:rFonts w:hint="eastAsia"/>
        </w:rPr>
        <w:t>1607</w:t>
      </w:r>
      <w:r w:rsidR="00FF1408">
        <w:rPr>
          <w:rFonts w:hint="eastAsia"/>
        </w:rPr>
        <w:t>条，其中</w:t>
      </w:r>
      <w:r w:rsidR="00160C87">
        <w:rPr>
          <w:rFonts w:hint="eastAsia"/>
        </w:rPr>
        <w:t>各个关系类型语料分布如表</w:t>
      </w:r>
      <w:r w:rsidR="00FA799E">
        <w:rPr>
          <w:rFonts w:hint="eastAsia"/>
        </w:rPr>
        <w:t>4-</w:t>
      </w:r>
      <w:r w:rsidR="00FA799E">
        <w:t>1</w:t>
      </w:r>
      <w:r w:rsidR="00FA799E">
        <w:rPr>
          <w:rFonts w:hint="eastAsia"/>
        </w:rPr>
        <w:t>所示。</w:t>
      </w:r>
    </w:p>
    <w:p w:rsidR="00FF1408" w:rsidRDefault="00FF1408" w:rsidP="00FF1408">
      <w:pPr>
        <w:pStyle w:val="a2"/>
        <w:spacing w:before="156" w:afterLines="0" w:after="0"/>
        <w:ind w:firstLine="440"/>
        <w:jc w:val="center"/>
      </w:pPr>
      <w:r>
        <w:rPr>
          <w:rFonts w:hint="eastAsia"/>
          <w:sz w:val="22"/>
          <w:szCs w:val="22"/>
        </w:rPr>
        <w:t>表</w:t>
      </w:r>
      <w:r w:rsidR="00160C87">
        <w:rPr>
          <w:rFonts w:hint="eastAsia"/>
          <w:sz w:val="22"/>
          <w:szCs w:val="22"/>
        </w:rPr>
        <w:t>4</w:t>
      </w:r>
      <w:r>
        <w:rPr>
          <w:rFonts w:hint="eastAsia"/>
          <w:sz w:val="22"/>
          <w:szCs w:val="22"/>
        </w:rPr>
        <w:t>-1</w:t>
      </w:r>
      <w:r>
        <w:rPr>
          <w:sz w:val="22"/>
          <w:szCs w:val="22"/>
        </w:rPr>
        <w:t xml:space="preserve"> </w:t>
      </w:r>
      <w:r>
        <w:rPr>
          <w:rFonts w:hint="eastAsia"/>
          <w:sz w:val="22"/>
          <w:szCs w:val="22"/>
        </w:rPr>
        <w:t>语料统计</w:t>
      </w:r>
    </w:p>
    <w:tbl>
      <w:tblPr>
        <w:tblStyle w:val="af0"/>
        <w:tblW w:w="0" w:type="auto"/>
        <w:jc w:val="center"/>
        <w:tblLook w:val="04A0" w:firstRow="1" w:lastRow="0" w:firstColumn="1" w:lastColumn="0" w:noHBand="0" w:noVBand="1"/>
      </w:tblPr>
      <w:tblGrid>
        <w:gridCol w:w="2183"/>
        <w:gridCol w:w="1923"/>
      </w:tblGrid>
      <w:tr w:rsidR="00FF1408" w:rsidTr="00FF1408">
        <w:trPr>
          <w:trHeight w:hRule="exact" w:val="440"/>
          <w:jc w:val="center"/>
        </w:trPr>
        <w:tc>
          <w:tcPr>
            <w:tcW w:w="2183" w:type="dxa"/>
            <w:tcBorders>
              <w:top w:val="nil"/>
              <w:left w:val="nil"/>
              <w:bottom w:val="single" w:sz="4" w:space="0" w:color="auto"/>
            </w:tcBorders>
          </w:tcPr>
          <w:p w:rsidR="00FF1408" w:rsidRPr="00BF2213" w:rsidRDefault="00FF1408" w:rsidP="00A5749B">
            <w:pPr>
              <w:pStyle w:val="a2"/>
              <w:spacing w:before="156" w:after="156"/>
              <w:ind w:firstLineChars="0" w:firstLine="0"/>
              <w:rPr>
                <w:b/>
              </w:rPr>
            </w:pPr>
            <w:r>
              <w:rPr>
                <w:rFonts w:hint="eastAsia"/>
                <w:b/>
              </w:rPr>
              <w:t>关系类型</w:t>
            </w:r>
          </w:p>
        </w:tc>
        <w:tc>
          <w:tcPr>
            <w:tcW w:w="1923" w:type="dxa"/>
            <w:tcBorders>
              <w:top w:val="nil"/>
              <w:bottom w:val="single" w:sz="4" w:space="0" w:color="auto"/>
              <w:right w:val="nil"/>
            </w:tcBorders>
          </w:tcPr>
          <w:p w:rsidR="00FF1408" w:rsidRPr="00BF2213" w:rsidRDefault="00D7572D" w:rsidP="00A5749B">
            <w:pPr>
              <w:pStyle w:val="a2"/>
              <w:spacing w:before="156" w:after="156"/>
              <w:ind w:firstLineChars="0" w:firstLine="0"/>
              <w:rPr>
                <w:b/>
              </w:rPr>
            </w:pPr>
            <w:r>
              <w:rPr>
                <w:rFonts w:hint="eastAsia"/>
                <w:b/>
              </w:rPr>
              <w:t>频率</w:t>
            </w:r>
          </w:p>
        </w:tc>
      </w:tr>
      <w:tr w:rsidR="00FF1408" w:rsidTr="00FF1408">
        <w:trPr>
          <w:trHeight w:hRule="exact" w:val="440"/>
          <w:jc w:val="center"/>
        </w:trPr>
        <w:tc>
          <w:tcPr>
            <w:tcW w:w="2183" w:type="dxa"/>
            <w:tcBorders>
              <w:left w:val="nil"/>
              <w:bottom w:val="nil"/>
            </w:tcBorders>
          </w:tcPr>
          <w:p w:rsidR="00FF1408" w:rsidRDefault="001C7197" w:rsidP="00A5749B">
            <w:pPr>
              <w:pStyle w:val="a2"/>
              <w:spacing w:before="156" w:after="156"/>
              <w:ind w:firstLineChars="0" w:firstLine="0"/>
            </w:pPr>
            <w:r>
              <w:rPr>
                <w:rFonts w:hint="eastAsia"/>
              </w:rPr>
              <w:t>投资</w:t>
            </w:r>
            <w:r w:rsidR="00204880">
              <w:t>(invest)</w:t>
            </w:r>
          </w:p>
        </w:tc>
        <w:tc>
          <w:tcPr>
            <w:tcW w:w="1923" w:type="dxa"/>
            <w:tcBorders>
              <w:bottom w:val="nil"/>
              <w:right w:val="nil"/>
            </w:tcBorders>
          </w:tcPr>
          <w:p w:rsidR="00FF1408" w:rsidRDefault="00983361" w:rsidP="00A5749B">
            <w:pPr>
              <w:pStyle w:val="a2"/>
              <w:spacing w:before="156" w:after="156"/>
              <w:ind w:firstLineChars="0" w:firstLine="0"/>
            </w:pPr>
            <w:r>
              <w:rPr>
                <w:rFonts w:hint="eastAsia"/>
              </w:rPr>
              <w:t>276</w:t>
            </w:r>
            <w:r w:rsidR="00FF1408">
              <w:rPr>
                <w:rFonts w:hint="eastAsia"/>
              </w:rPr>
              <w:t>(</w:t>
            </w:r>
            <w:r w:rsidR="00F840FA">
              <w:t>17.2</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2F4540" w:rsidP="00A5749B">
            <w:pPr>
              <w:pStyle w:val="a2"/>
              <w:spacing w:before="156" w:after="156"/>
              <w:ind w:firstLineChars="0" w:firstLine="0"/>
            </w:pPr>
            <w:r>
              <w:rPr>
                <w:rFonts w:hint="eastAsia"/>
              </w:rPr>
              <w:t>收购</w:t>
            </w:r>
            <w:r>
              <w:t>(</w:t>
            </w:r>
            <w:r w:rsidR="00D32DC2">
              <w:t>acquisition</w:t>
            </w:r>
            <w:r>
              <w:t>)</w:t>
            </w:r>
          </w:p>
        </w:tc>
        <w:tc>
          <w:tcPr>
            <w:tcW w:w="1923" w:type="dxa"/>
            <w:tcBorders>
              <w:top w:val="nil"/>
              <w:bottom w:val="nil"/>
              <w:right w:val="nil"/>
            </w:tcBorders>
          </w:tcPr>
          <w:p w:rsidR="00FF1408" w:rsidRDefault="009F77D2" w:rsidP="00A5749B">
            <w:pPr>
              <w:pStyle w:val="a2"/>
              <w:spacing w:before="156" w:after="156"/>
              <w:ind w:firstLineChars="0" w:firstLine="0"/>
            </w:pPr>
            <w:r>
              <w:rPr>
                <w:rFonts w:hint="eastAsia"/>
              </w:rPr>
              <w:t>291</w:t>
            </w:r>
            <w:r w:rsidR="00FF1408">
              <w:rPr>
                <w:rFonts w:hint="eastAsia"/>
              </w:rPr>
              <w:t>(</w:t>
            </w:r>
            <w:r w:rsidR="00F840FA">
              <w:t>18.1</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3A117B" w:rsidP="00A5749B">
            <w:pPr>
              <w:pStyle w:val="a2"/>
              <w:spacing w:before="156" w:after="156"/>
              <w:ind w:firstLineChars="0" w:firstLine="0"/>
            </w:pPr>
            <w:r>
              <w:rPr>
                <w:rFonts w:hint="eastAsia"/>
              </w:rPr>
              <w:t>合作</w:t>
            </w:r>
            <w:r>
              <w:t>(cooperate)</w:t>
            </w:r>
          </w:p>
        </w:tc>
        <w:tc>
          <w:tcPr>
            <w:tcW w:w="1923" w:type="dxa"/>
            <w:tcBorders>
              <w:top w:val="nil"/>
              <w:bottom w:val="nil"/>
              <w:right w:val="nil"/>
            </w:tcBorders>
          </w:tcPr>
          <w:p w:rsidR="00FF1408" w:rsidRDefault="004C265D" w:rsidP="00A5749B">
            <w:pPr>
              <w:pStyle w:val="a2"/>
              <w:spacing w:before="156" w:after="156"/>
              <w:ind w:firstLineChars="0" w:firstLine="0"/>
            </w:pPr>
            <w:r>
              <w:rPr>
                <w:rFonts w:hint="eastAsia"/>
              </w:rPr>
              <w:t>290</w:t>
            </w:r>
            <w:r w:rsidR="00FF1408">
              <w:rPr>
                <w:rFonts w:hint="eastAsia"/>
              </w:rPr>
              <w:t>(</w:t>
            </w:r>
            <w:r w:rsidR="00F840FA">
              <w:t>18</w:t>
            </w:r>
            <w:r w:rsidR="008D0A6B">
              <w:t>.0</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94330D" w:rsidP="00A5749B">
            <w:pPr>
              <w:pStyle w:val="a2"/>
              <w:spacing w:before="156" w:after="156"/>
              <w:ind w:firstLineChars="0" w:firstLine="0"/>
            </w:pPr>
            <w:r>
              <w:rPr>
                <w:rFonts w:hint="eastAsia"/>
              </w:rPr>
              <w:t>竞争</w:t>
            </w:r>
            <w:r>
              <w:t>(compete)</w:t>
            </w:r>
          </w:p>
        </w:tc>
        <w:tc>
          <w:tcPr>
            <w:tcW w:w="1923" w:type="dxa"/>
            <w:tcBorders>
              <w:top w:val="nil"/>
              <w:bottom w:val="nil"/>
              <w:right w:val="nil"/>
            </w:tcBorders>
          </w:tcPr>
          <w:p w:rsidR="00FF1408" w:rsidRDefault="00B277CF" w:rsidP="00A5749B">
            <w:pPr>
              <w:pStyle w:val="a2"/>
              <w:spacing w:before="156" w:after="156"/>
              <w:ind w:firstLineChars="0" w:firstLine="0"/>
            </w:pPr>
            <w:r>
              <w:rPr>
                <w:rFonts w:hint="eastAsia"/>
              </w:rPr>
              <w:t>256</w:t>
            </w:r>
            <w:r w:rsidR="00FF1408">
              <w:rPr>
                <w:rFonts w:hint="eastAsia"/>
              </w:rPr>
              <w:t>(</w:t>
            </w:r>
            <w:r w:rsidR="008D0A6B">
              <w:t>15.9</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1E3DAB" w:rsidP="00A5749B">
            <w:pPr>
              <w:pStyle w:val="a2"/>
              <w:spacing w:before="156" w:after="156"/>
              <w:ind w:firstLineChars="0" w:firstLine="0"/>
            </w:pPr>
            <w:r>
              <w:rPr>
                <w:rFonts w:hint="eastAsia"/>
              </w:rPr>
              <w:t>董事长</w:t>
            </w:r>
            <w:r>
              <w:t>(chairman)</w:t>
            </w:r>
          </w:p>
        </w:tc>
        <w:tc>
          <w:tcPr>
            <w:tcW w:w="1923" w:type="dxa"/>
            <w:tcBorders>
              <w:top w:val="nil"/>
              <w:bottom w:val="nil"/>
              <w:right w:val="nil"/>
            </w:tcBorders>
          </w:tcPr>
          <w:p w:rsidR="00FF1408" w:rsidRDefault="00A75B9F" w:rsidP="00A5749B">
            <w:pPr>
              <w:pStyle w:val="a2"/>
              <w:spacing w:before="156" w:after="156"/>
              <w:ind w:firstLineChars="0" w:firstLine="0"/>
            </w:pPr>
            <w:r>
              <w:rPr>
                <w:rFonts w:hint="eastAsia"/>
              </w:rPr>
              <w:t>293</w:t>
            </w:r>
            <w:r w:rsidR="00FF1408">
              <w:rPr>
                <w:rFonts w:hint="eastAsia"/>
              </w:rPr>
              <w:t>(</w:t>
            </w:r>
            <w:r w:rsidR="008D0A6B">
              <w:t>18.2</w:t>
            </w:r>
            <w:r w:rsidR="00FF1408">
              <w:t>%</w:t>
            </w:r>
            <w:r w:rsidR="00FF1408">
              <w:rPr>
                <w:rFonts w:hint="eastAsia"/>
              </w:rPr>
              <w:t>)</w:t>
            </w:r>
          </w:p>
        </w:tc>
      </w:tr>
      <w:tr w:rsidR="00FF1408" w:rsidTr="00FF1408">
        <w:trPr>
          <w:trHeight w:hRule="exact" w:val="440"/>
          <w:jc w:val="center"/>
        </w:trPr>
        <w:tc>
          <w:tcPr>
            <w:tcW w:w="2183" w:type="dxa"/>
            <w:tcBorders>
              <w:top w:val="nil"/>
              <w:left w:val="nil"/>
              <w:bottom w:val="nil"/>
            </w:tcBorders>
          </w:tcPr>
          <w:p w:rsidR="00FF1408" w:rsidRDefault="005A2388" w:rsidP="00A5749B">
            <w:pPr>
              <w:pStyle w:val="a2"/>
              <w:spacing w:before="156" w:after="156"/>
              <w:ind w:firstLineChars="0" w:firstLine="0"/>
            </w:pPr>
            <w:r>
              <w:t>NA</w:t>
            </w:r>
          </w:p>
        </w:tc>
        <w:tc>
          <w:tcPr>
            <w:tcW w:w="1923" w:type="dxa"/>
            <w:tcBorders>
              <w:top w:val="nil"/>
              <w:bottom w:val="nil"/>
              <w:right w:val="nil"/>
            </w:tcBorders>
          </w:tcPr>
          <w:p w:rsidR="00FF1408" w:rsidRDefault="00F8789F" w:rsidP="00A5749B">
            <w:pPr>
              <w:pStyle w:val="a2"/>
              <w:spacing w:before="156" w:after="156"/>
              <w:ind w:firstLineChars="0" w:firstLine="0"/>
            </w:pPr>
            <w:r>
              <w:t>201</w:t>
            </w:r>
            <w:r w:rsidR="00FF1408">
              <w:rPr>
                <w:rFonts w:hint="eastAsia"/>
              </w:rPr>
              <w:t>(</w:t>
            </w:r>
            <w:r w:rsidR="008D0A6B">
              <w:t>12.5</w:t>
            </w:r>
            <w:r w:rsidR="00FF1408">
              <w:t>%</w:t>
            </w:r>
            <w:r w:rsidR="00FF1408">
              <w:rPr>
                <w:rFonts w:hint="eastAsia"/>
              </w:rPr>
              <w:t>)</w:t>
            </w:r>
          </w:p>
        </w:tc>
      </w:tr>
      <w:tr w:rsidR="00FF1408" w:rsidTr="00FF1408">
        <w:trPr>
          <w:trHeight w:hRule="exact" w:val="585"/>
          <w:jc w:val="center"/>
        </w:trPr>
        <w:tc>
          <w:tcPr>
            <w:tcW w:w="2183" w:type="dxa"/>
            <w:tcBorders>
              <w:top w:val="double" w:sz="4" w:space="0" w:color="auto"/>
              <w:left w:val="nil"/>
              <w:bottom w:val="nil"/>
            </w:tcBorders>
          </w:tcPr>
          <w:p w:rsidR="00FF1408" w:rsidRDefault="00FF1408" w:rsidP="00A5749B">
            <w:pPr>
              <w:pStyle w:val="a2"/>
              <w:spacing w:before="156" w:after="156"/>
              <w:ind w:firstLineChars="0" w:firstLine="0"/>
            </w:pPr>
            <w:r>
              <w:rPr>
                <w:rFonts w:hint="eastAsia"/>
              </w:rPr>
              <w:t>Total</w:t>
            </w:r>
          </w:p>
        </w:tc>
        <w:tc>
          <w:tcPr>
            <w:tcW w:w="1923" w:type="dxa"/>
            <w:tcBorders>
              <w:top w:val="double" w:sz="4" w:space="0" w:color="auto"/>
              <w:bottom w:val="nil"/>
              <w:right w:val="nil"/>
            </w:tcBorders>
          </w:tcPr>
          <w:p w:rsidR="00FF1408" w:rsidRDefault="004C265D" w:rsidP="00A5749B">
            <w:pPr>
              <w:pStyle w:val="a2"/>
              <w:spacing w:before="156" w:after="156"/>
              <w:ind w:firstLineChars="0" w:firstLine="0"/>
            </w:pPr>
            <w:r>
              <w:rPr>
                <w:rFonts w:hint="eastAsia"/>
              </w:rPr>
              <w:t>1607</w:t>
            </w:r>
            <w:r w:rsidR="00FF1408">
              <w:rPr>
                <w:rFonts w:hint="eastAsia"/>
              </w:rPr>
              <w:t>(</w:t>
            </w:r>
            <w:r w:rsidR="00FF1408">
              <w:t>100%</w:t>
            </w:r>
            <w:r w:rsidR="00FF1408">
              <w:rPr>
                <w:rFonts w:hint="eastAsia"/>
              </w:rPr>
              <w:t>)</w:t>
            </w:r>
          </w:p>
        </w:tc>
      </w:tr>
    </w:tbl>
    <w:p w:rsidR="004472E8" w:rsidRDefault="004472E8" w:rsidP="00D5147C">
      <w:pPr>
        <w:pStyle w:val="a2"/>
        <w:spacing w:before="156" w:after="156"/>
        <w:ind w:firstLineChars="0" w:firstLine="0"/>
      </w:pPr>
      <w:r>
        <w:rPr>
          <w:rFonts w:hint="eastAsia"/>
        </w:rPr>
        <w:t>整个系统的测试数据集为从</w:t>
      </w:r>
      <w:r w:rsidR="003E7B0B">
        <w:rPr>
          <w:rFonts w:hint="eastAsia"/>
        </w:rPr>
        <w:t>互联网中</w:t>
      </w:r>
      <w:r>
        <w:rPr>
          <w:rFonts w:hint="eastAsia"/>
        </w:rPr>
        <w:t>随机选取的</w:t>
      </w:r>
      <w:r>
        <w:rPr>
          <w:rFonts w:hint="eastAsia"/>
        </w:rPr>
        <w:t>100</w:t>
      </w:r>
      <w:r>
        <w:rPr>
          <w:rFonts w:hint="eastAsia"/>
        </w:rPr>
        <w:t>篇包含企业关系的新闻</w:t>
      </w:r>
      <w:r w:rsidR="003E7B0B">
        <w:rPr>
          <w:rFonts w:hint="eastAsia"/>
        </w:rPr>
        <w:t>，主要来源是网易新闻</w:t>
      </w:r>
      <w:r w:rsidR="00DD2892">
        <w:rPr>
          <w:rFonts w:hint="eastAsia"/>
        </w:rPr>
        <w:t>的科技频道</w:t>
      </w:r>
      <w:r w:rsidR="00DD2892">
        <w:t>(</w:t>
      </w:r>
      <w:r w:rsidR="00DD2892" w:rsidRPr="00DD2892">
        <w:t>http://tech.163.com/</w:t>
      </w:r>
      <w:r w:rsidR="00DD2892">
        <w:t>)</w:t>
      </w:r>
      <w:r>
        <w:rPr>
          <w:rFonts w:hint="eastAsia"/>
        </w:rPr>
        <w:t>。其中所包含的</w:t>
      </w:r>
      <w:r w:rsidR="00F55D60">
        <w:rPr>
          <w:rFonts w:hint="eastAsia"/>
        </w:rPr>
        <w:t>企业</w:t>
      </w:r>
      <w:r>
        <w:rPr>
          <w:rFonts w:hint="eastAsia"/>
        </w:rPr>
        <w:t>实体以及</w:t>
      </w:r>
      <w:r w:rsidR="00F55D60">
        <w:rPr>
          <w:rFonts w:hint="eastAsia"/>
        </w:rPr>
        <w:t>企业</w:t>
      </w:r>
      <w:r>
        <w:rPr>
          <w:rFonts w:hint="eastAsia"/>
        </w:rPr>
        <w:t>实体间的关系事先已经标注好。</w:t>
      </w:r>
    </w:p>
    <w:p w:rsidR="00FF1408" w:rsidRPr="00565840" w:rsidRDefault="00D5147C" w:rsidP="004472E8">
      <w:pPr>
        <w:pStyle w:val="a2"/>
        <w:spacing w:before="156" w:after="156"/>
        <w:ind w:firstLine="480"/>
      </w:pPr>
      <w:r>
        <w:rPr>
          <w:rFonts w:hint="eastAsia"/>
        </w:rPr>
        <w:t>本章实验评价标准同第三章一样，</w:t>
      </w:r>
      <w:r>
        <w:t>分别是准确率</w:t>
      </w:r>
      <w:r>
        <w:rPr>
          <w:rFonts w:hint="eastAsia"/>
        </w:rPr>
        <w:t>(</w:t>
      </w:r>
      <w:r>
        <w:t>Precision)</w:t>
      </w:r>
      <w:r>
        <w:t>、召回率</w:t>
      </w:r>
      <w:r>
        <w:rPr>
          <w:rFonts w:hint="eastAsia"/>
        </w:rPr>
        <w:t>(</w:t>
      </w:r>
      <w:r>
        <w:t>recall</w:t>
      </w:r>
      <w:r>
        <w:rPr>
          <w:rFonts w:hint="eastAsia"/>
        </w:rPr>
        <w:t>)</w:t>
      </w:r>
      <w:r>
        <w:rPr>
          <w:rFonts w:hint="eastAsia"/>
        </w:rPr>
        <w:t>和</w:t>
      </w:r>
      <w:r>
        <w:rPr>
          <w:rFonts w:hint="eastAsia"/>
        </w:rPr>
        <w:t>F</w:t>
      </w:r>
      <w:r>
        <w:rPr>
          <w:rFonts w:hint="eastAsia"/>
        </w:rPr>
        <w:t>值。</w:t>
      </w:r>
    </w:p>
    <w:p w:rsidR="00887322" w:rsidRPr="004472E8" w:rsidRDefault="00D825E7" w:rsidP="004472E8">
      <w:pPr>
        <w:pStyle w:val="3"/>
        <w:spacing w:before="156" w:after="156"/>
        <w:rPr>
          <w:rFonts w:eastAsiaTheme="minorEastAsia"/>
        </w:rPr>
      </w:pPr>
      <w:bookmarkStart w:id="68" w:name="_Toc482002631"/>
      <w:r>
        <w:rPr>
          <w:rFonts w:hint="eastAsia"/>
        </w:rPr>
        <w:t>实验设置</w:t>
      </w:r>
      <w:bookmarkEnd w:id="68"/>
    </w:p>
    <w:p w:rsidR="001259A9" w:rsidRDefault="001259A9" w:rsidP="00156572">
      <w:pPr>
        <w:pStyle w:val="a2"/>
        <w:spacing w:before="156" w:after="156"/>
        <w:ind w:firstLine="480"/>
        <w:jc w:val="center"/>
      </w:pPr>
      <w:r>
        <w:rPr>
          <w:rFonts w:hint="eastAsia"/>
          <w:noProof/>
        </w:rPr>
        <w:lastRenderedPageBreak/>
        <w:drawing>
          <wp:inline distT="0" distB="0" distL="0" distR="0" wp14:anchorId="03B26B9E" wp14:editId="6ED73E86">
            <wp:extent cx="4732934" cy="2684678"/>
            <wp:effectExtent l="0" t="0" r="10795" b="190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156572" w:rsidRPr="00642B09" w:rsidRDefault="00156572" w:rsidP="00156572">
      <w:pPr>
        <w:pStyle w:val="a2"/>
        <w:spacing w:before="156" w:after="156"/>
        <w:ind w:firstLine="440"/>
        <w:jc w:val="center"/>
        <w:rPr>
          <w:sz w:val="22"/>
          <w:szCs w:val="22"/>
        </w:rPr>
      </w:pPr>
      <w:r w:rsidRPr="00642B09">
        <w:rPr>
          <w:rFonts w:hint="eastAsia"/>
          <w:sz w:val="22"/>
          <w:szCs w:val="22"/>
        </w:rPr>
        <w:t>图</w:t>
      </w:r>
      <w:r w:rsidRPr="00642B09">
        <w:rPr>
          <w:rFonts w:hint="eastAsia"/>
          <w:sz w:val="22"/>
          <w:szCs w:val="22"/>
        </w:rPr>
        <w:t>4-4</w:t>
      </w:r>
      <w:r w:rsidRPr="00642B09">
        <w:rPr>
          <w:sz w:val="22"/>
          <w:szCs w:val="22"/>
        </w:rPr>
        <w:t xml:space="preserve"> </w:t>
      </w:r>
      <w:r w:rsidRPr="00642B09">
        <w:rPr>
          <w:rFonts w:hint="eastAsia"/>
          <w:sz w:val="22"/>
          <w:szCs w:val="22"/>
        </w:rPr>
        <w:t>不同窗口大小对应</w:t>
      </w:r>
      <w:r w:rsidRPr="00642B09">
        <w:rPr>
          <w:rFonts w:hint="eastAsia"/>
          <w:sz w:val="22"/>
          <w:szCs w:val="22"/>
        </w:rPr>
        <w:t>F</w:t>
      </w:r>
      <w:r w:rsidR="008B34B0">
        <w:rPr>
          <w:rFonts w:hint="eastAsia"/>
          <w:sz w:val="22"/>
          <w:szCs w:val="22"/>
        </w:rPr>
        <w:t>值</w:t>
      </w:r>
      <w:r w:rsidRPr="00642B09">
        <w:rPr>
          <w:rFonts w:hint="eastAsia"/>
          <w:sz w:val="22"/>
          <w:szCs w:val="22"/>
        </w:rPr>
        <w:t>的变化</w:t>
      </w:r>
    </w:p>
    <w:p w:rsidR="00E841D5" w:rsidRPr="001259A9" w:rsidRDefault="00E841D5" w:rsidP="00156572">
      <w:pPr>
        <w:pStyle w:val="a2"/>
        <w:spacing w:before="156" w:after="156"/>
        <w:ind w:firstLine="480"/>
        <w:jc w:val="center"/>
      </w:pPr>
      <w:r>
        <w:rPr>
          <w:rFonts w:hint="eastAsia"/>
          <w:noProof/>
        </w:rPr>
        <w:drawing>
          <wp:inline distT="0" distB="0" distL="0" distR="0" wp14:anchorId="52868860" wp14:editId="0E2AA1B8">
            <wp:extent cx="4732655" cy="2691993"/>
            <wp:effectExtent l="0" t="0" r="10795" b="13335"/>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FD1783" w:rsidRDefault="00642B09" w:rsidP="00642B09">
      <w:pPr>
        <w:widowControl/>
        <w:jc w:val="center"/>
        <w:rPr>
          <w:sz w:val="22"/>
          <w:szCs w:val="22"/>
        </w:rPr>
      </w:pPr>
      <w:r w:rsidRPr="00642B09">
        <w:rPr>
          <w:rFonts w:hint="eastAsia"/>
          <w:sz w:val="22"/>
          <w:szCs w:val="22"/>
        </w:rPr>
        <w:t>图</w:t>
      </w:r>
      <w:r w:rsidR="00E0184F">
        <w:rPr>
          <w:rFonts w:hint="eastAsia"/>
          <w:sz w:val="22"/>
          <w:szCs w:val="22"/>
        </w:rPr>
        <w:t>4-5</w:t>
      </w:r>
      <w:r w:rsidRPr="00642B09">
        <w:rPr>
          <w:sz w:val="22"/>
          <w:szCs w:val="22"/>
        </w:rPr>
        <w:t xml:space="preserve"> </w:t>
      </w:r>
      <w:r>
        <w:rPr>
          <w:rFonts w:hint="eastAsia"/>
          <w:sz w:val="22"/>
          <w:szCs w:val="22"/>
        </w:rPr>
        <w:t>隐藏</w:t>
      </w:r>
      <w:r w:rsidR="006E256E">
        <w:rPr>
          <w:rFonts w:hint="eastAsia"/>
          <w:sz w:val="22"/>
          <w:szCs w:val="22"/>
        </w:rPr>
        <w:t>层</w:t>
      </w:r>
      <w:r w:rsidR="00F07FEC">
        <w:rPr>
          <w:rFonts w:hint="eastAsia"/>
          <w:sz w:val="22"/>
          <w:szCs w:val="22"/>
        </w:rPr>
        <w:t>1</w:t>
      </w:r>
      <w:r w:rsidRPr="00642B09">
        <w:rPr>
          <w:rFonts w:hint="eastAsia"/>
          <w:sz w:val="22"/>
          <w:szCs w:val="22"/>
        </w:rPr>
        <w:t>大小对应</w:t>
      </w:r>
      <w:r w:rsidRPr="00642B09">
        <w:rPr>
          <w:rFonts w:hint="eastAsia"/>
          <w:sz w:val="22"/>
          <w:szCs w:val="22"/>
        </w:rPr>
        <w:t>F</w:t>
      </w:r>
      <w:r w:rsidR="008B34B0">
        <w:rPr>
          <w:rFonts w:hint="eastAsia"/>
          <w:sz w:val="22"/>
          <w:szCs w:val="22"/>
        </w:rPr>
        <w:t>值</w:t>
      </w:r>
      <w:r w:rsidRPr="00642B09">
        <w:rPr>
          <w:rFonts w:hint="eastAsia"/>
          <w:sz w:val="22"/>
          <w:szCs w:val="22"/>
        </w:rPr>
        <w:t>的变化</w:t>
      </w:r>
    </w:p>
    <w:p w:rsidR="003157EA" w:rsidRDefault="003157EA" w:rsidP="00642B09">
      <w:pPr>
        <w:widowControl/>
        <w:jc w:val="center"/>
        <w:rPr>
          <w:sz w:val="22"/>
          <w:szCs w:val="22"/>
        </w:rPr>
      </w:pPr>
      <w:r>
        <w:rPr>
          <w:rFonts w:hint="eastAsia"/>
          <w:noProof/>
        </w:rPr>
        <w:lastRenderedPageBreak/>
        <w:drawing>
          <wp:inline distT="0" distB="0" distL="0" distR="0" wp14:anchorId="148AD754" wp14:editId="2D736FEF">
            <wp:extent cx="4732655" cy="2691993"/>
            <wp:effectExtent l="0" t="0" r="10795" b="13335"/>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B6646D" w:rsidRDefault="00B6646D" w:rsidP="00642B09">
      <w:pPr>
        <w:widowControl/>
        <w:jc w:val="center"/>
        <w:rPr>
          <w:sz w:val="22"/>
          <w:szCs w:val="22"/>
        </w:rPr>
      </w:pPr>
      <w:r w:rsidRPr="00642B09">
        <w:rPr>
          <w:rFonts w:hint="eastAsia"/>
          <w:sz w:val="22"/>
          <w:szCs w:val="22"/>
        </w:rPr>
        <w:t>图</w:t>
      </w:r>
      <w:r>
        <w:rPr>
          <w:rFonts w:hint="eastAsia"/>
          <w:sz w:val="22"/>
          <w:szCs w:val="22"/>
        </w:rPr>
        <w:t>4-5</w:t>
      </w:r>
      <w:r w:rsidRPr="00642B09">
        <w:rPr>
          <w:sz w:val="22"/>
          <w:szCs w:val="22"/>
        </w:rPr>
        <w:t xml:space="preserve"> </w:t>
      </w:r>
      <w:r>
        <w:rPr>
          <w:rFonts w:hint="eastAsia"/>
          <w:sz w:val="22"/>
          <w:szCs w:val="22"/>
        </w:rPr>
        <w:t>隐藏层</w:t>
      </w:r>
      <w:r>
        <w:rPr>
          <w:rFonts w:hint="eastAsia"/>
          <w:sz w:val="22"/>
          <w:szCs w:val="22"/>
        </w:rPr>
        <w:t>2</w:t>
      </w:r>
      <w:r w:rsidRPr="00642B09">
        <w:rPr>
          <w:rFonts w:hint="eastAsia"/>
          <w:sz w:val="22"/>
          <w:szCs w:val="22"/>
        </w:rPr>
        <w:t>大小对应</w:t>
      </w:r>
      <w:r w:rsidRPr="00642B09">
        <w:rPr>
          <w:rFonts w:hint="eastAsia"/>
          <w:sz w:val="22"/>
          <w:szCs w:val="22"/>
        </w:rPr>
        <w:t>F</w:t>
      </w:r>
      <w:r>
        <w:rPr>
          <w:rFonts w:hint="eastAsia"/>
          <w:sz w:val="22"/>
          <w:szCs w:val="22"/>
        </w:rPr>
        <w:t>值</w:t>
      </w:r>
      <w:r w:rsidRPr="00642B09">
        <w:rPr>
          <w:rFonts w:hint="eastAsia"/>
          <w:sz w:val="22"/>
          <w:szCs w:val="22"/>
        </w:rPr>
        <w:t>的变化</w:t>
      </w:r>
    </w:p>
    <w:p w:rsidR="008B34B0" w:rsidRDefault="00F56874" w:rsidP="005269BF">
      <w:pPr>
        <w:pStyle w:val="a2"/>
        <w:spacing w:before="156" w:after="156"/>
        <w:ind w:firstLine="480"/>
      </w:pPr>
      <w:r>
        <w:rPr>
          <w:rFonts w:hint="eastAsia"/>
        </w:rPr>
        <w:t>本小节主要通过实验来验证窗口大小和隐藏层大小对模型分类效果的影响</w:t>
      </w:r>
      <w:r w:rsidR="00E0184F">
        <w:rPr>
          <w:rFonts w:hint="eastAsia"/>
        </w:rPr>
        <w:t>。</w:t>
      </w:r>
      <w:r w:rsidR="00522910">
        <w:rPr>
          <w:rFonts w:hint="eastAsia"/>
        </w:rPr>
        <w:t>在图</w:t>
      </w:r>
      <w:r w:rsidR="00522910">
        <w:rPr>
          <w:rFonts w:hint="eastAsia"/>
        </w:rPr>
        <w:t>4-</w:t>
      </w:r>
      <w:r w:rsidR="00522910">
        <w:t>4</w:t>
      </w:r>
      <w:r w:rsidR="00522910">
        <w:rPr>
          <w:rFonts w:hint="eastAsia"/>
        </w:rPr>
        <w:t>和图</w:t>
      </w:r>
      <w:r w:rsidR="00522910">
        <w:rPr>
          <w:rFonts w:hint="eastAsia"/>
        </w:rPr>
        <w:t>4-</w:t>
      </w:r>
      <w:r w:rsidR="00522910">
        <w:t>5</w:t>
      </w:r>
      <w:r w:rsidR="00522910">
        <w:rPr>
          <w:rFonts w:hint="eastAsia"/>
        </w:rPr>
        <w:t>中，我们通过调整窗口大小</w:t>
      </w:r>
      <w:r w:rsidR="00522910" w:rsidRPr="00522910">
        <w:rPr>
          <w:rFonts w:hint="eastAsia"/>
          <w:i/>
        </w:rPr>
        <w:t>h</w:t>
      </w:r>
      <w:r w:rsidR="00522910">
        <w:rPr>
          <w:rFonts w:hint="eastAsia"/>
        </w:rPr>
        <w:t>以及隐藏层大小</w:t>
      </w:r>
      <w:r w:rsidR="00522910" w:rsidRPr="00522910">
        <w:rPr>
          <w:rFonts w:hint="eastAsia"/>
          <w:i/>
        </w:rPr>
        <w:t>n</w:t>
      </w:r>
      <w:r w:rsidR="00522910">
        <w:rPr>
          <w:rFonts w:hint="eastAsia"/>
        </w:rPr>
        <w:t>来计算不同参数下模型所对应的</w:t>
      </w:r>
      <w:r w:rsidR="00522910">
        <w:rPr>
          <w:rFonts w:hint="eastAsia"/>
        </w:rPr>
        <w:t>F</w:t>
      </w:r>
      <w:r w:rsidR="00522910">
        <w:rPr>
          <w:rFonts w:hint="eastAsia"/>
        </w:rPr>
        <w:t>值。最终结果是通过十折交叉验证得到的。从图中可以看出，当窗口大小为</w:t>
      </w:r>
      <w:r w:rsidR="00522910">
        <w:rPr>
          <w:rFonts w:hint="eastAsia"/>
        </w:rPr>
        <w:t>3</w:t>
      </w:r>
      <w:r w:rsidR="00522910">
        <w:rPr>
          <w:rFonts w:hint="eastAsia"/>
        </w:rPr>
        <w:t>时模型的</w:t>
      </w:r>
      <w:r w:rsidR="00522910">
        <w:rPr>
          <w:rFonts w:hint="eastAsia"/>
        </w:rPr>
        <w:t>F</w:t>
      </w:r>
      <w:r w:rsidR="00522910">
        <w:rPr>
          <w:rFonts w:hint="eastAsia"/>
        </w:rPr>
        <w:t>值最大，当在增加窗口大小时，</w:t>
      </w:r>
      <w:r w:rsidR="00887EE8">
        <w:rPr>
          <w:rFonts w:hint="eastAsia"/>
        </w:rPr>
        <w:t>模型的</w:t>
      </w:r>
      <w:r w:rsidR="00887EE8">
        <w:rPr>
          <w:rFonts w:hint="eastAsia"/>
        </w:rPr>
        <w:t>F</w:t>
      </w:r>
      <w:r w:rsidR="00887EE8">
        <w:rPr>
          <w:rFonts w:hint="eastAsia"/>
        </w:rPr>
        <w:t>值在变低。</w:t>
      </w:r>
      <w:r w:rsidR="00957817">
        <w:rPr>
          <w:rFonts w:hint="eastAsia"/>
        </w:rPr>
        <w:t>此外，由于我们使用的训练数据量较少，网络容易过拟合，特别是在使用较大的隐藏层时。</w:t>
      </w:r>
      <w:r w:rsidR="005269BF">
        <w:rPr>
          <w:rFonts w:hint="eastAsia"/>
        </w:rPr>
        <w:t>从图</w:t>
      </w:r>
      <w:r w:rsidR="005269BF">
        <w:rPr>
          <w:rFonts w:hint="eastAsia"/>
        </w:rPr>
        <w:t>4-</w:t>
      </w:r>
      <w:r w:rsidR="005269BF">
        <w:t>5</w:t>
      </w:r>
      <w:r w:rsidR="00145218">
        <w:rPr>
          <w:rFonts w:hint="eastAsia"/>
        </w:rPr>
        <w:t>和图</w:t>
      </w:r>
      <w:r w:rsidR="00145218">
        <w:rPr>
          <w:rFonts w:hint="eastAsia"/>
        </w:rPr>
        <w:t>4-</w:t>
      </w:r>
      <w:r w:rsidR="00145218">
        <w:t>6</w:t>
      </w:r>
      <w:r w:rsidR="005269BF">
        <w:rPr>
          <w:rFonts w:hint="eastAsia"/>
        </w:rPr>
        <w:t>可以看出，随着隐藏层的不断变大，对模型的影响变化很小。</w:t>
      </w:r>
      <w:r w:rsidR="00BE467B">
        <w:rPr>
          <w:rFonts w:hint="eastAsia"/>
        </w:rPr>
        <w:t>表</w:t>
      </w:r>
      <w:r w:rsidR="00BE467B">
        <w:rPr>
          <w:rFonts w:hint="eastAsia"/>
        </w:rPr>
        <w:t>4-</w:t>
      </w:r>
      <w:r w:rsidR="00BE467B">
        <w:t>2</w:t>
      </w:r>
      <w:r w:rsidR="00BE467B">
        <w:rPr>
          <w:rFonts w:hint="eastAsia"/>
        </w:rPr>
        <w:t>列出了本章实验的参数设置。</w:t>
      </w:r>
    </w:p>
    <w:p w:rsidR="00182E6C" w:rsidRPr="00182E6C" w:rsidRDefault="00182E6C" w:rsidP="00182E6C">
      <w:pPr>
        <w:widowControl/>
        <w:jc w:val="center"/>
        <w:rPr>
          <w:sz w:val="22"/>
          <w:szCs w:val="22"/>
        </w:rPr>
      </w:pPr>
      <w:r w:rsidRPr="00E22C20">
        <w:rPr>
          <w:rFonts w:hint="eastAsia"/>
          <w:sz w:val="22"/>
          <w:szCs w:val="22"/>
        </w:rPr>
        <w:t>表</w:t>
      </w:r>
      <w:r w:rsidR="00E458E4">
        <w:rPr>
          <w:rFonts w:hint="eastAsia"/>
          <w:sz w:val="22"/>
          <w:szCs w:val="22"/>
        </w:rPr>
        <w:t xml:space="preserve"> 4</w:t>
      </w:r>
      <w:r>
        <w:rPr>
          <w:rFonts w:hint="eastAsia"/>
          <w:sz w:val="22"/>
          <w:szCs w:val="22"/>
        </w:rPr>
        <w:t>-2</w:t>
      </w:r>
      <w:r w:rsidRPr="00E22C20">
        <w:rPr>
          <w:sz w:val="22"/>
          <w:szCs w:val="22"/>
        </w:rPr>
        <w:t xml:space="preserve"> </w:t>
      </w:r>
      <w:r>
        <w:rPr>
          <w:rFonts w:hint="eastAsia"/>
          <w:sz w:val="22"/>
          <w:szCs w:val="22"/>
        </w:rPr>
        <w:t>CNN</w:t>
      </w:r>
      <w:r>
        <w:rPr>
          <w:rFonts w:hint="eastAsia"/>
          <w:sz w:val="22"/>
          <w:szCs w:val="22"/>
        </w:rPr>
        <w:t>参数设置</w:t>
      </w:r>
    </w:p>
    <w:tbl>
      <w:tblPr>
        <w:tblStyle w:val="af0"/>
        <w:tblW w:w="0" w:type="auto"/>
        <w:tblInd w:w="2830" w:type="dxa"/>
        <w:tblLook w:val="04A0" w:firstRow="1" w:lastRow="0" w:firstColumn="1" w:lastColumn="0" w:noHBand="0" w:noVBand="1"/>
      </w:tblPr>
      <w:tblGrid>
        <w:gridCol w:w="1619"/>
        <w:gridCol w:w="2224"/>
      </w:tblGrid>
      <w:tr w:rsidR="00434CF5" w:rsidTr="00EA65FC">
        <w:trPr>
          <w:trHeight w:hRule="exact" w:val="454"/>
        </w:trPr>
        <w:tc>
          <w:tcPr>
            <w:tcW w:w="1619" w:type="dxa"/>
          </w:tcPr>
          <w:p w:rsidR="00434CF5" w:rsidRPr="0049483B" w:rsidRDefault="0049483B" w:rsidP="00EA65FC">
            <w:pPr>
              <w:pStyle w:val="a2"/>
              <w:spacing w:before="156" w:after="156"/>
              <w:ind w:firstLineChars="0" w:firstLine="0"/>
            </w:pPr>
            <w:r>
              <w:t>W</w:t>
            </w:r>
            <w:r>
              <w:rPr>
                <w:rFonts w:hint="eastAsia"/>
              </w:rPr>
              <w:t>indows</w:t>
            </w:r>
            <w:r>
              <w:t xml:space="preserve"> </w:t>
            </w:r>
            <w:r>
              <w:rPr>
                <w:rFonts w:hint="eastAsia"/>
              </w:rPr>
              <w:t>size</w:t>
            </w:r>
          </w:p>
        </w:tc>
        <w:tc>
          <w:tcPr>
            <w:tcW w:w="2224" w:type="dxa"/>
          </w:tcPr>
          <w:p w:rsidR="00434CF5" w:rsidRDefault="00434CF5" w:rsidP="00EA65FC">
            <w:pPr>
              <w:pStyle w:val="a2"/>
              <w:spacing w:before="156" w:after="156"/>
              <w:ind w:firstLineChars="0" w:firstLine="0"/>
              <w:jc w:val="left"/>
            </w:pPr>
            <w:r>
              <w:rPr>
                <w:rFonts w:hint="eastAsia"/>
              </w:rPr>
              <w:t>3</w:t>
            </w:r>
          </w:p>
        </w:tc>
      </w:tr>
      <w:tr w:rsidR="00434CF5" w:rsidTr="00EA65FC">
        <w:trPr>
          <w:trHeight w:hRule="exact" w:val="454"/>
        </w:trPr>
        <w:tc>
          <w:tcPr>
            <w:tcW w:w="1619" w:type="dxa"/>
          </w:tcPr>
          <w:p w:rsidR="00434CF5" w:rsidRDefault="00434CF5" w:rsidP="00EA65FC">
            <w:pPr>
              <w:pStyle w:val="a2"/>
              <w:spacing w:before="156" w:after="156"/>
              <w:ind w:firstLineChars="0" w:firstLine="0"/>
            </w:pPr>
            <w:r>
              <w:rPr>
                <w:rFonts w:hint="eastAsia"/>
              </w:rPr>
              <w:t>filter</w:t>
            </w:r>
            <w:r>
              <w:t xml:space="preserve"> </w:t>
            </w:r>
            <w:r>
              <w:rPr>
                <w:rFonts w:hint="eastAsia"/>
              </w:rPr>
              <w:t>size</w:t>
            </w:r>
          </w:p>
        </w:tc>
        <w:tc>
          <w:tcPr>
            <w:tcW w:w="2224" w:type="dxa"/>
          </w:tcPr>
          <w:p w:rsidR="00434CF5" w:rsidRDefault="00434CF5" w:rsidP="00EA65FC">
            <w:pPr>
              <w:pStyle w:val="a2"/>
              <w:spacing w:before="156" w:after="156"/>
              <w:ind w:firstLineChars="0" w:firstLine="0"/>
              <w:jc w:val="left"/>
            </w:pPr>
            <w:r>
              <w:rPr>
                <w:rFonts w:hint="eastAsia"/>
              </w:rPr>
              <w:t>100</w:t>
            </w:r>
          </w:p>
        </w:tc>
      </w:tr>
      <w:tr w:rsidR="00434CF5" w:rsidTr="00EA65FC">
        <w:trPr>
          <w:trHeight w:hRule="exact" w:val="454"/>
        </w:trPr>
        <w:tc>
          <w:tcPr>
            <w:tcW w:w="1619" w:type="dxa"/>
          </w:tcPr>
          <w:p w:rsidR="00434CF5" w:rsidRDefault="00434CF5" w:rsidP="00EA65FC">
            <w:pPr>
              <w:pStyle w:val="a2"/>
              <w:spacing w:before="156" w:after="156"/>
              <w:ind w:firstLineChars="0" w:firstLine="0"/>
            </w:pPr>
            <w:r>
              <w:t>Drop rate</w:t>
            </w:r>
          </w:p>
        </w:tc>
        <w:tc>
          <w:tcPr>
            <w:tcW w:w="2224" w:type="dxa"/>
          </w:tcPr>
          <w:p w:rsidR="00434CF5" w:rsidRDefault="00434CF5" w:rsidP="00EA65FC">
            <w:pPr>
              <w:pStyle w:val="a2"/>
              <w:spacing w:before="156" w:after="156"/>
              <w:ind w:firstLineChars="0" w:firstLine="0"/>
              <w:jc w:val="left"/>
            </w:pPr>
            <w:r>
              <w:t>0.5</w:t>
            </w:r>
          </w:p>
        </w:tc>
      </w:tr>
      <w:tr w:rsidR="00434CF5" w:rsidTr="00EA65FC">
        <w:trPr>
          <w:trHeight w:hRule="exact" w:val="454"/>
        </w:trPr>
        <w:tc>
          <w:tcPr>
            <w:tcW w:w="1619" w:type="dxa"/>
          </w:tcPr>
          <w:p w:rsidR="00434CF5" w:rsidRDefault="00434CF5" w:rsidP="00EA65FC">
            <w:pPr>
              <w:pStyle w:val="a2"/>
              <w:spacing w:before="156" w:after="156"/>
              <w:ind w:firstLineChars="0" w:firstLine="0"/>
            </w:pPr>
            <w:r w:rsidRPr="00A84AF9">
              <w:t>mini-batch</w:t>
            </w:r>
          </w:p>
        </w:tc>
        <w:tc>
          <w:tcPr>
            <w:tcW w:w="2224" w:type="dxa"/>
          </w:tcPr>
          <w:p w:rsidR="00434CF5" w:rsidRDefault="00434CF5" w:rsidP="00EA65FC">
            <w:pPr>
              <w:pStyle w:val="a2"/>
              <w:spacing w:before="156" w:after="156"/>
              <w:ind w:firstLineChars="0" w:firstLine="0"/>
              <w:jc w:val="left"/>
            </w:pPr>
            <w:r>
              <w:t>50</w:t>
            </w:r>
          </w:p>
        </w:tc>
      </w:tr>
      <w:tr w:rsidR="00434CF5" w:rsidTr="00EA65FC">
        <w:trPr>
          <w:trHeight w:hRule="exact" w:val="454"/>
        </w:trPr>
        <w:tc>
          <w:tcPr>
            <w:tcW w:w="1619" w:type="dxa"/>
          </w:tcPr>
          <w:p w:rsidR="00434CF5" w:rsidRPr="00A84AF9" w:rsidRDefault="00434CF5" w:rsidP="00EA65FC">
            <w:pPr>
              <w:pStyle w:val="a2"/>
              <w:spacing w:before="156" w:after="156"/>
              <w:ind w:firstLineChars="0" w:firstLine="0"/>
            </w:pPr>
            <w:r>
              <w:t>L</w:t>
            </w:r>
            <w:r>
              <w:rPr>
                <w:rFonts w:hint="eastAsia"/>
              </w:rPr>
              <w:t xml:space="preserve">earning </w:t>
            </w:r>
            <w:r>
              <w:t>rate</w:t>
            </w:r>
          </w:p>
        </w:tc>
        <w:tc>
          <w:tcPr>
            <w:tcW w:w="2224" w:type="dxa"/>
          </w:tcPr>
          <w:p w:rsidR="00434CF5" w:rsidRDefault="00434CF5" w:rsidP="00EA65FC">
            <w:pPr>
              <w:pStyle w:val="a2"/>
              <w:spacing w:before="156" w:after="156"/>
              <w:ind w:firstLineChars="0" w:firstLine="0"/>
              <w:jc w:val="left"/>
            </w:pPr>
            <w:r>
              <w:rPr>
                <w:rFonts w:hint="eastAsia"/>
              </w:rPr>
              <w:t>0.01</w:t>
            </w:r>
          </w:p>
        </w:tc>
      </w:tr>
      <w:tr w:rsidR="00434CF5" w:rsidTr="00EA65FC">
        <w:trPr>
          <w:trHeight w:hRule="exact" w:val="454"/>
        </w:trPr>
        <w:tc>
          <w:tcPr>
            <w:tcW w:w="1619" w:type="dxa"/>
          </w:tcPr>
          <w:p w:rsidR="00434CF5" w:rsidRDefault="00434CF5" w:rsidP="00EA65FC">
            <w:pPr>
              <w:pStyle w:val="a2"/>
              <w:spacing w:before="156" w:after="156"/>
              <w:ind w:firstLineChars="0" w:firstLine="0"/>
            </w:pPr>
            <w:r>
              <w:t>H</w:t>
            </w:r>
            <w:r>
              <w:rPr>
                <w:rFonts w:hint="eastAsia"/>
              </w:rPr>
              <w:t>idden</w:t>
            </w:r>
            <w:r w:rsidR="009E035A">
              <w:t xml:space="preserve"> layer</w:t>
            </w:r>
            <w:r w:rsidR="00AD1FEC">
              <w:t>1</w:t>
            </w:r>
            <w:r w:rsidR="009E035A">
              <w:t xml:space="preserve"> </w:t>
            </w:r>
          </w:p>
        </w:tc>
        <w:tc>
          <w:tcPr>
            <w:tcW w:w="2224" w:type="dxa"/>
          </w:tcPr>
          <w:p w:rsidR="00434CF5" w:rsidRDefault="00434CF5" w:rsidP="00EA65FC">
            <w:pPr>
              <w:pStyle w:val="a2"/>
              <w:spacing w:before="156" w:after="156"/>
              <w:ind w:firstLineChars="0" w:firstLine="0"/>
              <w:jc w:val="left"/>
            </w:pPr>
            <w:r>
              <w:rPr>
                <w:rFonts w:hint="eastAsia"/>
              </w:rPr>
              <w:t>200</w:t>
            </w:r>
          </w:p>
        </w:tc>
      </w:tr>
      <w:tr w:rsidR="00AD1FEC" w:rsidTr="00EA65FC">
        <w:trPr>
          <w:trHeight w:hRule="exact" w:val="454"/>
        </w:trPr>
        <w:tc>
          <w:tcPr>
            <w:tcW w:w="1619" w:type="dxa"/>
          </w:tcPr>
          <w:p w:rsidR="00AD1FEC" w:rsidRDefault="00AD1FEC" w:rsidP="00EA65FC">
            <w:pPr>
              <w:pStyle w:val="a2"/>
              <w:spacing w:before="156" w:after="156"/>
              <w:ind w:firstLineChars="0" w:firstLine="0"/>
            </w:pPr>
            <w:r>
              <w:t>H</w:t>
            </w:r>
            <w:r>
              <w:rPr>
                <w:rFonts w:hint="eastAsia"/>
              </w:rPr>
              <w:t>idden</w:t>
            </w:r>
            <w:r>
              <w:t xml:space="preserve"> layer1</w:t>
            </w:r>
          </w:p>
        </w:tc>
        <w:tc>
          <w:tcPr>
            <w:tcW w:w="2224" w:type="dxa"/>
          </w:tcPr>
          <w:p w:rsidR="00AD1FEC" w:rsidRDefault="00AD1FEC" w:rsidP="00EA65FC">
            <w:pPr>
              <w:pStyle w:val="a2"/>
              <w:spacing w:before="156" w:after="156"/>
              <w:ind w:firstLineChars="0" w:firstLine="0"/>
              <w:jc w:val="left"/>
            </w:pPr>
            <w:r>
              <w:rPr>
                <w:rFonts w:hint="eastAsia"/>
              </w:rPr>
              <w:t>100</w:t>
            </w:r>
          </w:p>
        </w:tc>
      </w:tr>
    </w:tbl>
    <w:p w:rsidR="00887322" w:rsidRDefault="00C3691C" w:rsidP="00E6556E">
      <w:pPr>
        <w:pStyle w:val="3"/>
        <w:spacing w:before="156" w:after="156"/>
      </w:pPr>
      <w:bookmarkStart w:id="69" w:name="_Toc482002632"/>
      <w:r>
        <w:rPr>
          <w:rFonts w:hint="eastAsia"/>
        </w:rPr>
        <w:t>实验</w:t>
      </w:r>
      <w:r w:rsidR="00887322">
        <w:rPr>
          <w:rFonts w:hint="eastAsia"/>
        </w:rPr>
        <w:t>结果</w:t>
      </w:r>
      <w:r>
        <w:rPr>
          <w:rFonts w:hint="eastAsia"/>
        </w:rPr>
        <w:t>及</w:t>
      </w:r>
      <w:r w:rsidR="00887322">
        <w:rPr>
          <w:rFonts w:hint="eastAsia"/>
        </w:rPr>
        <w:t>分析</w:t>
      </w:r>
      <w:bookmarkEnd w:id="69"/>
    </w:p>
    <w:p w:rsidR="00BA3E65" w:rsidRDefault="00DB6F6B" w:rsidP="0002109A">
      <w:pPr>
        <w:pStyle w:val="a2"/>
        <w:spacing w:before="156" w:after="156"/>
        <w:ind w:firstLine="480"/>
      </w:pPr>
      <w:r>
        <w:rPr>
          <w:rFonts w:hint="eastAsia"/>
        </w:rPr>
        <w:t>为了和传统基于人工特征的方法做对比，本文做了一组对比实验，</w:t>
      </w:r>
      <w:r w:rsidR="00AF3AD0">
        <w:rPr>
          <w:rFonts w:hint="eastAsia"/>
        </w:rPr>
        <w:t>其中所选特征主要包括实体对、句子的依存句法树结构信息，实体对之间的词序列</w:t>
      </w:r>
      <w:r w:rsidR="00BD2DB3">
        <w:rPr>
          <w:rFonts w:hint="eastAsia"/>
        </w:rPr>
        <w:t>以及词性标注的信息。</w:t>
      </w:r>
      <w:r>
        <w:rPr>
          <w:rFonts w:hint="eastAsia"/>
        </w:rPr>
        <w:t>实验结果见表格</w:t>
      </w:r>
      <w:r>
        <w:rPr>
          <w:rFonts w:hint="eastAsia"/>
        </w:rPr>
        <w:t>4-</w:t>
      </w:r>
      <w:r>
        <w:t>3</w:t>
      </w:r>
      <w:r>
        <w:rPr>
          <w:rFonts w:hint="eastAsia"/>
        </w:rPr>
        <w:t>。</w:t>
      </w:r>
    </w:p>
    <w:p w:rsidR="00F34C45" w:rsidRPr="00182E6C" w:rsidRDefault="00F34C45" w:rsidP="00F34C45">
      <w:pPr>
        <w:widowControl/>
        <w:jc w:val="center"/>
        <w:rPr>
          <w:sz w:val="22"/>
          <w:szCs w:val="22"/>
        </w:rPr>
      </w:pPr>
      <w:r w:rsidRPr="00E22C20">
        <w:rPr>
          <w:rFonts w:hint="eastAsia"/>
          <w:sz w:val="22"/>
          <w:szCs w:val="22"/>
        </w:rPr>
        <w:lastRenderedPageBreak/>
        <w:t>表</w:t>
      </w:r>
      <w:r>
        <w:rPr>
          <w:rFonts w:hint="eastAsia"/>
          <w:sz w:val="22"/>
          <w:szCs w:val="22"/>
        </w:rPr>
        <w:t xml:space="preserve"> 4-3</w:t>
      </w:r>
      <w:r w:rsidRPr="00E22C20">
        <w:rPr>
          <w:sz w:val="22"/>
          <w:szCs w:val="22"/>
        </w:rPr>
        <w:t xml:space="preserve"> </w:t>
      </w:r>
      <w:r>
        <w:rPr>
          <w:rFonts w:hint="eastAsia"/>
          <w:sz w:val="22"/>
          <w:szCs w:val="22"/>
        </w:rPr>
        <w:t>对比实验结果</w:t>
      </w:r>
    </w:p>
    <w:tbl>
      <w:tblPr>
        <w:tblStyle w:val="af0"/>
        <w:tblW w:w="8711" w:type="dxa"/>
        <w:jc w:val="center"/>
        <w:tblLook w:val="04A0" w:firstRow="1" w:lastRow="0" w:firstColumn="1" w:lastColumn="0" w:noHBand="0" w:noVBand="1"/>
      </w:tblPr>
      <w:tblGrid>
        <w:gridCol w:w="1862"/>
        <w:gridCol w:w="3547"/>
        <w:gridCol w:w="1140"/>
        <w:gridCol w:w="1140"/>
        <w:gridCol w:w="1022"/>
      </w:tblGrid>
      <w:tr w:rsidR="00B3393A" w:rsidTr="00A02A36">
        <w:trPr>
          <w:trHeight w:hRule="exact" w:val="471"/>
          <w:jc w:val="center"/>
        </w:trPr>
        <w:tc>
          <w:tcPr>
            <w:tcW w:w="1862"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分类器</w:t>
            </w:r>
          </w:p>
        </w:tc>
        <w:tc>
          <w:tcPr>
            <w:tcW w:w="3547"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特征集合</w:t>
            </w:r>
          </w:p>
        </w:tc>
        <w:tc>
          <w:tcPr>
            <w:tcW w:w="1140"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准确率</w:t>
            </w:r>
          </w:p>
        </w:tc>
        <w:tc>
          <w:tcPr>
            <w:tcW w:w="1140"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召回率</w:t>
            </w:r>
          </w:p>
        </w:tc>
        <w:tc>
          <w:tcPr>
            <w:tcW w:w="1022" w:type="dxa"/>
          </w:tcPr>
          <w:p w:rsidR="00B3393A" w:rsidRPr="00A02A36" w:rsidRDefault="00B3393A" w:rsidP="00444548">
            <w:pPr>
              <w:pStyle w:val="a2"/>
              <w:spacing w:before="156" w:after="156"/>
              <w:ind w:firstLineChars="0" w:firstLine="0"/>
              <w:jc w:val="center"/>
              <w:rPr>
                <w:b/>
                <w:sz w:val="22"/>
                <w:szCs w:val="22"/>
              </w:rPr>
            </w:pPr>
            <w:r w:rsidRPr="00A02A36">
              <w:rPr>
                <w:rFonts w:hint="eastAsia"/>
                <w:b/>
                <w:sz w:val="22"/>
                <w:szCs w:val="22"/>
              </w:rPr>
              <w:t>F</w:t>
            </w:r>
            <w:r w:rsidRPr="00A02A36">
              <w:rPr>
                <w:rFonts w:hint="eastAsia"/>
                <w:b/>
                <w:sz w:val="22"/>
                <w:szCs w:val="22"/>
              </w:rPr>
              <w:t>值</w:t>
            </w:r>
          </w:p>
        </w:tc>
      </w:tr>
      <w:tr w:rsidR="00B3393A" w:rsidTr="00A02A36">
        <w:trPr>
          <w:trHeight w:hRule="exact" w:val="471"/>
          <w:jc w:val="center"/>
        </w:trPr>
        <w:tc>
          <w:tcPr>
            <w:tcW w:w="1862" w:type="dxa"/>
          </w:tcPr>
          <w:p w:rsidR="00B3393A" w:rsidRPr="00A02A36" w:rsidRDefault="00B3393A" w:rsidP="00444548">
            <w:pPr>
              <w:pStyle w:val="a2"/>
              <w:spacing w:before="156" w:after="156"/>
              <w:ind w:firstLineChars="0" w:firstLine="0"/>
              <w:jc w:val="center"/>
              <w:rPr>
                <w:sz w:val="21"/>
                <w:szCs w:val="21"/>
              </w:rPr>
            </w:pPr>
            <w:r w:rsidRPr="00A02A36">
              <w:rPr>
                <w:rFonts w:hint="eastAsia"/>
                <w:sz w:val="21"/>
                <w:szCs w:val="21"/>
              </w:rPr>
              <w:t>SVM</w:t>
            </w:r>
          </w:p>
        </w:tc>
        <w:tc>
          <w:tcPr>
            <w:tcW w:w="3547" w:type="dxa"/>
          </w:tcPr>
          <w:p w:rsidR="00B3393A" w:rsidRPr="00A02A36" w:rsidRDefault="00B3393A" w:rsidP="00B3393A">
            <w:pPr>
              <w:pStyle w:val="a2"/>
              <w:spacing w:before="156" w:after="156"/>
              <w:ind w:firstLineChars="0" w:firstLine="0"/>
              <w:jc w:val="left"/>
              <w:rPr>
                <w:sz w:val="21"/>
                <w:szCs w:val="21"/>
              </w:rPr>
            </w:pPr>
            <w:r w:rsidRPr="00A02A36">
              <w:rPr>
                <w:rFonts w:hint="eastAsia"/>
                <w:sz w:val="21"/>
                <w:szCs w:val="21"/>
              </w:rPr>
              <w:t>词序列</w:t>
            </w:r>
          </w:p>
        </w:tc>
        <w:tc>
          <w:tcPr>
            <w:tcW w:w="1140" w:type="dxa"/>
          </w:tcPr>
          <w:p w:rsidR="00B3393A" w:rsidRPr="00A02A36" w:rsidRDefault="00B3393A" w:rsidP="00444548">
            <w:pPr>
              <w:pStyle w:val="a2"/>
              <w:spacing w:before="156" w:after="156"/>
              <w:ind w:firstLineChars="0" w:firstLine="0"/>
              <w:jc w:val="center"/>
              <w:rPr>
                <w:sz w:val="21"/>
                <w:szCs w:val="21"/>
              </w:rPr>
            </w:pPr>
            <w:r w:rsidRPr="00A02A36">
              <w:rPr>
                <w:rFonts w:hint="eastAsia"/>
                <w:sz w:val="21"/>
                <w:szCs w:val="21"/>
              </w:rPr>
              <w:t>0.65</w:t>
            </w:r>
            <w:r w:rsidR="00761F7A" w:rsidRPr="00A02A36">
              <w:rPr>
                <w:sz w:val="21"/>
                <w:szCs w:val="21"/>
              </w:rPr>
              <w:t>2</w:t>
            </w:r>
          </w:p>
        </w:tc>
        <w:tc>
          <w:tcPr>
            <w:tcW w:w="1140" w:type="dxa"/>
          </w:tcPr>
          <w:p w:rsidR="00B3393A" w:rsidRPr="00A02A36" w:rsidRDefault="00761F7A" w:rsidP="00444548">
            <w:pPr>
              <w:pStyle w:val="a2"/>
              <w:spacing w:before="156" w:after="156"/>
              <w:ind w:firstLineChars="0" w:firstLine="0"/>
              <w:jc w:val="center"/>
              <w:rPr>
                <w:sz w:val="21"/>
                <w:szCs w:val="21"/>
              </w:rPr>
            </w:pPr>
            <w:r w:rsidRPr="00A02A36">
              <w:rPr>
                <w:rFonts w:hint="eastAsia"/>
                <w:sz w:val="21"/>
                <w:szCs w:val="21"/>
              </w:rPr>
              <w:t>0.61</w:t>
            </w:r>
            <w:r w:rsidRPr="00A02A36">
              <w:rPr>
                <w:sz w:val="21"/>
                <w:szCs w:val="21"/>
              </w:rPr>
              <w:t>3</w:t>
            </w:r>
          </w:p>
        </w:tc>
        <w:tc>
          <w:tcPr>
            <w:tcW w:w="1022" w:type="dxa"/>
          </w:tcPr>
          <w:p w:rsidR="00B3393A" w:rsidRPr="00A02A36" w:rsidRDefault="00D75959" w:rsidP="00444548">
            <w:pPr>
              <w:pStyle w:val="a2"/>
              <w:spacing w:before="156" w:after="156"/>
              <w:ind w:firstLineChars="0" w:firstLine="0"/>
              <w:jc w:val="center"/>
              <w:rPr>
                <w:sz w:val="21"/>
                <w:szCs w:val="21"/>
              </w:rPr>
            </w:pPr>
            <w:r>
              <w:rPr>
                <w:rFonts w:hint="eastAsia"/>
                <w:sz w:val="21"/>
                <w:szCs w:val="21"/>
              </w:rPr>
              <w:t>0.632</w:t>
            </w:r>
          </w:p>
        </w:tc>
      </w:tr>
      <w:tr w:rsidR="00B3393A" w:rsidTr="00A02A36">
        <w:trPr>
          <w:trHeight w:hRule="exact" w:val="471"/>
          <w:jc w:val="center"/>
        </w:trPr>
        <w:tc>
          <w:tcPr>
            <w:tcW w:w="1862" w:type="dxa"/>
          </w:tcPr>
          <w:p w:rsidR="00B3393A" w:rsidRPr="00A02A36" w:rsidRDefault="00B3393A" w:rsidP="00444548">
            <w:pPr>
              <w:pStyle w:val="a2"/>
              <w:spacing w:before="156" w:after="156"/>
              <w:ind w:firstLineChars="0" w:firstLine="0"/>
              <w:jc w:val="center"/>
              <w:rPr>
                <w:sz w:val="21"/>
                <w:szCs w:val="21"/>
              </w:rPr>
            </w:pPr>
            <w:r w:rsidRPr="00A02A36">
              <w:rPr>
                <w:rFonts w:hint="eastAsia"/>
                <w:sz w:val="21"/>
                <w:szCs w:val="21"/>
              </w:rPr>
              <w:t>SVM</w:t>
            </w:r>
          </w:p>
        </w:tc>
        <w:tc>
          <w:tcPr>
            <w:tcW w:w="3547" w:type="dxa"/>
          </w:tcPr>
          <w:p w:rsidR="00B3393A" w:rsidRPr="00A02A36" w:rsidRDefault="00B3393A" w:rsidP="00B3393A">
            <w:pPr>
              <w:pStyle w:val="a2"/>
              <w:spacing w:before="156" w:after="156"/>
              <w:ind w:firstLineChars="0" w:firstLine="0"/>
              <w:jc w:val="left"/>
              <w:rPr>
                <w:sz w:val="21"/>
                <w:szCs w:val="21"/>
              </w:rPr>
            </w:pPr>
            <w:r w:rsidRPr="00A02A36">
              <w:rPr>
                <w:rFonts w:hint="eastAsia"/>
                <w:sz w:val="21"/>
                <w:szCs w:val="21"/>
              </w:rPr>
              <w:t>词序列、词性标注</w:t>
            </w:r>
          </w:p>
        </w:tc>
        <w:tc>
          <w:tcPr>
            <w:tcW w:w="1140" w:type="dxa"/>
          </w:tcPr>
          <w:p w:rsidR="00B3393A" w:rsidRPr="00A02A36" w:rsidRDefault="007D5159" w:rsidP="00444548">
            <w:pPr>
              <w:pStyle w:val="a2"/>
              <w:spacing w:before="156" w:after="156"/>
              <w:ind w:firstLineChars="0" w:firstLine="0"/>
              <w:jc w:val="center"/>
              <w:rPr>
                <w:sz w:val="21"/>
                <w:szCs w:val="21"/>
              </w:rPr>
            </w:pPr>
            <w:r w:rsidRPr="00A02A36">
              <w:rPr>
                <w:rFonts w:hint="eastAsia"/>
                <w:sz w:val="21"/>
                <w:szCs w:val="21"/>
              </w:rPr>
              <w:t>0</w:t>
            </w:r>
            <w:r w:rsidR="00761F7A" w:rsidRPr="00A02A36">
              <w:rPr>
                <w:rFonts w:hint="eastAsia"/>
                <w:sz w:val="21"/>
                <w:szCs w:val="21"/>
              </w:rPr>
              <w:t>.68</w:t>
            </w:r>
            <w:r w:rsidR="00761F7A" w:rsidRPr="00A02A36">
              <w:rPr>
                <w:sz w:val="21"/>
                <w:szCs w:val="21"/>
              </w:rPr>
              <w:t>1</w:t>
            </w:r>
          </w:p>
        </w:tc>
        <w:tc>
          <w:tcPr>
            <w:tcW w:w="1140" w:type="dxa"/>
          </w:tcPr>
          <w:p w:rsidR="00B3393A" w:rsidRPr="00A02A36" w:rsidRDefault="00761F7A" w:rsidP="00444548">
            <w:pPr>
              <w:pStyle w:val="a2"/>
              <w:spacing w:before="156" w:after="156"/>
              <w:ind w:firstLineChars="0" w:firstLine="0"/>
              <w:jc w:val="center"/>
              <w:rPr>
                <w:sz w:val="21"/>
                <w:szCs w:val="21"/>
              </w:rPr>
            </w:pPr>
            <w:r w:rsidRPr="00A02A36">
              <w:rPr>
                <w:rFonts w:hint="eastAsia"/>
                <w:sz w:val="21"/>
                <w:szCs w:val="21"/>
              </w:rPr>
              <w:t>0.6</w:t>
            </w:r>
            <w:r w:rsidRPr="00A02A36">
              <w:rPr>
                <w:sz w:val="21"/>
                <w:szCs w:val="21"/>
              </w:rPr>
              <w:t>21</w:t>
            </w:r>
          </w:p>
        </w:tc>
        <w:tc>
          <w:tcPr>
            <w:tcW w:w="1022" w:type="dxa"/>
          </w:tcPr>
          <w:p w:rsidR="00B3393A" w:rsidRPr="00A02A36" w:rsidRDefault="00641CD9" w:rsidP="00444548">
            <w:pPr>
              <w:pStyle w:val="a2"/>
              <w:spacing w:before="156" w:after="156"/>
              <w:ind w:firstLineChars="0" w:firstLine="0"/>
              <w:jc w:val="center"/>
              <w:rPr>
                <w:sz w:val="21"/>
                <w:szCs w:val="21"/>
              </w:rPr>
            </w:pPr>
            <w:r>
              <w:rPr>
                <w:rFonts w:hint="eastAsia"/>
                <w:sz w:val="21"/>
                <w:szCs w:val="21"/>
              </w:rPr>
              <w:t>0.649</w:t>
            </w:r>
          </w:p>
        </w:tc>
      </w:tr>
      <w:tr w:rsidR="00B3393A" w:rsidTr="00A02A36">
        <w:trPr>
          <w:trHeight w:hRule="exact" w:val="907"/>
          <w:jc w:val="center"/>
        </w:trPr>
        <w:tc>
          <w:tcPr>
            <w:tcW w:w="1862" w:type="dxa"/>
          </w:tcPr>
          <w:p w:rsidR="00B3393A" w:rsidRPr="00A02A36" w:rsidRDefault="00114AAE" w:rsidP="00444548">
            <w:pPr>
              <w:pStyle w:val="a2"/>
              <w:spacing w:before="156" w:after="156"/>
              <w:ind w:firstLineChars="0" w:firstLine="0"/>
              <w:jc w:val="center"/>
              <w:rPr>
                <w:sz w:val="21"/>
                <w:szCs w:val="21"/>
              </w:rPr>
            </w:pPr>
            <w:r w:rsidRPr="00A02A36">
              <w:rPr>
                <w:rFonts w:hint="eastAsia"/>
                <w:sz w:val="21"/>
                <w:szCs w:val="21"/>
              </w:rPr>
              <w:t>SVM</w:t>
            </w:r>
          </w:p>
        </w:tc>
        <w:tc>
          <w:tcPr>
            <w:tcW w:w="3547" w:type="dxa"/>
          </w:tcPr>
          <w:p w:rsidR="00B3393A" w:rsidRPr="00A02A36" w:rsidRDefault="00B3393A" w:rsidP="00B3393A">
            <w:pPr>
              <w:pStyle w:val="a2"/>
              <w:spacing w:before="156" w:after="156"/>
              <w:ind w:firstLineChars="0" w:firstLine="0"/>
              <w:jc w:val="left"/>
              <w:rPr>
                <w:sz w:val="21"/>
                <w:szCs w:val="21"/>
              </w:rPr>
            </w:pPr>
            <w:r w:rsidRPr="00A02A36">
              <w:rPr>
                <w:rFonts w:hint="eastAsia"/>
                <w:sz w:val="21"/>
                <w:szCs w:val="21"/>
              </w:rPr>
              <w:t>词序列、词性标注、依存句法树结构</w:t>
            </w:r>
          </w:p>
        </w:tc>
        <w:tc>
          <w:tcPr>
            <w:tcW w:w="1140" w:type="dxa"/>
          </w:tcPr>
          <w:p w:rsidR="00B3393A" w:rsidRPr="00A02A36" w:rsidRDefault="00B214FC" w:rsidP="00444548">
            <w:pPr>
              <w:pStyle w:val="a2"/>
              <w:spacing w:before="156" w:after="156"/>
              <w:ind w:firstLineChars="0" w:firstLine="0"/>
              <w:jc w:val="center"/>
              <w:rPr>
                <w:sz w:val="21"/>
                <w:szCs w:val="21"/>
              </w:rPr>
            </w:pPr>
            <w:r w:rsidRPr="00A02A36">
              <w:rPr>
                <w:rFonts w:hint="eastAsia"/>
                <w:sz w:val="21"/>
                <w:szCs w:val="21"/>
              </w:rPr>
              <w:t>0.</w:t>
            </w:r>
            <w:r w:rsidR="00761F7A" w:rsidRPr="00A02A36">
              <w:rPr>
                <w:sz w:val="21"/>
                <w:szCs w:val="21"/>
              </w:rPr>
              <w:t>694</w:t>
            </w:r>
          </w:p>
        </w:tc>
        <w:tc>
          <w:tcPr>
            <w:tcW w:w="1140" w:type="dxa"/>
          </w:tcPr>
          <w:p w:rsidR="00B3393A" w:rsidRPr="00A02A36" w:rsidRDefault="00761F7A" w:rsidP="00444548">
            <w:pPr>
              <w:pStyle w:val="a2"/>
              <w:spacing w:before="156" w:after="156"/>
              <w:ind w:firstLineChars="0" w:firstLine="0"/>
              <w:jc w:val="center"/>
              <w:rPr>
                <w:sz w:val="21"/>
                <w:szCs w:val="21"/>
              </w:rPr>
            </w:pPr>
            <w:r w:rsidRPr="00A02A36">
              <w:rPr>
                <w:rFonts w:hint="eastAsia"/>
                <w:sz w:val="21"/>
                <w:szCs w:val="21"/>
              </w:rPr>
              <w:t>0.701</w:t>
            </w:r>
          </w:p>
        </w:tc>
        <w:tc>
          <w:tcPr>
            <w:tcW w:w="1022" w:type="dxa"/>
          </w:tcPr>
          <w:p w:rsidR="00B3393A" w:rsidRPr="00A02A36" w:rsidRDefault="00CD2BAD" w:rsidP="00444548">
            <w:pPr>
              <w:pStyle w:val="a2"/>
              <w:spacing w:before="156" w:after="156"/>
              <w:ind w:firstLineChars="0" w:firstLine="0"/>
              <w:jc w:val="center"/>
              <w:rPr>
                <w:sz w:val="21"/>
                <w:szCs w:val="21"/>
              </w:rPr>
            </w:pPr>
            <w:r>
              <w:rPr>
                <w:rFonts w:hint="eastAsia"/>
                <w:sz w:val="21"/>
                <w:szCs w:val="21"/>
              </w:rPr>
              <w:t>0.697</w:t>
            </w:r>
          </w:p>
        </w:tc>
      </w:tr>
      <w:tr w:rsidR="00B3393A" w:rsidTr="00A02A36">
        <w:trPr>
          <w:trHeight w:hRule="exact" w:val="1036"/>
          <w:jc w:val="center"/>
        </w:trPr>
        <w:tc>
          <w:tcPr>
            <w:tcW w:w="1862" w:type="dxa"/>
          </w:tcPr>
          <w:p w:rsidR="00B3393A" w:rsidRPr="00A02A36" w:rsidRDefault="00FA4C9E" w:rsidP="00444548">
            <w:pPr>
              <w:pStyle w:val="a2"/>
              <w:spacing w:before="156" w:after="156"/>
              <w:ind w:firstLineChars="0" w:firstLine="0"/>
              <w:jc w:val="center"/>
              <w:rPr>
                <w:sz w:val="21"/>
                <w:szCs w:val="21"/>
              </w:rPr>
            </w:pPr>
            <w:r w:rsidRPr="00A02A36">
              <w:rPr>
                <w:rFonts w:hint="eastAsia"/>
                <w:sz w:val="21"/>
                <w:szCs w:val="21"/>
              </w:rPr>
              <w:t>SVM</w:t>
            </w:r>
          </w:p>
        </w:tc>
        <w:tc>
          <w:tcPr>
            <w:tcW w:w="3547" w:type="dxa"/>
          </w:tcPr>
          <w:p w:rsidR="00B3393A" w:rsidRPr="00A02A36" w:rsidRDefault="00FA4C9E" w:rsidP="00761F7A">
            <w:pPr>
              <w:pStyle w:val="a2"/>
              <w:tabs>
                <w:tab w:val="left" w:pos="960"/>
              </w:tabs>
              <w:spacing w:before="156" w:after="156"/>
              <w:ind w:firstLineChars="0" w:firstLine="0"/>
              <w:jc w:val="left"/>
              <w:rPr>
                <w:sz w:val="21"/>
                <w:szCs w:val="21"/>
              </w:rPr>
            </w:pPr>
            <w:r w:rsidRPr="00A02A36">
              <w:rPr>
                <w:rFonts w:hint="eastAsia"/>
                <w:sz w:val="21"/>
                <w:szCs w:val="21"/>
              </w:rPr>
              <w:t>词序列、词性标注、依存句法树结构、实体对位置信息</w:t>
            </w:r>
          </w:p>
        </w:tc>
        <w:tc>
          <w:tcPr>
            <w:tcW w:w="1140" w:type="dxa"/>
          </w:tcPr>
          <w:p w:rsidR="00B3393A" w:rsidRPr="00A02A36" w:rsidRDefault="00B3393A" w:rsidP="00444548">
            <w:pPr>
              <w:pStyle w:val="a2"/>
              <w:tabs>
                <w:tab w:val="left" w:pos="960"/>
              </w:tabs>
              <w:spacing w:before="156" w:after="156"/>
              <w:ind w:firstLineChars="0" w:firstLine="0"/>
              <w:jc w:val="center"/>
              <w:rPr>
                <w:sz w:val="21"/>
                <w:szCs w:val="21"/>
              </w:rPr>
            </w:pPr>
            <w:r w:rsidRPr="00A02A36">
              <w:rPr>
                <w:rFonts w:hint="eastAsia"/>
                <w:sz w:val="21"/>
                <w:szCs w:val="21"/>
              </w:rPr>
              <w:t>0.71</w:t>
            </w:r>
            <w:r w:rsidR="00761F7A" w:rsidRPr="00A02A36">
              <w:rPr>
                <w:sz w:val="21"/>
                <w:szCs w:val="21"/>
              </w:rPr>
              <w:t>2</w:t>
            </w:r>
          </w:p>
        </w:tc>
        <w:tc>
          <w:tcPr>
            <w:tcW w:w="1140" w:type="dxa"/>
          </w:tcPr>
          <w:p w:rsidR="00B3393A" w:rsidRPr="00A02A36" w:rsidRDefault="00B3393A" w:rsidP="00444548">
            <w:pPr>
              <w:pStyle w:val="a2"/>
              <w:spacing w:before="156" w:after="156"/>
              <w:ind w:firstLineChars="0" w:firstLine="0"/>
              <w:jc w:val="center"/>
              <w:rPr>
                <w:sz w:val="21"/>
                <w:szCs w:val="21"/>
              </w:rPr>
            </w:pPr>
            <w:r w:rsidRPr="00A02A36">
              <w:rPr>
                <w:rFonts w:hint="eastAsia"/>
                <w:sz w:val="21"/>
                <w:szCs w:val="21"/>
              </w:rPr>
              <w:t>0.69</w:t>
            </w:r>
            <w:r w:rsidR="00761F7A" w:rsidRPr="00A02A36">
              <w:rPr>
                <w:sz w:val="21"/>
                <w:szCs w:val="21"/>
              </w:rPr>
              <w:t>4</w:t>
            </w:r>
          </w:p>
        </w:tc>
        <w:tc>
          <w:tcPr>
            <w:tcW w:w="1022" w:type="dxa"/>
          </w:tcPr>
          <w:p w:rsidR="00B3393A" w:rsidRPr="00A02A36" w:rsidRDefault="00F0570E" w:rsidP="00444548">
            <w:pPr>
              <w:pStyle w:val="a2"/>
              <w:spacing w:before="156" w:after="156"/>
              <w:ind w:firstLineChars="0" w:firstLine="0"/>
              <w:jc w:val="center"/>
              <w:rPr>
                <w:sz w:val="21"/>
                <w:szCs w:val="21"/>
              </w:rPr>
            </w:pPr>
            <w:r>
              <w:rPr>
                <w:rFonts w:hint="eastAsia"/>
                <w:sz w:val="21"/>
                <w:szCs w:val="21"/>
              </w:rPr>
              <w:t>0.703</w:t>
            </w:r>
          </w:p>
        </w:tc>
      </w:tr>
      <w:tr w:rsidR="00B3393A" w:rsidTr="00A02A36">
        <w:trPr>
          <w:trHeight w:hRule="exact" w:val="471"/>
          <w:jc w:val="center"/>
        </w:trPr>
        <w:tc>
          <w:tcPr>
            <w:tcW w:w="1862" w:type="dxa"/>
          </w:tcPr>
          <w:p w:rsidR="00B3393A" w:rsidRPr="00A02A36" w:rsidRDefault="00B3393A" w:rsidP="00444548">
            <w:pPr>
              <w:pStyle w:val="a2"/>
              <w:spacing w:before="156" w:after="156"/>
              <w:ind w:firstLineChars="0" w:firstLine="0"/>
              <w:jc w:val="center"/>
              <w:rPr>
                <w:b/>
                <w:sz w:val="21"/>
                <w:szCs w:val="21"/>
              </w:rPr>
            </w:pPr>
            <w:r w:rsidRPr="00A02A36">
              <w:rPr>
                <w:rFonts w:hint="eastAsia"/>
                <w:b/>
                <w:sz w:val="21"/>
                <w:szCs w:val="21"/>
              </w:rPr>
              <w:t>CNN</w:t>
            </w:r>
          </w:p>
        </w:tc>
        <w:tc>
          <w:tcPr>
            <w:tcW w:w="3547" w:type="dxa"/>
          </w:tcPr>
          <w:p w:rsidR="00B3393A" w:rsidRPr="00A02A36" w:rsidRDefault="00AC0110" w:rsidP="00761F7A">
            <w:pPr>
              <w:pStyle w:val="a2"/>
              <w:spacing w:before="156" w:after="156"/>
              <w:ind w:firstLineChars="0" w:firstLine="0"/>
              <w:jc w:val="left"/>
              <w:rPr>
                <w:sz w:val="21"/>
                <w:szCs w:val="21"/>
              </w:rPr>
            </w:pPr>
            <w:r w:rsidRPr="00A02A36">
              <w:rPr>
                <w:rFonts w:hint="eastAsia"/>
                <w:sz w:val="21"/>
                <w:szCs w:val="21"/>
              </w:rPr>
              <w:t>词向量、</w:t>
            </w:r>
            <w:r w:rsidR="00F81BCF" w:rsidRPr="00A02A36">
              <w:rPr>
                <w:rFonts w:hint="eastAsia"/>
                <w:sz w:val="21"/>
                <w:szCs w:val="21"/>
              </w:rPr>
              <w:t>位置嵌入</w:t>
            </w:r>
          </w:p>
        </w:tc>
        <w:tc>
          <w:tcPr>
            <w:tcW w:w="1140" w:type="dxa"/>
          </w:tcPr>
          <w:p w:rsidR="00B3393A" w:rsidRPr="00A02A36" w:rsidRDefault="00B3393A" w:rsidP="00444548">
            <w:pPr>
              <w:pStyle w:val="a2"/>
              <w:spacing w:before="156" w:after="156"/>
              <w:ind w:firstLineChars="0" w:firstLine="0"/>
              <w:jc w:val="center"/>
              <w:rPr>
                <w:b/>
                <w:sz w:val="21"/>
                <w:szCs w:val="21"/>
              </w:rPr>
            </w:pPr>
            <w:r w:rsidRPr="00A02A36">
              <w:rPr>
                <w:rFonts w:hint="eastAsia"/>
                <w:b/>
                <w:sz w:val="21"/>
                <w:szCs w:val="21"/>
              </w:rPr>
              <w:t>0.78</w:t>
            </w:r>
            <w:r w:rsidR="00761F7A" w:rsidRPr="00A02A36">
              <w:rPr>
                <w:b/>
                <w:sz w:val="21"/>
                <w:szCs w:val="21"/>
              </w:rPr>
              <w:t>6</w:t>
            </w:r>
          </w:p>
        </w:tc>
        <w:tc>
          <w:tcPr>
            <w:tcW w:w="1140" w:type="dxa"/>
          </w:tcPr>
          <w:p w:rsidR="00B3393A" w:rsidRPr="00A02A36" w:rsidRDefault="00B3393A" w:rsidP="00444548">
            <w:pPr>
              <w:pStyle w:val="a2"/>
              <w:spacing w:before="156" w:after="156"/>
              <w:ind w:firstLineChars="0" w:firstLine="0"/>
              <w:jc w:val="center"/>
              <w:rPr>
                <w:b/>
                <w:sz w:val="21"/>
                <w:szCs w:val="21"/>
              </w:rPr>
            </w:pPr>
            <w:r w:rsidRPr="00A02A36">
              <w:rPr>
                <w:rFonts w:hint="eastAsia"/>
                <w:b/>
                <w:sz w:val="21"/>
                <w:szCs w:val="21"/>
              </w:rPr>
              <w:t>0.75</w:t>
            </w:r>
            <w:r w:rsidR="00761F7A" w:rsidRPr="00A02A36">
              <w:rPr>
                <w:b/>
                <w:sz w:val="21"/>
                <w:szCs w:val="21"/>
              </w:rPr>
              <w:t>2</w:t>
            </w:r>
          </w:p>
        </w:tc>
        <w:tc>
          <w:tcPr>
            <w:tcW w:w="1022" w:type="dxa"/>
          </w:tcPr>
          <w:p w:rsidR="00B3393A" w:rsidRPr="00A02A36" w:rsidRDefault="00435CD8" w:rsidP="00444548">
            <w:pPr>
              <w:pStyle w:val="a2"/>
              <w:spacing w:before="156" w:after="156"/>
              <w:ind w:firstLineChars="0" w:firstLine="0"/>
              <w:jc w:val="center"/>
              <w:rPr>
                <w:b/>
                <w:sz w:val="21"/>
                <w:szCs w:val="21"/>
              </w:rPr>
            </w:pPr>
            <w:r>
              <w:rPr>
                <w:rFonts w:hint="eastAsia"/>
                <w:b/>
                <w:sz w:val="21"/>
                <w:szCs w:val="21"/>
              </w:rPr>
              <w:t>0.768</w:t>
            </w:r>
          </w:p>
        </w:tc>
      </w:tr>
    </w:tbl>
    <w:p w:rsidR="00DB6F6B" w:rsidRDefault="00B277F0" w:rsidP="00DB6F6B">
      <w:pPr>
        <w:pStyle w:val="a2"/>
        <w:spacing w:before="156" w:after="156"/>
        <w:ind w:firstLine="480"/>
      </w:pPr>
      <w:r>
        <w:rPr>
          <w:rFonts w:hint="eastAsia"/>
        </w:rPr>
        <w:t>由表</w:t>
      </w:r>
      <w:r>
        <w:rPr>
          <w:rFonts w:hint="eastAsia"/>
        </w:rPr>
        <w:t>4-</w:t>
      </w:r>
      <w:r>
        <w:t>3</w:t>
      </w:r>
      <w:r>
        <w:rPr>
          <w:rFonts w:hint="eastAsia"/>
        </w:rPr>
        <w:t>可见，基于特征的方法更多的是依赖于所选特征集合的质量，所提特征越多，模型的表现越好，但是提升空间有限。</w:t>
      </w:r>
      <w:r w:rsidR="0063745C">
        <w:rPr>
          <w:rFonts w:hint="eastAsia"/>
        </w:rPr>
        <w:t>这种提升</w:t>
      </w:r>
      <w:r w:rsidR="0063745C" w:rsidRPr="0063745C">
        <w:rPr>
          <w:rFonts w:hint="eastAsia"/>
        </w:rPr>
        <w:t>可以通过从训练到测试数据的语义泛化的需要来解释。</w:t>
      </w:r>
      <w:r w:rsidR="008E5509">
        <w:rPr>
          <w:rFonts w:hint="eastAsia"/>
        </w:rPr>
        <w:t>传统特征的质量依赖于之前的经验和相关</w:t>
      </w:r>
      <w:r w:rsidR="008E5509" w:rsidRPr="008E5509">
        <w:rPr>
          <w:rFonts w:hint="eastAsia"/>
        </w:rPr>
        <w:t>NLP</w:t>
      </w:r>
      <w:r w:rsidR="008E5509">
        <w:rPr>
          <w:rFonts w:hint="eastAsia"/>
        </w:rPr>
        <w:t>工具</w:t>
      </w:r>
      <w:r w:rsidR="002B044A">
        <w:rPr>
          <w:rFonts w:hint="eastAsia"/>
        </w:rPr>
        <w:t>，</w:t>
      </w:r>
      <w:r w:rsidR="00B3393A">
        <w:rPr>
          <w:rFonts w:hint="eastAsia"/>
        </w:rPr>
        <w:t>因此很难人工构建最优的特征子集。</w:t>
      </w:r>
      <w:r w:rsidR="00090E7C">
        <w:rPr>
          <w:rFonts w:hint="eastAsia"/>
        </w:rPr>
        <w:t>从最终结果来看，本文所提方法效果表现最好。</w:t>
      </w:r>
    </w:p>
    <w:p w:rsidR="00F10992" w:rsidRPr="006D17D3" w:rsidRDefault="00F10992" w:rsidP="006D17D3">
      <w:pPr>
        <w:pStyle w:val="2"/>
        <w:spacing w:before="156" w:after="156"/>
        <w:rPr>
          <w:rFonts w:eastAsiaTheme="minorEastAsia"/>
        </w:rPr>
      </w:pPr>
      <w:bookmarkStart w:id="70" w:name="_Toc482002633"/>
      <w:r>
        <w:rPr>
          <w:rFonts w:hint="eastAsia"/>
        </w:rPr>
        <w:t>本章小结</w:t>
      </w:r>
      <w:bookmarkEnd w:id="70"/>
    </w:p>
    <w:p w:rsidR="001B47D5" w:rsidRDefault="005346AF" w:rsidP="00F631E1">
      <w:pPr>
        <w:pStyle w:val="a2"/>
        <w:spacing w:before="156" w:after="156"/>
        <w:ind w:firstLine="480"/>
        <w:sectPr w:rsidR="001B47D5" w:rsidSect="00DE5F50">
          <w:headerReference w:type="default" r:id="rId36"/>
          <w:endnotePr>
            <w:numFmt w:val="decimal"/>
          </w:endnotePr>
          <w:pgSz w:w="11906" w:h="16838"/>
          <w:pgMar w:top="1588" w:right="1304" w:bottom="1304" w:left="1588" w:header="851" w:footer="992" w:gutter="0"/>
          <w:cols w:space="425"/>
          <w:docGrid w:type="linesAndChars" w:linePitch="312"/>
        </w:sectPr>
      </w:pPr>
      <w:r>
        <w:rPr>
          <w:rFonts w:hint="eastAsia"/>
        </w:rPr>
        <w:t>互联网上每天都会更新产生大量的新闻信息，这其中包含一些企业相关的新闻报导，例如企业之间收购、合作、竞争案例等。这些存在于网页中的新闻文本包含了企业实体之间的各种关系，这种关系信息对于企业战略制定、投资方向决策等具有重要参考价值。</w:t>
      </w:r>
      <w:r w:rsidR="00750DCD">
        <w:rPr>
          <w:rFonts w:hint="eastAsia"/>
        </w:rPr>
        <w:t>本章将在第三章的基础上，结合网络爬虫、网页正文提取、命名实体识别等</w:t>
      </w:r>
      <w:r w:rsidR="00E67FBA">
        <w:rPr>
          <w:rFonts w:hint="eastAsia"/>
        </w:rPr>
        <w:t>关键</w:t>
      </w:r>
      <w:r w:rsidR="0032051A">
        <w:rPr>
          <w:rFonts w:hint="eastAsia"/>
        </w:rPr>
        <w:t>技术实现对中文新闻文本</w:t>
      </w:r>
      <w:r w:rsidR="00750DCD">
        <w:rPr>
          <w:rFonts w:hint="eastAsia"/>
        </w:rPr>
        <w:t>当中的企业、人物关系进行抽取。</w:t>
      </w:r>
      <w:r w:rsidR="00123026">
        <w:rPr>
          <w:rFonts w:hint="eastAsia"/>
        </w:rPr>
        <w:t>针对预料构建过程当中人工标注的效率低下的问题，提出了基于</w:t>
      </w:r>
      <w:r w:rsidR="00123026">
        <w:rPr>
          <w:rFonts w:hint="eastAsia"/>
        </w:rPr>
        <w:t>Bootstrapping</w:t>
      </w:r>
      <w:r w:rsidR="00123026">
        <w:rPr>
          <w:rFonts w:hint="eastAsia"/>
        </w:rPr>
        <w:t>技术构建关系语料库的方法</w:t>
      </w:r>
      <w:r w:rsidR="00C251B4">
        <w:rPr>
          <w:rFonts w:hint="eastAsia"/>
        </w:rPr>
        <w:t>，大大提高了获取语料库的效率。</w:t>
      </w:r>
    </w:p>
    <w:p w:rsidR="00883C50" w:rsidRDefault="00883C50" w:rsidP="001B47D5">
      <w:pPr>
        <w:pStyle w:val="1"/>
        <w:spacing w:before="156" w:after="156"/>
      </w:pPr>
      <w:bookmarkStart w:id="71" w:name="_Toc482002634"/>
      <w:r>
        <w:rPr>
          <w:rFonts w:hint="eastAsia"/>
        </w:rPr>
        <w:lastRenderedPageBreak/>
        <w:t>总结与展望</w:t>
      </w:r>
      <w:bookmarkEnd w:id="71"/>
    </w:p>
    <w:p w:rsidR="00A60445" w:rsidRDefault="00A60445" w:rsidP="00A60445">
      <w:pPr>
        <w:pStyle w:val="2"/>
        <w:spacing w:before="156" w:after="156"/>
      </w:pPr>
      <w:bookmarkStart w:id="72" w:name="_Toc482002635"/>
      <w:r>
        <w:rPr>
          <w:rFonts w:hint="eastAsia"/>
        </w:rPr>
        <w:t>工作总结</w:t>
      </w:r>
      <w:bookmarkEnd w:id="72"/>
    </w:p>
    <w:p w:rsidR="003C5F41" w:rsidRDefault="003C5F41" w:rsidP="003C5F41">
      <w:pPr>
        <w:pStyle w:val="a2"/>
        <w:spacing w:before="156" w:after="156"/>
        <w:ind w:firstLine="480"/>
      </w:pPr>
      <w:r>
        <w:rPr>
          <w:rFonts w:hint="eastAsia"/>
        </w:rPr>
        <w:t>本文主要工作围绕实体关系抽取任务的相关问题展开，主要包括两个部分，分别是句子的</w:t>
      </w:r>
      <w:r w:rsidR="005E1781">
        <w:rPr>
          <w:rFonts w:hint="eastAsia"/>
        </w:rPr>
        <w:t>分布式</w:t>
      </w:r>
      <w:r>
        <w:rPr>
          <w:rFonts w:hint="eastAsia"/>
        </w:rPr>
        <w:t>表示和面向互联网新闻当中企业实体关系的抽取</w:t>
      </w:r>
      <w:r w:rsidRPr="004102E2">
        <w:rPr>
          <w:rFonts w:hint="eastAsia"/>
        </w:rPr>
        <w:t>。</w:t>
      </w:r>
      <w:r>
        <w:rPr>
          <w:rFonts w:hint="eastAsia"/>
        </w:rPr>
        <w:t>需要注意的是，本文只考虑句子级别上的关系抽取。</w:t>
      </w:r>
    </w:p>
    <w:p w:rsidR="003C5F41" w:rsidRDefault="003C5F41" w:rsidP="003C5F41">
      <w:pPr>
        <w:pStyle w:val="a2"/>
        <w:spacing w:before="156" w:after="156"/>
        <w:ind w:firstLine="480"/>
      </w:pPr>
      <w:r>
        <w:t>第一部分针对传统词袋模型在表征句子时缺乏语义信息以及未考虑词的位置信息的缺陷，提出了基于词向量加权和基于卷积神经网络的方法用于构建紧凑且具有语义的句子</w:t>
      </w:r>
      <w:r w:rsidR="005E1781">
        <w:t>分布式</w:t>
      </w:r>
      <w:r>
        <w:t>表示，作为构建关系分类模型的输入。</w:t>
      </w:r>
    </w:p>
    <w:p w:rsidR="00857AEA" w:rsidRPr="00BF6BC3" w:rsidRDefault="003C5F41" w:rsidP="00BF6BC3">
      <w:pPr>
        <w:pStyle w:val="a2"/>
        <w:spacing w:before="156" w:after="156"/>
        <w:ind w:firstLine="480"/>
      </w:pPr>
      <w:r>
        <w:t>第二部分</w:t>
      </w:r>
      <w:r>
        <w:rPr>
          <w:rFonts w:hint="eastAsia"/>
        </w:rPr>
        <w:t>针对互联网新闻当中存在的企业实体关系，提出了基于</w:t>
      </w:r>
      <w:r>
        <w:rPr>
          <w:rFonts w:hint="eastAsia"/>
        </w:rPr>
        <w:t>Bootstrapping</w:t>
      </w:r>
      <w:r>
        <w:rPr>
          <w:rFonts w:hint="eastAsia"/>
        </w:rPr>
        <w:t>技术构建关系语料库的方法，克服了纯人工标注过程中费时费力的缺点。</w:t>
      </w:r>
      <w:bookmarkStart w:id="73" w:name="_GoBack"/>
      <w:r>
        <w:rPr>
          <w:rFonts w:hint="eastAsia"/>
        </w:rPr>
        <w:t>并在第一部分的工作基础上，结合网页正文提取、命名实体识别等关键技术，</w:t>
      </w:r>
      <w:r w:rsidR="004509C4">
        <w:rPr>
          <w:rFonts w:hint="eastAsia"/>
        </w:rPr>
        <w:t>实现了</w:t>
      </w:r>
      <w:r>
        <w:rPr>
          <w:rFonts w:hint="eastAsia"/>
        </w:rPr>
        <w:t>面向互联网新闻文本的企业关系</w:t>
      </w:r>
      <w:r w:rsidR="004509C4">
        <w:rPr>
          <w:rFonts w:hint="eastAsia"/>
        </w:rPr>
        <w:t>的</w:t>
      </w:r>
      <w:r>
        <w:rPr>
          <w:rFonts w:hint="eastAsia"/>
        </w:rPr>
        <w:t>抽取</w:t>
      </w:r>
      <w:bookmarkEnd w:id="73"/>
      <w:r w:rsidR="00DA2ADA">
        <w:rPr>
          <w:rFonts w:hint="eastAsia"/>
        </w:rPr>
        <w:t>。</w:t>
      </w:r>
    </w:p>
    <w:p w:rsidR="00A60445" w:rsidRDefault="00A60445" w:rsidP="00A60445">
      <w:pPr>
        <w:pStyle w:val="2"/>
        <w:spacing w:before="156" w:after="156"/>
      </w:pPr>
      <w:bookmarkStart w:id="74" w:name="_Toc482002636"/>
      <w:r>
        <w:rPr>
          <w:rFonts w:hint="eastAsia"/>
        </w:rPr>
        <w:t>未来展望</w:t>
      </w:r>
      <w:bookmarkEnd w:id="74"/>
    </w:p>
    <w:p w:rsidR="00BC7125" w:rsidRDefault="00BC7125" w:rsidP="00BC7125">
      <w:pPr>
        <w:pStyle w:val="a2"/>
        <w:spacing w:before="156" w:after="156"/>
        <w:ind w:firstLine="480"/>
      </w:pPr>
      <w:r>
        <w:t>本文</w:t>
      </w:r>
      <w:r w:rsidR="00A5249F">
        <w:t>有关实体关系抽取的工作还存在着一些不足，</w:t>
      </w:r>
      <w:r w:rsidR="008115D1">
        <w:t>比如目前只是考虑句子</w:t>
      </w:r>
      <w:r w:rsidR="008015FC">
        <w:t>级的实体关系抽取</w:t>
      </w:r>
      <w:r w:rsidR="008115D1">
        <w:t>，</w:t>
      </w:r>
      <w:r w:rsidR="008015FC">
        <w:t>而没有考虑段落级和篇章级的实体关系抽取</w:t>
      </w:r>
      <w:r w:rsidR="00FE1DEE">
        <w:t>；另一方面本文主要面向的是互联网新闻领域的企业实体关系抽取，</w:t>
      </w:r>
      <w:r w:rsidR="00F9592D">
        <w:t>需要构建相关的语料库，</w:t>
      </w:r>
      <w:r w:rsidR="00504CCD">
        <w:t>无法直接迁移到别的领域。</w:t>
      </w:r>
      <w:r w:rsidR="008634C3">
        <w:t>因此未来的工作主要专注于两个方面：</w:t>
      </w:r>
    </w:p>
    <w:p w:rsidR="008634C3" w:rsidRDefault="003A1F67" w:rsidP="003A1F67">
      <w:pPr>
        <w:pStyle w:val="a2"/>
        <w:numPr>
          <w:ilvl w:val="0"/>
          <w:numId w:val="24"/>
        </w:numPr>
        <w:spacing w:before="156" w:after="156"/>
        <w:ind w:firstLineChars="0"/>
      </w:pPr>
      <w:r w:rsidRPr="003A1F67">
        <w:rPr>
          <w:rFonts w:hint="eastAsia"/>
        </w:rPr>
        <w:t>文档级关系抽取：</w:t>
      </w:r>
      <w:r w:rsidR="00D74BFF">
        <w:rPr>
          <w:rFonts w:hint="eastAsia"/>
        </w:rPr>
        <w:t>在完成句子级的关系抽取之后，通过引入实体的上下文以及等价关系，进行一些实体关系的推理，从而实现文档级的关系抽取任务</w:t>
      </w:r>
      <w:r w:rsidRPr="003A1F67">
        <w:rPr>
          <w:rFonts w:hint="eastAsia"/>
        </w:rPr>
        <w:t>。</w:t>
      </w:r>
      <w:r w:rsidR="006136EC">
        <w:rPr>
          <w:rFonts w:hint="eastAsia"/>
        </w:rPr>
        <w:t>最终可以尝试构建一套实体关系图。</w:t>
      </w:r>
    </w:p>
    <w:p w:rsidR="00C0549D" w:rsidRDefault="003A1F67" w:rsidP="003A1F67">
      <w:pPr>
        <w:pStyle w:val="a2"/>
        <w:numPr>
          <w:ilvl w:val="0"/>
          <w:numId w:val="24"/>
        </w:numPr>
        <w:spacing w:before="156" w:after="156"/>
        <w:ind w:firstLineChars="0"/>
        <w:sectPr w:rsidR="00C0549D" w:rsidSect="00DE5F50">
          <w:headerReference w:type="default" r:id="rId37"/>
          <w:endnotePr>
            <w:numFmt w:val="decimal"/>
          </w:endnotePr>
          <w:pgSz w:w="11906" w:h="16838"/>
          <w:pgMar w:top="1588" w:right="1304" w:bottom="1304" w:left="1588" w:header="851" w:footer="992" w:gutter="0"/>
          <w:cols w:space="425"/>
          <w:docGrid w:type="linesAndChars" w:linePitch="312"/>
        </w:sectPr>
      </w:pPr>
      <w:r w:rsidRPr="003A1F67">
        <w:rPr>
          <w:rFonts w:hint="eastAsia"/>
        </w:rPr>
        <w:t>领域自适应的关系抽取：</w:t>
      </w:r>
      <w:r w:rsidR="00C003BF">
        <w:rPr>
          <w:rFonts w:hint="eastAsia"/>
        </w:rPr>
        <w:t>可以尝试使用迁移学习的方法，在已有领域经过标注了的训练语料库</w:t>
      </w:r>
      <w:r w:rsidR="00156107">
        <w:rPr>
          <w:rFonts w:hint="eastAsia"/>
        </w:rPr>
        <w:t>的基础</w:t>
      </w:r>
      <w:r w:rsidR="00C003BF">
        <w:rPr>
          <w:rFonts w:hint="eastAsia"/>
        </w:rPr>
        <w:t>上，</w:t>
      </w:r>
      <w:r w:rsidR="00395670">
        <w:rPr>
          <w:rFonts w:hint="eastAsia"/>
        </w:rPr>
        <w:t>实现其他领域的实体关系抽取任务。</w:t>
      </w:r>
      <w:r w:rsidR="00C003BF">
        <w:t xml:space="preserve"> </w:t>
      </w:r>
    </w:p>
    <w:p w:rsidR="00CF2D02" w:rsidRDefault="00A54356" w:rsidP="00787B50">
      <w:pPr>
        <w:pStyle w:val="af2"/>
      </w:pPr>
      <w:bookmarkStart w:id="75" w:name="第四章"/>
      <w:bookmarkStart w:id="76" w:name="第五章"/>
      <w:bookmarkStart w:id="77" w:name="_Toc451969797"/>
      <w:bookmarkStart w:id="78" w:name="_Toc482002637"/>
      <w:bookmarkEnd w:id="15"/>
      <w:bookmarkEnd w:id="14"/>
      <w:bookmarkEnd w:id="75"/>
      <w:bookmarkEnd w:id="76"/>
      <w:r>
        <w:rPr>
          <w:rFonts w:hint="eastAsia"/>
        </w:rPr>
        <w:lastRenderedPageBreak/>
        <w:t>参考文献</w:t>
      </w:r>
      <w:bookmarkEnd w:id="77"/>
      <w:bookmarkEnd w:id="78"/>
    </w:p>
    <w:p w:rsidR="004A213A" w:rsidRPr="00152763" w:rsidRDefault="004A213A" w:rsidP="00B25830">
      <w:pPr>
        <w:pStyle w:val="af3"/>
        <w:numPr>
          <w:ilvl w:val="0"/>
          <w:numId w:val="5"/>
        </w:numPr>
        <w:ind w:firstLineChars="0"/>
        <w:rPr>
          <w:color w:val="222222"/>
          <w:sz w:val="20"/>
          <w:szCs w:val="20"/>
        </w:rPr>
      </w:pPr>
      <w:bookmarkStart w:id="79" w:name="_Ref480132223"/>
      <w:r w:rsidRPr="00152763">
        <w:rPr>
          <w:color w:val="222222"/>
          <w:sz w:val="20"/>
          <w:szCs w:val="20"/>
        </w:rPr>
        <w:t>Hendrickx I, Kim S, Kozareva Z. SemEval-2010 task 8: multi-way classification of semantic relations</w:t>
      </w:r>
      <w:r>
        <w:rPr>
          <w:color w:val="222222"/>
          <w:sz w:val="20"/>
          <w:szCs w:val="20"/>
        </w:rPr>
        <w:t xml:space="preserve"> between pairs of nominals[C].</w:t>
      </w:r>
      <w:r w:rsidR="00A655DC" w:rsidRPr="00A655DC">
        <w:rPr>
          <w:color w:val="222222"/>
          <w:sz w:val="20"/>
          <w:szCs w:val="20"/>
        </w:rPr>
        <w:t xml:space="preserve"> In </w:t>
      </w:r>
      <w:r w:rsidR="00A655DC" w:rsidRPr="00CF5EA7">
        <w:rPr>
          <w:i/>
          <w:color w:val="222222"/>
          <w:sz w:val="20"/>
          <w:szCs w:val="20"/>
        </w:rPr>
        <w:t>Proceedings of ACL</w:t>
      </w:r>
      <w:r w:rsidR="00B25830">
        <w:rPr>
          <w:color w:val="222222"/>
          <w:sz w:val="20"/>
          <w:szCs w:val="20"/>
        </w:rPr>
        <w:t>.</w:t>
      </w:r>
      <w:r w:rsidR="00B25830" w:rsidRPr="00B25830">
        <w:t xml:space="preserve"> </w:t>
      </w:r>
      <w:r w:rsidR="00B25830" w:rsidRPr="00B25830">
        <w:rPr>
          <w:color w:val="222222"/>
          <w:sz w:val="20"/>
          <w:szCs w:val="20"/>
        </w:rPr>
        <w:t xml:space="preserve">Singapore </w:t>
      </w:r>
      <w:r w:rsidR="00B25830">
        <w:rPr>
          <w:color w:val="222222"/>
          <w:sz w:val="20"/>
          <w:szCs w:val="20"/>
        </w:rPr>
        <w:t>,</w:t>
      </w:r>
      <w:r w:rsidRPr="00152763">
        <w:rPr>
          <w:color w:val="222222"/>
          <w:sz w:val="20"/>
          <w:szCs w:val="20"/>
        </w:rPr>
        <w:t>2009.</w:t>
      </w:r>
      <w:bookmarkEnd w:id="79"/>
    </w:p>
    <w:p w:rsidR="004A213A" w:rsidRDefault="004A213A" w:rsidP="004A213A">
      <w:pPr>
        <w:pStyle w:val="af3"/>
        <w:numPr>
          <w:ilvl w:val="0"/>
          <w:numId w:val="5"/>
        </w:numPr>
        <w:ind w:firstLineChars="0"/>
      </w:pPr>
      <w:bookmarkStart w:id="80" w:name="_Ref480132210"/>
      <w:r w:rsidRPr="003B0FD6">
        <w:rPr>
          <w:color w:val="222222"/>
          <w:sz w:val="20"/>
          <w:szCs w:val="20"/>
        </w:rPr>
        <w:t xml:space="preserve">Deng L, Yu D. Deep Learning: Methods and Applications[J]. </w:t>
      </w:r>
      <w:r w:rsidRPr="009D1DE4">
        <w:rPr>
          <w:i/>
          <w:color w:val="222222"/>
          <w:sz w:val="20"/>
          <w:szCs w:val="20"/>
        </w:rPr>
        <w:t>Foundations &amp; Trends in Signal Processing</w:t>
      </w:r>
      <w:r w:rsidRPr="003B0FD6">
        <w:rPr>
          <w:color w:val="222222"/>
          <w:sz w:val="20"/>
          <w:szCs w:val="20"/>
        </w:rPr>
        <w:t>, 2014, 7(3):197-387.</w:t>
      </w:r>
      <w:bookmarkEnd w:id="80"/>
    </w:p>
    <w:p w:rsidR="004A213A" w:rsidRDefault="004A213A" w:rsidP="004A213A">
      <w:pPr>
        <w:pStyle w:val="af3"/>
        <w:numPr>
          <w:ilvl w:val="0"/>
          <w:numId w:val="5"/>
        </w:numPr>
        <w:ind w:firstLineChars="0"/>
      </w:pPr>
      <w:bookmarkStart w:id="81" w:name="_Ref480132203"/>
      <w:r w:rsidRPr="0038308E">
        <w:rPr>
          <w:color w:val="222222"/>
          <w:sz w:val="20"/>
          <w:szCs w:val="20"/>
        </w:rPr>
        <w:t xml:space="preserve">Farabet C, Couprie C, Najman L. Learning Hierarchical Features for Scene Labeling[J]. </w:t>
      </w:r>
      <w:r w:rsidRPr="009D1DE4">
        <w:rPr>
          <w:i/>
          <w:color w:val="222222"/>
          <w:sz w:val="20"/>
          <w:szCs w:val="20"/>
        </w:rPr>
        <w:t>IEEE Transactions on Pattern Analysis &amp; Machine Intelligence</w:t>
      </w:r>
      <w:r w:rsidRPr="0038308E">
        <w:rPr>
          <w:color w:val="222222"/>
          <w:sz w:val="20"/>
          <w:szCs w:val="20"/>
        </w:rPr>
        <w:t>, 2013, 35(8):1915-1929.</w:t>
      </w:r>
      <w:bookmarkEnd w:id="81"/>
    </w:p>
    <w:p w:rsidR="004A213A" w:rsidRDefault="004A213A" w:rsidP="004A213A">
      <w:pPr>
        <w:pStyle w:val="af3"/>
        <w:numPr>
          <w:ilvl w:val="0"/>
          <w:numId w:val="5"/>
        </w:numPr>
        <w:ind w:firstLineChars="0"/>
      </w:pPr>
      <w:bookmarkStart w:id="82" w:name="_Ref480132194"/>
      <w:r w:rsidRPr="002408CD">
        <w:rPr>
          <w:color w:val="222222"/>
          <w:sz w:val="20"/>
          <w:szCs w:val="20"/>
        </w:rPr>
        <w:t>Dahl G E, Yu D, Deng L. Context-Dependent Pre-Trained Deep Neural Networks for Large-Vocabulary Speech Recognition[J].</w:t>
      </w:r>
      <w:r w:rsidRPr="00E0000E">
        <w:rPr>
          <w:i/>
          <w:color w:val="222222"/>
          <w:sz w:val="20"/>
          <w:szCs w:val="20"/>
        </w:rPr>
        <w:t xml:space="preserve"> IEEE Transactions on Audio Speech &amp; Language Processing</w:t>
      </w:r>
      <w:r w:rsidRPr="002408CD">
        <w:rPr>
          <w:color w:val="222222"/>
          <w:sz w:val="20"/>
          <w:szCs w:val="20"/>
        </w:rPr>
        <w:t>, 2012, 20(1):30-42.</w:t>
      </w:r>
      <w:bookmarkEnd w:id="82"/>
    </w:p>
    <w:p w:rsidR="004A213A" w:rsidRDefault="004A213A" w:rsidP="004A213A">
      <w:pPr>
        <w:pStyle w:val="af3"/>
        <w:numPr>
          <w:ilvl w:val="0"/>
          <w:numId w:val="5"/>
        </w:numPr>
        <w:ind w:firstLineChars="0"/>
      </w:pPr>
      <w:bookmarkStart w:id="83" w:name="_Ref480132185"/>
      <w:r w:rsidRPr="00092B4C">
        <w:rPr>
          <w:color w:val="222222"/>
          <w:sz w:val="20"/>
          <w:szCs w:val="20"/>
        </w:rPr>
        <w:t xml:space="preserve">Collobert R, Weston J, Bottou L, et al. Natural Language Processing (Almost) from Scratch[J]. </w:t>
      </w:r>
      <w:r w:rsidRPr="00636772">
        <w:rPr>
          <w:i/>
          <w:color w:val="222222"/>
          <w:sz w:val="20"/>
          <w:szCs w:val="20"/>
        </w:rPr>
        <w:t>Journal of Machine Learning Research</w:t>
      </w:r>
      <w:r w:rsidRPr="00092B4C">
        <w:rPr>
          <w:color w:val="222222"/>
          <w:sz w:val="20"/>
          <w:szCs w:val="20"/>
        </w:rPr>
        <w:t>, 2011, 12(1):2493-2537.</w:t>
      </w:r>
      <w:bookmarkEnd w:id="83"/>
    </w:p>
    <w:p w:rsidR="004A213A" w:rsidRDefault="004A213A" w:rsidP="004A213A">
      <w:pPr>
        <w:pStyle w:val="af3"/>
        <w:numPr>
          <w:ilvl w:val="0"/>
          <w:numId w:val="5"/>
        </w:numPr>
        <w:ind w:firstLineChars="0"/>
      </w:pPr>
      <w:bookmarkStart w:id="84" w:name="_Ref480132173"/>
      <w:r w:rsidRPr="00B04696">
        <w:rPr>
          <w:color w:val="222222"/>
          <w:sz w:val="20"/>
          <w:szCs w:val="20"/>
        </w:rPr>
        <w:t xml:space="preserve">Bengio Y. Learning Deep Architectures for AI[J]. </w:t>
      </w:r>
      <w:r w:rsidRPr="00636772">
        <w:rPr>
          <w:i/>
          <w:color w:val="222222"/>
          <w:sz w:val="20"/>
          <w:szCs w:val="20"/>
        </w:rPr>
        <w:t>Foundations &amp; Trends® in Machine Learning</w:t>
      </w:r>
      <w:r w:rsidRPr="00B04696">
        <w:rPr>
          <w:color w:val="222222"/>
          <w:sz w:val="20"/>
          <w:szCs w:val="20"/>
        </w:rPr>
        <w:t>, 2009, 2(1):1-127.</w:t>
      </w:r>
      <w:bookmarkEnd w:id="84"/>
    </w:p>
    <w:p w:rsidR="004A213A" w:rsidRDefault="00636772" w:rsidP="00636772">
      <w:pPr>
        <w:pStyle w:val="af3"/>
        <w:numPr>
          <w:ilvl w:val="0"/>
          <w:numId w:val="5"/>
        </w:numPr>
        <w:ind w:firstLineChars="0"/>
      </w:pPr>
      <w:bookmarkStart w:id="85" w:name="_Ref480132146"/>
      <w:r w:rsidRPr="00636772">
        <w:rPr>
          <w:color w:val="222222"/>
          <w:sz w:val="20"/>
          <w:szCs w:val="20"/>
        </w:rPr>
        <w:t xml:space="preserve">Harris Z S. Distributional </w:t>
      </w:r>
      <w:r>
        <w:rPr>
          <w:color w:val="222222"/>
          <w:sz w:val="20"/>
          <w:szCs w:val="20"/>
        </w:rPr>
        <w:t>structure[M].</w:t>
      </w:r>
      <w:r w:rsidRPr="00636772">
        <w:rPr>
          <w:color w:val="222222"/>
          <w:sz w:val="20"/>
          <w:szCs w:val="20"/>
        </w:rPr>
        <w:t xml:space="preserve"> </w:t>
      </w:r>
      <w:r w:rsidRPr="00103DD7">
        <w:rPr>
          <w:i/>
          <w:color w:val="222222"/>
          <w:sz w:val="20"/>
          <w:szCs w:val="20"/>
        </w:rPr>
        <w:t>Springer Netherlands</w:t>
      </w:r>
      <w:proofErr w:type="gramStart"/>
      <w:r w:rsidRPr="00103DD7">
        <w:rPr>
          <w:i/>
          <w:color w:val="222222"/>
          <w:sz w:val="20"/>
          <w:szCs w:val="20"/>
        </w:rPr>
        <w:t>:Papers</w:t>
      </w:r>
      <w:proofErr w:type="gramEnd"/>
      <w:r w:rsidRPr="00103DD7">
        <w:rPr>
          <w:i/>
          <w:color w:val="222222"/>
          <w:sz w:val="20"/>
          <w:szCs w:val="20"/>
        </w:rPr>
        <w:t xml:space="preserve"> in structural and transformational linguistics</w:t>
      </w:r>
      <w:r>
        <w:rPr>
          <w:color w:val="222222"/>
          <w:sz w:val="20"/>
          <w:szCs w:val="20"/>
        </w:rPr>
        <w:t>, 1970: 775-794</w:t>
      </w:r>
      <w:r w:rsidR="004A213A" w:rsidRPr="00007A4A">
        <w:rPr>
          <w:color w:val="222222"/>
          <w:sz w:val="20"/>
          <w:szCs w:val="20"/>
        </w:rPr>
        <w:t>.</w:t>
      </w:r>
      <w:bookmarkEnd w:id="85"/>
    </w:p>
    <w:p w:rsidR="004A213A" w:rsidRDefault="004A213A" w:rsidP="00EC7EC7">
      <w:pPr>
        <w:pStyle w:val="af3"/>
        <w:numPr>
          <w:ilvl w:val="0"/>
          <w:numId w:val="5"/>
        </w:numPr>
        <w:ind w:firstLineChars="0"/>
      </w:pPr>
      <w:bookmarkStart w:id="86" w:name="_Ref480132125"/>
      <w:r w:rsidRPr="001B0952">
        <w:rPr>
          <w:color w:val="222222"/>
          <w:sz w:val="20"/>
          <w:szCs w:val="20"/>
        </w:rPr>
        <w:t>Hasegawa T, Sekine S, Grishman R. Discovering relations among named entities from large corpora[C]</w:t>
      </w:r>
      <w:r w:rsidR="00F53841">
        <w:rPr>
          <w:color w:val="222222"/>
          <w:sz w:val="20"/>
          <w:szCs w:val="20"/>
        </w:rPr>
        <w:t>.</w:t>
      </w:r>
      <w:r w:rsidR="00F53841" w:rsidRPr="00A655DC">
        <w:rPr>
          <w:color w:val="222222"/>
          <w:sz w:val="20"/>
          <w:szCs w:val="20"/>
        </w:rPr>
        <w:t xml:space="preserve"> In </w:t>
      </w:r>
      <w:r w:rsidR="00F53841" w:rsidRPr="00CF5EA7">
        <w:rPr>
          <w:i/>
          <w:color w:val="222222"/>
          <w:sz w:val="20"/>
          <w:szCs w:val="20"/>
        </w:rPr>
        <w:t>Proceedings of ACL</w:t>
      </w:r>
      <w:proofErr w:type="gramStart"/>
      <w:r w:rsidR="00EC7EC7">
        <w:rPr>
          <w:color w:val="222222"/>
          <w:sz w:val="20"/>
          <w:szCs w:val="20"/>
        </w:rPr>
        <w:t>,</w:t>
      </w:r>
      <w:r w:rsidR="00EC7EC7" w:rsidRPr="00EC7EC7">
        <w:rPr>
          <w:color w:val="222222"/>
          <w:sz w:val="20"/>
          <w:szCs w:val="20"/>
        </w:rPr>
        <w:t>Barcelona</w:t>
      </w:r>
      <w:r w:rsidR="00EC7EC7">
        <w:rPr>
          <w:color w:val="222222"/>
          <w:sz w:val="20"/>
          <w:szCs w:val="20"/>
        </w:rPr>
        <w:t>,</w:t>
      </w:r>
      <w:r w:rsidRPr="001B0952">
        <w:rPr>
          <w:color w:val="222222"/>
          <w:sz w:val="20"/>
          <w:szCs w:val="20"/>
        </w:rPr>
        <w:t>2004</w:t>
      </w:r>
      <w:proofErr w:type="gramEnd"/>
      <w:r w:rsidRPr="001B0952">
        <w:rPr>
          <w:color w:val="222222"/>
          <w:sz w:val="20"/>
          <w:szCs w:val="20"/>
        </w:rPr>
        <w:t>.</w:t>
      </w:r>
      <w:bookmarkEnd w:id="86"/>
    </w:p>
    <w:p w:rsidR="004A213A" w:rsidRDefault="00214127" w:rsidP="00214127">
      <w:pPr>
        <w:pStyle w:val="af3"/>
        <w:numPr>
          <w:ilvl w:val="0"/>
          <w:numId w:val="5"/>
        </w:numPr>
        <w:ind w:firstLineChars="0"/>
      </w:pPr>
      <w:bookmarkStart w:id="87" w:name="_Ref480132116"/>
      <w:r w:rsidRPr="00214127">
        <w:rPr>
          <w:color w:val="222222"/>
          <w:sz w:val="20"/>
          <w:szCs w:val="20"/>
        </w:rPr>
        <w:t>Chen J, Ji D, Tan C L, et al. Unsupervised feature select</w:t>
      </w:r>
      <w:r>
        <w:rPr>
          <w:color w:val="222222"/>
          <w:sz w:val="20"/>
          <w:szCs w:val="20"/>
        </w:rPr>
        <w:t>ion for relation extraction[C].</w:t>
      </w:r>
      <w:r w:rsidR="00DA753B">
        <w:rPr>
          <w:color w:val="222222"/>
          <w:sz w:val="20"/>
          <w:szCs w:val="20"/>
        </w:rPr>
        <w:t xml:space="preserve">In </w:t>
      </w:r>
      <w:r w:rsidRPr="00214127">
        <w:rPr>
          <w:i/>
          <w:color w:val="222222"/>
          <w:sz w:val="20"/>
          <w:szCs w:val="20"/>
        </w:rPr>
        <w:t>Proceedings of IJCNLP</w:t>
      </w:r>
      <w:r w:rsidR="007D1C21">
        <w:rPr>
          <w:color w:val="222222"/>
          <w:sz w:val="20"/>
          <w:szCs w:val="20"/>
        </w:rPr>
        <w:t>.</w:t>
      </w:r>
      <w:r w:rsidRPr="00214127">
        <w:t xml:space="preserve"> </w:t>
      </w:r>
      <w:r w:rsidR="00B243F5">
        <w:rPr>
          <w:color w:val="222222"/>
          <w:sz w:val="20"/>
          <w:szCs w:val="20"/>
        </w:rPr>
        <w:t>Jeju Island</w:t>
      </w:r>
      <w:proofErr w:type="gramStart"/>
      <w:r w:rsidR="00B243F5">
        <w:rPr>
          <w:color w:val="222222"/>
          <w:sz w:val="20"/>
          <w:szCs w:val="20"/>
        </w:rPr>
        <w:t>,Korea,</w:t>
      </w:r>
      <w:r>
        <w:rPr>
          <w:color w:val="222222"/>
          <w:sz w:val="20"/>
          <w:szCs w:val="20"/>
        </w:rPr>
        <w:t>2005</w:t>
      </w:r>
      <w:proofErr w:type="gramEnd"/>
      <w:r w:rsidR="004A213A" w:rsidRPr="00E04F26">
        <w:rPr>
          <w:color w:val="222222"/>
          <w:sz w:val="20"/>
          <w:szCs w:val="20"/>
        </w:rPr>
        <w:t>.</w:t>
      </w:r>
      <w:bookmarkEnd w:id="87"/>
    </w:p>
    <w:p w:rsidR="004A213A" w:rsidRDefault="004A213A" w:rsidP="00191DC4">
      <w:pPr>
        <w:pStyle w:val="af3"/>
        <w:numPr>
          <w:ilvl w:val="0"/>
          <w:numId w:val="5"/>
        </w:numPr>
        <w:ind w:firstLineChars="0"/>
      </w:pPr>
      <w:bookmarkStart w:id="88" w:name="_Ref480132106"/>
      <w:r w:rsidRPr="00C2649F">
        <w:rPr>
          <w:color w:val="222222"/>
          <w:sz w:val="20"/>
          <w:szCs w:val="20"/>
        </w:rPr>
        <w:t>Suchanek F M, Ifrim G, Weikum G. Combining linguistic and statistical analysis to extract relations from web documents[C]</w:t>
      </w:r>
      <w:r w:rsidR="006D3BE5">
        <w:rPr>
          <w:color w:val="222222"/>
          <w:sz w:val="20"/>
          <w:szCs w:val="20"/>
        </w:rPr>
        <w:t>.</w:t>
      </w:r>
      <w:r w:rsidR="006D3BE5" w:rsidRPr="00A655DC">
        <w:rPr>
          <w:color w:val="222222"/>
          <w:sz w:val="20"/>
          <w:szCs w:val="20"/>
        </w:rPr>
        <w:t xml:space="preserve"> In </w:t>
      </w:r>
      <w:r w:rsidR="006D3BE5" w:rsidRPr="00D554EE">
        <w:rPr>
          <w:i/>
          <w:color w:val="222222"/>
          <w:sz w:val="20"/>
          <w:szCs w:val="20"/>
        </w:rPr>
        <w:t>Proceedings of</w:t>
      </w:r>
      <w:r w:rsidR="00D554EE">
        <w:rPr>
          <w:i/>
          <w:color w:val="222222"/>
          <w:sz w:val="20"/>
          <w:szCs w:val="20"/>
        </w:rPr>
        <w:t xml:space="preserve"> </w:t>
      </w:r>
      <w:r w:rsidRPr="00D554EE">
        <w:rPr>
          <w:i/>
          <w:color w:val="222222"/>
          <w:sz w:val="20"/>
          <w:szCs w:val="20"/>
        </w:rPr>
        <w:t>SIGKDD</w:t>
      </w:r>
      <w:r w:rsidR="00191DC4">
        <w:rPr>
          <w:color w:val="222222"/>
          <w:sz w:val="20"/>
          <w:szCs w:val="20"/>
        </w:rPr>
        <w:t>.</w:t>
      </w:r>
      <w:r w:rsidR="00191DC4" w:rsidRPr="00191DC4">
        <w:t xml:space="preserve"> </w:t>
      </w:r>
      <w:r w:rsidR="00191DC4" w:rsidRPr="00191DC4">
        <w:rPr>
          <w:color w:val="222222"/>
          <w:sz w:val="20"/>
          <w:szCs w:val="20"/>
        </w:rPr>
        <w:t xml:space="preserve">Philadelphia, USA </w:t>
      </w:r>
      <w:r w:rsidR="00191DC4">
        <w:rPr>
          <w:color w:val="222222"/>
          <w:sz w:val="20"/>
          <w:szCs w:val="20"/>
        </w:rPr>
        <w:t>,</w:t>
      </w:r>
      <w:r w:rsidRPr="00C2649F">
        <w:rPr>
          <w:color w:val="222222"/>
          <w:sz w:val="20"/>
          <w:szCs w:val="20"/>
        </w:rPr>
        <w:t>2006.</w:t>
      </w:r>
      <w:bookmarkEnd w:id="88"/>
    </w:p>
    <w:p w:rsidR="004A213A" w:rsidRDefault="004A213A" w:rsidP="00FE5EFC">
      <w:pPr>
        <w:pStyle w:val="af3"/>
        <w:numPr>
          <w:ilvl w:val="0"/>
          <w:numId w:val="5"/>
        </w:numPr>
        <w:ind w:firstLineChars="0"/>
      </w:pPr>
      <w:bookmarkStart w:id="89" w:name="_Ref480132097"/>
      <w:r w:rsidRPr="00C750D5">
        <w:rPr>
          <w:color w:val="222222"/>
          <w:sz w:val="20"/>
          <w:szCs w:val="20"/>
        </w:rPr>
        <w:t>Qian L, Zhou G, Kong F, et al. Exploiting constituent dependencies for tree kernel-based semantic relation extraction[C]</w:t>
      </w:r>
      <w:r w:rsidR="007414DB">
        <w:rPr>
          <w:color w:val="222222"/>
          <w:sz w:val="20"/>
          <w:szCs w:val="20"/>
        </w:rPr>
        <w:t>.</w:t>
      </w:r>
      <w:r w:rsidRPr="007414DB">
        <w:rPr>
          <w:i/>
          <w:color w:val="222222"/>
          <w:sz w:val="20"/>
          <w:szCs w:val="20"/>
        </w:rPr>
        <w:t xml:space="preserve"> </w:t>
      </w:r>
      <w:r w:rsidR="007414DB" w:rsidRPr="007414DB">
        <w:rPr>
          <w:i/>
          <w:color w:val="222222"/>
          <w:sz w:val="20"/>
          <w:szCs w:val="20"/>
        </w:rPr>
        <w:t>In Proceedings of</w:t>
      </w:r>
      <w:r w:rsidR="007414DB">
        <w:rPr>
          <w:i/>
          <w:color w:val="222222"/>
          <w:sz w:val="20"/>
          <w:szCs w:val="20"/>
        </w:rPr>
        <w:t xml:space="preserve"> </w:t>
      </w:r>
      <w:r w:rsidR="007414DB" w:rsidRPr="007414DB">
        <w:rPr>
          <w:i/>
          <w:color w:val="222222"/>
          <w:sz w:val="20"/>
          <w:szCs w:val="20"/>
        </w:rPr>
        <w:t>COLING</w:t>
      </w:r>
      <w:r w:rsidR="007414DB">
        <w:rPr>
          <w:color w:val="222222"/>
          <w:sz w:val="20"/>
          <w:szCs w:val="20"/>
        </w:rPr>
        <w:t>.</w:t>
      </w:r>
      <w:r w:rsidR="00FE5EFC" w:rsidRPr="00FE5EFC">
        <w:t xml:space="preserve"> </w:t>
      </w:r>
      <w:r w:rsidR="00FE5EFC" w:rsidRPr="00FE5EFC">
        <w:rPr>
          <w:color w:val="222222"/>
          <w:sz w:val="20"/>
          <w:szCs w:val="20"/>
        </w:rPr>
        <w:t xml:space="preserve">Manchester, UK </w:t>
      </w:r>
      <w:r w:rsidR="00FE5EFC">
        <w:rPr>
          <w:color w:val="222222"/>
          <w:sz w:val="20"/>
          <w:szCs w:val="20"/>
        </w:rPr>
        <w:t>,</w:t>
      </w:r>
      <w:r w:rsidRPr="00C750D5">
        <w:rPr>
          <w:color w:val="222222"/>
          <w:sz w:val="20"/>
          <w:szCs w:val="20"/>
        </w:rPr>
        <w:t>2008.</w:t>
      </w:r>
      <w:bookmarkEnd w:id="89"/>
    </w:p>
    <w:p w:rsidR="004A213A" w:rsidRDefault="004A213A" w:rsidP="004A213A">
      <w:pPr>
        <w:pStyle w:val="af3"/>
        <w:numPr>
          <w:ilvl w:val="0"/>
          <w:numId w:val="5"/>
        </w:numPr>
        <w:ind w:firstLineChars="0"/>
      </w:pPr>
      <w:bookmarkStart w:id="90" w:name="_Ref480132087"/>
      <w:r w:rsidRPr="00173605">
        <w:rPr>
          <w:color w:val="222222"/>
          <w:sz w:val="20"/>
          <w:szCs w:val="20"/>
        </w:rPr>
        <w:t xml:space="preserve">Bunescu R C, Mooney R J. Subsequence Kernels for Relation Extraction[J]. </w:t>
      </w:r>
      <w:r w:rsidRPr="00F44DC5">
        <w:rPr>
          <w:i/>
          <w:color w:val="222222"/>
          <w:sz w:val="20"/>
          <w:szCs w:val="20"/>
        </w:rPr>
        <w:t>Advances in Neural Information Processing Systems</w:t>
      </w:r>
      <w:r w:rsidRPr="00173605">
        <w:rPr>
          <w:color w:val="222222"/>
          <w:sz w:val="20"/>
          <w:szCs w:val="20"/>
        </w:rPr>
        <w:t>, 2005:171-178.</w:t>
      </w:r>
      <w:bookmarkEnd w:id="90"/>
    </w:p>
    <w:p w:rsidR="004A213A" w:rsidRDefault="004A213A" w:rsidP="00F44DC5">
      <w:pPr>
        <w:pStyle w:val="af3"/>
        <w:numPr>
          <w:ilvl w:val="0"/>
          <w:numId w:val="5"/>
        </w:numPr>
        <w:ind w:firstLineChars="0"/>
      </w:pPr>
      <w:bookmarkStart w:id="91" w:name="_Ref480132079"/>
      <w:r w:rsidRPr="00263BCE">
        <w:rPr>
          <w:color w:val="222222"/>
          <w:sz w:val="20"/>
          <w:szCs w:val="20"/>
        </w:rPr>
        <w:t>Bunescu R C, Mooney R J. A shortest path dependency kern</w:t>
      </w:r>
      <w:r w:rsidR="00F44DC5">
        <w:rPr>
          <w:color w:val="222222"/>
          <w:sz w:val="20"/>
          <w:szCs w:val="20"/>
        </w:rPr>
        <w:t>el for relation extraction[C].</w:t>
      </w:r>
      <w:r w:rsidR="00F44DC5" w:rsidRPr="00F44DC5">
        <w:rPr>
          <w:color w:val="222222"/>
          <w:sz w:val="20"/>
          <w:szCs w:val="20"/>
        </w:rPr>
        <w:t xml:space="preserve"> </w:t>
      </w:r>
      <w:r w:rsidR="00F44DC5" w:rsidRPr="00A655DC">
        <w:rPr>
          <w:color w:val="222222"/>
          <w:sz w:val="20"/>
          <w:szCs w:val="20"/>
        </w:rPr>
        <w:t>In </w:t>
      </w:r>
      <w:r w:rsidR="00F44DC5" w:rsidRPr="00CF5EA7">
        <w:rPr>
          <w:i/>
          <w:color w:val="222222"/>
          <w:sz w:val="20"/>
          <w:szCs w:val="20"/>
        </w:rPr>
        <w:t>Proceedings of ACL</w:t>
      </w:r>
      <w:r w:rsidR="00F44DC5">
        <w:rPr>
          <w:i/>
          <w:color w:val="222222"/>
          <w:sz w:val="20"/>
          <w:szCs w:val="20"/>
        </w:rPr>
        <w:t>.</w:t>
      </w:r>
      <w:r w:rsidRPr="00263BCE">
        <w:rPr>
          <w:color w:val="222222"/>
          <w:sz w:val="20"/>
          <w:szCs w:val="20"/>
        </w:rPr>
        <w:t xml:space="preserve"> </w:t>
      </w:r>
      <w:r w:rsidR="00F44DC5" w:rsidRPr="00F44DC5">
        <w:rPr>
          <w:color w:val="222222"/>
          <w:sz w:val="20"/>
          <w:szCs w:val="20"/>
        </w:rPr>
        <w:t xml:space="preserve">Sydney, Australia </w:t>
      </w:r>
      <w:r w:rsidR="00F44DC5">
        <w:rPr>
          <w:color w:val="222222"/>
          <w:sz w:val="20"/>
          <w:szCs w:val="20"/>
        </w:rPr>
        <w:t>,</w:t>
      </w:r>
      <w:r w:rsidRPr="00263BCE">
        <w:rPr>
          <w:color w:val="222222"/>
          <w:sz w:val="20"/>
          <w:szCs w:val="20"/>
        </w:rPr>
        <w:t>2005.</w:t>
      </w:r>
      <w:bookmarkEnd w:id="91"/>
    </w:p>
    <w:p w:rsidR="004A213A" w:rsidRDefault="004A213A" w:rsidP="00F81C0E">
      <w:pPr>
        <w:pStyle w:val="af3"/>
        <w:numPr>
          <w:ilvl w:val="0"/>
          <w:numId w:val="5"/>
        </w:numPr>
        <w:ind w:firstLineChars="0"/>
      </w:pPr>
      <w:bookmarkStart w:id="92" w:name="_Ref480132068"/>
      <w:r w:rsidRPr="00CA7D7B">
        <w:rPr>
          <w:color w:val="222222"/>
          <w:sz w:val="20"/>
          <w:szCs w:val="20"/>
        </w:rPr>
        <w:t>Mintz M, Bills S, Snow R, et al. Distant supervision for relation extraction without labeled data[C]</w:t>
      </w:r>
      <w:r w:rsidR="00836A2B" w:rsidRPr="00F44DC5">
        <w:rPr>
          <w:color w:val="222222"/>
          <w:sz w:val="20"/>
          <w:szCs w:val="20"/>
        </w:rPr>
        <w:t xml:space="preserve"> </w:t>
      </w:r>
      <w:r w:rsidR="00836A2B" w:rsidRPr="00A655DC">
        <w:rPr>
          <w:color w:val="222222"/>
          <w:sz w:val="20"/>
          <w:szCs w:val="20"/>
        </w:rPr>
        <w:t>In </w:t>
      </w:r>
      <w:r w:rsidR="00836A2B" w:rsidRPr="00CF5EA7">
        <w:rPr>
          <w:i/>
          <w:color w:val="222222"/>
          <w:sz w:val="20"/>
          <w:szCs w:val="20"/>
        </w:rPr>
        <w:t>Proceedings of ACL</w:t>
      </w:r>
      <w:r w:rsidR="00836A2B">
        <w:rPr>
          <w:i/>
          <w:color w:val="222222"/>
          <w:sz w:val="20"/>
          <w:szCs w:val="20"/>
        </w:rPr>
        <w:t>.</w:t>
      </w:r>
      <w:r w:rsidR="00836A2B" w:rsidRPr="00263BCE">
        <w:rPr>
          <w:color w:val="222222"/>
          <w:sz w:val="20"/>
          <w:szCs w:val="20"/>
        </w:rPr>
        <w:t xml:space="preserve"> </w:t>
      </w:r>
      <w:r w:rsidR="00F81C0E" w:rsidRPr="00F81C0E">
        <w:rPr>
          <w:color w:val="222222"/>
          <w:sz w:val="20"/>
          <w:szCs w:val="20"/>
        </w:rPr>
        <w:t>Singapore</w:t>
      </w:r>
      <w:r w:rsidR="00F81C0E">
        <w:rPr>
          <w:color w:val="222222"/>
          <w:sz w:val="20"/>
          <w:szCs w:val="20"/>
        </w:rPr>
        <w:t>,</w:t>
      </w:r>
      <w:r w:rsidRPr="00CA7D7B">
        <w:rPr>
          <w:color w:val="222222"/>
          <w:sz w:val="20"/>
          <w:szCs w:val="20"/>
        </w:rPr>
        <w:t>2009.</w:t>
      </w:r>
      <w:bookmarkEnd w:id="92"/>
    </w:p>
    <w:p w:rsidR="004A213A" w:rsidRDefault="004A213A" w:rsidP="00075173">
      <w:pPr>
        <w:pStyle w:val="af3"/>
        <w:numPr>
          <w:ilvl w:val="0"/>
          <w:numId w:val="5"/>
        </w:numPr>
        <w:ind w:firstLineChars="0"/>
      </w:pPr>
      <w:bookmarkStart w:id="93" w:name="_Ref480132046"/>
      <w:r w:rsidRPr="00875256">
        <w:rPr>
          <w:color w:val="222222"/>
          <w:sz w:val="20"/>
          <w:szCs w:val="20"/>
        </w:rPr>
        <w:t>Takamatsu S, Sato I, Nakagawa H. Reducing wrong labels in distant supervision for relation extraction[C]</w:t>
      </w:r>
      <w:r w:rsidR="00BA38C9" w:rsidRPr="00BA38C9">
        <w:rPr>
          <w:color w:val="222222"/>
          <w:sz w:val="20"/>
          <w:szCs w:val="20"/>
        </w:rPr>
        <w:t xml:space="preserve"> </w:t>
      </w:r>
      <w:r w:rsidR="00BA38C9" w:rsidRPr="00A655DC">
        <w:rPr>
          <w:color w:val="222222"/>
          <w:sz w:val="20"/>
          <w:szCs w:val="20"/>
        </w:rPr>
        <w:t>In </w:t>
      </w:r>
      <w:r w:rsidR="00BA38C9" w:rsidRPr="00CF5EA7">
        <w:rPr>
          <w:i/>
          <w:color w:val="222222"/>
          <w:sz w:val="20"/>
          <w:szCs w:val="20"/>
        </w:rPr>
        <w:t>Proceedings of ACL</w:t>
      </w:r>
      <w:r w:rsidRPr="00875256">
        <w:rPr>
          <w:color w:val="222222"/>
          <w:sz w:val="20"/>
          <w:szCs w:val="20"/>
        </w:rPr>
        <w:t xml:space="preserve">. </w:t>
      </w:r>
      <w:r w:rsidR="00075173" w:rsidRPr="00075173">
        <w:rPr>
          <w:color w:val="222222"/>
          <w:sz w:val="20"/>
          <w:szCs w:val="20"/>
        </w:rPr>
        <w:t>Jeju Island, South Korea</w:t>
      </w:r>
      <w:r w:rsidR="00075173">
        <w:rPr>
          <w:color w:val="222222"/>
          <w:sz w:val="20"/>
          <w:szCs w:val="20"/>
        </w:rPr>
        <w:t>,</w:t>
      </w:r>
      <w:r w:rsidRPr="00875256">
        <w:rPr>
          <w:color w:val="222222"/>
          <w:sz w:val="20"/>
          <w:szCs w:val="20"/>
        </w:rPr>
        <w:t>2012.</w:t>
      </w:r>
      <w:bookmarkEnd w:id="93"/>
    </w:p>
    <w:p w:rsidR="004A213A" w:rsidRDefault="00FF2684" w:rsidP="00FF2684">
      <w:pPr>
        <w:pStyle w:val="af3"/>
        <w:numPr>
          <w:ilvl w:val="0"/>
          <w:numId w:val="5"/>
        </w:numPr>
        <w:ind w:firstLineChars="0"/>
      </w:pPr>
      <w:bookmarkStart w:id="94" w:name="_Ref480132032"/>
      <w:r w:rsidRPr="00FF2684">
        <w:rPr>
          <w:color w:val="222222"/>
          <w:sz w:val="20"/>
          <w:szCs w:val="20"/>
        </w:rPr>
        <w:t>Yao L, Riedel S, McCallum A. Collective cross-document relation extraction without labelled data[C]</w:t>
      </w:r>
      <w:r>
        <w:rPr>
          <w:color w:val="222222"/>
          <w:sz w:val="20"/>
          <w:szCs w:val="20"/>
        </w:rPr>
        <w:t>.</w:t>
      </w:r>
      <w:r w:rsidRPr="00FF2684">
        <w:rPr>
          <w:color w:val="222222"/>
          <w:sz w:val="20"/>
          <w:szCs w:val="20"/>
        </w:rPr>
        <w:t xml:space="preserve"> </w:t>
      </w:r>
      <w:r w:rsidRPr="00A655DC">
        <w:rPr>
          <w:color w:val="222222"/>
          <w:sz w:val="20"/>
          <w:szCs w:val="20"/>
        </w:rPr>
        <w:t>In </w:t>
      </w:r>
      <w:r w:rsidRPr="00CF5EA7">
        <w:rPr>
          <w:i/>
          <w:color w:val="222222"/>
          <w:sz w:val="20"/>
          <w:szCs w:val="20"/>
        </w:rPr>
        <w:t>Proceedings of ACL</w:t>
      </w:r>
      <w:r>
        <w:rPr>
          <w:color w:val="222222"/>
          <w:sz w:val="20"/>
          <w:szCs w:val="20"/>
        </w:rPr>
        <w:t>.</w:t>
      </w:r>
      <w:r w:rsidR="00A44A16">
        <w:rPr>
          <w:color w:val="222222"/>
          <w:sz w:val="20"/>
          <w:szCs w:val="20"/>
        </w:rPr>
        <w:t>Uppsala</w:t>
      </w:r>
      <w:proofErr w:type="gramStart"/>
      <w:r w:rsidR="00A44A16">
        <w:rPr>
          <w:color w:val="222222"/>
          <w:sz w:val="20"/>
          <w:szCs w:val="20"/>
        </w:rPr>
        <w:t>,</w:t>
      </w:r>
      <w:r w:rsidRPr="00FF2684">
        <w:rPr>
          <w:color w:val="222222"/>
          <w:sz w:val="20"/>
          <w:szCs w:val="20"/>
        </w:rPr>
        <w:t>Sweden,</w:t>
      </w:r>
      <w:r>
        <w:rPr>
          <w:color w:val="222222"/>
          <w:sz w:val="20"/>
          <w:szCs w:val="20"/>
        </w:rPr>
        <w:t>2010</w:t>
      </w:r>
      <w:proofErr w:type="gramEnd"/>
      <w:r w:rsidR="004A213A" w:rsidRPr="00A63BDD">
        <w:rPr>
          <w:color w:val="222222"/>
          <w:sz w:val="20"/>
          <w:szCs w:val="20"/>
        </w:rPr>
        <w:t>.</w:t>
      </w:r>
      <w:bookmarkEnd w:id="94"/>
    </w:p>
    <w:p w:rsidR="004A213A" w:rsidRDefault="002A5E4E" w:rsidP="002A5E4E">
      <w:pPr>
        <w:pStyle w:val="af3"/>
        <w:numPr>
          <w:ilvl w:val="0"/>
          <w:numId w:val="5"/>
        </w:numPr>
        <w:ind w:firstLineChars="0"/>
      </w:pPr>
      <w:bookmarkStart w:id="95" w:name="_Ref480132014"/>
      <w:r w:rsidRPr="002A5E4E">
        <w:rPr>
          <w:color w:val="222222"/>
          <w:sz w:val="20"/>
          <w:szCs w:val="20"/>
        </w:rPr>
        <w:t xml:space="preserve">Riedel S, Yao L, McCallum A. Modeling relations and their mentions without labeled text[J]. </w:t>
      </w:r>
      <w:r w:rsidRPr="002A5E4E">
        <w:rPr>
          <w:i/>
          <w:color w:val="222222"/>
          <w:sz w:val="20"/>
          <w:szCs w:val="20"/>
        </w:rPr>
        <w:t>Machine learning and knowledge discovery in databases</w:t>
      </w:r>
      <w:r>
        <w:rPr>
          <w:color w:val="222222"/>
          <w:sz w:val="20"/>
          <w:szCs w:val="20"/>
        </w:rPr>
        <w:t>.2010: 148-163</w:t>
      </w:r>
      <w:r w:rsidR="004A213A" w:rsidRPr="00903C9A">
        <w:rPr>
          <w:color w:val="222222"/>
          <w:sz w:val="20"/>
          <w:szCs w:val="20"/>
        </w:rPr>
        <w:t>.</w:t>
      </w:r>
      <w:bookmarkEnd w:id="95"/>
    </w:p>
    <w:p w:rsidR="004A213A" w:rsidRDefault="004A213A" w:rsidP="004C336C">
      <w:pPr>
        <w:pStyle w:val="af3"/>
        <w:numPr>
          <w:ilvl w:val="0"/>
          <w:numId w:val="5"/>
        </w:numPr>
        <w:ind w:firstLineChars="0"/>
      </w:pPr>
      <w:bookmarkStart w:id="96" w:name="_Ref480132004"/>
      <w:r w:rsidRPr="00167C81">
        <w:rPr>
          <w:color w:val="222222"/>
          <w:sz w:val="20"/>
          <w:szCs w:val="20"/>
        </w:rPr>
        <w:t>Hoffmann R, Zhang C, Ling X, et al. Knowledge-based weak supervision for information extraction of overlapping relations[C]</w:t>
      </w:r>
      <w:r w:rsidR="004C336C">
        <w:rPr>
          <w:color w:val="222222"/>
          <w:sz w:val="20"/>
          <w:szCs w:val="20"/>
        </w:rPr>
        <w:t>.</w:t>
      </w:r>
      <w:r w:rsidR="004C336C" w:rsidRPr="004C336C">
        <w:rPr>
          <w:color w:val="222222"/>
          <w:sz w:val="20"/>
          <w:szCs w:val="20"/>
        </w:rPr>
        <w:t xml:space="preserve"> </w:t>
      </w:r>
      <w:r w:rsidR="004C336C" w:rsidRPr="00A655DC">
        <w:rPr>
          <w:color w:val="222222"/>
          <w:sz w:val="20"/>
          <w:szCs w:val="20"/>
        </w:rPr>
        <w:t>In </w:t>
      </w:r>
      <w:r w:rsidR="004C336C" w:rsidRPr="00CF5EA7">
        <w:rPr>
          <w:i/>
          <w:color w:val="222222"/>
          <w:sz w:val="20"/>
          <w:szCs w:val="20"/>
        </w:rPr>
        <w:t>Proceedings of ACL</w:t>
      </w:r>
      <w:r w:rsidR="004C336C">
        <w:rPr>
          <w:i/>
          <w:color w:val="222222"/>
          <w:sz w:val="20"/>
          <w:szCs w:val="20"/>
        </w:rPr>
        <w:t>.</w:t>
      </w:r>
      <w:r w:rsidR="004C336C">
        <w:rPr>
          <w:color w:val="222222"/>
          <w:sz w:val="20"/>
          <w:szCs w:val="20"/>
        </w:rPr>
        <w:t>Oregon</w:t>
      </w:r>
      <w:proofErr w:type="gramStart"/>
      <w:r w:rsidR="004C336C">
        <w:rPr>
          <w:color w:val="222222"/>
          <w:sz w:val="20"/>
          <w:szCs w:val="20"/>
        </w:rPr>
        <w:t>,</w:t>
      </w:r>
      <w:r w:rsidR="004C336C" w:rsidRPr="004C336C">
        <w:rPr>
          <w:color w:val="222222"/>
          <w:sz w:val="20"/>
          <w:szCs w:val="20"/>
        </w:rPr>
        <w:t>USA</w:t>
      </w:r>
      <w:r w:rsidR="004C336C">
        <w:rPr>
          <w:color w:val="222222"/>
          <w:sz w:val="20"/>
          <w:szCs w:val="20"/>
        </w:rPr>
        <w:t>,2011</w:t>
      </w:r>
      <w:proofErr w:type="gramEnd"/>
      <w:r w:rsidRPr="00167C81">
        <w:rPr>
          <w:color w:val="222222"/>
          <w:sz w:val="20"/>
          <w:szCs w:val="20"/>
        </w:rPr>
        <w:t>.</w:t>
      </w:r>
      <w:bookmarkEnd w:id="96"/>
    </w:p>
    <w:p w:rsidR="004A213A" w:rsidRDefault="004A213A" w:rsidP="004A213A">
      <w:pPr>
        <w:pStyle w:val="af3"/>
        <w:numPr>
          <w:ilvl w:val="0"/>
          <w:numId w:val="5"/>
        </w:numPr>
        <w:ind w:firstLineChars="0"/>
      </w:pPr>
      <w:bookmarkStart w:id="97" w:name="_Ref480131979"/>
      <w:r w:rsidRPr="008E67CD">
        <w:rPr>
          <w:color w:val="222222"/>
          <w:sz w:val="20"/>
          <w:szCs w:val="20"/>
        </w:rPr>
        <w:t>Surdeanu M, Tibshirani J, Nallapati R, et al. Multi-instance multi-label learning for relation extraction[C].</w:t>
      </w:r>
      <w:r w:rsidR="00235107" w:rsidRPr="00235107">
        <w:rPr>
          <w:color w:val="222222"/>
          <w:sz w:val="20"/>
          <w:szCs w:val="20"/>
        </w:rPr>
        <w:t xml:space="preserve"> </w:t>
      </w:r>
      <w:r w:rsidR="00235107" w:rsidRPr="00A655DC">
        <w:rPr>
          <w:color w:val="222222"/>
          <w:sz w:val="20"/>
          <w:szCs w:val="20"/>
        </w:rPr>
        <w:t>In </w:t>
      </w:r>
      <w:r w:rsidR="00235107" w:rsidRPr="00CF5EA7">
        <w:rPr>
          <w:i/>
          <w:color w:val="222222"/>
          <w:sz w:val="20"/>
          <w:szCs w:val="20"/>
        </w:rPr>
        <w:t>Proceedings of ACL</w:t>
      </w:r>
      <w:r w:rsidR="00235107">
        <w:rPr>
          <w:color w:val="222222"/>
          <w:sz w:val="20"/>
          <w:szCs w:val="20"/>
        </w:rPr>
        <w:t>.</w:t>
      </w:r>
      <w:r w:rsidR="00235107" w:rsidRPr="00235107">
        <w:rPr>
          <w:color w:val="222222"/>
          <w:sz w:val="20"/>
          <w:szCs w:val="20"/>
        </w:rPr>
        <w:t xml:space="preserve"> </w:t>
      </w:r>
      <w:r w:rsidR="00235107" w:rsidRPr="00075173">
        <w:rPr>
          <w:color w:val="222222"/>
          <w:sz w:val="20"/>
          <w:szCs w:val="20"/>
        </w:rPr>
        <w:t>Jeju Island, South Korea</w:t>
      </w:r>
      <w:r w:rsidR="00235107">
        <w:rPr>
          <w:color w:val="222222"/>
          <w:sz w:val="20"/>
          <w:szCs w:val="20"/>
        </w:rPr>
        <w:t>,</w:t>
      </w:r>
      <w:r w:rsidRPr="008E67CD">
        <w:rPr>
          <w:color w:val="222222"/>
          <w:sz w:val="20"/>
          <w:szCs w:val="20"/>
        </w:rPr>
        <w:t>2012</w:t>
      </w:r>
      <w:r w:rsidR="00235107">
        <w:rPr>
          <w:color w:val="222222"/>
          <w:sz w:val="20"/>
          <w:szCs w:val="20"/>
        </w:rPr>
        <w:t>.</w:t>
      </w:r>
      <w:bookmarkEnd w:id="97"/>
    </w:p>
    <w:p w:rsidR="004A213A" w:rsidRPr="00E336F9" w:rsidRDefault="004A213A" w:rsidP="004A213A">
      <w:pPr>
        <w:pStyle w:val="af3"/>
        <w:numPr>
          <w:ilvl w:val="0"/>
          <w:numId w:val="5"/>
        </w:numPr>
        <w:ind w:firstLineChars="0"/>
      </w:pPr>
      <w:bookmarkStart w:id="98" w:name="_Ref480131970"/>
      <w:bookmarkStart w:id="99" w:name="_Ref480306550"/>
      <w:r w:rsidRPr="00FE1BEE">
        <w:rPr>
          <w:color w:val="222222"/>
          <w:sz w:val="20"/>
          <w:szCs w:val="20"/>
        </w:rPr>
        <w:t>Socher R, Huval B, Manning C D, et al. Semantic compositionality through recursive matrix-vector spaces[C]</w:t>
      </w:r>
      <w:r w:rsidR="00EA4807">
        <w:rPr>
          <w:color w:val="222222"/>
          <w:sz w:val="20"/>
          <w:szCs w:val="20"/>
        </w:rPr>
        <w:t>.</w:t>
      </w:r>
      <w:r w:rsidRPr="00FE1BEE">
        <w:rPr>
          <w:color w:val="222222"/>
          <w:sz w:val="20"/>
          <w:szCs w:val="20"/>
        </w:rPr>
        <w:t xml:space="preserve"> </w:t>
      </w:r>
      <w:bookmarkEnd w:id="98"/>
      <w:r w:rsidR="00C7027F" w:rsidRPr="00A655DC">
        <w:rPr>
          <w:color w:val="222222"/>
          <w:sz w:val="20"/>
          <w:szCs w:val="20"/>
        </w:rPr>
        <w:t>In </w:t>
      </w:r>
      <w:r w:rsidR="00C7027F" w:rsidRPr="00CF5EA7">
        <w:rPr>
          <w:i/>
          <w:color w:val="222222"/>
          <w:sz w:val="20"/>
          <w:szCs w:val="20"/>
        </w:rPr>
        <w:t>Proceedings of ACL</w:t>
      </w:r>
      <w:r w:rsidR="00C7027F" w:rsidRPr="00875256">
        <w:rPr>
          <w:color w:val="222222"/>
          <w:sz w:val="20"/>
          <w:szCs w:val="20"/>
        </w:rPr>
        <w:t xml:space="preserve">. </w:t>
      </w:r>
      <w:r w:rsidR="00C7027F" w:rsidRPr="00075173">
        <w:rPr>
          <w:color w:val="222222"/>
          <w:sz w:val="20"/>
          <w:szCs w:val="20"/>
        </w:rPr>
        <w:t>Jeju Island, South Korea</w:t>
      </w:r>
      <w:r w:rsidR="00C7027F">
        <w:rPr>
          <w:color w:val="222222"/>
          <w:sz w:val="20"/>
          <w:szCs w:val="20"/>
        </w:rPr>
        <w:t>,</w:t>
      </w:r>
      <w:r w:rsidR="00C7027F" w:rsidRPr="00875256">
        <w:rPr>
          <w:color w:val="222222"/>
          <w:sz w:val="20"/>
          <w:szCs w:val="20"/>
        </w:rPr>
        <w:t>2012.</w:t>
      </w:r>
      <w:bookmarkEnd w:id="99"/>
    </w:p>
    <w:p w:rsidR="00E336F9" w:rsidRPr="00486D20" w:rsidRDefault="00E336F9" w:rsidP="004A213A">
      <w:pPr>
        <w:pStyle w:val="af3"/>
        <w:numPr>
          <w:ilvl w:val="0"/>
          <w:numId w:val="5"/>
        </w:numPr>
        <w:ind w:firstLineChars="0"/>
      </w:pPr>
      <w:bookmarkStart w:id="100" w:name="_Ref482186289"/>
      <w:r w:rsidRPr="00643A65">
        <w:rPr>
          <w:color w:val="222222"/>
          <w:sz w:val="20"/>
          <w:szCs w:val="20"/>
        </w:rPr>
        <w:t xml:space="preserve">Daojian Zeng, Kang Liu, Siwei Lai, Guangyou Zhou, and Jun Zhao. Relation classification via convolutional </w:t>
      </w:r>
      <w:r w:rsidRPr="00643A65">
        <w:rPr>
          <w:color w:val="222222"/>
          <w:sz w:val="20"/>
          <w:szCs w:val="20"/>
        </w:rPr>
        <w:lastRenderedPageBreak/>
        <w:t>deep neural network</w:t>
      </w:r>
      <w:r>
        <w:rPr>
          <w:color w:val="222222"/>
          <w:sz w:val="20"/>
          <w:szCs w:val="20"/>
        </w:rPr>
        <w:t>[C]</w:t>
      </w:r>
      <w:r w:rsidRPr="00643A65">
        <w:rPr>
          <w:color w:val="222222"/>
          <w:sz w:val="20"/>
          <w:szCs w:val="20"/>
        </w:rPr>
        <w:t xml:space="preserve">. In </w:t>
      </w:r>
      <w:r w:rsidRPr="007A78DF">
        <w:rPr>
          <w:i/>
          <w:color w:val="222222"/>
          <w:sz w:val="20"/>
          <w:szCs w:val="20"/>
        </w:rPr>
        <w:t>Proceedings of COLING</w:t>
      </w:r>
      <w:r w:rsidRPr="00643A65">
        <w:rPr>
          <w:color w:val="222222"/>
          <w:sz w:val="20"/>
          <w:szCs w:val="20"/>
        </w:rPr>
        <w:t>,</w:t>
      </w:r>
      <w:r w:rsidRPr="007A78DF">
        <w:t xml:space="preserve"> </w:t>
      </w:r>
      <w:r w:rsidRPr="007A78DF">
        <w:rPr>
          <w:color w:val="222222"/>
          <w:sz w:val="20"/>
          <w:szCs w:val="20"/>
        </w:rPr>
        <w:t>Dublin, Ireland</w:t>
      </w:r>
      <w:r>
        <w:rPr>
          <w:color w:val="222222"/>
          <w:sz w:val="20"/>
          <w:szCs w:val="20"/>
        </w:rPr>
        <w:t>,2014</w:t>
      </w:r>
      <w:r w:rsidRPr="00643A65">
        <w:rPr>
          <w:color w:val="222222"/>
          <w:sz w:val="20"/>
          <w:szCs w:val="20"/>
        </w:rPr>
        <w:t>.</w:t>
      </w:r>
      <w:bookmarkEnd w:id="100"/>
    </w:p>
    <w:p w:rsidR="00486D20" w:rsidRPr="00AE5C5C" w:rsidRDefault="00486D20" w:rsidP="00486D20">
      <w:pPr>
        <w:pStyle w:val="af3"/>
        <w:numPr>
          <w:ilvl w:val="0"/>
          <w:numId w:val="5"/>
        </w:numPr>
        <w:ind w:firstLineChars="0"/>
        <w:rPr>
          <w:color w:val="222222"/>
          <w:sz w:val="20"/>
          <w:szCs w:val="20"/>
        </w:rPr>
      </w:pPr>
      <w:bookmarkStart w:id="101" w:name="_Ref480147086"/>
      <w:r w:rsidRPr="002F3DC7">
        <w:rPr>
          <w:color w:val="222222"/>
          <w:sz w:val="20"/>
          <w:szCs w:val="20"/>
        </w:rPr>
        <w:t xml:space="preserve">Yarowsky D. Unsupervised word sense disambiguation rivaling supervised methods[J]. </w:t>
      </w:r>
      <w:r>
        <w:rPr>
          <w:color w:val="222222"/>
          <w:sz w:val="20"/>
          <w:szCs w:val="20"/>
        </w:rPr>
        <w:t xml:space="preserve">In </w:t>
      </w:r>
      <w:r w:rsidRPr="003E638D">
        <w:rPr>
          <w:i/>
          <w:color w:val="222222"/>
          <w:sz w:val="20"/>
          <w:szCs w:val="20"/>
        </w:rPr>
        <w:t>Proceedings of Annual Meeting of the Association for Computational Linguistics</w:t>
      </w:r>
      <w:r w:rsidRPr="002F3DC7">
        <w:rPr>
          <w:color w:val="222222"/>
          <w:sz w:val="20"/>
          <w:szCs w:val="20"/>
        </w:rPr>
        <w:t>, 1970:189--196.</w:t>
      </w:r>
      <w:bookmarkEnd w:id="101"/>
    </w:p>
    <w:p w:rsidR="00486D20" w:rsidRPr="00AE5C5C" w:rsidRDefault="00486D20" w:rsidP="00486D20">
      <w:pPr>
        <w:pStyle w:val="af3"/>
        <w:numPr>
          <w:ilvl w:val="0"/>
          <w:numId w:val="5"/>
        </w:numPr>
        <w:ind w:firstLineChars="0"/>
        <w:rPr>
          <w:color w:val="222222"/>
          <w:sz w:val="20"/>
          <w:szCs w:val="20"/>
        </w:rPr>
      </w:pPr>
      <w:bookmarkStart w:id="102" w:name="_Ref480131814"/>
      <w:r w:rsidRPr="00AE5C5C">
        <w:rPr>
          <w:color w:val="222222"/>
          <w:sz w:val="20"/>
          <w:szCs w:val="20"/>
        </w:rPr>
        <w:t>Blum A, Mitchell T M. Combining Labeled and Unlabeled Sata with Co-Training[C]</w:t>
      </w:r>
      <w:r>
        <w:rPr>
          <w:color w:val="222222"/>
          <w:sz w:val="20"/>
          <w:szCs w:val="20"/>
        </w:rPr>
        <w:t>.</w:t>
      </w:r>
      <w:r w:rsidRPr="00AE5C5C">
        <w:rPr>
          <w:color w:val="222222"/>
          <w:sz w:val="20"/>
          <w:szCs w:val="20"/>
        </w:rPr>
        <w:t xml:space="preserve"> </w:t>
      </w:r>
      <w:r w:rsidRPr="0021673A">
        <w:rPr>
          <w:i/>
          <w:color w:val="222222"/>
          <w:sz w:val="20"/>
          <w:szCs w:val="20"/>
        </w:rPr>
        <w:t>Eleventh Conference on Computational Learning Theory</w:t>
      </w:r>
      <w:r w:rsidRPr="00AE5C5C">
        <w:rPr>
          <w:color w:val="222222"/>
          <w:sz w:val="20"/>
          <w:szCs w:val="20"/>
        </w:rPr>
        <w:t>, Wisconsin, Usa,</w:t>
      </w:r>
      <w:r>
        <w:rPr>
          <w:color w:val="222222"/>
          <w:sz w:val="20"/>
          <w:szCs w:val="20"/>
        </w:rPr>
        <w:t xml:space="preserve"> </w:t>
      </w:r>
      <w:r w:rsidRPr="00AE5C5C">
        <w:rPr>
          <w:color w:val="222222"/>
          <w:sz w:val="20"/>
          <w:szCs w:val="20"/>
        </w:rPr>
        <w:t>1998.</w:t>
      </w:r>
      <w:bookmarkEnd w:id="102"/>
    </w:p>
    <w:p w:rsidR="00486D20" w:rsidRDefault="00486D20" w:rsidP="00486D20">
      <w:pPr>
        <w:pStyle w:val="af3"/>
        <w:numPr>
          <w:ilvl w:val="0"/>
          <w:numId w:val="5"/>
        </w:numPr>
        <w:ind w:firstLineChars="0"/>
      </w:pPr>
      <w:bookmarkStart w:id="103" w:name="_Ref480131798"/>
      <w:r w:rsidRPr="00B51AAF">
        <w:rPr>
          <w:color w:val="222222"/>
          <w:sz w:val="20"/>
          <w:szCs w:val="20"/>
        </w:rPr>
        <w:t xml:space="preserve">McDonald R. Extracting relations from unstructured text[J]. </w:t>
      </w:r>
      <w:r w:rsidRPr="00C819D1">
        <w:rPr>
          <w:i/>
          <w:color w:val="222222"/>
          <w:sz w:val="20"/>
          <w:szCs w:val="20"/>
        </w:rPr>
        <w:t>Rapport technique</w:t>
      </w:r>
      <w:r w:rsidRPr="00B51AAF">
        <w:rPr>
          <w:color w:val="222222"/>
          <w:sz w:val="20"/>
          <w:szCs w:val="20"/>
        </w:rPr>
        <w:t xml:space="preserve">, </w:t>
      </w:r>
      <w:r w:rsidRPr="00C819D1">
        <w:rPr>
          <w:i/>
          <w:color w:val="222222"/>
          <w:sz w:val="20"/>
          <w:szCs w:val="20"/>
        </w:rPr>
        <w:t>Department of Computer and Information Science</w:t>
      </w:r>
      <w:proofErr w:type="gramStart"/>
      <w:r>
        <w:rPr>
          <w:color w:val="222222"/>
          <w:sz w:val="20"/>
          <w:szCs w:val="20"/>
        </w:rPr>
        <w:t>,</w:t>
      </w:r>
      <w:r w:rsidRPr="00B51AAF">
        <w:rPr>
          <w:color w:val="222222"/>
          <w:sz w:val="20"/>
          <w:szCs w:val="20"/>
        </w:rPr>
        <w:t>University</w:t>
      </w:r>
      <w:proofErr w:type="gramEnd"/>
      <w:r w:rsidRPr="00B51AAF">
        <w:rPr>
          <w:color w:val="222222"/>
          <w:sz w:val="20"/>
          <w:szCs w:val="20"/>
        </w:rPr>
        <w:t xml:space="preserve"> of Pennsylvania, 2005.</w:t>
      </w:r>
      <w:bookmarkEnd w:id="103"/>
    </w:p>
    <w:p w:rsidR="00486D20" w:rsidRPr="00AE5C5C" w:rsidRDefault="00486D20" w:rsidP="00486D20">
      <w:pPr>
        <w:pStyle w:val="af3"/>
        <w:numPr>
          <w:ilvl w:val="0"/>
          <w:numId w:val="5"/>
        </w:numPr>
        <w:ind w:firstLineChars="0"/>
        <w:rPr>
          <w:color w:val="222222"/>
          <w:sz w:val="20"/>
          <w:szCs w:val="20"/>
        </w:rPr>
      </w:pPr>
      <w:bookmarkStart w:id="104" w:name="_Ref480131786"/>
      <w:r w:rsidRPr="00AE5C5C">
        <w:rPr>
          <w:color w:val="222222"/>
          <w:sz w:val="20"/>
          <w:szCs w:val="20"/>
        </w:rPr>
        <w:t xml:space="preserve">Abney S. Understanding the Yarowsky Algorithm[J]. </w:t>
      </w:r>
      <w:r w:rsidRPr="00680823">
        <w:rPr>
          <w:i/>
          <w:color w:val="222222"/>
          <w:sz w:val="20"/>
          <w:szCs w:val="20"/>
        </w:rPr>
        <w:t>Computational Linguistics</w:t>
      </w:r>
      <w:r w:rsidRPr="00AE5C5C">
        <w:rPr>
          <w:color w:val="222222"/>
          <w:sz w:val="20"/>
          <w:szCs w:val="20"/>
        </w:rPr>
        <w:t>, 2006, 30(3):365-395.</w:t>
      </w:r>
      <w:bookmarkEnd w:id="104"/>
    </w:p>
    <w:p w:rsidR="00486D20" w:rsidRPr="00AE5C5C" w:rsidRDefault="00486D20" w:rsidP="00486D20">
      <w:pPr>
        <w:pStyle w:val="af3"/>
        <w:numPr>
          <w:ilvl w:val="0"/>
          <w:numId w:val="5"/>
        </w:numPr>
        <w:ind w:firstLineChars="0"/>
        <w:rPr>
          <w:color w:val="222222"/>
          <w:sz w:val="20"/>
          <w:szCs w:val="20"/>
        </w:rPr>
      </w:pPr>
      <w:bookmarkStart w:id="105" w:name="_Ref480131775"/>
      <w:r w:rsidRPr="00AE5C5C">
        <w:rPr>
          <w:color w:val="222222"/>
          <w:sz w:val="20"/>
          <w:szCs w:val="20"/>
        </w:rPr>
        <w:t xml:space="preserve">Brin S. Extracting Patterns and Relations from the World Wide Web[J]. </w:t>
      </w:r>
      <w:r w:rsidRPr="00680823">
        <w:rPr>
          <w:i/>
          <w:color w:val="222222"/>
          <w:sz w:val="20"/>
          <w:szCs w:val="20"/>
        </w:rPr>
        <w:t>Lecture Notes in Computer Science</w:t>
      </w:r>
      <w:r w:rsidRPr="00AE5C5C">
        <w:rPr>
          <w:color w:val="222222"/>
          <w:sz w:val="20"/>
          <w:szCs w:val="20"/>
        </w:rPr>
        <w:t>, 1998, 1590:172-183.</w:t>
      </w:r>
      <w:bookmarkEnd w:id="105"/>
    </w:p>
    <w:p w:rsidR="00486D20" w:rsidRPr="00AE5C5C" w:rsidRDefault="00486D20" w:rsidP="00486D20">
      <w:pPr>
        <w:pStyle w:val="af3"/>
        <w:numPr>
          <w:ilvl w:val="0"/>
          <w:numId w:val="5"/>
        </w:numPr>
        <w:ind w:firstLineChars="0"/>
        <w:rPr>
          <w:color w:val="222222"/>
          <w:sz w:val="20"/>
          <w:szCs w:val="20"/>
        </w:rPr>
      </w:pPr>
      <w:bookmarkStart w:id="106" w:name="_Ref480131764"/>
      <w:r w:rsidRPr="00AE5C5C">
        <w:rPr>
          <w:color w:val="222222"/>
          <w:sz w:val="20"/>
          <w:szCs w:val="20"/>
        </w:rPr>
        <w:t xml:space="preserve">Agichtein E, Gravano L. </w:t>
      </w:r>
      <w:proofErr w:type="gramStart"/>
      <w:r w:rsidRPr="00AE5C5C">
        <w:rPr>
          <w:color w:val="222222"/>
          <w:sz w:val="20"/>
          <w:szCs w:val="20"/>
        </w:rPr>
        <w:t>Snowball :</w:t>
      </w:r>
      <w:proofErr w:type="gramEnd"/>
      <w:r w:rsidRPr="00AE5C5C">
        <w:rPr>
          <w:color w:val="222222"/>
          <w:sz w:val="20"/>
          <w:szCs w:val="20"/>
        </w:rPr>
        <w:t xml:space="preserve"> extracting relations from large plain-text collections[C]</w:t>
      </w:r>
      <w:r>
        <w:rPr>
          <w:color w:val="222222"/>
          <w:sz w:val="20"/>
          <w:szCs w:val="20"/>
        </w:rPr>
        <w:t>.</w:t>
      </w:r>
      <w:r w:rsidRPr="00AE5C5C">
        <w:rPr>
          <w:color w:val="222222"/>
          <w:sz w:val="20"/>
          <w:szCs w:val="20"/>
        </w:rPr>
        <w:t xml:space="preserve"> </w:t>
      </w:r>
      <w:r w:rsidRPr="00A655DC">
        <w:rPr>
          <w:color w:val="222222"/>
          <w:sz w:val="20"/>
          <w:szCs w:val="20"/>
        </w:rPr>
        <w:t>In </w:t>
      </w:r>
      <w:r w:rsidRPr="00CF5EA7">
        <w:rPr>
          <w:i/>
          <w:color w:val="222222"/>
          <w:sz w:val="20"/>
          <w:szCs w:val="20"/>
        </w:rPr>
        <w:t>Proceedings of</w:t>
      </w:r>
      <w:proofErr w:type="gramStart"/>
      <w:r w:rsidRPr="00CF5EA7">
        <w:rPr>
          <w:i/>
          <w:color w:val="222222"/>
          <w:sz w:val="20"/>
          <w:szCs w:val="20"/>
        </w:rPr>
        <w:t> </w:t>
      </w:r>
      <w:r w:rsidRPr="00680823">
        <w:rPr>
          <w:i/>
          <w:color w:val="222222"/>
          <w:sz w:val="20"/>
          <w:szCs w:val="20"/>
        </w:rPr>
        <w:t xml:space="preserve"> ACM</w:t>
      </w:r>
      <w:proofErr w:type="gramEnd"/>
      <w:r w:rsidRPr="00680823">
        <w:rPr>
          <w:i/>
          <w:color w:val="222222"/>
          <w:sz w:val="20"/>
          <w:szCs w:val="20"/>
        </w:rPr>
        <w:t xml:space="preserve"> Conference on Digital Libraries</w:t>
      </w:r>
      <w:r w:rsidRPr="00AE5C5C">
        <w:rPr>
          <w:color w:val="222222"/>
          <w:sz w:val="20"/>
          <w:szCs w:val="20"/>
        </w:rPr>
        <w:t xml:space="preserve">, </w:t>
      </w:r>
      <w:r>
        <w:rPr>
          <w:color w:val="222222"/>
          <w:sz w:val="20"/>
          <w:szCs w:val="20"/>
        </w:rPr>
        <w:t>San Antonio</w:t>
      </w:r>
      <w:r w:rsidRPr="00680823">
        <w:rPr>
          <w:color w:val="222222"/>
          <w:sz w:val="20"/>
          <w:szCs w:val="20"/>
        </w:rPr>
        <w:t>, USA</w:t>
      </w:r>
      <w:r>
        <w:rPr>
          <w:color w:val="222222"/>
          <w:sz w:val="20"/>
          <w:szCs w:val="20"/>
        </w:rPr>
        <w:t>,</w:t>
      </w:r>
      <w:r w:rsidRPr="00AE5C5C">
        <w:rPr>
          <w:color w:val="222222"/>
          <w:sz w:val="20"/>
          <w:szCs w:val="20"/>
        </w:rPr>
        <w:t>2000.</w:t>
      </w:r>
      <w:bookmarkEnd w:id="106"/>
    </w:p>
    <w:p w:rsidR="00486D20" w:rsidRPr="00AE5C5C" w:rsidRDefault="00486D20" w:rsidP="00486D20">
      <w:pPr>
        <w:pStyle w:val="af3"/>
        <w:numPr>
          <w:ilvl w:val="0"/>
          <w:numId w:val="5"/>
        </w:numPr>
        <w:ind w:firstLineChars="0"/>
        <w:rPr>
          <w:color w:val="222222"/>
          <w:sz w:val="20"/>
          <w:szCs w:val="20"/>
        </w:rPr>
      </w:pPr>
      <w:bookmarkStart w:id="107" w:name="_Ref480131754"/>
      <w:r w:rsidRPr="00AE5C5C">
        <w:rPr>
          <w:rFonts w:hint="eastAsia"/>
          <w:color w:val="222222"/>
          <w:sz w:val="20"/>
          <w:szCs w:val="20"/>
        </w:rPr>
        <w:t xml:space="preserve">Etzioni O, Cafarella M, Downey D, et al. Unsupervised named-entity extraction from the Web: An experimental study [J]. </w:t>
      </w:r>
      <w:r w:rsidRPr="002327E4">
        <w:rPr>
          <w:rFonts w:hint="eastAsia"/>
          <w:i/>
          <w:color w:val="222222"/>
          <w:sz w:val="20"/>
          <w:szCs w:val="20"/>
        </w:rPr>
        <w:t>Artificial Intelligence</w:t>
      </w:r>
      <w:r w:rsidRPr="00AE5C5C">
        <w:rPr>
          <w:rFonts w:hint="eastAsia"/>
          <w:color w:val="222222"/>
          <w:sz w:val="20"/>
          <w:szCs w:val="20"/>
        </w:rPr>
        <w:t>, 2005, 165(1):91-134.</w:t>
      </w:r>
      <w:bookmarkEnd w:id="107"/>
    </w:p>
    <w:p w:rsidR="00486D20" w:rsidRPr="00CE51B2" w:rsidRDefault="00486D20" w:rsidP="00486D20">
      <w:pPr>
        <w:pStyle w:val="af3"/>
        <w:numPr>
          <w:ilvl w:val="0"/>
          <w:numId w:val="5"/>
        </w:numPr>
        <w:ind w:firstLineChars="0"/>
        <w:rPr>
          <w:color w:val="222222"/>
          <w:sz w:val="20"/>
          <w:szCs w:val="20"/>
        </w:rPr>
      </w:pPr>
      <w:bookmarkStart w:id="108" w:name="_Ref480131744"/>
      <w:r w:rsidRPr="00CE51B2">
        <w:rPr>
          <w:color w:val="222222"/>
          <w:sz w:val="20"/>
          <w:szCs w:val="20"/>
        </w:rPr>
        <w:t>Banko M, Cafarella M J, Soderland S, et al. Open information extraction from the web[C]</w:t>
      </w:r>
      <w:r>
        <w:rPr>
          <w:color w:val="222222"/>
          <w:sz w:val="20"/>
          <w:szCs w:val="20"/>
        </w:rPr>
        <w:t>.</w:t>
      </w:r>
      <w:r w:rsidRPr="00CE51B2">
        <w:rPr>
          <w:color w:val="222222"/>
          <w:sz w:val="20"/>
          <w:szCs w:val="20"/>
        </w:rPr>
        <w:t xml:space="preserve"> </w:t>
      </w:r>
      <w:r w:rsidRPr="00A655DC">
        <w:rPr>
          <w:color w:val="222222"/>
          <w:sz w:val="20"/>
          <w:szCs w:val="20"/>
        </w:rPr>
        <w:t>In </w:t>
      </w:r>
      <w:r w:rsidRPr="00CF5EA7">
        <w:rPr>
          <w:i/>
          <w:color w:val="222222"/>
          <w:sz w:val="20"/>
          <w:szCs w:val="20"/>
        </w:rPr>
        <w:t>Proceedings of</w:t>
      </w:r>
      <w:proofErr w:type="gramStart"/>
      <w:r w:rsidRPr="00CF5EA7">
        <w:rPr>
          <w:i/>
          <w:color w:val="222222"/>
          <w:sz w:val="20"/>
          <w:szCs w:val="20"/>
        </w:rPr>
        <w:t> </w:t>
      </w:r>
      <w:r>
        <w:rPr>
          <w:color w:val="222222"/>
          <w:sz w:val="20"/>
          <w:szCs w:val="20"/>
        </w:rPr>
        <w:t xml:space="preserve"> IJCAI</w:t>
      </w:r>
      <w:proofErr w:type="gramEnd"/>
      <w:r w:rsidRPr="00CE51B2">
        <w:rPr>
          <w:color w:val="222222"/>
          <w:sz w:val="20"/>
          <w:szCs w:val="20"/>
        </w:rPr>
        <w:t>.</w:t>
      </w:r>
      <w:r w:rsidRPr="00FE00CE">
        <w:t xml:space="preserve"> </w:t>
      </w:r>
      <w:r w:rsidRPr="00FE00CE">
        <w:rPr>
          <w:color w:val="222222"/>
          <w:sz w:val="20"/>
          <w:szCs w:val="20"/>
        </w:rPr>
        <w:t>Hyderabad, India</w:t>
      </w:r>
      <w:r>
        <w:rPr>
          <w:color w:val="222222"/>
          <w:sz w:val="20"/>
          <w:szCs w:val="20"/>
        </w:rPr>
        <w:t>,2008</w:t>
      </w:r>
      <w:r w:rsidRPr="00CE51B2">
        <w:rPr>
          <w:color w:val="222222"/>
          <w:sz w:val="20"/>
          <w:szCs w:val="20"/>
        </w:rPr>
        <w:t>.</w:t>
      </w:r>
      <w:bookmarkEnd w:id="108"/>
    </w:p>
    <w:p w:rsidR="00486D20" w:rsidRDefault="00486D20" w:rsidP="001A4D94">
      <w:pPr>
        <w:pStyle w:val="af3"/>
        <w:numPr>
          <w:ilvl w:val="0"/>
          <w:numId w:val="5"/>
        </w:numPr>
        <w:ind w:firstLineChars="0"/>
      </w:pPr>
      <w:bookmarkStart w:id="109" w:name="_Ref480131729"/>
      <w:r w:rsidRPr="00CA3304">
        <w:rPr>
          <w:color w:val="222222"/>
          <w:sz w:val="20"/>
          <w:szCs w:val="20"/>
        </w:rPr>
        <w:t>Brin, Sergey. Extracting Patterns and Relations from the World Wide Web[M]</w:t>
      </w:r>
      <w:r>
        <w:rPr>
          <w:color w:val="222222"/>
          <w:sz w:val="20"/>
          <w:szCs w:val="20"/>
        </w:rPr>
        <w:t>.</w:t>
      </w:r>
      <w:r w:rsidRPr="00CA3304">
        <w:rPr>
          <w:color w:val="222222"/>
          <w:sz w:val="20"/>
          <w:szCs w:val="20"/>
        </w:rPr>
        <w:t xml:space="preserve"> </w:t>
      </w:r>
      <w:r w:rsidRPr="007A78DF">
        <w:rPr>
          <w:i/>
          <w:color w:val="222222"/>
          <w:sz w:val="20"/>
          <w:szCs w:val="20"/>
        </w:rPr>
        <w:t>The World Wide Web and Databases. Springer Berlin Heidelberg</w:t>
      </w:r>
      <w:r w:rsidRPr="00CA3304">
        <w:rPr>
          <w:color w:val="222222"/>
          <w:sz w:val="20"/>
          <w:szCs w:val="20"/>
        </w:rPr>
        <w:t>, 1998:172-183.</w:t>
      </w:r>
      <w:bookmarkEnd w:id="109"/>
    </w:p>
    <w:p w:rsidR="004A213A" w:rsidRDefault="004A213A" w:rsidP="004A213A">
      <w:pPr>
        <w:pStyle w:val="af3"/>
        <w:numPr>
          <w:ilvl w:val="0"/>
          <w:numId w:val="5"/>
        </w:numPr>
        <w:ind w:firstLineChars="0"/>
      </w:pPr>
      <w:bookmarkStart w:id="110" w:name="_Ref480131933"/>
      <w:r w:rsidRPr="006F40D1">
        <w:rPr>
          <w:color w:val="222222"/>
          <w:sz w:val="20"/>
          <w:szCs w:val="20"/>
        </w:rPr>
        <w:t>Huang X, You H, Yu Y. A Review of Relation Extraction[J].</w:t>
      </w:r>
      <w:r w:rsidRPr="00F85BA3">
        <w:rPr>
          <w:i/>
          <w:color w:val="222222"/>
          <w:sz w:val="20"/>
          <w:szCs w:val="20"/>
        </w:rPr>
        <w:t xml:space="preserve"> New Technology of Library &amp; Information Service</w:t>
      </w:r>
      <w:r w:rsidRPr="006F40D1">
        <w:rPr>
          <w:color w:val="222222"/>
          <w:sz w:val="20"/>
          <w:szCs w:val="20"/>
        </w:rPr>
        <w:t>, 2013.</w:t>
      </w:r>
      <w:bookmarkEnd w:id="110"/>
    </w:p>
    <w:p w:rsidR="004A213A" w:rsidRPr="00436CC9" w:rsidRDefault="004A213A" w:rsidP="004A213A">
      <w:pPr>
        <w:pStyle w:val="af3"/>
        <w:numPr>
          <w:ilvl w:val="0"/>
          <w:numId w:val="5"/>
        </w:numPr>
        <w:ind w:firstLineChars="0"/>
        <w:rPr>
          <w:color w:val="222222"/>
          <w:sz w:val="20"/>
          <w:szCs w:val="20"/>
        </w:rPr>
      </w:pPr>
      <w:bookmarkStart w:id="111" w:name="_Ref480131922"/>
      <w:r w:rsidRPr="00837396">
        <w:rPr>
          <w:color w:val="222222"/>
          <w:sz w:val="20"/>
          <w:szCs w:val="20"/>
        </w:rPr>
        <w:t>Kambhatla, Nanda. Combining lexical, syntactic, and semantic features with maximum entropy m</w:t>
      </w:r>
      <w:r w:rsidR="00F85BA3">
        <w:rPr>
          <w:color w:val="222222"/>
          <w:sz w:val="20"/>
          <w:szCs w:val="20"/>
        </w:rPr>
        <w:t>odels for extracting relations[C</w:t>
      </w:r>
      <w:r w:rsidRPr="00837396">
        <w:rPr>
          <w:color w:val="222222"/>
          <w:sz w:val="20"/>
          <w:szCs w:val="20"/>
        </w:rPr>
        <w:t>].</w:t>
      </w:r>
      <w:bookmarkEnd w:id="111"/>
      <w:r w:rsidR="00F85BA3" w:rsidRPr="00F85BA3">
        <w:rPr>
          <w:color w:val="222222"/>
          <w:sz w:val="20"/>
          <w:szCs w:val="20"/>
        </w:rPr>
        <w:t xml:space="preserve"> </w:t>
      </w:r>
      <w:r w:rsidR="00F85BA3" w:rsidRPr="00A655DC">
        <w:rPr>
          <w:color w:val="222222"/>
          <w:sz w:val="20"/>
          <w:szCs w:val="20"/>
        </w:rPr>
        <w:t>In </w:t>
      </w:r>
      <w:r w:rsidR="00F85BA3" w:rsidRPr="00CF5EA7">
        <w:rPr>
          <w:i/>
          <w:color w:val="222222"/>
          <w:sz w:val="20"/>
          <w:szCs w:val="20"/>
        </w:rPr>
        <w:t>Proceedings of ACL</w:t>
      </w:r>
      <w:proofErr w:type="gramStart"/>
      <w:r w:rsidR="00F85BA3">
        <w:rPr>
          <w:color w:val="222222"/>
          <w:sz w:val="20"/>
          <w:szCs w:val="20"/>
        </w:rPr>
        <w:t>,</w:t>
      </w:r>
      <w:r w:rsidR="00F85BA3" w:rsidRPr="00EC7EC7">
        <w:rPr>
          <w:color w:val="222222"/>
          <w:sz w:val="20"/>
          <w:szCs w:val="20"/>
        </w:rPr>
        <w:t>Barcelona</w:t>
      </w:r>
      <w:r w:rsidR="00F85BA3">
        <w:rPr>
          <w:color w:val="222222"/>
          <w:sz w:val="20"/>
          <w:szCs w:val="20"/>
        </w:rPr>
        <w:t>,</w:t>
      </w:r>
      <w:r w:rsidR="00F85BA3" w:rsidRPr="001B0952">
        <w:rPr>
          <w:color w:val="222222"/>
          <w:sz w:val="20"/>
          <w:szCs w:val="20"/>
        </w:rPr>
        <w:t>2004</w:t>
      </w:r>
      <w:proofErr w:type="gramEnd"/>
      <w:r w:rsidR="00F85BA3" w:rsidRPr="001B0952">
        <w:rPr>
          <w:color w:val="222222"/>
          <w:sz w:val="20"/>
          <w:szCs w:val="20"/>
        </w:rPr>
        <w:t>.</w:t>
      </w:r>
    </w:p>
    <w:p w:rsidR="004A213A" w:rsidRDefault="004A213A" w:rsidP="00591358">
      <w:pPr>
        <w:pStyle w:val="af3"/>
        <w:numPr>
          <w:ilvl w:val="0"/>
          <w:numId w:val="5"/>
        </w:numPr>
        <w:ind w:firstLineChars="0"/>
      </w:pPr>
      <w:bookmarkStart w:id="112" w:name="_Ref480131915"/>
      <w:r w:rsidRPr="00152763">
        <w:rPr>
          <w:color w:val="222222"/>
          <w:sz w:val="20"/>
          <w:szCs w:val="20"/>
        </w:rPr>
        <w:t>Zhao S, Grishman R. Extracting relations with integrated information using kernel methods[C]</w:t>
      </w:r>
      <w:r w:rsidR="00EA4807">
        <w:rPr>
          <w:color w:val="222222"/>
          <w:sz w:val="20"/>
          <w:szCs w:val="20"/>
        </w:rPr>
        <w:t>.</w:t>
      </w:r>
      <w:r w:rsidRPr="00152763">
        <w:rPr>
          <w:color w:val="222222"/>
          <w:sz w:val="20"/>
          <w:szCs w:val="20"/>
        </w:rPr>
        <w:t xml:space="preserve"> </w:t>
      </w:r>
      <w:bookmarkEnd w:id="112"/>
      <w:r w:rsidR="005F6EFA" w:rsidRPr="00A655DC">
        <w:rPr>
          <w:color w:val="222222"/>
          <w:sz w:val="20"/>
          <w:szCs w:val="20"/>
        </w:rPr>
        <w:t>In </w:t>
      </w:r>
      <w:r w:rsidR="005F6EFA" w:rsidRPr="00CF5EA7">
        <w:rPr>
          <w:i/>
          <w:color w:val="222222"/>
          <w:sz w:val="20"/>
          <w:szCs w:val="20"/>
        </w:rPr>
        <w:t>Proceedings of ACL</w:t>
      </w:r>
      <w:r w:rsidR="005F6EFA" w:rsidRPr="00875256">
        <w:rPr>
          <w:color w:val="222222"/>
          <w:sz w:val="20"/>
          <w:szCs w:val="20"/>
        </w:rPr>
        <w:t xml:space="preserve">. </w:t>
      </w:r>
      <w:r w:rsidR="00591358" w:rsidRPr="00591358">
        <w:rPr>
          <w:color w:val="222222"/>
          <w:sz w:val="20"/>
          <w:szCs w:val="20"/>
        </w:rPr>
        <w:t>Sydney, Australia</w:t>
      </w:r>
      <w:r w:rsidR="005F6EFA">
        <w:rPr>
          <w:color w:val="222222"/>
          <w:sz w:val="20"/>
          <w:szCs w:val="20"/>
        </w:rPr>
        <w:t>,2005</w:t>
      </w:r>
      <w:r w:rsidR="005F6EFA" w:rsidRPr="00875256">
        <w:rPr>
          <w:color w:val="222222"/>
          <w:sz w:val="20"/>
          <w:szCs w:val="20"/>
        </w:rPr>
        <w:t>.</w:t>
      </w:r>
    </w:p>
    <w:p w:rsidR="004A213A" w:rsidRDefault="004A213A" w:rsidP="004A213A">
      <w:pPr>
        <w:pStyle w:val="af3"/>
        <w:numPr>
          <w:ilvl w:val="0"/>
          <w:numId w:val="5"/>
        </w:numPr>
        <w:ind w:firstLineChars="0"/>
      </w:pPr>
      <w:bookmarkStart w:id="113" w:name="_Ref480131903"/>
      <w:r w:rsidRPr="00824D2F">
        <w:rPr>
          <w:color w:val="222222"/>
          <w:sz w:val="20"/>
          <w:szCs w:val="20"/>
        </w:rPr>
        <w:t>Miller S, Fox H, Ramshaw L, et al. A novel use of statistical parsing to extract information from text[C]</w:t>
      </w:r>
      <w:r w:rsidR="00C3766B">
        <w:rPr>
          <w:color w:val="222222"/>
          <w:sz w:val="20"/>
          <w:szCs w:val="20"/>
        </w:rPr>
        <w:t>.</w:t>
      </w:r>
      <w:r w:rsidRPr="00824D2F">
        <w:rPr>
          <w:color w:val="222222"/>
          <w:sz w:val="20"/>
          <w:szCs w:val="20"/>
        </w:rPr>
        <w:t xml:space="preserve"> </w:t>
      </w:r>
      <w:bookmarkEnd w:id="113"/>
      <w:r w:rsidR="00035848" w:rsidRPr="00A655DC">
        <w:rPr>
          <w:color w:val="222222"/>
          <w:sz w:val="20"/>
          <w:szCs w:val="20"/>
        </w:rPr>
        <w:t>In </w:t>
      </w:r>
      <w:r w:rsidR="00035848" w:rsidRPr="00CF5EA7">
        <w:rPr>
          <w:i/>
          <w:color w:val="222222"/>
          <w:sz w:val="20"/>
          <w:szCs w:val="20"/>
        </w:rPr>
        <w:t>Proceedings of ACL</w:t>
      </w:r>
      <w:r w:rsidR="00035848" w:rsidRPr="00875256">
        <w:rPr>
          <w:color w:val="222222"/>
          <w:sz w:val="20"/>
          <w:szCs w:val="20"/>
        </w:rPr>
        <w:t xml:space="preserve">. </w:t>
      </w:r>
      <w:r w:rsidR="009C285A">
        <w:rPr>
          <w:color w:val="222222"/>
          <w:sz w:val="20"/>
          <w:szCs w:val="20"/>
        </w:rPr>
        <w:t>Hong Kong</w:t>
      </w:r>
      <w:r w:rsidR="001F5328">
        <w:rPr>
          <w:color w:val="222222"/>
          <w:sz w:val="20"/>
          <w:szCs w:val="20"/>
        </w:rPr>
        <w:t xml:space="preserve">, </w:t>
      </w:r>
      <w:r w:rsidR="00035848">
        <w:rPr>
          <w:color w:val="222222"/>
          <w:sz w:val="20"/>
          <w:szCs w:val="20"/>
        </w:rPr>
        <w:t>2000</w:t>
      </w:r>
      <w:r w:rsidR="00035848" w:rsidRPr="00875256">
        <w:rPr>
          <w:color w:val="222222"/>
          <w:sz w:val="20"/>
          <w:szCs w:val="20"/>
        </w:rPr>
        <w:t>.</w:t>
      </w:r>
    </w:p>
    <w:p w:rsidR="004A213A" w:rsidRDefault="004A213A" w:rsidP="00B4651A">
      <w:pPr>
        <w:pStyle w:val="af3"/>
        <w:numPr>
          <w:ilvl w:val="0"/>
          <w:numId w:val="5"/>
        </w:numPr>
        <w:ind w:firstLineChars="0"/>
      </w:pPr>
      <w:bookmarkStart w:id="114" w:name="_Ref480131893"/>
      <w:r w:rsidRPr="00662EC1">
        <w:rPr>
          <w:color w:val="222222"/>
          <w:sz w:val="20"/>
          <w:szCs w:val="20"/>
        </w:rPr>
        <w:t>Culotta A, Mccallum A, Betz J. Integrating probabilistic extraction models and data mining to discover relations and patterns in text[C]</w:t>
      </w:r>
      <w:r w:rsidR="00EA4807">
        <w:rPr>
          <w:color w:val="222222"/>
          <w:sz w:val="20"/>
          <w:szCs w:val="20"/>
        </w:rPr>
        <w:t>.</w:t>
      </w:r>
      <w:r w:rsidRPr="00662EC1">
        <w:rPr>
          <w:color w:val="222222"/>
          <w:sz w:val="20"/>
          <w:szCs w:val="20"/>
        </w:rPr>
        <w:t xml:space="preserve"> </w:t>
      </w:r>
      <w:bookmarkEnd w:id="114"/>
      <w:r w:rsidR="00F7351E" w:rsidRPr="00A655DC">
        <w:rPr>
          <w:color w:val="222222"/>
          <w:sz w:val="20"/>
          <w:szCs w:val="20"/>
        </w:rPr>
        <w:t>In </w:t>
      </w:r>
      <w:r w:rsidR="00F7351E" w:rsidRPr="00CF5EA7">
        <w:rPr>
          <w:i/>
          <w:color w:val="222222"/>
          <w:sz w:val="20"/>
          <w:szCs w:val="20"/>
        </w:rPr>
        <w:t>Proceedings of ACL</w:t>
      </w:r>
      <w:r w:rsidR="00F7351E" w:rsidRPr="00875256">
        <w:rPr>
          <w:color w:val="222222"/>
          <w:sz w:val="20"/>
          <w:szCs w:val="20"/>
        </w:rPr>
        <w:t xml:space="preserve">. </w:t>
      </w:r>
      <w:r w:rsidR="00B4651A" w:rsidRPr="00B4651A">
        <w:rPr>
          <w:color w:val="222222"/>
          <w:sz w:val="20"/>
          <w:szCs w:val="20"/>
        </w:rPr>
        <w:t>Sydney, Australia</w:t>
      </w:r>
      <w:r w:rsidR="00F7351E">
        <w:rPr>
          <w:color w:val="222222"/>
          <w:sz w:val="20"/>
          <w:szCs w:val="20"/>
        </w:rPr>
        <w:t>,</w:t>
      </w:r>
      <w:r w:rsidR="00B4651A">
        <w:rPr>
          <w:color w:val="222222"/>
          <w:sz w:val="20"/>
          <w:szCs w:val="20"/>
        </w:rPr>
        <w:t xml:space="preserve"> </w:t>
      </w:r>
      <w:r w:rsidR="00F7351E">
        <w:rPr>
          <w:color w:val="222222"/>
          <w:sz w:val="20"/>
          <w:szCs w:val="20"/>
        </w:rPr>
        <w:t>2006</w:t>
      </w:r>
      <w:r w:rsidR="00F7351E" w:rsidRPr="00875256">
        <w:rPr>
          <w:color w:val="222222"/>
          <w:sz w:val="20"/>
          <w:szCs w:val="20"/>
        </w:rPr>
        <w:t>.</w:t>
      </w:r>
    </w:p>
    <w:p w:rsidR="004A213A" w:rsidRPr="00AE5C5C" w:rsidRDefault="00146D65" w:rsidP="00146D65">
      <w:pPr>
        <w:pStyle w:val="af3"/>
        <w:numPr>
          <w:ilvl w:val="0"/>
          <w:numId w:val="5"/>
        </w:numPr>
        <w:ind w:firstLineChars="0"/>
        <w:rPr>
          <w:color w:val="222222"/>
          <w:sz w:val="20"/>
          <w:szCs w:val="20"/>
        </w:rPr>
      </w:pPr>
      <w:bookmarkStart w:id="115" w:name="_Ref480131854"/>
      <w:r w:rsidRPr="00146D65">
        <w:rPr>
          <w:color w:val="222222"/>
          <w:sz w:val="20"/>
          <w:szCs w:val="20"/>
        </w:rPr>
        <w:t>Lodhi H, Saunders C, Shawe-Taylor J, et al. Text classification using string kernels[J].</w:t>
      </w:r>
      <w:r w:rsidRPr="00FF403C">
        <w:rPr>
          <w:i/>
          <w:color w:val="222222"/>
          <w:sz w:val="20"/>
          <w:szCs w:val="20"/>
        </w:rPr>
        <w:t xml:space="preserve"> Journal of Machine Learning Research</w:t>
      </w:r>
      <w:r w:rsidRPr="00146D65">
        <w:rPr>
          <w:color w:val="222222"/>
          <w:sz w:val="20"/>
          <w:szCs w:val="20"/>
        </w:rPr>
        <w:t>, 2002, 2(3):419-444.</w:t>
      </w:r>
      <w:bookmarkEnd w:id="115"/>
    </w:p>
    <w:p w:rsidR="004A213A" w:rsidRPr="00643A65" w:rsidRDefault="004A213A" w:rsidP="007A78DF">
      <w:pPr>
        <w:pStyle w:val="af3"/>
        <w:numPr>
          <w:ilvl w:val="0"/>
          <w:numId w:val="5"/>
        </w:numPr>
        <w:ind w:firstLineChars="0"/>
        <w:rPr>
          <w:color w:val="222222"/>
          <w:sz w:val="20"/>
          <w:szCs w:val="20"/>
        </w:rPr>
      </w:pPr>
      <w:bookmarkStart w:id="116" w:name="_Ref480131693"/>
      <w:r w:rsidRPr="00643A65">
        <w:rPr>
          <w:color w:val="222222"/>
          <w:sz w:val="20"/>
          <w:szCs w:val="20"/>
        </w:rPr>
        <w:t>Daojian Zeng, Kang Liu, Siwei Lai, Guangyou Zhou, and Jun Zhao. Relation classification via convolutional deep neural network</w:t>
      </w:r>
      <w:r w:rsidR="007A78DF">
        <w:rPr>
          <w:color w:val="222222"/>
          <w:sz w:val="20"/>
          <w:szCs w:val="20"/>
        </w:rPr>
        <w:t>[C]</w:t>
      </w:r>
      <w:r w:rsidRPr="00643A65">
        <w:rPr>
          <w:color w:val="222222"/>
          <w:sz w:val="20"/>
          <w:szCs w:val="20"/>
        </w:rPr>
        <w:t xml:space="preserve">. In </w:t>
      </w:r>
      <w:r w:rsidRPr="007A78DF">
        <w:rPr>
          <w:i/>
          <w:color w:val="222222"/>
          <w:sz w:val="20"/>
          <w:szCs w:val="20"/>
        </w:rPr>
        <w:t>Proceedings of COLING</w:t>
      </w:r>
      <w:r w:rsidRPr="00643A65">
        <w:rPr>
          <w:color w:val="222222"/>
          <w:sz w:val="20"/>
          <w:szCs w:val="20"/>
        </w:rPr>
        <w:t>,</w:t>
      </w:r>
      <w:r w:rsidR="007A78DF" w:rsidRPr="007A78DF">
        <w:t xml:space="preserve"> </w:t>
      </w:r>
      <w:r w:rsidR="007A78DF" w:rsidRPr="007A78DF">
        <w:rPr>
          <w:color w:val="222222"/>
          <w:sz w:val="20"/>
          <w:szCs w:val="20"/>
        </w:rPr>
        <w:t>Dublin, Ireland</w:t>
      </w:r>
      <w:r w:rsidR="007A78DF">
        <w:rPr>
          <w:color w:val="222222"/>
          <w:sz w:val="20"/>
          <w:szCs w:val="20"/>
        </w:rPr>
        <w:t>,2014</w:t>
      </w:r>
      <w:r w:rsidRPr="00643A65">
        <w:rPr>
          <w:color w:val="222222"/>
          <w:sz w:val="20"/>
          <w:szCs w:val="20"/>
        </w:rPr>
        <w:t>.</w:t>
      </w:r>
      <w:bookmarkEnd w:id="116"/>
    </w:p>
    <w:p w:rsidR="004A213A" w:rsidRPr="00643A65" w:rsidRDefault="008D317A" w:rsidP="00CF5DC7">
      <w:pPr>
        <w:pStyle w:val="af3"/>
        <w:numPr>
          <w:ilvl w:val="0"/>
          <w:numId w:val="5"/>
        </w:numPr>
        <w:ind w:firstLineChars="0"/>
        <w:rPr>
          <w:color w:val="222222"/>
          <w:sz w:val="20"/>
          <w:szCs w:val="20"/>
        </w:rPr>
      </w:pPr>
      <w:bookmarkStart w:id="117" w:name="_Ref480147122"/>
      <w:r w:rsidRPr="008D317A">
        <w:rPr>
          <w:color w:val="222222"/>
          <w:sz w:val="20"/>
          <w:szCs w:val="20"/>
        </w:rPr>
        <w:t xml:space="preserve">Santos C N, Xiang B, Zhou B. Classifying relations by ranking with convolutional neural networks[J]. </w:t>
      </w:r>
      <w:r w:rsidR="00CF5DC7" w:rsidRPr="00CF5DC7">
        <w:rPr>
          <w:i/>
          <w:color w:val="222222"/>
          <w:sz w:val="20"/>
          <w:szCs w:val="20"/>
        </w:rPr>
        <w:t>Computer Science</w:t>
      </w:r>
      <w:r w:rsidR="004D6E9A">
        <w:rPr>
          <w:color w:val="222222"/>
          <w:sz w:val="20"/>
          <w:szCs w:val="20"/>
        </w:rPr>
        <w:t>, 2015,</w:t>
      </w:r>
      <w:r w:rsidR="004D6E9A" w:rsidRPr="004D6E9A">
        <w:rPr>
          <w:color w:val="222222"/>
          <w:sz w:val="20"/>
          <w:szCs w:val="20"/>
        </w:rPr>
        <w:t xml:space="preserve"> </w:t>
      </w:r>
      <w:r w:rsidR="004D6E9A" w:rsidRPr="00AE5C5C">
        <w:rPr>
          <w:color w:val="222222"/>
          <w:sz w:val="20"/>
          <w:szCs w:val="20"/>
        </w:rPr>
        <w:t>30(3):365-395.</w:t>
      </w:r>
      <w:bookmarkEnd w:id="117"/>
    </w:p>
    <w:p w:rsidR="004A213A" w:rsidRPr="00643A65" w:rsidRDefault="004A213A" w:rsidP="004A213A">
      <w:pPr>
        <w:pStyle w:val="af3"/>
        <w:numPr>
          <w:ilvl w:val="0"/>
          <w:numId w:val="5"/>
        </w:numPr>
        <w:ind w:firstLineChars="0"/>
        <w:rPr>
          <w:color w:val="222222"/>
          <w:sz w:val="20"/>
          <w:szCs w:val="20"/>
        </w:rPr>
      </w:pPr>
      <w:bookmarkStart w:id="118" w:name="_Ref480131661"/>
      <w:r w:rsidRPr="00643A65">
        <w:rPr>
          <w:color w:val="222222"/>
          <w:sz w:val="20"/>
          <w:szCs w:val="20"/>
        </w:rPr>
        <w:t>Miwa M, Bansal M. End-to-End Relation Extraction using LSTMs on</w:t>
      </w:r>
      <w:r w:rsidR="0043507F">
        <w:rPr>
          <w:color w:val="222222"/>
          <w:sz w:val="20"/>
          <w:szCs w:val="20"/>
        </w:rPr>
        <w:t xml:space="preserve"> Sequences and Tree Structures[C</w:t>
      </w:r>
      <w:r w:rsidRPr="00643A65">
        <w:rPr>
          <w:color w:val="222222"/>
          <w:sz w:val="20"/>
          <w:szCs w:val="20"/>
        </w:rPr>
        <w:t xml:space="preserve">]. </w:t>
      </w:r>
      <w:bookmarkEnd w:id="118"/>
      <w:r w:rsidR="00011790" w:rsidRPr="00A655DC">
        <w:rPr>
          <w:color w:val="222222"/>
          <w:sz w:val="20"/>
          <w:szCs w:val="20"/>
        </w:rPr>
        <w:t>In </w:t>
      </w:r>
      <w:r w:rsidR="00011790" w:rsidRPr="00CF5EA7">
        <w:rPr>
          <w:i/>
          <w:color w:val="222222"/>
          <w:sz w:val="20"/>
          <w:szCs w:val="20"/>
        </w:rPr>
        <w:t>Proceedings of ACL</w:t>
      </w:r>
      <w:r w:rsidR="00011790" w:rsidRPr="00875256">
        <w:rPr>
          <w:color w:val="222222"/>
          <w:sz w:val="20"/>
          <w:szCs w:val="20"/>
        </w:rPr>
        <w:t xml:space="preserve">. </w:t>
      </w:r>
      <w:r w:rsidR="00011790" w:rsidRPr="00075173">
        <w:rPr>
          <w:color w:val="222222"/>
          <w:sz w:val="20"/>
          <w:szCs w:val="20"/>
        </w:rPr>
        <w:t>Jeju Island, South Korea</w:t>
      </w:r>
      <w:r w:rsidR="00011790">
        <w:rPr>
          <w:color w:val="222222"/>
          <w:sz w:val="20"/>
          <w:szCs w:val="20"/>
        </w:rPr>
        <w:t>,</w:t>
      </w:r>
      <w:r w:rsidR="00011790" w:rsidRPr="00875256">
        <w:rPr>
          <w:color w:val="222222"/>
          <w:sz w:val="20"/>
          <w:szCs w:val="20"/>
        </w:rPr>
        <w:t>2012.</w:t>
      </w:r>
    </w:p>
    <w:p w:rsidR="004A213A" w:rsidRPr="006915FE" w:rsidRDefault="004A213A" w:rsidP="004A213A">
      <w:pPr>
        <w:pStyle w:val="af3"/>
        <w:numPr>
          <w:ilvl w:val="0"/>
          <w:numId w:val="5"/>
        </w:numPr>
        <w:ind w:firstLineChars="0"/>
        <w:rPr>
          <w:color w:val="222222"/>
          <w:sz w:val="20"/>
          <w:szCs w:val="20"/>
        </w:rPr>
      </w:pPr>
      <w:bookmarkStart w:id="119" w:name="_Ref480131565"/>
      <w:r w:rsidRPr="006915FE">
        <w:rPr>
          <w:color w:val="222222"/>
          <w:sz w:val="20"/>
          <w:szCs w:val="20"/>
        </w:rPr>
        <w:t xml:space="preserve">Alperin J L. Local representation theory[M]. </w:t>
      </w:r>
      <w:r w:rsidR="00F80ED7">
        <w:rPr>
          <w:i/>
          <w:color w:val="222222"/>
          <w:sz w:val="20"/>
          <w:szCs w:val="20"/>
        </w:rPr>
        <w:t>England</w:t>
      </w:r>
      <w:proofErr w:type="gramStart"/>
      <w:r w:rsidR="00F80ED7" w:rsidRPr="00F80ED7">
        <w:rPr>
          <w:i/>
          <w:color w:val="222222"/>
          <w:sz w:val="20"/>
          <w:szCs w:val="20"/>
        </w:rPr>
        <w:t>:</w:t>
      </w:r>
      <w:r w:rsidRPr="00F80ED7">
        <w:rPr>
          <w:i/>
          <w:color w:val="222222"/>
          <w:sz w:val="20"/>
          <w:szCs w:val="20"/>
        </w:rPr>
        <w:t>Cambridge</w:t>
      </w:r>
      <w:proofErr w:type="gramEnd"/>
      <w:r w:rsidRPr="00F80ED7">
        <w:rPr>
          <w:i/>
          <w:color w:val="222222"/>
          <w:sz w:val="20"/>
          <w:szCs w:val="20"/>
        </w:rPr>
        <w:t xml:space="preserve"> University Press</w:t>
      </w:r>
      <w:r w:rsidRPr="006915FE">
        <w:rPr>
          <w:color w:val="222222"/>
          <w:sz w:val="20"/>
          <w:szCs w:val="20"/>
        </w:rPr>
        <w:t>, 1986.</w:t>
      </w:r>
      <w:bookmarkEnd w:id="119"/>
    </w:p>
    <w:p w:rsidR="004A213A" w:rsidRPr="006915FE" w:rsidRDefault="004A213A" w:rsidP="004A213A">
      <w:pPr>
        <w:pStyle w:val="af3"/>
        <w:numPr>
          <w:ilvl w:val="0"/>
          <w:numId w:val="5"/>
        </w:numPr>
        <w:ind w:firstLineChars="0"/>
        <w:rPr>
          <w:color w:val="222222"/>
          <w:sz w:val="20"/>
          <w:szCs w:val="20"/>
        </w:rPr>
      </w:pPr>
      <w:bookmarkStart w:id="120" w:name="_Ref480131551"/>
      <w:r w:rsidRPr="006915FE">
        <w:rPr>
          <w:color w:val="222222"/>
          <w:sz w:val="20"/>
          <w:szCs w:val="20"/>
        </w:rPr>
        <w:t>Sahlgren M. The distributional hypothesis[J].</w:t>
      </w:r>
      <w:r w:rsidRPr="001B3943">
        <w:rPr>
          <w:i/>
          <w:color w:val="222222"/>
          <w:sz w:val="20"/>
          <w:szCs w:val="20"/>
        </w:rPr>
        <w:t xml:space="preserve"> Italian Journal of Linguistics</w:t>
      </w:r>
      <w:r w:rsidRPr="006915FE">
        <w:rPr>
          <w:color w:val="222222"/>
          <w:sz w:val="20"/>
          <w:szCs w:val="20"/>
        </w:rPr>
        <w:t>, 2008, 20(1): 33-54.</w:t>
      </w:r>
      <w:bookmarkEnd w:id="120"/>
    </w:p>
    <w:p w:rsidR="004A213A" w:rsidRPr="00420833" w:rsidRDefault="004A213A" w:rsidP="004A213A">
      <w:pPr>
        <w:pStyle w:val="af3"/>
        <w:numPr>
          <w:ilvl w:val="0"/>
          <w:numId w:val="5"/>
        </w:numPr>
        <w:ind w:firstLineChars="0"/>
        <w:rPr>
          <w:color w:val="222222"/>
          <w:sz w:val="20"/>
          <w:szCs w:val="20"/>
        </w:rPr>
      </w:pPr>
      <w:bookmarkStart w:id="121" w:name="_Ref480131527"/>
      <w:r w:rsidRPr="00420833">
        <w:rPr>
          <w:color w:val="222222"/>
          <w:sz w:val="20"/>
          <w:szCs w:val="20"/>
        </w:rPr>
        <w:t xml:space="preserve">Mikolov T, Chen K, Corrado G, et al. Efficient Estimation of Word Representations in Vector Space[J]. </w:t>
      </w:r>
      <w:r w:rsidRPr="00725E4C">
        <w:rPr>
          <w:i/>
          <w:color w:val="222222"/>
          <w:sz w:val="20"/>
          <w:szCs w:val="20"/>
        </w:rPr>
        <w:t>Computer Science</w:t>
      </w:r>
      <w:r w:rsidRPr="00420833">
        <w:rPr>
          <w:color w:val="222222"/>
          <w:sz w:val="20"/>
          <w:szCs w:val="20"/>
        </w:rPr>
        <w:t>, 2013</w:t>
      </w:r>
      <w:bookmarkEnd w:id="121"/>
      <w:r w:rsidR="00725E4C">
        <w:rPr>
          <w:color w:val="222222"/>
          <w:sz w:val="20"/>
          <w:szCs w:val="20"/>
        </w:rPr>
        <w:t>,</w:t>
      </w:r>
      <w:r w:rsidR="00725E4C" w:rsidRPr="00AE5C5C">
        <w:rPr>
          <w:color w:val="222222"/>
          <w:sz w:val="20"/>
          <w:szCs w:val="20"/>
        </w:rPr>
        <w:t>30(3):365-395.</w:t>
      </w:r>
    </w:p>
    <w:p w:rsidR="004A213A" w:rsidRPr="006915FE" w:rsidRDefault="004A213A" w:rsidP="004A213A">
      <w:pPr>
        <w:pStyle w:val="af3"/>
        <w:numPr>
          <w:ilvl w:val="0"/>
          <w:numId w:val="5"/>
        </w:numPr>
        <w:ind w:firstLineChars="0"/>
        <w:rPr>
          <w:color w:val="222222"/>
          <w:sz w:val="20"/>
          <w:szCs w:val="20"/>
        </w:rPr>
      </w:pPr>
      <w:bookmarkStart w:id="122" w:name="_Ref480131502"/>
      <w:r w:rsidRPr="006915FE">
        <w:rPr>
          <w:color w:val="222222"/>
          <w:sz w:val="20"/>
          <w:szCs w:val="20"/>
        </w:rPr>
        <w:t xml:space="preserve">Le Q V, Mikolov T. Distributed Representations of Sentences and Documents[J]. </w:t>
      </w:r>
      <w:r w:rsidRPr="00344B56">
        <w:rPr>
          <w:i/>
          <w:color w:val="222222"/>
          <w:sz w:val="20"/>
          <w:szCs w:val="20"/>
        </w:rPr>
        <w:t>Computer Science</w:t>
      </w:r>
      <w:r w:rsidRPr="006915FE">
        <w:rPr>
          <w:color w:val="222222"/>
          <w:sz w:val="20"/>
          <w:szCs w:val="20"/>
        </w:rPr>
        <w:t>, 2014, 4:1188-1196.</w:t>
      </w:r>
      <w:bookmarkEnd w:id="122"/>
    </w:p>
    <w:p w:rsidR="004A213A" w:rsidRPr="006915FE" w:rsidRDefault="004A213A" w:rsidP="004A213A">
      <w:pPr>
        <w:pStyle w:val="af3"/>
        <w:numPr>
          <w:ilvl w:val="0"/>
          <w:numId w:val="5"/>
        </w:numPr>
        <w:ind w:firstLineChars="0"/>
        <w:rPr>
          <w:color w:val="222222"/>
          <w:sz w:val="20"/>
          <w:szCs w:val="20"/>
        </w:rPr>
      </w:pPr>
      <w:bookmarkStart w:id="123" w:name="_Ref480131493"/>
      <w:r w:rsidRPr="006915FE">
        <w:rPr>
          <w:color w:val="222222"/>
          <w:sz w:val="20"/>
          <w:szCs w:val="20"/>
        </w:rPr>
        <w:t xml:space="preserve">Sutskever I, Vinyals O, Le Q V. Sequence to Sequence Learning with Neural Networks[J]. </w:t>
      </w:r>
      <w:r w:rsidRPr="00344B56">
        <w:rPr>
          <w:i/>
          <w:color w:val="222222"/>
          <w:sz w:val="20"/>
          <w:szCs w:val="20"/>
        </w:rPr>
        <w:t>Advances in Neural Information Processing Systems</w:t>
      </w:r>
      <w:r w:rsidRPr="006915FE">
        <w:rPr>
          <w:color w:val="222222"/>
          <w:sz w:val="20"/>
          <w:szCs w:val="20"/>
        </w:rPr>
        <w:t>, 2014, 4:3104-3112.</w:t>
      </w:r>
      <w:bookmarkEnd w:id="123"/>
    </w:p>
    <w:p w:rsidR="004A213A" w:rsidRPr="006915FE" w:rsidRDefault="008278C6" w:rsidP="008278C6">
      <w:pPr>
        <w:pStyle w:val="af3"/>
        <w:numPr>
          <w:ilvl w:val="0"/>
          <w:numId w:val="5"/>
        </w:numPr>
        <w:ind w:firstLineChars="0"/>
        <w:rPr>
          <w:color w:val="222222"/>
          <w:sz w:val="20"/>
          <w:szCs w:val="20"/>
        </w:rPr>
      </w:pPr>
      <w:bookmarkStart w:id="124" w:name="_Ref480146998"/>
      <w:r w:rsidRPr="008278C6">
        <w:rPr>
          <w:color w:val="222222"/>
          <w:sz w:val="20"/>
          <w:szCs w:val="20"/>
        </w:rPr>
        <w:lastRenderedPageBreak/>
        <w:t xml:space="preserve">Mikolov T, Sutskever I, Chen K, et al. Distributed Representations of Words and Phrases and their Compositionality[J]. </w:t>
      </w:r>
      <w:r w:rsidRPr="00CC60DC">
        <w:rPr>
          <w:i/>
          <w:color w:val="222222"/>
          <w:sz w:val="20"/>
          <w:szCs w:val="20"/>
        </w:rPr>
        <w:t>Advances in neural information processing systems</w:t>
      </w:r>
      <w:r w:rsidRPr="008278C6">
        <w:rPr>
          <w:color w:val="222222"/>
          <w:sz w:val="20"/>
          <w:szCs w:val="20"/>
        </w:rPr>
        <w:t>, 2013, 26:3111-3119.</w:t>
      </w:r>
      <w:bookmarkEnd w:id="124"/>
    </w:p>
    <w:p w:rsidR="004A213A" w:rsidRPr="006915FE" w:rsidRDefault="004A213A" w:rsidP="004A213A">
      <w:pPr>
        <w:pStyle w:val="af3"/>
        <w:numPr>
          <w:ilvl w:val="0"/>
          <w:numId w:val="5"/>
        </w:numPr>
        <w:ind w:firstLineChars="0"/>
        <w:rPr>
          <w:color w:val="222222"/>
          <w:sz w:val="20"/>
          <w:szCs w:val="20"/>
        </w:rPr>
      </w:pPr>
      <w:bookmarkStart w:id="125" w:name="_Ref480131464"/>
      <w:r w:rsidRPr="00000621">
        <w:rPr>
          <w:color w:val="222222"/>
          <w:sz w:val="20"/>
          <w:szCs w:val="20"/>
        </w:rPr>
        <w:t xml:space="preserve">Lebret R, Collobert R. Word Emdeddings through Hellinger PCA[J]. </w:t>
      </w:r>
      <w:r w:rsidRPr="00CC60DC">
        <w:rPr>
          <w:i/>
          <w:color w:val="222222"/>
          <w:sz w:val="20"/>
          <w:szCs w:val="20"/>
        </w:rPr>
        <w:t>Computer Science</w:t>
      </w:r>
      <w:r w:rsidRPr="00000621">
        <w:rPr>
          <w:color w:val="222222"/>
          <w:sz w:val="20"/>
          <w:szCs w:val="20"/>
        </w:rPr>
        <w:t>, 2013</w:t>
      </w:r>
      <w:r w:rsidR="00CC60DC">
        <w:rPr>
          <w:color w:val="222222"/>
          <w:sz w:val="20"/>
          <w:szCs w:val="20"/>
        </w:rPr>
        <w:t>,</w:t>
      </w:r>
      <w:r w:rsidR="00CC60DC" w:rsidRPr="00CC60DC">
        <w:rPr>
          <w:color w:val="222222"/>
          <w:sz w:val="20"/>
          <w:szCs w:val="20"/>
        </w:rPr>
        <w:t xml:space="preserve"> </w:t>
      </w:r>
      <w:r w:rsidR="00CC60DC" w:rsidRPr="006915FE">
        <w:rPr>
          <w:color w:val="222222"/>
          <w:sz w:val="20"/>
          <w:szCs w:val="20"/>
        </w:rPr>
        <w:t>4:3104-3112</w:t>
      </w:r>
      <w:r w:rsidRPr="00000621">
        <w:rPr>
          <w:color w:val="222222"/>
          <w:sz w:val="20"/>
          <w:szCs w:val="20"/>
        </w:rPr>
        <w:t>.</w:t>
      </w:r>
      <w:bookmarkEnd w:id="125"/>
    </w:p>
    <w:p w:rsidR="004A213A" w:rsidRPr="00EA1F6E" w:rsidRDefault="004A213A" w:rsidP="004A213A">
      <w:pPr>
        <w:pStyle w:val="af3"/>
        <w:numPr>
          <w:ilvl w:val="0"/>
          <w:numId w:val="5"/>
        </w:numPr>
        <w:ind w:firstLineChars="0"/>
        <w:rPr>
          <w:color w:val="222222"/>
          <w:sz w:val="20"/>
          <w:szCs w:val="20"/>
        </w:rPr>
      </w:pPr>
      <w:bookmarkStart w:id="126" w:name="_Ref480131454"/>
      <w:r w:rsidRPr="00EA1F6E">
        <w:rPr>
          <w:color w:val="222222"/>
          <w:sz w:val="20"/>
          <w:szCs w:val="20"/>
        </w:rPr>
        <w:t xml:space="preserve">Levy O, Goldberg Y. Neural word embedding as implicit matrix factorization[J]. </w:t>
      </w:r>
      <w:r w:rsidRPr="00AC2555">
        <w:rPr>
          <w:i/>
          <w:color w:val="222222"/>
          <w:sz w:val="20"/>
          <w:szCs w:val="20"/>
        </w:rPr>
        <w:t>Advances in Neural Information Processing Systems</w:t>
      </w:r>
      <w:r w:rsidRPr="00EA1F6E">
        <w:rPr>
          <w:color w:val="222222"/>
          <w:sz w:val="20"/>
          <w:szCs w:val="20"/>
        </w:rPr>
        <w:t>, 2014, 3:2177-2185.</w:t>
      </w:r>
      <w:bookmarkEnd w:id="126"/>
    </w:p>
    <w:p w:rsidR="004A213A" w:rsidRPr="00EA1F6E" w:rsidRDefault="004A213A" w:rsidP="00AC2555">
      <w:pPr>
        <w:pStyle w:val="af3"/>
        <w:numPr>
          <w:ilvl w:val="0"/>
          <w:numId w:val="5"/>
        </w:numPr>
        <w:ind w:firstLineChars="0"/>
        <w:rPr>
          <w:color w:val="222222"/>
          <w:sz w:val="20"/>
          <w:szCs w:val="20"/>
        </w:rPr>
      </w:pPr>
      <w:bookmarkStart w:id="127" w:name="_Ref480131443"/>
      <w:r w:rsidRPr="00EA1F6E">
        <w:rPr>
          <w:color w:val="222222"/>
          <w:sz w:val="20"/>
          <w:szCs w:val="20"/>
        </w:rPr>
        <w:t>Li Y, Xu L, Tian F, et al. Word embedding revisited: a new representation learning and explicit matrix factorization perspective[C]</w:t>
      </w:r>
      <w:r w:rsidR="00EA4807">
        <w:rPr>
          <w:color w:val="222222"/>
          <w:sz w:val="20"/>
          <w:szCs w:val="20"/>
        </w:rPr>
        <w:t>.</w:t>
      </w:r>
      <w:r w:rsidR="00AC2555" w:rsidRPr="00AC2555">
        <w:rPr>
          <w:color w:val="222222"/>
          <w:sz w:val="20"/>
          <w:szCs w:val="20"/>
        </w:rPr>
        <w:t xml:space="preserve"> </w:t>
      </w:r>
      <w:r w:rsidR="00AC2555" w:rsidRPr="00AC2555">
        <w:rPr>
          <w:i/>
          <w:color w:val="222222"/>
          <w:sz w:val="20"/>
          <w:szCs w:val="20"/>
        </w:rPr>
        <w:t>In Proceedings of </w:t>
      </w:r>
      <w:r w:rsidRPr="00AC2555">
        <w:rPr>
          <w:i/>
          <w:color w:val="222222"/>
          <w:sz w:val="20"/>
          <w:szCs w:val="20"/>
        </w:rPr>
        <w:t>AAAI</w:t>
      </w:r>
      <w:r w:rsidRPr="00EA1F6E">
        <w:rPr>
          <w:color w:val="222222"/>
          <w:sz w:val="20"/>
          <w:szCs w:val="20"/>
        </w:rPr>
        <w:t xml:space="preserve">, </w:t>
      </w:r>
      <w:r w:rsidR="00AC2555" w:rsidRPr="00AC2555">
        <w:rPr>
          <w:color w:val="222222"/>
          <w:sz w:val="20"/>
          <w:szCs w:val="20"/>
        </w:rPr>
        <w:t>Austin</w:t>
      </w:r>
      <w:proofErr w:type="gramStart"/>
      <w:r w:rsidR="00AC2555">
        <w:rPr>
          <w:color w:val="222222"/>
          <w:sz w:val="20"/>
          <w:szCs w:val="20"/>
        </w:rPr>
        <w:t>,USA,</w:t>
      </w:r>
      <w:r w:rsidRPr="00EA1F6E">
        <w:rPr>
          <w:color w:val="222222"/>
          <w:sz w:val="20"/>
          <w:szCs w:val="20"/>
        </w:rPr>
        <w:t>2015</w:t>
      </w:r>
      <w:proofErr w:type="gramEnd"/>
      <w:r w:rsidRPr="00EA1F6E">
        <w:rPr>
          <w:color w:val="222222"/>
          <w:sz w:val="20"/>
          <w:szCs w:val="20"/>
        </w:rPr>
        <w:t>.</w:t>
      </w:r>
      <w:bookmarkEnd w:id="127"/>
    </w:p>
    <w:p w:rsidR="004A213A" w:rsidRPr="006915FE" w:rsidRDefault="00EC2C3F" w:rsidP="00EC2C3F">
      <w:pPr>
        <w:pStyle w:val="af3"/>
        <w:numPr>
          <w:ilvl w:val="0"/>
          <w:numId w:val="5"/>
        </w:numPr>
        <w:ind w:firstLineChars="0"/>
        <w:rPr>
          <w:color w:val="222222"/>
          <w:sz w:val="20"/>
          <w:szCs w:val="20"/>
        </w:rPr>
      </w:pPr>
      <w:r w:rsidRPr="00EC2C3F">
        <w:rPr>
          <w:color w:val="222222"/>
          <w:sz w:val="20"/>
          <w:szCs w:val="20"/>
        </w:rPr>
        <w:t xml:space="preserve">Globerson A, Chechik G, Pereira F, et al. Euclidean Embedding of Co-occurrence Data[J]. </w:t>
      </w:r>
      <w:r w:rsidRPr="00EC2C3F">
        <w:rPr>
          <w:i/>
          <w:color w:val="222222"/>
          <w:sz w:val="20"/>
          <w:szCs w:val="20"/>
        </w:rPr>
        <w:t>Journal of Machine Learning Research</w:t>
      </w:r>
      <w:r w:rsidRPr="00EC2C3F">
        <w:rPr>
          <w:color w:val="222222"/>
          <w:sz w:val="20"/>
          <w:szCs w:val="20"/>
        </w:rPr>
        <w:t>, 2004, 8(4):2265-2295.</w:t>
      </w:r>
    </w:p>
    <w:p w:rsidR="004A213A" w:rsidRPr="006915FE" w:rsidRDefault="00EC2C3F" w:rsidP="00EC2C3F">
      <w:pPr>
        <w:pStyle w:val="af3"/>
        <w:numPr>
          <w:ilvl w:val="0"/>
          <w:numId w:val="5"/>
        </w:numPr>
        <w:ind w:firstLineChars="0"/>
        <w:rPr>
          <w:color w:val="222222"/>
          <w:sz w:val="20"/>
          <w:szCs w:val="20"/>
        </w:rPr>
      </w:pPr>
      <w:bookmarkStart w:id="128" w:name="_Ref480146955"/>
      <w:r w:rsidRPr="00EC2C3F">
        <w:rPr>
          <w:color w:val="222222"/>
          <w:sz w:val="20"/>
          <w:szCs w:val="20"/>
        </w:rPr>
        <w:t>Levy O, Goldberg Y. Linguistic Regularities in Sparse and Ex</w:t>
      </w:r>
      <w:r>
        <w:rPr>
          <w:color w:val="222222"/>
          <w:sz w:val="20"/>
          <w:szCs w:val="20"/>
        </w:rPr>
        <w:t>plicit Word Representations[C].</w:t>
      </w:r>
      <w:r w:rsidRPr="00643A65">
        <w:rPr>
          <w:color w:val="222222"/>
          <w:sz w:val="20"/>
          <w:szCs w:val="20"/>
        </w:rPr>
        <w:t xml:space="preserve"> In </w:t>
      </w:r>
      <w:r w:rsidRPr="007A78DF">
        <w:rPr>
          <w:i/>
          <w:color w:val="222222"/>
          <w:sz w:val="20"/>
          <w:szCs w:val="20"/>
        </w:rPr>
        <w:t>Proceedings of COLING</w:t>
      </w:r>
      <w:r>
        <w:rPr>
          <w:color w:val="222222"/>
          <w:sz w:val="20"/>
          <w:szCs w:val="20"/>
        </w:rPr>
        <w:t>.</w:t>
      </w:r>
      <w:r w:rsidRPr="00EC2C3F">
        <w:t xml:space="preserve"> </w:t>
      </w:r>
      <w:r w:rsidRPr="00EC2C3F">
        <w:rPr>
          <w:color w:val="222222"/>
          <w:sz w:val="20"/>
          <w:szCs w:val="20"/>
        </w:rPr>
        <w:t>Dublin, Ireland</w:t>
      </w:r>
      <w:r>
        <w:rPr>
          <w:color w:val="222222"/>
          <w:sz w:val="20"/>
          <w:szCs w:val="20"/>
        </w:rPr>
        <w:t>,2014</w:t>
      </w:r>
      <w:r w:rsidRPr="00EC2C3F">
        <w:rPr>
          <w:color w:val="222222"/>
          <w:sz w:val="20"/>
          <w:szCs w:val="20"/>
        </w:rPr>
        <w:t>.</w:t>
      </w:r>
      <w:bookmarkEnd w:id="128"/>
    </w:p>
    <w:p w:rsidR="004A213A" w:rsidRPr="006915FE" w:rsidRDefault="004A213A" w:rsidP="004A213A">
      <w:pPr>
        <w:pStyle w:val="af3"/>
        <w:numPr>
          <w:ilvl w:val="0"/>
          <w:numId w:val="5"/>
        </w:numPr>
        <w:ind w:firstLineChars="0"/>
        <w:rPr>
          <w:color w:val="222222"/>
          <w:sz w:val="20"/>
          <w:szCs w:val="20"/>
        </w:rPr>
      </w:pPr>
      <w:bookmarkStart w:id="129" w:name="_Ref480131395"/>
      <w:r w:rsidRPr="006915FE">
        <w:rPr>
          <w:color w:val="222222"/>
          <w:sz w:val="20"/>
          <w:szCs w:val="20"/>
        </w:rPr>
        <w:t>Nicholas Metropolis, S. Ulam. The Monte Carlo Method[J].</w:t>
      </w:r>
      <w:r w:rsidRPr="00CF792F">
        <w:rPr>
          <w:i/>
          <w:color w:val="222222"/>
          <w:sz w:val="20"/>
          <w:szCs w:val="20"/>
        </w:rPr>
        <w:t xml:space="preserve"> Journal of the American Statistical Association</w:t>
      </w:r>
      <w:r w:rsidRPr="006915FE">
        <w:rPr>
          <w:color w:val="222222"/>
          <w:sz w:val="20"/>
          <w:szCs w:val="20"/>
        </w:rPr>
        <w:t>, 1949, 60(247):252.</w:t>
      </w:r>
      <w:bookmarkEnd w:id="129"/>
    </w:p>
    <w:p w:rsidR="004A213A" w:rsidRPr="006915FE" w:rsidRDefault="004A213A" w:rsidP="004A213A">
      <w:pPr>
        <w:pStyle w:val="af3"/>
        <w:numPr>
          <w:ilvl w:val="0"/>
          <w:numId w:val="5"/>
        </w:numPr>
        <w:ind w:firstLineChars="0"/>
        <w:rPr>
          <w:color w:val="222222"/>
          <w:sz w:val="20"/>
          <w:szCs w:val="20"/>
        </w:rPr>
      </w:pPr>
      <w:bookmarkStart w:id="130" w:name="_Ref480131363"/>
      <w:r w:rsidRPr="006915FE">
        <w:rPr>
          <w:color w:val="222222"/>
          <w:sz w:val="20"/>
          <w:szCs w:val="20"/>
        </w:rPr>
        <w:t xml:space="preserve">Lecun Y, Bottou L, Bengio Y, et al. Gradient-based learning applied to document recognition[J]. </w:t>
      </w:r>
      <w:r w:rsidRPr="00CF792F">
        <w:rPr>
          <w:i/>
          <w:color w:val="222222"/>
          <w:sz w:val="20"/>
          <w:szCs w:val="20"/>
        </w:rPr>
        <w:t>Proceedings of the IEEE</w:t>
      </w:r>
      <w:r w:rsidRPr="006915FE">
        <w:rPr>
          <w:color w:val="222222"/>
          <w:sz w:val="20"/>
          <w:szCs w:val="20"/>
        </w:rPr>
        <w:t>, 1998, 86(11):2278-2324.</w:t>
      </w:r>
      <w:bookmarkEnd w:id="130"/>
    </w:p>
    <w:p w:rsidR="004A213A" w:rsidRPr="006915FE" w:rsidRDefault="004A213A" w:rsidP="004A213A">
      <w:pPr>
        <w:pStyle w:val="af3"/>
        <w:numPr>
          <w:ilvl w:val="0"/>
          <w:numId w:val="5"/>
        </w:numPr>
        <w:ind w:firstLineChars="0"/>
        <w:rPr>
          <w:color w:val="222222"/>
          <w:sz w:val="20"/>
          <w:szCs w:val="20"/>
        </w:rPr>
      </w:pPr>
      <w:bookmarkStart w:id="131" w:name="_Ref480131338"/>
      <w:r w:rsidRPr="006915FE">
        <w:rPr>
          <w:color w:val="222222"/>
          <w:sz w:val="20"/>
          <w:szCs w:val="20"/>
        </w:rPr>
        <w:t>Yih W T, He X, Meek C. Semantic Parsing for Single-Relation Question Answering[C]</w:t>
      </w:r>
      <w:r w:rsidR="00EA4807">
        <w:rPr>
          <w:color w:val="222222"/>
          <w:sz w:val="20"/>
          <w:szCs w:val="20"/>
        </w:rPr>
        <w:t>.</w:t>
      </w:r>
      <w:r w:rsidRPr="006915FE">
        <w:rPr>
          <w:color w:val="222222"/>
          <w:sz w:val="20"/>
          <w:szCs w:val="20"/>
        </w:rPr>
        <w:t xml:space="preserve"> </w:t>
      </w:r>
      <w:bookmarkEnd w:id="131"/>
      <w:r w:rsidR="00CF792F" w:rsidRPr="00A655DC">
        <w:rPr>
          <w:color w:val="222222"/>
          <w:sz w:val="20"/>
          <w:szCs w:val="20"/>
        </w:rPr>
        <w:t>In </w:t>
      </w:r>
      <w:r w:rsidR="00CF792F" w:rsidRPr="00CF5EA7">
        <w:rPr>
          <w:i/>
          <w:color w:val="222222"/>
          <w:sz w:val="20"/>
          <w:szCs w:val="20"/>
        </w:rPr>
        <w:t>Proceedings of ACL</w:t>
      </w:r>
      <w:r w:rsidR="00CF792F" w:rsidRPr="00875256">
        <w:rPr>
          <w:color w:val="222222"/>
          <w:sz w:val="20"/>
          <w:szCs w:val="20"/>
        </w:rPr>
        <w:t xml:space="preserve">. </w:t>
      </w:r>
      <w:r w:rsidR="00CF792F" w:rsidRPr="00075173">
        <w:rPr>
          <w:color w:val="222222"/>
          <w:sz w:val="20"/>
          <w:szCs w:val="20"/>
        </w:rPr>
        <w:t>Jeju Island, South Korea</w:t>
      </w:r>
      <w:r w:rsidR="00CF792F">
        <w:rPr>
          <w:color w:val="222222"/>
          <w:sz w:val="20"/>
          <w:szCs w:val="20"/>
        </w:rPr>
        <w:t>,2014</w:t>
      </w:r>
      <w:r w:rsidR="00CF792F" w:rsidRPr="00875256">
        <w:rPr>
          <w:color w:val="222222"/>
          <w:sz w:val="20"/>
          <w:szCs w:val="20"/>
        </w:rPr>
        <w:t>.</w:t>
      </w:r>
    </w:p>
    <w:p w:rsidR="004A213A" w:rsidRPr="006915FE" w:rsidRDefault="004A213A" w:rsidP="004A213A">
      <w:pPr>
        <w:pStyle w:val="af3"/>
        <w:numPr>
          <w:ilvl w:val="0"/>
          <w:numId w:val="5"/>
        </w:numPr>
        <w:ind w:firstLineChars="0"/>
        <w:rPr>
          <w:color w:val="222222"/>
          <w:sz w:val="20"/>
          <w:szCs w:val="20"/>
        </w:rPr>
      </w:pPr>
      <w:bookmarkStart w:id="132" w:name="_Ref480131328"/>
      <w:r w:rsidRPr="006915FE">
        <w:rPr>
          <w:color w:val="222222"/>
          <w:sz w:val="20"/>
          <w:szCs w:val="20"/>
        </w:rPr>
        <w:t>Shen Y, He X, Gao J, et al. Learning semantic representations using convolutional neural networks for web search[C].Companion Publication of the, International Conference on World Wide Web Companion. 2014:373-374.</w:t>
      </w:r>
      <w:bookmarkEnd w:id="132"/>
    </w:p>
    <w:p w:rsidR="004A213A" w:rsidRPr="006915FE" w:rsidRDefault="004A213A" w:rsidP="007B239C">
      <w:pPr>
        <w:pStyle w:val="af3"/>
        <w:numPr>
          <w:ilvl w:val="0"/>
          <w:numId w:val="5"/>
        </w:numPr>
        <w:ind w:firstLineChars="0"/>
        <w:rPr>
          <w:color w:val="222222"/>
          <w:sz w:val="20"/>
          <w:szCs w:val="20"/>
        </w:rPr>
      </w:pPr>
      <w:bookmarkStart w:id="133" w:name="_Ref480131318"/>
      <w:r w:rsidRPr="006915FE">
        <w:rPr>
          <w:color w:val="222222"/>
          <w:sz w:val="20"/>
          <w:szCs w:val="20"/>
        </w:rPr>
        <w:t>Kalchbrenner, E. Grefenstette, P. Blunsom. 2014. A Convolutional Neural Network for Modelling S</w:t>
      </w:r>
      <w:r w:rsidR="007B239C">
        <w:rPr>
          <w:color w:val="222222"/>
          <w:sz w:val="20"/>
          <w:szCs w:val="20"/>
        </w:rPr>
        <w:t xml:space="preserve">entences. In </w:t>
      </w:r>
      <w:r w:rsidR="007B239C" w:rsidRPr="007B239C">
        <w:rPr>
          <w:i/>
          <w:color w:val="222222"/>
          <w:sz w:val="20"/>
          <w:szCs w:val="20"/>
        </w:rPr>
        <w:t>Proceedings of ACL</w:t>
      </w:r>
      <w:r w:rsidR="007B239C">
        <w:t>.</w:t>
      </w:r>
      <w:r w:rsidR="007B239C" w:rsidRPr="007B239C">
        <w:rPr>
          <w:color w:val="222222"/>
          <w:sz w:val="20"/>
          <w:szCs w:val="20"/>
        </w:rPr>
        <w:t>Maryland</w:t>
      </w:r>
      <w:proofErr w:type="gramStart"/>
      <w:r w:rsidR="007B239C">
        <w:rPr>
          <w:color w:val="222222"/>
          <w:sz w:val="20"/>
          <w:szCs w:val="20"/>
        </w:rPr>
        <w:t>,USA,</w:t>
      </w:r>
      <w:r w:rsidRPr="006915FE">
        <w:rPr>
          <w:color w:val="222222"/>
          <w:sz w:val="20"/>
          <w:szCs w:val="20"/>
        </w:rPr>
        <w:t>2014</w:t>
      </w:r>
      <w:proofErr w:type="gramEnd"/>
      <w:r w:rsidRPr="006915FE">
        <w:rPr>
          <w:color w:val="222222"/>
          <w:sz w:val="20"/>
          <w:szCs w:val="20"/>
        </w:rPr>
        <w:t>.</w:t>
      </w:r>
      <w:bookmarkEnd w:id="133"/>
    </w:p>
    <w:p w:rsidR="004A213A" w:rsidRPr="006915FE" w:rsidRDefault="004A213A" w:rsidP="004A213A">
      <w:pPr>
        <w:pStyle w:val="af3"/>
        <w:numPr>
          <w:ilvl w:val="0"/>
          <w:numId w:val="5"/>
        </w:numPr>
        <w:ind w:firstLineChars="0"/>
        <w:rPr>
          <w:color w:val="222222"/>
          <w:sz w:val="20"/>
          <w:szCs w:val="20"/>
        </w:rPr>
      </w:pPr>
      <w:bookmarkStart w:id="134" w:name="_Ref480131296"/>
      <w:bookmarkStart w:id="135" w:name="_Ref480147492"/>
      <w:r w:rsidRPr="006915FE">
        <w:rPr>
          <w:color w:val="222222"/>
          <w:sz w:val="20"/>
          <w:szCs w:val="20"/>
        </w:rPr>
        <w:t>Kim Y. Convolutional Neural Networks for Sentence Classification[J].</w:t>
      </w:r>
      <w:r w:rsidRPr="00850411">
        <w:rPr>
          <w:i/>
          <w:color w:val="222222"/>
          <w:sz w:val="20"/>
          <w:szCs w:val="20"/>
        </w:rPr>
        <w:t xml:space="preserve"> Eprint Arxiv</w:t>
      </w:r>
      <w:r w:rsidRPr="006915FE">
        <w:rPr>
          <w:color w:val="222222"/>
          <w:sz w:val="20"/>
          <w:szCs w:val="20"/>
        </w:rPr>
        <w:t>, 2014</w:t>
      </w:r>
      <w:bookmarkEnd w:id="134"/>
      <w:r w:rsidR="00850411">
        <w:rPr>
          <w:color w:val="222222"/>
          <w:sz w:val="20"/>
          <w:szCs w:val="20"/>
        </w:rPr>
        <w:t>,</w:t>
      </w:r>
      <w:r w:rsidR="00850411" w:rsidRPr="00EC2C3F">
        <w:rPr>
          <w:color w:val="222222"/>
          <w:sz w:val="20"/>
          <w:szCs w:val="20"/>
        </w:rPr>
        <w:t>8(4):2265-2295.</w:t>
      </w:r>
      <w:bookmarkEnd w:id="135"/>
    </w:p>
    <w:p w:rsidR="004A213A" w:rsidRPr="006915FE" w:rsidRDefault="004A213A" w:rsidP="004A213A">
      <w:pPr>
        <w:pStyle w:val="af3"/>
        <w:numPr>
          <w:ilvl w:val="0"/>
          <w:numId w:val="5"/>
        </w:numPr>
        <w:ind w:firstLineChars="0"/>
        <w:rPr>
          <w:color w:val="222222"/>
          <w:sz w:val="20"/>
          <w:szCs w:val="20"/>
        </w:rPr>
      </w:pPr>
      <w:bookmarkStart w:id="136" w:name="_Ref480131250"/>
      <w:r w:rsidRPr="006915FE">
        <w:rPr>
          <w:color w:val="222222"/>
          <w:sz w:val="20"/>
          <w:szCs w:val="20"/>
        </w:rPr>
        <w:t xml:space="preserve">Srivastava N, Hinton G, Krizhevsky A, et al. Dropout: a simple way to prevent neural networks from overfitting[J]. </w:t>
      </w:r>
      <w:r w:rsidRPr="00850411">
        <w:rPr>
          <w:i/>
          <w:color w:val="222222"/>
          <w:sz w:val="20"/>
          <w:szCs w:val="20"/>
        </w:rPr>
        <w:t>Journal of Machine Learning Research</w:t>
      </w:r>
      <w:r w:rsidRPr="006915FE">
        <w:rPr>
          <w:color w:val="222222"/>
          <w:sz w:val="20"/>
          <w:szCs w:val="20"/>
        </w:rPr>
        <w:t>, 2014, 15(1):1929-1958.</w:t>
      </w:r>
      <w:bookmarkEnd w:id="136"/>
    </w:p>
    <w:p w:rsidR="004A213A" w:rsidRPr="0042583D" w:rsidRDefault="004A213A" w:rsidP="004A213A">
      <w:pPr>
        <w:pStyle w:val="af3"/>
        <w:numPr>
          <w:ilvl w:val="0"/>
          <w:numId w:val="5"/>
        </w:numPr>
        <w:ind w:firstLineChars="0"/>
        <w:rPr>
          <w:color w:val="222222"/>
          <w:sz w:val="20"/>
          <w:szCs w:val="20"/>
        </w:rPr>
      </w:pPr>
      <w:bookmarkStart w:id="137" w:name="_Ref480131237"/>
      <w:r w:rsidRPr="006915FE">
        <w:rPr>
          <w:color w:val="222222"/>
          <w:sz w:val="20"/>
          <w:szCs w:val="20"/>
        </w:rPr>
        <w:t xml:space="preserve">Hinton G E, Srivastava N, Krizhevsky A, et al. Improving neural networks by preventing co-adaptation of feature detectors[J]. </w:t>
      </w:r>
      <w:r w:rsidRPr="00B71781">
        <w:rPr>
          <w:i/>
          <w:color w:val="222222"/>
          <w:sz w:val="20"/>
          <w:szCs w:val="20"/>
        </w:rPr>
        <w:t>Computer Science</w:t>
      </w:r>
      <w:r w:rsidRPr="006915FE">
        <w:rPr>
          <w:color w:val="222222"/>
          <w:sz w:val="20"/>
          <w:szCs w:val="20"/>
        </w:rPr>
        <w:t>, 20</w:t>
      </w:r>
      <w:r>
        <w:rPr>
          <w:color w:val="222222"/>
          <w:sz w:val="20"/>
          <w:szCs w:val="20"/>
        </w:rPr>
        <w:t>12, 3(4):</w:t>
      </w:r>
      <w:r w:rsidRPr="006915FE">
        <w:rPr>
          <w:color w:val="222222"/>
          <w:sz w:val="20"/>
          <w:szCs w:val="20"/>
        </w:rPr>
        <w:t>212-223.</w:t>
      </w:r>
      <w:bookmarkEnd w:id="137"/>
    </w:p>
    <w:p w:rsidR="004A213A" w:rsidRPr="003B6563" w:rsidRDefault="004A213A" w:rsidP="004A213A">
      <w:pPr>
        <w:pStyle w:val="af3"/>
        <w:numPr>
          <w:ilvl w:val="0"/>
          <w:numId w:val="5"/>
        </w:numPr>
        <w:ind w:firstLineChars="0"/>
        <w:rPr>
          <w:color w:val="222222"/>
          <w:sz w:val="20"/>
          <w:szCs w:val="20"/>
        </w:rPr>
      </w:pPr>
      <w:bookmarkStart w:id="138" w:name="_Ref480131207"/>
      <w:r w:rsidRPr="003B6563">
        <w:rPr>
          <w:color w:val="222222"/>
          <w:sz w:val="20"/>
          <w:szCs w:val="20"/>
        </w:rPr>
        <w:t xml:space="preserve">Rumelhart D E, Hinton G E, Williams R J. Learning representations by back-propagating errors[J]. </w:t>
      </w:r>
      <w:r w:rsidRPr="00EE0862">
        <w:rPr>
          <w:i/>
          <w:color w:val="222222"/>
          <w:sz w:val="20"/>
          <w:szCs w:val="20"/>
        </w:rPr>
        <w:t>Parallel Distributed Processing Explorations in the Microstructure of Cognition</w:t>
      </w:r>
      <w:r w:rsidRPr="003B6563">
        <w:rPr>
          <w:color w:val="222222"/>
          <w:sz w:val="20"/>
          <w:szCs w:val="20"/>
        </w:rPr>
        <w:t>, 1986, 323(6088):533-536.</w:t>
      </w:r>
      <w:bookmarkEnd w:id="138"/>
    </w:p>
    <w:p w:rsidR="00B65C39" w:rsidRDefault="004A213A" w:rsidP="00B65C39">
      <w:pPr>
        <w:pStyle w:val="af3"/>
        <w:numPr>
          <w:ilvl w:val="0"/>
          <w:numId w:val="5"/>
        </w:numPr>
        <w:ind w:firstLineChars="0"/>
        <w:rPr>
          <w:color w:val="222222"/>
          <w:sz w:val="20"/>
          <w:szCs w:val="20"/>
        </w:rPr>
      </w:pPr>
      <w:bookmarkStart w:id="139" w:name="_Ref480131128"/>
      <w:r w:rsidRPr="00612585">
        <w:rPr>
          <w:color w:val="222222"/>
          <w:sz w:val="20"/>
          <w:szCs w:val="20"/>
        </w:rPr>
        <w:t xml:space="preserve">Cai D, Yu S, Wen J R, et al. VIPS: a Vision-based Page Segmentation </w:t>
      </w:r>
      <w:proofErr w:type="gramStart"/>
      <w:r w:rsidRPr="00612585">
        <w:rPr>
          <w:color w:val="222222"/>
          <w:sz w:val="20"/>
          <w:szCs w:val="20"/>
        </w:rPr>
        <w:t>Algorithm[</w:t>
      </w:r>
      <w:proofErr w:type="gramEnd"/>
      <w:r w:rsidRPr="00612585">
        <w:rPr>
          <w:color w:val="222222"/>
          <w:sz w:val="20"/>
          <w:szCs w:val="20"/>
        </w:rPr>
        <w:t xml:space="preserve">J]. </w:t>
      </w:r>
      <w:r w:rsidRPr="00850411">
        <w:rPr>
          <w:i/>
          <w:color w:val="222222"/>
          <w:sz w:val="20"/>
          <w:szCs w:val="20"/>
        </w:rPr>
        <w:t>Microsoft Research</w:t>
      </w:r>
      <w:r w:rsidRPr="00612585">
        <w:rPr>
          <w:color w:val="222222"/>
          <w:sz w:val="20"/>
          <w:szCs w:val="20"/>
        </w:rPr>
        <w:t>, 2003.</w:t>
      </w:r>
      <w:bookmarkEnd w:id="139"/>
    </w:p>
    <w:p w:rsidR="004D48C4" w:rsidRDefault="00354205" w:rsidP="00B65C39">
      <w:pPr>
        <w:pStyle w:val="af3"/>
        <w:numPr>
          <w:ilvl w:val="0"/>
          <w:numId w:val="5"/>
        </w:numPr>
        <w:ind w:firstLineChars="0"/>
        <w:rPr>
          <w:color w:val="222222"/>
          <w:sz w:val="20"/>
          <w:szCs w:val="20"/>
        </w:rPr>
      </w:pPr>
      <w:bookmarkStart w:id="140" w:name="_Ref480131074"/>
      <w:r w:rsidRPr="00A00B9B">
        <w:rPr>
          <w:rFonts w:hint="eastAsia"/>
          <w:color w:val="222222"/>
          <w:sz w:val="20"/>
          <w:szCs w:val="20"/>
        </w:rPr>
        <w:t>陈鑫</w:t>
      </w:r>
      <w:r w:rsidRPr="00A00B9B">
        <w:rPr>
          <w:rFonts w:hint="eastAsia"/>
          <w:color w:val="222222"/>
          <w:sz w:val="20"/>
          <w:szCs w:val="20"/>
        </w:rPr>
        <w:t xml:space="preserve">. </w:t>
      </w:r>
      <w:r w:rsidRPr="00A00B9B">
        <w:rPr>
          <w:rFonts w:hint="eastAsia"/>
          <w:color w:val="222222"/>
          <w:sz w:val="20"/>
          <w:szCs w:val="20"/>
        </w:rPr>
        <w:t>基于行块分布函数的通用网页正文抽取</w:t>
      </w:r>
      <w:r w:rsidRPr="00A00B9B">
        <w:rPr>
          <w:rFonts w:hint="eastAsia"/>
          <w:color w:val="222222"/>
          <w:sz w:val="20"/>
          <w:szCs w:val="20"/>
        </w:rPr>
        <w:t>[J].http:</w:t>
      </w:r>
      <w:r w:rsidR="00361CC7">
        <w:rPr>
          <w:rFonts w:hint="eastAsia"/>
          <w:color w:val="222222"/>
          <w:sz w:val="20"/>
          <w:szCs w:val="20"/>
        </w:rPr>
        <w:t>//</w:t>
      </w:r>
      <w:r w:rsidRPr="00A00B9B">
        <w:rPr>
          <w:rFonts w:hint="eastAsia"/>
          <w:color w:val="222222"/>
          <w:sz w:val="20"/>
          <w:szCs w:val="20"/>
        </w:rPr>
        <w:t>code. google. com/p/cx-extractor, 2010</w:t>
      </w:r>
      <w:bookmarkEnd w:id="140"/>
    </w:p>
    <w:p w:rsidR="00023312" w:rsidRDefault="00F8439B" w:rsidP="00023312">
      <w:pPr>
        <w:pStyle w:val="af3"/>
        <w:numPr>
          <w:ilvl w:val="0"/>
          <w:numId w:val="5"/>
        </w:numPr>
        <w:ind w:firstLineChars="0"/>
        <w:rPr>
          <w:color w:val="222222"/>
          <w:sz w:val="20"/>
          <w:szCs w:val="20"/>
        </w:rPr>
      </w:pPr>
      <w:bookmarkStart w:id="141" w:name="_Ref482107276"/>
      <w:r w:rsidRPr="00F8439B">
        <w:rPr>
          <w:color w:val="222222"/>
          <w:sz w:val="20"/>
          <w:szCs w:val="20"/>
        </w:rPr>
        <w:t xml:space="preserve">Lafferty J D, Mccallum A, Pereira F C N. Conditional Random Fields: Probabilistic Models For Segmenting And Labeling Sequence </w:t>
      </w:r>
      <w:proofErr w:type="gramStart"/>
      <w:r w:rsidRPr="00F8439B">
        <w:rPr>
          <w:color w:val="222222"/>
          <w:sz w:val="20"/>
          <w:szCs w:val="20"/>
        </w:rPr>
        <w:t>Data[</w:t>
      </w:r>
      <w:proofErr w:type="gramEnd"/>
      <w:r w:rsidRPr="00F8439B">
        <w:rPr>
          <w:color w:val="222222"/>
          <w:sz w:val="20"/>
          <w:szCs w:val="20"/>
        </w:rPr>
        <w:t xml:space="preserve">J]. </w:t>
      </w:r>
      <w:r>
        <w:rPr>
          <w:color w:val="222222"/>
          <w:sz w:val="20"/>
          <w:szCs w:val="20"/>
        </w:rPr>
        <w:t xml:space="preserve">In </w:t>
      </w:r>
      <w:r w:rsidRPr="007B239C">
        <w:rPr>
          <w:i/>
          <w:color w:val="222222"/>
          <w:sz w:val="20"/>
          <w:szCs w:val="20"/>
        </w:rPr>
        <w:t xml:space="preserve">Proceedings of </w:t>
      </w:r>
      <w:r>
        <w:rPr>
          <w:rFonts w:hint="eastAsia"/>
          <w:i/>
          <w:color w:val="222222"/>
          <w:sz w:val="20"/>
          <w:szCs w:val="20"/>
        </w:rPr>
        <w:t>ICML</w:t>
      </w:r>
      <w:r>
        <w:t>.</w:t>
      </w:r>
      <w:r w:rsidR="000B3705">
        <w:t xml:space="preserve"> </w:t>
      </w:r>
      <w:r w:rsidRPr="000B3705">
        <w:rPr>
          <w:rFonts w:hint="eastAsia"/>
          <w:color w:val="222222"/>
          <w:sz w:val="20"/>
          <w:szCs w:val="20"/>
        </w:rPr>
        <w:t>San</w:t>
      </w:r>
      <w:r w:rsidRPr="000B3705">
        <w:rPr>
          <w:color w:val="222222"/>
          <w:sz w:val="20"/>
          <w:szCs w:val="20"/>
        </w:rPr>
        <w:t xml:space="preserve"> </w:t>
      </w:r>
      <w:r w:rsidRPr="000B3705">
        <w:rPr>
          <w:rFonts w:hint="eastAsia"/>
          <w:color w:val="222222"/>
          <w:sz w:val="20"/>
          <w:szCs w:val="20"/>
        </w:rPr>
        <w:t>F</w:t>
      </w:r>
      <w:r w:rsidRPr="000B3705">
        <w:rPr>
          <w:color w:val="222222"/>
          <w:sz w:val="20"/>
          <w:szCs w:val="20"/>
        </w:rPr>
        <w:t>rancisco,</w:t>
      </w:r>
      <w:r w:rsidR="000B3705">
        <w:rPr>
          <w:color w:val="222222"/>
          <w:sz w:val="20"/>
          <w:szCs w:val="20"/>
        </w:rPr>
        <w:t xml:space="preserve"> </w:t>
      </w:r>
      <w:r w:rsidRPr="000B3705">
        <w:rPr>
          <w:color w:val="222222"/>
          <w:sz w:val="20"/>
          <w:szCs w:val="20"/>
        </w:rPr>
        <w:t>USA</w:t>
      </w:r>
      <w:r w:rsidR="000B3705" w:rsidRPr="000B3705">
        <w:rPr>
          <w:color w:val="222222"/>
          <w:sz w:val="20"/>
          <w:szCs w:val="20"/>
        </w:rPr>
        <w:t>,</w:t>
      </w:r>
      <w:r w:rsidRPr="00F8439B">
        <w:rPr>
          <w:color w:val="222222"/>
          <w:sz w:val="20"/>
          <w:szCs w:val="20"/>
        </w:rPr>
        <w:t xml:space="preserve"> 2002, 3(2):282--289.</w:t>
      </w:r>
      <w:bookmarkEnd w:id="141"/>
    </w:p>
    <w:p w:rsidR="00023312" w:rsidRPr="00E453D4" w:rsidRDefault="00023312" w:rsidP="00E453D4">
      <w:pPr>
        <w:pStyle w:val="af3"/>
        <w:numPr>
          <w:ilvl w:val="0"/>
          <w:numId w:val="5"/>
        </w:numPr>
        <w:ind w:firstLineChars="0"/>
        <w:rPr>
          <w:color w:val="222222"/>
          <w:sz w:val="20"/>
          <w:szCs w:val="20"/>
        </w:rPr>
      </w:pPr>
      <w:bookmarkStart w:id="142" w:name="_Ref482187625"/>
      <w:r w:rsidRPr="00023312">
        <w:rPr>
          <w:color w:val="222222"/>
          <w:sz w:val="20"/>
          <w:szCs w:val="20"/>
        </w:rPr>
        <w:t>Mccallum</w:t>
      </w:r>
      <w:bookmarkEnd w:id="142"/>
      <w:r w:rsidR="00E453D4">
        <w:rPr>
          <w:color w:val="222222"/>
          <w:sz w:val="20"/>
          <w:szCs w:val="20"/>
        </w:rPr>
        <w:t xml:space="preserve"> </w:t>
      </w:r>
      <w:r w:rsidRPr="00E453D4">
        <w:rPr>
          <w:color w:val="222222"/>
          <w:sz w:val="20"/>
          <w:szCs w:val="20"/>
        </w:rPr>
        <w:t xml:space="preserve">A, Li W. Early results for named entity recognition with conditional random fields, feature induction and web-enhanced lexicons[C]. In </w:t>
      </w:r>
      <w:r w:rsidRPr="00E453D4">
        <w:rPr>
          <w:i/>
          <w:color w:val="222222"/>
          <w:sz w:val="20"/>
          <w:szCs w:val="20"/>
        </w:rPr>
        <w:t>Proceedings of ACL</w:t>
      </w:r>
      <w:r>
        <w:t>.</w:t>
      </w:r>
      <w:r w:rsidRPr="00E453D4">
        <w:rPr>
          <w:color w:val="222222"/>
          <w:sz w:val="20"/>
          <w:szCs w:val="20"/>
        </w:rPr>
        <w:t>Maryland</w:t>
      </w:r>
      <w:proofErr w:type="gramStart"/>
      <w:r w:rsidRPr="00E453D4">
        <w:rPr>
          <w:color w:val="222222"/>
          <w:sz w:val="20"/>
          <w:szCs w:val="20"/>
        </w:rPr>
        <w:t>,USA,2014</w:t>
      </w:r>
      <w:proofErr w:type="gramEnd"/>
      <w:r w:rsidRPr="00E453D4">
        <w:rPr>
          <w:color w:val="222222"/>
          <w:sz w:val="20"/>
          <w:szCs w:val="20"/>
        </w:rPr>
        <w:t>.</w:t>
      </w:r>
    </w:p>
    <w:p w:rsidR="00023312" w:rsidRDefault="00023312" w:rsidP="00023312">
      <w:pPr>
        <w:rPr>
          <w:color w:val="222222"/>
          <w:sz w:val="20"/>
          <w:szCs w:val="20"/>
        </w:rPr>
      </w:pPr>
    </w:p>
    <w:p w:rsidR="00023312" w:rsidRPr="00023312" w:rsidRDefault="00023312" w:rsidP="00023312">
      <w:pPr>
        <w:rPr>
          <w:color w:val="222222"/>
          <w:sz w:val="20"/>
          <w:szCs w:val="20"/>
        </w:rPr>
        <w:sectPr w:rsidR="00023312" w:rsidRPr="00023312" w:rsidSect="00DE5F50">
          <w:headerReference w:type="default" r:id="rId38"/>
          <w:endnotePr>
            <w:numFmt w:val="decimal"/>
          </w:endnotePr>
          <w:pgSz w:w="11906" w:h="16838"/>
          <w:pgMar w:top="1588" w:right="1304" w:bottom="1304" w:left="1588" w:header="851" w:footer="992" w:gutter="0"/>
          <w:cols w:space="425"/>
          <w:docGrid w:type="linesAndChars" w:linePitch="312"/>
        </w:sectPr>
      </w:pPr>
    </w:p>
    <w:p w:rsidR="003E42F5" w:rsidRDefault="003E42F5" w:rsidP="003E42F5">
      <w:pPr>
        <w:pStyle w:val="af2"/>
      </w:pPr>
      <w:bookmarkStart w:id="143" w:name="_Toc451969798"/>
      <w:bookmarkStart w:id="144" w:name="_Toc482002638"/>
      <w:r w:rsidRPr="00DD59D6">
        <w:rPr>
          <w:rFonts w:hint="eastAsia"/>
        </w:rPr>
        <w:lastRenderedPageBreak/>
        <w:t>致谢</w:t>
      </w:r>
      <w:bookmarkEnd w:id="143"/>
      <w:bookmarkEnd w:id="144"/>
    </w:p>
    <w:p w:rsidR="00871A00" w:rsidRDefault="00872D3F" w:rsidP="00484EC5">
      <w:pPr>
        <w:pStyle w:val="a2"/>
        <w:spacing w:before="156" w:after="156"/>
        <w:ind w:firstLine="480"/>
      </w:pPr>
      <w:r>
        <w:t>时光飞逝</w:t>
      </w:r>
      <w:r w:rsidR="001E017A">
        <w:t>，</w:t>
      </w:r>
      <w:r w:rsidR="00CE4DD5">
        <w:t>转眼间即将告别我的研究生生活。</w:t>
      </w:r>
      <w:r w:rsidR="009D46CE">
        <w:t>三年前乘坐地铁二号线来到南京大学仙林校区复试的场景依然历历在目</w:t>
      </w:r>
      <w:r w:rsidR="00C0549D">
        <w:t>，</w:t>
      </w:r>
      <w:r w:rsidR="005445EE">
        <w:t>现已</w:t>
      </w:r>
      <w:r w:rsidR="00B246F7">
        <w:t>不知不觉在这里生活</w:t>
      </w:r>
      <w:r w:rsidR="00C027B2">
        <w:t>学习</w:t>
      </w:r>
      <w:r w:rsidR="00B246F7">
        <w:t>了</w:t>
      </w:r>
      <w:r w:rsidR="009F4810">
        <w:t>三年。这三年短暂而又美好，让我学习到了很多东西</w:t>
      </w:r>
      <w:r w:rsidR="00507DB0">
        <w:t>、</w:t>
      </w:r>
      <w:r w:rsidR="00027943">
        <w:t>遇到了很多</w:t>
      </w:r>
      <w:r w:rsidR="00C8249A">
        <w:t>优秀的人</w:t>
      </w:r>
      <w:r w:rsidR="009F4810">
        <w:t>。</w:t>
      </w:r>
    </w:p>
    <w:p w:rsidR="005445EE" w:rsidRDefault="00245E07" w:rsidP="00245E07">
      <w:pPr>
        <w:pStyle w:val="a2"/>
        <w:spacing w:before="156" w:after="156"/>
        <w:ind w:firstLine="480"/>
      </w:pPr>
      <w:r>
        <w:t>首先要感谢我的导师王崇骏教授</w:t>
      </w:r>
      <w:r w:rsidR="00220198">
        <w:t>和</w:t>
      </w:r>
      <w:r w:rsidR="00EC12A9">
        <w:t>李宁副教授</w:t>
      </w:r>
      <w:r w:rsidR="00027943">
        <w:t>，</w:t>
      </w:r>
      <w:r w:rsidR="00045295">
        <w:t>在这三年里给了我</w:t>
      </w:r>
      <w:r w:rsidR="00340054">
        <w:t>许许多多</w:t>
      </w:r>
      <w:r w:rsidR="00045295">
        <w:t>的指导和帮助，</w:t>
      </w:r>
      <w:r w:rsidR="00A66AF5">
        <w:t>在我科研迷茫时</w:t>
      </w:r>
      <w:r w:rsidR="009825EB">
        <w:t>鼓励</w:t>
      </w:r>
      <w:r w:rsidR="00A66AF5">
        <w:t>指点我，在我懒散浮躁时</w:t>
      </w:r>
      <w:r w:rsidR="006A3BAA">
        <w:t>不断</w:t>
      </w:r>
      <w:r w:rsidR="00A66AF5">
        <w:t>鞭策我，</w:t>
      </w:r>
      <w:r w:rsidR="00520A1E">
        <w:t>他们就像一盏明灯</w:t>
      </w:r>
      <w:r w:rsidR="00AC6F7F">
        <w:t>指引着</w:t>
      </w:r>
      <w:r w:rsidR="00520A1E">
        <w:t>我这三年以及今后的人生道路。</w:t>
      </w:r>
    </w:p>
    <w:p w:rsidR="000D1F0E" w:rsidRDefault="000D1F0E" w:rsidP="00245E07">
      <w:pPr>
        <w:pStyle w:val="a2"/>
        <w:spacing w:before="156" w:after="156"/>
        <w:ind w:firstLine="480"/>
      </w:pPr>
      <w:r>
        <w:t>其次要感谢我的父母，</w:t>
      </w:r>
      <w:r w:rsidR="005610AD">
        <w:t>求学二十载，不计辛苦不求回报地默默在背后为我</w:t>
      </w:r>
      <w:r w:rsidR="004D4CFC">
        <w:t>付出，帮助我完成学业。</w:t>
      </w:r>
    </w:p>
    <w:p w:rsidR="008E2485" w:rsidRDefault="008E2485" w:rsidP="00245E07">
      <w:pPr>
        <w:pStyle w:val="a2"/>
        <w:spacing w:before="156" w:after="156"/>
        <w:ind w:firstLine="480"/>
      </w:pPr>
      <w:r>
        <w:t>最后要感谢实验室的小伙伴们，我们一起出差、一起做项目、一起找工作、一起憋论文，是你们让我这三年的研究生生活</w:t>
      </w:r>
      <w:r w:rsidR="00762344">
        <w:t>变得</w:t>
      </w:r>
      <w:r>
        <w:t>丰富多彩。</w:t>
      </w:r>
      <w:r w:rsidR="00862835">
        <w:t>他们是</w:t>
      </w:r>
      <w:r w:rsidR="00086C51">
        <w:t>高杨</w:t>
      </w:r>
      <w:r w:rsidR="00862835">
        <w:t>、汤兆亮、陈嘉伟、冯翰洋以及韩建</w:t>
      </w:r>
      <w:r w:rsidR="00275E84">
        <w:t>军，</w:t>
      </w:r>
      <w:r w:rsidR="00C76D98">
        <w:t>愿你们在今后的人生</w:t>
      </w:r>
      <w:r w:rsidR="00C05284">
        <w:t>道路上</w:t>
      </w:r>
      <w:r w:rsidR="00C76D98">
        <w:t>能够实现梦想、充满希望。</w:t>
      </w:r>
    </w:p>
    <w:p w:rsidR="000D1F0E" w:rsidRDefault="000D1F0E" w:rsidP="00245E07">
      <w:pPr>
        <w:pStyle w:val="a2"/>
        <w:spacing w:before="156" w:after="156"/>
        <w:ind w:firstLine="480"/>
      </w:pPr>
    </w:p>
    <w:p w:rsidR="000D1F0E" w:rsidRDefault="000D1F0E" w:rsidP="00245E07">
      <w:pPr>
        <w:pStyle w:val="a2"/>
        <w:spacing w:before="156" w:after="156"/>
        <w:ind w:firstLine="480"/>
      </w:pPr>
    </w:p>
    <w:p w:rsidR="000D1F0E" w:rsidRDefault="000D1F0E" w:rsidP="00245E07">
      <w:pPr>
        <w:pStyle w:val="a2"/>
        <w:spacing w:before="156" w:after="156"/>
        <w:ind w:firstLine="480"/>
        <w:sectPr w:rsidR="000D1F0E" w:rsidSect="00DE5F50">
          <w:headerReference w:type="default" r:id="rId39"/>
          <w:endnotePr>
            <w:numFmt w:val="decimal"/>
          </w:endnotePr>
          <w:pgSz w:w="11906" w:h="16838"/>
          <w:pgMar w:top="1588" w:right="1304" w:bottom="1304" w:left="1588" w:header="851" w:footer="992" w:gutter="0"/>
          <w:cols w:space="425"/>
          <w:docGrid w:type="linesAndChars" w:linePitch="312"/>
        </w:sectPr>
      </w:pPr>
    </w:p>
    <w:p w:rsidR="006B7CE3" w:rsidRDefault="00577CF6" w:rsidP="006438DF">
      <w:pPr>
        <w:pStyle w:val="af2"/>
      </w:pPr>
      <w:bookmarkStart w:id="145" w:name="_Toc451969799"/>
      <w:bookmarkStart w:id="146" w:name="_Toc482002639"/>
      <w:r w:rsidRPr="005E75B2">
        <w:rPr>
          <w:rFonts w:hint="eastAsia"/>
        </w:rPr>
        <w:lastRenderedPageBreak/>
        <w:t>附录</w:t>
      </w:r>
      <w:bookmarkEnd w:id="145"/>
      <w:bookmarkEnd w:id="146"/>
    </w:p>
    <w:p w:rsidR="00922165" w:rsidRDefault="00922165" w:rsidP="00DD59D6">
      <w:pPr>
        <w:widowControl/>
        <w:jc w:val="left"/>
        <w:rPr>
          <w:rFonts w:eastAsia="黑体"/>
          <w:sz w:val="28"/>
          <w:szCs w:val="28"/>
        </w:rPr>
      </w:pPr>
      <w:r w:rsidRPr="00211754">
        <w:rPr>
          <w:rFonts w:eastAsia="黑体" w:hint="eastAsia"/>
          <w:sz w:val="28"/>
          <w:szCs w:val="28"/>
        </w:rPr>
        <w:t>研究生期间</w:t>
      </w:r>
      <w:r>
        <w:rPr>
          <w:rFonts w:eastAsia="黑体" w:hint="eastAsia"/>
          <w:sz w:val="28"/>
          <w:szCs w:val="28"/>
        </w:rPr>
        <w:t>专利</w:t>
      </w:r>
    </w:p>
    <w:p w:rsidR="00922165" w:rsidRPr="00922165" w:rsidRDefault="00922165" w:rsidP="009E04B9">
      <w:pPr>
        <w:pStyle w:val="af3"/>
        <w:widowControl/>
        <w:numPr>
          <w:ilvl w:val="0"/>
          <w:numId w:val="4"/>
        </w:numPr>
        <w:ind w:firstLineChars="0"/>
        <w:jc w:val="left"/>
        <w:rPr>
          <w:rFonts w:eastAsia="黑体"/>
          <w:sz w:val="28"/>
          <w:szCs w:val="28"/>
        </w:rPr>
      </w:pPr>
      <w:r w:rsidRPr="00922165">
        <w:rPr>
          <w:rFonts w:hint="eastAsia"/>
          <w:kern w:val="0"/>
          <w:sz w:val="20"/>
          <w:szCs w:val="20"/>
        </w:rPr>
        <w:t>张雷</w:t>
      </w:r>
      <w:r>
        <w:rPr>
          <w:rFonts w:hint="eastAsia"/>
          <w:kern w:val="0"/>
          <w:sz w:val="20"/>
          <w:szCs w:val="20"/>
        </w:rPr>
        <w:t>,</w:t>
      </w:r>
      <w:r w:rsidRPr="00922165">
        <w:rPr>
          <w:rFonts w:hint="eastAsia"/>
          <w:kern w:val="0"/>
          <w:sz w:val="20"/>
          <w:szCs w:val="20"/>
        </w:rPr>
        <w:t>刘焕锐</w:t>
      </w:r>
      <w:r>
        <w:rPr>
          <w:rFonts w:hint="eastAsia"/>
          <w:kern w:val="0"/>
          <w:sz w:val="20"/>
          <w:szCs w:val="20"/>
        </w:rPr>
        <w:t>,</w:t>
      </w:r>
      <w:r w:rsidRPr="00922165">
        <w:rPr>
          <w:rFonts w:hint="eastAsia"/>
          <w:kern w:val="0"/>
          <w:sz w:val="20"/>
          <w:szCs w:val="20"/>
        </w:rPr>
        <w:t>资帅</w:t>
      </w:r>
      <w:r>
        <w:rPr>
          <w:rFonts w:hint="eastAsia"/>
          <w:kern w:val="0"/>
          <w:sz w:val="20"/>
          <w:szCs w:val="20"/>
        </w:rPr>
        <w:t>,</w:t>
      </w:r>
      <w:r w:rsidRPr="00FE3AA8">
        <w:rPr>
          <w:rFonts w:hint="eastAsia"/>
          <w:b/>
          <w:kern w:val="0"/>
          <w:sz w:val="20"/>
          <w:szCs w:val="20"/>
        </w:rPr>
        <w:t>王强</w:t>
      </w:r>
      <w:r>
        <w:rPr>
          <w:rFonts w:hint="eastAsia"/>
          <w:kern w:val="0"/>
          <w:sz w:val="20"/>
          <w:szCs w:val="20"/>
        </w:rPr>
        <w:t>,</w:t>
      </w:r>
      <w:r w:rsidRPr="00922165">
        <w:rPr>
          <w:rFonts w:hint="eastAsia"/>
          <w:kern w:val="0"/>
          <w:sz w:val="20"/>
          <w:szCs w:val="20"/>
        </w:rPr>
        <w:t>吴和生</w:t>
      </w:r>
      <w:r>
        <w:rPr>
          <w:rFonts w:hint="eastAsia"/>
          <w:kern w:val="0"/>
          <w:sz w:val="20"/>
          <w:szCs w:val="20"/>
        </w:rPr>
        <w:t>,</w:t>
      </w:r>
      <w:r w:rsidRPr="00922165">
        <w:rPr>
          <w:rFonts w:hint="eastAsia"/>
          <w:kern w:val="0"/>
          <w:sz w:val="20"/>
          <w:szCs w:val="20"/>
        </w:rPr>
        <w:t>谢俊元</w:t>
      </w:r>
      <w:r>
        <w:rPr>
          <w:rFonts w:hint="eastAsia"/>
          <w:kern w:val="0"/>
          <w:sz w:val="20"/>
          <w:szCs w:val="20"/>
        </w:rPr>
        <w:t>,</w:t>
      </w:r>
      <w:r w:rsidR="00B82ACF" w:rsidRPr="00B82ACF">
        <w:rPr>
          <w:rFonts w:hint="eastAsia"/>
          <w:kern w:val="0"/>
          <w:sz w:val="20"/>
          <w:szCs w:val="20"/>
        </w:rPr>
        <w:t>一种中药方剂核心药物的发现方法</w:t>
      </w:r>
      <w:r w:rsidR="009E04B9">
        <w:rPr>
          <w:rFonts w:hint="eastAsia"/>
          <w:kern w:val="0"/>
          <w:sz w:val="20"/>
          <w:szCs w:val="20"/>
        </w:rPr>
        <w:t>:</w:t>
      </w:r>
      <w:r w:rsidR="009E04B9" w:rsidRPr="009E04B9">
        <w:rPr>
          <w:kern w:val="0"/>
          <w:sz w:val="20"/>
          <w:szCs w:val="20"/>
        </w:rPr>
        <w:t>201510183745.0</w:t>
      </w:r>
    </w:p>
    <w:p w:rsidR="00DD59D6" w:rsidRPr="00211754" w:rsidRDefault="00DD59D6" w:rsidP="00DD59D6">
      <w:pPr>
        <w:widowControl/>
        <w:jc w:val="left"/>
        <w:rPr>
          <w:rFonts w:eastAsia="黑体"/>
          <w:sz w:val="28"/>
          <w:szCs w:val="28"/>
        </w:rPr>
      </w:pPr>
      <w:r w:rsidRPr="00211754">
        <w:rPr>
          <w:rFonts w:eastAsia="黑体" w:hint="eastAsia"/>
          <w:sz w:val="28"/>
          <w:szCs w:val="28"/>
        </w:rPr>
        <w:t>研究生期间参与项目</w:t>
      </w:r>
    </w:p>
    <w:p w:rsidR="00C47F44" w:rsidRPr="00C47F44" w:rsidRDefault="00C47F44" w:rsidP="000773AB">
      <w:pPr>
        <w:pStyle w:val="af3"/>
        <w:widowControl/>
        <w:numPr>
          <w:ilvl w:val="0"/>
          <w:numId w:val="25"/>
        </w:numPr>
        <w:ind w:firstLineChars="0"/>
        <w:jc w:val="left"/>
        <w:rPr>
          <w:rFonts w:eastAsia="黑体"/>
          <w:color w:val="000000"/>
          <w:kern w:val="0"/>
          <w:sz w:val="28"/>
          <w:szCs w:val="28"/>
        </w:rPr>
      </w:pPr>
      <w:r>
        <w:rPr>
          <w:rFonts w:hint="eastAsia"/>
          <w:kern w:val="0"/>
          <w:sz w:val="20"/>
          <w:szCs w:val="20"/>
        </w:rPr>
        <w:t>科</w:t>
      </w:r>
      <w:r w:rsidRPr="00C47F44">
        <w:rPr>
          <w:rFonts w:hint="eastAsia"/>
          <w:kern w:val="0"/>
          <w:sz w:val="20"/>
          <w:szCs w:val="20"/>
        </w:rPr>
        <w:t>技部重点研发计划</w:t>
      </w:r>
      <w:r w:rsidR="00737B01">
        <w:rPr>
          <w:kern w:val="0"/>
          <w:sz w:val="20"/>
          <w:szCs w:val="20"/>
        </w:rPr>
        <w:t>：</w:t>
      </w:r>
      <w:r w:rsidRPr="00C47F44">
        <w:rPr>
          <w:rFonts w:hint="eastAsia"/>
          <w:kern w:val="0"/>
          <w:sz w:val="20"/>
          <w:szCs w:val="20"/>
        </w:rPr>
        <w:t>跨时空异构数据的结构化描述和语义协同</w:t>
      </w:r>
      <w:r>
        <w:rPr>
          <w:rFonts w:hint="eastAsia"/>
          <w:kern w:val="0"/>
          <w:sz w:val="20"/>
          <w:szCs w:val="20"/>
        </w:rPr>
        <w:t>，</w:t>
      </w:r>
      <w:r w:rsidRPr="00C47F44">
        <w:rPr>
          <w:kern w:val="0"/>
          <w:sz w:val="20"/>
          <w:szCs w:val="20"/>
        </w:rPr>
        <w:t>2016YFB1001102</w:t>
      </w:r>
      <w:r w:rsidR="0038230F">
        <w:rPr>
          <w:rFonts w:hint="eastAsia"/>
          <w:kern w:val="0"/>
          <w:sz w:val="20"/>
          <w:szCs w:val="20"/>
        </w:rPr>
        <w:t>；</w:t>
      </w:r>
    </w:p>
    <w:p w:rsidR="000773AB" w:rsidRPr="000773AB" w:rsidRDefault="00050A33" w:rsidP="00050A33">
      <w:pPr>
        <w:pStyle w:val="af3"/>
        <w:widowControl/>
        <w:numPr>
          <w:ilvl w:val="0"/>
          <w:numId w:val="25"/>
        </w:numPr>
        <w:ind w:firstLineChars="0"/>
        <w:jc w:val="left"/>
        <w:rPr>
          <w:rFonts w:eastAsia="黑体"/>
          <w:color w:val="000000"/>
          <w:kern w:val="0"/>
          <w:sz w:val="28"/>
          <w:szCs w:val="28"/>
        </w:rPr>
      </w:pPr>
      <w:r w:rsidRPr="00050A33">
        <w:rPr>
          <w:rFonts w:hint="eastAsia"/>
          <w:kern w:val="0"/>
          <w:sz w:val="20"/>
          <w:szCs w:val="20"/>
        </w:rPr>
        <w:t>某企业资助项目</w:t>
      </w:r>
      <w:r>
        <w:rPr>
          <w:rFonts w:hint="eastAsia"/>
          <w:kern w:val="0"/>
          <w:sz w:val="20"/>
          <w:szCs w:val="20"/>
        </w:rPr>
        <w:t>：</w:t>
      </w:r>
      <w:r w:rsidR="00C47F44" w:rsidRPr="00C47F44">
        <w:rPr>
          <w:rFonts w:hint="eastAsia"/>
          <w:kern w:val="0"/>
          <w:sz w:val="20"/>
          <w:szCs w:val="20"/>
        </w:rPr>
        <w:t>互联网数据富集工具软件系统</w:t>
      </w:r>
      <w:r w:rsidR="0038230F">
        <w:rPr>
          <w:rFonts w:hint="eastAsia"/>
          <w:kern w:val="0"/>
          <w:sz w:val="20"/>
          <w:szCs w:val="20"/>
        </w:rPr>
        <w:t>；</w:t>
      </w:r>
    </w:p>
    <w:p w:rsidR="000773AB" w:rsidRPr="000773AB" w:rsidRDefault="00050A33" w:rsidP="000773AB">
      <w:pPr>
        <w:pStyle w:val="af3"/>
        <w:widowControl/>
        <w:numPr>
          <w:ilvl w:val="0"/>
          <w:numId w:val="25"/>
        </w:numPr>
        <w:ind w:firstLineChars="0"/>
        <w:jc w:val="left"/>
        <w:rPr>
          <w:rFonts w:eastAsia="黑体"/>
          <w:color w:val="000000"/>
          <w:kern w:val="0"/>
          <w:sz w:val="28"/>
          <w:szCs w:val="28"/>
        </w:rPr>
      </w:pPr>
      <w:r>
        <w:rPr>
          <w:rFonts w:hint="eastAsia"/>
          <w:kern w:val="0"/>
          <w:sz w:val="20"/>
          <w:szCs w:val="20"/>
        </w:rPr>
        <w:t>重庆市交委资助：</w:t>
      </w:r>
      <w:r w:rsidR="00E9335B">
        <w:rPr>
          <w:rFonts w:hint="eastAsia"/>
          <w:kern w:val="0"/>
          <w:sz w:val="20"/>
          <w:szCs w:val="20"/>
        </w:rPr>
        <w:t>重庆市交委企业互联网征信项目</w:t>
      </w:r>
    </w:p>
    <w:p w:rsidR="000773AB" w:rsidRPr="000773AB" w:rsidRDefault="000773AB" w:rsidP="000773AB">
      <w:pPr>
        <w:widowControl/>
        <w:jc w:val="left"/>
        <w:rPr>
          <w:rFonts w:eastAsia="黑体"/>
          <w:color w:val="000000"/>
          <w:kern w:val="0"/>
          <w:sz w:val="20"/>
          <w:szCs w:val="20"/>
        </w:rPr>
      </w:pPr>
    </w:p>
    <w:p w:rsidR="00AA08A5" w:rsidRDefault="00AA08A5">
      <w:pPr>
        <w:widowControl/>
        <w:jc w:val="left"/>
        <w:rPr>
          <w:rFonts w:eastAsiaTheme="minorEastAsia"/>
        </w:rPr>
      </w:pPr>
      <w:r>
        <w:br w:type="page"/>
      </w:r>
    </w:p>
    <w:p w:rsidR="00583BB7" w:rsidRPr="0018362F" w:rsidRDefault="00583BB7" w:rsidP="00583BB7">
      <w:pPr>
        <w:rPr>
          <w:rFonts w:ascii="宋体" w:hAnsi="宋体"/>
        </w:rPr>
      </w:pPr>
      <w:r w:rsidRPr="0018362F">
        <w:rPr>
          <w:rFonts w:ascii="宋体" w:hAnsi="宋体" w:hint="eastAsia"/>
        </w:rPr>
        <w:lastRenderedPageBreak/>
        <w:t>附件二</w:t>
      </w:r>
    </w:p>
    <w:p w:rsidR="00583BB7" w:rsidRDefault="00583BB7" w:rsidP="00583BB7">
      <w:pPr>
        <w:jc w:val="center"/>
        <w:rPr>
          <w:rFonts w:ascii="黑体" w:eastAsia="黑体"/>
          <w:sz w:val="36"/>
          <w:szCs w:val="36"/>
        </w:rPr>
      </w:pPr>
      <w:r>
        <w:rPr>
          <w:rFonts w:ascii="黑体" w:eastAsia="黑体" w:hint="eastAsia"/>
          <w:sz w:val="36"/>
          <w:szCs w:val="36"/>
        </w:rPr>
        <w:t>《学位论文出版授权书》</w:t>
      </w:r>
    </w:p>
    <w:p w:rsidR="00583BB7" w:rsidRDefault="00583BB7" w:rsidP="00583BB7"/>
    <w:p w:rsidR="00583BB7" w:rsidRDefault="00583BB7" w:rsidP="00583BB7">
      <w:pPr>
        <w:spacing w:line="560" w:lineRule="atLeast"/>
        <w:ind w:firstLineChars="214" w:firstLine="539"/>
        <w:rPr>
          <w:spacing w:val="6"/>
        </w:rPr>
      </w:pPr>
      <w:r>
        <w:rPr>
          <w:rFonts w:hint="eastAsia"/>
          <w:spacing w:val="6"/>
        </w:rPr>
        <w:t>本人完全同意《中国优秀博硕士学位论文全文数据库出版章程》</w:t>
      </w:r>
      <w:r w:rsidR="000F23E0">
        <w:rPr>
          <w:rFonts w:hint="eastAsia"/>
          <w:spacing w:val="6"/>
        </w:rPr>
        <w:t>(</w:t>
      </w:r>
      <w:r>
        <w:rPr>
          <w:rFonts w:hint="eastAsia"/>
          <w:spacing w:val="6"/>
        </w:rPr>
        <w:t>以下简称“章程”</w:t>
      </w:r>
      <w:r>
        <w:rPr>
          <w:rFonts w:hint="eastAsia"/>
          <w:spacing w:val="6"/>
        </w:rPr>
        <w:t xml:space="preserve"> </w:t>
      </w:r>
      <w:r w:rsidR="000F23E0">
        <w:rPr>
          <w:rFonts w:hint="eastAsia"/>
          <w:spacing w:val="6"/>
        </w:rPr>
        <w:t>)</w:t>
      </w:r>
      <w:r>
        <w:rPr>
          <w:rFonts w:hint="eastAsia"/>
          <w:spacing w:val="6"/>
        </w:rPr>
        <w:t>，愿意将本人的</w:t>
      </w:r>
      <w:r>
        <w:rPr>
          <w:rFonts w:ascii="宋体" w:hAnsi="宋体" w:hint="eastAsia"/>
          <w:spacing w:val="6"/>
        </w:rPr>
        <w:t>学位论文提交“中国学术期刊</w:t>
      </w:r>
      <w:r w:rsidR="000F23E0">
        <w:rPr>
          <w:rFonts w:ascii="宋体" w:hAnsi="宋体" w:hint="eastAsia"/>
          <w:spacing w:val="6"/>
        </w:rPr>
        <w:t>(</w:t>
      </w:r>
      <w:r>
        <w:rPr>
          <w:rFonts w:ascii="宋体" w:hAnsi="宋体" w:hint="eastAsia"/>
          <w:spacing w:val="6"/>
        </w:rPr>
        <w:t>光盘版</w:t>
      </w:r>
      <w:r w:rsidR="000F23E0">
        <w:rPr>
          <w:rFonts w:ascii="宋体" w:hAnsi="宋体" w:hint="eastAsia"/>
          <w:spacing w:val="6"/>
        </w:rPr>
        <w:t>)</w:t>
      </w:r>
      <w:r>
        <w:rPr>
          <w:rFonts w:ascii="宋体" w:hAnsi="宋体" w:hint="eastAsia"/>
          <w:spacing w:val="6"/>
        </w:rPr>
        <w:t>电子杂志社”在《中</w:t>
      </w:r>
      <w:smartTag w:uri="urn:schemas-microsoft-com:office:smarttags" w:element="PersonName">
        <w:smartTagPr>
          <w:attr w:name="ProductID" w:val="国"/>
        </w:smartTagPr>
        <w:r>
          <w:rPr>
            <w:rFonts w:ascii="宋体" w:hAnsi="宋体" w:hint="eastAsia"/>
            <w:spacing w:val="6"/>
          </w:rPr>
          <w:t>国</w:t>
        </w:r>
      </w:smartTag>
      <w:r>
        <w:rPr>
          <w:rFonts w:ascii="宋体" w:hAnsi="宋体" w:hint="eastAsia"/>
          <w:spacing w:val="6"/>
        </w:rPr>
        <w:t>博</w:t>
      </w:r>
      <w:r w:rsidRPr="00BF37E4">
        <w:rPr>
          <w:rFonts w:ascii="宋体" w:hAnsi="宋体" w:hint="eastAsia"/>
          <w:spacing w:val="6"/>
        </w:rPr>
        <w:t>士学位论文全文数据库》</w:t>
      </w:r>
      <w:r>
        <w:rPr>
          <w:rFonts w:ascii="宋体" w:hAnsi="宋体" w:hint="eastAsia"/>
          <w:spacing w:val="6"/>
        </w:rPr>
        <w:t>、</w:t>
      </w:r>
      <w:r w:rsidRPr="00BF37E4">
        <w:rPr>
          <w:rFonts w:ascii="宋体" w:hAnsi="宋体" w:hint="eastAsia"/>
          <w:spacing w:val="6"/>
        </w:rPr>
        <w:t>《中国优秀硕士学位论文全文数据库》中全文发</w:t>
      </w:r>
      <w:r>
        <w:rPr>
          <w:rFonts w:hint="eastAsia"/>
          <w:spacing w:val="6"/>
        </w:rPr>
        <w:t>表。</w:t>
      </w:r>
      <w:r>
        <w:rPr>
          <w:rFonts w:ascii="宋体" w:hAnsi="宋体" w:hint="eastAsia"/>
          <w:spacing w:val="6"/>
        </w:rPr>
        <w:t>《中</w:t>
      </w:r>
      <w:smartTag w:uri="urn:schemas-microsoft-com:office:smarttags" w:element="PersonName">
        <w:smartTagPr>
          <w:attr w:name="ProductID" w:val="国"/>
        </w:smartTagPr>
        <w:r>
          <w:rPr>
            <w:rFonts w:ascii="宋体" w:hAnsi="宋体" w:hint="eastAsia"/>
            <w:spacing w:val="6"/>
          </w:rPr>
          <w:t>国</w:t>
        </w:r>
      </w:smartTag>
      <w:r>
        <w:rPr>
          <w:rFonts w:ascii="宋体" w:hAnsi="宋体" w:hint="eastAsia"/>
          <w:spacing w:val="6"/>
        </w:rPr>
        <w:t>博</w:t>
      </w:r>
      <w:r w:rsidRPr="00BF37E4">
        <w:rPr>
          <w:rFonts w:ascii="宋体" w:hAnsi="宋体" w:hint="eastAsia"/>
          <w:spacing w:val="6"/>
        </w:rPr>
        <w:t>士学位论文全文数据库》</w:t>
      </w:r>
      <w:r>
        <w:rPr>
          <w:rFonts w:ascii="宋体" w:hAnsi="宋体" w:hint="eastAsia"/>
          <w:spacing w:val="6"/>
        </w:rPr>
        <w:t>、</w:t>
      </w:r>
      <w:r w:rsidRPr="00BF37E4">
        <w:rPr>
          <w:rFonts w:ascii="宋体" w:hAnsi="宋体" w:hint="eastAsia"/>
          <w:spacing w:val="6"/>
        </w:rPr>
        <w:t>《中国优秀硕士学位论文全文数据库》</w:t>
      </w:r>
      <w:r>
        <w:rPr>
          <w:rFonts w:hint="eastAsia"/>
          <w:spacing w:val="6"/>
        </w:rPr>
        <w:t>可以以电子、网络及其他数字媒体形式公开出版，并同意编入《中国知识资源总库》，在《中国博硕士学位论文评价数据库》中使用和在互联网上传播，同意按“章程”规定享受相关权益。</w:t>
      </w:r>
    </w:p>
    <w:p w:rsidR="00583BB7" w:rsidRDefault="00583BB7" w:rsidP="00583BB7">
      <w:pPr>
        <w:spacing w:line="460" w:lineRule="atLeast"/>
        <w:ind w:firstLineChars="600" w:firstLine="1440"/>
        <w:rPr>
          <w:rFonts w:hAnsi="宋体"/>
        </w:rPr>
      </w:pPr>
    </w:p>
    <w:p w:rsidR="00583BB7" w:rsidRDefault="00583BB7" w:rsidP="00583BB7">
      <w:pPr>
        <w:spacing w:line="460" w:lineRule="atLeast"/>
        <w:ind w:firstLineChars="1850" w:firstLine="4440"/>
        <w:rPr>
          <w:rFonts w:hAnsi="宋体"/>
        </w:rPr>
      </w:pPr>
      <w:r>
        <w:rPr>
          <w:rFonts w:hAnsi="宋体"/>
        </w:rPr>
        <w:t xml:space="preserve">              </w:t>
      </w:r>
      <w:r>
        <w:rPr>
          <w:rFonts w:hAnsi="宋体" w:hint="eastAsia"/>
        </w:rPr>
        <w:t>作者签名：</w:t>
      </w:r>
      <w:r>
        <w:rPr>
          <w:rFonts w:hAnsi="宋体"/>
          <w:u w:val="single"/>
        </w:rPr>
        <w:t xml:space="preserve">       </w:t>
      </w:r>
    </w:p>
    <w:p w:rsidR="00583BB7" w:rsidRDefault="00583BB7" w:rsidP="00583BB7">
      <w:pPr>
        <w:spacing w:line="460" w:lineRule="atLeast"/>
      </w:pPr>
      <w:r>
        <w:t xml:space="preserve">            </w:t>
      </w:r>
      <w:r>
        <w:rPr>
          <w:rFonts w:hint="eastAsia"/>
        </w:rPr>
        <w:t xml:space="preserve">                        </w:t>
      </w:r>
      <w:r>
        <w:t xml:space="preserve">           </w:t>
      </w:r>
      <w:r>
        <w:rPr>
          <w:rFonts w:hint="eastAsia"/>
        </w:rPr>
        <w:t xml:space="preserve"> </w:t>
      </w:r>
      <w:r>
        <w:t xml:space="preserve">     </w:t>
      </w:r>
      <w:r>
        <w:rPr>
          <w:u w:val="single"/>
        </w:rPr>
        <w:t xml:space="preserve"> </w:t>
      </w:r>
      <w:r>
        <w:rPr>
          <w:rFonts w:hint="eastAsia"/>
          <w:u w:val="single"/>
        </w:rPr>
        <w:t>2016</w:t>
      </w:r>
      <w:r>
        <w:rPr>
          <w:u w:val="single"/>
        </w:rPr>
        <w:t xml:space="preserve"> </w:t>
      </w:r>
      <w:r>
        <w:rPr>
          <w:rFonts w:hint="eastAsia"/>
        </w:rPr>
        <w:t>年</w:t>
      </w:r>
      <w:r>
        <w:rPr>
          <w:u w:val="single"/>
        </w:rPr>
        <w:t xml:space="preserve"> </w:t>
      </w:r>
      <w:r>
        <w:rPr>
          <w:rFonts w:hint="eastAsia"/>
          <w:u w:val="single"/>
        </w:rPr>
        <w:t>5</w:t>
      </w:r>
      <w:r>
        <w:rPr>
          <w:u w:val="single"/>
        </w:rPr>
        <w:t xml:space="preserve"> </w:t>
      </w:r>
      <w:r>
        <w:rPr>
          <w:rFonts w:hint="eastAsia"/>
        </w:rPr>
        <w:t>月</w:t>
      </w:r>
      <w:r>
        <w:rPr>
          <w:u w:val="single"/>
        </w:rPr>
        <w:t xml:space="preserve"> </w:t>
      </w:r>
      <w:r>
        <w:rPr>
          <w:rFonts w:hint="eastAsia"/>
          <w:u w:val="single"/>
        </w:rPr>
        <w:t>27</w:t>
      </w:r>
      <w:r>
        <w:rPr>
          <w:u w:val="single"/>
        </w:rPr>
        <w:t xml:space="preserve"> </w:t>
      </w:r>
      <w:r>
        <w:rPr>
          <w:rFonts w:hint="eastAsia"/>
        </w:rPr>
        <w:t>日</w:t>
      </w:r>
    </w:p>
    <w:p w:rsidR="00583BB7" w:rsidRPr="00137401" w:rsidRDefault="00583BB7" w:rsidP="00583BB7">
      <w:pPr>
        <w:spacing w:line="460" w:lineRule="atLeast"/>
      </w:pPr>
    </w:p>
    <w:tbl>
      <w:tblPr>
        <w:tblW w:w="9540" w:type="dxa"/>
        <w:tblInd w:w="-72"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620"/>
        <w:gridCol w:w="2160"/>
        <w:gridCol w:w="1080"/>
        <w:gridCol w:w="1980"/>
        <w:gridCol w:w="1080"/>
        <w:gridCol w:w="1620"/>
      </w:tblGrid>
      <w:tr w:rsidR="00583BB7" w:rsidTr="00F4675A">
        <w:trPr>
          <w:trHeight w:val="741"/>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400" w:lineRule="atLeast"/>
              <w:jc w:val="center"/>
            </w:pPr>
            <w:r>
              <w:rPr>
                <w:rFonts w:hint="eastAsia"/>
              </w:rPr>
              <w:t>论文题名</w:t>
            </w:r>
          </w:p>
        </w:tc>
        <w:tc>
          <w:tcPr>
            <w:tcW w:w="7920" w:type="dxa"/>
            <w:gridSpan w:val="5"/>
            <w:tcBorders>
              <w:top w:val="single" w:sz="4" w:space="0" w:color="auto"/>
              <w:left w:val="single" w:sz="4" w:space="0" w:color="auto"/>
              <w:bottom w:val="single" w:sz="4" w:space="0" w:color="auto"/>
              <w:right w:val="single" w:sz="4" w:space="0" w:color="auto"/>
            </w:tcBorders>
          </w:tcPr>
          <w:p w:rsidR="00583BB7" w:rsidRPr="00A060A1" w:rsidRDefault="00583BB7" w:rsidP="00583BB7">
            <w:pPr>
              <w:spacing w:line="400" w:lineRule="atLeast"/>
              <w:ind w:left="6000" w:hangingChars="2500" w:hanging="6000"/>
            </w:pPr>
            <w:r>
              <w:rPr>
                <w:rFonts w:hint="eastAsia"/>
              </w:rPr>
              <w:t>基于语义重构的文本摘要算法</w:t>
            </w:r>
          </w:p>
        </w:tc>
      </w:tr>
      <w:tr w:rsidR="00583BB7" w:rsidTr="00F4675A">
        <w:trPr>
          <w:trHeight w:val="240"/>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研究生学号</w:t>
            </w:r>
          </w:p>
        </w:tc>
        <w:tc>
          <w:tcPr>
            <w:tcW w:w="216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Mg1333075</w:t>
            </w:r>
          </w:p>
          <w:p w:rsidR="00583BB7" w:rsidRDefault="00583BB7" w:rsidP="00F4675A">
            <w:pPr>
              <w:spacing w:line="140" w:lineRule="atLeast"/>
              <w:jc w:val="center"/>
            </w:pPr>
          </w:p>
        </w:tc>
        <w:tc>
          <w:tcPr>
            <w:tcW w:w="108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所在院系</w:t>
            </w:r>
          </w:p>
        </w:tc>
        <w:tc>
          <w:tcPr>
            <w:tcW w:w="1980" w:type="dxa"/>
            <w:tcBorders>
              <w:top w:val="single" w:sz="4" w:space="0" w:color="auto"/>
              <w:left w:val="single" w:sz="4" w:space="0" w:color="auto"/>
              <w:bottom w:val="single" w:sz="4" w:space="0" w:color="auto"/>
              <w:right w:val="single" w:sz="4" w:space="0" w:color="auto"/>
            </w:tcBorders>
          </w:tcPr>
          <w:p w:rsidR="00583BB7" w:rsidRDefault="00583BB7" w:rsidP="00F4675A">
            <w:pPr>
              <w:spacing w:line="140" w:lineRule="atLeast"/>
            </w:pPr>
            <w:r>
              <w:rPr>
                <w:rFonts w:hint="eastAsia"/>
              </w:rPr>
              <w:t>计算机科学与技术</w:t>
            </w:r>
          </w:p>
        </w:tc>
        <w:tc>
          <w:tcPr>
            <w:tcW w:w="108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学位年度</w:t>
            </w:r>
          </w:p>
        </w:tc>
        <w:tc>
          <w:tcPr>
            <w:tcW w:w="1620" w:type="dxa"/>
            <w:tcBorders>
              <w:top w:val="single" w:sz="4" w:space="0" w:color="auto"/>
              <w:left w:val="single" w:sz="4" w:space="0" w:color="auto"/>
              <w:bottom w:val="single" w:sz="4" w:space="0" w:color="auto"/>
              <w:right w:val="single" w:sz="4" w:space="0" w:color="auto"/>
            </w:tcBorders>
          </w:tcPr>
          <w:p w:rsidR="00583BB7" w:rsidRDefault="00583BB7" w:rsidP="00F4675A">
            <w:pPr>
              <w:spacing w:line="140" w:lineRule="atLeast"/>
            </w:pPr>
          </w:p>
        </w:tc>
      </w:tr>
      <w:tr w:rsidR="00583BB7" w:rsidTr="00F4675A">
        <w:trPr>
          <w:trHeight w:val="312"/>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400" w:lineRule="atLeast"/>
              <w:jc w:val="center"/>
            </w:pPr>
            <w:r>
              <w:rPr>
                <w:rFonts w:hint="eastAsia"/>
              </w:rPr>
              <w:t>论文级别</w:t>
            </w:r>
          </w:p>
        </w:tc>
        <w:tc>
          <w:tcPr>
            <w:tcW w:w="7920" w:type="dxa"/>
            <w:gridSpan w:val="5"/>
            <w:tcBorders>
              <w:top w:val="single" w:sz="4" w:space="0" w:color="auto"/>
              <w:left w:val="single" w:sz="4" w:space="0" w:color="auto"/>
              <w:bottom w:val="single" w:sz="4" w:space="0" w:color="auto"/>
              <w:right w:val="single" w:sz="4" w:space="0" w:color="auto"/>
            </w:tcBorders>
          </w:tcPr>
          <w:p w:rsidR="00583BB7" w:rsidRDefault="00583BB7" w:rsidP="00583BB7">
            <w:pPr>
              <w:spacing w:line="400" w:lineRule="atLeast"/>
              <w:ind w:left="6000" w:hangingChars="2500" w:hanging="6000"/>
            </w:pPr>
            <w:r>
              <w:rPr>
                <w:rFonts w:ascii="宋体" w:hAnsi="宋体" w:hint="eastAsia"/>
              </w:rPr>
              <w:t>□硕士</w:t>
            </w:r>
            <w:r>
              <w:rPr>
                <w:rFonts w:ascii="宋体" w:hAnsi="宋体"/>
              </w:rPr>
              <w:t xml:space="preserve"> </w:t>
            </w:r>
            <w:r>
              <w:t xml:space="preserve">  </w:t>
            </w:r>
            <w:r>
              <w:rPr>
                <w:rFonts w:ascii="宋体" w:hAnsi="宋体"/>
              </w:rPr>
              <w:t xml:space="preserve"> </w:t>
            </w:r>
            <w:r>
              <w:t xml:space="preserve">  </w:t>
            </w:r>
            <w:r>
              <w:rPr>
                <w:rFonts w:hint="eastAsia"/>
              </w:rPr>
              <w:t xml:space="preserve">                  </w:t>
            </w:r>
            <w:r>
              <w:rPr>
                <w:rFonts w:ascii="宋体" w:hAnsi="宋体" w:hint="eastAsia"/>
              </w:rPr>
              <w:t>□</w:t>
            </w:r>
            <w:r>
              <w:rPr>
                <w:rFonts w:hint="eastAsia"/>
              </w:rPr>
              <w:t>硕士专业学位</w:t>
            </w:r>
          </w:p>
          <w:p w:rsidR="00583BB7" w:rsidRDefault="00583BB7" w:rsidP="00583BB7">
            <w:pPr>
              <w:spacing w:line="400" w:lineRule="atLeast"/>
              <w:ind w:left="6000" w:hangingChars="2500" w:hanging="6000"/>
            </w:pPr>
            <w:r>
              <w:rPr>
                <w:rFonts w:ascii="宋体" w:hAnsi="宋体"/>
              </w:rPr>
              <w:t>□</w:t>
            </w:r>
            <w:r>
              <w:rPr>
                <w:rFonts w:ascii="宋体" w:hAnsi="宋体" w:hint="eastAsia"/>
              </w:rPr>
              <w:t xml:space="preserve">博士                        </w:t>
            </w:r>
            <w:r>
              <w:rPr>
                <w:rFonts w:ascii="宋体" w:hAnsi="宋体"/>
              </w:rPr>
              <w:t>□</w:t>
            </w:r>
            <w:r>
              <w:rPr>
                <w:rFonts w:hint="eastAsia"/>
              </w:rPr>
              <w:t>博士专业学位</w:t>
            </w:r>
          </w:p>
          <w:p w:rsidR="00583BB7" w:rsidRDefault="00583BB7" w:rsidP="00F4675A">
            <w:pPr>
              <w:spacing w:line="400" w:lineRule="atLeast"/>
              <w:jc w:val="right"/>
            </w:pPr>
            <w:r>
              <w:rPr>
                <w:rFonts w:ascii="宋体" w:hAnsi="宋体"/>
              </w:rPr>
              <w:t>(</w:t>
            </w:r>
            <w:r>
              <w:rPr>
                <w:rFonts w:hint="eastAsia"/>
                <w:spacing w:val="-6"/>
              </w:rPr>
              <w:t>请在方框内画钩</w:t>
            </w:r>
            <w:r>
              <w:rPr>
                <w:spacing w:val="-6"/>
              </w:rPr>
              <w:t>)</w:t>
            </w:r>
          </w:p>
        </w:tc>
      </w:tr>
      <w:tr w:rsidR="00583BB7" w:rsidTr="00F4675A">
        <w:trPr>
          <w:trHeight w:val="712"/>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583BB7">
            <w:pPr>
              <w:spacing w:line="140" w:lineRule="atLeast"/>
              <w:ind w:firstLineChars="100" w:firstLine="240"/>
            </w:pPr>
            <w:r>
              <w:rPr>
                <w:rFonts w:hint="eastAsia"/>
              </w:rPr>
              <w:t>作者</w:t>
            </w:r>
            <w:r>
              <w:t>Email</w:t>
            </w:r>
          </w:p>
        </w:tc>
        <w:tc>
          <w:tcPr>
            <w:tcW w:w="7920" w:type="dxa"/>
            <w:gridSpan w:val="5"/>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pPr>
            <w:r>
              <w:rPr>
                <w:rFonts w:hint="eastAsia"/>
              </w:rPr>
              <w:t xml:space="preserve"> 870727617@qq.com</w:t>
            </w:r>
          </w:p>
        </w:tc>
      </w:tr>
      <w:tr w:rsidR="00583BB7" w:rsidTr="00F4675A">
        <w:trPr>
          <w:trHeight w:val="240"/>
        </w:trPr>
        <w:tc>
          <w:tcPr>
            <w:tcW w:w="1620" w:type="dxa"/>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jc w:val="center"/>
            </w:pPr>
            <w:r>
              <w:rPr>
                <w:rFonts w:hint="eastAsia"/>
              </w:rPr>
              <w:t>导师姓名</w:t>
            </w:r>
          </w:p>
        </w:tc>
        <w:tc>
          <w:tcPr>
            <w:tcW w:w="7920" w:type="dxa"/>
            <w:gridSpan w:val="5"/>
            <w:tcBorders>
              <w:top w:val="single" w:sz="4" w:space="0" w:color="auto"/>
              <w:left w:val="single" w:sz="4" w:space="0" w:color="auto"/>
              <w:bottom w:val="single" w:sz="4" w:space="0" w:color="auto"/>
              <w:right w:val="single" w:sz="4" w:space="0" w:color="auto"/>
            </w:tcBorders>
            <w:vAlign w:val="center"/>
          </w:tcPr>
          <w:p w:rsidR="00583BB7" w:rsidRDefault="00583BB7" w:rsidP="00F4675A">
            <w:pPr>
              <w:spacing w:line="140" w:lineRule="atLeast"/>
            </w:pPr>
            <w:r>
              <w:rPr>
                <w:rFonts w:hint="eastAsia"/>
              </w:rPr>
              <w:t>王崇骏教授、吴骏讲师</w:t>
            </w:r>
          </w:p>
          <w:p w:rsidR="00583BB7" w:rsidRDefault="00583BB7" w:rsidP="00F4675A">
            <w:pPr>
              <w:spacing w:line="140" w:lineRule="atLeast"/>
            </w:pPr>
          </w:p>
        </w:tc>
      </w:tr>
    </w:tbl>
    <w:p w:rsidR="00583BB7" w:rsidRDefault="00583BB7" w:rsidP="00583BB7">
      <w:pPr>
        <w:spacing w:line="460" w:lineRule="atLeast"/>
        <w:rPr>
          <w:rFonts w:ascii="宋体" w:hAnsi="宋体"/>
        </w:rPr>
      </w:pPr>
    </w:p>
    <w:p w:rsidR="00583BB7" w:rsidRDefault="00583BB7" w:rsidP="00583BB7">
      <w:pPr>
        <w:spacing w:line="460" w:lineRule="atLeast"/>
        <w:rPr>
          <w:rFonts w:ascii="宋体" w:hAnsi="宋体"/>
        </w:rPr>
      </w:pPr>
      <w:r>
        <w:rPr>
          <w:rFonts w:ascii="宋体" w:hAnsi="宋体" w:hint="eastAsia"/>
        </w:rPr>
        <w:t>论文涉密情况：</w:t>
      </w:r>
    </w:p>
    <w:p w:rsidR="00583BB7" w:rsidRDefault="00583BB7" w:rsidP="00583BB7">
      <w:pPr>
        <w:spacing w:line="460" w:lineRule="atLeast"/>
      </w:pPr>
      <w:r>
        <w:rPr>
          <w:rFonts w:ascii="宋体" w:hAnsi="宋体" w:hint="eastAsia"/>
        </w:rPr>
        <w:t>□ 不保密</w:t>
      </w:r>
    </w:p>
    <w:p w:rsidR="00583BB7" w:rsidRPr="00A060A1" w:rsidRDefault="00583BB7" w:rsidP="00583BB7">
      <w:pPr>
        <w:spacing w:line="460" w:lineRule="atLeast"/>
      </w:pPr>
      <w:r>
        <w:rPr>
          <w:rFonts w:ascii="宋体" w:hAnsi="宋体" w:hint="eastAsia"/>
        </w:rPr>
        <w:t>□ 保密，保密期</w:t>
      </w:r>
      <w:r w:rsidR="000F23E0">
        <w:rPr>
          <w:rFonts w:ascii="宋体" w:hAnsi="宋体" w:hint="eastAsia"/>
        </w:rPr>
        <w:t>(</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年</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月</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日</w:t>
      </w:r>
      <w:r w:rsidRPr="006534C1">
        <w:rPr>
          <w:rFonts w:ascii="宋体" w:hAnsi="宋体" w:hint="eastAsia"/>
        </w:rPr>
        <w:t xml:space="preserve">  </w:t>
      </w:r>
      <w:r>
        <w:rPr>
          <w:rFonts w:ascii="宋体" w:hAnsi="宋体" w:hint="eastAsia"/>
        </w:rPr>
        <w:t xml:space="preserve">至 </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年</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月</w:t>
      </w:r>
      <w:r w:rsidRPr="006534C1">
        <w:rPr>
          <w:rFonts w:ascii="宋体" w:hAnsi="宋体" w:hint="eastAsia"/>
          <w:u w:val="single"/>
        </w:rPr>
        <w:t xml:space="preserve"> </w:t>
      </w:r>
      <w:r>
        <w:rPr>
          <w:rFonts w:ascii="宋体" w:hAnsi="宋体" w:hint="eastAsia"/>
          <w:u w:val="single"/>
        </w:rPr>
        <w:t xml:space="preserve"> </w:t>
      </w:r>
      <w:r w:rsidRPr="006534C1">
        <w:rPr>
          <w:rFonts w:ascii="宋体" w:hAnsi="宋体" w:hint="eastAsia"/>
          <w:u w:val="single"/>
        </w:rPr>
        <w:t xml:space="preserve">   </w:t>
      </w:r>
      <w:r>
        <w:rPr>
          <w:rFonts w:ascii="宋体" w:hAnsi="宋体" w:hint="eastAsia"/>
        </w:rPr>
        <w:t>日</w:t>
      </w:r>
      <w:r w:rsidR="000F23E0">
        <w:rPr>
          <w:rFonts w:ascii="宋体" w:hAnsi="宋体" w:hint="eastAsia"/>
        </w:rPr>
        <w:t>)</w:t>
      </w:r>
    </w:p>
    <w:p w:rsidR="00583BB7" w:rsidRPr="006534C1" w:rsidRDefault="00583BB7" w:rsidP="00583BB7">
      <w:pPr>
        <w:spacing w:line="460" w:lineRule="atLeast"/>
      </w:pPr>
    </w:p>
    <w:p w:rsidR="00FB27E8" w:rsidRPr="002B55A0" w:rsidRDefault="00583BB7" w:rsidP="002B55A0">
      <w:pPr>
        <w:spacing w:line="460" w:lineRule="atLeast"/>
        <w:rPr>
          <w:rFonts w:ascii="仿宋_GB2312" w:eastAsia="仿宋_GB2312"/>
        </w:rPr>
      </w:pPr>
      <w:r>
        <w:rPr>
          <w:rFonts w:hint="eastAsia"/>
        </w:rPr>
        <w:t>注：请将该授权书填写后装订在学位论文最后一页</w:t>
      </w:r>
      <w:r w:rsidR="000F23E0">
        <w:rPr>
          <w:rFonts w:hint="eastAsia"/>
        </w:rPr>
        <w:t>(</w:t>
      </w:r>
      <w:r>
        <w:rPr>
          <w:rFonts w:hint="eastAsia"/>
        </w:rPr>
        <w:t>南大封面</w:t>
      </w:r>
      <w:r w:rsidR="000F23E0">
        <w:rPr>
          <w:rFonts w:hint="eastAsia"/>
        </w:rPr>
        <w:t>)</w:t>
      </w:r>
      <w:r>
        <w:rPr>
          <w:rFonts w:hint="eastAsia"/>
        </w:rPr>
        <w:t>。</w:t>
      </w:r>
    </w:p>
    <w:sectPr w:rsidR="00FB27E8" w:rsidRPr="002B55A0" w:rsidSect="00DE5F50">
      <w:headerReference w:type="default" r:id="rId40"/>
      <w:endnotePr>
        <w:numFmt w:val="decimal"/>
      </w:endnotePr>
      <w:pgSz w:w="11906" w:h="16838"/>
      <w:pgMar w:top="1588" w:right="1304" w:bottom="1304" w:left="1588" w:header="851" w:footer="992" w:gutter="0"/>
      <w:cols w:space="425"/>
      <w:docGrid w:type="linesAndChars" w:linePitch="312"/>
    </w:sectPr>
  </w:body>
</w:document>
</file>

<file path=word/customizations.xml><?xml version="1.0" encoding="utf-8"?>
<wne:tcg xmlns:r="http://schemas.openxmlformats.org/officeDocument/2006/relationships" xmlns:wne="http://schemas.microsoft.com/office/word/2006/wordml">
  <wne:keymaps>
    <wne:keymap wne:kcmPrimary="0431">
      <wne:acd wne:acdName="acd6"/>
    </wne:keymap>
    <wne:keymap wne:kcmPrimary="0432">
      <wne:acd wne:acdName="acd0"/>
    </wne:keymap>
    <wne:keymap wne:kcmPrimary="0433">
      <wne:acd wne:acdName="acd2"/>
    </wne:keymap>
    <wne:keymap wne:kcmPrimary="0434">
      <wne:acd wne:acdName="acd3"/>
    </wne:keymap>
    <wne:keymap wne:kcmPrimary="0435">
      <wne:acd wne:acdName="acd4"/>
    </wne:keymap>
  </wne:keymaps>
  <wne:toolbars>
    <wne:acdManifest>
      <wne:acdEntry wne:acdName="acd0"/>
      <wne:acdEntry wne:acdName="acd1"/>
      <wne:acdEntry wne:acdName="acd2"/>
      <wne:acdEntry wne:acdName="acd3"/>
      <wne:acdEntry wne:acdName="acd4"/>
      <wne:acdEntry wne:acdName="acd5"/>
      <wne:acdEntry wne:acdName="acd6"/>
    </wne:acdManifest>
  </wne:toolbars>
  <wne:acds>
    <wne:acd wne:argValue="AgAyAIKCB2iYmA==" wne:acdName="acd0" wne:fciIndexBasedOn="0065"/>
    <wne:acd wne:argValue="AgAxAOB6B2iYmA==" wne:acdName="acd1" wne:fciIndexBasedOn="0065"/>
    <wne:acd wne:argValue="AgAzAGFnB2iYmA==" wne:acdName="acd2" wne:fciIndexBasedOn="0065"/>
    <wne:acd wne:argValue="AgA0AD5rB2iYmA==" wne:acdName="acd3" wne:fciIndexBasedOn="0065"/>
    <wne:acd wne:argValue="AgA1AHmYB2iYmA==" wne:acdName="acd4" wne:fciIndexBasedOn="0065"/>
    <wne:acd wne:argValue="AgAxAOB6B2iYmA==" wne:acdName="acd5" wne:fciIndexBasedOn="0065"/>
    <wne:acd wne:argValue="AgAxAOB6B2iYmA==" wne:acdName="acd6"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413D" w:rsidRDefault="00F4413D" w:rsidP="00E46E41"/>
  </w:endnote>
  <w:endnote w:type="continuationSeparator" w:id="0">
    <w:p w:rsidR="00F4413D" w:rsidRPr="0082272F" w:rsidRDefault="00F4413D" w:rsidP="0082272F">
      <w:pPr>
        <w:pStyle w:val="af1"/>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仿宋体">
    <w:altName w:val="宋体"/>
    <w:charset w:val="86"/>
    <w:family w:val="roman"/>
    <w:pitch w:val="variable"/>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仿宋_GB2312">
    <w:altName w:val="仿宋"/>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182D" w:rsidRDefault="00E1182D" w:rsidP="00AF33FF">
    <w:pPr>
      <w:pStyle w:val="af1"/>
      <w:jc w:val="center"/>
    </w:pPr>
    <w:sdt>
      <w:sdtPr>
        <w:id w:val="59379697"/>
        <w:docPartObj>
          <w:docPartGallery w:val="Page Numbers (Bottom of Page)"/>
          <w:docPartUnique/>
        </w:docPartObj>
      </w:sdtPr>
      <w:sdtContent>
        <w:r>
          <w:fldChar w:fldCharType="begin"/>
        </w:r>
        <w:r>
          <w:instrText>PAGE   \* MERGEFORMAT</w:instrText>
        </w:r>
        <w:r>
          <w:fldChar w:fldCharType="separate"/>
        </w:r>
        <w:r w:rsidR="00790764" w:rsidRPr="00790764">
          <w:rPr>
            <w:noProof/>
            <w:lang w:val="zh-CN"/>
          </w:rPr>
          <w:t>58</w:t>
        </w:r>
        <w:r>
          <w:fldChar w:fldCharType="end"/>
        </w:r>
      </w:sdtContent>
    </w:sdt>
  </w:p>
  <w:p w:rsidR="00E1182D" w:rsidRDefault="00E1182D">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413D" w:rsidRDefault="00F4413D" w:rsidP="00E46E41">
      <w:r>
        <w:separator/>
      </w:r>
    </w:p>
  </w:footnote>
  <w:footnote w:type="continuationSeparator" w:id="0">
    <w:p w:rsidR="00F4413D" w:rsidRDefault="00F4413D" w:rsidP="00E46E41">
      <w:r>
        <w:continuationSeparator/>
      </w:r>
    </w:p>
  </w:footnote>
  <w:footnote w:id="1">
    <w:p w:rsidR="00E1182D" w:rsidRDefault="00E1182D">
      <w:pPr>
        <w:pStyle w:val="ac"/>
      </w:pPr>
      <w:r>
        <w:rPr>
          <w:rStyle w:val="afd"/>
        </w:rPr>
        <w:footnoteRef/>
      </w:r>
      <w:r>
        <w:t xml:space="preserve"> </w:t>
      </w:r>
      <w:hyperlink r:id="rId1" w:history="1">
        <w:r w:rsidRPr="00667954">
          <w:rPr>
            <w:rStyle w:val="ab"/>
          </w:rPr>
          <w:t>https:</w:t>
        </w:r>
        <w:r>
          <w:rPr>
            <w:rStyle w:val="ab"/>
          </w:rPr>
          <w:t>.</w:t>
        </w:r>
        <w:r w:rsidRPr="00667954">
          <w:rPr>
            <w:rStyle w:val="ab"/>
          </w:rPr>
          <w:t>en.wikipedia.org/wiki/Word_embedding</w:t>
        </w:r>
      </w:hyperlink>
    </w:p>
  </w:footnote>
  <w:footnote w:id="2">
    <w:p w:rsidR="00E1182D" w:rsidRPr="002A56A9" w:rsidRDefault="00E1182D">
      <w:pPr>
        <w:pStyle w:val="ac"/>
      </w:pPr>
      <w:r>
        <w:rPr>
          <w:rStyle w:val="afd"/>
        </w:rPr>
        <w:footnoteRef/>
      </w:r>
      <w:r>
        <w:t xml:space="preserve"> </w:t>
      </w:r>
      <w:hyperlink r:id="rId2" w:history="1">
        <w:r w:rsidRPr="002A56A9">
          <w:rPr>
            <w:rStyle w:val="ab"/>
          </w:rPr>
          <w:t>https:</w:t>
        </w:r>
        <w:r>
          <w:rPr>
            <w:rStyle w:val="ab"/>
          </w:rPr>
          <w:t>.</w:t>
        </w:r>
        <w:r w:rsidRPr="002A56A9">
          <w:rPr>
            <w:rStyle w:val="ab"/>
          </w:rPr>
          <w:t>en.wikipedia.org/wiki/DNN</w:t>
        </w:r>
      </w:hyperlink>
    </w:p>
  </w:footnote>
  <w:footnote w:id="3">
    <w:p w:rsidR="00E1182D" w:rsidRPr="000932A6" w:rsidRDefault="00E1182D" w:rsidP="00671051">
      <w:pPr>
        <w:pStyle w:val="ac"/>
      </w:pPr>
      <w:r>
        <w:rPr>
          <w:rStyle w:val="afd"/>
        </w:rPr>
        <w:footnoteRef/>
      </w:r>
      <w:r>
        <w:t xml:space="preserve"> </w:t>
      </w:r>
      <w:hyperlink r:id="rId3" w:history="1">
        <w:r w:rsidRPr="0047145B">
          <w:rPr>
            <w:rStyle w:val="ab"/>
          </w:rPr>
          <w:t>https:</w:t>
        </w:r>
        <w:r w:rsidRPr="0047145B">
          <w:rPr>
            <w:rStyle w:val="ab"/>
            <w:rFonts w:hint="eastAsia"/>
          </w:rPr>
          <w:t>//</w:t>
        </w:r>
        <w:r w:rsidRPr="0047145B">
          <w:rPr>
            <w:rStyle w:val="ab"/>
          </w:rPr>
          <w:t>en.wikipedia.org/wiki/Freebase</w:t>
        </w:r>
      </w:hyperlink>
    </w:p>
  </w:footnote>
  <w:footnote w:id="4">
    <w:p w:rsidR="00E1182D" w:rsidRPr="00AC3CBF" w:rsidRDefault="00E1182D">
      <w:pPr>
        <w:pStyle w:val="ac"/>
      </w:pPr>
      <w:r>
        <w:rPr>
          <w:rStyle w:val="afd"/>
        </w:rPr>
        <w:footnoteRef/>
      </w:r>
      <w:r>
        <w:t xml:space="preserve"> </w:t>
      </w:r>
      <w:hyperlink r:id="rId4" w:history="1">
        <w:r w:rsidRPr="00925E54">
          <w:rPr>
            <w:rStyle w:val="ab"/>
          </w:rPr>
          <w:t>https://en.wikipedia.org/wiki/Co-training</w:t>
        </w:r>
      </w:hyperlink>
    </w:p>
  </w:footnote>
  <w:footnote w:id="5">
    <w:p w:rsidR="00E1182D" w:rsidRDefault="00E1182D" w:rsidP="00095339">
      <w:pPr>
        <w:pStyle w:val="ac"/>
      </w:pPr>
      <w:r>
        <w:rPr>
          <w:rStyle w:val="afd"/>
        </w:rPr>
        <w:footnoteRef/>
      </w:r>
      <w:r>
        <w:t xml:space="preserve"> </w:t>
      </w:r>
      <w:hyperlink r:id="rId5" w:history="1">
        <w:r w:rsidRPr="007E3041">
          <w:rPr>
            <w:rStyle w:val="ab"/>
          </w:rPr>
          <w:t>https://en.wikipedia.org/wiki/String_kernel</w:t>
        </w:r>
      </w:hyperlink>
    </w:p>
  </w:footnote>
  <w:footnote w:id="6">
    <w:p w:rsidR="00E1182D" w:rsidRDefault="00E1182D">
      <w:pPr>
        <w:pStyle w:val="ac"/>
      </w:pPr>
      <w:r>
        <w:rPr>
          <w:rStyle w:val="afd"/>
        </w:rPr>
        <w:footnoteRef/>
      </w:r>
      <w:r>
        <w:t xml:space="preserve"> </w:t>
      </w:r>
      <w:hyperlink r:id="rId6" w:history="1">
        <w:r w:rsidRPr="002E6221">
          <w:rPr>
            <w:rStyle w:val="ab"/>
          </w:rPr>
          <w:t>https:</w:t>
        </w:r>
        <w:r>
          <w:rPr>
            <w:rStyle w:val="ab"/>
          </w:rPr>
          <w:t>.</w:t>
        </w:r>
        <w:r w:rsidRPr="002E6221">
          <w:rPr>
            <w:rStyle w:val="ab"/>
          </w:rPr>
          <w:t>en.wikipedia.org/wiki/One-hot</w:t>
        </w:r>
      </w:hyperlink>
    </w:p>
  </w:footnote>
  <w:footnote w:id="7">
    <w:p w:rsidR="00E1182D" w:rsidRDefault="00E1182D">
      <w:pPr>
        <w:pStyle w:val="ac"/>
      </w:pPr>
      <w:r>
        <w:rPr>
          <w:rStyle w:val="afd"/>
        </w:rPr>
        <w:footnoteRef/>
      </w:r>
      <w:r>
        <w:t xml:space="preserve"> </w:t>
      </w:r>
      <w:hyperlink r:id="rId7" w:history="1">
        <w:r w:rsidRPr="00E75729">
          <w:rPr>
            <w:rStyle w:val="ab"/>
          </w:rPr>
          <w:t>https:</w:t>
        </w:r>
        <w:r>
          <w:rPr>
            <w:rStyle w:val="ab"/>
          </w:rPr>
          <w:t>.</w:t>
        </w:r>
        <w:r w:rsidRPr="00E75729">
          <w:rPr>
            <w:rStyle w:val="ab"/>
          </w:rPr>
          <w:t>en.wikipedia.org/wiki/Bag-of-words_model</w:t>
        </w:r>
      </w:hyperlink>
    </w:p>
  </w:footnote>
  <w:footnote w:id="8">
    <w:p w:rsidR="00E1182D" w:rsidRDefault="00E1182D" w:rsidP="00BE4251">
      <w:pPr>
        <w:pStyle w:val="ac"/>
      </w:pPr>
      <w:r>
        <w:rPr>
          <w:rStyle w:val="afd"/>
        </w:rPr>
        <w:footnoteRef/>
      </w:r>
      <w:r>
        <w:t xml:space="preserve"> </w:t>
      </w:r>
      <w:hyperlink r:id="rId8" w:history="1">
        <w:r w:rsidRPr="003C59E4">
          <w:rPr>
            <w:rStyle w:val="ab"/>
          </w:rPr>
          <w:t>https://en.wikipedia.org/wiki/Word_embedding</w:t>
        </w:r>
      </w:hyperlink>
    </w:p>
  </w:footnote>
  <w:footnote w:id="9">
    <w:p w:rsidR="00E1182D" w:rsidRPr="00354192" w:rsidRDefault="00E1182D" w:rsidP="00BE4251">
      <w:pPr>
        <w:pStyle w:val="ac"/>
      </w:pPr>
      <w:r>
        <w:rPr>
          <w:rStyle w:val="afd"/>
        </w:rPr>
        <w:footnoteRef/>
      </w:r>
      <w:r>
        <w:t xml:space="preserve"> </w:t>
      </w:r>
      <w:hyperlink r:id="rId9" w:history="1">
        <w:r w:rsidRPr="003C59E4">
          <w:rPr>
            <w:rStyle w:val="ab"/>
          </w:rPr>
          <w:t>https://code.google.com/p/word2vec/</w:t>
        </w:r>
      </w:hyperlink>
    </w:p>
  </w:footnote>
  <w:footnote w:id="10">
    <w:p w:rsidR="00E1182D" w:rsidRDefault="00E1182D">
      <w:pPr>
        <w:pStyle w:val="ac"/>
      </w:pPr>
      <w:r>
        <w:rPr>
          <w:rStyle w:val="afd"/>
        </w:rPr>
        <w:footnoteRef/>
      </w:r>
      <w:r>
        <w:t xml:space="preserve"> </w:t>
      </w:r>
      <w:hyperlink r:id="rId10" w:history="1">
        <w:r w:rsidRPr="008A5B11">
          <w:rPr>
            <w:rStyle w:val="ab"/>
          </w:rPr>
          <w:t>https://en.wikipedia.org/wiki/Convolutional_neural_network</w:t>
        </w:r>
      </w:hyperlink>
    </w:p>
  </w:footnote>
  <w:footnote w:id="11">
    <w:p w:rsidR="00E1182D" w:rsidRPr="00AD0B15" w:rsidRDefault="00E1182D">
      <w:pPr>
        <w:pStyle w:val="ac"/>
      </w:pPr>
      <w:r>
        <w:rPr>
          <w:rStyle w:val="afd"/>
        </w:rPr>
        <w:footnoteRef/>
      </w:r>
      <w:r>
        <w:t xml:space="preserve"> </w:t>
      </w:r>
      <w:hyperlink r:id="rId11" w:history="1">
        <w:r w:rsidRPr="00AD0B15">
          <w:rPr>
            <w:rStyle w:val="ab"/>
          </w:rPr>
          <w:t>https://dumps.wikimedia.org/enwiki/latest/enwiki-latest-pages-articles.xml.bz2</w:t>
        </w:r>
      </w:hyperlink>
    </w:p>
  </w:footnote>
  <w:footnote w:id="12">
    <w:p w:rsidR="00E1182D" w:rsidRDefault="00E1182D" w:rsidP="00707789">
      <w:pPr>
        <w:pStyle w:val="ac"/>
      </w:pPr>
      <w:r>
        <w:rPr>
          <w:rStyle w:val="afd"/>
        </w:rPr>
        <w:footnoteRef/>
      </w:r>
      <w:r>
        <w:t xml:space="preserve"> </w:t>
      </w:r>
      <w:hyperlink r:id="rId12" w:history="1">
        <w:r w:rsidRPr="00F86B58">
          <w:rPr>
            <w:rStyle w:val="ab"/>
          </w:rPr>
          <w:t>http://www.ltp-cloud.com/</w:t>
        </w:r>
      </w:hyperlink>
    </w:p>
  </w:footnote>
  <w:footnote w:id="13">
    <w:p w:rsidR="00E1182D" w:rsidRDefault="00E1182D">
      <w:pPr>
        <w:pStyle w:val="ac"/>
      </w:pPr>
      <w:r>
        <w:rPr>
          <w:rStyle w:val="afd"/>
        </w:rPr>
        <w:footnoteRef/>
      </w:r>
      <w:r>
        <w:t xml:space="preserve"> </w:t>
      </w:r>
      <w:hyperlink r:id="rId13" w:history="1">
        <w:r w:rsidRPr="005325E1">
          <w:rPr>
            <w:rStyle w:val="ab"/>
          </w:rPr>
          <w:t>https://en.wikipedia.org/wiki/T-distributed_stochastic_neighbor_embedding</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182D" w:rsidRPr="00D10C35" w:rsidRDefault="00E1182D" w:rsidP="00066833">
    <w:pPr>
      <w:pStyle w:val="a7"/>
      <w:ind w:firstLine="360"/>
    </w:pPr>
    <w:r w:rsidRPr="0005118D">
      <w:rPr>
        <w:rFonts w:hint="eastAsia"/>
      </w:rPr>
      <w:t>摘要</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182D" w:rsidRPr="00871A00" w:rsidRDefault="00E1182D" w:rsidP="00871A00">
    <w:pPr>
      <w:pStyle w:val="a7"/>
    </w:pPr>
    <w:r>
      <w:rPr>
        <w:rFonts w:hint="eastAsia"/>
      </w:rPr>
      <w:t>致谢</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182D" w:rsidRPr="00871A00" w:rsidRDefault="00E1182D" w:rsidP="00871A00">
    <w:pPr>
      <w:pStyle w:val="a7"/>
    </w:pPr>
    <w:r w:rsidRPr="00871A00">
      <w:rPr>
        <w:rFonts w:hint="eastAsia"/>
      </w:rPr>
      <w:t>附录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182D" w:rsidRPr="00D10C35" w:rsidRDefault="00E1182D" w:rsidP="00066833">
    <w:pPr>
      <w:pStyle w:val="a7"/>
      <w:ind w:firstLine="360"/>
    </w:pPr>
    <w:r>
      <w:rPr>
        <w:rFonts w:hint="eastAsia"/>
      </w:rPr>
      <w:t>Ab</w:t>
    </w:r>
    <w:r>
      <w:t>stract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182D" w:rsidRPr="00D10C35" w:rsidRDefault="00E1182D" w:rsidP="00066833">
    <w:pPr>
      <w:pStyle w:val="a7"/>
      <w:ind w:firstLine="360"/>
    </w:pPr>
    <w:r>
      <w:rPr>
        <w:rFonts w:hint="eastAsia"/>
      </w:rPr>
      <w:t>目录</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182D" w:rsidRDefault="00E1182D">
    <w:pPr>
      <w:pStyle w:val="a7"/>
    </w:pPr>
    <w:r>
      <w:rPr>
        <w:rFonts w:hint="eastAsia"/>
      </w:rPr>
      <w:t>第一</w:t>
    </w:r>
    <w:r w:rsidRPr="00E369AE">
      <w:rPr>
        <w:rFonts w:hint="eastAsia"/>
      </w:rPr>
      <w:t>章</w:t>
    </w:r>
    <w:r>
      <w:rPr>
        <w:rFonts w:hint="eastAsia"/>
      </w:rPr>
      <w:t xml:space="preserve"> </w:t>
    </w:r>
    <w:r w:rsidRPr="00A01C9D">
      <w:rPr>
        <w:rFonts w:hint="eastAsia"/>
      </w:rPr>
      <w:t>绪论</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182D" w:rsidRDefault="00E1182D">
    <w:pPr>
      <w:pStyle w:val="a7"/>
    </w:pPr>
    <w:r>
      <w:rPr>
        <w:rFonts w:hint="eastAsia"/>
      </w:rPr>
      <w:t>第二</w:t>
    </w:r>
    <w:r w:rsidRPr="00E369AE">
      <w:rPr>
        <w:rFonts w:hint="eastAsia"/>
      </w:rPr>
      <w:t>章</w:t>
    </w:r>
    <w:r>
      <w:rPr>
        <w:rFonts w:hint="eastAsia"/>
      </w:rPr>
      <w:t xml:space="preserve"> </w:t>
    </w:r>
    <w:r w:rsidRPr="00A01C9D">
      <w:rPr>
        <w:rFonts w:hint="eastAsia"/>
      </w:rPr>
      <w:t>关系抽取的相关研究</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182D" w:rsidRPr="00A01C9D" w:rsidRDefault="00E1182D" w:rsidP="00A01C9D">
    <w:pPr>
      <w:pStyle w:val="a7"/>
    </w:pPr>
    <w:r w:rsidRPr="00A01C9D">
      <w:rPr>
        <w:rFonts w:hint="eastAsia"/>
      </w:rPr>
      <w:t>第三章</w:t>
    </w:r>
    <w:r w:rsidRPr="00A01C9D">
      <w:rPr>
        <w:rFonts w:hint="eastAsia"/>
      </w:rPr>
      <w:t xml:space="preserve"> </w:t>
    </w:r>
    <w:r w:rsidRPr="00A01C9D">
      <w:rPr>
        <w:rFonts w:hint="eastAsia"/>
      </w:rPr>
      <w:t>句子的分布式表示</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182D" w:rsidRPr="00A01C9D" w:rsidRDefault="00E1182D" w:rsidP="00A01C9D">
    <w:pPr>
      <w:pStyle w:val="a7"/>
    </w:pPr>
    <w:r w:rsidRPr="001B47D5">
      <w:rPr>
        <w:rFonts w:hint="eastAsia"/>
      </w:rPr>
      <w:t>第四章</w:t>
    </w:r>
    <w:r w:rsidRPr="001B47D5">
      <w:rPr>
        <w:rFonts w:hint="eastAsia"/>
      </w:rPr>
      <w:t xml:space="preserve"> </w:t>
    </w:r>
    <w:r w:rsidRPr="001B47D5">
      <w:rPr>
        <w:rFonts w:hint="eastAsia"/>
      </w:rPr>
      <w:t>面向互联网新闻文本的企业关系抽取</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182D" w:rsidRPr="00871A00" w:rsidRDefault="00E1182D" w:rsidP="00871A00">
    <w:pPr>
      <w:pStyle w:val="a7"/>
    </w:pPr>
    <w:r w:rsidRPr="00871A00">
      <w:rPr>
        <w:rFonts w:hint="eastAsia"/>
      </w:rPr>
      <w:t>第五章</w:t>
    </w:r>
    <w:r w:rsidRPr="00871A00">
      <w:rPr>
        <w:rFonts w:hint="eastAsia"/>
      </w:rPr>
      <w:t xml:space="preserve"> </w:t>
    </w:r>
    <w:r w:rsidRPr="00871A00">
      <w:rPr>
        <w:rFonts w:hint="eastAsia"/>
      </w:rPr>
      <w:t>总结与展望</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182D" w:rsidRPr="00871A00" w:rsidRDefault="00E1182D" w:rsidP="00871A00">
    <w:pPr>
      <w:pStyle w:val="a7"/>
    </w:pPr>
    <w:r>
      <w:rPr>
        <w:rFonts w:hint="eastAsia"/>
      </w:rPr>
      <w:t>参考文献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414DA"/>
    <w:multiLevelType w:val="hybridMultilevel"/>
    <w:tmpl w:val="675A49A8"/>
    <w:lvl w:ilvl="0" w:tplc="23A288E4">
      <w:start w:val="1"/>
      <w:numFmt w:val="decimal"/>
      <w:lvlText w:val="(%1)"/>
      <w:lvlJc w:val="left"/>
      <w:pPr>
        <w:ind w:left="786"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8D7E57"/>
    <w:multiLevelType w:val="hybridMultilevel"/>
    <w:tmpl w:val="60E6B4CA"/>
    <w:lvl w:ilvl="0" w:tplc="C254A99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3382443"/>
    <w:multiLevelType w:val="multilevel"/>
    <w:tmpl w:val="2006C6C2"/>
    <w:styleLink w:val="a"/>
    <w:lvl w:ilvl="0">
      <w:start w:val="1"/>
      <w:numFmt w:val="decimal"/>
      <w:lvlText w:val="第%1章"/>
      <w:lvlJc w:val="left"/>
      <w:pPr>
        <w:ind w:left="425" w:hanging="425"/>
      </w:pPr>
      <w:rPr>
        <w:rFonts w:eastAsia="微软雅黑" w:hint="eastAsia"/>
        <w:sz w:val="44"/>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6023C63"/>
    <w:multiLevelType w:val="hybridMultilevel"/>
    <w:tmpl w:val="6C16F6E2"/>
    <w:lvl w:ilvl="0" w:tplc="FA08975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BC375DE"/>
    <w:multiLevelType w:val="multilevel"/>
    <w:tmpl w:val="2710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44241"/>
    <w:multiLevelType w:val="hybridMultilevel"/>
    <w:tmpl w:val="D548D826"/>
    <w:lvl w:ilvl="0" w:tplc="A1304B68">
      <w:start w:val="1"/>
      <w:numFmt w:val="decimal"/>
      <w:lvlText w:val="(%1)"/>
      <w:lvlJc w:val="left"/>
      <w:pPr>
        <w:ind w:left="786"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2A6BE1"/>
    <w:multiLevelType w:val="hybridMultilevel"/>
    <w:tmpl w:val="096264AA"/>
    <w:lvl w:ilvl="0" w:tplc="E2FA0F7A">
      <w:start w:val="1"/>
      <w:numFmt w:val="decimal"/>
      <w:suff w:val="space"/>
      <w:lvlText w:val="%1."/>
      <w:lvlJc w:val="left"/>
      <w:pPr>
        <w:ind w:left="0" w:firstLine="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7" w15:restartNumberingAfterBreak="0">
    <w:nsid w:val="1B110F3C"/>
    <w:multiLevelType w:val="hybridMultilevel"/>
    <w:tmpl w:val="575033FE"/>
    <w:lvl w:ilvl="0" w:tplc="1E52A2CC">
      <w:start w:val="1"/>
      <w:numFmt w:val="decimal"/>
      <w:lvlText w:val="(%1)"/>
      <w:lvlJc w:val="left"/>
      <w:pPr>
        <w:ind w:left="786" w:hanging="360"/>
      </w:pPr>
      <w:rPr>
        <w:rFonts w:hint="default"/>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FB21FBC"/>
    <w:multiLevelType w:val="hybridMultilevel"/>
    <w:tmpl w:val="32623ED2"/>
    <w:lvl w:ilvl="0" w:tplc="04090001">
      <w:start w:val="1"/>
      <w:numFmt w:val="bullet"/>
      <w:lvlText w:val=""/>
      <w:lvlJc w:val="left"/>
      <w:pPr>
        <w:ind w:left="1206" w:hanging="420"/>
      </w:pPr>
      <w:rPr>
        <w:rFonts w:ascii="Wingdings" w:hAnsi="Wingdings" w:hint="default"/>
      </w:rPr>
    </w:lvl>
    <w:lvl w:ilvl="1" w:tplc="04090003" w:tentative="1">
      <w:start w:val="1"/>
      <w:numFmt w:val="bullet"/>
      <w:lvlText w:val=""/>
      <w:lvlJc w:val="left"/>
      <w:pPr>
        <w:ind w:left="1626" w:hanging="420"/>
      </w:pPr>
      <w:rPr>
        <w:rFonts w:ascii="Wingdings" w:hAnsi="Wingdings" w:hint="default"/>
      </w:rPr>
    </w:lvl>
    <w:lvl w:ilvl="2" w:tplc="04090005" w:tentative="1">
      <w:start w:val="1"/>
      <w:numFmt w:val="bullet"/>
      <w:lvlText w:val=""/>
      <w:lvlJc w:val="left"/>
      <w:pPr>
        <w:ind w:left="2046" w:hanging="420"/>
      </w:pPr>
      <w:rPr>
        <w:rFonts w:ascii="Wingdings" w:hAnsi="Wingdings" w:hint="default"/>
      </w:rPr>
    </w:lvl>
    <w:lvl w:ilvl="3" w:tplc="04090001" w:tentative="1">
      <w:start w:val="1"/>
      <w:numFmt w:val="bullet"/>
      <w:lvlText w:val=""/>
      <w:lvlJc w:val="left"/>
      <w:pPr>
        <w:ind w:left="2466" w:hanging="420"/>
      </w:pPr>
      <w:rPr>
        <w:rFonts w:ascii="Wingdings" w:hAnsi="Wingdings" w:hint="default"/>
      </w:rPr>
    </w:lvl>
    <w:lvl w:ilvl="4" w:tplc="04090003" w:tentative="1">
      <w:start w:val="1"/>
      <w:numFmt w:val="bullet"/>
      <w:lvlText w:val=""/>
      <w:lvlJc w:val="left"/>
      <w:pPr>
        <w:ind w:left="2886" w:hanging="420"/>
      </w:pPr>
      <w:rPr>
        <w:rFonts w:ascii="Wingdings" w:hAnsi="Wingdings" w:hint="default"/>
      </w:rPr>
    </w:lvl>
    <w:lvl w:ilvl="5" w:tplc="04090005" w:tentative="1">
      <w:start w:val="1"/>
      <w:numFmt w:val="bullet"/>
      <w:lvlText w:val=""/>
      <w:lvlJc w:val="left"/>
      <w:pPr>
        <w:ind w:left="3306" w:hanging="420"/>
      </w:pPr>
      <w:rPr>
        <w:rFonts w:ascii="Wingdings" w:hAnsi="Wingdings" w:hint="default"/>
      </w:rPr>
    </w:lvl>
    <w:lvl w:ilvl="6" w:tplc="04090001" w:tentative="1">
      <w:start w:val="1"/>
      <w:numFmt w:val="bullet"/>
      <w:lvlText w:val=""/>
      <w:lvlJc w:val="left"/>
      <w:pPr>
        <w:ind w:left="3726" w:hanging="420"/>
      </w:pPr>
      <w:rPr>
        <w:rFonts w:ascii="Wingdings" w:hAnsi="Wingdings" w:hint="default"/>
      </w:rPr>
    </w:lvl>
    <w:lvl w:ilvl="7" w:tplc="04090003" w:tentative="1">
      <w:start w:val="1"/>
      <w:numFmt w:val="bullet"/>
      <w:lvlText w:val=""/>
      <w:lvlJc w:val="left"/>
      <w:pPr>
        <w:ind w:left="4146" w:hanging="420"/>
      </w:pPr>
      <w:rPr>
        <w:rFonts w:ascii="Wingdings" w:hAnsi="Wingdings" w:hint="default"/>
      </w:rPr>
    </w:lvl>
    <w:lvl w:ilvl="8" w:tplc="04090005" w:tentative="1">
      <w:start w:val="1"/>
      <w:numFmt w:val="bullet"/>
      <w:lvlText w:val=""/>
      <w:lvlJc w:val="left"/>
      <w:pPr>
        <w:ind w:left="4566" w:hanging="420"/>
      </w:pPr>
      <w:rPr>
        <w:rFonts w:ascii="Wingdings" w:hAnsi="Wingdings" w:hint="default"/>
      </w:rPr>
    </w:lvl>
  </w:abstractNum>
  <w:abstractNum w:abstractNumId="9" w15:restartNumberingAfterBreak="0">
    <w:nsid w:val="21445733"/>
    <w:multiLevelType w:val="hybridMultilevel"/>
    <w:tmpl w:val="22D82190"/>
    <w:lvl w:ilvl="0" w:tplc="E2FA0F7A">
      <w:start w:val="1"/>
      <w:numFmt w:val="decimal"/>
      <w:suff w:val="space"/>
      <w:lvlText w:val="%1."/>
      <w:lvlJc w:val="left"/>
      <w:pPr>
        <w:ind w:left="480" w:firstLine="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46747BE"/>
    <w:multiLevelType w:val="multilevel"/>
    <w:tmpl w:val="97EA785A"/>
    <w:styleLink w:val="a0"/>
    <w:lvl w:ilvl="0">
      <w:start w:val="1"/>
      <w:numFmt w:val="chineseCountingThousand"/>
      <w:lvlText w:val="%1."/>
      <w:lvlJc w:val="left"/>
      <w:pPr>
        <w:ind w:left="425" w:hanging="425"/>
      </w:pPr>
      <w:rPr>
        <w:rFonts w:eastAsia="微软雅黑" w:hint="eastAsia"/>
        <w:sz w:val="44"/>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7494452"/>
    <w:multiLevelType w:val="hybridMultilevel"/>
    <w:tmpl w:val="575033FE"/>
    <w:lvl w:ilvl="0" w:tplc="1E52A2CC">
      <w:start w:val="1"/>
      <w:numFmt w:val="decimal"/>
      <w:lvlText w:val="(%1)"/>
      <w:lvlJc w:val="left"/>
      <w:pPr>
        <w:ind w:left="786" w:hanging="360"/>
      </w:pPr>
      <w:rPr>
        <w:rFonts w:hint="default"/>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CC41B53"/>
    <w:multiLevelType w:val="multilevel"/>
    <w:tmpl w:val="F926DA88"/>
    <w:lvl w:ilvl="0">
      <w:start w:val="1"/>
      <w:numFmt w:val="chineseCountingThousand"/>
      <w:pStyle w:val="1"/>
      <w:suff w:val="space"/>
      <w:lvlText w:val="第%1章"/>
      <w:lvlJc w:val="left"/>
      <w:pPr>
        <w:ind w:left="7088" w:hanging="425"/>
      </w:pPr>
      <w:rPr>
        <w:rFonts w:ascii="Times New Roman" w:eastAsia="黑体" w:hAnsi="Times New Roman" w:hint="default"/>
        <w:sz w:val="36"/>
      </w:rPr>
    </w:lvl>
    <w:lvl w:ilvl="1">
      <w:start w:val="1"/>
      <w:numFmt w:val="decimal"/>
      <w:pStyle w:val="2"/>
      <w:isLgl/>
      <w:suff w:val="space"/>
      <w:lvlText w:val="%1.%2"/>
      <w:lvlJc w:val="left"/>
      <w:pPr>
        <w:ind w:left="567" w:hanging="567"/>
      </w:pPr>
      <w:rPr>
        <w:rFonts w:hint="eastAsia"/>
      </w:rPr>
    </w:lvl>
    <w:lvl w:ilvl="2">
      <w:start w:val="1"/>
      <w:numFmt w:val="decimal"/>
      <w:pStyle w:val="3"/>
      <w:isLgl/>
      <w:suff w:val="space"/>
      <w:lvlText w:val="%1.%2.%3"/>
      <w:lvlJc w:val="left"/>
      <w:pPr>
        <w:ind w:left="709" w:hanging="709"/>
      </w:pPr>
      <w:rPr>
        <w:rFonts w:ascii="Times New Roman" w:eastAsia="黑体" w:hAnsi="Times New Roman" w:hint="default"/>
        <w:sz w:val="28"/>
      </w:rPr>
    </w:lvl>
    <w:lvl w:ilvl="3">
      <w:start w:val="1"/>
      <w:numFmt w:val="decimal"/>
      <w:pStyle w:val="4"/>
      <w:isLgl/>
      <w:suff w:val="space"/>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32F64993"/>
    <w:multiLevelType w:val="hybridMultilevel"/>
    <w:tmpl w:val="81FC16D6"/>
    <w:lvl w:ilvl="0" w:tplc="04090001">
      <w:start w:val="1"/>
      <w:numFmt w:val="bullet"/>
      <w:lvlText w:val=""/>
      <w:lvlJc w:val="left"/>
      <w:pPr>
        <w:ind w:left="1206" w:hanging="420"/>
      </w:pPr>
      <w:rPr>
        <w:rFonts w:ascii="Wingdings" w:hAnsi="Wingdings" w:hint="default"/>
      </w:rPr>
    </w:lvl>
    <w:lvl w:ilvl="1" w:tplc="04090003" w:tentative="1">
      <w:start w:val="1"/>
      <w:numFmt w:val="bullet"/>
      <w:lvlText w:val=""/>
      <w:lvlJc w:val="left"/>
      <w:pPr>
        <w:ind w:left="1626" w:hanging="420"/>
      </w:pPr>
      <w:rPr>
        <w:rFonts w:ascii="Wingdings" w:hAnsi="Wingdings" w:hint="default"/>
      </w:rPr>
    </w:lvl>
    <w:lvl w:ilvl="2" w:tplc="04090005" w:tentative="1">
      <w:start w:val="1"/>
      <w:numFmt w:val="bullet"/>
      <w:lvlText w:val=""/>
      <w:lvlJc w:val="left"/>
      <w:pPr>
        <w:ind w:left="2046" w:hanging="420"/>
      </w:pPr>
      <w:rPr>
        <w:rFonts w:ascii="Wingdings" w:hAnsi="Wingdings" w:hint="default"/>
      </w:rPr>
    </w:lvl>
    <w:lvl w:ilvl="3" w:tplc="04090001" w:tentative="1">
      <w:start w:val="1"/>
      <w:numFmt w:val="bullet"/>
      <w:lvlText w:val=""/>
      <w:lvlJc w:val="left"/>
      <w:pPr>
        <w:ind w:left="2466" w:hanging="420"/>
      </w:pPr>
      <w:rPr>
        <w:rFonts w:ascii="Wingdings" w:hAnsi="Wingdings" w:hint="default"/>
      </w:rPr>
    </w:lvl>
    <w:lvl w:ilvl="4" w:tplc="04090003" w:tentative="1">
      <w:start w:val="1"/>
      <w:numFmt w:val="bullet"/>
      <w:lvlText w:val=""/>
      <w:lvlJc w:val="left"/>
      <w:pPr>
        <w:ind w:left="2886" w:hanging="420"/>
      </w:pPr>
      <w:rPr>
        <w:rFonts w:ascii="Wingdings" w:hAnsi="Wingdings" w:hint="default"/>
      </w:rPr>
    </w:lvl>
    <w:lvl w:ilvl="5" w:tplc="04090005" w:tentative="1">
      <w:start w:val="1"/>
      <w:numFmt w:val="bullet"/>
      <w:lvlText w:val=""/>
      <w:lvlJc w:val="left"/>
      <w:pPr>
        <w:ind w:left="3306" w:hanging="420"/>
      </w:pPr>
      <w:rPr>
        <w:rFonts w:ascii="Wingdings" w:hAnsi="Wingdings" w:hint="default"/>
      </w:rPr>
    </w:lvl>
    <w:lvl w:ilvl="6" w:tplc="04090001" w:tentative="1">
      <w:start w:val="1"/>
      <w:numFmt w:val="bullet"/>
      <w:lvlText w:val=""/>
      <w:lvlJc w:val="left"/>
      <w:pPr>
        <w:ind w:left="3726" w:hanging="420"/>
      </w:pPr>
      <w:rPr>
        <w:rFonts w:ascii="Wingdings" w:hAnsi="Wingdings" w:hint="default"/>
      </w:rPr>
    </w:lvl>
    <w:lvl w:ilvl="7" w:tplc="04090003" w:tentative="1">
      <w:start w:val="1"/>
      <w:numFmt w:val="bullet"/>
      <w:lvlText w:val=""/>
      <w:lvlJc w:val="left"/>
      <w:pPr>
        <w:ind w:left="4146" w:hanging="420"/>
      </w:pPr>
      <w:rPr>
        <w:rFonts w:ascii="Wingdings" w:hAnsi="Wingdings" w:hint="default"/>
      </w:rPr>
    </w:lvl>
    <w:lvl w:ilvl="8" w:tplc="04090005" w:tentative="1">
      <w:start w:val="1"/>
      <w:numFmt w:val="bullet"/>
      <w:lvlText w:val=""/>
      <w:lvlJc w:val="left"/>
      <w:pPr>
        <w:ind w:left="4566" w:hanging="420"/>
      </w:pPr>
      <w:rPr>
        <w:rFonts w:ascii="Wingdings" w:hAnsi="Wingdings" w:hint="default"/>
      </w:rPr>
    </w:lvl>
  </w:abstractNum>
  <w:abstractNum w:abstractNumId="14" w15:restartNumberingAfterBreak="0">
    <w:nsid w:val="3C7A489E"/>
    <w:multiLevelType w:val="hybridMultilevel"/>
    <w:tmpl w:val="575033FE"/>
    <w:lvl w:ilvl="0" w:tplc="1E52A2CC">
      <w:start w:val="1"/>
      <w:numFmt w:val="decimal"/>
      <w:lvlText w:val="(%1)"/>
      <w:lvlJc w:val="left"/>
      <w:pPr>
        <w:ind w:left="786" w:hanging="360"/>
      </w:pPr>
      <w:rPr>
        <w:rFonts w:hint="default"/>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D274383"/>
    <w:multiLevelType w:val="hybridMultilevel"/>
    <w:tmpl w:val="84D8EFD6"/>
    <w:lvl w:ilvl="0" w:tplc="FA5E7AB8">
      <w:start w:val="1"/>
      <w:numFmt w:val="decimal"/>
      <w:lvlText w:val="[%1]"/>
      <w:lvlJc w:val="left"/>
      <w:pPr>
        <w:ind w:left="420" w:hanging="420"/>
      </w:pPr>
      <w:rPr>
        <w:rFonts w:ascii="Times New Roman" w:eastAsiaTheme="minorEastAsia" w:hAnsi="Times New Roman" w:cs="Times New Roman" w:hint="default"/>
        <w:b w:val="0"/>
        <w:i w:val="0"/>
        <w:color w:val="auto"/>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C74492C"/>
    <w:multiLevelType w:val="hybridMultilevel"/>
    <w:tmpl w:val="8F88C468"/>
    <w:lvl w:ilvl="0" w:tplc="04090011">
      <w:start w:val="1"/>
      <w:numFmt w:val="decimal"/>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ECE7A05"/>
    <w:multiLevelType w:val="hybridMultilevel"/>
    <w:tmpl w:val="575033FE"/>
    <w:lvl w:ilvl="0" w:tplc="1E52A2CC">
      <w:start w:val="1"/>
      <w:numFmt w:val="decimal"/>
      <w:lvlText w:val="(%1)"/>
      <w:lvlJc w:val="left"/>
      <w:pPr>
        <w:ind w:left="786" w:hanging="360"/>
      </w:pPr>
      <w:rPr>
        <w:rFonts w:hint="default"/>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5D7E714D"/>
    <w:multiLevelType w:val="hybridMultilevel"/>
    <w:tmpl w:val="C62C052A"/>
    <w:lvl w:ilvl="0" w:tplc="183647C4">
      <w:start w:val="1"/>
      <w:numFmt w:val="decimal"/>
      <w:lvlText w:val="[%1]"/>
      <w:lvlJc w:val="left"/>
      <w:pPr>
        <w:ind w:left="420" w:hanging="420"/>
      </w:pPr>
      <w:rPr>
        <w:rFonts w:ascii="Times New Roman" w:eastAsia="宋体" w:hAnsi="Times New Roman" w:cs="Times New Roman" w:hint="default"/>
        <w:b w:val="0"/>
        <w:i w:val="0"/>
        <w:color w:val="auto"/>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2186FA4"/>
    <w:multiLevelType w:val="hybridMultilevel"/>
    <w:tmpl w:val="03901026"/>
    <w:lvl w:ilvl="0" w:tplc="FC086C4C">
      <w:start w:val="1"/>
      <w:numFmt w:val="decimal"/>
      <w:lvlText w:val="(%1)"/>
      <w:lvlJc w:val="left"/>
      <w:pPr>
        <w:ind w:left="900" w:firstLine="7"/>
      </w:pPr>
      <w:rPr>
        <w:rFonts w:hint="default"/>
        <w:i w:val="0"/>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637422F8"/>
    <w:multiLevelType w:val="hybridMultilevel"/>
    <w:tmpl w:val="C706A3B2"/>
    <w:lvl w:ilvl="0" w:tplc="1A5803B6">
      <w:start w:val="1"/>
      <w:numFmt w:val="decimal"/>
      <w:suff w:val="space"/>
      <w:lvlText w:val="%1)"/>
      <w:lvlJc w:val="left"/>
      <w:pPr>
        <w:ind w:left="0" w:firstLine="426"/>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71C316F0"/>
    <w:multiLevelType w:val="hybridMultilevel"/>
    <w:tmpl w:val="4B5EA23A"/>
    <w:lvl w:ilvl="0" w:tplc="5F0A7BF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7267208D"/>
    <w:multiLevelType w:val="hybridMultilevel"/>
    <w:tmpl w:val="022CBFB4"/>
    <w:lvl w:ilvl="0" w:tplc="0409000F">
      <w:start w:val="1"/>
      <w:numFmt w:val="decimal"/>
      <w:lvlText w:val="%1."/>
      <w:lvlJc w:val="left"/>
      <w:pPr>
        <w:ind w:left="1626" w:hanging="420"/>
      </w:pPr>
    </w:lvl>
    <w:lvl w:ilvl="1" w:tplc="04090019" w:tentative="1">
      <w:start w:val="1"/>
      <w:numFmt w:val="lowerLetter"/>
      <w:lvlText w:val="%2)"/>
      <w:lvlJc w:val="left"/>
      <w:pPr>
        <w:ind w:left="2046" w:hanging="420"/>
      </w:pPr>
    </w:lvl>
    <w:lvl w:ilvl="2" w:tplc="0409001B" w:tentative="1">
      <w:start w:val="1"/>
      <w:numFmt w:val="lowerRoman"/>
      <w:lvlText w:val="%3."/>
      <w:lvlJc w:val="right"/>
      <w:pPr>
        <w:ind w:left="2466" w:hanging="420"/>
      </w:pPr>
    </w:lvl>
    <w:lvl w:ilvl="3" w:tplc="0409000F" w:tentative="1">
      <w:start w:val="1"/>
      <w:numFmt w:val="decimal"/>
      <w:lvlText w:val="%4."/>
      <w:lvlJc w:val="left"/>
      <w:pPr>
        <w:ind w:left="2886" w:hanging="420"/>
      </w:pPr>
    </w:lvl>
    <w:lvl w:ilvl="4" w:tplc="04090019" w:tentative="1">
      <w:start w:val="1"/>
      <w:numFmt w:val="lowerLetter"/>
      <w:lvlText w:val="%5)"/>
      <w:lvlJc w:val="left"/>
      <w:pPr>
        <w:ind w:left="3306" w:hanging="420"/>
      </w:pPr>
    </w:lvl>
    <w:lvl w:ilvl="5" w:tplc="0409001B" w:tentative="1">
      <w:start w:val="1"/>
      <w:numFmt w:val="lowerRoman"/>
      <w:lvlText w:val="%6."/>
      <w:lvlJc w:val="right"/>
      <w:pPr>
        <w:ind w:left="3726" w:hanging="420"/>
      </w:pPr>
    </w:lvl>
    <w:lvl w:ilvl="6" w:tplc="0409000F" w:tentative="1">
      <w:start w:val="1"/>
      <w:numFmt w:val="decimal"/>
      <w:lvlText w:val="%7."/>
      <w:lvlJc w:val="left"/>
      <w:pPr>
        <w:ind w:left="4146" w:hanging="420"/>
      </w:pPr>
    </w:lvl>
    <w:lvl w:ilvl="7" w:tplc="04090019" w:tentative="1">
      <w:start w:val="1"/>
      <w:numFmt w:val="lowerLetter"/>
      <w:lvlText w:val="%8)"/>
      <w:lvlJc w:val="left"/>
      <w:pPr>
        <w:ind w:left="4566" w:hanging="420"/>
      </w:pPr>
    </w:lvl>
    <w:lvl w:ilvl="8" w:tplc="0409001B" w:tentative="1">
      <w:start w:val="1"/>
      <w:numFmt w:val="lowerRoman"/>
      <w:lvlText w:val="%9."/>
      <w:lvlJc w:val="right"/>
      <w:pPr>
        <w:ind w:left="4986" w:hanging="420"/>
      </w:pPr>
    </w:lvl>
  </w:abstractNum>
  <w:abstractNum w:abstractNumId="23" w15:restartNumberingAfterBreak="0">
    <w:nsid w:val="79AD2D2C"/>
    <w:multiLevelType w:val="hybridMultilevel"/>
    <w:tmpl w:val="3CB686F8"/>
    <w:lvl w:ilvl="0" w:tplc="836AFD2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7DF6287A"/>
    <w:multiLevelType w:val="hybridMultilevel"/>
    <w:tmpl w:val="22624DA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7ECA600C"/>
    <w:multiLevelType w:val="hybridMultilevel"/>
    <w:tmpl w:val="FCDC1B1A"/>
    <w:lvl w:ilvl="0" w:tplc="6DB06E32">
      <w:start w:val="1"/>
      <w:numFmt w:val="decimal"/>
      <w:lvlText w:val="[%1]"/>
      <w:lvlJc w:val="left"/>
      <w:pPr>
        <w:ind w:left="420" w:hanging="420"/>
      </w:pPr>
      <w:rPr>
        <w:rFonts w:ascii="Times New Roman" w:eastAsia="宋体" w:hAnsi="Times New Roman" w:cs="Times New Roman" w:hint="default"/>
        <w:b w:val="0"/>
        <w:i w:val="0"/>
        <w:color w:val="auto"/>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F280112"/>
    <w:multiLevelType w:val="hybridMultilevel"/>
    <w:tmpl w:val="7E32CBEE"/>
    <w:lvl w:ilvl="0" w:tplc="FA5E7AB8">
      <w:start w:val="1"/>
      <w:numFmt w:val="decimal"/>
      <w:lvlText w:val="[%1]"/>
      <w:lvlJc w:val="left"/>
      <w:pPr>
        <w:ind w:left="420" w:hanging="420"/>
      </w:pPr>
      <w:rPr>
        <w:rFonts w:ascii="Times New Roman" w:eastAsiaTheme="minorEastAsia" w:hAnsi="Times New Roman" w:cs="Times New Roman" w:hint="default"/>
        <w:b w:val="0"/>
        <w:i w:val="0"/>
        <w:color w:val="auto"/>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FB33CD9"/>
    <w:multiLevelType w:val="hybridMultilevel"/>
    <w:tmpl w:val="E208D1C2"/>
    <w:lvl w:ilvl="0" w:tplc="B9068C9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0"/>
  </w:num>
  <w:num w:numId="3">
    <w:abstractNumId w:val="12"/>
  </w:num>
  <w:num w:numId="4">
    <w:abstractNumId w:val="15"/>
  </w:num>
  <w:num w:numId="5">
    <w:abstractNumId w:val="25"/>
  </w:num>
  <w:num w:numId="6">
    <w:abstractNumId w:val="20"/>
  </w:num>
  <w:num w:numId="7">
    <w:abstractNumId w:val="19"/>
  </w:num>
  <w:num w:numId="8">
    <w:abstractNumId w:val="24"/>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4"/>
  </w:num>
  <w:num w:numId="12">
    <w:abstractNumId w:val="17"/>
  </w:num>
  <w:num w:numId="13">
    <w:abstractNumId w:val="7"/>
  </w:num>
  <w:num w:numId="14">
    <w:abstractNumId w:val="26"/>
  </w:num>
  <w:num w:numId="15">
    <w:abstractNumId w:val="27"/>
  </w:num>
  <w:num w:numId="16">
    <w:abstractNumId w:val="6"/>
  </w:num>
  <w:num w:numId="17">
    <w:abstractNumId w:val="9"/>
  </w:num>
  <w:num w:numId="18">
    <w:abstractNumId w:val="21"/>
  </w:num>
  <w:num w:numId="19">
    <w:abstractNumId w:val="14"/>
  </w:num>
  <w:num w:numId="20">
    <w:abstractNumId w:val="11"/>
  </w:num>
  <w:num w:numId="21">
    <w:abstractNumId w:val="8"/>
  </w:num>
  <w:num w:numId="22">
    <w:abstractNumId w:val="13"/>
  </w:num>
  <w:num w:numId="23">
    <w:abstractNumId w:val="22"/>
  </w:num>
  <w:num w:numId="24">
    <w:abstractNumId w:val="16"/>
  </w:num>
  <w:num w:numId="25">
    <w:abstractNumId w:val="18"/>
  </w:num>
  <w:num w:numId="26">
    <w:abstractNumId w:val="23"/>
  </w:num>
  <w:num w:numId="27">
    <w:abstractNumId w:val="3"/>
  </w:num>
  <w:num w:numId="28">
    <w:abstractNumId w:val="1"/>
  </w:num>
  <w:num w:numId="29">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37B5F4E-3DE8-437F-868F-65B86D8B9EDD}" w:val=" ADDIN NE.Ref.{037B5F4E-3DE8-437F-868F-65B86D8B9EDD}&lt;Citation&gt;&lt;Group&gt;&lt;References&gt;&lt;Item&gt;&lt;ID&gt;83&lt;/ID&gt;&lt;UID&gt;{5BD3A136-4923-42A9-87A3-F9022291C56B}&lt;/UID&gt;&lt;Title&gt;Above the Clouds: A Berkeley View of Cloud Computing&lt;/Title&gt;&lt;Template&gt;Report&lt;/Template&gt;&lt;Star&gt;0&lt;/Star&gt;&lt;Tag&gt;0&lt;/Tag&gt;&lt;Author&gt;Armbrust, Michael; Fox, Armando; Griffith, Rean; Fox, Armando; Griffith, Rean; Joseph, Anthony D; Katz, Randy H; Konwinski, Andrew; Lee, Gunho; Patterson, David A; Rabkin, Ariel; Stoica, Ion; Zaharia, Matei&lt;/Author&gt;&lt;Year&gt;2009&lt;/Year&gt;&lt;Details&gt;&lt;_created&gt;59083026&lt;/_created&gt;&lt;_modified&gt;59083050&lt;/_modified&gt;&lt;_accessed&gt;59083050&lt;/_accessed&gt;&lt;_publisher&gt;University of California at Berkely&lt;/_publisher&gt;&lt;/Details&gt;&lt;Extra&gt;&lt;DBUID&gt;{66E1C2F9-0281-481D-8DD5-6C7ACCFB821D}&lt;/DBUID&gt;&lt;/Extra&gt;&lt;/Item&gt;&lt;/References&gt;&lt;/Group&gt;&lt;Group&gt;&lt;References&gt;&lt;Item&gt;&lt;ID&gt;84&lt;/ID&gt;&lt;UID&gt;{5CA284DC-D42D-4375-999D-12CA16693788}&lt;/UID&gt;&lt;Title&gt;Data-Intensive Scalable Computing for Scientific Applications&lt;/Title&gt;&lt;Template&gt;Journal Article&lt;/Template&gt;&lt;Star&gt;0&lt;/Star&gt;&lt;Tag&gt;0&lt;/Tag&gt;&lt;Author&gt;Bryant, R E&lt;/Author&gt;&lt;Year&gt;2011&lt;/Year&gt;&lt;Details&gt;&lt;_date_display&gt;nov.-dec.&lt;/_date_display&gt;&lt;_doi&gt;10.1109/MCSE.2011.73&lt;/_doi&gt;&lt;_isbn&gt;1521-9615},&lt;/_isbn&gt;&lt;_issue&gt;6&lt;/_issue&gt;&lt;_journal&gt;Computing in Science Engineering}, title={Data-Intensive Scalable Computing for Scientific Applications&lt;/_journal&gt;&lt;_keywords&gt;DISC;data intensive scalable computing;scientific applications;scientific computing applications;data handling;parallel processing&lt;/_keywords&gt;&lt;_pages&gt;25 -33&lt;/_pages&gt;&lt;_volume&gt;13&lt;/_volume&gt;&lt;_created&gt;59083183&lt;/_created&gt;&lt;_modified&gt;59083185&lt;/_modified&gt;&lt;_accessed&gt;59083185&lt;/_accessed&gt;&lt;/Details&gt;&lt;Extra&gt;&lt;DBUID&gt;{66E1C2F9-0281-481D-8DD5-6C7ACCFB821D}&lt;/DBUID&gt;&lt;/Extra&gt;&lt;/Item&gt;&lt;/References&gt;&lt;/Group&gt;&lt;Group&gt;&lt;References&gt;&lt;Item&gt;&lt;ID&gt;82&lt;/ID&gt;&lt;UID&gt;{35DA43AF-0B37-4004-A309-0547D90B74AA}&lt;/UID&gt;&lt;Title&gt;DataIntensive Scalable Computing Harnessing the Power of Cloud Computing&lt;/Title&gt;&lt;Template&gt;Report&lt;/Template&gt;&lt;Star&gt;0&lt;/Star&gt;&lt;Tag&gt;0&lt;/Tag&gt;&lt;Author&gt;Bryant, Randal E&lt;/Author&gt;&lt;Year&gt;2009&lt;/Year&gt;&lt;Details&gt;&lt;_created&gt;59083019&lt;/_created&gt;&lt;_modified&gt;59083023&lt;/_modified&gt;&lt;_accessed&gt;59083050&lt;/_accessed&gt;&lt;_author_aff&gt;School of Computer Science Carnegie Mellon University&lt;/_author_aff&gt;&lt;_publisher&gt;School of Computer Science Carnegie Mellon University&lt;/_publisher&gt;&lt;/Details&gt;&lt;Extra&gt;&lt;DBUID&gt;{66E1C2F9-0281-481D-8DD5-6C7ACCFB821D}&lt;/DBUID&gt;&lt;/Extra&gt;&lt;/Item&gt;&lt;/References&gt;&lt;/Group&gt;&lt;/Citation&gt;_x000a_"/>
    <w:docVar w:name="NE.Ref{04C4A770-ECF2-487E-AF75-58B34B0BAC99}" w:val=" ADDIN NE.Ref.{04C4A770-ECF2-487E-AF75-58B34B0BAC99}&lt;Citation&gt;&lt;Group&gt;&lt;References&gt;&lt;Item&gt;&lt;ID&gt;131&lt;/ID&gt;&lt;UID&gt;{32F53555-2A7E-4079-B0B1-82ABB8B62046}&lt;/UID&gt;&lt;Title&gt;US Unveils $200 Million Big Data Initiative &lt;/Title&gt;&lt;Template&gt;Web Page&lt;/Template&gt;&lt;Star&gt;0&lt;/Star&gt;&lt;Tag&gt;0&lt;/Tag&gt;&lt;Author/&gt;&lt;Year&gt;0&lt;/Year&gt;&lt;Details&gt;&lt;_url&gt;http://www.burrillreport.com/article-us_unveils_200_million_big_data_initiative_.html&lt;/_url&gt;&lt;_modified&gt;59117591&lt;/_modified&gt;&lt;_created&gt;59117591&lt;/_created&gt;&lt;_accessed&gt;59117591&lt;/_accessed&gt;&lt;/Details&gt;&lt;Extra&gt;&lt;DBUID&gt;{66E1C2F9-0281-481D-8DD5-6C7ACCFB821D}&lt;/DBUID&gt;&lt;/Extra&gt;&lt;/Item&gt;&lt;/References&gt;&lt;/Group&gt;&lt;/Citation&gt;_x000a_"/>
    <w:docVar w:name="NE.Ref{04F94177-8AEC-4316-99F9-B5FF2037F7A8}" w:val=" ADDIN NE.Ref.{04F94177-8AEC-4316-99F9-B5FF2037F7A8}&lt;Citation&gt;&lt;Group&gt;&lt;References&gt;&lt;Item&gt;&lt;ID&gt;125&lt;/ID&gt;&lt;UID&gt;{47280AC9-57CD-4680-8D5C-E988E61B02EE}&lt;/UID&gt;&lt;Title&gt;Designing a Multi-petabyte Database for LSST&lt;/Title&gt;&lt;Template&gt;Report&lt;/Template&gt;&lt;Star&gt;0&lt;/Star&gt;&lt;Tag&gt;0&lt;/Tag&gt;&lt;Author&gt;Becla, Jacek; Hanushevsky, Andrew; Nikolaev, Sergei; Abdulla, Ghaleb; Szalay, Alexander S; Nieto-santisteban, María A; Thakar, Ani; Gray, Jim&lt;/Author&gt;&lt;Year&gt;2006&lt;/Year&gt;&lt;Details&gt;&lt;_accessed&gt;59115497&lt;/_accessed&gt;&lt;_created&gt;59113108&lt;/_created&gt;&lt;_doi&gt;10.1117/12.671721&lt;/_doi&gt;&lt;_isbn&gt;SLAC Publications SLAC-PUB-12292&lt;/_isbn&gt;&lt;_journal&gt;Computing Research Repository&lt;/_journal&gt;&lt;_modified&gt;59115507&lt;/_modified&gt;&lt;_publisher&gt;Stanford Linear Accelerator Center&lt;/_publisher&gt;&lt;/Details&gt;&lt;Extra&gt;&lt;DBUID&gt;{66E1C2F9-0281-481D-8DD5-6C7ACCFB821D}&lt;/DBUID&gt;&lt;/Extra&gt;&lt;/Item&gt;&lt;/References&gt;&lt;/Group&gt;&lt;/Citation&gt;_x000a_"/>
    <w:docVar w:name="NE.Ref{04FBCE39-7DF7-450D-AB9D-5FF18216B963}" w:val=" ADDIN NE.Ref.{04FBCE39-7DF7-450D-AB9D-5FF18216B963}&lt;Citation&gt;&lt;Group&gt;&lt;References&gt;&lt;Item&gt;&lt;ID&gt;105&lt;/ID&gt;&lt;UID&gt;{87AB940F-FDF4-42A2-B06A-F6BD014EE9FF}&lt;/UID&gt;&lt;Title&gt;Hadoop Sorts a Petabyte in 16.25 Hours and a Terabyte in 62 Seconds&lt;/Title&gt;&lt;Template&gt;Web Page&lt;/Template&gt;&lt;Star&gt;0&lt;/Star&gt;&lt;Tag&gt;0&lt;/Tag&gt;&lt;Author/&gt;&lt;Year&gt;0&lt;/Year&gt;&lt;Details&gt;&lt;_accessed&gt;59100036&lt;/_accessed&gt;&lt;_created&gt;59100026&lt;/_created&gt;&lt;_modified&gt;59100038&lt;/_modified&gt;&lt;_ori_publication&gt;http://developer.yahoo.com/blogs/hadoop/posts/2009/05/hadoop_sorts_a_petabyte_in_162/&lt;/_ori_publication&gt;&lt;_url&gt;http://developer.yahoo.com/blogs/hadoop/posts/2009/05/hadoop_sorts_a_petabyte_in_162/&lt;/_url&gt;&lt;/Details&gt;&lt;Extra&gt;&lt;DBUID&gt;{66E1C2F9-0281-481D-8DD5-6C7ACCFB821D}&lt;/DBUID&gt;&lt;/Extra&gt;&lt;/Item&gt;&lt;/References&gt;&lt;/Group&gt;&lt;/Citation&gt;_x000a_"/>
    <w:docVar w:name="NE.Ref{07D6FF7D-DB3E-4420-A068-B067A3415079}" w:val=" ADDIN NE.Ref.{07D6FF7D-DB3E-4420-A068-B067A3415079}&lt;Citation&gt;&lt;Group&gt;&lt;References&gt;&lt;Item&gt;&lt;ID&gt;22&lt;/ID&gt;&lt;UID&gt;{757E22DC-1248-4BA4-B25E-36550B83996E}&lt;/UID&gt;&lt;Title&gt;MapReduce: Simplified Data Processing on Large Clusters&lt;/Title&gt;&lt;Template&gt;Conference Proceedings&lt;/Template&gt;&lt;Star&gt;0&lt;/Star&gt;&lt;Tag&gt;0&lt;/Tag&gt;&lt;Author&gt;Dean, Jeffrey; Ghemawat, Sanjay&lt;/Author&gt;&lt;Year&gt;2004&lt;/Year&gt;&lt;Details&gt;&lt;_created&gt;58855175&lt;/_created&gt;&lt;_modified&gt;58855175&lt;/_modified&gt;&lt;_pages&gt;137-150&lt;/_pages&gt;&lt;_tertiary_author&gt;OSDI&lt;/_tertiary_author&gt;&lt;/Details&gt;&lt;Extra&gt;&lt;DBUID&gt;{66E1C2F9-0281-481D-8DD5-6C7ACCFB821D}&lt;/DBUID&gt;&lt;/Extra&gt;&lt;/Item&gt;&lt;/References&gt;&lt;/Group&gt;&lt;/Citation&gt;_x000a_"/>
    <w:docVar w:name="NE.Ref{085B7B17-1B04-4218-997B-5E1F893DAA64}" w:val=" ADDIN NE.Ref.{085B7B17-1B04-4218-997B-5E1F893DAA64}&lt;Citation&gt;&lt;Group&gt;&lt;References&gt;&lt;Item&gt;&lt;ID&gt;96&lt;/ID&gt;&lt;UID&gt;{FA107483-881E-4F90-9910-7D184AE8A6EB}&lt;/UID&gt;&lt;Title&gt;Efficient string matching: an aid to bibliographic search&lt;/Title&gt;&lt;Template&gt;Journal Article&lt;/Template&gt;&lt;Star&gt;0&lt;/Star&gt;&lt;Tag&gt;0&lt;/Tag&gt;&lt;Author&gt;Aho, Alfred V; Corasick, Margaret J&lt;/Author&gt;&lt;Year&gt;1975&lt;/Year&gt;&lt;Details&gt;&lt;_accessed&gt;59087454&lt;/_accessed&gt;&lt;_created&gt;59087451&lt;/_created&gt;&lt;_doi&gt;10.1145/360825.360855&lt;/_doi&gt;&lt;_journal&gt;Communications of The ACM&lt;/_journal&gt;&lt;_modified&gt;59087454&lt;/_modified&gt;&lt;_pages&gt;333--340&lt;/_pages&gt;&lt;_volume&gt;18&lt;/_volume&gt;&lt;/Details&gt;&lt;Extra&gt;&lt;DBUID&gt;{66E1C2F9-0281-481D-8DD5-6C7ACCFB821D}&lt;/DBUID&gt;&lt;/Extra&gt;&lt;/Item&gt;&lt;/References&gt;&lt;/Group&gt;&lt;/Citation&gt;_x000a_"/>
    <w:docVar w:name="NE.Ref{08F89788-A365-4D3D-BB96-53891C2FEEEB}" w:val=" ADDIN NE.Ref.{08F89788-A365-4D3D-BB96-53891C2FEEEB}&lt;Citation&gt;&lt;Group&gt;&lt;References&gt;&lt;Item&gt;&lt;ID&gt;23&lt;/ID&gt;&lt;UID&gt;{43D1AEFA-B13C-4768-AE41-AD06032ED3DF}&lt;/UID&gt;&lt;Title&gt;Hadoop&lt;/Title&gt;&lt;Template&gt;Web Page&lt;/Template&gt;&lt;Star&gt;0&lt;/Star&gt;&lt;Tag&gt;0&lt;/Tag&gt;&lt;Author/&gt;&lt;Year&gt;0&lt;/Year&gt;&lt;Details&gt;&lt;_accessed&gt;59087380&lt;/_accessed&gt;&lt;_created&gt;58858006&lt;/_created&gt;&lt;_modified&gt;58858006&lt;/_modified&gt;&lt;_url&gt;http://hadoop.apache.org/&lt;/_url&gt;&lt;/Details&gt;&lt;Extra&gt;&lt;DBUID&gt;{66E1C2F9-0281-481D-8DD5-6C7ACCFB821D}&lt;/DBUID&gt;&lt;/Extra&gt;&lt;/Item&gt;&lt;/References&gt;&lt;/Group&gt;&lt;/Citation&gt;_x000a_"/>
    <w:docVar w:name="NE.Ref{0C82A76E-A1A6-40F1-966D-1F1B386CEFE0}" w:val=" ADDIN NE.Ref.{0C82A76E-A1A6-40F1-966D-1F1B386CEFE0}&lt;Citation&gt;&lt;Group&gt;&lt;References&gt;&lt;Item&gt;&lt;ID&gt;88&lt;/ID&gt;&lt;UID&gt;{B04C7C69-8DC2-46BF-96BF-5C8B307A4E32}&lt;/UID&gt;&lt;Title&gt;Data-Intensive Text Processing with MapReduce&lt;/Title&gt;&lt;Template&gt;Journal Article&lt;/Template&gt;&lt;Star&gt;0&lt;/Star&gt;&lt;Tag&gt;0&lt;/Tag&gt;&lt;Author&gt;Lin, Jimmy; Dyer, Chris&lt;/Author&gt;&lt;Year&gt;2010&lt;/Year&gt;&lt;Details&gt;&lt;_accessed&gt;59115533&lt;/_accessed&gt;&lt;_author_aff&gt;University of Maryland&lt;/_author_aff&gt;&lt;_bibtex_key&gt;LinDyer-88&lt;/_bibtex_key&gt;&lt;_created&gt;59084143&lt;/_created&gt;&lt;_edition&gt;pre-production manuscript&lt;/_edition&gt;&lt;_issue&gt;1&lt;/_issue&gt;&lt;_journal&gt;Synthesis Lectures on Human Language Technologies&lt;/_journal&gt;&lt;_modified&gt;59115533&lt;/_modified&gt;&lt;_ori_publication&gt;Morgan &amp;amp; Claypool Publishers&lt;/_ori_publication&gt;&lt;_pages&gt;1--177&lt;/_pages&gt;&lt;_volume&gt;3&lt;/_volume&gt;&lt;/Details&gt;&lt;Extra&gt;&lt;DBUID&gt;{66E1C2F9-0281-481D-8DD5-6C7ACCFB821D}&lt;/DBUID&gt;&lt;/Extra&gt;&lt;/Item&gt;&lt;/References&gt;&lt;/Group&gt;&lt;/Citation&gt;_x000a_"/>
    <w:docVar w:name="NE.Ref{0EAFE0E9-953E-4E89-BE3C-EC714565B9CD}" w:val=" ADDIN NE.Ref.{0EAFE0E9-953E-4E89-BE3C-EC714565B9CD}&lt;Citation&gt;&lt;Group&gt;&lt;References&gt;&lt;Item&gt;&lt;ID&gt;65&lt;/ID&gt;&lt;UID&gt;{16099B3A-378E-42E8-A875-A49141096608}&lt;/UID&gt;&lt;Title&gt;Accelerating MapReduce with Distributed Memory Cache&lt;/Title&gt;&lt;Template&gt;Conference Proceedings&lt;/Template&gt;&lt;Star&gt;0&lt;/Star&gt;&lt;Tag&gt;0&lt;/Tag&gt;&lt;Author&gt;Zhang, Shubin; Han, Jizhong; Liu, Zhiyong; Wang, Kai; Feng, Shengzhong&lt;/Author&gt;&lt;Year&gt;2009&lt;/Year&gt;&lt;Details&gt;&lt;_accessed&gt;59115678&lt;/_accessed&gt;&lt;_created&gt;58928608&lt;/_created&gt;&lt;_date_display&gt;dec.&lt;/_date_display&gt;&lt;_isbn&gt;1521-9097},&lt;/_isbn&gt;&lt;_keywords&gt;MapReduce;distributed memory cache;high speed access;map tasks;partition-based parallel programming model;reduce tasks;scalable parallel programs;cache storage;distributed memory systems;parallel programming&lt;/_keywords&gt;&lt;_modified&gt;59115886&lt;/_modified&gt;&lt;_pages&gt;472 -478&lt;/_pages&gt;&lt;_tertiary_author&gt;Parallel and Distributed Systems (ICPADS), 2009 15th International Conference on&lt;/_tertiary_author&gt;&lt;_volume&gt;{}&lt;/_volume&gt;&lt;/Details&gt;&lt;Extra&gt;&lt;DBUID&gt;{66E1C2F9-0281-481D-8DD5-6C7ACCFB821D}&lt;/DBUID&gt;&lt;/Extra&gt;&lt;/Item&gt;&lt;/References&gt;&lt;/Group&gt;&lt;/Citation&gt;_x000a_"/>
    <w:docVar w:name="NE.Ref{0F2CA60D-AE67-4073-BEF6-71ABE7A4FF38}" w:val=" ADDIN NE.Ref.{0F2CA60D-AE67-4073-BEF6-71ABE7A4FF38}&lt;Citation&gt;&lt;Group&gt;&lt;References&gt;&lt;Item&gt;&lt;ID&gt;118&lt;/ID&gt;&lt;UID&gt;{A8D11E8C-6A92-47A4-AE8F-294874E4C681}&lt;/UID&gt;&lt;Title&gt;HBase&lt;/Title&gt;&lt;Template&gt;Web Page&lt;/Template&gt;&lt;Star&gt;0&lt;/Star&gt;&lt;Tag&gt;0&lt;/Tag&gt;&lt;Author/&gt;&lt;Year&gt;0&lt;/Year&gt;&lt;Details&gt;&lt;_accessed&gt;59108533&lt;/_accessed&gt;&lt;_created&gt;59108533&lt;/_created&gt;&lt;_modified&gt;59108533&lt;/_modified&gt;&lt;_url&gt;http://hbase.apache.org/&lt;/_url&gt;&lt;/Details&gt;&lt;Extra&gt;&lt;DBUID&gt;{66E1C2F9-0281-481D-8DD5-6C7ACCFB821D}&lt;/DBUID&gt;&lt;/Extra&gt;&lt;/Item&gt;&lt;/References&gt;&lt;/Group&gt;&lt;/Citation&gt;_x000a_"/>
    <w:docVar w:name="NE.Ref{1151CBE8-3CF9-4E71-824F-6C8BCA488AFD}" w:val=" ADDIN NE.Ref.{1151CBE8-3CF9-4E71-824F-6C8BCA488AFD}&lt;Citation&gt;&lt;Group&gt;&lt;References&gt;&lt;Item&gt;&lt;ID&gt;82&lt;/ID&gt;&lt;UID&gt;{35DA43AF-0B37-4004-A309-0547D90B74AA}&lt;/UID&gt;&lt;Title&gt;DataIntensive Scalable Computing Harnessing the Power of Cloud Computing&lt;/Title&gt;&lt;Template&gt;Report&lt;/Template&gt;&lt;Star&gt;0&lt;/Star&gt;&lt;Tag&gt;0&lt;/Tag&gt;&lt;Author&gt;Bryant, Randal E&lt;/Author&gt;&lt;Year&gt;2009&lt;/Year&gt;&lt;Details&gt;&lt;_created&gt;59083019&lt;/_created&gt;&lt;_modified&gt;59083023&lt;/_modified&gt;&lt;_accessed&gt;59083050&lt;/_accessed&gt;&lt;_author_aff&gt;School of Computer Science Carnegie Mellon University&lt;/_author_aff&gt;&lt;_publisher&gt;School of Computer Science Carnegie Mellon University&lt;/_publisher&gt;&lt;/Details&gt;&lt;Extra&gt;&lt;DBUID&gt;{66E1C2F9-0281-481D-8DD5-6C7ACCFB821D}&lt;/DBUID&gt;&lt;/Extra&gt;&lt;/Item&gt;&lt;/References&gt;&lt;/Group&gt;&lt;/Citation&gt;_x000a_"/>
    <w:docVar w:name="NE.Ref{19FF544B-DDA3-40F9-8BC7-287657B4FF97}" w:val=" ADDIN NE.Ref.{19FF544B-DDA3-40F9-8BC7-287657B4FF97}&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084015&lt;/_accessed&gt;&lt;_created&gt;59083883&lt;/_created&gt;&lt;_modified&gt;59083886&lt;/_modified&gt;&lt;_pages&gt;10--10&lt;/_pages&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1CB32A43-1E76-4355-8633-C1481DF73F38}" w:val=" ADDIN NE.Ref.{1CB32A43-1E76-4355-8633-C1481DF73F38}&lt;Citation&gt;&lt;Group&gt;&lt;References&gt;&lt;Item&gt;&lt;ID&gt;126&lt;/ID&gt;&lt;UID&gt;{23F62EB8-8EDE-44EB-A7F1-C437C49B580B}&lt;/UID&gt;&lt;Title&gt;Beyond the tsunami: Developing the infrastructure to deal with life sciences data&lt;/Title&gt;&lt;Template&gt;Journal Article&lt;/Template&gt;&lt;Star&gt;0&lt;/Star&gt;&lt;Tag&gt;0&lt;/Tag&gt;&lt;Author&gt;Southan, C; Cameron, G&lt;/Author&gt;&lt;Year&gt;2009&lt;/Year&gt;&lt;Details&gt;&lt;_accessed&gt;59115916&lt;/_accessed&gt;&lt;_created&gt;59113120&lt;/_created&gt;&lt;_journal&gt;The Fourth Paradigm. Data-Intensive Scientific Discovery. Microsoft Research, Washington&lt;/_journal&gt;&lt;_modified&gt;59115916&lt;/_modified&gt;&lt;_pages&gt;117--123&lt;/_pages&gt;&lt;/Details&gt;&lt;Extra&gt;&lt;DBUID&gt;{66E1C2F9-0281-481D-8DD5-6C7ACCFB821D}&lt;/DBUID&gt;&lt;/Extra&gt;&lt;/Item&gt;&lt;/References&gt;&lt;/Group&gt;&lt;/Citation&gt;_x000a_"/>
    <w:docVar w:name="NE.Ref{1DC1A72F-4765-4B38-B6BE-F3ACA4DE0A46}" w:val=" ADDIN NE.Ref.{1DC1A72F-4765-4B38-B6BE-F3ACA4DE0A46}&lt;Citation&gt;&lt;Group&gt;&lt;References&gt;&lt;Item&gt;&lt;ID&gt;129&lt;/ID&gt;&lt;UID&gt;{8D2839B2-6E92-480F-A24B-1C0559B02F6C}&lt;/UID&gt;&lt;Title&gt;Large language models in machine translation&lt;/Title&gt;&lt;Template&gt;Conference Proceedings&lt;/Template&gt;&lt;Star&gt;0&lt;/Star&gt;&lt;Tag&gt;0&lt;/Tag&gt;&lt;Author&gt;Brants, Thorsten; Popat, Ashok C; Xu, Peng; Och, Franz J; Dean, Jeffrey; Inc, Google&lt;/Author&gt;&lt;Year&gt;2007&lt;/Year&gt;&lt;Details&gt;&lt;_accessed&gt;59115534&lt;/_accessed&gt;&lt;_created&gt;59113283&lt;/_created&gt;&lt;_modified&gt;59115534&lt;/_modified&gt;&lt;_pages&gt;858--867&lt;/_pages&gt;&lt;_secondary_title&gt;Empirical Methods in Natural Language Processing (EMNLP)&lt;/_secondary_title&gt;&lt;/Details&gt;&lt;Extra&gt;&lt;DBUID&gt;{66E1C2F9-0281-481D-8DD5-6C7ACCFB821D}&lt;/DBUID&gt;&lt;/Extra&gt;&lt;/Item&gt;&lt;/References&gt;&lt;/Group&gt;&lt;/Citation&gt;_x000a_"/>
    <w:docVar w:name="NE.Ref{1FCAF08A-8D22-47BE-A55A-A5B633BB62E4}" w:val=" ADDIN NE.Ref.{1FCAF08A-8D22-47BE-A55A-A5B633BB62E4}&lt;Citation&gt;&lt;Group&gt;&lt;References&gt;&lt;Item&gt;&lt;ID&gt;96&lt;/ID&gt;&lt;UID&gt;{FA107483-881E-4F90-9910-7D184AE8A6EB}&lt;/UID&gt;&lt;Title&gt;Efficient string matching: an aid to bibliographic search&lt;/Title&gt;&lt;Template&gt;Journal Article&lt;/Template&gt;&lt;Star&gt;0&lt;/Star&gt;&lt;Tag&gt;0&lt;/Tag&gt;&lt;Author&gt;Aho, Alfred V; Corasick, Margaret J&lt;/Author&gt;&lt;Year&gt;1975&lt;/Year&gt;&lt;Details&gt;&lt;_doi&gt;10.1145/360825.360855&lt;/_doi&gt;&lt;_journal&gt;Communications of The ACM&lt;/_journal&gt;&lt;_pages&gt;333--340&lt;/_pages&gt;&lt;_volume&gt;18&lt;/_volume&gt;&lt;_created&gt;59087451&lt;/_created&gt;&lt;_modified&gt;59087454&lt;/_modified&gt;&lt;_accessed&gt;59087454&lt;/_accessed&gt;&lt;/Details&gt;&lt;Extra&gt;&lt;DBUID&gt;{66E1C2F9-0281-481D-8DD5-6C7ACCFB821D}&lt;/DBUID&gt;&lt;/Extra&gt;&lt;/Item&gt;&lt;/References&gt;&lt;/Group&gt;&lt;/Citation&gt;_x000a_"/>
    <w:docVar w:name="NE.Ref{25B586F5-B90A-4F3F-98B5-068827646952}" w:val=" ADDIN NE.Ref.{25B586F5-B90A-4F3F-98B5-068827646952}&lt;Citation&gt;&lt;Group&gt;&lt;References&gt;&lt;Item&gt;&lt;ID&gt;104&lt;/ID&gt;&lt;UID&gt;{559993A4-8D81-4AEA-A7B2-8D42DD1E782C}&lt;/UID&gt;&lt;Title&gt;Using quality scores and longer reads improves accuracy of Solexa read mapping&lt;/Title&gt;&lt;Template&gt;Journal Article&lt;/Template&gt;&lt;Star&gt;0&lt;/Star&gt;&lt;Tag&gt;0&lt;/Tag&gt;&lt;Author&gt;Andrew D Smith, Zhenyu Xuan Michael Q&lt;/Author&gt;&lt;Year&gt;2008&lt;/Year&gt;&lt;Details&gt;&lt;_accessed&gt;59096708&lt;/_accessed&gt;&lt;_created&gt;59096708&lt;/_created&gt;&lt;_journal&gt;BMC Bioinformatics,&lt;/_journal&gt;&lt;_modified&gt;59096709&lt;/_modified&gt;&lt;_volume&gt;9&lt;/_volume&gt;&lt;/Details&gt;&lt;Extra&gt;&lt;DBUID&gt;{66E1C2F9-0281-481D-8DD5-6C7ACCFB821D}&lt;/DBUID&gt;&lt;/Extra&gt;&lt;/Item&gt;&lt;/References&gt;&lt;/Group&gt;&lt;/Citation&gt;_x000a_"/>
    <w:docVar w:name="NE.Ref{2837AC73-6C15-43A6-BA9D-70E5004443E0}" w:val=" ADDIN NE.Ref.{2837AC73-6C15-43A6-BA9D-70E5004443E0}&lt;Citation&gt;&lt;Group&gt;&lt;References&gt;&lt;Item&gt;&lt;ID&gt;112&lt;/ID&gt;&lt;UID&gt;{37C1EBA8-BD79-4147-87E4-8CBAA9A4F558}&lt;/UID&gt;&lt;Title&gt;Extracting value from chaos&lt;/Title&gt;&lt;Template&gt;Journal Article&lt;/Template&gt;&lt;Star&gt;0&lt;/Star&gt;&lt;Tag&gt;0&lt;/Tag&gt;&lt;Author&gt;Gantz, J; Reinsel, D&lt;/Author&gt;&lt;Year&gt;2011&lt;/Year&gt;&lt;Details&gt;&lt;_journal&gt;IDC research report IDC research report, Framingham, MA, June. Retrieved September&lt;/_journal&gt;&lt;_pages&gt;2011&lt;/_pages&gt;&lt;_volume&gt;19&lt;/_volume&gt;&lt;_created&gt;59107613&lt;/_created&gt;&lt;_modified&gt;59107613&lt;/_modified&gt;&lt;_accessed&gt;59107613&lt;/_accessed&gt;&lt;/Details&gt;&lt;Extra&gt;&lt;DBUID&gt;{66E1C2F9-0281-481D-8DD5-6C7ACCFB821D}&lt;/DBUID&gt;&lt;/Extra&gt;&lt;/Item&gt;&lt;/References&gt;&lt;/Group&gt;&lt;/Citation&gt;_x000a_"/>
    <w:docVar w:name="NE.Ref{2C82FF4E-6F55-466B-B8EE-24A02E53B8F5}" w:val=" ADDIN NE.Ref.{2C82FF4E-6F55-466B-B8EE-24A02E53B8F5}&lt;Citation&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086713&lt;/_accessed&gt;&lt;_created&gt;58879866&lt;/_created&gt;&lt;_date_display&gt;may&lt;/_date_display&gt;&lt;_isbn&gt;},&lt;/_isbn&gt;&lt;_keywords&gt;Hadoop distributed file system;Yahoo!;data storage;data stream;enterprise data;Internet;distributed databases;network operating systems&lt;/_keywords&gt;&lt;_modified&gt;58879866&lt;/_modified&gt;&lt;_pages&gt;1 -10&lt;/_pages&gt;&lt;_tertiary_author&gt;Mass Storage Systems and Technologies (MSST), 2010 IEEE 26th Symposium on&lt;/_tertiary_author&gt;&lt;_volume&gt;{}&lt;/_volume&gt;&lt;/Details&gt;&lt;Extra&gt;&lt;DBUID&gt;{66E1C2F9-0281-481D-8DD5-6C7ACCFB821D}&lt;/DBUID&gt;&lt;/Extra&gt;&lt;/Item&gt;&lt;/References&gt;&lt;/Group&gt;&lt;/Citation&gt;_x000a_"/>
    <w:docVar w:name="NE.Ref{2D2B869B-DCDC-46CE-A646-E0D0A0235530}" w:val=" ADDIN NE.Ref.{2D2B869B-DCDC-46CE-A646-E0D0A0235530}&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115914&lt;/_accessed&gt;&lt;_created&gt;59083883&lt;/_created&gt;&lt;_modified&gt;59115915&lt;/_modified&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2EB82626-EF09-4C6D-8745-6B85DE1CB923}" w:val=" ADDIN NE.Ref.{2EB82626-EF09-4C6D-8745-6B85DE1CB923}&lt;Citation&gt;&lt;Group&gt;&lt;References&gt;&lt;Item&gt;&lt;ID&gt;91&lt;/ID&gt;&lt;UID&gt;{5528A067-0743-4D10-B632-975FD2418D41}&lt;/UID&gt;&lt;Title&gt;Gapped BLAST and PSI-BLAST: a new generation of protein database search programs&lt;/Title&gt;&lt;Template&gt;Journal Article&lt;/Template&gt;&lt;Star&gt;0&lt;/Star&gt;&lt;Tag&gt;0&lt;/Tag&gt;&lt;Author&gt;Altschul, Stephen F; Madden, Thomas L; Schäffer, Alejandro A; Zhang, Jinghui; Zhang, Zheng; Miller, Webb C; Lipman, David J&lt;/Author&gt;&lt;Year&gt;1997&lt;/Year&gt;&lt;Details&gt;&lt;_accessed&gt;59085601&lt;/_accessed&gt;&lt;_created&gt;59085577&lt;/_created&gt;&lt;_doi&gt;10.1093/nar/25.17.3389&lt;/_doi&gt;&lt;_journal&gt;Nucleic Acids Research&lt;/_journal&gt;&lt;_modified&gt;59085591&lt;/_modified&gt;&lt;_pages&gt;3389--3402&lt;/_pages&gt;&lt;_volume&gt;25&lt;/_volume&gt;&lt;/Details&gt;&lt;Extra&gt;&lt;DBUID&gt;{66E1C2F9-0281-481D-8DD5-6C7ACCFB821D}&lt;/DBUID&gt;&lt;/Extra&gt;&lt;/Item&gt;&lt;/References&gt;&lt;/Group&gt;&lt;Group&gt;&lt;References&gt;&lt;Item&gt;&lt;ID&gt;92&lt;/ID&gt;&lt;UID&gt;{21A6A208-BB4F-4177-8459-B8C6F89F0BF1}&lt;/UID&gt;&lt;Title&gt;A Greedy Algorithm for Aligning DNA Sequences&lt;/Title&gt;&lt;Template&gt;Journal Article&lt;/Template&gt;&lt;Star&gt;0&lt;/Star&gt;&lt;Tag&gt;0&lt;/Tag&gt;&lt;Author&gt;Zhang, Zheng; Schwartz, Scott; Wagner, Lukas&lt;/Author&gt;&lt;Year&gt;2000&lt;/Year&gt;&lt;Details&gt;&lt;_accessed&gt;59085602&lt;/_accessed&gt;&lt;_created&gt;59085598&lt;/_created&gt;&lt;_doi&gt;10.1089/10665270050081478&lt;/_doi&gt;&lt;_journal&gt;Journal of Computational Biology&lt;/_journal&gt;&lt;_modified&gt;59085601&lt;/_modified&gt;&lt;_pages&gt;203--214&lt;/_pages&gt;&lt;_volume&gt;7&lt;/_volume&gt;&lt;/Details&gt;&lt;Extra&gt;&lt;DBUID&gt;{66E1C2F9-0281-481D-8DD5-6C7ACCFB821D}&lt;/DBUID&gt;&lt;/Extra&gt;&lt;/Item&gt;&lt;/References&gt;&lt;/Group&gt;&lt;/Citation&gt;_x000a_"/>
    <w:docVar w:name="NE.Ref{2F4F1DAD-C363-4242-B3A2-AD1F87ADAE2D}" w:val=" ADDIN NE.Ref.{2F4F1DAD-C363-4242-B3A2-AD1F87ADAE2D}&lt;Citation&gt;&lt;Group&gt;&lt;References&gt;&lt;Item&gt;&lt;ID&gt;88&lt;/ID&gt;&lt;UID&gt;{B04C7C69-8DC2-46BF-96BF-5C8B307A4E32}&lt;/UID&gt;&lt;Title&gt;Data-Intensive Text Processing with MapReduce&lt;/Title&gt;&lt;Template&gt;Journal Article&lt;/Template&gt;&lt;Star&gt;0&lt;/Star&gt;&lt;Tag&gt;0&lt;/Tag&gt;&lt;Author&gt;Lin, Jimmy; Dyer, Chris&lt;/Author&gt;&lt;Year&gt;2010&lt;/Year&gt;&lt;Details&gt;&lt;_accessed&gt;59115533&lt;/_accessed&gt;&lt;_author_aff&gt;University of Maryland&lt;/_author_aff&gt;&lt;_bibtex_key&gt;LinDyer-88&lt;/_bibtex_key&gt;&lt;_created&gt;59084143&lt;/_created&gt;&lt;_edition&gt;pre-production manuscript&lt;/_edition&gt;&lt;_issue&gt;1&lt;/_issue&gt;&lt;_journal&gt;Synthesis Lectures on Human Language Technologies&lt;/_journal&gt;&lt;_modified&gt;59115533&lt;/_modified&gt;&lt;_ori_publication&gt;Morgan &amp;amp; Claypool Publishers&lt;/_ori_publication&gt;&lt;_pages&gt;1--177&lt;/_pages&gt;&lt;_volume&gt;3&lt;/_volume&gt;&lt;/Details&gt;&lt;Extra&gt;&lt;DBUID&gt;{66E1C2F9-0281-481D-8DD5-6C7ACCFB821D}&lt;/DBUID&gt;&lt;/Extra&gt;&lt;/Item&gt;&lt;/References&gt;&lt;/Group&gt;&lt;/Citation&gt;_x000a_"/>
    <w:docVar w:name="NE.Ref{3139D819-BE1C-4133-A3B7-2A42AB8E302A}" w:val=" ADDIN NE.Ref.{3139D819-BE1C-4133-A3B7-2A42AB8E302A}&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084015&lt;/_accessed&gt;&lt;_created&gt;59083883&lt;/_created&gt;&lt;_modified&gt;59083886&lt;/_modified&gt;&lt;_pages&gt;10--10&lt;/_pages&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33CE7A23-ADD1-4012-8253-D0D3825F04DD}" w:val=" ADDIN NE.Ref.{33CE7A23-ADD1-4012-8253-D0D3825F04DD}&lt;Citation&gt;&lt;Group&gt;&lt;References&gt;&lt;Item&gt;&lt;ID&gt;69&lt;/ID&gt;&lt;UID&gt;{6B468483-B82D-4C5B-B6A8-C88D4389755D}&lt;/UID&gt;&lt;Title&gt;Hive - a petabyte scale data warehouse using Hadoop&lt;/Title&gt;&lt;Template&gt;Conference Proceedings&lt;/Template&gt;&lt;Star&gt;0&lt;/Star&gt;&lt;Tag&gt;0&lt;/Tag&gt;&lt;Author&gt;Thusoo, A; Sarma, J S; Jain, N; Shao, Zheng; Chakka, P; Zhang, Ning; Antony, S; Liu, Hao; Murthy, R&lt;/Author&gt;&lt;Year&gt;2010&lt;/Year&gt;&lt;Details&gt;&lt;_created&gt;58928635&lt;/_created&gt;&lt;_date_display&gt;march&lt;/_date_display&gt;&lt;_isbn&gt;},&lt;/_isbn&gt;&lt;_keywords&gt;Hadoop software;HiveQL language;Metastore system catalog;SQL-like declarative language;arrays;business intelligence;data exploration;map-reduce jobs;maps;nested compositions;open-source map-reduce implementation;petabyte scale data warehouse;primitive types;query compilation;query optimization;SQL;competitive intelligence;data warehouses;public domain software;query processing&lt;/_keywords&gt;&lt;_modified&gt;58928635&lt;/_modified&gt;&lt;_pages&gt;996 -1005&lt;/_pages&gt;&lt;_tertiary_author&gt;Data Engineering (ICDE), 2010 IEEE 26th International Conference on&lt;/_tertiary_author&gt;&lt;_volume&gt;{}&lt;/_volume&gt;&lt;/Details&gt;&lt;Extra&gt;&lt;DBUID&gt;{66E1C2F9-0281-481D-8DD5-6C7ACCFB821D}&lt;/DBUID&gt;&lt;/Extra&gt;&lt;/Item&gt;&lt;/References&gt;&lt;/Group&gt;&lt;/Citation&gt;_x000a_"/>
    <w:docVar w:name="NE.Ref{3F2ADBB5-651D-4FF0-8986-FB2D2B7D6DC3}" w:val=" ADDIN NE.Ref.{3F2ADBB5-651D-4FF0-8986-FB2D2B7D6DC3}&lt;Citation&gt;&lt;Group&gt;&lt;References&gt;&lt;Item&gt;&lt;ID&gt;76&lt;/ID&gt;&lt;UID&gt;{55E9B0B4-35C9-420B-A529-CB6121E36492}&lt;/UID&gt;&lt;Title&gt;Building a high-level dataflow system on top of Map-Reduce: the Pig experience&lt;/Title&gt;&lt;Template&gt;Journal Article&lt;/Template&gt;&lt;Star&gt;0&lt;/Star&gt;&lt;Tag&gt;0&lt;/Tag&gt;&lt;Author&gt;Gates, Alan F; Natkovich, Olga; Chopra, Shubham; Kamath, Pradeep; Narayanamurthy, Shravan M; Olston, Christopher; Reed, Benjamin; Srinivasan, Santhosh; Srivastava, Utkarsh&lt;/Author&gt;&lt;Year&gt;2009&lt;/Year&gt;&lt;Details&gt;&lt;_created&gt;58928959&lt;/_created&gt;&lt;_date_display&gt;August&lt;/_date_display&gt;&lt;_isbn&gt;2150-8097&lt;/_isbn&gt;&lt;_journal&gt;Proc. VLDB Endow.},_x000d__x000a_ issue_date = {August 2009&lt;/_journal&gt;&lt;_modified&gt;58928959&lt;/_modified&gt;&lt;_pages&gt;1414--1425&lt;/_pages&gt;&lt;_url&gt;http://dl.acm.org/citation.cfm?id=1687553.1687568&lt;/_url&gt;&lt;_volume&gt;2&lt;/_volume&gt;&lt;/Details&gt;&lt;Extra&gt;&lt;DBUID&gt;{66E1C2F9-0281-481D-8DD5-6C7ACCFB821D}&lt;/DBUID&gt;&lt;/Extra&gt;&lt;/Item&gt;&lt;/References&gt;&lt;/Group&gt;&lt;/Citation&gt;_x000a_"/>
    <w:docVar w:name="NE.Ref{42F00B59-71B5-449A-BB4B-CA9759D7C97D}" w:val=" ADDIN NE.Ref.{42F00B59-71B5-449A-BB4B-CA9759D7C97D}&lt;Citation&gt;&lt;Group&gt;&lt;References&gt;&lt;Item&gt;&lt;ID&gt;114&lt;/ID&gt;&lt;UID&gt;{0F52AFCC-A671-478A-89E1-3183309E0BFB}&lt;/UID&gt;&lt;Title&gt;Google processes over 20 petabytes of data per day&lt;/Title&gt;&lt;Template&gt;Web Page&lt;/Template&gt;&lt;Star&gt;0&lt;/Star&gt;&lt;Tag&gt;0&lt;/Tag&gt;&lt;Author/&gt;&lt;Year&gt;2008&lt;/Year&gt;&lt;Details&gt;&lt;_url&gt;http://www.niallkennedy.com/blog/2008/01/google-mapreduce-stats.html&lt;/_url&gt;&lt;_modified&gt;59107643&lt;/_modified&gt;&lt;_created&gt;59107643&lt;/_created&gt;&lt;_accessed&gt;59107643&lt;/_accessed&gt;&lt;/Details&gt;&lt;Extra&gt;&lt;DBUID&gt;{66E1C2F9-0281-481D-8DD5-6C7ACCFB821D}&lt;/DBUID&gt;&lt;/Extra&gt;&lt;/Item&gt;&lt;/References&gt;&lt;/Group&gt;&lt;/Citation&gt;_x000a_"/>
    <w:docVar w:name="NE.Ref{431E379C-D2F4-4CF9-B50C-6C309B3C3F23}" w:val=" ADDIN NE.Ref.{431E379C-D2F4-4CF9-B50C-6C309B3C3F23}&lt;Citation&gt;&lt;Group&gt;&lt;References&gt;&lt;Item&gt;&lt;ID&gt;91&lt;/ID&gt;&lt;UID&gt;{5528A067-0743-4D10-B632-975FD2418D41}&lt;/UID&gt;&lt;Title&gt;Gapped BLAST and PSI-BLAST: a new generation of protein database search programs&lt;/Title&gt;&lt;Template&gt;Journal Article&lt;/Template&gt;&lt;Star&gt;0&lt;/Star&gt;&lt;Tag&gt;0&lt;/Tag&gt;&lt;Author&gt;Altschul, Stephen F; Madden, Thomas L; Schäffer, Alejandro A; Zhang, Jinghui; Zhang, Zheng; Miller, Webb C; Lipman, David J&lt;/Author&gt;&lt;Year&gt;1997&lt;/Year&gt;&lt;Details&gt;&lt;_doi&gt;10.1093/nar/25.17.3389&lt;/_doi&gt;&lt;_journal&gt;Nucleic Acids Research&lt;/_journal&gt;&lt;_pages&gt;3389--3402&lt;/_pages&gt;&lt;_volume&gt;25&lt;/_volume&gt;&lt;_created&gt;59085577&lt;/_created&gt;&lt;_modified&gt;59085591&lt;/_modified&gt;&lt;_accessed&gt;59085601&lt;/_accessed&gt;&lt;/Details&gt;&lt;Extra&gt;&lt;DBUID&gt;{66E1C2F9-0281-481D-8DD5-6C7ACCFB821D}&lt;/DBUID&gt;&lt;/Extra&gt;&lt;/Item&gt;&lt;/References&gt;&lt;/Group&gt;&lt;/Citation&gt;_x000a_"/>
    <w:docVar w:name="NE.Ref{4A62B3BD-023A-409F-A28F-B6F062472947}" w:val=" ADDIN NE.Ref.{4A62B3BD-023A-409F-A28F-B6F062472947}&lt;Citation&gt;&lt;Group&gt;&lt;References&gt;&lt;Item&gt;&lt;ID&gt;120&lt;/ID&gt;&lt;UID&gt;{4681D74C-5175-4E54-A728-9A2A7CDED933}&lt;/UID&gt;&lt;Title&gt;Evaluating mapreduce for multi-core and multiprocessor systems&lt;/Title&gt;&lt;Template&gt;Conference Proceedings&lt;/Template&gt;&lt;Star&gt;0&lt;/Star&gt;&lt;Tag&gt;0&lt;/Tag&gt;&lt;Author&gt;Ranger, C; Raghuraman, R; Penmetsa, A; Bradski, G; Kozyrakis, C&lt;/Author&gt;&lt;Year&gt;2007&lt;/Year&gt;&lt;Details&gt;&lt;_created&gt;59109087&lt;/_created&gt;&lt;_modified&gt;59109087&lt;/_modified&gt;&lt;_pages&gt;13--24&lt;/_pages&gt;&lt;_subsidiary_author&gt;Ieee&lt;/_subsidiary_author&gt;&lt;_tertiary_author&gt;High Performance Computer Architecture, 2007. HPCA 2007. IEEE 13th International Symposium on&lt;/_tertiary_author&gt;&lt;_accessed&gt;59115635&lt;/_accessed&gt;&lt;/Details&gt;&lt;Extra&gt;&lt;DBUID&gt;{66E1C2F9-0281-481D-8DD5-6C7ACCFB821D}&lt;/DBUID&gt;&lt;/Extra&gt;&lt;/Item&gt;&lt;/References&gt;&lt;/Group&gt;&lt;/Citation&gt;_x000a_"/>
    <w:docVar w:name="NE.Ref{4CB4BF69-F029-41DD-BA10-1FA05087AEFD}" w:val=" ADDIN NE.Ref.{4CB4BF69-F029-41DD-BA10-1FA05087AEFD}&lt;Citation&gt;&lt;Group&gt;&lt;References&gt;&lt;Item&gt;&lt;ID&gt;92&lt;/ID&gt;&lt;UID&gt;{21A6A208-BB4F-4177-8459-B8C6F89F0BF1}&lt;/UID&gt;&lt;Title&gt;A Greedy Algorithm for Aligning DNA Sequences&lt;/Title&gt;&lt;Template&gt;Journal Article&lt;/Template&gt;&lt;Star&gt;0&lt;/Star&gt;&lt;Tag&gt;0&lt;/Tag&gt;&lt;Author&gt;Zhang, Zheng; Schwartz, Scott; Wagner, Lukas&lt;/Author&gt;&lt;Year&gt;2000&lt;/Year&gt;&lt;Details&gt;&lt;_accessed&gt;59085602&lt;/_accessed&gt;&lt;_created&gt;59085598&lt;/_created&gt;&lt;_doi&gt;10.1089/10665270050081478&lt;/_doi&gt;&lt;_journal&gt;Journal of Computational Biology&lt;/_journal&gt;&lt;_modified&gt;59085601&lt;/_modified&gt;&lt;_pages&gt;203--214&lt;/_pages&gt;&lt;_volume&gt;7&lt;/_volume&gt;&lt;/Details&gt;&lt;Extra&gt;&lt;DBUID&gt;{66E1C2F9-0281-481D-8DD5-6C7ACCFB821D}&lt;/DBUID&gt;&lt;/Extra&gt;&lt;/Item&gt;&lt;/References&gt;&lt;/Group&gt;&lt;/Citation&gt;_x000a_"/>
    <w:docVar w:name="NE.Ref{5C747511-F8C8-460B-8FE2-F182B8629E25}" w:val=" ADDIN NE.Ref.{5C747511-F8C8-460B-8FE2-F182B8629E25}&lt;Citation&gt;&lt;Group&gt;&lt;References&gt;&lt;Item&gt;&lt;ID&gt;121&lt;/ID&gt;&lt;UID&gt;{A8E3B441-DCAB-4059-984B-1D2E0845149B}&lt;/UID&gt;&lt;Title&gt;Mars: a MapReduce framework on graphics processors&lt;/Title&gt;&lt;Template&gt;Conference Proceedings&lt;/Template&gt;&lt;Star&gt;0&lt;/Star&gt;&lt;Tag&gt;0&lt;/Tag&gt;&lt;Author&gt;He, B; Fang, W; Luo, Q; Govindaraju, N K; Wang, T&lt;/Author&gt;&lt;Year&gt;2008&lt;/Year&gt;&lt;Details&gt;&lt;_pages&gt;260--269&lt;/_pages&gt;&lt;_subsidiary_author&gt;ACM&lt;/_subsidiary_author&gt;&lt;_tertiary_author&gt;Proceedings of the 17th international conference on Parallel architectures and compilation techniques&lt;/_tertiary_author&gt;&lt;_created&gt;59109092&lt;/_created&gt;&lt;_modified&gt;59109092&lt;/_modified&gt;&lt;/Details&gt;&lt;Extra&gt;&lt;DBUID&gt;{66E1C2F9-0281-481D-8DD5-6C7ACCFB821D}&lt;/DBUID&gt;&lt;/Extra&gt;&lt;/Item&gt;&lt;/References&gt;&lt;/Group&gt;&lt;/Citation&gt;_x000a_"/>
    <w:docVar w:name="NE.Ref{651EEA44-4964-497D-A3A1-7C4665F55FAC}" w:val=" ADDIN NE.Ref.{651EEA44-4964-497D-A3A1-7C4665F55FAC}&lt;Citation&gt;&lt;Group&gt;&lt;References&gt;&lt;Item&gt;&lt;ID&gt;90&lt;/ID&gt;&lt;UID&gt;{280D9AD8-9D01-440E-AF9F-5D34CE0E3F7D}&lt;/UID&gt;&lt;Title&gt;Basic local alignment search tool&lt;/Title&gt;&lt;Template&gt;Journal Article&lt;/Template&gt;&lt;Star&gt;0&lt;/Star&gt;&lt;Tag&gt;0&lt;/Tag&gt;&lt;Author&gt;Altschul, Stephen F; Gish, Warren; Miller, Webb C; Myers, Eugene W; Lipman, David J&lt;/Author&gt;&lt;Year&gt;1990&lt;/Year&gt;&lt;Details&gt;&lt;_accessed&gt;59085591&lt;/_accessed&gt;&lt;_created&gt;59085574&lt;/_created&gt;&lt;_journal&gt;Nucleic Acids Research&lt;/_journal&gt;&lt;_modified&gt;59085591&lt;/_modified&gt;&lt;/Details&gt;&lt;Extra&gt;&lt;DBUID&gt;{66E1C2F9-0281-481D-8DD5-6C7ACCFB821D}&lt;/DBUID&gt;&lt;/Extra&gt;&lt;/Item&gt;&lt;/References&gt;&lt;/Group&gt;&lt;Group&gt;&lt;References&gt;&lt;Item&gt;&lt;ID&gt;91&lt;/ID&gt;&lt;UID&gt;{5528A067-0743-4D10-B632-975FD2418D41}&lt;/UID&gt;&lt;Title&gt;Gapped BLAST and PSI-BLAST: a new generation of protein database search programs&lt;/Title&gt;&lt;Template&gt;Journal Article&lt;/Template&gt;&lt;Star&gt;0&lt;/Star&gt;&lt;Tag&gt;0&lt;/Tag&gt;&lt;Author&gt;Altschul, Stephen F; Madden, Thomas L; Schäffer, Alejandro A; Zhang, Jinghui; Zhang, Zheng; Miller, Webb C; Lipman, David J&lt;/Author&gt;&lt;Year&gt;1997&lt;/Year&gt;&lt;Details&gt;&lt;_accessed&gt;59085601&lt;/_accessed&gt;&lt;_created&gt;59085577&lt;/_created&gt;&lt;_doi&gt;10.1093/nar/25.17.3389&lt;/_doi&gt;&lt;_journal&gt;Nucleic Acids Research&lt;/_journal&gt;&lt;_modified&gt;59085591&lt;/_modified&gt;&lt;_pages&gt;3389--3402&lt;/_pages&gt;&lt;_volume&gt;25&lt;/_volume&gt;&lt;/Details&gt;&lt;Extra&gt;&lt;DBUID&gt;{66E1C2F9-0281-481D-8DD5-6C7ACCFB821D}&lt;/DBUID&gt;&lt;/Extra&gt;&lt;/Item&gt;&lt;/References&gt;&lt;/Group&gt;&lt;Group&gt;&lt;References&gt;&lt;Item&gt;&lt;ID&gt;92&lt;/ID&gt;&lt;UID&gt;{21A6A208-BB4F-4177-8459-B8C6F89F0BF1}&lt;/UID&gt;&lt;Title&gt;A Greedy Algorithm for Aligning DNA Sequences&lt;/Title&gt;&lt;Template&gt;Journal Article&lt;/Template&gt;&lt;Star&gt;0&lt;/Star&gt;&lt;Tag&gt;0&lt;/Tag&gt;&lt;Author&gt;Zhang, Zheng; Schwartz, Scott; Wagner, Lukas&lt;/Author&gt;&lt;Year&gt;2000&lt;/Year&gt;&lt;Details&gt;&lt;_accessed&gt;59085602&lt;/_accessed&gt;&lt;_created&gt;59085598&lt;/_created&gt;&lt;_doi&gt;10.1089/10665270050081478&lt;/_doi&gt;&lt;_journal&gt;Journal of Computational Biology&lt;/_journal&gt;&lt;_modified&gt;59085601&lt;/_modified&gt;&lt;_pages&gt;203--214&lt;/_pages&gt;&lt;_volume&gt;7&lt;/_volume&gt;&lt;/Details&gt;&lt;Extra&gt;&lt;DBUID&gt;{66E1C2F9-0281-481D-8DD5-6C7ACCFB821D}&lt;/DBUID&gt;&lt;/Extra&gt;&lt;/Item&gt;&lt;/References&gt;&lt;/Group&gt;&lt;Group&gt;&lt;References&gt;&lt;Item&gt;&lt;ID&gt;93&lt;/ID&gt;&lt;UID&gt;{3E493C6D-7CEE-40AC-ACB9-B7FB03DB9B5E}&lt;/UID&gt;&lt;Title&gt;Bioinformatics: sequence and genome analysis&lt;/Title&gt;&lt;Template&gt;Book&lt;/Template&gt;&lt;Star&gt;0&lt;/Star&gt;&lt;Tag&gt;0&lt;/Tag&gt;&lt;Author&gt;Mount, David W&lt;/Author&gt;&lt;Year&gt;2004&lt;/Year&gt;&lt;Details&gt;&lt;_accessed&gt;59085879&lt;/_accessed&gt;&lt;_created&gt;59085818&lt;/_created&gt;&lt;_edition&gt;2&lt;/_edition&gt;&lt;_modified&gt;59085878&lt;/_modified&gt;&lt;_publisher&gt;Cold Spring Harbor Laboratory Press&lt;/_publisher&gt;&lt;/Details&gt;&lt;Extra&gt;&lt;DBUID&gt;{66E1C2F9-0281-481D-8DD5-6C7ACCFB821D}&lt;/DBUID&gt;&lt;/Extra&gt;&lt;/Item&gt;&lt;/References&gt;&lt;/Group&gt;&lt;/Citation&gt;_x000a_"/>
    <w:docVar w:name="NE.Ref{6D84E586-75F3-4636-AE0D-4642165ACE61}" w:val=" ADDIN NE.Ref.{6D84E586-75F3-4636-AE0D-4642165ACE61}&lt;Citation&gt;&lt;Group&gt;&lt;References&gt;&lt;Item&gt;&lt;ID&gt;131&lt;/ID&gt;&lt;UID&gt;{32F53555-2A7E-4079-B0B1-82ABB8B62046}&lt;/UID&gt;&lt;Title&gt;US Unveils $200 Million Big Data Initiative &lt;/Title&gt;&lt;Template&gt;Web Page&lt;/Template&gt;&lt;Star&gt;0&lt;/Star&gt;&lt;Tag&gt;0&lt;/Tag&gt;&lt;Author/&gt;&lt;Year&gt;0&lt;/Year&gt;&lt;Details&gt;&lt;_url&gt;http://www.burrillreport.com/article-us_unveils_200_million_big_data_initiative_.html&lt;/_url&gt;&lt;_modified&gt;59117591&lt;/_modified&gt;&lt;_created&gt;59117591&lt;/_created&gt;&lt;_accessed&gt;59117591&lt;/_accessed&gt;&lt;/Details&gt;&lt;Extra&gt;&lt;DBUID&gt;{66E1C2F9-0281-481D-8DD5-6C7ACCFB821D}&lt;/DBUID&gt;&lt;/Extra&gt;&lt;/Item&gt;&lt;/References&gt;&lt;/Group&gt;&lt;/Citation&gt;_x000a_"/>
    <w:docVar w:name="NE.Ref{78685099-B338-4BF9-86F2-DA9B4355C069}" w:val=" ADDIN NE.Ref.{78685099-B338-4BF9-86F2-DA9B4355C069}&lt;Citation&gt;&lt;Group&gt;&lt;References&gt;&lt;Item&gt;&lt;ID&gt;110&lt;/ID&gt;&lt;UID&gt;{A0005F7D-0251-48D2-8921-1A0486DB3E24}&lt;/UID&gt;&lt;Title&gt;nt 序列数据库&lt;/Title&gt;&lt;Template&gt;Web Page&lt;/Template&gt;&lt;Star&gt;0&lt;/Star&gt;&lt;Tag&gt;0&lt;/Tag&gt;&lt;Author/&gt;&lt;Year&gt;0&lt;/Year&gt;&lt;Details&gt;&lt;_accessed&gt;59104775&lt;/_accessed&gt;&lt;_created&gt;59104775&lt;/_created&gt;&lt;_modified&gt;59104775&lt;/_modified&gt;&lt;_url&gt;ftp://ftp.ncbi.nih.gov/blast/db/FASTA/nt.gz&lt;/_url&gt;&lt;/Details&gt;&lt;Extra&gt;&lt;DBUID&gt;{66E1C2F9-0281-481D-8DD5-6C7ACCFB821D}&lt;/DBUID&gt;&lt;/Extra&gt;&lt;/Item&gt;&lt;/References&gt;&lt;/Group&gt;&lt;/Citation&gt;_x000a_"/>
    <w:docVar w:name="NE.Ref{7CDAC1E9-9250-4B1E-B9A6-A7000DE9829F}" w:val=" ADDIN NE.Ref.{7CDAC1E9-9250-4B1E-B9A6-A7000DE9829F}&lt;Citation&gt;&lt;Group&gt;&lt;References&gt;&lt;Item&gt;&lt;ID&gt;107&lt;/ID&gt;&lt;UID&gt;{CD7A570C-95C5-40F3-9DFF-9A6FC0B9F5D5}&lt;/UID&gt;&lt;Title&gt;An in-memory framework for extended MapReduce&lt;/Title&gt;&lt;Template&gt;Conference Proceedings&lt;/Template&gt;&lt;Star&gt;0&lt;/Star&gt;&lt;Tag&gt;0&lt;/Tag&gt;&lt;Author&gt;Rehmann, K T; Schoettner, M&lt;/Author&gt;&lt;Year&gt;2011&lt;/Year&gt;&lt;Details&gt;&lt;_accessed&gt;59115638&lt;/_accessed&gt;&lt;_created&gt;59104650&lt;/_created&gt;&lt;_modified&gt;59115886&lt;/_modified&gt;&lt;_pages&gt;17--24&lt;/_pages&gt;&lt;_subsidiary_author&gt;IEEE&lt;/_subsidiary_author&gt;&lt;_tertiary_author&gt;Parallel and Distributed Systems (ICPADS), 2011 IEEE 17th International Conference on&lt;/_tertiary_author&gt;&lt;/Details&gt;&lt;Extra&gt;&lt;DBUID&gt;{66E1C2F9-0281-481D-8DD5-6C7ACCFB821D}&lt;/DBUID&gt;&lt;/Extra&gt;&lt;/Item&gt;&lt;/References&gt;&lt;/Group&gt;&lt;/Citation&gt;_x000a_"/>
    <w:docVar w:name="NE.Ref{82CD29D9-71B6-4FC4-805E-8EEC9015B80E}" w:val=" ADDIN NE.Ref.{82CD29D9-71B6-4FC4-805E-8EEC9015B80E}&lt;Citation&gt;&lt;Group&gt;&lt;References&gt;&lt;Item&gt;&lt;ID&gt;102&lt;/ID&gt;&lt;UID&gt;{5722C48A-F263-45C8-B25B-3CCAD5A69FEF}&lt;/UID&gt;&lt;Title&gt;Coordinating Computation and I/O in Massively Parallel Sequence Search&lt;/Title&gt;&lt;Template&gt;Journal Article&lt;/Template&gt;&lt;Star&gt;0&lt;/Star&gt;&lt;Tag&gt;0&lt;/Tag&gt;&lt;Author&gt;Lin, Heshan; Ma, Xiaosong; Feng, Wuchun; Samatova, Nagiza F&lt;/Author&gt;&lt;Year&gt;2011&lt;/Year&gt;&lt;Details&gt;&lt;_accessed&gt;59096078&lt;/_accessed&gt;&lt;_created&gt;59096078&lt;/_created&gt;&lt;_doi&gt;10.1109/TPDS.2010.101&lt;/_doi&gt;&lt;_journal&gt;IEEE Transactions on Parallel and Distributed Systems&lt;/_journal&gt;&lt;_modified&gt;59096079&lt;/_modified&gt;&lt;_pages&gt;529--543&lt;/_pages&gt;&lt;_volume&gt;22&lt;/_volume&gt;&lt;/Details&gt;&lt;Extra&gt;&lt;DBUID&gt;{66E1C2F9-0281-481D-8DD5-6C7ACCFB821D}&lt;/DBUID&gt;&lt;/Extra&gt;&lt;/Item&gt;&lt;/References&gt;&lt;/Group&gt;&lt;/Citation&gt;_x000a_"/>
    <w:docVar w:name="NE.Ref{86A95F19-6FB4-49D8-AB22-AC0742E7D224}" w:val=" ADDIN NE.Ref.{86A95F19-6FB4-49D8-AB22-AC0742E7D224}&lt;Citation&gt;&lt;Group&gt;&lt;References&gt;&lt;Item&gt;&lt;ID&gt;104&lt;/ID&gt;&lt;UID&gt;{559993A4-8D81-4AEA-A7B2-8D42DD1E782C}&lt;/UID&gt;&lt;Title&gt;Using quality scores and longer reads improves accuracy of Solexa read mapping&lt;/Title&gt;&lt;Template&gt;Journal Article&lt;/Template&gt;&lt;Star&gt;0&lt;/Star&gt;&lt;Tag&gt;0&lt;/Tag&gt;&lt;Author&gt;Andrew D Smith, Zhenyu Xuan Michael Q&lt;/Author&gt;&lt;Year&gt;2008&lt;/Year&gt;&lt;Details&gt;&lt;_modified&gt;59096709&lt;/_modified&gt;&lt;_created&gt;59096708&lt;/_created&gt;&lt;_accessed&gt;59096708&lt;/_accessed&gt;&lt;_journal&gt;BMC Bioinformatics,&lt;/_journal&gt;&lt;_volume&gt;9&lt;/_volume&gt;&lt;/Details&gt;&lt;Extra&gt;&lt;DBUID&gt;{66E1C2F9-0281-481D-8DD5-6C7ACCFB821D}&lt;/DBUID&gt;&lt;/Extra&gt;&lt;/Item&gt;&lt;/References&gt;&lt;/Group&gt;&lt;/Citation&gt;_x000a_"/>
    <w:docVar w:name="NE.Ref{87F96133-DDDC-4188-88EF-64AB0E4BDFEF}" w:val=" ADDIN NE.Ref.{87F96133-DDDC-4188-88EF-64AB0E4BDFEF}&lt;Citation&gt;&lt;Group&gt;&lt;References&gt;&lt;Item&gt;&lt;ID&gt;84&lt;/ID&gt;&lt;UID&gt;{5CA284DC-D42D-4375-999D-12CA16693788}&lt;/UID&gt;&lt;Title&gt;Data-Intensive Scalable Computing for Scientific Applications&lt;/Title&gt;&lt;Template&gt;Journal Article&lt;/Template&gt;&lt;Star&gt;0&lt;/Star&gt;&lt;Tag&gt;0&lt;/Tag&gt;&lt;Author&gt;Bryant, Randal E&lt;/Author&gt;&lt;Year&gt;2011&lt;/Year&gt;&lt;Details&gt;&lt;_accessed&gt;59084377&lt;/_accessed&gt;&lt;_created&gt;59083183&lt;/_created&gt;&lt;_date_display&gt;nov.-dec.&lt;/_date_display&gt;&lt;_doi&gt;10.1109/MCSE.2011.73&lt;/_doi&gt;&lt;_isbn&gt;1521-9615},&lt;/_isbn&gt;&lt;_issue&gt;6&lt;/_issue&gt;&lt;_journal&gt;Computing in Science Engineering&lt;/_journal&gt;&lt;_keywords&gt;DISC;data intensive scalable computing;scientific applications;scientific computing applications;data handling;parallel processing&lt;/_keywords&gt;&lt;_modified&gt;59084019&lt;/_modified&gt;&lt;_pages&gt;25 -33&lt;/_pages&gt;&lt;_volume&gt;13&lt;/_volume&gt;&lt;/Details&gt;&lt;Extra&gt;&lt;DBUID&gt;{66E1C2F9-0281-481D-8DD5-6C7ACCFB821D}&lt;/DBUID&gt;&lt;/Extra&gt;&lt;/Item&gt;&lt;/References&gt;&lt;/Group&gt;&lt;/Citation&gt;_x000a_"/>
    <w:docVar w:name="NE.Ref{8C254A57-2A0F-40ED-A171-51CDA186B1D9}" w:val=" ADDIN NE.Ref.{8C254A57-2A0F-40ED-A171-51CDA186B1D9}&lt;Citation&gt;&lt;Group&gt;&lt;References&gt;&lt;Item&gt;&lt;ID&gt;123&lt;/ID&gt;&lt;UID&gt;{673F53BE-3F77-4EC8-BFD6-0F50C8F94C44}&lt;/UID&gt;&lt;Title&gt;eBay’s two enormous data warehouses&lt;/Title&gt;&lt;Template&gt;Web Page&lt;/Template&gt;&lt;Star&gt;0&lt;/Star&gt;&lt;Tag&gt;0&lt;/Tag&gt;&lt;Author/&gt;&lt;Year&gt;0&lt;/Year&gt;&lt;Details&gt;&lt;_accessed&gt;59115496&lt;/_accessed&gt;&lt;_created&gt;59113096&lt;/_created&gt;&lt;_modified&gt;59115496&lt;/_modified&gt;&lt;_url&gt;http://www.dbms2.com/2009/04/30/ebays-two-enormous-data- warehouses/&lt;/_url&gt;&lt;/Details&gt;&lt;Extra&gt;&lt;DBUID&gt;{66E1C2F9-0281-481D-8DD5-6C7ACCFB821D}&lt;/DBUID&gt;&lt;/Extra&gt;&lt;/Item&gt;&lt;/References&gt;&lt;/Group&gt;&lt;/Citation&gt;_x000a_"/>
    <w:docVar w:name="NE.Ref{9005F668-D9DD-400D-9107-7A99BCC552F9}" w:val=" ADDIN NE.Ref.{9005F668-D9DD-400D-9107-7A99BCC552F9}&lt;Citation&gt;&lt;Group&gt;&lt;References&gt;&lt;Item&gt;&lt;ID&gt;115&lt;/ID&gt;&lt;UID&gt;{2DFC0C8D-3460-4EF7-A563-F4CB62F3D293}&lt;/UID&gt;&lt;Title&gt;MapReduce: Simplified Data Processing on Large Clusters&lt;/Title&gt;&lt;Template&gt;Journal Article&lt;/Template&gt;&lt;Star&gt;0&lt;/Star&gt;&lt;Tag&gt;0&lt;/Tag&gt;&lt;Author&gt;Dean, J; Ghemawat, S&lt;/Author&gt;&lt;Year&gt;2008&lt;/Year&gt;&lt;Details&gt;&lt;_accessed&gt;59115915&lt;/_accessed&gt;&lt;_created&gt;59108332&lt;/_created&gt;&lt;_issue&gt;1&lt;/_issue&gt;&lt;_journal&gt;Communications of the ACM&lt;/_journal&gt;&lt;_modified&gt;59115915&lt;/_modified&gt;&lt;_pages&gt;107--113&lt;/_pages&gt;&lt;_volume&gt;51&lt;/_volume&gt;&lt;/Details&gt;&lt;Extra&gt;&lt;DBUID&gt;{66E1C2F9-0281-481D-8DD5-6C7ACCFB821D}&lt;/DBUID&gt;&lt;/Extra&gt;&lt;/Item&gt;&lt;/References&gt;&lt;/Group&gt;&lt;/Citation&gt;_x000a_"/>
    <w:docVar w:name="NE.Ref{98AFFD52-5BD0-4FBA-82B7-1F9876124E32}" w:val=" ADDIN NE.Ref.{98AFFD52-5BD0-4FBA-82B7-1F9876124E32}&lt;Citation&gt;&lt;Group&gt;&lt;References&gt;&lt;Item&gt;&lt;ID&gt;90&lt;/ID&gt;&lt;UID&gt;{280D9AD8-9D01-440E-AF9F-5D34CE0E3F7D}&lt;/UID&gt;&lt;Title&gt;Basic local alignment search tool&lt;/Title&gt;&lt;Template&gt;Journal Article&lt;/Template&gt;&lt;Star&gt;0&lt;/Star&gt;&lt;Tag&gt;0&lt;/Tag&gt;&lt;Author&gt;Altschul, Stephen F; Gish, Warren; Miller, Webb C; Myers, Eugene W; Lipman, David J&lt;/Author&gt;&lt;Year&gt;1990&lt;/Year&gt;&lt;Details&gt;&lt;_journal&gt;Nucleic Acids Research&lt;/_journal&gt;&lt;_created&gt;59085574&lt;/_created&gt;&lt;_modified&gt;59085591&lt;/_modified&gt;&lt;_accessed&gt;59085591&lt;/_accessed&gt;&lt;/Details&gt;&lt;Extra&gt;&lt;DBUID&gt;{66E1C2F9-0281-481D-8DD5-6C7ACCFB821D}&lt;/DBUID&gt;&lt;/Extra&gt;&lt;/Item&gt;&lt;/References&gt;&lt;/Group&gt;&lt;/Citation&gt;_x000a_"/>
    <w:docVar w:name="NE.Ref{99ABA8DC-5D93-4E31-ABE7-11FF4CBBDDFC}" w:val=" ADDIN NE.Ref.{99ABA8DC-5D93-4E31-ABE7-11FF4CBBDDFC}&lt;Citation&gt;&lt;Group&gt;&lt;References&gt;&lt;Item&gt;&lt;ID&gt;21&lt;/ID&gt;&lt;UID&gt;{B826CB10-B3EC-4DD4-9AB3-E2E9C5EE03F6}&lt;/UID&gt;&lt;Title&gt;The Google File System&lt;/Title&gt;&lt;Template&gt;Conference Proceedings&lt;/Template&gt;&lt;Star&gt;0&lt;/Star&gt;&lt;Tag&gt;0&lt;/Tag&gt;&lt;Author&gt;Ghemawat, Sanjay; Gobioff, Howard; Leung, Shun-Tak&lt;/Author&gt;&lt;Year&gt;2003&lt;/Year&gt;&lt;Details&gt;&lt;_accessed&gt;59115532&lt;/_accessed&gt;&lt;_created&gt;58855134&lt;/_created&gt;&lt;_isbn&gt;1-58113-757-5&lt;/_isbn&gt;&lt;_keywords&gt;clustered storage, data storage, fault tolerance, scalability&lt;/_keywords&gt;&lt;_modified&gt;59115532&lt;/_modified&gt;&lt;_pages&gt;29--43&lt;/_pages&gt;&lt;_place_published&gt;New York, NY, USA&lt;/_place_published&gt;&lt;_publisher&gt;ACM&lt;/_publisher&gt;&lt;_secondary_title&gt;SOSP &amp;apos;03&lt;/_secondary_title&gt;&lt;_tertiary_author&gt;Proceedings of the nineteenth ACM symposium on Operating systems principles&lt;/_tertiary_author&gt;&lt;_url&gt;http://doi.acm.org/10.1145/945445.945450&lt;/_url&gt;&lt;/Details&gt;&lt;Extra&gt;&lt;DBUID&gt;{66E1C2F9-0281-481D-8DD5-6C7ACCFB821D}&lt;/DBUID&gt;&lt;/Extra&gt;&lt;/Item&gt;&lt;/References&gt;&lt;/Group&gt;&lt;/Citation&gt;_x000a_"/>
    <w:docVar w:name="NE.Ref{99BB7DDB-2B21-48B8-8DFF-B1E92769E5D3}" w:val=" ADDIN NE.Ref.{99BB7DDB-2B21-48B8-8DFF-B1E92769E5D3}&lt;Citation&gt;&lt;Group&gt;&lt;References&gt;&lt;Item&gt;&lt;ID&gt;103&lt;/ID&gt;&lt;UID&gt;{8F2D6BCB-51A1-44EB-A425-169B856B7E1B}&lt;/UID&gt;&lt;Title&gt;CloudBurst: highly sensitive read mapping with MapReduce&lt;/Title&gt;&lt;Template&gt;Journal Article&lt;/Template&gt;&lt;Star&gt;0&lt;/Star&gt;&lt;Tag&gt;0&lt;/Tag&gt;&lt;Author&gt;Schatz, Michael C&lt;/Author&gt;&lt;Year&gt;2009&lt;/Year&gt;&lt;Details&gt;&lt;_accessed&gt;59096151&lt;/_accessed&gt;&lt;_created&gt;59096151&lt;/_created&gt;&lt;_issue&gt;11&lt;/_issue&gt;&lt;_journal&gt;Bioinformatics&lt;/_journal&gt;&lt;_modified&gt;59096153&lt;/_modified&gt;&lt;_pages&gt;1363-1369&lt;/_pages&gt;&lt;_volume&gt;25&lt;/_volume&gt;&lt;/Details&gt;&lt;Extra&gt;&lt;DBUID&gt;{66E1C2F9-0281-481D-8DD5-6C7ACCFB821D}&lt;/DBUID&gt;&lt;/Extra&gt;&lt;/Item&gt;&lt;/References&gt;&lt;/Group&gt;&lt;/Citation&gt;_x000a_"/>
    <w:docVar w:name="NE.Ref{99C1AF2E-84C7-4155-8522-C2849AB3A6C3}" w:val=" ADDIN NE.Ref.{99C1AF2E-84C7-4155-8522-C2849AB3A6C3}&lt;Citation&gt;&lt;Group&gt;&lt;References&gt;&lt;Item&gt;&lt;ID&gt;89&lt;/ID&gt;&lt;UID&gt;{64332784-D98D-479F-AAC4-0513DFA56CF6}&lt;/UID&gt;&lt;Title&gt;Hadoop: The Definitive Guide&lt;/Title&gt;&lt;Template&gt;Book&lt;/Template&gt;&lt;Star&gt;0&lt;/Star&gt;&lt;Tag&gt;0&lt;/Tag&gt;&lt;Author&gt;White, Tom&lt;/Author&gt;&lt;Year&gt;2009&lt;/Year&gt;&lt;Details&gt;&lt;_accessed&gt;59085264&lt;/_accessed&gt;&lt;_created&gt;59085264&lt;/_created&gt;&lt;_modified&gt;59085264&lt;/_modified&gt;&lt;_place_published&gt;CA, USA&lt;/_place_published&gt;&lt;_publisher&gt;O&amp;apos;Reilly Media, Inc.&lt;/_publisher&gt;&lt;/Details&gt;&lt;Extra&gt;&lt;DBUID&gt;{66E1C2F9-0281-481D-8DD5-6C7ACCFB821D}&lt;/DBUID&gt;&lt;/Extra&gt;&lt;/Item&gt;&lt;/References&gt;&lt;/Group&gt;&lt;/Citation&gt;_x000a_"/>
    <w:docVar w:name="NE.Ref{9A576EB0-F265-4097-801D-EA22CADE4515}" w:val=" ADDIN NE.Ref.{9A576EB0-F265-4097-801D-EA22CADE4515}&lt;Citation&gt;&lt;Group&gt;&lt;References&gt;&lt;Item&gt;&lt;ID&gt;116&lt;/ID&gt;&lt;UID&gt;{3FD59219-3291-4422-BA47-A01AA93B0AD1}&lt;/UID&gt;&lt;Title&gt;Using MPI: Portable Parallel Programming with the Message-Passing Interface, second edition&lt;/Title&gt;&lt;Template&gt;Book&lt;/Template&gt;&lt;Star&gt;0&lt;/Star&gt;&lt;Tag&gt;0&lt;/Tag&gt;&lt;Author&gt;Gropp, W; Lusk, E; Skjellum, A&lt;/Author&gt;&lt;Year&gt;1999&lt;/Year&gt;&lt;Details&gt;&lt;_accessed&gt;59108534&lt;/_accessed&gt;&lt;_created&gt;59108489&lt;/_created&gt;&lt;_modified&gt;59108535&lt;/_modified&gt;&lt;_publisher&gt;the MIT Press&lt;/_publisher&gt;&lt;/Details&gt;&lt;Extra&gt;&lt;DBUID&gt;{66E1C2F9-0281-481D-8DD5-6C7ACCFB821D}&lt;/DBUID&gt;&lt;/Extra&gt;&lt;/Item&gt;&lt;/References&gt;&lt;/Group&gt;&lt;/Citation&gt;_x000a_"/>
    <w:docVar w:name="NE.Ref{9DC08F47-91D5-4BAE-A23B-8A3782058D16}" w:val=" ADDIN NE.Ref.{9DC08F47-91D5-4BAE-A23B-8A3782058D16}&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9E7FB454-29E4-4731-8C70-7E266EF973EC}" w:val=" ADDIN NE.Ref.{9E7FB454-29E4-4731-8C70-7E266EF973EC}&lt;Citation&gt;&lt;Group&gt;&lt;References&gt;&lt;Item&gt;&lt;ID&gt;21&lt;/ID&gt;&lt;UID&gt;{B826CB10-B3EC-4DD4-9AB3-E2E9C5EE03F6}&lt;/UID&gt;&lt;Title&gt;The Google File System&lt;/Title&gt;&lt;Template&gt;Conference Proceedings&lt;/Template&gt;&lt;Star&gt;0&lt;/Star&gt;&lt;Tag&gt;0&lt;/Tag&gt;&lt;Author&gt;Ghemawat, Sanjay; Gobioff, Howard; Leung, Shun-Tak&lt;/Author&gt;&lt;Year&gt;2003&lt;/Year&gt;&lt;Details&gt;&lt;_accessed&gt;59115532&lt;/_accessed&gt;&lt;_created&gt;58855134&lt;/_created&gt;&lt;_isbn&gt;1-58113-757-5&lt;/_isbn&gt;&lt;_keywords&gt;clustered storage, data storage, fault tolerance, scalability&lt;/_keywords&gt;&lt;_modified&gt;59115532&lt;/_modified&gt;&lt;_pages&gt;29--43&lt;/_pages&gt;&lt;_place_published&gt;New York, NY, USA&lt;/_place_published&gt;&lt;_publisher&gt;ACM&lt;/_publisher&gt;&lt;_secondary_title&gt;SOSP &amp;apos;03&lt;/_secondary_title&gt;&lt;_tertiary_author&gt;Proceedings of the nineteenth ACM symposium on Operating systems principles&lt;/_tertiary_author&gt;&lt;_url&gt;http://doi.acm.org/10.1145/945445.945450&lt;/_url&gt;&lt;/Details&gt;&lt;Extra&gt;&lt;DBUID&gt;{66E1C2F9-0281-481D-8DD5-6C7ACCFB821D}&lt;/DBUID&gt;&lt;/Extra&gt;&lt;/Item&gt;&lt;/References&gt;&lt;/Group&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115532&lt;/_accessed&gt;&lt;_created&gt;58879866&lt;/_created&gt;&lt;_keywords&gt;Hadoop distributed file system;Yahoo!;data storage;data stream;enterprise data;Internet;distributed databases;network operating systems&lt;/_keywords&gt;&lt;_modified&gt;59115532&lt;/_modified&gt;&lt;_pages&gt;1--10&lt;/_pages&gt;&lt;_secondary_title&gt;IEEE 26th Symposium on Mass Storage Systems and Technologies (MSST)&lt;/_secondary_title&gt;&lt;/Details&gt;&lt;Extra&gt;&lt;DBUID&gt;{66E1C2F9-0281-481D-8DD5-6C7ACCFB821D}&lt;/DBUID&gt;&lt;/Extra&gt;&lt;/Item&gt;&lt;/References&gt;&lt;/Group&gt;&lt;/Citation&gt;_x000a_"/>
    <w:docVar w:name="NE.Ref{9E840564-2B00-435B-BD79-DA6AE7C15C5E}" w:val=" ADDIN NE.Ref.{9E840564-2B00-435B-BD79-DA6AE7C15C5E}&lt;Citation&gt;&lt;Group&gt;&lt;References&gt;&lt;Item&gt;&lt;ID&gt;109&lt;/ID&gt;&lt;UID&gt;{545A556D-9723-47CF-9C88-2B3D27C079E6}&lt;/UID&gt;&lt;Title&gt;memcached&lt;/Title&gt;&lt;Template&gt;Web Page&lt;/Template&gt;&lt;Star&gt;0&lt;/Star&gt;&lt;Tag&gt;0&lt;/Tag&gt;&lt;Author&gt;Interactive, Danga&lt;/Author&gt;&lt;Year&gt;0&lt;/Year&gt;&lt;Details&gt;&lt;_accessed&gt;59104718&lt;/_accessed&gt;&lt;_created&gt;59104711&lt;/_created&gt;&lt;_modified&gt;59104711&lt;/_modified&gt;&lt;_url&gt;http://www.danga.com/memcached/&lt;/_url&gt;&lt;/Details&gt;&lt;Extra&gt;&lt;DBUID&gt;{66E1C2F9-0281-481D-8DD5-6C7ACCFB821D}&lt;/DBUID&gt;&lt;/Extra&gt;&lt;/Item&gt;&lt;/References&gt;&lt;/Group&gt;&lt;/Citation&gt;_x000a_"/>
    <w:docVar w:name="NE.Ref{9FEC4CD9-30F1-4904-B39C-525D9CBBBE09}" w:val=" ADDIN NE.Ref.{9FEC4CD9-30F1-4904-B39C-525D9CBBBE09}&lt;Citation&gt;&lt;Group&gt;&lt;References&gt;&lt;Item&gt;&lt;ID&gt;111&lt;/ID&gt;&lt;UID&gt;{0562E5FE-8566-46F4-8639-515681BF241D}&lt;/UID&gt;&lt;Title&gt;Big data&lt;/Title&gt;&lt;Template&gt;Web Page&lt;/Template&gt;&lt;Star&gt;0&lt;/Star&gt;&lt;Tag&gt;0&lt;/Tag&gt;&lt;Author/&gt;&lt;Year&gt;0&lt;/Year&gt;&lt;Details&gt;&lt;_accessed&gt;59107567&lt;/_accessed&gt;&lt;_created&gt;59107565&lt;/_created&gt;&lt;_issue&gt;5-19&lt;/_issue&gt;&lt;_modified&gt;59107567&lt;/_modified&gt;&lt;_url&gt;http://en.wikipedia.org/wiki/Big_data&lt;/_url&gt;&lt;_volume&gt;2012&lt;/_volume&gt;&lt;/Details&gt;&lt;Extra&gt;&lt;DBUID&gt;{66E1C2F9-0281-481D-8DD5-6C7ACCFB821D}&lt;/DBUID&gt;&lt;/Extra&gt;&lt;/Item&gt;&lt;/References&gt;&lt;/Group&gt;&lt;/Citation&gt;_x000a_"/>
    <w:docVar w:name="NE.Ref{A6BD877F-DEC8-42FA-AD46-24971171B1C7}" w:val=" ADDIN NE.Ref.{A6BD877F-DEC8-42FA-AD46-24971171B1C7}&lt;Citation&gt;&lt;Group&gt;&lt;References&gt;&lt;Item&gt;&lt;ID&gt;127&lt;/ID&gt;&lt;UID&gt;{E525ECB0-BF26-4FA6-840C-380C88F40AB7}&lt;/UID&gt;&lt;Title&gt;SystemML: Declarative machine learning on MapReduce&lt;/Title&gt;&lt;Template&gt;Conference Proceedings&lt;/Template&gt;&lt;Star&gt;0&lt;/Star&gt;&lt;Tag&gt;0&lt;/Tag&gt;&lt;Author&gt;Ghoting, A; Krishnamurthy, R; Pednault, E; Reinwald, B; Sindhwani, V; Tatikonda, S; Tian, Yuanyuan; Vaithyanathan, S&lt;/Author&gt;&lt;Year&gt;2011&lt;/Year&gt;&lt;Details&gt;&lt;_accessed&gt;59115886&lt;/_accessed&gt;&lt;_created&gt;59113234&lt;/_created&gt;&lt;_date_display&gt;april&lt;/_date_display&gt;&lt;_isbn&gt;1063-6382},&lt;/_isbn&gt;&lt;_keywords&gt;SystemML;data cluster;declarative machine learning;higher level language;linear algebra;machine cluster;open source MapReduce;optimization strategy;parallel programming;supervised ML algorithm;unsupervised ML algorithm;data analysis;high level languages;learning (artificial intelligence);linear algebra;optimisation;parallel programming&lt;/_keywords&gt;&lt;_modified&gt;59115533&lt;/_modified&gt;&lt;_pages&gt;231--242&lt;/_pages&gt;&lt;_secondary_title&gt;IEEE 27th International Conference on Data Engineering (ICDE)&lt;/_secondary_title&gt;&lt;/Details&gt;&lt;Extra&gt;&lt;DBUID&gt;{66E1C2F9-0281-481D-8DD5-6C7ACCFB821D}&lt;/DBUID&gt;&lt;/Extra&gt;&lt;/Item&gt;&lt;/References&gt;&lt;/Group&gt;&lt;/Citation&gt;_x000a_"/>
    <w:docVar w:name="NE.Ref{A7F2633D-AF6F-4494-B227-19F4A83B1351}" w:val=" ADDIN NE.Ref.{A7F2633D-AF6F-4494-B227-19F4A83B1351}&lt;Citation&gt;&lt;Group&gt;&lt;References&gt;&lt;Item&gt;&lt;ID&gt;128&lt;/ID&gt;&lt;UID&gt;{D48A8E21-E2A0-4011-9E99-D362C05857EB}&lt;/UID&gt;&lt;Title&gt;Clustering very large multi-dimensional datasets with MapReduce&lt;/Title&gt;&lt;Template&gt;Conference Proceedings&lt;/Template&gt;&lt;Star&gt;0&lt;/Star&gt;&lt;Tag&gt;0&lt;/Tag&gt;&lt;Author&gt;Ferreira Cordeiro, Robson Leonardo; Traina, Junior Caetano; Machado Traina, Agma Juci; L O Pez, Julio; Kang, U; Faloutsos, Christos&lt;/Author&gt;&lt;Year&gt;2011&lt;/Year&gt;&lt;Details&gt;&lt;_accessed&gt;59115534&lt;/_accessed&gt;&lt;_created&gt;59113259&lt;/_created&gt;&lt;_isbn&gt;978-1-4503-0813-7&lt;/_isbn&gt;&lt;_keywords&gt;clustering, mapreduce, very large multi-dimensional datasets&lt;/_keywords&gt;&lt;_modified&gt;59115534&lt;/_modified&gt;&lt;_pages&gt;690--698&lt;/_pages&gt;&lt;_place_published&gt;New York, NY, USA&lt;/_place_published&gt;&lt;_publisher&gt;ACM&lt;/_publisher&gt;&lt;_secondary_title&gt;KDD &amp;apos;11&lt;/_secondary_title&gt;&lt;_tertiary_author&gt;Proceedings of the 17th ACM SIGKDD international conference on Knowledge discovery and data mining&lt;/_tertiary_author&gt;&lt;_url&gt;http://doi.acm.org/10.1145/2020408.2020516&lt;/_url&gt;&lt;/Details&gt;&lt;Extra&gt;&lt;DBUID&gt;{66E1C2F9-0281-481D-8DD5-6C7ACCFB821D}&lt;/DBUID&gt;&lt;/Extra&gt;&lt;/Item&gt;&lt;/References&gt;&lt;/Group&gt;&lt;/Citation&gt;_x000a_"/>
    <w:docVar w:name="NE.Ref{AA8FFB2A-2DD9-48C4-8067-743ACEBE2399}" w:val=" ADDIN NE.Ref.{AA8FFB2A-2DD9-48C4-8067-743ACEBE2399}&lt;Citation&gt;&lt;Group&gt;&lt;References&gt;&lt;Item&gt;&lt;ID&gt;98&lt;/ID&gt;&lt;UID&gt;{A2C65EA9-19BE-47E9-89ED-700A0DBF3DED}&lt;/UID&gt;&lt;Title&gt;Reevaluating Amdahl&amp;apos;s Law&lt;/Title&gt;&lt;Template&gt;Journal Article&lt;/Template&gt;&lt;Star&gt;0&lt;/Star&gt;&lt;Tag&gt;0&lt;/Tag&gt;&lt;Author&gt;Gustafson, John L&lt;/Author&gt;&lt;Year&gt;1988&lt;/Year&gt;&lt;Details&gt;&lt;_accessed&gt;59095335&lt;/_accessed&gt;&lt;_created&gt;59091188&lt;/_created&gt;&lt;_journal&gt;Communications of the ACM&lt;/_journal&gt;&lt;_modified&gt;59091188&lt;/_modified&gt;&lt;_pages&gt;532--533&lt;/_pages&gt;&lt;_volume&gt;31&lt;/_volume&gt;&lt;/Details&gt;&lt;Extra&gt;&lt;DBUID&gt;{66E1C2F9-0281-481D-8DD5-6C7ACCFB821D}&lt;/DBUID&gt;&lt;/Extra&gt;&lt;/Item&gt;&lt;/References&gt;&lt;/Group&gt;&lt;/Citation&gt;_x000a_"/>
    <w:docVar w:name="NE.Ref{ABDD9D64-ADCE-4709-A4C8-C6EF13C0B6F6}" w:val=" ADDIN NE.Ref.{ABDD9D64-ADCE-4709-A4C8-C6EF13C0B6F6}&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AE35DD7D-1D5C-453B-AB7D-94FD6639AD8A}" w:val=" ADDIN NE.Ref.{AE35DD7D-1D5C-453B-AB7D-94FD6639AD8A}&lt;Citation&gt;&lt;Group&gt;&lt;References&gt;&lt;Item&gt;&lt;ID&gt;121&lt;/ID&gt;&lt;UID&gt;{A8E3B441-DCAB-4059-984B-1D2E0845149B}&lt;/UID&gt;&lt;Title&gt;Mars: a MapReduce framework on graphics processors&lt;/Title&gt;&lt;Template&gt;Conference Proceedings&lt;/Template&gt;&lt;Star&gt;0&lt;/Star&gt;&lt;Tag&gt;0&lt;/Tag&gt;&lt;Author&gt;He, B; Fang, W; Luo, Q; Govindaraju, N K; Wang, T&lt;/Author&gt;&lt;Year&gt;2008&lt;/Year&gt;&lt;Details&gt;&lt;_created&gt;59109092&lt;/_created&gt;&lt;_modified&gt;59109092&lt;/_modified&gt;&lt;_pages&gt;260--269&lt;/_pages&gt;&lt;_subsidiary_author&gt;ACM&lt;/_subsidiary_author&gt;&lt;_tertiary_author&gt;Proceedings of the 17th international conference on Parallel architectures and compilation techniques&lt;/_tertiary_author&gt;&lt;/Details&gt;&lt;Extra&gt;&lt;DBUID&gt;{66E1C2F9-0281-481D-8DD5-6C7ACCFB821D}&lt;/DBUID&gt;&lt;/Extra&gt;&lt;/Item&gt;&lt;/References&gt;&lt;/Group&gt;&lt;/Citation&gt;_x000a_"/>
    <w:docVar w:name="NE.Ref{AF67BDBB-9A03-407B-AF17-05CEFC8173BF}" w:val=" ADDIN NE.Ref.{AF67BDBB-9A03-407B-AF17-05CEFC8173BF}&lt;Citation&gt;&lt;Group&gt;&lt;References&gt;&lt;Item&gt;&lt;ID&gt;94&lt;/ID&gt;&lt;UID&gt;{BE0A2853-60B6-4A48-87A1-E11F813FD835}&lt;/UID&gt;&lt;Title&gt;CloudBLAST: Combining MapReduce and Virtualization on Distributed Resources for Bioinformatics Applications&lt;/Title&gt;&lt;Template&gt;Conference Paper&lt;/Template&gt;&lt;Star&gt;0&lt;/Star&gt;&lt;Tag&gt;0&lt;/Tag&gt;&lt;Author&gt;Matsunaga, Andréa; Tsugawa, Maurício; Fortes, José&lt;/Author&gt;&lt;Year&gt;2008&lt;/Year&gt;&lt;Details&gt;&lt;_accessed&gt;59108538&lt;/_accessed&gt;&lt;_created&gt;59086018&lt;/_created&gt;&lt;_modified&gt;59108539&lt;/_modified&gt;&lt;_secondary_title&gt;IEEE Fourth International Conference on eScience&lt;/_secondary_title&gt;&lt;/Details&gt;&lt;Extra&gt;&lt;DBUID&gt;{66E1C2F9-0281-481D-8DD5-6C7ACCFB821D}&lt;/DBUID&gt;&lt;/Extra&gt;&lt;/Item&gt;&lt;/References&gt;&lt;/Group&gt;&lt;/Citation&gt;_x000a_"/>
    <w:docVar w:name="NE.Ref{B197C8A8-2009-4D09-931F-BC85BC5D1D39}" w:val=" ADDIN NE.Ref.{B197C8A8-2009-4D09-931F-BC85BC5D1D39}&lt;Citation&gt;&lt;Group&gt;&lt;References&gt;&lt;Item&gt;&lt;ID&gt;88&lt;/ID&gt;&lt;UID&gt;{B04C7C69-8DC2-46BF-96BF-5C8B307A4E32}&lt;/UID&gt;&lt;Title&gt;Data-Intensive Text Processing with MapReduce&lt;/Title&gt;&lt;Template&gt;Journal Article&lt;/Template&gt;&lt;Star&gt;0&lt;/Star&gt;&lt;Tag&gt;0&lt;/Tag&gt;&lt;Author&gt;Lin, Jimmy; Dyer, Chris&lt;/Author&gt;&lt;Year&gt;2010&lt;/Year&gt;&lt;Details&gt;&lt;_accessed&gt;59115533&lt;/_accessed&gt;&lt;_author_aff&gt;University of Maryland&lt;/_author_aff&gt;&lt;_bibtex_key&gt;LinDyer-88&lt;/_bibtex_key&gt;&lt;_created&gt;59084143&lt;/_created&gt;&lt;_edition&gt;pre-production manuscript&lt;/_edition&gt;&lt;_issue&gt;1&lt;/_issue&gt;&lt;_journal&gt;Synthesis Lectures on Human Language Technologies&lt;/_journal&gt;&lt;_modified&gt;59115533&lt;/_modified&gt;&lt;_ori_publication&gt;Morgan &amp;amp; Claypool Publishers&lt;/_ori_publication&gt;&lt;_pages&gt;1--177&lt;/_pages&gt;&lt;_volume&gt;3&lt;/_volume&gt;&lt;/Details&gt;&lt;Extra&gt;&lt;DBUID&gt;{66E1C2F9-0281-481D-8DD5-6C7ACCFB821D}&lt;/DBUID&gt;&lt;/Extra&gt;&lt;/Item&gt;&lt;/References&gt;&lt;/Group&gt;&lt;/Citation&gt;_x000a_"/>
    <w:docVar w:name="NE.Ref{B6FC0F5C-0235-4150-8AFA-D4D975804C1B}" w:val=" ADDIN NE.Ref.{B6FC0F5C-0235-4150-8AFA-D4D975804C1B}&lt;Citation&gt;&lt;Group&gt;&lt;References&gt;&lt;Item&gt;&lt;ID&gt;23&lt;/ID&gt;&lt;UID&gt;{43D1AEFA-B13C-4768-AE41-AD06032ED3DF}&lt;/UID&gt;&lt;Title&gt;Apache Hadoop&lt;/Title&gt;&lt;Template&gt;Web Page&lt;/Template&gt;&lt;Star&gt;0&lt;/Star&gt;&lt;Tag&gt;0&lt;/Tag&gt;&lt;Author/&gt;&lt;Year&gt;0&lt;/Year&gt;&lt;Details&gt;&lt;_accessed&gt;59114392&lt;/_accessed&gt;&lt;_created&gt;58858006&lt;/_created&gt;&lt;_modified&gt;59114392&lt;/_modified&gt;&lt;_url&gt;http://hadoop.apache.org/&lt;/_url&gt;&lt;/Details&gt;&lt;Extra&gt;&lt;DBUID&gt;{66E1C2F9-0281-481D-8DD5-6C7ACCFB821D}&lt;/DBUID&gt;&lt;/Extra&gt;&lt;/Item&gt;&lt;/References&gt;&lt;/Group&gt;&lt;/Citation&gt;_x000a_"/>
    <w:docVar w:name="NE.Ref{BB3D344D-5B0E-4DD7-AC03-2692F71EC127}" w:val=" ADDIN NE.Ref.{BB3D344D-5B0E-4DD7-AC03-2692F71EC127}&lt;Citation&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115532&lt;/_accessed&gt;&lt;_created&gt;58879866&lt;/_created&gt;&lt;_keywords&gt;Hadoop distributed file system;Yahoo!;data storage;data stream;enterprise data;Internet;distributed databases;network operating systems&lt;/_keywords&gt;&lt;_modified&gt;59115532&lt;/_modified&gt;&lt;_pages&gt;1--10&lt;/_pages&gt;&lt;_secondary_title&gt;IEEE 26th Symposium on Mass Storage Systems and Technologies (MSST)&lt;/_secondary_title&gt;&lt;/Details&gt;&lt;Extra&gt;&lt;DBUID&gt;{66E1C2F9-0281-481D-8DD5-6C7ACCFB821D}&lt;/DBUID&gt;&lt;/Extra&gt;&lt;/Item&gt;&lt;/References&gt;&lt;/Group&gt;&lt;Group&gt;&lt;References&gt;&lt;Item&gt;&lt;ID&gt;21&lt;/ID&gt;&lt;UID&gt;{B826CB10-B3EC-4DD4-9AB3-E2E9C5EE03F6}&lt;/UID&gt;&lt;Title&gt;The Google File System&lt;/Title&gt;&lt;Template&gt;Conference Proceedings&lt;/Template&gt;&lt;Star&gt;0&lt;/Star&gt;&lt;Tag&gt;0&lt;/Tag&gt;&lt;Author&gt;Ghemawat, Sanjay; Gobioff, Howard; Leung, Shun-Tak&lt;/Author&gt;&lt;Year&gt;2003&lt;/Year&gt;&lt;Details&gt;&lt;_accessed&gt;59115532&lt;/_accessed&gt;&lt;_created&gt;58855134&lt;/_created&gt;&lt;_isbn&gt;1-58113-757-5&lt;/_isbn&gt;&lt;_keywords&gt;clustered storage, data storage, fault tolerance, scalability&lt;/_keywords&gt;&lt;_modified&gt;59115532&lt;/_modified&gt;&lt;_pages&gt;29--43&lt;/_pages&gt;&lt;_place_published&gt;New York, NY, USA&lt;/_place_published&gt;&lt;_publisher&gt;ACM&lt;/_publisher&gt;&lt;_secondary_title&gt;SOSP &amp;apos;03&lt;/_secondary_title&gt;&lt;_tertiary_author&gt;Proceedings of the nineteenth ACM symposium on Operating systems principles&lt;/_tertiary_author&gt;&lt;_url&gt;http://doi.acm.org/10.1145/945445.945450&lt;/_url&gt;&lt;/Details&gt;&lt;Extra&gt;&lt;DBUID&gt;{66E1C2F9-0281-481D-8DD5-6C7ACCFB821D}&lt;/DBUID&gt;&lt;/Extra&gt;&lt;/Item&gt;&lt;/References&gt;&lt;/Group&gt;&lt;/Citation&gt;_x000a_"/>
    <w:docVar w:name="NE.Ref{BD73177D-86FB-4E79-B081-F7E13BBFA8FE}" w:val=" ADDIN NE.Ref.{BD73177D-86FB-4E79-B081-F7E13BBFA8FE}&lt;Citation&gt;&lt;Group&gt;&lt;References&gt;&lt;Item&gt;&lt;ID&gt;84&lt;/ID&gt;&lt;UID&gt;{5CA284DC-D42D-4375-999D-12CA16693788}&lt;/UID&gt;&lt;Title&gt;Data-Intensive Scalable Computing for Scientific Applications&lt;/Title&gt;&lt;Template&gt;Journal Article&lt;/Template&gt;&lt;Star&gt;0&lt;/Star&gt;&lt;Tag&gt;0&lt;/Tag&gt;&lt;Author&gt;Bryant, Randal E&lt;/Author&gt;&lt;Year&gt;2011&lt;/Year&gt;&lt;Details&gt;&lt;_accessed&gt;59084377&lt;/_accessed&gt;&lt;_created&gt;59083183&lt;/_created&gt;&lt;_date_display&gt;nov.-dec.&lt;/_date_display&gt;&lt;_doi&gt;10.1109/MCSE.2011.73&lt;/_doi&gt;&lt;_isbn&gt;1521-9615},&lt;/_isbn&gt;&lt;_issue&gt;6&lt;/_issue&gt;&lt;_journal&gt;Computing in Science Engineering&lt;/_journal&gt;&lt;_keywords&gt;DISC;data intensive scalable computing;scientific applications;scientific computing applications;data handling;parallel processing&lt;/_keywords&gt;&lt;_modified&gt;59084019&lt;/_modified&gt;&lt;_pages&gt;25 -33&lt;/_pages&gt;&lt;_volume&gt;13&lt;/_volume&gt;&lt;/Details&gt;&lt;Extra&gt;&lt;DBUID&gt;{66E1C2F9-0281-481D-8DD5-6C7ACCFB821D}&lt;/DBUID&gt;&lt;/Extra&gt;&lt;/Item&gt;&lt;/References&gt;&lt;/Group&gt;&lt;/Citation&gt;_x000a_"/>
    <w:docVar w:name="NE.Ref{C40895D2-8797-4E63-AF82-0B924FF6A273}" w:val=" ADDIN NE.Ref.{C40895D2-8797-4E63-AF82-0B924FF6A273}&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115914&lt;/_accessed&gt;&lt;_created&gt;59083883&lt;/_created&gt;&lt;_modified&gt;59115915&lt;/_modified&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C59DDF16-1B77-4F9A-84EC-C73ABEAC503C}" w:val=" ADDIN NE.Ref.{C59DDF16-1B77-4F9A-84EC-C73ABEAC503C}&lt;Citation&gt;&lt;Group&gt;&lt;References&gt;&lt;Item&gt;&lt;ID&gt;12&lt;/ID&gt;&lt;UID&gt;{FF173316-0A70-4540-A78B-C866866628A1}&lt;/UID&gt;&lt;Title&gt;HaLoop: efficient iterative data processing on large clusters&lt;/Title&gt;&lt;Template&gt;Journal Article&lt;/Template&gt;&lt;Star&gt;0&lt;/Star&gt;&lt;Tag&gt;0&lt;/Tag&gt;&lt;Author&gt;Bu, Yingyi; Howe, Bill; Balazinska, Magdalena; Ernst, Michael D&lt;/Author&gt;&lt;Year&gt;2010&lt;/Year&gt;&lt;Details&gt;&lt;_accessed&gt;59115474&lt;/_accessed&gt;&lt;_bibtex_key&gt;BuHowe-12&lt;/_bibtex_key&gt;&lt;_created&gt;58843998&lt;/_created&gt;&lt;_date_display&gt;September&lt;/_date_display&gt;&lt;_isbn&gt;2150-8097&lt;/_isbn&gt;&lt;_issue&gt;September 2010&lt;/_issue&gt;&lt;_journal&gt;Proc. VLDB Endow&lt;/_journal&gt;&lt;_modified&gt;59104728&lt;/_modified&gt;&lt;_pages&gt;285--296&lt;/_pages&gt;&lt;_url&gt;http://dl.acm.org/citation.cfm?id=1920841.1920881&lt;/_url&gt;&lt;_volume&gt;3&lt;/_volume&gt;&lt;/Details&gt;&lt;Extra&gt;&lt;DBUID&gt;{66E1C2F9-0281-481D-8DD5-6C7ACCFB821D}&lt;/DBUID&gt;&lt;/Extra&gt;&lt;/Item&gt;&lt;/References&gt;&lt;/Group&gt;&lt;/Citation&gt;_x000a_"/>
    <w:docVar w:name="NE.Ref{C71691F6-1E1C-4BC3-8778-9CD8272C2865}" w:val=" ADDIN NE.Ref.{C71691F6-1E1C-4BC3-8778-9CD8272C2865}&lt;Citation&gt;&lt;Group&gt;&lt;References&gt;&lt;Item&gt;&lt;ID&gt;10&lt;/ID&gt;&lt;UID&gt;{C18E7347-3A11-46A2-A6CA-3869192F1225}&lt;/UID&gt;&lt;Title&gt;Twister: a runtime for iterative MapReduce&lt;/Title&gt;&lt;Template&gt;Conference Proceedings&lt;/Template&gt;&lt;Star&gt;0&lt;/Star&gt;&lt;Tag&gt;5&lt;/Tag&gt;&lt;Author&gt;Ekanayake, Jaliya; Li, Hui; Zhang, Bingjing; Gunarathne, Thilina; Bae, Seung-Hee; Qiu, Judy; Fox, Geoffrey&lt;/Author&gt;&lt;Year&gt;2010&lt;/Year&gt;&lt;Details&gt;&lt;_accessed&gt;59115473&lt;/_accessed&gt;&lt;_bibtex_key&gt;EkanayakeLi-10&lt;/_bibtex_key&gt;&lt;_created&gt;58843710&lt;/_created&gt;&lt;_isbn&gt;978-1-60558-942-8&lt;/_isbn&gt;&lt;_keywords&gt;MapReduce, cloud technologies, iterative algorithms&lt;/_keywords&gt;&lt;_modified&gt;58843710&lt;/_modified&gt;&lt;_pages&gt;810--818&lt;/_pages&gt;&lt;_place_published&gt;New York, NY, USA&lt;/_place_published&gt;&lt;_publisher&gt;ACM&lt;/_publisher&gt;&lt;_secondary_title&gt;HPDC &amp;apos;10&lt;/_secondary_title&gt;&lt;_tertiary_author&gt;Proceedings of the 19th ACM International Symposium on High Performance Distributed Computing&lt;/_tertiary_author&gt;&lt;_url&gt;http://doi.acm.org/10.1145/1851476.1851593&lt;/_url&gt;&lt;/Details&gt;&lt;Extra&gt;&lt;DBUID&gt;{66E1C2F9-0281-481D-8DD5-6C7ACCFB821D}&lt;/DBUID&gt;&lt;/Extra&gt;&lt;/Item&gt;&lt;/References&gt;&lt;/Group&gt;&lt;/Citation&gt;_x000a_"/>
    <w:docVar w:name="NE.Ref{C7CD0E48-058E-4C60-B82D-FA8AD91B83B5}" w:val=" ADDIN NE.Ref.{C7CD0E48-058E-4C60-B82D-FA8AD91B83B5}&lt;Citation&gt;&lt;Group&gt;&lt;References&gt;&lt;Item&gt;&lt;ID&gt;97&lt;/ID&gt;&lt;UID&gt;{C6C30B94-CA3C-4C95-91BB-88A02EF52307}&lt;/UID&gt;&lt;Title&gt;A linear space algorithm for computing maximal common subsequences&lt;/Title&gt;&lt;Template&gt;Journal Article&lt;/Template&gt;&lt;Star&gt;0&lt;/Star&gt;&lt;Tag&gt;0&lt;/Tag&gt;&lt;Author&gt;Hirschberg, Daniel S&lt;/Author&gt;&lt;Year&gt;1975&lt;/Year&gt;&lt;Details&gt;&lt;_accessed&gt;59087597&lt;/_accessed&gt;&lt;_created&gt;59087593&lt;/_created&gt;&lt;_doi&gt;10.1145/360825.360861&lt;/_doi&gt;&lt;_journal&gt;Communications of The ACM&lt;/_journal&gt;&lt;_modified&gt;59087597&lt;/_modified&gt;&lt;_pages&gt;341--343&lt;/_pages&gt;&lt;_volume&gt;18&lt;/_volume&gt;&lt;/Details&gt;&lt;Extra&gt;&lt;DBUID&gt;{66E1C2F9-0281-481D-8DD5-6C7ACCFB821D}&lt;/DBUID&gt;&lt;/Extra&gt;&lt;/Item&gt;&lt;/References&gt;&lt;/Group&gt;&lt;/Citation&gt;_x000a_"/>
    <w:docVar w:name="NE.Ref{C7F40E99-96E8-4F20-80BE-EB2D8BD7043B}" w:val=" ADDIN NE.Ref.{C7F40E99-96E8-4F20-80BE-EB2D8BD7043B}&lt;Citation&gt;&lt;Group&gt;&lt;References&gt;&lt;Item&gt;&lt;ID&gt;114&lt;/ID&gt;&lt;UID&gt;{0F52AFCC-A671-478A-89E1-3183309E0BFB}&lt;/UID&gt;&lt;Title&gt;Google processes over 20 petabytes of data per day&lt;/Title&gt;&lt;Template&gt;Web Page&lt;/Template&gt;&lt;Star&gt;0&lt;/Star&gt;&lt;Tag&gt;0&lt;/Tag&gt;&lt;Author/&gt;&lt;Year&gt;2008&lt;/Year&gt;&lt;Details&gt;&lt;_url&gt;http://www.niallkennedy.com/blog/2008/01/google-mapreduce-stats.html&lt;/_url&gt;&lt;_modified&gt;59107643&lt;/_modified&gt;&lt;_created&gt;59107643&lt;/_created&gt;&lt;_accessed&gt;59107643&lt;/_accessed&gt;&lt;/Details&gt;&lt;Extra&gt;&lt;DBUID&gt;{66E1C2F9-0281-481D-8DD5-6C7ACCFB821D}&lt;/DBUID&gt;&lt;/Extra&gt;&lt;/Item&gt;&lt;/References&gt;&lt;/Group&gt;&lt;/Citation&gt;_x000a_"/>
    <w:docVar w:name="NE.Ref{CA6002CC-C405-446D-99D6-1DE7710CDCA1}" w:val=" ADDIN NE.Ref.{CA6002CC-C405-446D-99D6-1DE7710CDCA1}&lt;Citation&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086713&lt;/_accessed&gt;&lt;_created&gt;58879866&lt;/_created&gt;&lt;_date_display&gt;may&lt;/_date_display&gt;&lt;_isbn&gt;},&lt;/_isbn&gt;&lt;_keywords&gt;Hadoop distributed file system;Yahoo!;data storage;data stream;enterprise data;Internet;distributed databases;network operating systems&lt;/_keywords&gt;&lt;_modified&gt;58879866&lt;/_modified&gt;&lt;_pages&gt;1 -10&lt;/_pages&gt;&lt;_tertiary_author&gt;Mass Storage Systems and Technologies (MSST), 2010 IEEE 26th Symposium on&lt;/_tertiary_author&gt;&lt;_volume&gt;{}&lt;/_volume&gt;&lt;/Details&gt;&lt;Extra&gt;&lt;DBUID&gt;{66E1C2F9-0281-481D-8DD5-6C7ACCFB821D}&lt;/DBUID&gt;&lt;/Extra&gt;&lt;/Item&gt;&lt;/References&gt;&lt;/Group&gt;&lt;Group&gt;&lt;References&gt;&lt;Item&gt;&lt;ID&gt;21&lt;/ID&gt;&lt;UID&gt;{B826CB10-B3EC-4DD4-9AB3-E2E9C5EE03F6}&lt;/UID&gt;&lt;Title&gt;The Google file system&lt;/Title&gt;&lt;Template&gt;Conference Proceedings&lt;/Template&gt;&lt;Star&gt;0&lt;/Star&gt;&lt;Tag&gt;0&lt;/Tag&gt;&lt;Author&gt;Ghemawat, Sanjay; Gobioff, Howard; Leung, Shun-Tak&lt;/Author&gt;&lt;Year&gt;2003&lt;/Year&gt;&lt;Details&gt;&lt;_created&gt;58855134&lt;/_created&gt;&lt;_isbn&gt;1-58113-757-5&lt;/_isbn&gt;&lt;_keywords&gt;clustered storage, data storage, fault tolerance, scalability&lt;/_keywords&gt;&lt;_modified&gt;58855134&lt;/_modified&gt;&lt;_pages&gt;29--43&lt;/_pages&gt;&lt;_place_published&gt;New York, NY, USA&lt;/_place_published&gt;&lt;_publisher&gt;ACM&lt;/_publisher&gt;&lt;_secondary_title&gt;SOSP &amp;apos;03&lt;/_secondary_title&gt;&lt;_tertiary_author&gt;Proceedings of the nineteenth ACM symposium on Operating systems principles&lt;/_tertiary_author&gt;&lt;_url&gt;http://doi.acm.org/10.1145/945445.945450&lt;/_url&gt;&lt;/Details&gt;&lt;Extra&gt;&lt;DBUID&gt;{66E1C2F9-0281-481D-8DD5-6C7ACCFB821D}&lt;/DBUID&gt;&lt;/Extra&gt;&lt;/Item&gt;&lt;/References&gt;&lt;/Group&gt;&lt;/Citation&gt;_x000a_"/>
    <w:docVar w:name="NE.Ref{CB66A492-576E-4520-BF5D-C531FFCC5FDC}" w:val=" ADDIN NE.Ref.{CB66A492-576E-4520-BF5D-C531FFCC5FDC}&lt;Citation&gt;&lt;Group&gt;&lt;References&gt;&lt;Item&gt;&lt;ID&gt;99&lt;/ID&gt;&lt;UID&gt;{0D8ADA63-7206-4E22-8C39-8898DCC2E424}&lt;/UID&gt;&lt;Title&gt;Validity of the single processor approach to achieving large scale computing capabilities&lt;/Title&gt;&lt;Template&gt;Conference Proceedings&lt;/Template&gt;&lt;Star&gt;0&lt;/Star&gt;&lt;Tag&gt;0&lt;/Tag&gt;&lt;Author&gt;Amdahl, Gene M&lt;/Author&gt;&lt;Year&gt;1967&lt;/Year&gt;&lt;Details&gt;&lt;_accessed&gt;59095337&lt;/_accessed&gt;&lt;_created&gt;59095337&lt;/_created&gt;&lt;_modified&gt;59095337&lt;/_modified&gt;&lt;_pages&gt;483--485&lt;/_pages&gt;&lt;_place_published&gt;New York, NY, USA&lt;/_place_published&gt;&lt;_publisher&gt;ACM&lt;/_publisher&gt;&lt;_secondary_title&gt;AFIPS &amp;apos;67 (Spring)&lt;/_secondary_title&gt;&lt;_tertiary_author&gt;Proceedings of the April 18-20, 1967, spring joint computer conference&lt;/_tertiary_author&gt;&lt;_url&gt;http://doi.acm.org/10.1145/1465482.1465560&lt;/_url&gt;&lt;/Details&gt;&lt;Extra&gt;&lt;DBUID&gt;{66E1C2F9-0281-481D-8DD5-6C7ACCFB821D}&lt;/DBUID&gt;&lt;/Extra&gt;&lt;/Item&gt;&lt;/References&gt;&lt;/Group&gt;&lt;/Citation&gt;_x000a_"/>
    <w:docVar w:name="NE.Ref{CDFF2E62-F8C6-49D8-A278-DBFEECAEEC98}" w:val=" ADDIN NE.Ref.{CDFF2E62-F8C6-49D8-A278-DBFEECAEEC98}&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115914&lt;/_accessed&gt;&lt;_created&gt;59083883&lt;/_created&gt;&lt;_modified&gt;59115915&lt;/_modified&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D24536EC-1928-4F88-AECB-A4508DCBACBF}" w:val=" ADDIN NE.Ref.{D24536EC-1928-4F88-AECB-A4508DCBACBF}&lt;Citation&gt;&lt;Group&gt;&lt;References&gt;&lt;Item&gt;&lt;ID&gt;23&lt;/ID&gt;&lt;UID&gt;{43D1AEFA-B13C-4768-AE41-AD06032ED3DF}&lt;/UID&gt;&lt;Title&gt;Apache Hadoop&lt;/Title&gt;&lt;Template&gt;Web Page&lt;/Template&gt;&lt;Star&gt;0&lt;/Star&gt;&lt;Tag&gt;0&lt;/Tag&gt;&lt;Author/&gt;&lt;Year&gt;0&lt;/Year&gt;&lt;Details&gt;&lt;_accessed&gt;59114392&lt;/_accessed&gt;&lt;_created&gt;58858006&lt;/_created&gt;&lt;_modified&gt;59114392&lt;/_modified&gt;&lt;_url&gt;http://hadoop.apache.org/&lt;/_url&gt;&lt;/Details&gt;&lt;Extra&gt;&lt;DBUID&gt;{66E1C2F9-0281-481D-8DD5-6C7ACCFB821D}&lt;/DBUID&gt;&lt;/Extra&gt;&lt;/Item&gt;&lt;/References&gt;&lt;/Group&gt;&lt;/Citation&gt;_x000a_"/>
    <w:docVar w:name="NE.Ref{D2DD2D0A-99C9-4956-81B7-0834158487FF}" w:val=" ADDIN NE.Ref.{D2DD2D0A-99C9-4956-81B7-0834158487FF}&lt;Citation&gt;&lt;Group&gt;&lt;References&gt;&lt;Item&gt;&lt;ID&gt;124&lt;/ID&gt;&lt;UID&gt;{2D0E2EE1-6514-4E9E-9436-A149F44825F4}&lt;/UID&gt;&lt;Title&gt;Designing a multi-petabyte database for LSST&lt;/Title&gt;&lt;Template&gt;Journal Article&lt;/Template&gt;&lt;Star&gt;0&lt;/Star&gt;&lt;Tag&gt;0&lt;/Tag&gt;&lt;Author&gt;Becla, J; Hanushevsky, A; Nikolaev, S; Abdulla, G; Szalay, A; Nieto-Santisteban, M; Thakar, A; Gray, J&lt;/Author&gt;&lt;Year&gt;2006&lt;/Year&gt;&lt;Details&gt;&lt;_journal&gt;Arxiv preprint cs/0604112&lt;/_journal&gt;&lt;_created&gt;59113103&lt;/_created&gt;&lt;_modified&gt;59113103&lt;/_modified&gt;&lt;_accessed&gt;59113103&lt;/_accessed&gt;&lt;/Details&gt;&lt;Extra&gt;&lt;DBUID&gt;{66E1C2F9-0281-481D-8DD5-6C7ACCFB821D}&lt;/DBUID&gt;&lt;/Extra&gt;&lt;/Item&gt;&lt;/References&gt;&lt;/Group&gt;&lt;/Citation&gt;_x000a_"/>
    <w:docVar w:name="NE.Ref{D88F5A26-A922-43FE-8FA1-CE64A3A557BD}" w:val=" ADDIN NE.Ref.{D88F5A26-A922-43FE-8FA1-CE64A3A557BD}&lt;Citation&gt;&lt;Group&gt;&lt;References&gt;&lt;Item&gt;&lt;ID&gt;112&lt;/ID&gt;&lt;UID&gt;{37C1EBA8-BD79-4147-87E4-8CBAA9A4F558}&lt;/UID&gt;&lt;Title&gt;Extracting Value from Chaos&lt;/Title&gt;&lt;Template&gt;Journal Article&lt;/Template&gt;&lt;Star&gt;0&lt;/Star&gt;&lt;Tag&gt;0&lt;/Tag&gt;&lt;Author&gt;Gantz, J; Reinsel, D&lt;/Author&gt;&lt;Year&gt;2011&lt;/Year&gt;&lt;Details&gt;&lt;_accessed&gt;59115914&lt;/_accessed&gt;&lt;_created&gt;59107613&lt;/_created&gt;&lt;_journal&gt;IDC research report, Framingham, MA&lt;/_journal&gt;&lt;_modified&gt;59115914&lt;/_modified&gt;&lt;_volume&gt;19&lt;/_volume&gt;&lt;/Details&gt;&lt;Extra&gt;&lt;DBUID&gt;{66E1C2F9-0281-481D-8DD5-6C7ACCFB821D}&lt;/DBUID&gt;&lt;/Extra&gt;&lt;/Item&gt;&lt;/References&gt;&lt;/Group&gt;&lt;/Citation&gt;_x000a_"/>
    <w:docVar w:name="NE.Ref{D8E79E5F-A093-45BE-B71F-75046D5AEB33}" w:val=" ADDIN NE.Ref.{D8E79E5F-A093-45BE-B71F-75046D5AEB33}&lt;Citation&gt;&lt;Group&gt;&lt;References&gt;&lt;Item&gt;&lt;ID&gt;83&lt;/ID&gt;&lt;UID&gt;{5BD3A136-4923-42A9-87A3-F9022291C56B}&lt;/UID&gt;&lt;Title&gt;Above the Clouds: A Berkeley View of Cloud Computing&lt;/Title&gt;&lt;Template&gt;Report&lt;/Template&gt;&lt;Star&gt;0&lt;/Star&gt;&lt;Tag&gt;0&lt;/Tag&gt;&lt;Author&gt;Armbrust, Michael; Fox, Armando; Griffith, Rean; Fox, Armando; Griffith, Rean; Joseph, Anthony D; Katz, Randy H; Konwinski, Andrew; Lee, Gunho; Patterson, David A; Rabkin, Ariel; Stoica, Ion; Zaharia, Matei&lt;/Author&gt;&lt;Year&gt;2009&lt;/Year&gt;&lt;Details&gt;&lt;_accessed&gt;59104639&lt;/_accessed&gt;&lt;_created&gt;59083026&lt;/_created&gt;&lt;_modified&gt;59104639&lt;/_modified&gt;&lt;_publisher&gt;University of California at Berkely&lt;/_publisher&gt;&lt;_isbn&gt;Technical Report No. UCB/EECS-2009-28&lt;/_isbn&gt;&lt;/Details&gt;&lt;Extra&gt;&lt;DBUID&gt;{66E1C2F9-0281-481D-8DD5-6C7ACCFB821D}&lt;/DBUID&gt;&lt;/Extra&gt;&lt;/Item&gt;&lt;/References&gt;&lt;/Group&gt;&lt;/Citation&gt;_x000a_"/>
    <w:docVar w:name="NE.Ref{D9EB0876-A105-4309-87E3-5607740A77F1}" w:val=" ADDIN NE.Ref.{D9EB0876-A105-4309-87E3-5607740A77F1}&lt;Citation&gt;&lt;Group&gt;&lt;References&gt;&lt;Item&gt;&lt;ID&gt;120&lt;/ID&gt;&lt;UID&gt;{4681D74C-5175-4E54-A728-9A2A7CDED933}&lt;/UID&gt;&lt;Title&gt;Evaluating mapreduce for multi-core and multiprocessor systems&lt;/Title&gt;&lt;Template&gt;Conference Proceedings&lt;/Template&gt;&lt;Star&gt;0&lt;/Star&gt;&lt;Tag&gt;0&lt;/Tag&gt;&lt;Author&gt;Ranger, C; Raghuraman, R; Penmetsa, A; Bradski, G; Kozyrakis, C&lt;/Author&gt;&lt;Year&gt;2007&lt;/Year&gt;&lt;Details&gt;&lt;_pages&gt;13--24&lt;/_pages&gt;&lt;_subsidiary_author&gt;Ieee&lt;/_subsidiary_author&gt;&lt;_tertiary_author&gt;High Performance Computer Architecture, 2007. HPCA 2007. IEEE 13th International Symposium on&lt;/_tertiary_author&gt;&lt;_created&gt;59109087&lt;/_created&gt;&lt;_modified&gt;59109087&lt;/_modified&gt;&lt;/Details&gt;&lt;Extra&gt;&lt;DBUID&gt;{66E1C2F9-0281-481D-8DD5-6C7ACCFB821D}&lt;/DBUID&gt;&lt;/Extra&gt;&lt;/Item&gt;&lt;/References&gt;&lt;/Group&gt;&lt;/Citation&gt;_x000a_"/>
    <w:docVar w:name="NE.Ref{DB783FB2-5B06-4FFB-B2D1-1B729D72932C}" w:val=" ADDIN NE.Ref.{DB783FB2-5B06-4FFB-B2D1-1B729D72932C}&lt;Citation&gt;&lt;Group&gt;&lt;References&gt;&lt;Item&gt;&lt;ID&gt;130&lt;/ID&gt;&lt;UID&gt;{FF12CEFA-51E1-44C8-8DCF-76BB579E2251}&lt;/UID&gt;&lt;Title&gt;Improving Speculative Execution Performance with Coworker for Cloud Computing&lt;/Title&gt;&lt;Template&gt;Conference Proceedings&lt;/Template&gt;&lt;Star&gt;0&lt;/Star&gt;&lt;Tag&gt;0&lt;/Tag&gt;&lt;Author&gt;Huang, S W; Huang, T C; Lyu, S R; Shieh, C K; Chou, Y S&lt;/Author&gt;&lt;Year&gt;2011&lt;/Year&gt;&lt;Details&gt;&lt;_pages&gt;1004--1009&lt;/_pages&gt;&lt;_subsidiary_author&gt;IEEE&lt;/_subsidiary_author&gt;&lt;_tertiary_author&gt;Parallel and Distributed Systems (ICPADS), 2011 IEEE 17th International Conference on&lt;/_tertiary_author&gt;&lt;_created&gt;59116346&lt;/_created&gt;&lt;_modified&gt;59116350&lt;/_modified&gt;&lt;_accessed&gt;59116347&lt;/_accessed&gt;&lt;/Details&gt;&lt;Extra&gt;&lt;DBUID&gt;{66E1C2F9-0281-481D-8DD5-6C7ACCFB821D}&lt;/DBUID&gt;&lt;/Extra&gt;&lt;/Item&gt;&lt;/References&gt;&lt;/Group&gt;&lt;/Citation&gt;_x000a_"/>
    <w:docVar w:name="NE.Ref{DD29D919-106C-47FA-AADC-8A48BEDD81CD}" w:val=" ADDIN NE.Ref.{DD29D919-106C-47FA-AADC-8A48BEDD81CD}&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DF447FDE-CAD0-4D7C-9842-D1E958354D6B}" w:val=" ADDIN NE.Ref.{DF447FDE-CAD0-4D7C-9842-D1E958354D6B}&lt;Citation&gt;&lt;Group&gt;&lt;References&gt;&lt;Item&gt;&lt;ID&gt;63&lt;/ID&gt;&lt;UID&gt;{221A3DF5-A0DF-42A5-9855-05ACB7D9AC28}&lt;/UID&gt;&lt;Title&gt;Breaking the MapReduce Stage Barrier&lt;/Title&gt;&lt;Template&gt;Conference Proceedings&lt;/Template&gt;&lt;Star&gt;0&lt;/Star&gt;&lt;Tag&gt;0&lt;/Tag&gt;&lt;Author&gt;Verma, A; Zea, N; Cho, B; Gupta, I; Campbell, R H&lt;/Author&gt;&lt;Year&gt;2010&lt;/Year&gt;&lt;Details&gt;&lt;_accessed&gt;59115475&lt;/_accessed&gt;&lt;_created&gt;58928462&lt;/_created&gt;&lt;_date_display&gt;sept.&lt;/_date_display&gt;&lt;_isbn&gt;},&lt;/_isbn&gt;&lt;_keywords&gt;MapReduce stage barrier;barrier breaking;efficiency improvement;programming efficiency;distributed programming;functional programming&lt;/_keywords&gt;&lt;_modified&gt;59115476&lt;/_modified&gt;&lt;_pages&gt;235 -244&lt;/_pages&gt;&lt;_tertiary_author&gt;Cluster Computing (CLUSTER), 2010 IEEE International Conference on&lt;/_tertiary_author&gt;&lt;_volume&gt;{}&lt;/_volume&gt;&lt;/Details&gt;&lt;Extra&gt;&lt;DBUID&gt;{66E1C2F9-0281-481D-8DD5-6C7ACCFB821D}&lt;/DBUID&gt;&lt;/Extra&gt;&lt;/Item&gt;&lt;/References&gt;&lt;/Group&gt;&lt;/Citation&gt;_x000a_"/>
    <w:docVar w:name="NE.Ref{DFA0B529-6CD8-4456-B5A9-1013321A0BB2}" w:val=" ADDIN NE.Ref.{DFA0B529-6CD8-4456-B5A9-1013321A0BB2}&lt;Citation&gt;&lt;Group&gt;&lt;References&gt;&lt;Item&gt;&lt;ID&gt;108&lt;/ID&gt;&lt;UID&gt;{A4272B65-ACF4-44DB-B070-1919BE6C6265}&lt;/UID&gt;&lt;Title&gt;ECRAM architecture overview&lt;/Title&gt;&lt;Template&gt;Web Page&lt;/Template&gt;&lt;Star&gt;0&lt;/Star&gt;&lt;Tag&gt;0&lt;/Tag&gt;&lt;Author&gt;Developers, ECRAM&lt;/Author&gt;&lt;Year&gt;0&lt;/Year&gt;&lt;Details&gt;&lt;_accessed&gt;59104678&lt;/_accessed&gt;&lt;_created&gt;59104677&lt;/_created&gt;&lt;_modified&gt;59104678&lt;/_modified&gt;&lt;_url&gt;http://www.cs.uniduesseldorf.de/AG/BS/english/Research/ECRAM&lt;/_url&gt;&lt;/Details&gt;&lt;Extra&gt;&lt;DBUID&gt;{66E1C2F9-0281-481D-8DD5-6C7ACCFB821D}&lt;/DBUID&gt;&lt;/Extra&gt;&lt;/Item&gt;&lt;/References&gt;&lt;/Group&gt;&lt;/Citation&gt;_x000a_"/>
    <w:docVar w:name="NE.Ref{E0F690FE-B936-4572-A09E-CA3CE9FE132B}" w:val=" ADDIN NE.Ref.{E0F690FE-B936-4572-A09E-CA3CE9FE132B}&lt;Citation&gt;&lt;Group&gt;&lt;References&gt;&lt;Item&gt;&lt;ID&gt;26&lt;/ID&gt;&lt;UID&gt;{97B00858-C17E-4293-AD59-D168C3F5EC6E}&lt;/UID&gt;&lt;Title&gt;Improving MapReduce performance in heterogeneous environments&lt;/Title&gt;&lt;Template&gt;Conference Proceedings&lt;/Template&gt;&lt;Star&gt;0&lt;/Star&gt;&lt;Tag&gt;0&lt;/Tag&gt;&lt;Author&gt;Zaharia, Matei; Konwinski, Andy; Joseph, Anthony D; Katz, Randy; Stoica, Ion&lt;/Author&gt;&lt;Year&gt;2008&lt;/Year&gt;&lt;Details&gt;&lt;_created&gt;58909570&lt;/_created&gt;&lt;_modified&gt;59116251&lt;/_modified&gt;&lt;_pages&gt;29--42&lt;/_pages&gt;&lt;_place_published&gt;Berkeley, CA, USA&lt;/_place_published&gt;&lt;_publisher&gt;USENIX Association&lt;/_publisher&gt;&lt;_secondary_title&gt;OSDI&amp;apos;08&lt;/_secondary_title&gt;&lt;_tertiary_author&gt;Proceedings of the 8th USENIX conference on Operating systems design and implementation&lt;/_tertiary_author&gt;&lt;_url&gt;http://dl.acm.org/citation.cfm?id=1855741.1855744&lt;/_url&gt;&lt;_accessed&gt;59116238&lt;/_accessed&gt;&lt;/Details&gt;&lt;Extra&gt;&lt;DBUID&gt;{66E1C2F9-0281-481D-8DD5-6C7ACCFB821D}&lt;/DBUID&gt;&lt;/Extra&gt;&lt;/Item&gt;&lt;/References&gt;&lt;/Group&gt;&lt;/Citation&gt;_x000a_"/>
    <w:docVar w:name="NE.Ref{E3BCCF4F-C2FA-4E59-A31A-6353098D78EB}" w:val=" ADDIN NE.Ref.{E3BCCF4F-C2FA-4E59-A31A-6353098D78EB}&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E598F507-9A04-4127-8D35-B670728B03C6}" w:val=" ADDIN NE.Ref.{E598F507-9A04-4127-8D35-B670728B03C6}&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115914&lt;/_accessed&gt;&lt;_created&gt;59083883&lt;/_created&gt;&lt;_modified&gt;59115915&lt;/_modified&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E9D318BF-221F-4464-93EF-16D90EE8AE41}" w:val=" ADDIN NE.Ref.{E9D318BF-221F-4464-93EF-16D90EE8AE41}&lt;Citation&gt;&lt;Group&gt;&lt;References&gt;&lt;Item&gt;&lt;ID&gt;24&lt;/ID&gt;&lt;UID&gt;{711FF890-04AD-4196-8B6E-6E749E43DED8}&lt;/UID&gt;&lt;Title&gt;The Hadoop Distributed File System&lt;/Title&gt;&lt;Template&gt;Conference Proceedings&lt;/Template&gt;&lt;Star&gt;0&lt;/Star&gt;&lt;Tag&gt;0&lt;/Tag&gt;&lt;Author&gt;Shvachko, K; Kuang, Hairong; Radia, S; Chansler, R&lt;/Author&gt;&lt;Year&gt;2010&lt;/Year&gt;&lt;Details&gt;&lt;_accessed&gt;59115532&lt;/_accessed&gt;&lt;_created&gt;58879866&lt;/_created&gt;&lt;_keywords&gt;Hadoop distributed file system;Yahoo!;data storage;data stream;enterprise data;Internet;distributed databases;network operating systems&lt;/_keywords&gt;&lt;_modified&gt;59115532&lt;/_modified&gt;&lt;_pages&gt;1--10&lt;/_pages&gt;&lt;_secondary_title&gt;IEEE 26th Symposium on Mass Storage Systems and Technologies (MSST)&lt;/_secondary_title&gt;&lt;/Details&gt;&lt;Extra&gt;&lt;DBUID&gt;{66E1C2F9-0281-481D-8DD5-6C7ACCFB821D}&lt;/DBUID&gt;&lt;/Extra&gt;&lt;/Item&gt;&lt;/References&gt;&lt;/Group&gt;&lt;/Citation&gt;_x000a_"/>
    <w:docVar w:name="NE.Ref{EB6ADEFA-D75C-41CF-ACC5-83F8D3B781BB}" w:val=" ADDIN NE.Ref.{EB6ADEFA-D75C-41CF-ACC5-83F8D3B781BB}&lt;Citation&gt;&lt;Group&gt;&lt;References&gt;&lt;Item&gt;&lt;ID&gt;90&lt;/ID&gt;&lt;UID&gt;{280D9AD8-9D01-440E-AF9F-5D34CE0E3F7D}&lt;/UID&gt;&lt;Title&gt;Basic local alignment search tool&lt;/Title&gt;&lt;Template&gt;Journal Article&lt;/Template&gt;&lt;Star&gt;0&lt;/Star&gt;&lt;Tag&gt;0&lt;/Tag&gt;&lt;Author&gt;Altschul, Stephen F; Gish, Warren; Miller, Webb C; Myers, Eugene W; Lipman, David J&lt;/Author&gt;&lt;Year&gt;1990&lt;/Year&gt;&lt;Details&gt;&lt;_accessed&gt;59085591&lt;/_accessed&gt;&lt;_created&gt;59085574&lt;/_created&gt;&lt;_journal&gt;Nucleic Acids Research&lt;/_journal&gt;&lt;_modified&gt;59085591&lt;/_modified&gt;&lt;/Details&gt;&lt;Extra&gt;&lt;DBUID&gt;{66E1C2F9-0281-481D-8DD5-6C7ACCFB821D}&lt;/DBUID&gt;&lt;/Extra&gt;&lt;/Item&gt;&lt;/References&gt;&lt;/Group&gt;&lt;/Citation&gt;_x000a_"/>
    <w:docVar w:name="NE.Ref{F017660D-0C2E-49F9-BA92-B602BB7F1C66}" w:val=" ADDIN NE.Ref.{F017660D-0C2E-49F9-BA92-B602BB7F1C66}&lt;Citation&gt;&lt;Group&gt;&lt;References&gt;&lt;Item&gt;&lt;ID&gt;88&lt;/ID&gt;&lt;UID&gt;{B04C7C69-8DC2-46BF-96BF-5C8B307A4E32}&lt;/UID&gt;&lt;Title&gt;Data-Intensive Text Processing with MapReduce&lt;/Title&gt;&lt;Template&gt;Book&lt;/Template&gt;&lt;Star&gt;0&lt;/Star&gt;&lt;Tag&gt;0&lt;/Tag&gt;&lt;Author&gt;Lin, Jimmy; Dyer, Chris&lt;/Author&gt;&lt;Year&gt;2010&lt;/Year&gt;&lt;Details&gt;&lt;_modified&gt;59084151&lt;/_modified&gt;&lt;_created&gt;59084143&lt;/_created&gt;&lt;_accessed&gt;59084144&lt;/_accessed&gt;&lt;_author_aff&gt;University of Maryland&lt;/_author_aff&gt;&lt;_edition&gt;pre-production manuscript&lt;/_edition&gt;&lt;/Details&gt;&lt;Extra&gt;&lt;DBUID&gt;{66E1C2F9-0281-481D-8DD5-6C7ACCFB821D}&lt;/DBUID&gt;&lt;/Extra&gt;&lt;/Item&gt;&lt;/References&gt;&lt;/Group&gt;&lt;/Citation&gt;_x000a_"/>
    <w:docVar w:name="NE.Ref{F0B6F933-F7B1-45A0-A7FA-136EFEE22DB2}" w:val=" ADDIN NE.Ref.{F0B6F933-F7B1-45A0-A7FA-136EFEE22DB2}&lt;Citation&gt;&lt;Group&gt;&lt;References&gt;&lt;Item&gt;&lt;ID&gt;62&lt;/ID&gt;&lt;UID&gt;{E179DA1B-CBC1-47BB-B4FC-511B6A52231E}&lt;/UID&gt;&lt;Title&gt;Enhancing MapReduce via Asynchronous Data Processing&lt;/Title&gt;&lt;Template&gt;Conference Proceedings&lt;/Template&gt;&lt;Star&gt;0&lt;/Star&gt;&lt;Tag&gt;0&lt;/Tag&gt;&lt;Author&gt;Elteir, M; Lin, Heshan; Feng, Wu-chun&lt;/Author&gt;&lt;Year&gt;2010&lt;/Year&gt;&lt;Details&gt;&lt;_created&gt;58928461&lt;/_created&gt;&lt;_date_display&gt;dec.&lt;/_date_display&gt;&lt;_isbn&gt;1521-9097},&lt;/_isbn&gt;&lt;_keywords&gt;Hadoop enforce barrier synchronization;MapReduce programming model;asynchronous data processing;cloud computing;commodity cluster;computing resource utilization;distributed computing;emulated cloud environment;grep application;hierarchical reduction;incremental reduction;large-scale data processing;performance modeling;tree structure;cloud computing;resource allocation;software performance evaluation;workstation clusters&lt;/_keywords&gt;&lt;_modified&gt;58928461&lt;/_modified&gt;&lt;_pages&gt;397 -405&lt;/_pages&gt;&lt;_tertiary_author&gt;Parallel and Distributed Systems (ICPADS), 2010 IEEE 16th International Conference on&lt;/_tertiary_author&gt;&lt;_volume&gt;{}&lt;/_volume&gt;&lt;/Details&gt;&lt;Extra&gt;&lt;DBUID&gt;{66E1C2F9-0281-481D-8DD5-6C7ACCFB821D}&lt;/DBUID&gt;&lt;/Extra&gt;&lt;/Item&gt;&lt;/References&gt;&lt;/Group&gt;&lt;/Citation&gt;_x000a_"/>
    <w:docVar w:name="NE.Ref{F21F75A7-A2CB-4748-BF9D-0A7311A448D6}" w:val=" ADDIN NE.Ref.{F21F75A7-A2CB-4748-BF9D-0A7311A448D6}&lt;Citation&gt;&lt;Group&gt;&lt;References&gt;&lt;Item&gt;&lt;ID&gt;117&lt;/ID&gt;&lt;UID&gt;{D95292AF-52DA-47ED-8A2F-A1ED913ACC15}&lt;/UID&gt;&lt;Title&gt;Bigtable: a distributed storage system for structured data&lt;/Title&gt;&lt;Template&gt;Conference Proceedings&lt;/Template&gt;&lt;Star&gt;0&lt;/Star&gt;&lt;Tag&gt;0&lt;/Tag&gt;&lt;Author&gt;Chang, Fay; Dean, Jeffrey; Ghemawat, Sanjay; Hsieh, Wilson C; Wallach, Deborah A; Burrows, Mike; Chandra, Tushar; Fikes, Andrew; Gruber, Robert E&lt;/Author&gt;&lt;Year&gt;2006&lt;/Year&gt;&lt;Details&gt;&lt;_accessed&gt;59115532&lt;/_accessed&gt;&lt;_created&gt;59108532&lt;/_created&gt;&lt;_isbn&gt;1-931971-47-1&lt;/_isbn&gt;&lt;_modified&gt;59115533&lt;/_modified&gt;&lt;_pages&gt;205--218&lt;/_pages&gt;&lt;_place_published&gt;Berkeley, CA, USA&lt;/_place_published&gt;&lt;_publisher&gt;USENIX Association&lt;/_publisher&gt;&lt;_secondary_title&gt;OSDI &amp;apos;06&lt;/_secondary_title&gt;&lt;_tertiary_author&gt;Proceedings of the 7th symposium on Operating systems design and implementation&lt;/_tertiary_author&gt;&lt;_url&gt;http://dl.acm.org/citation.cfm?id=1298455.1298475&lt;/_url&gt;&lt;/Details&gt;&lt;Extra&gt;&lt;DBUID&gt;{66E1C2F9-0281-481D-8DD5-6C7ACCFB821D}&lt;/DBUID&gt;&lt;/Extra&gt;&lt;/Item&gt;&lt;/References&gt;&lt;/Group&gt;&lt;/Citation&gt;_x000a_"/>
    <w:docVar w:name="NE.Ref{F4677326-888C-4621-B310-1DE1E2823B03}" w:val=" ADDIN NE.Ref.{F4677326-888C-4621-B310-1DE1E2823B03}&lt;Citation&gt;&lt;Group&gt;&lt;References&gt;&lt;Item&gt;&lt;ID&gt;119&lt;/ID&gt;&lt;UID&gt;{219D99EB-CCFB-43E6-BD34-4B0A612EBEA5}&lt;/UID&gt;&lt;Title&gt;Mining of Massive Datasets&lt;/Title&gt;&lt;Template&gt;Book&lt;/Template&gt;&lt;Star&gt;0&lt;/Star&gt;&lt;Tag&gt;0&lt;/Tag&gt;&lt;Author&gt;Rajaraman, A; Ullman, J D&lt;/Author&gt;&lt;Year&gt;2011&lt;/Year&gt;&lt;Details&gt;&lt;_accessed&gt;59115534&lt;/_accessed&gt;&lt;_created&gt;59109080&lt;/_created&gt;&lt;_modified&gt;59115535&lt;/_modified&gt;&lt;_place_published&gt;New York, NY, USA&lt;/_place_published&gt;&lt;_publisher&gt;Cambridge University Press&lt;/_publisher&gt;&lt;/Details&gt;&lt;Extra&gt;&lt;DBUID&gt;{66E1C2F9-0281-481D-8DD5-6C7ACCFB821D}&lt;/DBUID&gt;&lt;/Extra&gt;&lt;/Item&gt;&lt;/References&gt;&lt;/Group&gt;&lt;/Citation&gt;_x000a_"/>
    <w:docVar w:name="NE.Ref{F808C2A0-DCC0-465B-9E2B-AFD4A3E9EC87}" w:val=" ADDIN NE.Ref.{F808C2A0-DCC0-465B-9E2B-AFD4A3E9EC87}&lt;Citation&gt;&lt;Group&gt;&lt;References&gt;&lt;Item&gt;&lt;ID&gt;13&lt;/ID&gt;&lt;UID&gt;{5B94CDB6-0444-4EA8-907B-E1C3E1829448}&lt;/UID&gt;&lt;Title&gt;MapReduce Online&lt;/Title&gt;&lt;Template&gt;Report&lt;/Template&gt;&lt;Star&gt;0&lt;/Star&gt;&lt;Tag&gt;0&lt;/Tag&gt;&lt;Author&gt;Condie, Tyson; Conway, Neil; Alvaro, Peter; Hellerstein, Joseph M; Elmeleegy, Khaled; Sears, Russell&lt;/Author&gt;&lt;Year&gt;2009&lt;/Year&gt;&lt;Details&gt;&lt;_accessed&gt;59115470&lt;/_accessed&gt;&lt;_bibtex_key&gt;CondieConway-13&lt;/_bibtex_key&gt;&lt;_created&gt;58845364&lt;/_created&gt;&lt;_date_display&gt;Oct&lt;/_date_display&gt;&lt;_isbn&gt;Technical Report No. UCB/EECS-2009-136&lt;/_isbn&gt;&lt;_modified&gt;59104638&lt;/_modified&gt;&lt;_publisher&gt;EECS Department, University of California, Berkeley&lt;/_publisher&gt;&lt;_url&gt;http://www.eecs.berkeley.edu/Pubs/TechRpts/2009/EECS-2009-136.html&lt;/_url&gt;&lt;/Details&gt;&lt;Extra&gt;&lt;DBUID&gt;{66E1C2F9-0281-481D-8DD5-6C7ACCFB821D}&lt;/DBUID&gt;&lt;/Extra&gt;&lt;/Item&gt;&lt;/References&gt;&lt;/Group&gt;&lt;Group&gt;&lt;References&gt;&lt;Item&gt;&lt;ID&gt;106&lt;/ID&gt;&lt;UID&gt;{AADE17B3-7BB2-4BF0-ACC1-C420D8C5C618}&lt;/UID&gt;&lt;Title&gt;Online aggregation and continuous query support in MapReduce&lt;/Title&gt;&lt;Template&gt;Conference Proceedings&lt;/Template&gt;&lt;Star&gt;0&lt;/Star&gt;&lt;Tag&gt;0&lt;/Tag&gt;&lt;Author&gt;Condie, T; Conway, N; Alvaro, P; Hellerstein, J M; Gerth, J; Talbot, J; Elmeleegy, K; Sears, R&lt;/Author&gt;&lt;Year&gt;2010&lt;/Year&gt;&lt;Details&gt;&lt;_accessed&gt;59104646&lt;/_accessed&gt;&lt;_created&gt;59104641&lt;/_created&gt;&lt;_modified&gt;59104647&lt;/_modified&gt;&lt;_pages&gt;1115--1118&lt;/_pages&gt;&lt;_subsidiary_author&gt;ACM&lt;/_subsidiary_author&gt;&lt;_tertiary_author&gt;Proceedings of the 2010 international conference on Management of data&lt;/_tertiary_author&gt;&lt;/Details&gt;&lt;Extra&gt;&lt;DBUID&gt;{66E1C2F9-0281-481D-8DD5-6C7ACCFB821D}&lt;/DBUID&gt;&lt;/Extra&gt;&lt;/Item&gt;&lt;/References&gt;&lt;/Group&gt;&lt;/Citation&gt;_x000a_"/>
    <w:docVar w:name="NE.Ref{F8598FCB-ED7D-47F6-9660-0B2FE3606F8B}" w:val=" ADDIN NE.Ref.{F8598FCB-ED7D-47F6-9660-0B2FE3606F8B}&lt;Citation&gt;&lt;Group&gt;&lt;References&gt;&lt;Item&gt;&lt;ID&gt;86&lt;/ID&gt;&lt;UID&gt;{79246AF6-6A64-4901-ACDF-A74BF90E1B16}&lt;/UID&gt;&lt;Title&gt;MapReduce: simplified data processing on large clusters&lt;/Title&gt;&lt;Template&gt;Conference Proceedings&lt;/Template&gt;&lt;Star&gt;0&lt;/Star&gt;&lt;Tag&gt;0&lt;/Tag&gt;&lt;Author&gt;Dean, Jeffrey; Ghemawat, Sanjay&lt;/Author&gt;&lt;Year&gt;2004&lt;/Year&gt;&lt;Details&gt;&lt;_accessed&gt;59084015&lt;/_accessed&gt;&lt;_created&gt;59083883&lt;/_created&gt;&lt;_modified&gt;59083886&lt;/_modified&gt;&lt;_pages&gt;10--10&lt;/_pages&gt;&lt;_place_published&gt;Berkeley, CA, USA&lt;/_place_published&gt;&lt;_publisher&gt;USENIX Association&lt;/_publisher&gt;&lt;_secondary_title&gt;OSDI&amp;apos;04&lt;/_secondary_title&gt;&lt;_tertiary_author&gt;Proceedings of the 6th conference on Symposium on Opearting Systems Design \&amp;amp; Implementation - Volume 6&lt;/_tertiary_author&gt;&lt;_url&gt;http://dl.acm.org/citation.cfm?id=1251254.1251264&lt;/_url&gt;&lt;/Details&gt;&lt;Extra&gt;&lt;DBUID&gt;{66E1C2F9-0281-481D-8DD5-6C7ACCFB821D}&lt;/DBUID&gt;&lt;/Extra&gt;&lt;/Item&gt;&lt;/References&gt;&lt;/Group&gt;&lt;/Citation&gt;_x000a_"/>
    <w:docVar w:name="NE.Ref{FE5653C8-11F2-4B1C-9274-3BA5335447A8}" w:val=" ADDIN NE.Ref.{FE5653C8-11F2-4B1C-9274-3BA5335447A8}&lt;Citation&gt;&lt;Group&gt;&lt;References&gt;&lt;Item&gt;&lt;ID&gt;100&lt;/ID&gt;&lt;UID&gt;{4D24E408-D2E7-4569-B87B-CEAC418F2176}&lt;/UID&gt;&lt;Title&gt;GPU-BLAST: using graphics processors to accelerate protein sequence alignment&lt;/Title&gt;&lt;Template&gt;Journal Article&lt;/Template&gt;&lt;Star&gt;0&lt;/Star&gt;&lt;Tag&gt;0&lt;/Tag&gt;&lt;Author&gt;Panagiotis D. Vouzis, Nikolaos V Sahinidis&lt;/Author&gt;&lt;Year&gt;2011&lt;/Year&gt;&lt;Details&gt;&lt;_accessed&gt;59096033&lt;/_accessed&gt;&lt;_created&gt;59096033&lt;/_created&gt;&lt;_issue&gt;2&lt;/_issue&gt;&lt;_journal&gt;Bioinformatics&lt;/_journal&gt;&lt;_modified&gt;59096034&lt;/_modified&gt;&lt;_pages&gt;182-188&lt;/_pages&gt;&lt;_volume&gt;27&lt;/_volume&gt;&lt;/Details&gt;&lt;Extra&gt;&lt;DBUID&gt;{66E1C2F9-0281-481D-8DD5-6C7ACCFB821D}&lt;/DBUID&gt;&lt;/Extra&gt;&lt;/Item&gt;&lt;/References&gt;&lt;/Group&gt;&lt;/Citation&gt;_x000a_"/>
    <w:docVar w:name="ne_docsoft" w:val="MSWord"/>
    <w:docVar w:name="ne_docversion" w:val="NoteExpress 2.0"/>
    <w:docVar w:name="ne_stylename" w:val="IEEE Yang"/>
  </w:docVars>
  <w:rsids>
    <w:rsidRoot w:val="006D7299"/>
    <w:rsid w:val="00000043"/>
    <w:rsid w:val="00000050"/>
    <w:rsid w:val="000000C8"/>
    <w:rsid w:val="00000301"/>
    <w:rsid w:val="00000409"/>
    <w:rsid w:val="00000621"/>
    <w:rsid w:val="0000066E"/>
    <w:rsid w:val="000008C2"/>
    <w:rsid w:val="000008DE"/>
    <w:rsid w:val="00000903"/>
    <w:rsid w:val="00000A93"/>
    <w:rsid w:val="00000CD9"/>
    <w:rsid w:val="00000D44"/>
    <w:rsid w:val="00000E52"/>
    <w:rsid w:val="00000F28"/>
    <w:rsid w:val="00001299"/>
    <w:rsid w:val="00001679"/>
    <w:rsid w:val="0000168C"/>
    <w:rsid w:val="000017AF"/>
    <w:rsid w:val="000017CE"/>
    <w:rsid w:val="00001868"/>
    <w:rsid w:val="0000195A"/>
    <w:rsid w:val="000019B4"/>
    <w:rsid w:val="00001A0E"/>
    <w:rsid w:val="00001C26"/>
    <w:rsid w:val="00001D37"/>
    <w:rsid w:val="00001DA2"/>
    <w:rsid w:val="00001DB4"/>
    <w:rsid w:val="00001E00"/>
    <w:rsid w:val="00002039"/>
    <w:rsid w:val="00002041"/>
    <w:rsid w:val="00002188"/>
    <w:rsid w:val="00002210"/>
    <w:rsid w:val="000023E9"/>
    <w:rsid w:val="000024D5"/>
    <w:rsid w:val="00002741"/>
    <w:rsid w:val="0000286D"/>
    <w:rsid w:val="00002907"/>
    <w:rsid w:val="00002A1C"/>
    <w:rsid w:val="00002B20"/>
    <w:rsid w:val="00002B54"/>
    <w:rsid w:val="00002BF5"/>
    <w:rsid w:val="00002E1C"/>
    <w:rsid w:val="00002F76"/>
    <w:rsid w:val="000031EC"/>
    <w:rsid w:val="0000327A"/>
    <w:rsid w:val="000032C0"/>
    <w:rsid w:val="000033A0"/>
    <w:rsid w:val="00003402"/>
    <w:rsid w:val="00003597"/>
    <w:rsid w:val="000035C1"/>
    <w:rsid w:val="000035FE"/>
    <w:rsid w:val="00003699"/>
    <w:rsid w:val="000036F5"/>
    <w:rsid w:val="00003756"/>
    <w:rsid w:val="000037F8"/>
    <w:rsid w:val="00003841"/>
    <w:rsid w:val="00003850"/>
    <w:rsid w:val="000038BF"/>
    <w:rsid w:val="000038C7"/>
    <w:rsid w:val="0000392E"/>
    <w:rsid w:val="000039FD"/>
    <w:rsid w:val="00003A34"/>
    <w:rsid w:val="00003B3F"/>
    <w:rsid w:val="00003C11"/>
    <w:rsid w:val="00003C30"/>
    <w:rsid w:val="00003D71"/>
    <w:rsid w:val="00003DA6"/>
    <w:rsid w:val="00003E09"/>
    <w:rsid w:val="00004362"/>
    <w:rsid w:val="000043DD"/>
    <w:rsid w:val="00004569"/>
    <w:rsid w:val="000045E9"/>
    <w:rsid w:val="0000461D"/>
    <w:rsid w:val="0000470B"/>
    <w:rsid w:val="00004809"/>
    <w:rsid w:val="000048AA"/>
    <w:rsid w:val="000049C4"/>
    <w:rsid w:val="000049CD"/>
    <w:rsid w:val="00004AEE"/>
    <w:rsid w:val="00004B49"/>
    <w:rsid w:val="00004BF1"/>
    <w:rsid w:val="00004D01"/>
    <w:rsid w:val="00004D7B"/>
    <w:rsid w:val="00004FF7"/>
    <w:rsid w:val="000050E6"/>
    <w:rsid w:val="000051CF"/>
    <w:rsid w:val="0000521C"/>
    <w:rsid w:val="000052FE"/>
    <w:rsid w:val="00005387"/>
    <w:rsid w:val="00005584"/>
    <w:rsid w:val="00005793"/>
    <w:rsid w:val="000058F6"/>
    <w:rsid w:val="0000590B"/>
    <w:rsid w:val="00005B11"/>
    <w:rsid w:val="00005BB6"/>
    <w:rsid w:val="00005C0D"/>
    <w:rsid w:val="00005C6C"/>
    <w:rsid w:val="00005D6E"/>
    <w:rsid w:val="00005EA7"/>
    <w:rsid w:val="00005F4D"/>
    <w:rsid w:val="00005F9E"/>
    <w:rsid w:val="00005FBA"/>
    <w:rsid w:val="00006002"/>
    <w:rsid w:val="00006274"/>
    <w:rsid w:val="000062A2"/>
    <w:rsid w:val="00006309"/>
    <w:rsid w:val="000063D8"/>
    <w:rsid w:val="000066EE"/>
    <w:rsid w:val="0000670D"/>
    <w:rsid w:val="000067C8"/>
    <w:rsid w:val="00006800"/>
    <w:rsid w:val="00006893"/>
    <w:rsid w:val="00006920"/>
    <w:rsid w:val="00006B34"/>
    <w:rsid w:val="00006B56"/>
    <w:rsid w:val="00006BCF"/>
    <w:rsid w:val="00006C40"/>
    <w:rsid w:val="00006DB2"/>
    <w:rsid w:val="00006DC8"/>
    <w:rsid w:val="00006DF9"/>
    <w:rsid w:val="00006E9F"/>
    <w:rsid w:val="00006FB2"/>
    <w:rsid w:val="0000702D"/>
    <w:rsid w:val="00007113"/>
    <w:rsid w:val="000071A0"/>
    <w:rsid w:val="000071BA"/>
    <w:rsid w:val="00007209"/>
    <w:rsid w:val="00007293"/>
    <w:rsid w:val="00007340"/>
    <w:rsid w:val="00007685"/>
    <w:rsid w:val="0000770A"/>
    <w:rsid w:val="000078CF"/>
    <w:rsid w:val="000078EC"/>
    <w:rsid w:val="000079C8"/>
    <w:rsid w:val="00007A33"/>
    <w:rsid w:val="00007A4A"/>
    <w:rsid w:val="00007A68"/>
    <w:rsid w:val="00007A6C"/>
    <w:rsid w:val="00007A6F"/>
    <w:rsid w:val="00007B3C"/>
    <w:rsid w:val="00007BD2"/>
    <w:rsid w:val="00007D07"/>
    <w:rsid w:val="00007E1D"/>
    <w:rsid w:val="00010035"/>
    <w:rsid w:val="00010078"/>
    <w:rsid w:val="0001032F"/>
    <w:rsid w:val="0001046F"/>
    <w:rsid w:val="00010652"/>
    <w:rsid w:val="000106B1"/>
    <w:rsid w:val="000107F1"/>
    <w:rsid w:val="00010952"/>
    <w:rsid w:val="00010B3D"/>
    <w:rsid w:val="00010BB2"/>
    <w:rsid w:val="00010CA7"/>
    <w:rsid w:val="00010E31"/>
    <w:rsid w:val="00010FAC"/>
    <w:rsid w:val="0001115C"/>
    <w:rsid w:val="0001121A"/>
    <w:rsid w:val="00011373"/>
    <w:rsid w:val="000113D5"/>
    <w:rsid w:val="000114DC"/>
    <w:rsid w:val="0001153B"/>
    <w:rsid w:val="00011672"/>
    <w:rsid w:val="00011790"/>
    <w:rsid w:val="000117CE"/>
    <w:rsid w:val="00011822"/>
    <w:rsid w:val="000119AF"/>
    <w:rsid w:val="00011A93"/>
    <w:rsid w:val="00011AB7"/>
    <w:rsid w:val="00011BAB"/>
    <w:rsid w:val="00011D4A"/>
    <w:rsid w:val="00012010"/>
    <w:rsid w:val="0001212E"/>
    <w:rsid w:val="00012191"/>
    <w:rsid w:val="00012221"/>
    <w:rsid w:val="000122B7"/>
    <w:rsid w:val="0001245F"/>
    <w:rsid w:val="00012604"/>
    <w:rsid w:val="00012640"/>
    <w:rsid w:val="00012689"/>
    <w:rsid w:val="00012726"/>
    <w:rsid w:val="000129BA"/>
    <w:rsid w:val="00012A3A"/>
    <w:rsid w:val="00012BCE"/>
    <w:rsid w:val="00012D6C"/>
    <w:rsid w:val="00012F73"/>
    <w:rsid w:val="00013219"/>
    <w:rsid w:val="00013270"/>
    <w:rsid w:val="000132FC"/>
    <w:rsid w:val="00013421"/>
    <w:rsid w:val="0001384F"/>
    <w:rsid w:val="000139C0"/>
    <w:rsid w:val="000139D1"/>
    <w:rsid w:val="000139FD"/>
    <w:rsid w:val="00013B3F"/>
    <w:rsid w:val="00013CA8"/>
    <w:rsid w:val="00013CBF"/>
    <w:rsid w:val="00013EDD"/>
    <w:rsid w:val="000143F9"/>
    <w:rsid w:val="00014402"/>
    <w:rsid w:val="00014532"/>
    <w:rsid w:val="00014557"/>
    <w:rsid w:val="000147E2"/>
    <w:rsid w:val="00014836"/>
    <w:rsid w:val="00014866"/>
    <w:rsid w:val="0001491B"/>
    <w:rsid w:val="00014934"/>
    <w:rsid w:val="00014984"/>
    <w:rsid w:val="00014C1F"/>
    <w:rsid w:val="00014DA2"/>
    <w:rsid w:val="00014E4E"/>
    <w:rsid w:val="00014E53"/>
    <w:rsid w:val="00014E56"/>
    <w:rsid w:val="00014F27"/>
    <w:rsid w:val="00014F7D"/>
    <w:rsid w:val="00014FFB"/>
    <w:rsid w:val="00014FFC"/>
    <w:rsid w:val="00015128"/>
    <w:rsid w:val="000151BF"/>
    <w:rsid w:val="00015299"/>
    <w:rsid w:val="000152AF"/>
    <w:rsid w:val="00015307"/>
    <w:rsid w:val="000155B1"/>
    <w:rsid w:val="00015612"/>
    <w:rsid w:val="0001574F"/>
    <w:rsid w:val="0001575C"/>
    <w:rsid w:val="00015789"/>
    <w:rsid w:val="0001580A"/>
    <w:rsid w:val="0001594E"/>
    <w:rsid w:val="00015961"/>
    <w:rsid w:val="00015ABF"/>
    <w:rsid w:val="00015B0D"/>
    <w:rsid w:val="00015C18"/>
    <w:rsid w:val="00015CF3"/>
    <w:rsid w:val="00015DD3"/>
    <w:rsid w:val="00015E94"/>
    <w:rsid w:val="00015F9F"/>
    <w:rsid w:val="000160FB"/>
    <w:rsid w:val="000162B1"/>
    <w:rsid w:val="00016329"/>
    <w:rsid w:val="0001636A"/>
    <w:rsid w:val="0001636F"/>
    <w:rsid w:val="000164A2"/>
    <w:rsid w:val="00016577"/>
    <w:rsid w:val="00016780"/>
    <w:rsid w:val="00016954"/>
    <w:rsid w:val="00016A31"/>
    <w:rsid w:val="00016B80"/>
    <w:rsid w:val="00016C07"/>
    <w:rsid w:val="00016D89"/>
    <w:rsid w:val="00016E7A"/>
    <w:rsid w:val="00016EB9"/>
    <w:rsid w:val="00016F3F"/>
    <w:rsid w:val="00016F57"/>
    <w:rsid w:val="00016F87"/>
    <w:rsid w:val="00017027"/>
    <w:rsid w:val="00017376"/>
    <w:rsid w:val="000173DA"/>
    <w:rsid w:val="000175A3"/>
    <w:rsid w:val="00017839"/>
    <w:rsid w:val="000178DA"/>
    <w:rsid w:val="00017A45"/>
    <w:rsid w:val="00017B38"/>
    <w:rsid w:val="00017B57"/>
    <w:rsid w:val="00017BF9"/>
    <w:rsid w:val="00017E89"/>
    <w:rsid w:val="00020463"/>
    <w:rsid w:val="0002046A"/>
    <w:rsid w:val="000204E3"/>
    <w:rsid w:val="00020537"/>
    <w:rsid w:val="0002081A"/>
    <w:rsid w:val="00020846"/>
    <w:rsid w:val="00020B13"/>
    <w:rsid w:val="00020E66"/>
    <w:rsid w:val="00020F3D"/>
    <w:rsid w:val="0002109A"/>
    <w:rsid w:val="0002122D"/>
    <w:rsid w:val="0002128E"/>
    <w:rsid w:val="00021604"/>
    <w:rsid w:val="00021748"/>
    <w:rsid w:val="00021851"/>
    <w:rsid w:val="000218BF"/>
    <w:rsid w:val="00021B7D"/>
    <w:rsid w:val="00021BC4"/>
    <w:rsid w:val="00021BDE"/>
    <w:rsid w:val="00021C66"/>
    <w:rsid w:val="00021F73"/>
    <w:rsid w:val="00022077"/>
    <w:rsid w:val="00022129"/>
    <w:rsid w:val="000221A1"/>
    <w:rsid w:val="000222AE"/>
    <w:rsid w:val="000222C8"/>
    <w:rsid w:val="000223D3"/>
    <w:rsid w:val="0002246E"/>
    <w:rsid w:val="00022711"/>
    <w:rsid w:val="00022920"/>
    <w:rsid w:val="00022921"/>
    <w:rsid w:val="000229FC"/>
    <w:rsid w:val="00022A65"/>
    <w:rsid w:val="00022BC3"/>
    <w:rsid w:val="00022D5E"/>
    <w:rsid w:val="00022E6E"/>
    <w:rsid w:val="00022EE4"/>
    <w:rsid w:val="00023096"/>
    <w:rsid w:val="00023312"/>
    <w:rsid w:val="00023454"/>
    <w:rsid w:val="000235B1"/>
    <w:rsid w:val="00023608"/>
    <w:rsid w:val="00023824"/>
    <w:rsid w:val="00023B3E"/>
    <w:rsid w:val="00023B81"/>
    <w:rsid w:val="00023D0A"/>
    <w:rsid w:val="00023D7A"/>
    <w:rsid w:val="00023EB9"/>
    <w:rsid w:val="00023F9F"/>
    <w:rsid w:val="00023FB2"/>
    <w:rsid w:val="00024045"/>
    <w:rsid w:val="0002405B"/>
    <w:rsid w:val="0002409D"/>
    <w:rsid w:val="00024151"/>
    <w:rsid w:val="000241E8"/>
    <w:rsid w:val="000241EC"/>
    <w:rsid w:val="00024200"/>
    <w:rsid w:val="00024235"/>
    <w:rsid w:val="00024321"/>
    <w:rsid w:val="0002435C"/>
    <w:rsid w:val="00024430"/>
    <w:rsid w:val="000244D4"/>
    <w:rsid w:val="00024525"/>
    <w:rsid w:val="00024588"/>
    <w:rsid w:val="00024650"/>
    <w:rsid w:val="000246B4"/>
    <w:rsid w:val="000246B6"/>
    <w:rsid w:val="000246BA"/>
    <w:rsid w:val="000247FC"/>
    <w:rsid w:val="0002494D"/>
    <w:rsid w:val="00024CC7"/>
    <w:rsid w:val="00024F2A"/>
    <w:rsid w:val="00024FD1"/>
    <w:rsid w:val="00025063"/>
    <w:rsid w:val="00025109"/>
    <w:rsid w:val="000251EA"/>
    <w:rsid w:val="00025378"/>
    <w:rsid w:val="000253E1"/>
    <w:rsid w:val="00025454"/>
    <w:rsid w:val="000254D6"/>
    <w:rsid w:val="000254EF"/>
    <w:rsid w:val="0002556E"/>
    <w:rsid w:val="000255A3"/>
    <w:rsid w:val="000256B8"/>
    <w:rsid w:val="000256D8"/>
    <w:rsid w:val="000259F3"/>
    <w:rsid w:val="00025AEE"/>
    <w:rsid w:val="00025B2C"/>
    <w:rsid w:val="00025BCF"/>
    <w:rsid w:val="00025BED"/>
    <w:rsid w:val="00025D42"/>
    <w:rsid w:val="00025F69"/>
    <w:rsid w:val="00026044"/>
    <w:rsid w:val="00026293"/>
    <w:rsid w:val="000262E7"/>
    <w:rsid w:val="00026535"/>
    <w:rsid w:val="00026562"/>
    <w:rsid w:val="000266A1"/>
    <w:rsid w:val="0002678C"/>
    <w:rsid w:val="000267FD"/>
    <w:rsid w:val="00026B4F"/>
    <w:rsid w:val="00026B81"/>
    <w:rsid w:val="00026BA8"/>
    <w:rsid w:val="00026BD2"/>
    <w:rsid w:val="00026C21"/>
    <w:rsid w:val="00026C58"/>
    <w:rsid w:val="00026C72"/>
    <w:rsid w:val="00026F25"/>
    <w:rsid w:val="00027000"/>
    <w:rsid w:val="00027017"/>
    <w:rsid w:val="000271B0"/>
    <w:rsid w:val="0002726C"/>
    <w:rsid w:val="000274E5"/>
    <w:rsid w:val="0002756C"/>
    <w:rsid w:val="000275CE"/>
    <w:rsid w:val="00027943"/>
    <w:rsid w:val="00027A82"/>
    <w:rsid w:val="00027AF2"/>
    <w:rsid w:val="00027BA2"/>
    <w:rsid w:val="00027E8E"/>
    <w:rsid w:val="00027F2D"/>
    <w:rsid w:val="00027F43"/>
    <w:rsid w:val="00030002"/>
    <w:rsid w:val="0003011C"/>
    <w:rsid w:val="000302A6"/>
    <w:rsid w:val="0003036E"/>
    <w:rsid w:val="0003038E"/>
    <w:rsid w:val="00030490"/>
    <w:rsid w:val="0003068E"/>
    <w:rsid w:val="000307B3"/>
    <w:rsid w:val="00030C47"/>
    <w:rsid w:val="00030CA4"/>
    <w:rsid w:val="00030DF1"/>
    <w:rsid w:val="00030FFF"/>
    <w:rsid w:val="00031025"/>
    <w:rsid w:val="00031069"/>
    <w:rsid w:val="000310EC"/>
    <w:rsid w:val="0003112E"/>
    <w:rsid w:val="0003114C"/>
    <w:rsid w:val="0003118F"/>
    <w:rsid w:val="0003127D"/>
    <w:rsid w:val="0003148E"/>
    <w:rsid w:val="000314A3"/>
    <w:rsid w:val="00031507"/>
    <w:rsid w:val="0003151E"/>
    <w:rsid w:val="0003154D"/>
    <w:rsid w:val="000315C9"/>
    <w:rsid w:val="0003164F"/>
    <w:rsid w:val="000316D5"/>
    <w:rsid w:val="000318CB"/>
    <w:rsid w:val="000319F7"/>
    <w:rsid w:val="00031BA1"/>
    <w:rsid w:val="00031C54"/>
    <w:rsid w:val="00031D2F"/>
    <w:rsid w:val="00031D7D"/>
    <w:rsid w:val="00032112"/>
    <w:rsid w:val="00032239"/>
    <w:rsid w:val="000323BE"/>
    <w:rsid w:val="000325D4"/>
    <w:rsid w:val="00032608"/>
    <w:rsid w:val="00032618"/>
    <w:rsid w:val="000327D0"/>
    <w:rsid w:val="0003292B"/>
    <w:rsid w:val="000329F5"/>
    <w:rsid w:val="00032AED"/>
    <w:rsid w:val="00032CE9"/>
    <w:rsid w:val="00032D16"/>
    <w:rsid w:val="00032EB2"/>
    <w:rsid w:val="00033113"/>
    <w:rsid w:val="0003319C"/>
    <w:rsid w:val="00033216"/>
    <w:rsid w:val="00033317"/>
    <w:rsid w:val="000333D6"/>
    <w:rsid w:val="00033584"/>
    <w:rsid w:val="00033625"/>
    <w:rsid w:val="00033677"/>
    <w:rsid w:val="000337A3"/>
    <w:rsid w:val="00033E19"/>
    <w:rsid w:val="00033FB3"/>
    <w:rsid w:val="000340DF"/>
    <w:rsid w:val="00034134"/>
    <w:rsid w:val="00034208"/>
    <w:rsid w:val="00034277"/>
    <w:rsid w:val="00034431"/>
    <w:rsid w:val="0003456A"/>
    <w:rsid w:val="000345E4"/>
    <w:rsid w:val="0003467E"/>
    <w:rsid w:val="00034A70"/>
    <w:rsid w:val="00034B80"/>
    <w:rsid w:val="00034BA9"/>
    <w:rsid w:val="00035150"/>
    <w:rsid w:val="00035184"/>
    <w:rsid w:val="0003521F"/>
    <w:rsid w:val="0003529F"/>
    <w:rsid w:val="0003530B"/>
    <w:rsid w:val="00035340"/>
    <w:rsid w:val="00035402"/>
    <w:rsid w:val="00035486"/>
    <w:rsid w:val="0003548A"/>
    <w:rsid w:val="00035562"/>
    <w:rsid w:val="000356B6"/>
    <w:rsid w:val="000356D8"/>
    <w:rsid w:val="00035848"/>
    <w:rsid w:val="000359DB"/>
    <w:rsid w:val="00035A50"/>
    <w:rsid w:val="00035B07"/>
    <w:rsid w:val="00035B43"/>
    <w:rsid w:val="00035C6A"/>
    <w:rsid w:val="00035E9E"/>
    <w:rsid w:val="00035F1F"/>
    <w:rsid w:val="00036218"/>
    <w:rsid w:val="00036242"/>
    <w:rsid w:val="00036365"/>
    <w:rsid w:val="000363B1"/>
    <w:rsid w:val="000363C5"/>
    <w:rsid w:val="000364EB"/>
    <w:rsid w:val="000364EF"/>
    <w:rsid w:val="0003652D"/>
    <w:rsid w:val="00036531"/>
    <w:rsid w:val="000365B9"/>
    <w:rsid w:val="00036824"/>
    <w:rsid w:val="000368F7"/>
    <w:rsid w:val="00036962"/>
    <w:rsid w:val="00036C29"/>
    <w:rsid w:val="00036CEF"/>
    <w:rsid w:val="00036E0C"/>
    <w:rsid w:val="00036E50"/>
    <w:rsid w:val="00037030"/>
    <w:rsid w:val="000370D2"/>
    <w:rsid w:val="0003739E"/>
    <w:rsid w:val="00037637"/>
    <w:rsid w:val="000376B9"/>
    <w:rsid w:val="000377EC"/>
    <w:rsid w:val="00037AC1"/>
    <w:rsid w:val="00037D1C"/>
    <w:rsid w:val="00037DEF"/>
    <w:rsid w:val="00037E13"/>
    <w:rsid w:val="00037E3A"/>
    <w:rsid w:val="00037E5F"/>
    <w:rsid w:val="00037EC4"/>
    <w:rsid w:val="00037FFE"/>
    <w:rsid w:val="00040152"/>
    <w:rsid w:val="00040197"/>
    <w:rsid w:val="00040360"/>
    <w:rsid w:val="00040362"/>
    <w:rsid w:val="000403BB"/>
    <w:rsid w:val="00040588"/>
    <w:rsid w:val="00040597"/>
    <w:rsid w:val="000405BE"/>
    <w:rsid w:val="000405CD"/>
    <w:rsid w:val="000405D9"/>
    <w:rsid w:val="00040619"/>
    <w:rsid w:val="000406D7"/>
    <w:rsid w:val="00040762"/>
    <w:rsid w:val="000408E6"/>
    <w:rsid w:val="00040A29"/>
    <w:rsid w:val="00040C03"/>
    <w:rsid w:val="00040CA8"/>
    <w:rsid w:val="00040D18"/>
    <w:rsid w:val="00041118"/>
    <w:rsid w:val="000411D3"/>
    <w:rsid w:val="00041279"/>
    <w:rsid w:val="00041310"/>
    <w:rsid w:val="0004139B"/>
    <w:rsid w:val="000413AB"/>
    <w:rsid w:val="0004156C"/>
    <w:rsid w:val="000415C5"/>
    <w:rsid w:val="000415DD"/>
    <w:rsid w:val="0004170E"/>
    <w:rsid w:val="00041912"/>
    <w:rsid w:val="00041A70"/>
    <w:rsid w:val="00041A83"/>
    <w:rsid w:val="00041AD4"/>
    <w:rsid w:val="00041B5D"/>
    <w:rsid w:val="00041CE0"/>
    <w:rsid w:val="00041CF6"/>
    <w:rsid w:val="00041D43"/>
    <w:rsid w:val="00041D6A"/>
    <w:rsid w:val="00041EE5"/>
    <w:rsid w:val="00042170"/>
    <w:rsid w:val="000421ED"/>
    <w:rsid w:val="00042279"/>
    <w:rsid w:val="0004235B"/>
    <w:rsid w:val="00042434"/>
    <w:rsid w:val="0004250E"/>
    <w:rsid w:val="0004251F"/>
    <w:rsid w:val="00042693"/>
    <w:rsid w:val="00042786"/>
    <w:rsid w:val="000427AE"/>
    <w:rsid w:val="00042A3C"/>
    <w:rsid w:val="00042A67"/>
    <w:rsid w:val="00042E71"/>
    <w:rsid w:val="00042F86"/>
    <w:rsid w:val="00043089"/>
    <w:rsid w:val="00043225"/>
    <w:rsid w:val="000432FF"/>
    <w:rsid w:val="000437CD"/>
    <w:rsid w:val="000437DD"/>
    <w:rsid w:val="000437F2"/>
    <w:rsid w:val="00043995"/>
    <w:rsid w:val="00043A7B"/>
    <w:rsid w:val="00043A93"/>
    <w:rsid w:val="00043AD0"/>
    <w:rsid w:val="00043C11"/>
    <w:rsid w:val="00043C1B"/>
    <w:rsid w:val="00043DC4"/>
    <w:rsid w:val="00043DC6"/>
    <w:rsid w:val="00043EAF"/>
    <w:rsid w:val="00043ECE"/>
    <w:rsid w:val="00043F5F"/>
    <w:rsid w:val="00043FA3"/>
    <w:rsid w:val="00043FBF"/>
    <w:rsid w:val="00043FEB"/>
    <w:rsid w:val="000442D4"/>
    <w:rsid w:val="0004460B"/>
    <w:rsid w:val="0004466A"/>
    <w:rsid w:val="000446BC"/>
    <w:rsid w:val="000446EA"/>
    <w:rsid w:val="00044907"/>
    <w:rsid w:val="000449CA"/>
    <w:rsid w:val="00044B56"/>
    <w:rsid w:val="00044B6F"/>
    <w:rsid w:val="00044C18"/>
    <w:rsid w:val="00044EC1"/>
    <w:rsid w:val="000450E0"/>
    <w:rsid w:val="00045295"/>
    <w:rsid w:val="000452EC"/>
    <w:rsid w:val="00045864"/>
    <w:rsid w:val="0004597A"/>
    <w:rsid w:val="00045C06"/>
    <w:rsid w:val="00045D6A"/>
    <w:rsid w:val="000461BD"/>
    <w:rsid w:val="000461EC"/>
    <w:rsid w:val="0004622D"/>
    <w:rsid w:val="00046287"/>
    <w:rsid w:val="000464BD"/>
    <w:rsid w:val="000464EF"/>
    <w:rsid w:val="00046544"/>
    <w:rsid w:val="00046640"/>
    <w:rsid w:val="000466BC"/>
    <w:rsid w:val="00046857"/>
    <w:rsid w:val="0004692A"/>
    <w:rsid w:val="00046933"/>
    <w:rsid w:val="0004693E"/>
    <w:rsid w:val="00046DA9"/>
    <w:rsid w:val="00046DCB"/>
    <w:rsid w:val="00046F3D"/>
    <w:rsid w:val="000471C0"/>
    <w:rsid w:val="00047328"/>
    <w:rsid w:val="000473CC"/>
    <w:rsid w:val="00047550"/>
    <w:rsid w:val="000475BC"/>
    <w:rsid w:val="000479F2"/>
    <w:rsid w:val="00047DD6"/>
    <w:rsid w:val="00047E99"/>
    <w:rsid w:val="0005020D"/>
    <w:rsid w:val="00050265"/>
    <w:rsid w:val="00050274"/>
    <w:rsid w:val="000503A6"/>
    <w:rsid w:val="0005042F"/>
    <w:rsid w:val="0005055A"/>
    <w:rsid w:val="00050692"/>
    <w:rsid w:val="00050753"/>
    <w:rsid w:val="0005075C"/>
    <w:rsid w:val="000507D5"/>
    <w:rsid w:val="000508A9"/>
    <w:rsid w:val="00050A10"/>
    <w:rsid w:val="00050A33"/>
    <w:rsid w:val="00050B41"/>
    <w:rsid w:val="00050B95"/>
    <w:rsid w:val="00050E8C"/>
    <w:rsid w:val="00050F4B"/>
    <w:rsid w:val="0005108C"/>
    <w:rsid w:val="0005118D"/>
    <w:rsid w:val="000512AF"/>
    <w:rsid w:val="00051619"/>
    <w:rsid w:val="000516CD"/>
    <w:rsid w:val="0005173F"/>
    <w:rsid w:val="000519E1"/>
    <w:rsid w:val="00051A27"/>
    <w:rsid w:val="00051AF8"/>
    <w:rsid w:val="00051BC4"/>
    <w:rsid w:val="00051BDF"/>
    <w:rsid w:val="00051CE3"/>
    <w:rsid w:val="00051D8E"/>
    <w:rsid w:val="00051E4A"/>
    <w:rsid w:val="00051F5E"/>
    <w:rsid w:val="00051F97"/>
    <w:rsid w:val="000520C5"/>
    <w:rsid w:val="00052210"/>
    <w:rsid w:val="00052225"/>
    <w:rsid w:val="000523C0"/>
    <w:rsid w:val="00052577"/>
    <w:rsid w:val="00052579"/>
    <w:rsid w:val="000527C2"/>
    <w:rsid w:val="000527D8"/>
    <w:rsid w:val="0005281B"/>
    <w:rsid w:val="0005289F"/>
    <w:rsid w:val="00052A79"/>
    <w:rsid w:val="00052B84"/>
    <w:rsid w:val="00052E7F"/>
    <w:rsid w:val="00052F27"/>
    <w:rsid w:val="00053030"/>
    <w:rsid w:val="000531E5"/>
    <w:rsid w:val="000532CB"/>
    <w:rsid w:val="00053676"/>
    <w:rsid w:val="000536E2"/>
    <w:rsid w:val="000537F2"/>
    <w:rsid w:val="00053BC2"/>
    <w:rsid w:val="00053CA1"/>
    <w:rsid w:val="00053DF7"/>
    <w:rsid w:val="00053FC6"/>
    <w:rsid w:val="00054153"/>
    <w:rsid w:val="00054199"/>
    <w:rsid w:val="000542CA"/>
    <w:rsid w:val="000542E6"/>
    <w:rsid w:val="00054320"/>
    <w:rsid w:val="00054349"/>
    <w:rsid w:val="000543CC"/>
    <w:rsid w:val="00054497"/>
    <w:rsid w:val="000544A7"/>
    <w:rsid w:val="00054521"/>
    <w:rsid w:val="000546D4"/>
    <w:rsid w:val="00054782"/>
    <w:rsid w:val="000547C7"/>
    <w:rsid w:val="000547D1"/>
    <w:rsid w:val="000547DB"/>
    <w:rsid w:val="000548E3"/>
    <w:rsid w:val="000549A9"/>
    <w:rsid w:val="00054A02"/>
    <w:rsid w:val="00054B05"/>
    <w:rsid w:val="00054C60"/>
    <w:rsid w:val="00054CFB"/>
    <w:rsid w:val="00054DA1"/>
    <w:rsid w:val="00054FE4"/>
    <w:rsid w:val="00055049"/>
    <w:rsid w:val="00055089"/>
    <w:rsid w:val="000550A2"/>
    <w:rsid w:val="0005513D"/>
    <w:rsid w:val="0005530A"/>
    <w:rsid w:val="0005534F"/>
    <w:rsid w:val="000553CB"/>
    <w:rsid w:val="000553D7"/>
    <w:rsid w:val="000554B2"/>
    <w:rsid w:val="000554E1"/>
    <w:rsid w:val="0005576C"/>
    <w:rsid w:val="00055808"/>
    <w:rsid w:val="00055981"/>
    <w:rsid w:val="00055A08"/>
    <w:rsid w:val="00055B55"/>
    <w:rsid w:val="00055C3B"/>
    <w:rsid w:val="00055D9B"/>
    <w:rsid w:val="00056016"/>
    <w:rsid w:val="00056024"/>
    <w:rsid w:val="00056198"/>
    <w:rsid w:val="000561B0"/>
    <w:rsid w:val="000561B2"/>
    <w:rsid w:val="0005636D"/>
    <w:rsid w:val="000563D6"/>
    <w:rsid w:val="00056412"/>
    <w:rsid w:val="00056579"/>
    <w:rsid w:val="000566E9"/>
    <w:rsid w:val="0005697E"/>
    <w:rsid w:val="00056ABA"/>
    <w:rsid w:val="00056B39"/>
    <w:rsid w:val="00056BFD"/>
    <w:rsid w:val="00056C49"/>
    <w:rsid w:val="00056D39"/>
    <w:rsid w:val="00056D40"/>
    <w:rsid w:val="00056DE4"/>
    <w:rsid w:val="00056EEC"/>
    <w:rsid w:val="00056F65"/>
    <w:rsid w:val="00056FA9"/>
    <w:rsid w:val="00056FD8"/>
    <w:rsid w:val="0005708D"/>
    <w:rsid w:val="00057230"/>
    <w:rsid w:val="00057489"/>
    <w:rsid w:val="000574AD"/>
    <w:rsid w:val="000575B7"/>
    <w:rsid w:val="00057774"/>
    <w:rsid w:val="000577B5"/>
    <w:rsid w:val="000578BB"/>
    <w:rsid w:val="00057956"/>
    <w:rsid w:val="00057D3C"/>
    <w:rsid w:val="00057E61"/>
    <w:rsid w:val="00057EB6"/>
    <w:rsid w:val="00057F36"/>
    <w:rsid w:val="00057F51"/>
    <w:rsid w:val="00057F81"/>
    <w:rsid w:val="00057FDD"/>
    <w:rsid w:val="0006002D"/>
    <w:rsid w:val="000600CC"/>
    <w:rsid w:val="0006011B"/>
    <w:rsid w:val="0006033F"/>
    <w:rsid w:val="0006042E"/>
    <w:rsid w:val="00060637"/>
    <w:rsid w:val="00060782"/>
    <w:rsid w:val="0006088B"/>
    <w:rsid w:val="00060AD0"/>
    <w:rsid w:val="00060B84"/>
    <w:rsid w:val="00060D5C"/>
    <w:rsid w:val="00060E4F"/>
    <w:rsid w:val="00060F3C"/>
    <w:rsid w:val="00061281"/>
    <w:rsid w:val="000612FB"/>
    <w:rsid w:val="000615BA"/>
    <w:rsid w:val="00061603"/>
    <w:rsid w:val="0006171D"/>
    <w:rsid w:val="00061853"/>
    <w:rsid w:val="0006186D"/>
    <w:rsid w:val="00061895"/>
    <w:rsid w:val="00061BA7"/>
    <w:rsid w:val="00061C6A"/>
    <w:rsid w:val="00061CFB"/>
    <w:rsid w:val="00061D24"/>
    <w:rsid w:val="00061DD3"/>
    <w:rsid w:val="00061F3C"/>
    <w:rsid w:val="0006202A"/>
    <w:rsid w:val="0006213A"/>
    <w:rsid w:val="000621A9"/>
    <w:rsid w:val="000625AC"/>
    <w:rsid w:val="0006262D"/>
    <w:rsid w:val="0006267C"/>
    <w:rsid w:val="0006292A"/>
    <w:rsid w:val="000629DF"/>
    <w:rsid w:val="00062A6B"/>
    <w:rsid w:val="00062B75"/>
    <w:rsid w:val="00062B82"/>
    <w:rsid w:val="00062CAE"/>
    <w:rsid w:val="00062CB2"/>
    <w:rsid w:val="00062D2B"/>
    <w:rsid w:val="00062D44"/>
    <w:rsid w:val="00062DA3"/>
    <w:rsid w:val="00062DF2"/>
    <w:rsid w:val="00062E0C"/>
    <w:rsid w:val="00062FCA"/>
    <w:rsid w:val="00063201"/>
    <w:rsid w:val="00063211"/>
    <w:rsid w:val="0006340D"/>
    <w:rsid w:val="0006363A"/>
    <w:rsid w:val="000636A7"/>
    <w:rsid w:val="000637EF"/>
    <w:rsid w:val="00063AB2"/>
    <w:rsid w:val="00063AC7"/>
    <w:rsid w:val="00063B09"/>
    <w:rsid w:val="00063E7C"/>
    <w:rsid w:val="00063F13"/>
    <w:rsid w:val="00064074"/>
    <w:rsid w:val="0006428B"/>
    <w:rsid w:val="0006445E"/>
    <w:rsid w:val="000644F9"/>
    <w:rsid w:val="0006461D"/>
    <w:rsid w:val="000649ED"/>
    <w:rsid w:val="00064AA0"/>
    <w:rsid w:val="00064B0E"/>
    <w:rsid w:val="00064B14"/>
    <w:rsid w:val="00064E27"/>
    <w:rsid w:val="0006503F"/>
    <w:rsid w:val="00065261"/>
    <w:rsid w:val="00065463"/>
    <w:rsid w:val="00065657"/>
    <w:rsid w:val="00065825"/>
    <w:rsid w:val="00065856"/>
    <w:rsid w:val="000658ED"/>
    <w:rsid w:val="00065904"/>
    <w:rsid w:val="000659B9"/>
    <w:rsid w:val="000659FC"/>
    <w:rsid w:val="00065A21"/>
    <w:rsid w:val="00065A31"/>
    <w:rsid w:val="00065A7F"/>
    <w:rsid w:val="00065A9C"/>
    <w:rsid w:val="00065C60"/>
    <w:rsid w:val="00065C88"/>
    <w:rsid w:val="00065D08"/>
    <w:rsid w:val="00065ED1"/>
    <w:rsid w:val="00065F9E"/>
    <w:rsid w:val="00066019"/>
    <w:rsid w:val="000664EF"/>
    <w:rsid w:val="00066796"/>
    <w:rsid w:val="00066833"/>
    <w:rsid w:val="00066894"/>
    <w:rsid w:val="00066907"/>
    <w:rsid w:val="00066C6D"/>
    <w:rsid w:val="00066CCB"/>
    <w:rsid w:val="00067125"/>
    <w:rsid w:val="00067128"/>
    <w:rsid w:val="00067135"/>
    <w:rsid w:val="000671B5"/>
    <w:rsid w:val="00067224"/>
    <w:rsid w:val="000672BA"/>
    <w:rsid w:val="00067312"/>
    <w:rsid w:val="0006760E"/>
    <w:rsid w:val="000677BC"/>
    <w:rsid w:val="000677E0"/>
    <w:rsid w:val="0006787A"/>
    <w:rsid w:val="00067A65"/>
    <w:rsid w:val="00067B20"/>
    <w:rsid w:val="00067D56"/>
    <w:rsid w:val="00067D84"/>
    <w:rsid w:val="00067E86"/>
    <w:rsid w:val="0007004C"/>
    <w:rsid w:val="00070275"/>
    <w:rsid w:val="000705DB"/>
    <w:rsid w:val="000705FE"/>
    <w:rsid w:val="000706C1"/>
    <w:rsid w:val="000707F9"/>
    <w:rsid w:val="0007085F"/>
    <w:rsid w:val="00070956"/>
    <w:rsid w:val="00070A40"/>
    <w:rsid w:val="00070AE8"/>
    <w:rsid w:val="00070CF0"/>
    <w:rsid w:val="00070D7B"/>
    <w:rsid w:val="00070DF7"/>
    <w:rsid w:val="0007103A"/>
    <w:rsid w:val="00071188"/>
    <w:rsid w:val="00071258"/>
    <w:rsid w:val="0007132E"/>
    <w:rsid w:val="0007148C"/>
    <w:rsid w:val="000714A3"/>
    <w:rsid w:val="000716DE"/>
    <w:rsid w:val="00071725"/>
    <w:rsid w:val="00071841"/>
    <w:rsid w:val="000718C3"/>
    <w:rsid w:val="00071B9E"/>
    <w:rsid w:val="00071BF1"/>
    <w:rsid w:val="00071C52"/>
    <w:rsid w:val="00071FC5"/>
    <w:rsid w:val="0007206C"/>
    <w:rsid w:val="000721E7"/>
    <w:rsid w:val="0007227A"/>
    <w:rsid w:val="000722E3"/>
    <w:rsid w:val="00072345"/>
    <w:rsid w:val="00072448"/>
    <w:rsid w:val="00072514"/>
    <w:rsid w:val="0007254A"/>
    <w:rsid w:val="00072597"/>
    <w:rsid w:val="00072AAB"/>
    <w:rsid w:val="00072BB5"/>
    <w:rsid w:val="00072DB3"/>
    <w:rsid w:val="00072E6F"/>
    <w:rsid w:val="00072EBC"/>
    <w:rsid w:val="00072F12"/>
    <w:rsid w:val="00072F27"/>
    <w:rsid w:val="00073091"/>
    <w:rsid w:val="000732D9"/>
    <w:rsid w:val="00073317"/>
    <w:rsid w:val="000733CA"/>
    <w:rsid w:val="00073503"/>
    <w:rsid w:val="000736C2"/>
    <w:rsid w:val="000736E5"/>
    <w:rsid w:val="00073776"/>
    <w:rsid w:val="00073825"/>
    <w:rsid w:val="00073876"/>
    <w:rsid w:val="0007399F"/>
    <w:rsid w:val="00073BC7"/>
    <w:rsid w:val="00073BD6"/>
    <w:rsid w:val="00073BD9"/>
    <w:rsid w:val="00073BE0"/>
    <w:rsid w:val="00073D93"/>
    <w:rsid w:val="000740FF"/>
    <w:rsid w:val="00074121"/>
    <w:rsid w:val="000741AF"/>
    <w:rsid w:val="00074202"/>
    <w:rsid w:val="0007435E"/>
    <w:rsid w:val="000744E5"/>
    <w:rsid w:val="0007475C"/>
    <w:rsid w:val="00074947"/>
    <w:rsid w:val="0007496F"/>
    <w:rsid w:val="00074989"/>
    <w:rsid w:val="000749B9"/>
    <w:rsid w:val="00074AA6"/>
    <w:rsid w:val="0007500A"/>
    <w:rsid w:val="0007507F"/>
    <w:rsid w:val="000750AE"/>
    <w:rsid w:val="00075173"/>
    <w:rsid w:val="00075481"/>
    <w:rsid w:val="000757E2"/>
    <w:rsid w:val="000758AB"/>
    <w:rsid w:val="00075981"/>
    <w:rsid w:val="000759A4"/>
    <w:rsid w:val="000759F4"/>
    <w:rsid w:val="000759FE"/>
    <w:rsid w:val="00075AC6"/>
    <w:rsid w:val="00075AD8"/>
    <w:rsid w:val="00075BAF"/>
    <w:rsid w:val="00075C0C"/>
    <w:rsid w:val="00075C75"/>
    <w:rsid w:val="00075D40"/>
    <w:rsid w:val="00075E43"/>
    <w:rsid w:val="00075E63"/>
    <w:rsid w:val="00075F3B"/>
    <w:rsid w:val="00075F9A"/>
    <w:rsid w:val="00075FA1"/>
    <w:rsid w:val="00076070"/>
    <w:rsid w:val="0007613B"/>
    <w:rsid w:val="00076277"/>
    <w:rsid w:val="000762FD"/>
    <w:rsid w:val="0007644D"/>
    <w:rsid w:val="00076809"/>
    <w:rsid w:val="0007686F"/>
    <w:rsid w:val="000768DC"/>
    <w:rsid w:val="00076C08"/>
    <w:rsid w:val="00076CEA"/>
    <w:rsid w:val="00076D59"/>
    <w:rsid w:val="00076D82"/>
    <w:rsid w:val="00076E10"/>
    <w:rsid w:val="00077019"/>
    <w:rsid w:val="00077180"/>
    <w:rsid w:val="00077222"/>
    <w:rsid w:val="000773AB"/>
    <w:rsid w:val="0007742F"/>
    <w:rsid w:val="000774A3"/>
    <w:rsid w:val="0007766D"/>
    <w:rsid w:val="0007773B"/>
    <w:rsid w:val="0007774E"/>
    <w:rsid w:val="00077871"/>
    <w:rsid w:val="00077A96"/>
    <w:rsid w:val="00077B78"/>
    <w:rsid w:val="00077BB6"/>
    <w:rsid w:val="00077CA6"/>
    <w:rsid w:val="00077DBC"/>
    <w:rsid w:val="00080105"/>
    <w:rsid w:val="0008023C"/>
    <w:rsid w:val="0008042F"/>
    <w:rsid w:val="000805DC"/>
    <w:rsid w:val="0008062E"/>
    <w:rsid w:val="00080860"/>
    <w:rsid w:val="00080867"/>
    <w:rsid w:val="000809E1"/>
    <w:rsid w:val="000809EE"/>
    <w:rsid w:val="00080B39"/>
    <w:rsid w:val="00080B71"/>
    <w:rsid w:val="00080B97"/>
    <w:rsid w:val="00080CE5"/>
    <w:rsid w:val="00080D22"/>
    <w:rsid w:val="00080E98"/>
    <w:rsid w:val="00080F21"/>
    <w:rsid w:val="00080F7C"/>
    <w:rsid w:val="00080FC0"/>
    <w:rsid w:val="00081044"/>
    <w:rsid w:val="00081206"/>
    <w:rsid w:val="00081364"/>
    <w:rsid w:val="00081436"/>
    <w:rsid w:val="00081619"/>
    <w:rsid w:val="000816EA"/>
    <w:rsid w:val="00081730"/>
    <w:rsid w:val="00081745"/>
    <w:rsid w:val="00081752"/>
    <w:rsid w:val="00081793"/>
    <w:rsid w:val="00081842"/>
    <w:rsid w:val="00081858"/>
    <w:rsid w:val="000819A5"/>
    <w:rsid w:val="000819E4"/>
    <w:rsid w:val="000819F7"/>
    <w:rsid w:val="00081AD6"/>
    <w:rsid w:val="00081D8D"/>
    <w:rsid w:val="00081EB0"/>
    <w:rsid w:val="00081F0B"/>
    <w:rsid w:val="00081F1A"/>
    <w:rsid w:val="00081FA9"/>
    <w:rsid w:val="00082264"/>
    <w:rsid w:val="00082305"/>
    <w:rsid w:val="0008243F"/>
    <w:rsid w:val="0008244B"/>
    <w:rsid w:val="00082476"/>
    <w:rsid w:val="000826F5"/>
    <w:rsid w:val="0008270C"/>
    <w:rsid w:val="00082725"/>
    <w:rsid w:val="000827BE"/>
    <w:rsid w:val="000827F7"/>
    <w:rsid w:val="00082926"/>
    <w:rsid w:val="00082A67"/>
    <w:rsid w:val="00082B95"/>
    <w:rsid w:val="00082BEC"/>
    <w:rsid w:val="00082C54"/>
    <w:rsid w:val="00082CD1"/>
    <w:rsid w:val="00082FBC"/>
    <w:rsid w:val="00082FDD"/>
    <w:rsid w:val="00083230"/>
    <w:rsid w:val="000832E8"/>
    <w:rsid w:val="00083352"/>
    <w:rsid w:val="00083431"/>
    <w:rsid w:val="000834FD"/>
    <w:rsid w:val="0008356C"/>
    <w:rsid w:val="0008357E"/>
    <w:rsid w:val="00083610"/>
    <w:rsid w:val="0008375A"/>
    <w:rsid w:val="0008388E"/>
    <w:rsid w:val="00083BB8"/>
    <w:rsid w:val="00083C50"/>
    <w:rsid w:val="00083D33"/>
    <w:rsid w:val="00083DF4"/>
    <w:rsid w:val="000842BF"/>
    <w:rsid w:val="000844C2"/>
    <w:rsid w:val="00084548"/>
    <w:rsid w:val="00084652"/>
    <w:rsid w:val="00084693"/>
    <w:rsid w:val="000849BC"/>
    <w:rsid w:val="00084A63"/>
    <w:rsid w:val="00084B22"/>
    <w:rsid w:val="00084C33"/>
    <w:rsid w:val="00084C5B"/>
    <w:rsid w:val="00084CC5"/>
    <w:rsid w:val="00084FB2"/>
    <w:rsid w:val="000850A6"/>
    <w:rsid w:val="0008521A"/>
    <w:rsid w:val="0008526B"/>
    <w:rsid w:val="000852DD"/>
    <w:rsid w:val="000852E4"/>
    <w:rsid w:val="00085409"/>
    <w:rsid w:val="00085553"/>
    <w:rsid w:val="00085584"/>
    <w:rsid w:val="000857AA"/>
    <w:rsid w:val="0008592C"/>
    <w:rsid w:val="00085990"/>
    <w:rsid w:val="00085A72"/>
    <w:rsid w:val="00085B95"/>
    <w:rsid w:val="00085CD7"/>
    <w:rsid w:val="00085EB4"/>
    <w:rsid w:val="0008607D"/>
    <w:rsid w:val="00086178"/>
    <w:rsid w:val="000861AB"/>
    <w:rsid w:val="000862AD"/>
    <w:rsid w:val="0008631F"/>
    <w:rsid w:val="00086444"/>
    <w:rsid w:val="00086457"/>
    <w:rsid w:val="00086739"/>
    <w:rsid w:val="00086AE5"/>
    <w:rsid w:val="00086B2F"/>
    <w:rsid w:val="00086B37"/>
    <w:rsid w:val="00086C51"/>
    <w:rsid w:val="00086D4F"/>
    <w:rsid w:val="00086EB5"/>
    <w:rsid w:val="00086ED8"/>
    <w:rsid w:val="00086F4A"/>
    <w:rsid w:val="0008719D"/>
    <w:rsid w:val="000872A1"/>
    <w:rsid w:val="000872F8"/>
    <w:rsid w:val="00087396"/>
    <w:rsid w:val="0008748A"/>
    <w:rsid w:val="000874EC"/>
    <w:rsid w:val="000875B5"/>
    <w:rsid w:val="00087679"/>
    <w:rsid w:val="000876BF"/>
    <w:rsid w:val="00087895"/>
    <w:rsid w:val="000878F2"/>
    <w:rsid w:val="00087939"/>
    <w:rsid w:val="00087A24"/>
    <w:rsid w:val="00087A6E"/>
    <w:rsid w:val="00087AA7"/>
    <w:rsid w:val="00087BBC"/>
    <w:rsid w:val="00087BD5"/>
    <w:rsid w:val="00087D2C"/>
    <w:rsid w:val="00087DAE"/>
    <w:rsid w:val="0009002A"/>
    <w:rsid w:val="0009002D"/>
    <w:rsid w:val="0009015A"/>
    <w:rsid w:val="00090246"/>
    <w:rsid w:val="0009024F"/>
    <w:rsid w:val="0009025D"/>
    <w:rsid w:val="00090402"/>
    <w:rsid w:val="000908DD"/>
    <w:rsid w:val="00090ADD"/>
    <w:rsid w:val="00090B07"/>
    <w:rsid w:val="00090B75"/>
    <w:rsid w:val="00090E73"/>
    <w:rsid w:val="00090E7C"/>
    <w:rsid w:val="00090EA8"/>
    <w:rsid w:val="000911E4"/>
    <w:rsid w:val="00091206"/>
    <w:rsid w:val="000912F1"/>
    <w:rsid w:val="00091455"/>
    <w:rsid w:val="000914A6"/>
    <w:rsid w:val="000914F7"/>
    <w:rsid w:val="00091557"/>
    <w:rsid w:val="000915CB"/>
    <w:rsid w:val="00091710"/>
    <w:rsid w:val="0009172F"/>
    <w:rsid w:val="000917CB"/>
    <w:rsid w:val="000917DB"/>
    <w:rsid w:val="000918BC"/>
    <w:rsid w:val="000919D0"/>
    <w:rsid w:val="00091A43"/>
    <w:rsid w:val="00091AB5"/>
    <w:rsid w:val="00091B09"/>
    <w:rsid w:val="00091B2D"/>
    <w:rsid w:val="00091BD8"/>
    <w:rsid w:val="00091D12"/>
    <w:rsid w:val="00091D15"/>
    <w:rsid w:val="00091D5D"/>
    <w:rsid w:val="00091FD5"/>
    <w:rsid w:val="00092119"/>
    <w:rsid w:val="00092180"/>
    <w:rsid w:val="0009219F"/>
    <w:rsid w:val="000921A6"/>
    <w:rsid w:val="000921D2"/>
    <w:rsid w:val="00092408"/>
    <w:rsid w:val="00092467"/>
    <w:rsid w:val="000924C0"/>
    <w:rsid w:val="00092518"/>
    <w:rsid w:val="00092591"/>
    <w:rsid w:val="000925B5"/>
    <w:rsid w:val="000926C3"/>
    <w:rsid w:val="00092732"/>
    <w:rsid w:val="000928E5"/>
    <w:rsid w:val="000928F1"/>
    <w:rsid w:val="00092A03"/>
    <w:rsid w:val="00092A40"/>
    <w:rsid w:val="00092A48"/>
    <w:rsid w:val="00092AFD"/>
    <w:rsid w:val="00092B4C"/>
    <w:rsid w:val="00092BED"/>
    <w:rsid w:val="00092C67"/>
    <w:rsid w:val="00092CFC"/>
    <w:rsid w:val="00092F24"/>
    <w:rsid w:val="00092F73"/>
    <w:rsid w:val="0009304E"/>
    <w:rsid w:val="000932A6"/>
    <w:rsid w:val="0009351B"/>
    <w:rsid w:val="0009361F"/>
    <w:rsid w:val="000937C2"/>
    <w:rsid w:val="00093900"/>
    <w:rsid w:val="000939EC"/>
    <w:rsid w:val="000939F9"/>
    <w:rsid w:val="00093B9C"/>
    <w:rsid w:val="00093D0E"/>
    <w:rsid w:val="00093D43"/>
    <w:rsid w:val="00093E7F"/>
    <w:rsid w:val="00093F76"/>
    <w:rsid w:val="00094172"/>
    <w:rsid w:val="000941A5"/>
    <w:rsid w:val="000942B0"/>
    <w:rsid w:val="00094460"/>
    <w:rsid w:val="0009469F"/>
    <w:rsid w:val="00094715"/>
    <w:rsid w:val="00094C6E"/>
    <w:rsid w:val="00094D68"/>
    <w:rsid w:val="00094E06"/>
    <w:rsid w:val="00094EA2"/>
    <w:rsid w:val="00094F12"/>
    <w:rsid w:val="000951B3"/>
    <w:rsid w:val="000951FC"/>
    <w:rsid w:val="00095339"/>
    <w:rsid w:val="00095445"/>
    <w:rsid w:val="00095495"/>
    <w:rsid w:val="0009565C"/>
    <w:rsid w:val="000956B1"/>
    <w:rsid w:val="000956C9"/>
    <w:rsid w:val="00095740"/>
    <w:rsid w:val="00095792"/>
    <w:rsid w:val="000958DB"/>
    <w:rsid w:val="00095A33"/>
    <w:rsid w:val="00095ACE"/>
    <w:rsid w:val="00095B05"/>
    <w:rsid w:val="00095B28"/>
    <w:rsid w:val="00095BF4"/>
    <w:rsid w:val="00095C8C"/>
    <w:rsid w:val="00095D3E"/>
    <w:rsid w:val="00095DFA"/>
    <w:rsid w:val="00096101"/>
    <w:rsid w:val="0009610B"/>
    <w:rsid w:val="00096380"/>
    <w:rsid w:val="000963EE"/>
    <w:rsid w:val="0009642C"/>
    <w:rsid w:val="00096531"/>
    <w:rsid w:val="00096550"/>
    <w:rsid w:val="00096719"/>
    <w:rsid w:val="000967E3"/>
    <w:rsid w:val="00096831"/>
    <w:rsid w:val="0009693F"/>
    <w:rsid w:val="00096A79"/>
    <w:rsid w:val="00097000"/>
    <w:rsid w:val="00097132"/>
    <w:rsid w:val="00097190"/>
    <w:rsid w:val="00097397"/>
    <w:rsid w:val="000973D2"/>
    <w:rsid w:val="0009742B"/>
    <w:rsid w:val="0009763E"/>
    <w:rsid w:val="0009784A"/>
    <w:rsid w:val="00097892"/>
    <w:rsid w:val="00097AEF"/>
    <w:rsid w:val="00097B19"/>
    <w:rsid w:val="00097BBF"/>
    <w:rsid w:val="00097CF0"/>
    <w:rsid w:val="00097D0A"/>
    <w:rsid w:val="00097E43"/>
    <w:rsid w:val="00097E56"/>
    <w:rsid w:val="00097E58"/>
    <w:rsid w:val="00097EA6"/>
    <w:rsid w:val="00097EC9"/>
    <w:rsid w:val="00097F71"/>
    <w:rsid w:val="000A0039"/>
    <w:rsid w:val="000A011A"/>
    <w:rsid w:val="000A02DE"/>
    <w:rsid w:val="000A042D"/>
    <w:rsid w:val="000A04A3"/>
    <w:rsid w:val="000A0521"/>
    <w:rsid w:val="000A0592"/>
    <w:rsid w:val="000A05C9"/>
    <w:rsid w:val="000A05EF"/>
    <w:rsid w:val="000A0786"/>
    <w:rsid w:val="000A080B"/>
    <w:rsid w:val="000A080E"/>
    <w:rsid w:val="000A0976"/>
    <w:rsid w:val="000A0DF2"/>
    <w:rsid w:val="000A0E3F"/>
    <w:rsid w:val="000A0E70"/>
    <w:rsid w:val="000A0FDA"/>
    <w:rsid w:val="000A103A"/>
    <w:rsid w:val="000A10A8"/>
    <w:rsid w:val="000A10D8"/>
    <w:rsid w:val="000A12CE"/>
    <w:rsid w:val="000A12FC"/>
    <w:rsid w:val="000A13CB"/>
    <w:rsid w:val="000A14F9"/>
    <w:rsid w:val="000A156E"/>
    <w:rsid w:val="000A15A7"/>
    <w:rsid w:val="000A16A2"/>
    <w:rsid w:val="000A16DB"/>
    <w:rsid w:val="000A1748"/>
    <w:rsid w:val="000A1982"/>
    <w:rsid w:val="000A1DA5"/>
    <w:rsid w:val="000A1E51"/>
    <w:rsid w:val="000A1E99"/>
    <w:rsid w:val="000A1EFA"/>
    <w:rsid w:val="000A1F20"/>
    <w:rsid w:val="000A2053"/>
    <w:rsid w:val="000A20C0"/>
    <w:rsid w:val="000A20CD"/>
    <w:rsid w:val="000A2161"/>
    <w:rsid w:val="000A219E"/>
    <w:rsid w:val="000A2295"/>
    <w:rsid w:val="000A23DF"/>
    <w:rsid w:val="000A2552"/>
    <w:rsid w:val="000A25B3"/>
    <w:rsid w:val="000A2850"/>
    <w:rsid w:val="000A28A5"/>
    <w:rsid w:val="000A28DB"/>
    <w:rsid w:val="000A28EC"/>
    <w:rsid w:val="000A2909"/>
    <w:rsid w:val="000A2A1F"/>
    <w:rsid w:val="000A2A37"/>
    <w:rsid w:val="000A2C66"/>
    <w:rsid w:val="000A2E53"/>
    <w:rsid w:val="000A2E58"/>
    <w:rsid w:val="000A2FA9"/>
    <w:rsid w:val="000A3079"/>
    <w:rsid w:val="000A33E8"/>
    <w:rsid w:val="000A33ED"/>
    <w:rsid w:val="000A345E"/>
    <w:rsid w:val="000A3488"/>
    <w:rsid w:val="000A3713"/>
    <w:rsid w:val="000A3A0A"/>
    <w:rsid w:val="000A3A20"/>
    <w:rsid w:val="000A3B51"/>
    <w:rsid w:val="000A3C30"/>
    <w:rsid w:val="000A3C3D"/>
    <w:rsid w:val="000A3C5A"/>
    <w:rsid w:val="000A3CC5"/>
    <w:rsid w:val="000A3DA6"/>
    <w:rsid w:val="000A3DD9"/>
    <w:rsid w:val="000A3DDA"/>
    <w:rsid w:val="000A3DF4"/>
    <w:rsid w:val="000A3E4B"/>
    <w:rsid w:val="000A3FD9"/>
    <w:rsid w:val="000A4102"/>
    <w:rsid w:val="000A420E"/>
    <w:rsid w:val="000A421E"/>
    <w:rsid w:val="000A425D"/>
    <w:rsid w:val="000A43AC"/>
    <w:rsid w:val="000A4480"/>
    <w:rsid w:val="000A451E"/>
    <w:rsid w:val="000A460F"/>
    <w:rsid w:val="000A4670"/>
    <w:rsid w:val="000A4A64"/>
    <w:rsid w:val="000A4A92"/>
    <w:rsid w:val="000A4B85"/>
    <w:rsid w:val="000A4D88"/>
    <w:rsid w:val="000A4FE7"/>
    <w:rsid w:val="000A510A"/>
    <w:rsid w:val="000A52E8"/>
    <w:rsid w:val="000A5483"/>
    <w:rsid w:val="000A55F7"/>
    <w:rsid w:val="000A566C"/>
    <w:rsid w:val="000A56F1"/>
    <w:rsid w:val="000A582A"/>
    <w:rsid w:val="000A5876"/>
    <w:rsid w:val="000A5927"/>
    <w:rsid w:val="000A5B12"/>
    <w:rsid w:val="000A5C1C"/>
    <w:rsid w:val="000A5CAD"/>
    <w:rsid w:val="000A5DFD"/>
    <w:rsid w:val="000A5E22"/>
    <w:rsid w:val="000A5F40"/>
    <w:rsid w:val="000A6048"/>
    <w:rsid w:val="000A6170"/>
    <w:rsid w:val="000A6349"/>
    <w:rsid w:val="000A6427"/>
    <w:rsid w:val="000A6836"/>
    <w:rsid w:val="000A6A82"/>
    <w:rsid w:val="000A6B4D"/>
    <w:rsid w:val="000A6BC1"/>
    <w:rsid w:val="000A6CB1"/>
    <w:rsid w:val="000A6D72"/>
    <w:rsid w:val="000A700A"/>
    <w:rsid w:val="000A70ED"/>
    <w:rsid w:val="000A7177"/>
    <w:rsid w:val="000A724A"/>
    <w:rsid w:val="000A7511"/>
    <w:rsid w:val="000A75AF"/>
    <w:rsid w:val="000A76E0"/>
    <w:rsid w:val="000A77DB"/>
    <w:rsid w:val="000A787B"/>
    <w:rsid w:val="000A79AA"/>
    <w:rsid w:val="000A7A08"/>
    <w:rsid w:val="000A7A4C"/>
    <w:rsid w:val="000A7B46"/>
    <w:rsid w:val="000A7BE9"/>
    <w:rsid w:val="000A7C12"/>
    <w:rsid w:val="000A7CC2"/>
    <w:rsid w:val="000A7DB6"/>
    <w:rsid w:val="000A7F41"/>
    <w:rsid w:val="000B00F1"/>
    <w:rsid w:val="000B01C4"/>
    <w:rsid w:val="000B02D7"/>
    <w:rsid w:val="000B037B"/>
    <w:rsid w:val="000B041F"/>
    <w:rsid w:val="000B0424"/>
    <w:rsid w:val="000B049B"/>
    <w:rsid w:val="000B0522"/>
    <w:rsid w:val="000B055D"/>
    <w:rsid w:val="000B064E"/>
    <w:rsid w:val="000B07CE"/>
    <w:rsid w:val="000B0A47"/>
    <w:rsid w:val="000B0A7B"/>
    <w:rsid w:val="000B0B17"/>
    <w:rsid w:val="000B0BC9"/>
    <w:rsid w:val="000B10C6"/>
    <w:rsid w:val="000B1301"/>
    <w:rsid w:val="000B141D"/>
    <w:rsid w:val="000B153E"/>
    <w:rsid w:val="000B159A"/>
    <w:rsid w:val="000B1877"/>
    <w:rsid w:val="000B1879"/>
    <w:rsid w:val="000B1A10"/>
    <w:rsid w:val="000B1A2C"/>
    <w:rsid w:val="000B1A74"/>
    <w:rsid w:val="000B1A90"/>
    <w:rsid w:val="000B1AED"/>
    <w:rsid w:val="000B1BC0"/>
    <w:rsid w:val="000B1BDD"/>
    <w:rsid w:val="000B1CDF"/>
    <w:rsid w:val="000B1E51"/>
    <w:rsid w:val="000B21E4"/>
    <w:rsid w:val="000B22F0"/>
    <w:rsid w:val="000B243A"/>
    <w:rsid w:val="000B270C"/>
    <w:rsid w:val="000B272D"/>
    <w:rsid w:val="000B2AC2"/>
    <w:rsid w:val="000B2ED1"/>
    <w:rsid w:val="000B2EF1"/>
    <w:rsid w:val="000B2F3A"/>
    <w:rsid w:val="000B300A"/>
    <w:rsid w:val="000B303C"/>
    <w:rsid w:val="000B3142"/>
    <w:rsid w:val="000B3168"/>
    <w:rsid w:val="000B324E"/>
    <w:rsid w:val="000B32F5"/>
    <w:rsid w:val="000B3590"/>
    <w:rsid w:val="000B3631"/>
    <w:rsid w:val="000B3659"/>
    <w:rsid w:val="000B3705"/>
    <w:rsid w:val="000B397B"/>
    <w:rsid w:val="000B3E10"/>
    <w:rsid w:val="000B3FA9"/>
    <w:rsid w:val="000B3FE7"/>
    <w:rsid w:val="000B4112"/>
    <w:rsid w:val="000B4308"/>
    <w:rsid w:val="000B435C"/>
    <w:rsid w:val="000B4391"/>
    <w:rsid w:val="000B445B"/>
    <w:rsid w:val="000B457F"/>
    <w:rsid w:val="000B469F"/>
    <w:rsid w:val="000B46B9"/>
    <w:rsid w:val="000B48B8"/>
    <w:rsid w:val="000B49EA"/>
    <w:rsid w:val="000B4A69"/>
    <w:rsid w:val="000B4A96"/>
    <w:rsid w:val="000B4AD5"/>
    <w:rsid w:val="000B4B1E"/>
    <w:rsid w:val="000B4DC2"/>
    <w:rsid w:val="000B4DDA"/>
    <w:rsid w:val="000B4EF9"/>
    <w:rsid w:val="000B4F34"/>
    <w:rsid w:val="000B5263"/>
    <w:rsid w:val="000B5476"/>
    <w:rsid w:val="000B5480"/>
    <w:rsid w:val="000B5548"/>
    <w:rsid w:val="000B596E"/>
    <w:rsid w:val="000B5972"/>
    <w:rsid w:val="000B5A71"/>
    <w:rsid w:val="000B5AE6"/>
    <w:rsid w:val="000B5AE7"/>
    <w:rsid w:val="000B5AF5"/>
    <w:rsid w:val="000B5C21"/>
    <w:rsid w:val="000B5C90"/>
    <w:rsid w:val="000B5EF9"/>
    <w:rsid w:val="000B5F99"/>
    <w:rsid w:val="000B603F"/>
    <w:rsid w:val="000B61FD"/>
    <w:rsid w:val="000B62AA"/>
    <w:rsid w:val="000B62B3"/>
    <w:rsid w:val="000B632F"/>
    <w:rsid w:val="000B63AC"/>
    <w:rsid w:val="000B654B"/>
    <w:rsid w:val="000B6591"/>
    <w:rsid w:val="000B6640"/>
    <w:rsid w:val="000B66C3"/>
    <w:rsid w:val="000B6927"/>
    <w:rsid w:val="000B6AEF"/>
    <w:rsid w:val="000B6AF6"/>
    <w:rsid w:val="000B6B78"/>
    <w:rsid w:val="000B6BB7"/>
    <w:rsid w:val="000B6E08"/>
    <w:rsid w:val="000B727F"/>
    <w:rsid w:val="000B7468"/>
    <w:rsid w:val="000B74AB"/>
    <w:rsid w:val="000B75C9"/>
    <w:rsid w:val="000B7603"/>
    <w:rsid w:val="000B7854"/>
    <w:rsid w:val="000B78C9"/>
    <w:rsid w:val="000B78DA"/>
    <w:rsid w:val="000B795D"/>
    <w:rsid w:val="000B79C8"/>
    <w:rsid w:val="000B7B28"/>
    <w:rsid w:val="000B7BC8"/>
    <w:rsid w:val="000B7C73"/>
    <w:rsid w:val="000B7D9A"/>
    <w:rsid w:val="000B7E3D"/>
    <w:rsid w:val="000B7E69"/>
    <w:rsid w:val="000B7E6B"/>
    <w:rsid w:val="000C013E"/>
    <w:rsid w:val="000C023E"/>
    <w:rsid w:val="000C0543"/>
    <w:rsid w:val="000C0559"/>
    <w:rsid w:val="000C055A"/>
    <w:rsid w:val="000C058C"/>
    <w:rsid w:val="000C061D"/>
    <w:rsid w:val="000C068B"/>
    <w:rsid w:val="000C0701"/>
    <w:rsid w:val="000C0805"/>
    <w:rsid w:val="000C0829"/>
    <w:rsid w:val="000C0834"/>
    <w:rsid w:val="000C09EE"/>
    <w:rsid w:val="000C0A06"/>
    <w:rsid w:val="000C0B68"/>
    <w:rsid w:val="000C0C4E"/>
    <w:rsid w:val="000C0D52"/>
    <w:rsid w:val="000C0E81"/>
    <w:rsid w:val="000C10C1"/>
    <w:rsid w:val="000C10FF"/>
    <w:rsid w:val="000C12A1"/>
    <w:rsid w:val="000C1384"/>
    <w:rsid w:val="000C16CC"/>
    <w:rsid w:val="000C1759"/>
    <w:rsid w:val="000C187C"/>
    <w:rsid w:val="000C1987"/>
    <w:rsid w:val="000C19DE"/>
    <w:rsid w:val="000C1C47"/>
    <w:rsid w:val="000C1CDE"/>
    <w:rsid w:val="000C1DEE"/>
    <w:rsid w:val="000C1E71"/>
    <w:rsid w:val="000C1EED"/>
    <w:rsid w:val="000C1FCE"/>
    <w:rsid w:val="000C20F6"/>
    <w:rsid w:val="000C2191"/>
    <w:rsid w:val="000C2257"/>
    <w:rsid w:val="000C2459"/>
    <w:rsid w:val="000C2491"/>
    <w:rsid w:val="000C24FA"/>
    <w:rsid w:val="000C27DE"/>
    <w:rsid w:val="000C2849"/>
    <w:rsid w:val="000C2B62"/>
    <w:rsid w:val="000C2CD8"/>
    <w:rsid w:val="000C2D22"/>
    <w:rsid w:val="000C2DE0"/>
    <w:rsid w:val="000C2E68"/>
    <w:rsid w:val="000C2FB6"/>
    <w:rsid w:val="000C2FCA"/>
    <w:rsid w:val="000C3186"/>
    <w:rsid w:val="000C31E6"/>
    <w:rsid w:val="000C3253"/>
    <w:rsid w:val="000C32D3"/>
    <w:rsid w:val="000C336F"/>
    <w:rsid w:val="000C379F"/>
    <w:rsid w:val="000C3A79"/>
    <w:rsid w:val="000C3AE5"/>
    <w:rsid w:val="000C3B67"/>
    <w:rsid w:val="000C3BC5"/>
    <w:rsid w:val="000C3E54"/>
    <w:rsid w:val="000C41C2"/>
    <w:rsid w:val="000C440A"/>
    <w:rsid w:val="000C4B24"/>
    <w:rsid w:val="000C4B25"/>
    <w:rsid w:val="000C4C6D"/>
    <w:rsid w:val="000C4E1C"/>
    <w:rsid w:val="000C4E20"/>
    <w:rsid w:val="000C4FA1"/>
    <w:rsid w:val="000C50A0"/>
    <w:rsid w:val="000C522F"/>
    <w:rsid w:val="000C5358"/>
    <w:rsid w:val="000C5521"/>
    <w:rsid w:val="000C562C"/>
    <w:rsid w:val="000C564E"/>
    <w:rsid w:val="000C5695"/>
    <w:rsid w:val="000C56AE"/>
    <w:rsid w:val="000C56B4"/>
    <w:rsid w:val="000C5732"/>
    <w:rsid w:val="000C5782"/>
    <w:rsid w:val="000C5894"/>
    <w:rsid w:val="000C589B"/>
    <w:rsid w:val="000C58C3"/>
    <w:rsid w:val="000C5918"/>
    <w:rsid w:val="000C59E7"/>
    <w:rsid w:val="000C5A88"/>
    <w:rsid w:val="000C5A9F"/>
    <w:rsid w:val="000C5AC9"/>
    <w:rsid w:val="000C5B6C"/>
    <w:rsid w:val="000C5C25"/>
    <w:rsid w:val="000C5C65"/>
    <w:rsid w:val="000C5E80"/>
    <w:rsid w:val="000C60F1"/>
    <w:rsid w:val="000C611F"/>
    <w:rsid w:val="000C612F"/>
    <w:rsid w:val="000C6139"/>
    <w:rsid w:val="000C616E"/>
    <w:rsid w:val="000C61AE"/>
    <w:rsid w:val="000C621D"/>
    <w:rsid w:val="000C629A"/>
    <w:rsid w:val="000C62B1"/>
    <w:rsid w:val="000C632E"/>
    <w:rsid w:val="000C6336"/>
    <w:rsid w:val="000C67C1"/>
    <w:rsid w:val="000C6816"/>
    <w:rsid w:val="000C6978"/>
    <w:rsid w:val="000C6A7A"/>
    <w:rsid w:val="000C6A8D"/>
    <w:rsid w:val="000C6AD2"/>
    <w:rsid w:val="000C6B49"/>
    <w:rsid w:val="000C6C77"/>
    <w:rsid w:val="000C6F1E"/>
    <w:rsid w:val="000C7100"/>
    <w:rsid w:val="000C7185"/>
    <w:rsid w:val="000C721B"/>
    <w:rsid w:val="000C722F"/>
    <w:rsid w:val="000C7490"/>
    <w:rsid w:val="000C757D"/>
    <w:rsid w:val="000C7719"/>
    <w:rsid w:val="000C777C"/>
    <w:rsid w:val="000C779D"/>
    <w:rsid w:val="000C7884"/>
    <w:rsid w:val="000C7A6D"/>
    <w:rsid w:val="000C7B0A"/>
    <w:rsid w:val="000C7BF4"/>
    <w:rsid w:val="000C7C0E"/>
    <w:rsid w:val="000C7C25"/>
    <w:rsid w:val="000C7C94"/>
    <w:rsid w:val="000C7CF7"/>
    <w:rsid w:val="000C7DEA"/>
    <w:rsid w:val="000C7EA7"/>
    <w:rsid w:val="000C7F26"/>
    <w:rsid w:val="000C7F8B"/>
    <w:rsid w:val="000C7FAE"/>
    <w:rsid w:val="000C7FB0"/>
    <w:rsid w:val="000D0400"/>
    <w:rsid w:val="000D052E"/>
    <w:rsid w:val="000D05B2"/>
    <w:rsid w:val="000D05FA"/>
    <w:rsid w:val="000D0606"/>
    <w:rsid w:val="000D076B"/>
    <w:rsid w:val="000D07F2"/>
    <w:rsid w:val="000D08F3"/>
    <w:rsid w:val="000D08FF"/>
    <w:rsid w:val="000D0979"/>
    <w:rsid w:val="000D0AD8"/>
    <w:rsid w:val="000D0EF7"/>
    <w:rsid w:val="000D0F57"/>
    <w:rsid w:val="000D0FD3"/>
    <w:rsid w:val="000D11AE"/>
    <w:rsid w:val="000D1319"/>
    <w:rsid w:val="000D1423"/>
    <w:rsid w:val="000D1550"/>
    <w:rsid w:val="000D1680"/>
    <w:rsid w:val="000D17BD"/>
    <w:rsid w:val="000D1975"/>
    <w:rsid w:val="000D19FD"/>
    <w:rsid w:val="000D1F0E"/>
    <w:rsid w:val="000D1F15"/>
    <w:rsid w:val="000D1F69"/>
    <w:rsid w:val="000D1FD4"/>
    <w:rsid w:val="000D23D8"/>
    <w:rsid w:val="000D248E"/>
    <w:rsid w:val="000D24F2"/>
    <w:rsid w:val="000D2635"/>
    <w:rsid w:val="000D263A"/>
    <w:rsid w:val="000D273B"/>
    <w:rsid w:val="000D2B95"/>
    <w:rsid w:val="000D2C44"/>
    <w:rsid w:val="000D2CBC"/>
    <w:rsid w:val="000D2F3F"/>
    <w:rsid w:val="000D3029"/>
    <w:rsid w:val="000D31CE"/>
    <w:rsid w:val="000D3394"/>
    <w:rsid w:val="000D343C"/>
    <w:rsid w:val="000D3533"/>
    <w:rsid w:val="000D3626"/>
    <w:rsid w:val="000D376B"/>
    <w:rsid w:val="000D37DB"/>
    <w:rsid w:val="000D386C"/>
    <w:rsid w:val="000D38FB"/>
    <w:rsid w:val="000D3936"/>
    <w:rsid w:val="000D3974"/>
    <w:rsid w:val="000D3A25"/>
    <w:rsid w:val="000D3AE4"/>
    <w:rsid w:val="000D3BE6"/>
    <w:rsid w:val="000D3CBB"/>
    <w:rsid w:val="000D3D3F"/>
    <w:rsid w:val="000D3E19"/>
    <w:rsid w:val="000D3F3F"/>
    <w:rsid w:val="000D4007"/>
    <w:rsid w:val="000D40ED"/>
    <w:rsid w:val="000D431F"/>
    <w:rsid w:val="000D463D"/>
    <w:rsid w:val="000D46F4"/>
    <w:rsid w:val="000D4BB8"/>
    <w:rsid w:val="000D4BC6"/>
    <w:rsid w:val="000D4C7C"/>
    <w:rsid w:val="000D4CBC"/>
    <w:rsid w:val="000D50EC"/>
    <w:rsid w:val="000D555A"/>
    <w:rsid w:val="000D5813"/>
    <w:rsid w:val="000D587E"/>
    <w:rsid w:val="000D5A3C"/>
    <w:rsid w:val="000D5B4E"/>
    <w:rsid w:val="000D5D40"/>
    <w:rsid w:val="000D5D6E"/>
    <w:rsid w:val="000D5F27"/>
    <w:rsid w:val="000D609E"/>
    <w:rsid w:val="000D60BD"/>
    <w:rsid w:val="000D60D7"/>
    <w:rsid w:val="000D612B"/>
    <w:rsid w:val="000D61AA"/>
    <w:rsid w:val="000D63A5"/>
    <w:rsid w:val="000D677D"/>
    <w:rsid w:val="000D6843"/>
    <w:rsid w:val="000D6859"/>
    <w:rsid w:val="000D6C76"/>
    <w:rsid w:val="000D6ED4"/>
    <w:rsid w:val="000D6F0F"/>
    <w:rsid w:val="000D7014"/>
    <w:rsid w:val="000D704D"/>
    <w:rsid w:val="000D70B7"/>
    <w:rsid w:val="000D70DC"/>
    <w:rsid w:val="000D716F"/>
    <w:rsid w:val="000D720E"/>
    <w:rsid w:val="000D7224"/>
    <w:rsid w:val="000D73E7"/>
    <w:rsid w:val="000D7408"/>
    <w:rsid w:val="000D754E"/>
    <w:rsid w:val="000D75C0"/>
    <w:rsid w:val="000D766D"/>
    <w:rsid w:val="000D76A1"/>
    <w:rsid w:val="000D76C9"/>
    <w:rsid w:val="000D7700"/>
    <w:rsid w:val="000D7AC3"/>
    <w:rsid w:val="000D7AC6"/>
    <w:rsid w:val="000D7B51"/>
    <w:rsid w:val="000D7B89"/>
    <w:rsid w:val="000D7E21"/>
    <w:rsid w:val="000D7EC6"/>
    <w:rsid w:val="000D7F18"/>
    <w:rsid w:val="000D7F23"/>
    <w:rsid w:val="000D7F51"/>
    <w:rsid w:val="000D7FA8"/>
    <w:rsid w:val="000E00DD"/>
    <w:rsid w:val="000E01DC"/>
    <w:rsid w:val="000E042F"/>
    <w:rsid w:val="000E0472"/>
    <w:rsid w:val="000E0567"/>
    <w:rsid w:val="000E062C"/>
    <w:rsid w:val="000E063B"/>
    <w:rsid w:val="000E067E"/>
    <w:rsid w:val="000E0870"/>
    <w:rsid w:val="000E0B9F"/>
    <w:rsid w:val="000E0ECC"/>
    <w:rsid w:val="000E0F4A"/>
    <w:rsid w:val="000E102D"/>
    <w:rsid w:val="000E10A4"/>
    <w:rsid w:val="000E10F7"/>
    <w:rsid w:val="000E142D"/>
    <w:rsid w:val="000E145F"/>
    <w:rsid w:val="000E14CC"/>
    <w:rsid w:val="000E151C"/>
    <w:rsid w:val="000E154F"/>
    <w:rsid w:val="000E1610"/>
    <w:rsid w:val="000E195B"/>
    <w:rsid w:val="000E1AA8"/>
    <w:rsid w:val="000E1B5B"/>
    <w:rsid w:val="000E1C2B"/>
    <w:rsid w:val="000E1F75"/>
    <w:rsid w:val="000E2019"/>
    <w:rsid w:val="000E211C"/>
    <w:rsid w:val="000E22FF"/>
    <w:rsid w:val="000E2B18"/>
    <w:rsid w:val="000E2B77"/>
    <w:rsid w:val="000E2C19"/>
    <w:rsid w:val="000E2C52"/>
    <w:rsid w:val="000E2C53"/>
    <w:rsid w:val="000E2CD6"/>
    <w:rsid w:val="000E2D69"/>
    <w:rsid w:val="000E2E42"/>
    <w:rsid w:val="000E3032"/>
    <w:rsid w:val="000E3094"/>
    <w:rsid w:val="000E3173"/>
    <w:rsid w:val="000E317B"/>
    <w:rsid w:val="000E33F5"/>
    <w:rsid w:val="000E33FC"/>
    <w:rsid w:val="000E34BA"/>
    <w:rsid w:val="000E3517"/>
    <w:rsid w:val="000E3563"/>
    <w:rsid w:val="000E372F"/>
    <w:rsid w:val="000E3935"/>
    <w:rsid w:val="000E3BAD"/>
    <w:rsid w:val="000E3C15"/>
    <w:rsid w:val="000E3C38"/>
    <w:rsid w:val="000E3CDC"/>
    <w:rsid w:val="000E3D57"/>
    <w:rsid w:val="000E415E"/>
    <w:rsid w:val="000E417B"/>
    <w:rsid w:val="000E41FD"/>
    <w:rsid w:val="000E42C5"/>
    <w:rsid w:val="000E448E"/>
    <w:rsid w:val="000E450E"/>
    <w:rsid w:val="000E4639"/>
    <w:rsid w:val="000E4670"/>
    <w:rsid w:val="000E478E"/>
    <w:rsid w:val="000E4A21"/>
    <w:rsid w:val="000E4A49"/>
    <w:rsid w:val="000E4A91"/>
    <w:rsid w:val="000E4AD7"/>
    <w:rsid w:val="000E4BF0"/>
    <w:rsid w:val="000E4CC8"/>
    <w:rsid w:val="000E4D0D"/>
    <w:rsid w:val="000E4DC1"/>
    <w:rsid w:val="000E4E2A"/>
    <w:rsid w:val="000E4E83"/>
    <w:rsid w:val="000E4FCA"/>
    <w:rsid w:val="000E5080"/>
    <w:rsid w:val="000E51FA"/>
    <w:rsid w:val="000E524F"/>
    <w:rsid w:val="000E52E9"/>
    <w:rsid w:val="000E53C0"/>
    <w:rsid w:val="000E563D"/>
    <w:rsid w:val="000E5783"/>
    <w:rsid w:val="000E592E"/>
    <w:rsid w:val="000E5946"/>
    <w:rsid w:val="000E5DD3"/>
    <w:rsid w:val="000E5E00"/>
    <w:rsid w:val="000E5E64"/>
    <w:rsid w:val="000E5EF1"/>
    <w:rsid w:val="000E5F45"/>
    <w:rsid w:val="000E5F75"/>
    <w:rsid w:val="000E5FCF"/>
    <w:rsid w:val="000E602A"/>
    <w:rsid w:val="000E6044"/>
    <w:rsid w:val="000E60B9"/>
    <w:rsid w:val="000E60FF"/>
    <w:rsid w:val="000E6193"/>
    <w:rsid w:val="000E6290"/>
    <w:rsid w:val="000E64FF"/>
    <w:rsid w:val="000E665B"/>
    <w:rsid w:val="000E6661"/>
    <w:rsid w:val="000E6711"/>
    <w:rsid w:val="000E6977"/>
    <w:rsid w:val="000E6981"/>
    <w:rsid w:val="000E699C"/>
    <w:rsid w:val="000E699F"/>
    <w:rsid w:val="000E69CC"/>
    <w:rsid w:val="000E6A5D"/>
    <w:rsid w:val="000E6A6E"/>
    <w:rsid w:val="000E6C04"/>
    <w:rsid w:val="000E6CCA"/>
    <w:rsid w:val="000E6EF4"/>
    <w:rsid w:val="000E7072"/>
    <w:rsid w:val="000E7166"/>
    <w:rsid w:val="000E71D1"/>
    <w:rsid w:val="000E761C"/>
    <w:rsid w:val="000E77F9"/>
    <w:rsid w:val="000E78FA"/>
    <w:rsid w:val="000E7A78"/>
    <w:rsid w:val="000E7BF3"/>
    <w:rsid w:val="000E7C8D"/>
    <w:rsid w:val="000E7CF5"/>
    <w:rsid w:val="000E7D2C"/>
    <w:rsid w:val="000E7ED4"/>
    <w:rsid w:val="000E7F75"/>
    <w:rsid w:val="000E7FBE"/>
    <w:rsid w:val="000F0134"/>
    <w:rsid w:val="000F0206"/>
    <w:rsid w:val="000F028E"/>
    <w:rsid w:val="000F0546"/>
    <w:rsid w:val="000F05DB"/>
    <w:rsid w:val="000F05F7"/>
    <w:rsid w:val="000F06AC"/>
    <w:rsid w:val="000F0778"/>
    <w:rsid w:val="000F07AC"/>
    <w:rsid w:val="000F089D"/>
    <w:rsid w:val="000F0A7F"/>
    <w:rsid w:val="000F0AA3"/>
    <w:rsid w:val="000F0BF3"/>
    <w:rsid w:val="000F0D7C"/>
    <w:rsid w:val="000F0E18"/>
    <w:rsid w:val="000F0EF9"/>
    <w:rsid w:val="000F1026"/>
    <w:rsid w:val="000F1320"/>
    <w:rsid w:val="000F13BC"/>
    <w:rsid w:val="000F1410"/>
    <w:rsid w:val="000F1418"/>
    <w:rsid w:val="000F146D"/>
    <w:rsid w:val="000F1573"/>
    <w:rsid w:val="000F15E2"/>
    <w:rsid w:val="000F160F"/>
    <w:rsid w:val="000F16EF"/>
    <w:rsid w:val="000F1728"/>
    <w:rsid w:val="000F17C3"/>
    <w:rsid w:val="000F180D"/>
    <w:rsid w:val="000F1C44"/>
    <w:rsid w:val="000F1C9D"/>
    <w:rsid w:val="000F1DC3"/>
    <w:rsid w:val="000F1E79"/>
    <w:rsid w:val="000F2000"/>
    <w:rsid w:val="000F207E"/>
    <w:rsid w:val="000F20B6"/>
    <w:rsid w:val="000F234B"/>
    <w:rsid w:val="000F23E0"/>
    <w:rsid w:val="000F2551"/>
    <w:rsid w:val="000F25C0"/>
    <w:rsid w:val="000F25C8"/>
    <w:rsid w:val="000F2704"/>
    <w:rsid w:val="000F278E"/>
    <w:rsid w:val="000F27C5"/>
    <w:rsid w:val="000F2831"/>
    <w:rsid w:val="000F2925"/>
    <w:rsid w:val="000F2BDD"/>
    <w:rsid w:val="000F2C75"/>
    <w:rsid w:val="000F2CD4"/>
    <w:rsid w:val="000F2D6F"/>
    <w:rsid w:val="000F2DAB"/>
    <w:rsid w:val="000F2DF8"/>
    <w:rsid w:val="000F2FAF"/>
    <w:rsid w:val="000F3051"/>
    <w:rsid w:val="000F3069"/>
    <w:rsid w:val="000F3087"/>
    <w:rsid w:val="000F30EF"/>
    <w:rsid w:val="000F30F7"/>
    <w:rsid w:val="000F314A"/>
    <w:rsid w:val="000F3485"/>
    <w:rsid w:val="000F3487"/>
    <w:rsid w:val="000F34D6"/>
    <w:rsid w:val="000F3558"/>
    <w:rsid w:val="000F365C"/>
    <w:rsid w:val="000F373E"/>
    <w:rsid w:val="000F3A52"/>
    <w:rsid w:val="000F3ADB"/>
    <w:rsid w:val="000F3B5B"/>
    <w:rsid w:val="000F3EA1"/>
    <w:rsid w:val="000F3F50"/>
    <w:rsid w:val="000F4420"/>
    <w:rsid w:val="000F4472"/>
    <w:rsid w:val="000F4499"/>
    <w:rsid w:val="000F45CC"/>
    <w:rsid w:val="000F45EE"/>
    <w:rsid w:val="000F461B"/>
    <w:rsid w:val="000F46F6"/>
    <w:rsid w:val="000F4885"/>
    <w:rsid w:val="000F4887"/>
    <w:rsid w:val="000F48C2"/>
    <w:rsid w:val="000F4A16"/>
    <w:rsid w:val="000F4B64"/>
    <w:rsid w:val="000F4C2C"/>
    <w:rsid w:val="000F4C39"/>
    <w:rsid w:val="000F4CEC"/>
    <w:rsid w:val="000F4D1F"/>
    <w:rsid w:val="000F4D2D"/>
    <w:rsid w:val="000F4E8B"/>
    <w:rsid w:val="000F4F0E"/>
    <w:rsid w:val="000F50CF"/>
    <w:rsid w:val="000F51F5"/>
    <w:rsid w:val="000F54B5"/>
    <w:rsid w:val="000F5524"/>
    <w:rsid w:val="000F5684"/>
    <w:rsid w:val="000F5BA7"/>
    <w:rsid w:val="000F5C73"/>
    <w:rsid w:val="000F5D1C"/>
    <w:rsid w:val="000F5D64"/>
    <w:rsid w:val="000F5E19"/>
    <w:rsid w:val="000F5ECA"/>
    <w:rsid w:val="000F5F3A"/>
    <w:rsid w:val="000F5FF5"/>
    <w:rsid w:val="000F5FFA"/>
    <w:rsid w:val="000F60D4"/>
    <w:rsid w:val="000F61AF"/>
    <w:rsid w:val="000F62EC"/>
    <w:rsid w:val="000F6308"/>
    <w:rsid w:val="000F6324"/>
    <w:rsid w:val="000F63B7"/>
    <w:rsid w:val="000F6488"/>
    <w:rsid w:val="000F64AB"/>
    <w:rsid w:val="000F67A0"/>
    <w:rsid w:val="000F67E0"/>
    <w:rsid w:val="000F6805"/>
    <w:rsid w:val="000F6814"/>
    <w:rsid w:val="000F6861"/>
    <w:rsid w:val="000F6978"/>
    <w:rsid w:val="000F69CF"/>
    <w:rsid w:val="000F6CFF"/>
    <w:rsid w:val="000F6EBD"/>
    <w:rsid w:val="000F7096"/>
    <w:rsid w:val="000F7290"/>
    <w:rsid w:val="000F7412"/>
    <w:rsid w:val="000F74EB"/>
    <w:rsid w:val="000F750A"/>
    <w:rsid w:val="000F7567"/>
    <w:rsid w:val="000F757C"/>
    <w:rsid w:val="000F75E9"/>
    <w:rsid w:val="000F79E1"/>
    <w:rsid w:val="000F7AA0"/>
    <w:rsid w:val="000F7D26"/>
    <w:rsid w:val="000F7D3B"/>
    <w:rsid w:val="000F7DDA"/>
    <w:rsid w:val="000F7E7B"/>
    <w:rsid w:val="00100036"/>
    <w:rsid w:val="0010011E"/>
    <w:rsid w:val="001001FA"/>
    <w:rsid w:val="001003E6"/>
    <w:rsid w:val="00100468"/>
    <w:rsid w:val="00100833"/>
    <w:rsid w:val="0010087D"/>
    <w:rsid w:val="00100BEF"/>
    <w:rsid w:val="00100D47"/>
    <w:rsid w:val="00100D84"/>
    <w:rsid w:val="00100F96"/>
    <w:rsid w:val="00100FAE"/>
    <w:rsid w:val="001012B8"/>
    <w:rsid w:val="00101493"/>
    <w:rsid w:val="001016D8"/>
    <w:rsid w:val="00101726"/>
    <w:rsid w:val="00101808"/>
    <w:rsid w:val="00101865"/>
    <w:rsid w:val="001018A4"/>
    <w:rsid w:val="001018D7"/>
    <w:rsid w:val="001019EB"/>
    <w:rsid w:val="00101B37"/>
    <w:rsid w:val="00101BF5"/>
    <w:rsid w:val="00101C40"/>
    <w:rsid w:val="00101D78"/>
    <w:rsid w:val="00101DB3"/>
    <w:rsid w:val="00101DDF"/>
    <w:rsid w:val="001020CA"/>
    <w:rsid w:val="001020E6"/>
    <w:rsid w:val="00102104"/>
    <w:rsid w:val="0010230F"/>
    <w:rsid w:val="001025CE"/>
    <w:rsid w:val="00102666"/>
    <w:rsid w:val="001028FB"/>
    <w:rsid w:val="00102A3B"/>
    <w:rsid w:val="00102B87"/>
    <w:rsid w:val="00102C92"/>
    <w:rsid w:val="00102EFA"/>
    <w:rsid w:val="00102F27"/>
    <w:rsid w:val="00102F93"/>
    <w:rsid w:val="00102FE2"/>
    <w:rsid w:val="0010305E"/>
    <w:rsid w:val="00103152"/>
    <w:rsid w:val="001032BD"/>
    <w:rsid w:val="00103770"/>
    <w:rsid w:val="00103789"/>
    <w:rsid w:val="00103A71"/>
    <w:rsid w:val="00103A86"/>
    <w:rsid w:val="00103B3A"/>
    <w:rsid w:val="00103D35"/>
    <w:rsid w:val="00103D7E"/>
    <w:rsid w:val="00103DD7"/>
    <w:rsid w:val="00103DEE"/>
    <w:rsid w:val="00103F0B"/>
    <w:rsid w:val="00103FAC"/>
    <w:rsid w:val="0010400F"/>
    <w:rsid w:val="001040F3"/>
    <w:rsid w:val="001042E8"/>
    <w:rsid w:val="00104361"/>
    <w:rsid w:val="001043A9"/>
    <w:rsid w:val="00104655"/>
    <w:rsid w:val="00104764"/>
    <w:rsid w:val="00104890"/>
    <w:rsid w:val="001048F6"/>
    <w:rsid w:val="0010490E"/>
    <w:rsid w:val="00104BC1"/>
    <w:rsid w:val="00104BDA"/>
    <w:rsid w:val="00104C41"/>
    <w:rsid w:val="00104D74"/>
    <w:rsid w:val="00104DEA"/>
    <w:rsid w:val="00104E1A"/>
    <w:rsid w:val="00104E94"/>
    <w:rsid w:val="00104F24"/>
    <w:rsid w:val="00105054"/>
    <w:rsid w:val="001051E5"/>
    <w:rsid w:val="001052FA"/>
    <w:rsid w:val="0010557D"/>
    <w:rsid w:val="00105B75"/>
    <w:rsid w:val="00105C86"/>
    <w:rsid w:val="00105E25"/>
    <w:rsid w:val="00105FC9"/>
    <w:rsid w:val="00105FFF"/>
    <w:rsid w:val="0010604C"/>
    <w:rsid w:val="001060F6"/>
    <w:rsid w:val="001061A8"/>
    <w:rsid w:val="001061E0"/>
    <w:rsid w:val="0010621E"/>
    <w:rsid w:val="001063C4"/>
    <w:rsid w:val="001064D3"/>
    <w:rsid w:val="00106666"/>
    <w:rsid w:val="00106858"/>
    <w:rsid w:val="00106870"/>
    <w:rsid w:val="001068C9"/>
    <w:rsid w:val="00106ABA"/>
    <w:rsid w:val="00106AE5"/>
    <w:rsid w:val="00106B76"/>
    <w:rsid w:val="00106C56"/>
    <w:rsid w:val="00106CCE"/>
    <w:rsid w:val="00106D4A"/>
    <w:rsid w:val="00106D89"/>
    <w:rsid w:val="00107015"/>
    <w:rsid w:val="00107039"/>
    <w:rsid w:val="00107192"/>
    <w:rsid w:val="00107206"/>
    <w:rsid w:val="00107266"/>
    <w:rsid w:val="00107341"/>
    <w:rsid w:val="00107646"/>
    <w:rsid w:val="001076EB"/>
    <w:rsid w:val="001078AC"/>
    <w:rsid w:val="00107A2E"/>
    <w:rsid w:val="00107A5F"/>
    <w:rsid w:val="00107EB3"/>
    <w:rsid w:val="001100DF"/>
    <w:rsid w:val="001102AA"/>
    <w:rsid w:val="001104B0"/>
    <w:rsid w:val="001104CA"/>
    <w:rsid w:val="001104F5"/>
    <w:rsid w:val="00110644"/>
    <w:rsid w:val="001106A6"/>
    <w:rsid w:val="001106EC"/>
    <w:rsid w:val="001106ED"/>
    <w:rsid w:val="001106EE"/>
    <w:rsid w:val="00110748"/>
    <w:rsid w:val="00110800"/>
    <w:rsid w:val="00110899"/>
    <w:rsid w:val="001108BF"/>
    <w:rsid w:val="00110A3A"/>
    <w:rsid w:val="00110B55"/>
    <w:rsid w:val="00110C18"/>
    <w:rsid w:val="001110E0"/>
    <w:rsid w:val="001110F5"/>
    <w:rsid w:val="00111179"/>
    <w:rsid w:val="001111D6"/>
    <w:rsid w:val="0011121D"/>
    <w:rsid w:val="00111315"/>
    <w:rsid w:val="00111353"/>
    <w:rsid w:val="001113EA"/>
    <w:rsid w:val="001115BF"/>
    <w:rsid w:val="0011162A"/>
    <w:rsid w:val="00111788"/>
    <w:rsid w:val="0011178B"/>
    <w:rsid w:val="001117DE"/>
    <w:rsid w:val="001117FA"/>
    <w:rsid w:val="001118BA"/>
    <w:rsid w:val="001119AF"/>
    <w:rsid w:val="001119D7"/>
    <w:rsid w:val="00111A4D"/>
    <w:rsid w:val="00111C3D"/>
    <w:rsid w:val="00111C6D"/>
    <w:rsid w:val="00111CD7"/>
    <w:rsid w:val="00111D45"/>
    <w:rsid w:val="00111DAE"/>
    <w:rsid w:val="00111DC1"/>
    <w:rsid w:val="00111DC7"/>
    <w:rsid w:val="00111E00"/>
    <w:rsid w:val="00111E85"/>
    <w:rsid w:val="00111EAB"/>
    <w:rsid w:val="00111EF3"/>
    <w:rsid w:val="00111F32"/>
    <w:rsid w:val="00111F93"/>
    <w:rsid w:val="00111FEE"/>
    <w:rsid w:val="0011225A"/>
    <w:rsid w:val="00112354"/>
    <w:rsid w:val="0011247B"/>
    <w:rsid w:val="001125F6"/>
    <w:rsid w:val="0011264E"/>
    <w:rsid w:val="0011268C"/>
    <w:rsid w:val="0011275E"/>
    <w:rsid w:val="001129B3"/>
    <w:rsid w:val="00112A16"/>
    <w:rsid w:val="00112A2F"/>
    <w:rsid w:val="00112B96"/>
    <w:rsid w:val="00112BB2"/>
    <w:rsid w:val="00112CCC"/>
    <w:rsid w:val="00112E7C"/>
    <w:rsid w:val="001131D2"/>
    <w:rsid w:val="0011339F"/>
    <w:rsid w:val="0011345E"/>
    <w:rsid w:val="001134BC"/>
    <w:rsid w:val="0011357A"/>
    <w:rsid w:val="0011357F"/>
    <w:rsid w:val="001135EA"/>
    <w:rsid w:val="001136B1"/>
    <w:rsid w:val="001137AD"/>
    <w:rsid w:val="00113852"/>
    <w:rsid w:val="00113980"/>
    <w:rsid w:val="001139A4"/>
    <w:rsid w:val="00113B47"/>
    <w:rsid w:val="00113B5B"/>
    <w:rsid w:val="00113D23"/>
    <w:rsid w:val="001140D6"/>
    <w:rsid w:val="001143A5"/>
    <w:rsid w:val="001143ED"/>
    <w:rsid w:val="00114455"/>
    <w:rsid w:val="0011452C"/>
    <w:rsid w:val="001145EA"/>
    <w:rsid w:val="001146A4"/>
    <w:rsid w:val="001146AD"/>
    <w:rsid w:val="001147C4"/>
    <w:rsid w:val="00114920"/>
    <w:rsid w:val="001149C4"/>
    <w:rsid w:val="00114AAE"/>
    <w:rsid w:val="00114CF8"/>
    <w:rsid w:val="00114EC0"/>
    <w:rsid w:val="00114EFA"/>
    <w:rsid w:val="00114FC5"/>
    <w:rsid w:val="00115153"/>
    <w:rsid w:val="00115358"/>
    <w:rsid w:val="001153B0"/>
    <w:rsid w:val="001153C8"/>
    <w:rsid w:val="00115609"/>
    <w:rsid w:val="00115647"/>
    <w:rsid w:val="00115737"/>
    <w:rsid w:val="0011586E"/>
    <w:rsid w:val="00115A4C"/>
    <w:rsid w:val="00115B07"/>
    <w:rsid w:val="00115D2B"/>
    <w:rsid w:val="00115D5B"/>
    <w:rsid w:val="00115E45"/>
    <w:rsid w:val="00115E49"/>
    <w:rsid w:val="001160F1"/>
    <w:rsid w:val="001161B4"/>
    <w:rsid w:val="00116258"/>
    <w:rsid w:val="00116346"/>
    <w:rsid w:val="00116451"/>
    <w:rsid w:val="00116538"/>
    <w:rsid w:val="0011655C"/>
    <w:rsid w:val="0011664B"/>
    <w:rsid w:val="00116716"/>
    <w:rsid w:val="001168DA"/>
    <w:rsid w:val="00116A47"/>
    <w:rsid w:val="00116A89"/>
    <w:rsid w:val="00116AC7"/>
    <w:rsid w:val="00116AE2"/>
    <w:rsid w:val="00116DFB"/>
    <w:rsid w:val="00116F92"/>
    <w:rsid w:val="00117067"/>
    <w:rsid w:val="00117098"/>
    <w:rsid w:val="001170E8"/>
    <w:rsid w:val="00117116"/>
    <w:rsid w:val="00117266"/>
    <w:rsid w:val="001172BB"/>
    <w:rsid w:val="001173BB"/>
    <w:rsid w:val="001176C7"/>
    <w:rsid w:val="001176D6"/>
    <w:rsid w:val="0011777B"/>
    <w:rsid w:val="0011777E"/>
    <w:rsid w:val="00117798"/>
    <w:rsid w:val="001177DB"/>
    <w:rsid w:val="00117CAA"/>
    <w:rsid w:val="00117CE0"/>
    <w:rsid w:val="00117D03"/>
    <w:rsid w:val="00117DB2"/>
    <w:rsid w:val="00117DC7"/>
    <w:rsid w:val="00117FAB"/>
    <w:rsid w:val="001201D0"/>
    <w:rsid w:val="00120353"/>
    <w:rsid w:val="00120681"/>
    <w:rsid w:val="00120698"/>
    <w:rsid w:val="001206D0"/>
    <w:rsid w:val="00120713"/>
    <w:rsid w:val="00120716"/>
    <w:rsid w:val="00120A5A"/>
    <w:rsid w:val="00120C8C"/>
    <w:rsid w:val="00120D09"/>
    <w:rsid w:val="00120DE0"/>
    <w:rsid w:val="00120E4E"/>
    <w:rsid w:val="00120E51"/>
    <w:rsid w:val="00120F17"/>
    <w:rsid w:val="00121003"/>
    <w:rsid w:val="0012106D"/>
    <w:rsid w:val="001212DD"/>
    <w:rsid w:val="001212E6"/>
    <w:rsid w:val="0012156E"/>
    <w:rsid w:val="00121581"/>
    <w:rsid w:val="001219A0"/>
    <w:rsid w:val="00121A8B"/>
    <w:rsid w:val="00121B73"/>
    <w:rsid w:val="00121CFC"/>
    <w:rsid w:val="00121D09"/>
    <w:rsid w:val="00121DD0"/>
    <w:rsid w:val="00121E50"/>
    <w:rsid w:val="00121F3F"/>
    <w:rsid w:val="00121F6C"/>
    <w:rsid w:val="00121F86"/>
    <w:rsid w:val="001220AF"/>
    <w:rsid w:val="00122470"/>
    <w:rsid w:val="001224DD"/>
    <w:rsid w:val="0012257F"/>
    <w:rsid w:val="001227C2"/>
    <w:rsid w:val="001227EC"/>
    <w:rsid w:val="00122937"/>
    <w:rsid w:val="00122953"/>
    <w:rsid w:val="00122DF0"/>
    <w:rsid w:val="00122F44"/>
    <w:rsid w:val="00122FC1"/>
    <w:rsid w:val="00122FCC"/>
    <w:rsid w:val="00123004"/>
    <w:rsid w:val="00123026"/>
    <w:rsid w:val="001231E1"/>
    <w:rsid w:val="0012321F"/>
    <w:rsid w:val="001232C1"/>
    <w:rsid w:val="00123357"/>
    <w:rsid w:val="0012337D"/>
    <w:rsid w:val="00123500"/>
    <w:rsid w:val="00123537"/>
    <w:rsid w:val="001236D4"/>
    <w:rsid w:val="001236DC"/>
    <w:rsid w:val="0012373D"/>
    <w:rsid w:val="001238DB"/>
    <w:rsid w:val="001238F3"/>
    <w:rsid w:val="00123BA7"/>
    <w:rsid w:val="00123D5E"/>
    <w:rsid w:val="00123D6F"/>
    <w:rsid w:val="00123DC2"/>
    <w:rsid w:val="00123E4C"/>
    <w:rsid w:val="00123E55"/>
    <w:rsid w:val="0012405E"/>
    <w:rsid w:val="0012406B"/>
    <w:rsid w:val="00124073"/>
    <w:rsid w:val="001241DB"/>
    <w:rsid w:val="0012422B"/>
    <w:rsid w:val="001243B3"/>
    <w:rsid w:val="00124535"/>
    <w:rsid w:val="0012457F"/>
    <w:rsid w:val="0012459C"/>
    <w:rsid w:val="0012461F"/>
    <w:rsid w:val="001246F8"/>
    <w:rsid w:val="00124730"/>
    <w:rsid w:val="001248E4"/>
    <w:rsid w:val="0012495E"/>
    <w:rsid w:val="00124A6C"/>
    <w:rsid w:val="00124B6E"/>
    <w:rsid w:val="00124D0D"/>
    <w:rsid w:val="00124ECE"/>
    <w:rsid w:val="00124EE4"/>
    <w:rsid w:val="00124F3D"/>
    <w:rsid w:val="00124F48"/>
    <w:rsid w:val="00125185"/>
    <w:rsid w:val="001252EA"/>
    <w:rsid w:val="001252F5"/>
    <w:rsid w:val="00125544"/>
    <w:rsid w:val="00125624"/>
    <w:rsid w:val="00125690"/>
    <w:rsid w:val="0012572F"/>
    <w:rsid w:val="00125781"/>
    <w:rsid w:val="00125944"/>
    <w:rsid w:val="001259A1"/>
    <w:rsid w:val="001259A9"/>
    <w:rsid w:val="00125A78"/>
    <w:rsid w:val="00125B25"/>
    <w:rsid w:val="00125C2A"/>
    <w:rsid w:val="00126029"/>
    <w:rsid w:val="001262F7"/>
    <w:rsid w:val="00126456"/>
    <w:rsid w:val="001264CE"/>
    <w:rsid w:val="00126606"/>
    <w:rsid w:val="001266F5"/>
    <w:rsid w:val="00126778"/>
    <w:rsid w:val="00126867"/>
    <w:rsid w:val="0012690F"/>
    <w:rsid w:val="0012698D"/>
    <w:rsid w:val="00126A7E"/>
    <w:rsid w:val="00126AB2"/>
    <w:rsid w:val="00126BE4"/>
    <w:rsid w:val="00126CCB"/>
    <w:rsid w:val="00126CE0"/>
    <w:rsid w:val="00126D19"/>
    <w:rsid w:val="00126D20"/>
    <w:rsid w:val="00126E11"/>
    <w:rsid w:val="0012717B"/>
    <w:rsid w:val="001271B0"/>
    <w:rsid w:val="001274E5"/>
    <w:rsid w:val="001274FB"/>
    <w:rsid w:val="0012781D"/>
    <w:rsid w:val="0012788D"/>
    <w:rsid w:val="001279DD"/>
    <w:rsid w:val="00127A9A"/>
    <w:rsid w:val="00127AD1"/>
    <w:rsid w:val="00127C19"/>
    <w:rsid w:val="00127C97"/>
    <w:rsid w:val="00127CAB"/>
    <w:rsid w:val="00127E1E"/>
    <w:rsid w:val="00127EFA"/>
    <w:rsid w:val="00127F76"/>
    <w:rsid w:val="001301DA"/>
    <w:rsid w:val="0013028B"/>
    <w:rsid w:val="001302C6"/>
    <w:rsid w:val="001302F8"/>
    <w:rsid w:val="00130351"/>
    <w:rsid w:val="00130389"/>
    <w:rsid w:val="001304BC"/>
    <w:rsid w:val="001304E2"/>
    <w:rsid w:val="00130569"/>
    <w:rsid w:val="001305F7"/>
    <w:rsid w:val="00130766"/>
    <w:rsid w:val="00130832"/>
    <w:rsid w:val="00130A85"/>
    <w:rsid w:val="00130DFD"/>
    <w:rsid w:val="00130E85"/>
    <w:rsid w:val="00130F46"/>
    <w:rsid w:val="00130FC7"/>
    <w:rsid w:val="00130FFF"/>
    <w:rsid w:val="001310CC"/>
    <w:rsid w:val="00131128"/>
    <w:rsid w:val="00131133"/>
    <w:rsid w:val="001311E2"/>
    <w:rsid w:val="0013134F"/>
    <w:rsid w:val="00131351"/>
    <w:rsid w:val="001313F9"/>
    <w:rsid w:val="00131403"/>
    <w:rsid w:val="00131431"/>
    <w:rsid w:val="0013162E"/>
    <w:rsid w:val="00131674"/>
    <w:rsid w:val="001318AB"/>
    <w:rsid w:val="001318FD"/>
    <w:rsid w:val="00131920"/>
    <w:rsid w:val="00131ADE"/>
    <w:rsid w:val="00131E42"/>
    <w:rsid w:val="00131ED1"/>
    <w:rsid w:val="0013218F"/>
    <w:rsid w:val="00132273"/>
    <w:rsid w:val="0013261E"/>
    <w:rsid w:val="00132726"/>
    <w:rsid w:val="00132769"/>
    <w:rsid w:val="001327B6"/>
    <w:rsid w:val="0013285B"/>
    <w:rsid w:val="0013290A"/>
    <w:rsid w:val="00132A1D"/>
    <w:rsid w:val="00132A97"/>
    <w:rsid w:val="00132B78"/>
    <w:rsid w:val="00132BA7"/>
    <w:rsid w:val="00132D8B"/>
    <w:rsid w:val="0013322E"/>
    <w:rsid w:val="001333FE"/>
    <w:rsid w:val="00133428"/>
    <w:rsid w:val="00133459"/>
    <w:rsid w:val="0013345F"/>
    <w:rsid w:val="001334ED"/>
    <w:rsid w:val="001336BA"/>
    <w:rsid w:val="001337B6"/>
    <w:rsid w:val="001337E5"/>
    <w:rsid w:val="00133843"/>
    <w:rsid w:val="001338DE"/>
    <w:rsid w:val="0013393F"/>
    <w:rsid w:val="00133972"/>
    <w:rsid w:val="00133AD8"/>
    <w:rsid w:val="00133AF8"/>
    <w:rsid w:val="00133C92"/>
    <w:rsid w:val="00133E9B"/>
    <w:rsid w:val="00133F44"/>
    <w:rsid w:val="00133FCE"/>
    <w:rsid w:val="0013404E"/>
    <w:rsid w:val="001340C3"/>
    <w:rsid w:val="0013415E"/>
    <w:rsid w:val="00134300"/>
    <w:rsid w:val="00134443"/>
    <w:rsid w:val="0013470D"/>
    <w:rsid w:val="001347B8"/>
    <w:rsid w:val="001347E7"/>
    <w:rsid w:val="00134A58"/>
    <w:rsid w:val="00134B26"/>
    <w:rsid w:val="00134E2E"/>
    <w:rsid w:val="00134FFA"/>
    <w:rsid w:val="001351A2"/>
    <w:rsid w:val="00135370"/>
    <w:rsid w:val="001353E0"/>
    <w:rsid w:val="00135417"/>
    <w:rsid w:val="0013542C"/>
    <w:rsid w:val="00135511"/>
    <w:rsid w:val="001355A9"/>
    <w:rsid w:val="001355B2"/>
    <w:rsid w:val="0013587C"/>
    <w:rsid w:val="00135893"/>
    <w:rsid w:val="00135899"/>
    <w:rsid w:val="001358C3"/>
    <w:rsid w:val="001359F8"/>
    <w:rsid w:val="00135A51"/>
    <w:rsid w:val="00135AFC"/>
    <w:rsid w:val="00135B6C"/>
    <w:rsid w:val="00135D1B"/>
    <w:rsid w:val="00135DFC"/>
    <w:rsid w:val="00135EC9"/>
    <w:rsid w:val="00135F0C"/>
    <w:rsid w:val="00135F8A"/>
    <w:rsid w:val="00136065"/>
    <w:rsid w:val="001361DE"/>
    <w:rsid w:val="00136204"/>
    <w:rsid w:val="0013627F"/>
    <w:rsid w:val="00136287"/>
    <w:rsid w:val="0013636A"/>
    <w:rsid w:val="001363A3"/>
    <w:rsid w:val="001363DC"/>
    <w:rsid w:val="00136525"/>
    <w:rsid w:val="00136609"/>
    <w:rsid w:val="0013666D"/>
    <w:rsid w:val="0013678B"/>
    <w:rsid w:val="0013682A"/>
    <w:rsid w:val="00136980"/>
    <w:rsid w:val="00136986"/>
    <w:rsid w:val="00136A51"/>
    <w:rsid w:val="00136A92"/>
    <w:rsid w:val="00136C99"/>
    <w:rsid w:val="00136CFB"/>
    <w:rsid w:val="00136D95"/>
    <w:rsid w:val="00136F71"/>
    <w:rsid w:val="00137026"/>
    <w:rsid w:val="001371F3"/>
    <w:rsid w:val="0013727F"/>
    <w:rsid w:val="00137298"/>
    <w:rsid w:val="001373FF"/>
    <w:rsid w:val="001376D2"/>
    <w:rsid w:val="001378B9"/>
    <w:rsid w:val="00137947"/>
    <w:rsid w:val="00137A66"/>
    <w:rsid w:val="00137AB0"/>
    <w:rsid w:val="00137ACE"/>
    <w:rsid w:val="00137B48"/>
    <w:rsid w:val="00137BD0"/>
    <w:rsid w:val="00137CED"/>
    <w:rsid w:val="00137D93"/>
    <w:rsid w:val="00137DD9"/>
    <w:rsid w:val="00137E4E"/>
    <w:rsid w:val="00137E84"/>
    <w:rsid w:val="00137FFE"/>
    <w:rsid w:val="00140384"/>
    <w:rsid w:val="00140464"/>
    <w:rsid w:val="0014051B"/>
    <w:rsid w:val="00140539"/>
    <w:rsid w:val="0014064B"/>
    <w:rsid w:val="001406FE"/>
    <w:rsid w:val="001407F2"/>
    <w:rsid w:val="00140860"/>
    <w:rsid w:val="001409EE"/>
    <w:rsid w:val="00140CEC"/>
    <w:rsid w:val="00140D9A"/>
    <w:rsid w:val="00140E96"/>
    <w:rsid w:val="00140F26"/>
    <w:rsid w:val="001410CF"/>
    <w:rsid w:val="00141113"/>
    <w:rsid w:val="001412F4"/>
    <w:rsid w:val="001415F9"/>
    <w:rsid w:val="0014161D"/>
    <w:rsid w:val="001416CE"/>
    <w:rsid w:val="001417AB"/>
    <w:rsid w:val="00141823"/>
    <w:rsid w:val="001419AE"/>
    <w:rsid w:val="001419D0"/>
    <w:rsid w:val="00141AF0"/>
    <w:rsid w:val="00141AF5"/>
    <w:rsid w:val="00141C1C"/>
    <w:rsid w:val="00141EE7"/>
    <w:rsid w:val="00141F84"/>
    <w:rsid w:val="00142035"/>
    <w:rsid w:val="0014203B"/>
    <w:rsid w:val="00142156"/>
    <w:rsid w:val="001421DF"/>
    <w:rsid w:val="00142398"/>
    <w:rsid w:val="001424D2"/>
    <w:rsid w:val="00142673"/>
    <w:rsid w:val="00142762"/>
    <w:rsid w:val="00142835"/>
    <w:rsid w:val="00142839"/>
    <w:rsid w:val="001428C1"/>
    <w:rsid w:val="001429DD"/>
    <w:rsid w:val="00142BB6"/>
    <w:rsid w:val="00142BE6"/>
    <w:rsid w:val="00142D0C"/>
    <w:rsid w:val="00142DD8"/>
    <w:rsid w:val="001430A2"/>
    <w:rsid w:val="00143202"/>
    <w:rsid w:val="0014321D"/>
    <w:rsid w:val="00143319"/>
    <w:rsid w:val="00143474"/>
    <w:rsid w:val="001434BB"/>
    <w:rsid w:val="0014360D"/>
    <w:rsid w:val="00143626"/>
    <w:rsid w:val="001437F6"/>
    <w:rsid w:val="00143996"/>
    <w:rsid w:val="00143B2B"/>
    <w:rsid w:val="00143B77"/>
    <w:rsid w:val="00143B85"/>
    <w:rsid w:val="00143EB6"/>
    <w:rsid w:val="00143F5A"/>
    <w:rsid w:val="00144027"/>
    <w:rsid w:val="00144195"/>
    <w:rsid w:val="001441C3"/>
    <w:rsid w:val="00144251"/>
    <w:rsid w:val="00144414"/>
    <w:rsid w:val="001444A9"/>
    <w:rsid w:val="001444AC"/>
    <w:rsid w:val="001445DB"/>
    <w:rsid w:val="0014467C"/>
    <w:rsid w:val="0014479C"/>
    <w:rsid w:val="001448A3"/>
    <w:rsid w:val="00144959"/>
    <w:rsid w:val="00144ABC"/>
    <w:rsid w:val="00144BA3"/>
    <w:rsid w:val="00144C91"/>
    <w:rsid w:val="00144E4C"/>
    <w:rsid w:val="00144F0B"/>
    <w:rsid w:val="00145073"/>
    <w:rsid w:val="00145173"/>
    <w:rsid w:val="00145218"/>
    <w:rsid w:val="00145348"/>
    <w:rsid w:val="001455B0"/>
    <w:rsid w:val="00145618"/>
    <w:rsid w:val="001456F2"/>
    <w:rsid w:val="001458A0"/>
    <w:rsid w:val="0014592B"/>
    <w:rsid w:val="001459D1"/>
    <w:rsid w:val="00145BD2"/>
    <w:rsid w:val="00145C83"/>
    <w:rsid w:val="00145CE6"/>
    <w:rsid w:val="00145D6C"/>
    <w:rsid w:val="00146124"/>
    <w:rsid w:val="001461E4"/>
    <w:rsid w:val="00146404"/>
    <w:rsid w:val="00146431"/>
    <w:rsid w:val="0014644A"/>
    <w:rsid w:val="00146485"/>
    <w:rsid w:val="00146630"/>
    <w:rsid w:val="00146740"/>
    <w:rsid w:val="0014676C"/>
    <w:rsid w:val="001467F7"/>
    <w:rsid w:val="0014682D"/>
    <w:rsid w:val="0014689B"/>
    <w:rsid w:val="00146912"/>
    <w:rsid w:val="00146A76"/>
    <w:rsid w:val="00146A89"/>
    <w:rsid w:val="00146B10"/>
    <w:rsid w:val="00146C6F"/>
    <w:rsid w:val="00146D65"/>
    <w:rsid w:val="00146F92"/>
    <w:rsid w:val="00147019"/>
    <w:rsid w:val="0014752D"/>
    <w:rsid w:val="00147578"/>
    <w:rsid w:val="0014767A"/>
    <w:rsid w:val="0014769F"/>
    <w:rsid w:val="001476BB"/>
    <w:rsid w:val="00147771"/>
    <w:rsid w:val="001478EB"/>
    <w:rsid w:val="0014799B"/>
    <w:rsid w:val="00147BE7"/>
    <w:rsid w:val="00147CBA"/>
    <w:rsid w:val="00147D03"/>
    <w:rsid w:val="00147F01"/>
    <w:rsid w:val="0015002B"/>
    <w:rsid w:val="001500B7"/>
    <w:rsid w:val="001500EC"/>
    <w:rsid w:val="00150195"/>
    <w:rsid w:val="001501DA"/>
    <w:rsid w:val="0015035C"/>
    <w:rsid w:val="0015036E"/>
    <w:rsid w:val="00150443"/>
    <w:rsid w:val="00150707"/>
    <w:rsid w:val="00150883"/>
    <w:rsid w:val="00150888"/>
    <w:rsid w:val="00150901"/>
    <w:rsid w:val="0015095C"/>
    <w:rsid w:val="001509DC"/>
    <w:rsid w:val="00150A4D"/>
    <w:rsid w:val="00150C35"/>
    <w:rsid w:val="00150C4D"/>
    <w:rsid w:val="00150F12"/>
    <w:rsid w:val="00151028"/>
    <w:rsid w:val="0015125B"/>
    <w:rsid w:val="001512D9"/>
    <w:rsid w:val="00151422"/>
    <w:rsid w:val="001515A7"/>
    <w:rsid w:val="00151876"/>
    <w:rsid w:val="001518C8"/>
    <w:rsid w:val="001519D7"/>
    <w:rsid w:val="00151AC3"/>
    <w:rsid w:val="00151B77"/>
    <w:rsid w:val="00151CAE"/>
    <w:rsid w:val="00151E51"/>
    <w:rsid w:val="00151EC0"/>
    <w:rsid w:val="00151F4B"/>
    <w:rsid w:val="00152197"/>
    <w:rsid w:val="00152360"/>
    <w:rsid w:val="001523CE"/>
    <w:rsid w:val="00152467"/>
    <w:rsid w:val="0015248E"/>
    <w:rsid w:val="001524C0"/>
    <w:rsid w:val="001524C4"/>
    <w:rsid w:val="00152519"/>
    <w:rsid w:val="00152763"/>
    <w:rsid w:val="001527EB"/>
    <w:rsid w:val="00152822"/>
    <w:rsid w:val="00152882"/>
    <w:rsid w:val="00152895"/>
    <w:rsid w:val="001528A1"/>
    <w:rsid w:val="00152A99"/>
    <w:rsid w:val="00152AF2"/>
    <w:rsid w:val="00152BFD"/>
    <w:rsid w:val="00153046"/>
    <w:rsid w:val="0015306E"/>
    <w:rsid w:val="00153220"/>
    <w:rsid w:val="0015326B"/>
    <w:rsid w:val="0015331B"/>
    <w:rsid w:val="00153465"/>
    <w:rsid w:val="00153581"/>
    <w:rsid w:val="00153980"/>
    <w:rsid w:val="00153B4F"/>
    <w:rsid w:val="00153BDB"/>
    <w:rsid w:val="00153D30"/>
    <w:rsid w:val="00153D5C"/>
    <w:rsid w:val="00153E0F"/>
    <w:rsid w:val="00153EB6"/>
    <w:rsid w:val="00153ED6"/>
    <w:rsid w:val="00153F29"/>
    <w:rsid w:val="00154014"/>
    <w:rsid w:val="0015404A"/>
    <w:rsid w:val="001540FF"/>
    <w:rsid w:val="00154138"/>
    <w:rsid w:val="001541A5"/>
    <w:rsid w:val="00154482"/>
    <w:rsid w:val="001545BC"/>
    <w:rsid w:val="0015466A"/>
    <w:rsid w:val="00154868"/>
    <w:rsid w:val="001548D2"/>
    <w:rsid w:val="001548D8"/>
    <w:rsid w:val="00154A24"/>
    <w:rsid w:val="00154AD8"/>
    <w:rsid w:val="00154B2D"/>
    <w:rsid w:val="00154B30"/>
    <w:rsid w:val="00154B42"/>
    <w:rsid w:val="00154FC8"/>
    <w:rsid w:val="00155187"/>
    <w:rsid w:val="001551AF"/>
    <w:rsid w:val="001551D0"/>
    <w:rsid w:val="001553D5"/>
    <w:rsid w:val="00155495"/>
    <w:rsid w:val="0015554F"/>
    <w:rsid w:val="0015596D"/>
    <w:rsid w:val="00155CBD"/>
    <w:rsid w:val="00155CC0"/>
    <w:rsid w:val="00155CF9"/>
    <w:rsid w:val="00155DF6"/>
    <w:rsid w:val="00155E27"/>
    <w:rsid w:val="00155EAC"/>
    <w:rsid w:val="00156057"/>
    <w:rsid w:val="00156107"/>
    <w:rsid w:val="00156372"/>
    <w:rsid w:val="00156382"/>
    <w:rsid w:val="001563D6"/>
    <w:rsid w:val="001564B9"/>
    <w:rsid w:val="00156563"/>
    <w:rsid w:val="00156572"/>
    <w:rsid w:val="0015676B"/>
    <w:rsid w:val="00156851"/>
    <w:rsid w:val="00156854"/>
    <w:rsid w:val="00156906"/>
    <w:rsid w:val="0015693D"/>
    <w:rsid w:val="00156BDF"/>
    <w:rsid w:val="00156C3F"/>
    <w:rsid w:val="00156CE2"/>
    <w:rsid w:val="00156D33"/>
    <w:rsid w:val="00156E38"/>
    <w:rsid w:val="00156E3F"/>
    <w:rsid w:val="00156FAF"/>
    <w:rsid w:val="00156FB4"/>
    <w:rsid w:val="0015702D"/>
    <w:rsid w:val="0015707B"/>
    <w:rsid w:val="001570F7"/>
    <w:rsid w:val="00157103"/>
    <w:rsid w:val="001571CA"/>
    <w:rsid w:val="0015722F"/>
    <w:rsid w:val="001572B8"/>
    <w:rsid w:val="001572F4"/>
    <w:rsid w:val="0015746A"/>
    <w:rsid w:val="001574D0"/>
    <w:rsid w:val="00157574"/>
    <w:rsid w:val="001575C9"/>
    <w:rsid w:val="00157676"/>
    <w:rsid w:val="0015776A"/>
    <w:rsid w:val="001577BA"/>
    <w:rsid w:val="00157CCD"/>
    <w:rsid w:val="00157D1F"/>
    <w:rsid w:val="00157ED0"/>
    <w:rsid w:val="00157F88"/>
    <w:rsid w:val="00160038"/>
    <w:rsid w:val="001600E5"/>
    <w:rsid w:val="0016016D"/>
    <w:rsid w:val="00160272"/>
    <w:rsid w:val="0016032E"/>
    <w:rsid w:val="001603FF"/>
    <w:rsid w:val="00160418"/>
    <w:rsid w:val="0016046D"/>
    <w:rsid w:val="00160596"/>
    <w:rsid w:val="001605A2"/>
    <w:rsid w:val="0016071E"/>
    <w:rsid w:val="0016078E"/>
    <w:rsid w:val="001608B8"/>
    <w:rsid w:val="00160C87"/>
    <w:rsid w:val="00160DA7"/>
    <w:rsid w:val="00160E62"/>
    <w:rsid w:val="00160FA8"/>
    <w:rsid w:val="0016107A"/>
    <w:rsid w:val="001611A5"/>
    <w:rsid w:val="0016122F"/>
    <w:rsid w:val="00161282"/>
    <w:rsid w:val="0016130B"/>
    <w:rsid w:val="001614DE"/>
    <w:rsid w:val="001615EE"/>
    <w:rsid w:val="001617B9"/>
    <w:rsid w:val="0016182A"/>
    <w:rsid w:val="00161B2F"/>
    <w:rsid w:val="00161B52"/>
    <w:rsid w:val="00161B57"/>
    <w:rsid w:val="001621BA"/>
    <w:rsid w:val="001621D2"/>
    <w:rsid w:val="00162479"/>
    <w:rsid w:val="001624D4"/>
    <w:rsid w:val="0016254A"/>
    <w:rsid w:val="001625B7"/>
    <w:rsid w:val="00162636"/>
    <w:rsid w:val="00162659"/>
    <w:rsid w:val="001626F9"/>
    <w:rsid w:val="00162753"/>
    <w:rsid w:val="00162861"/>
    <w:rsid w:val="0016287D"/>
    <w:rsid w:val="00162B99"/>
    <w:rsid w:val="00162C81"/>
    <w:rsid w:val="0016314E"/>
    <w:rsid w:val="00163368"/>
    <w:rsid w:val="0016340D"/>
    <w:rsid w:val="00163521"/>
    <w:rsid w:val="0016381F"/>
    <w:rsid w:val="00163978"/>
    <w:rsid w:val="00163AD0"/>
    <w:rsid w:val="00163AE9"/>
    <w:rsid w:val="00163B63"/>
    <w:rsid w:val="00163E1E"/>
    <w:rsid w:val="00163E79"/>
    <w:rsid w:val="00163FAB"/>
    <w:rsid w:val="0016401C"/>
    <w:rsid w:val="001641C0"/>
    <w:rsid w:val="001645ED"/>
    <w:rsid w:val="00164610"/>
    <w:rsid w:val="0016477E"/>
    <w:rsid w:val="001647ED"/>
    <w:rsid w:val="001648DE"/>
    <w:rsid w:val="0016494C"/>
    <w:rsid w:val="00164961"/>
    <w:rsid w:val="001649A8"/>
    <w:rsid w:val="00164ADF"/>
    <w:rsid w:val="00164B00"/>
    <w:rsid w:val="00164B1C"/>
    <w:rsid w:val="00164B90"/>
    <w:rsid w:val="00164C2E"/>
    <w:rsid w:val="00164D42"/>
    <w:rsid w:val="00164D87"/>
    <w:rsid w:val="001651B6"/>
    <w:rsid w:val="0016526F"/>
    <w:rsid w:val="00165474"/>
    <w:rsid w:val="001656AE"/>
    <w:rsid w:val="0016570D"/>
    <w:rsid w:val="00165713"/>
    <w:rsid w:val="001657D7"/>
    <w:rsid w:val="00165990"/>
    <w:rsid w:val="00165B2C"/>
    <w:rsid w:val="00165C4D"/>
    <w:rsid w:val="00165DB7"/>
    <w:rsid w:val="00166073"/>
    <w:rsid w:val="0016630C"/>
    <w:rsid w:val="0016642E"/>
    <w:rsid w:val="0016648A"/>
    <w:rsid w:val="0016652A"/>
    <w:rsid w:val="001665B4"/>
    <w:rsid w:val="001666D6"/>
    <w:rsid w:val="0016679D"/>
    <w:rsid w:val="00166B41"/>
    <w:rsid w:val="00166CD6"/>
    <w:rsid w:val="00166CDE"/>
    <w:rsid w:val="00166D56"/>
    <w:rsid w:val="00166D6C"/>
    <w:rsid w:val="00166DA5"/>
    <w:rsid w:val="00166E02"/>
    <w:rsid w:val="00166ECC"/>
    <w:rsid w:val="00166EED"/>
    <w:rsid w:val="001671B5"/>
    <w:rsid w:val="001671DA"/>
    <w:rsid w:val="0016721B"/>
    <w:rsid w:val="001672D7"/>
    <w:rsid w:val="0016760A"/>
    <w:rsid w:val="0016782A"/>
    <w:rsid w:val="00167930"/>
    <w:rsid w:val="00167ABC"/>
    <w:rsid w:val="00167AE8"/>
    <w:rsid w:val="00167C16"/>
    <w:rsid w:val="00167C81"/>
    <w:rsid w:val="00167E62"/>
    <w:rsid w:val="00167ECA"/>
    <w:rsid w:val="00167FA5"/>
    <w:rsid w:val="00170100"/>
    <w:rsid w:val="0017021C"/>
    <w:rsid w:val="001704C8"/>
    <w:rsid w:val="00170984"/>
    <w:rsid w:val="00170B14"/>
    <w:rsid w:val="00170B57"/>
    <w:rsid w:val="00170D2A"/>
    <w:rsid w:val="00170EA0"/>
    <w:rsid w:val="00170F54"/>
    <w:rsid w:val="00170F8F"/>
    <w:rsid w:val="0017105E"/>
    <w:rsid w:val="00171110"/>
    <w:rsid w:val="0017124A"/>
    <w:rsid w:val="001713D0"/>
    <w:rsid w:val="00171563"/>
    <w:rsid w:val="0017175B"/>
    <w:rsid w:val="00171809"/>
    <w:rsid w:val="00171852"/>
    <w:rsid w:val="0017192D"/>
    <w:rsid w:val="0017194B"/>
    <w:rsid w:val="00171965"/>
    <w:rsid w:val="00171B65"/>
    <w:rsid w:val="00171C60"/>
    <w:rsid w:val="00171CE7"/>
    <w:rsid w:val="00171DB0"/>
    <w:rsid w:val="00171E52"/>
    <w:rsid w:val="0017212B"/>
    <w:rsid w:val="0017227F"/>
    <w:rsid w:val="00172327"/>
    <w:rsid w:val="0017233A"/>
    <w:rsid w:val="0017235B"/>
    <w:rsid w:val="001723FD"/>
    <w:rsid w:val="00172517"/>
    <w:rsid w:val="00172548"/>
    <w:rsid w:val="0017267B"/>
    <w:rsid w:val="001728D9"/>
    <w:rsid w:val="00172945"/>
    <w:rsid w:val="00172AE7"/>
    <w:rsid w:val="00172AFC"/>
    <w:rsid w:val="00172B9B"/>
    <w:rsid w:val="00172C8A"/>
    <w:rsid w:val="00172D4E"/>
    <w:rsid w:val="00172DAA"/>
    <w:rsid w:val="00172F18"/>
    <w:rsid w:val="00172FE4"/>
    <w:rsid w:val="00173074"/>
    <w:rsid w:val="001730CB"/>
    <w:rsid w:val="001730E6"/>
    <w:rsid w:val="00173132"/>
    <w:rsid w:val="00173146"/>
    <w:rsid w:val="00173306"/>
    <w:rsid w:val="00173323"/>
    <w:rsid w:val="00173360"/>
    <w:rsid w:val="0017337B"/>
    <w:rsid w:val="00173402"/>
    <w:rsid w:val="00173494"/>
    <w:rsid w:val="0017354E"/>
    <w:rsid w:val="00173605"/>
    <w:rsid w:val="0017374C"/>
    <w:rsid w:val="0017376B"/>
    <w:rsid w:val="001739EB"/>
    <w:rsid w:val="00173B5E"/>
    <w:rsid w:val="00173B6F"/>
    <w:rsid w:val="00173B99"/>
    <w:rsid w:val="00173CC9"/>
    <w:rsid w:val="00173CF8"/>
    <w:rsid w:val="00173D37"/>
    <w:rsid w:val="00173D90"/>
    <w:rsid w:val="00173E8F"/>
    <w:rsid w:val="00174233"/>
    <w:rsid w:val="001743D0"/>
    <w:rsid w:val="00174631"/>
    <w:rsid w:val="00174696"/>
    <w:rsid w:val="001749BF"/>
    <w:rsid w:val="00174A1E"/>
    <w:rsid w:val="00174B29"/>
    <w:rsid w:val="00174CBC"/>
    <w:rsid w:val="00174DDB"/>
    <w:rsid w:val="00174F3D"/>
    <w:rsid w:val="0017505E"/>
    <w:rsid w:val="00175125"/>
    <w:rsid w:val="00175141"/>
    <w:rsid w:val="00175177"/>
    <w:rsid w:val="001751AF"/>
    <w:rsid w:val="001751FF"/>
    <w:rsid w:val="0017538E"/>
    <w:rsid w:val="001757D9"/>
    <w:rsid w:val="00175815"/>
    <w:rsid w:val="001759CE"/>
    <w:rsid w:val="00175C84"/>
    <w:rsid w:val="00175CBA"/>
    <w:rsid w:val="00175D45"/>
    <w:rsid w:val="00175D54"/>
    <w:rsid w:val="00175EAE"/>
    <w:rsid w:val="00175EDD"/>
    <w:rsid w:val="00175F84"/>
    <w:rsid w:val="0017606A"/>
    <w:rsid w:val="00176267"/>
    <w:rsid w:val="001763DE"/>
    <w:rsid w:val="00176484"/>
    <w:rsid w:val="0017649A"/>
    <w:rsid w:val="001764BD"/>
    <w:rsid w:val="001765E0"/>
    <w:rsid w:val="0017670D"/>
    <w:rsid w:val="0017670F"/>
    <w:rsid w:val="001767A4"/>
    <w:rsid w:val="001767DA"/>
    <w:rsid w:val="00176990"/>
    <w:rsid w:val="00176B23"/>
    <w:rsid w:val="00176E34"/>
    <w:rsid w:val="00176EA2"/>
    <w:rsid w:val="0017700C"/>
    <w:rsid w:val="001772DF"/>
    <w:rsid w:val="00177309"/>
    <w:rsid w:val="00177353"/>
    <w:rsid w:val="001773CA"/>
    <w:rsid w:val="0017789C"/>
    <w:rsid w:val="00177908"/>
    <w:rsid w:val="00177942"/>
    <w:rsid w:val="001779E3"/>
    <w:rsid w:val="00177A79"/>
    <w:rsid w:val="00177B10"/>
    <w:rsid w:val="00177D6E"/>
    <w:rsid w:val="00177D72"/>
    <w:rsid w:val="00177E3D"/>
    <w:rsid w:val="00177E9F"/>
    <w:rsid w:val="00177EC1"/>
    <w:rsid w:val="00177ED0"/>
    <w:rsid w:val="00177F68"/>
    <w:rsid w:val="00177FC7"/>
    <w:rsid w:val="00180170"/>
    <w:rsid w:val="0018019F"/>
    <w:rsid w:val="00180237"/>
    <w:rsid w:val="00180715"/>
    <w:rsid w:val="00180759"/>
    <w:rsid w:val="0018083B"/>
    <w:rsid w:val="00180885"/>
    <w:rsid w:val="00180CA3"/>
    <w:rsid w:val="00180CD8"/>
    <w:rsid w:val="00180D37"/>
    <w:rsid w:val="00180D50"/>
    <w:rsid w:val="00180DE3"/>
    <w:rsid w:val="00180DEB"/>
    <w:rsid w:val="00180F68"/>
    <w:rsid w:val="00180F73"/>
    <w:rsid w:val="001811D4"/>
    <w:rsid w:val="0018149D"/>
    <w:rsid w:val="00181649"/>
    <w:rsid w:val="001817AD"/>
    <w:rsid w:val="001819AB"/>
    <w:rsid w:val="00181B1C"/>
    <w:rsid w:val="00181BFE"/>
    <w:rsid w:val="00181E66"/>
    <w:rsid w:val="00181F3E"/>
    <w:rsid w:val="00181FB5"/>
    <w:rsid w:val="00181FFE"/>
    <w:rsid w:val="001823BF"/>
    <w:rsid w:val="001823FA"/>
    <w:rsid w:val="001824FE"/>
    <w:rsid w:val="0018255A"/>
    <w:rsid w:val="0018255F"/>
    <w:rsid w:val="001825A2"/>
    <w:rsid w:val="001825BE"/>
    <w:rsid w:val="0018266C"/>
    <w:rsid w:val="001826E9"/>
    <w:rsid w:val="0018284E"/>
    <w:rsid w:val="00182939"/>
    <w:rsid w:val="00182ACC"/>
    <w:rsid w:val="00182BBD"/>
    <w:rsid w:val="00182D22"/>
    <w:rsid w:val="00182D6B"/>
    <w:rsid w:val="00182E68"/>
    <w:rsid w:val="00182E6C"/>
    <w:rsid w:val="00183083"/>
    <w:rsid w:val="001830FE"/>
    <w:rsid w:val="00183131"/>
    <w:rsid w:val="00183204"/>
    <w:rsid w:val="00183483"/>
    <w:rsid w:val="001835C5"/>
    <w:rsid w:val="001835F2"/>
    <w:rsid w:val="00183666"/>
    <w:rsid w:val="001836AA"/>
    <w:rsid w:val="001836ED"/>
    <w:rsid w:val="00183768"/>
    <w:rsid w:val="0018380D"/>
    <w:rsid w:val="0018385E"/>
    <w:rsid w:val="00183A12"/>
    <w:rsid w:val="00183A80"/>
    <w:rsid w:val="00183B8A"/>
    <w:rsid w:val="00183BF9"/>
    <w:rsid w:val="00183C15"/>
    <w:rsid w:val="00183D62"/>
    <w:rsid w:val="0018416B"/>
    <w:rsid w:val="001842DD"/>
    <w:rsid w:val="0018433C"/>
    <w:rsid w:val="00184666"/>
    <w:rsid w:val="00184754"/>
    <w:rsid w:val="00184757"/>
    <w:rsid w:val="001848F6"/>
    <w:rsid w:val="00184B61"/>
    <w:rsid w:val="00184BAA"/>
    <w:rsid w:val="00184D37"/>
    <w:rsid w:val="00184DC4"/>
    <w:rsid w:val="00184FFF"/>
    <w:rsid w:val="00185095"/>
    <w:rsid w:val="001850F4"/>
    <w:rsid w:val="001851C5"/>
    <w:rsid w:val="0018520B"/>
    <w:rsid w:val="00185280"/>
    <w:rsid w:val="001854EA"/>
    <w:rsid w:val="001855E6"/>
    <w:rsid w:val="001857C8"/>
    <w:rsid w:val="001857EF"/>
    <w:rsid w:val="00185809"/>
    <w:rsid w:val="001859D5"/>
    <w:rsid w:val="00185A86"/>
    <w:rsid w:val="00185C18"/>
    <w:rsid w:val="00185C50"/>
    <w:rsid w:val="00185E03"/>
    <w:rsid w:val="00185E14"/>
    <w:rsid w:val="00185E6B"/>
    <w:rsid w:val="00185ED4"/>
    <w:rsid w:val="00185FB2"/>
    <w:rsid w:val="00185FCE"/>
    <w:rsid w:val="00185FE6"/>
    <w:rsid w:val="00186122"/>
    <w:rsid w:val="00186208"/>
    <w:rsid w:val="0018630F"/>
    <w:rsid w:val="001865F6"/>
    <w:rsid w:val="001866F4"/>
    <w:rsid w:val="00186864"/>
    <w:rsid w:val="00186868"/>
    <w:rsid w:val="00186A8A"/>
    <w:rsid w:val="00186B5E"/>
    <w:rsid w:val="00186B83"/>
    <w:rsid w:val="00186BCC"/>
    <w:rsid w:val="00186CC8"/>
    <w:rsid w:val="00186CFB"/>
    <w:rsid w:val="00186E6A"/>
    <w:rsid w:val="00187037"/>
    <w:rsid w:val="001871C8"/>
    <w:rsid w:val="00187345"/>
    <w:rsid w:val="001874E3"/>
    <w:rsid w:val="00187525"/>
    <w:rsid w:val="0018768E"/>
    <w:rsid w:val="001876FB"/>
    <w:rsid w:val="0018776E"/>
    <w:rsid w:val="001877DE"/>
    <w:rsid w:val="0018799E"/>
    <w:rsid w:val="00187CC5"/>
    <w:rsid w:val="00187F16"/>
    <w:rsid w:val="00187F2E"/>
    <w:rsid w:val="00187F70"/>
    <w:rsid w:val="00187FDE"/>
    <w:rsid w:val="00187FF6"/>
    <w:rsid w:val="00190013"/>
    <w:rsid w:val="00190210"/>
    <w:rsid w:val="0019021C"/>
    <w:rsid w:val="0019035D"/>
    <w:rsid w:val="0019051D"/>
    <w:rsid w:val="00190649"/>
    <w:rsid w:val="00190D27"/>
    <w:rsid w:val="00190EA0"/>
    <w:rsid w:val="001910EE"/>
    <w:rsid w:val="0019112A"/>
    <w:rsid w:val="00191141"/>
    <w:rsid w:val="0019133C"/>
    <w:rsid w:val="00191384"/>
    <w:rsid w:val="0019156D"/>
    <w:rsid w:val="001915AD"/>
    <w:rsid w:val="001915DF"/>
    <w:rsid w:val="001916DC"/>
    <w:rsid w:val="00191757"/>
    <w:rsid w:val="001917F3"/>
    <w:rsid w:val="00191857"/>
    <w:rsid w:val="001918E1"/>
    <w:rsid w:val="00191A0D"/>
    <w:rsid w:val="00191DC4"/>
    <w:rsid w:val="00191E4D"/>
    <w:rsid w:val="00191F0A"/>
    <w:rsid w:val="001920FD"/>
    <w:rsid w:val="00192169"/>
    <w:rsid w:val="001922F9"/>
    <w:rsid w:val="001924FE"/>
    <w:rsid w:val="00192865"/>
    <w:rsid w:val="00192965"/>
    <w:rsid w:val="001929D4"/>
    <w:rsid w:val="001929E2"/>
    <w:rsid w:val="00192C0D"/>
    <w:rsid w:val="00192C58"/>
    <w:rsid w:val="00192CC7"/>
    <w:rsid w:val="00192E4F"/>
    <w:rsid w:val="00192E68"/>
    <w:rsid w:val="00192F3E"/>
    <w:rsid w:val="00192F48"/>
    <w:rsid w:val="001930C5"/>
    <w:rsid w:val="001930CC"/>
    <w:rsid w:val="001932F7"/>
    <w:rsid w:val="001934B1"/>
    <w:rsid w:val="001938C6"/>
    <w:rsid w:val="001938F6"/>
    <w:rsid w:val="00193A7A"/>
    <w:rsid w:val="00193ABB"/>
    <w:rsid w:val="00193BB7"/>
    <w:rsid w:val="00193C08"/>
    <w:rsid w:val="00193C11"/>
    <w:rsid w:val="00193D66"/>
    <w:rsid w:val="00193DBA"/>
    <w:rsid w:val="00193E31"/>
    <w:rsid w:val="00193F14"/>
    <w:rsid w:val="00193F32"/>
    <w:rsid w:val="001941B9"/>
    <w:rsid w:val="0019450B"/>
    <w:rsid w:val="001945E0"/>
    <w:rsid w:val="00194966"/>
    <w:rsid w:val="00194A02"/>
    <w:rsid w:val="00194A17"/>
    <w:rsid w:val="00194B45"/>
    <w:rsid w:val="00194B8D"/>
    <w:rsid w:val="00194BD5"/>
    <w:rsid w:val="00194F4C"/>
    <w:rsid w:val="001950BD"/>
    <w:rsid w:val="0019537D"/>
    <w:rsid w:val="001954AD"/>
    <w:rsid w:val="00195670"/>
    <w:rsid w:val="00195687"/>
    <w:rsid w:val="00195738"/>
    <w:rsid w:val="0019590B"/>
    <w:rsid w:val="001959A0"/>
    <w:rsid w:val="00195B04"/>
    <w:rsid w:val="00195B46"/>
    <w:rsid w:val="00195D76"/>
    <w:rsid w:val="00195E2D"/>
    <w:rsid w:val="00195E54"/>
    <w:rsid w:val="001961A1"/>
    <w:rsid w:val="001961AF"/>
    <w:rsid w:val="00196245"/>
    <w:rsid w:val="001962EB"/>
    <w:rsid w:val="0019640D"/>
    <w:rsid w:val="0019653E"/>
    <w:rsid w:val="001965B3"/>
    <w:rsid w:val="001965BA"/>
    <w:rsid w:val="0019661F"/>
    <w:rsid w:val="001966F5"/>
    <w:rsid w:val="0019677B"/>
    <w:rsid w:val="0019691E"/>
    <w:rsid w:val="00196986"/>
    <w:rsid w:val="00196A34"/>
    <w:rsid w:val="00196A41"/>
    <w:rsid w:val="00196E53"/>
    <w:rsid w:val="00196E88"/>
    <w:rsid w:val="00196F15"/>
    <w:rsid w:val="00196F4E"/>
    <w:rsid w:val="00197099"/>
    <w:rsid w:val="00197109"/>
    <w:rsid w:val="00197424"/>
    <w:rsid w:val="001974CF"/>
    <w:rsid w:val="00197715"/>
    <w:rsid w:val="00197882"/>
    <w:rsid w:val="00197A67"/>
    <w:rsid w:val="00197A91"/>
    <w:rsid w:val="00197A9B"/>
    <w:rsid w:val="00197AE6"/>
    <w:rsid w:val="00197BC5"/>
    <w:rsid w:val="00197BD7"/>
    <w:rsid w:val="00197C2B"/>
    <w:rsid w:val="00197D71"/>
    <w:rsid w:val="00197DC1"/>
    <w:rsid w:val="00197E20"/>
    <w:rsid w:val="00197EFC"/>
    <w:rsid w:val="00197F27"/>
    <w:rsid w:val="00197F3F"/>
    <w:rsid w:val="001A0108"/>
    <w:rsid w:val="001A0112"/>
    <w:rsid w:val="001A01E0"/>
    <w:rsid w:val="001A0273"/>
    <w:rsid w:val="001A02E6"/>
    <w:rsid w:val="001A0387"/>
    <w:rsid w:val="001A0456"/>
    <w:rsid w:val="001A0574"/>
    <w:rsid w:val="001A05B2"/>
    <w:rsid w:val="001A06FB"/>
    <w:rsid w:val="001A0747"/>
    <w:rsid w:val="001A07FD"/>
    <w:rsid w:val="001A08AC"/>
    <w:rsid w:val="001A0923"/>
    <w:rsid w:val="001A0967"/>
    <w:rsid w:val="001A099E"/>
    <w:rsid w:val="001A09EC"/>
    <w:rsid w:val="001A09F9"/>
    <w:rsid w:val="001A0A24"/>
    <w:rsid w:val="001A0B67"/>
    <w:rsid w:val="001A0BDB"/>
    <w:rsid w:val="001A0F9A"/>
    <w:rsid w:val="001A0FAC"/>
    <w:rsid w:val="001A101A"/>
    <w:rsid w:val="001A114B"/>
    <w:rsid w:val="001A13C8"/>
    <w:rsid w:val="001A1445"/>
    <w:rsid w:val="001A1457"/>
    <w:rsid w:val="001A1495"/>
    <w:rsid w:val="001A16E8"/>
    <w:rsid w:val="001A1758"/>
    <w:rsid w:val="001A1762"/>
    <w:rsid w:val="001A186F"/>
    <w:rsid w:val="001A18AC"/>
    <w:rsid w:val="001A18AE"/>
    <w:rsid w:val="001A197F"/>
    <w:rsid w:val="001A1AFF"/>
    <w:rsid w:val="001A1BAB"/>
    <w:rsid w:val="001A1C33"/>
    <w:rsid w:val="001A1D48"/>
    <w:rsid w:val="001A1D77"/>
    <w:rsid w:val="001A1ED0"/>
    <w:rsid w:val="001A1EFE"/>
    <w:rsid w:val="001A2186"/>
    <w:rsid w:val="001A2215"/>
    <w:rsid w:val="001A2274"/>
    <w:rsid w:val="001A2334"/>
    <w:rsid w:val="001A247F"/>
    <w:rsid w:val="001A24D0"/>
    <w:rsid w:val="001A267B"/>
    <w:rsid w:val="001A286C"/>
    <w:rsid w:val="001A2941"/>
    <w:rsid w:val="001A2AB7"/>
    <w:rsid w:val="001A2CC5"/>
    <w:rsid w:val="001A2D61"/>
    <w:rsid w:val="001A2E5A"/>
    <w:rsid w:val="001A316E"/>
    <w:rsid w:val="001A3177"/>
    <w:rsid w:val="001A332D"/>
    <w:rsid w:val="001A3451"/>
    <w:rsid w:val="001A3515"/>
    <w:rsid w:val="001A3595"/>
    <w:rsid w:val="001A36ED"/>
    <w:rsid w:val="001A378D"/>
    <w:rsid w:val="001A3796"/>
    <w:rsid w:val="001A385E"/>
    <w:rsid w:val="001A393E"/>
    <w:rsid w:val="001A3962"/>
    <w:rsid w:val="001A399F"/>
    <w:rsid w:val="001A3B36"/>
    <w:rsid w:val="001A3CFB"/>
    <w:rsid w:val="001A3E2F"/>
    <w:rsid w:val="001A3EC2"/>
    <w:rsid w:val="001A3FB9"/>
    <w:rsid w:val="001A402A"/>
    <w:rsid w:val="001A406A"/>
    <w:rsid w:val="001A40B3"/>
    <w:rsid w:val="001A41E4"/>
    <w:rsid w:val="001A43A5"/>
    <w:rsid w:val="001A43B0"/>
    <w:rsid w:val="001A43F4"/>
    <w:rsid w:val="001A459B"/>
    <w:rsid w:val="001A471D"/>
    <w:rsid w:val="001A4742"/>
    <w:rsid w:val="001A48F2"/>
    <w:rsid w:val="001A4914"/>
    <w:rsid w:val="001A4A26"/>
    <w:rsid w:val="001A4A57"/>
    <w:rsid w:val="001A4AB4"/>
    <w:rsid w:val="001A4C86"/>
    <w:rsid w:val="001A4C9A"/>
    <w:rsid w:val="001A4CC4"/>
    <w:rsid w:val="001A4D94"/>
    <w:rsid w:val="001A4F32"/>
    <w:rsid w:val="001A5028"/>
    <w:rsid w:val="001A50D1"/>
    <w:rsid w:val="001A5151"/>
    <w:rsid w:val="001A51C0"/>
    <w:rsid w:val="001A5463"/>
    <w:rsid w:val="001A54F9"/>
    <w:rsid w:val="001A55EA"/>
    <w:rsid w:val="001A55F5"/>
    <w:rsid w:val="001A5609"/>
    <w:rsid w:val="001A5718"/>
    <w:rsid w:val="001A57CC"/>
    <w:rsid w:val="001A5872"/>
    <w:rsid w:val="001A58B6"/>
    <w:rsid w:val="001A58BA"/>
    <w:rsid w:val="001A5924"/>
    <w:rsid w:val="001A5936"/>
    <w:rsid w:val="001A5A42"/>
    <w:rsid w:val="001A5C60"/>
    <w:rsid w:val="001A5CAE"/>
    <w:rsid w:val="001A5CFC"/>
    <w:rsid w:val="001A5D10"/>
    <w:rsid w:val="001A5D1D"/>
    <w:rsid w:val="001A5D91"/>
    <w:rsid w:val="001A5E05"/>
    <w:rsid w:val="001A5EA7"/>
    <w:rsid w:val="001A5FD0"/>
    <w:rsid w:val="001A5FE4"/>
    <w:rsid w:val="001A609E"/>
    <w:rsid w:val="001A635A"/>
    <w:rsid w:val="001A6385"/>
    <w:rsid w:val="001A63CA"/>
    <w:rsid w:val="001A64AD"/>
    <w:rsid w:val="001A64D1"/>
    <w:rsid w:val="001A6563"/>
    <w:rsid w:val="001A6570"/>
    <w:rsid w:val="001A65C3"/>
    <w:rsid w:val="001A6600"/>
    <w:rsid w:val="001A661B"/>
    <w:rsid w:val="001A6895"/>
    <w:rsid w:val="001A6BAF"/>
    <w:rsid w:val="001A6C55"/>
    <w:rsid w:val="001A6CA4"/>
    <w:rsid w:val="001A6F2F"/>
    <w:rsid w:val="001A7072"/>
    <w:rsid w:val="001A7121"/>
    <w:rsid w:val="001A7240"/>
    <w:rsid w:val="001A726C"/>
    <w:rsid w:val="001A7387"/>
    <w:rsid w:val="001A7534"/>
    <w:rsid w:val="001A7802"/>
    <w:rsid w:val="001A7923"/>
    <w:rsid w:val="001A7991"/>
    <w:rsid w:val="001A7A42"/>
    <w:rsid w:val="001A7B73"/>
    <w:rsid w:val="001A7B7E"/>
    <w:rsid w:val="001A7CEA"/>
    <w:rsid w:val="001A7DB6"/>
    <w:rsid w:val="001A7F63"/>
    <w:rsid w:val="001B00A9"/>
    <w:rsid w:val="001B00DB"/>
    <w:rsid w:val="001B0560"/>
    <w:rsid w:val="001B06E4"/>
    <w:rsid w:val="001B0767"/>
    <w:rsid w:val="001B0952"/>
    <w:rsid w:val="001B0A76"/>
    <w:rsid w:val="001B0D8D"/>
    <w:rsid w:val="001B0E97"/>
    <w:rsid w:val="001B0EF0"/>
    <w:rsid w:val="001B0FF2"/>
    <w:rsid w:val="001B10CC"/>
    <w:rsid w:val="001B114D"/>
    <w:rsid w:val="001B1252"/>
    <w:rsid w:val="001B12A8"/>
    <w:rsid w:val="001B12C1"/>
    <w:rsid w:val="001B1469"/>
    <w:rsid w:val="001B1610"/>
    <w:rsid w:val="001B1665"/>
    <w:rsid w:val="001B17F1"/>
    <w:rsid w:val="001B1B71"/>
    <w:rsid w:val="001B1DAA"/>
    <w:rsid w:val="001B1E8A"/>
    <w:rsid w:val="001B2129"/>
    <w:rsid w:val="001B2441"/>
    <w:rsid w:val="001B2512"/>
    <w:rsid w:val="001B255F"/>
    <w:rsid w:val="001B259D"/>
    <w:rsid w:val="001B2652"/>
    <w:rsid w:val="001B26B2"/>
    <w:rsid w:val="001B274F"/>
    <w:rsid w:val="001B28A1"/>
    <w:rsid w:val="001B29EE"/>
    <w:rsid w:val="001B2A8F"/>
    <w:rsid w:val="001B2ABF"/>
    <w:rsid w:val="001B2E7B"/>
    <w:rsid w:val="001B2EC3"/>
    <w:rsid w:val="001B2EDD"/>
    <w:rsid w:val="001B2EEA"/>
    <w:rsid w:val="001B300D"/>
    <w:rsid w:val="001B3060"/>
    <w:rsid w:val="001B3097"/>
    <w:rsid w:val="001B3142"/>
    <w:rsid w:val="001B3169"/>
    <w:rsid w:val="001B34CB"/>
    <w:rsid w:val="001B34ED"/>
    <w:rsid w:val="001B34FD"/>
    <w:rsid w:val="001B3504"/>
    <w:rsid w:val="001B3652"/>
    <w:rsid w:val="001B3912"/>
    <w:rsid w:val="001B3943"/>
    <w:rsid w:val="001B3ACD"/>
    <w:rsid w:val="001B3AEB"/>
    <w:rsid w:val="001B3B82"/>
    <w:rsid w:val="001B3BB3"/>
    <w:rsid w:val="001B3C11"/>
    <w:rsid w:val="001B3E7B"/>
    <w:rsid w:val="001B3E92"/>
    <w:rsid w:val="001B3F11"/>
    <w:rsid w:val="001B41A5"/>
    <w:rsid w:val="001B4285"/>
    <w:rsid w:val="001B42F7"/>
    <w:rsid w:val="001B4385"/>
    <w:rsid w:val="001B45A6"/>
    <w:rsid w:val="001B4623"/>
    <w:rsid w:val="001B46F9"/>
    <w:rsid w:val="001B472F"/>
    <w:rsid w:val="001B47D5"/>
    <w:rsid w:val="001B47DC"/>
    <w:rsid w:val="001B4A08"/>
    <w:rsid w:val="001B4A6A"/>
    <w:rsid w:val="001B4B93"/>
    <w:rsid w:val="001B4C3F"/>
    <w:rsid w:val="001B5022"/>
    <w:rsid w:val="001B5240"/>
    <w:rsid w:val="001B5358"/>
    <w:rsid w:val="001B5579"/>
    <w:rsid w:val="001B55E0"/>
    <w:rsid w:val="001B569C"/>
    <w:rsid w:val="001B56B9"/>
    <w:rsid w:val="001B57C4"/>
    <w:rsid w:val="001B5831"/>
    <w:rsid w:val="001B5B7A"/>
    <w:rsid w:val="001B5C3C"/>
    <w:rsid w:val="001B5E2D"/>
    <w:rsid w:val="001B5FCA"/>
    <w:rsid w:val="001B60EA"/>
    <w:rsid w:val="001B6324"/>
    <w:rsid w:val="001B6478"/>
    <w:rsid w:val="001B64FE"/>
    <w:rsid w:val="001B65CC"/>
    <w:rsid w:val="001B6915"/>
    <w:rsid w:val="001B69D4"/>
    <w:rsid w:val="001B6C07"/>
    <w:rsid w:val="001B6C17"/>
    <w:rsid w:val="001B6D78"/>
    <w:rsid w:val="001B6DF2"/>
    <w:rsid w:val="001B6E0B"/>
    <w:rsid w:val="001B6ECD"/>
    <w:rsid w:val="001B70C4"/>
    <w:rsid w:val="001B70DA"/>
    <w:rsid w:val="001B7151"/>
    <w:rsid w:val="001B720F"/>
    <w:rsid w:val="001B72D5"/>
    <w:rsid w:val="001B7566"/>
    <w:rsid w:val="001B764E"/>
    <w:rsid w:val="001B777D"/>
    <w:rsid w:val="001B77E4"/>
    <w:rsid w:val="001B77FF"/>
    <w:rsid w:val="001B7808"/>
    <w:rsid w:val="001B7936"/>
    <w:rsid w:val="001B7A1E"/>
    <w:rsid w:val="001B7A86"/>
    <w:rsid w:val="001B7B09"/>
    <w:rsid w:val="001B7B55"/>
    <w:rsid w:val="001B7EC3"/>
    <w:rsid w:val="001C0069"/>
    <w:rsid w:val="001C01C5"/>
    <w:rsid w:val="001C028D"/>
    <w:rsid w:val="001C031B"/>
    <w:rsid w:val="001C0351"/>
    <w:rsid w:val="001C03ED"/>
    <w:rsid w:val="001C04D8"/>
    <w:rsid w:val="001C05B7"/>
    <w:rsid w:val="001C0714"/>
    <w:rsid w:val="001C0741"/>
    <w:rsid w:val="001C097F"/>
    <w:rsid w:val="001C0C09"/>
    <w:rsid w:val="001C0E78"/>
    <w:rsid w:val="001C0FED"/>
    <w:rsid w:val="001C106E"/>
    <w:rsid w:val="001C145D"/>
    <w:rsid w:val="001C1595"/>
    <w:rsid w:val="001C16CC"/>
    <w:rsid w:val="001C17F0"/>
    <w:rsid w:val="001C18CE"/>
    <w:rsid w:val="001C193D"/>
    <w:rsid w:val="001C19D1"/>
    <w:rsid w:val="001C1CBC"/>
    <w:rsid w:val="001C1E98"/>
    <w:rsid w:val="001C1EDC"/>
    <w:rsid w:val="001C2266"/>
    <w:rsid w:val="001C238E"/>
    <w:rsid w:val="001C23B1"/>
    <w:rsid w:val="001C247E"/>
    <w:rsid w:val="001C26E2"/>
    <w:rsid w:val="001C27F6"/>
    <w:rsid w:val="001C2875"/>
    <w:rsid w:val="001C288D"/>
    <w:rsid w:val="001C28BA"/>
    <w:rsid w:val="001C29E4"/>
    <w:rsid w:val="001C2B04"/>
    <w:rsid w:val="001C2B59"/>
    <w:rsid w:val="001C2B6B"/>
    <w:rsid w:val="001C2BCD"/>
    <w:rsid w:val="001C2CEB"/>
    <w:rsid w:val="001C2D05"/>
    <w:rsid w:val="001C2D53"/>
    <w:rsid w:val="001C2E45"/>
    <w:rsid w:val="001C2E8D"/>
    <w:rsid w:val="001C2E9A"/>
    <w:rsid w:val="001C2F60"/>
    <w:rsid w:val="001C305D"/>
    <w:rsid w:val="001C30DA"/>
    <w:rsid w:val="001C310D"/>
    <w:rsid w:val="001C3135"/>
    <w:rsid w:val="001C32A0"/>
    <w:rsid w:val="001C32C7"/>
    <w:rsid w:val="001C331D"/>
    <w:rsid w:val="001C3530"/>
    <w:rsid w:val="001C3560"/>
    <w:rsid w:val="001C3691"/>
    <w:rsid w:val="001C36A0"/>
    <w:rsid w:val="001C373E"/>
    <w:rsid w:val="001C3898"/>
    <w:rsid w:val="001C3905"/>
    <w:rsid w:val="001C39B6"/>
    <w:rsid w:val="001C3A02"/>
    <w:rsid w:val="001C3A8E"/>
    <w:rsid w:val="001C3ACD"/>
    <w:rsid w:val="001C3B16"/>
    <w:rsid w:val="001C3C09"/>
    <w:rsid w:val="001C3C8D"/>
    <w:rsid w:val="001C3D0F"/>
    <w:rsid w:val="001C3E1E"/>
    <w:rsid w:val="001C3F20"/>
    <w:rsid w:val="001C3F66"/>
    <w:rsid w:val="001C3F98"/>
    <w:rsid w:val="001C4193"/>
    <w:rsid w:val="001C420B"/>
    <w:rsid w:val="001C4252"/>
    <w:rsid w:val="001C427D"/>
    <w:rsid w:val="001C4325"/>
    <w:rsid w:val="001C4547"/>
    <w:rsid w:val="001C45AB"/>
    <w:rsid w:val="001C4847"/>
    <w:rsid w:val="001C4AF2"/>
    <w:rsid w:val="001C4B71"/>
    <w:rsid w:val="001C4D16"/>
    <w:rsid w:val="001C4D90"/>
    <w:rsid w:val="001C4E46"/>
    <w:rsid w:val="001C4EA4"/>
    <w:rsid w:val="001C512A"/>
    <w:rsid w:val="001C534E"/>
    <w:rsid w:val="001C5356"/>
    <w:rsid w:val="001C540F"/>
    <w:rsid w:val="001C5465"/>
    <w:rsid w:val="001C5655"/>
    <w:rsid w:val="001C57BB"/>
    <w:rsid w:val="001C584C"/>
    <w:rsid w:val="001C5852"/>
    <w:rsid w:val="001C58F6"/>
    <w:rsid w:val="001C5916"/>
    <w:rsid w:val="001C5966"/>
    <w:rsid w:val="001C59D4"/>
    <w:rsid w:val="001C5B1C"/>
    <w:rsid w:val="001C5CD9"/>
    <w:rsid w:val="001C5D7B"/>
    <w:rsid w:val="001C5D9C"/>
    <w:rsid w:val="001C5E3B"/>
    <w:rsid w:val="001C5EB5"/>
    <w:rsid w:val="001C6308"/>
    <w:rsid w:val="001C63DF"/>
    <w:rsid w:val="001C6457"/>
    <w:rsid w:val="001C64D9"/>
    <w:rsid w:val="001C664A"/>
    <w:rsid w:val="001C66A3"/>
    <w:rsid w:val="001C68B4"/>
    <w:rsid w:val="001C6965"/>
    <w:rsid w:val="001C69B8"/>
    <w:rsid w:val="001C6A1D"/>
    <w:rsid w:val="001C6C07"/>
    <w:rsid w:val="001C6DF8"/>
    <w:rsid w:val="001C6E25"/>
    <w:rsid w:val="001C6F3D"/>
    <w:rsid w:val="001C6F5F"/>
    <w:rsid w:val="001C6FDB"/>
    <w:rsid w:val="001C708B"/>
    <w:rsid w:val="001C7197"/>
    <w:rsid w:val="001C7412"/>
    <w:rsid w:val="001C7494"/>
    <w:rsid w:val="001C7D41"/>
    <w:rsid w:val="001C7D86"/>
    <w:rsid w:val="001C7D8B"/>
    <w:rsid w:val="001C7E4C"/>
    <w:rsid w:val="001D01FA"/>
    <w:rsid w:val="001D025A"/>
    <w:rsid w:val="001D04D9"/>
    <w:rsid w:val="001D0524"/>
    <w:rsid w:val="001D0541"/>
    <w:rsid w:val="001D0563"/>
    <w:rsid w:val="001D060E"/>
    <w:rsid w:val="001D0763"/>
    <w:rsid w:val="001D0788"/>
    <w:rsid w:val="001D08B2"/>
    <w:rsid w:val="001D0B42"/>
    <w:rsid w:val="001D0B62"/>
    <w:rsid w:val="001D0B85"/>
    <w:rsid w:val="001D0BD3"/>
    <w:rsid w:val="001D0CB0"/>
    <w:rsid w:val="001D0E51"/>
    <w:rsid w:val="001D0EBE"/>
    <w:rsid w:val="001D1021"/>
    <w:rsid w:val="001D1044"/>
    <w:rsid w:val="001D1048"/>
    <w:rsid w:val="001D1096"/>
    <w:rsid w:val="001D110B"/>
    <w:rsid w:val="001D1359"/>
    <w:rsid w:val="001D1451"/>
    <w:rsid w:val="001D1583"/>
    <w:rsid w:val="001D1589"/>
    <w:rsid w:val="001D166E"/>
    <w:rsid w:val="001D16B1"/>
    <w:rsid w:val="001D1701"/>
    <w:rsid w:val="001D174F"/>
    <w:rsid w:val="001D1836"/>
    <w:rsid w:val="001D1850"/>
    <w:rsid w:val="001D189C"/>
    <w:rsid w:val="001D18A7"/>
    <w:rsid w:val="001D19C2"/>
    <w:rsid w:val="001D1AEE"/>
    <w:rsid w:val="001D1C35"/>
    <w:rsid w:val="001D1C8D"/>
    <w:rsid w:val="001D1E63"/>
    <w:rsid w:val="001D2076"/>
    <w:rsid w:val="001D2404"/>
    <w:rsid w:val="001D2428"/>
    <w:rsid w:val="001D2441"/>
    <w:rsid w:val="001D276C"/>
    <w:rsid w:val="001D2812"/>
    <w:rsid w:val="001D2832"/>
    <w:rsid w:val="001D288E"/>
    <w:rsid w:val="001D2A36"/>
    <w:rsid w:val="001D2BC6"/>
    <w:rsid w:val="001D2BEB"/>
    <w:rsid w:val="001D2CEF"/>
    <w:rsid w:val="001D2E71"/>
    <w:rsid w:val="001D2F33"/>
    <w:rsid w:val="001D351A"/>
    <w:rsid w:val="001D3556"/>
    <w:rsid w:val="001D3597"/>
    <w:rsid w:val="001D365C"/>
    <w:rsid w:val="001D36B2"/>
    <w:rsid w:val="001D36D8"/>
    <w:rsid w:val="001D37E6"/>
    <w:rsid w:val="001D381C"/>
    <w:rsid w:val="001D3843"/>
    <w:rsid w:val="001D38EE"/>
    <w:rsid w:val="001D396D"/>
    <w:rsid w:val="001D3E5F"/>
    <w:rsid w:val="001D3F48"/>
    <w:rsid w:val="001D4104"/>
    <w:rsid w:val="001D41C8"/>
    <w:rsid w:val="001D4262"/>
    <w:rsid w:val="001D429D"/>
    <w:rsid w:val="001D43D2"/>
    <w:rsid w:val="001D4418"/>
    <w:rsid w:val="001D4437"/>
    <w:rsid w:val="001D46BB"/>
    <w:rsid w:val="001D483F"/>
    <w:rsid w:val="001D4900"/>
    <w:rsid w:val="001D4AF8"/>
    <w:rsid w:val="001D4C41"/>
    <w:rsid w:val="001D4D9D"/>
    <w:rsid w:val="001D4D9E"/>
    <w:rsid w:val="001D4E16"/>
    <w:rsid w:val="001D5053"/>
    <w:rsid w:val="001D512B"/>
    <w:rsid w:val="001D5219"/>
    <w:rsid w:val="001D5311"/>
    <w:rsid w:val="001D534F"/>
    <w:rsid w:val="001D5398"/>
    <w:rsid w:val="001D5475"/>
    <w:rsid w:val="001D54CB"/>
    <w:rsid w:val="001D56A2"/>
    <w:rsid w:val="001D57DF"/>
    <w:rsid w:val="001D5994"/>
    <w:rsid w:val="001D59CF"/>
    <w:rsid w:val="001D59E0"/>
    <w:rsid w:val="001D5BA4"/>
    <w:rsid w:val="001D5CE2"/>
    <w:rsid w:val="001D5DCE"/>
    <w:rsid w:val="001D5E23"/>
    <w:rsid w:val="001D5EE1"/>
    <w:rsid w:val="001D6142"/>
    <w:rsid w:val="001D650A"/>
    <w:rsid w:val="001D6515"/>
    <w:rsid w:val="001D6535"/>
    <w:rsid w:val="001D656A"/>
    <w:rsid w:val="001D6572"/>
    <w:rsid w:val="001D65F4"/>
    <w:rsid w:val="001D666A"/>
    <w:rsid w:val="001D677A"/>
    <w:rsid w:val="001D6806"/>
    <w:rsid w:val="001D69AD"/>
    <w:rsid w:val="001D69BC"/>
    <w:rsid w:val="001D69D8"/>
    <w:rsid w:val="001D6A82"/>
    <w:rsid w:val="001D6BBC"/>
    <w:rsid w:val="001D6CD5"/>
    <w:rsid w:val="001D6CD8"/>
    <w:rsid w:val="001D6E7F"/>
    <w:rsid w:val="001D6FC6"/>
    <w:rsid w:val="001D702F"/>
    <w:rsid w:val="001D71A5"/>
    <w:rsid w:val="001D721B"/>
    <w:rsid w:val="001D733E"/>
    <w:rsid w:val="001D743C"/>
    <w:rsid w:val="001D765A"/>
    <w:rsid w:val="001D78B5"/>
    <w:rsid w:val="001D79F4"/>
    <w:rsid w:val="001D7BEC"/>
    <w:rsid w:val="001D7C70"/>
    <w:rsid w:val="001D7D75"/>
    <w:rsid w:val="001D7E3A"/>
    <w:rsid w:val="001D7F17"/>
    <w:rsid w:val="001E004A"/>
    <w:rsid w:val="001E017A"/>
    <w:rsid w:val="001E01D0"/>
    <w:rsid w:val="001E01E7"/>
    <w:rsid w:val="001E0246"/>
    <w:rsid w:val="001E03E7"/>
    <w:rsid w:val="001E04D2"/>
    <w:rsid w:val="001E0500"/>
    <w:rsid w:val="001E0700"/>
    <w:rsid w:val="001E088D"/>
    <w:rsid w:val="001E09FA"/>
    <w:rsid w:val="001E0C1C"/>
    <w:rsid w:val="001E0C2F"/>
    <w:rsid w:val="001E0D47"/>
    <w:rsid w:val="001E11E5"/>
    <w:rsid w:val="001E1226"/>
    <w:rsid w:val="001E14D4"/>
    <w:rsid w:val="001E1518"/>
    <w:rsid w:val="001E15CC"/>
    <w:rsid w:val="001E15DB"/>
    <w:rsid w:val="001E17E0"/>
    <w:rsid w:val="001E199C"/>
    <w:rsid w:val="001E1A1D"/>
    <w:rsid w:val="001E1AA5"/>
    <w:rsid w:val="001E1CAB"/>
    <w:rsid w:val="001E1D3D"/>
    <w:rsid w:val="001E1EF1"/>
    <w:rsid w:val="001E1F38"/>
    <w:rsid w:val="001E2088"/>
    <w:rsid w:val="001E225C"/>
    <w:rsid w:val="001E228D"/>
    <w:rsid w:val="001E22B0"/>
    <w:rsid w:val="001E23BF"/>
    <w:rsid w:val="001E240B"/>
    <w:rsid w:val="001E256A"/>
    <w:rsid w:val="001E26AF"/>
    <w:rsid w:val="001E27AF"/>
    <w:rsid w:val="001E29A4"/>
    <w:rsid w:val="001E2ABD"/>
    <w:rsid w:val="001E2B04"/>
    <w:rsid w:val="001E2C64"/>
    <w:rsid w:val="001E2CBF"/>
    <w:rsid w:val="001E2CE3"/>
    <w:rsid w:val="001E2CE4"/>
    <w:rsid w:val="001E2DD4"/>
    <w:rsid w:val="001E2E02"/>
    <w:rsid w:val="001E2E20"/>
    <w:rsid w:val="001E309E"/>
    <w:rsid w:val="001E30AC"/>
    <w:rsid w:val="001E3333"/>
    <w:rsid w:val="001E3364"/>
    <w:rsid w:val="001E34FA"/>
    <w:rsid w:val="001E3507"/>
    <w:rsid w:val="001E3674"/>
    <w:rsid w:val="001E367E"/>
    <w:rsid w:val="001E3830"/>
    <w:rsid w:val="001E387B"/>
    <w:rsid w:val="001E392F"/>
    <w:rsid w:val="001E3935"/>
    <w:rsid w:val="001E39E4"/>
    <w:rsid w:val="001E3B43"/>
    <w:rsid w:val="001E3C08"/>
    <w:rsid w:val="001E3C58"/>
    <w:rsid w:val="001E3C5B"/>
    <w:rsid w:val="001E3CF1"/>
    <w:rsid w:val="001E3DAB"/>
    <w:rsid w:val="001E3DF8"/>
    <w:rsid w:val="001E3FF1"/>
    <w:rsid w:val="001E3FFA"/>
    <w:rsid w:val="001E4020"/>
    <w:rsid w:val="001E40B6"/>
    <w:rsid w:val="001E414A"/>
    <w:rsid w:val="001E4161"/>
    <w:rsid w:val="001E41C1"/>
    <w:rsid w:val="001E41F3"/>
    <w:rsid w:val="001E425A"/>
    <w:rsid w:val="001E4457"/>
    <w:rsid w:val="001E4535"/>
    <w:rsid w:val="001E457F"/>
    <w:rsid w:val="001E46B0"/>
    <w:rsid w:val="001E4734"/>
    <w:rsid w:val="001E4745"/>
    <w:rsid w:val="001E47A6"/>
    <w:rsid w:val="001E47C5"/>
    <w:rsid w:val="001E48F6"/>
    <w:rsid w:val="001E49D8"/>
    <w:rsid w:val="001E4A66"/>
    <w:rsid w:val="001E4B69"/>
    <w:rsid w:val="001E4B78"/>
    <w:rsid w:val="001E4C7E"/>
    <w:rsid w:val="001E4D76"/>
    <w:rsid w:val="001E4E57"/>
    <w:rsid w:val="001E4EED"/>
    <w:rsid w:val="001E4F4F"/>
    <w:rsid w:val="001E4F5B"/>
    <w:rsid w:val="001E50BA"/>
    <w:rsid w:val="001E5206"/>
    <w:rsid w:val="001E5509"/>
    <w:rsid w:val="001E55C9"/>
    <w:rsid w:val="001E5835"/>
    <w:rsid w:val="001E59AA"/>
    <w:rsid w:val="001E5A8F"/>
    <w:rsid w:val="001E5CA0"/>
    <w:rsid w:val="001E6185"/>
    <w:rsid w:val="001E6219"/>
    <w:rsid w:val="001E63FD"/>
    <w:rsid w:val="001E65D1"/>
    <w:rsid w:val="001E66D9"/>
    <w:rsid w:val="001E6732"/>
    <w:rsid w:val="001E676E"/>
    <w:rsid w:val="001E6795"/>
    <w:rsid w:val="001E68FC"/>
    <w:rsid w:val="001E6A2E"/>
    <w:rsid w:val="001E6AA6"/>
    <w:rsid w:val="001E6B97"/>
    <w:rsid w:val="001E6C24"/>
    <w:rsid w:val="001E6C29"/>
    <w:rsid w:val="001E6D6B"/>
    <w:rsid w:val="001E6E98"/>
    <w:rsid w:val="001E6EAA"/>
    <w:rsid w:val="001E6EC9"/>
    <w:rsid w:val="001E6EF6"/>
    <w:rsid w:val="001E6F02"/>
    <w:rsid w:val="001E6F5D"/>
    <w:rsid w:val="001E70A6"/>
    <w:rsid w:val="001E70D3"/>
    <w:rsid w:val="001E7112"/>
    <w:rsid w:val="001E71C1"/>
    <w:rsid w:val="001E7240"/>
    <w:rsid w:val="001E7273"/>
    <w:rsid w:val="001E7372"/>
    <w:rsid w:val="001E7497"/>
    <w:rsid w:val="001E74B6"/>
    <w:rsid w:val="001E75C7"/>
    <w:rsid w:val="001E7699"/>
    <w:rsid w:val="001E76E2"/>
    <w:rsid w:val="001E770C"/>
    <w:rsid w:val="001E7754"/>
    <w:rsid w:val="001E77B4"/>
    <w:rsid w:val="001E78C3"/>
    <w:rsid w:val="001E79E2"/>
    <w:rsid w:val="001E7ADD"/>
    <w:rsid w:val="001E7C12"/>
    <w:rsid w:val="001E7CCF"/>
    <w:rsid w:val="001E7EBD"/>
    <w:rsid w:val="001E7F21"/>
    <w:rsid w:val="001F0065"/>
    <w:rsid w:val="001F00CC"/>
    <w:rsid w:val="001F0144"/>
    <w:rsid w:val="001F02DC"/>
    <w:rsid w:val="001F03CD"/>
    <w:rsid w:val="001F06F7"/>
    <w:rsid w:val="001F0849"/>
    <w:rsid w:val="001F0911"/>
    <w:rsid w:val="001F097A"/>
    <w:rsid w:val="001F0AED"/>
    <w:rsid w:val="001F0B19"/>
    <w:rsid w:val="001F0C6D"/>
    <w:rsid w:val="001F0DED"/>
    <w:rsid w:val="001F0F30"/>
    <w:rsid w:val="001F0FC5"/>
    <w:rsid w:val="001F1139"/>
    <w:rsid w:val="001F11C2"/>
    <w:rsid w:val="001F14E7"/>
    <w:rsid w:val="001F1943"/>
    <w:rsid w:val="001F1996"/>
    <w:rsid w:val="001F1A57"/>
    <w:rsid w:val="001F1B8A"/>
    <w:rsid w:val="001F1EDF"/>
    <w:rsid w:val="001F1FB0"/>
    <w:rsid w:val="001F2075"/>
    <w:rsid w:val="001F211F"/>
    <w:rsid w:val="001F22F8"/>
    <w:rsid w:val="001F24D5"/>
    <w:rsid w:val="001F2533"/>
    <w:rsid w:val="001F28BE"/>
    <w:rsid w:val="001F28CC"/>
    <w:rsid w:val="001F29E8"/>
    <w:rsid w:val="001F2ACF"/>
    <w:rsid w:val="001F2B7C"/>
    <w:rsid w:val="001F2B81"/>
    <w:rsid w:val="001F2C4E"/>
    <w:rsid w:val="001F2E85"/>
    <w:rsid w:val="001F2EC2"/>
    <w:rsid w:val="001F2EE8"/>
    <w:rsid w:val="001F30FB"/>
    <w:rsid w:val="001F32A0"/>
    <w:rsid w:val="001F33F8"/>
    <w:rsid w:val="001F351B"/>
    <w:rsid w:val="001F3547"/>
    <w:rsid w:val="001F35AD"/>
    <w:rsid w:val="001F35B6"/>
    <w:rsid w:val="001F35DC"/>
    <w:rsid w:val="001F35E2"/>
    <w:rsid w:val="001F3683"/>
    <w:rsid w:val="001F3692"/>
    <w:rsid w:val="001F3825"/>
    <w:rsid w:val="001F38C8"/>
    <w:rsid w:val="001F38C9"/>
    <w:rsid w:val="001F3A20"/>
    <w:rsid w:val="001F3CE0"/>
    <w:rsid w:val="001F3D06"/>
    <w:rsid w:val="001F3DB2"/>
    <w:rsid w:val="001F3E30"/>
    <w:rsid w:val="001F412E"/>
    <w:rsid w:val="001F42A8"/>
    <w:rsid w:val="001F430E"/>
    <w:rsid w:val="001F457C"/>
    <w:rsid w:val="001F474D"/>
    <w:rsid w:val="001F4B5A"/>
    <w:rsid w:val="001F4CA7"/>
    <w:rsid w:val="001F4D52"/>
    <w:rsid w:val="001F4F0D"/>
    <w:rsid w:val="001F5027"/>
    <w:rsid w:val="001F5169"/>
    <w:rsid w:val="001F5328"/>
    <w:rsid w:val="001F56B0"/>
    <w:rsid w:val="001F58BB"/>
    <w:rsid w:val="001F58ED"/>
    <w:rsid w:val="001F59EC"/>
    <w:rsid w:val="001F5A68"/>
    <w:rsid w:val="001F5AE3"/>
    <w:rsid w:val="001F5B82"/>
    <w:rsid w:val="001F5C0E"/>
    <w:rsid w:val="001F5C31"/>
    <w:rsid w:val="001F5D52"/>
    <w:rsid w:val="001F5F59"/>
    <w:rsid w:val="001F5F5B"/>
    <w:rsid w:val="001F60B9"/>
    <w:rsid w:val="001F613D"/>
    <w:rsid w:val="001F656E"/>
    <w:rsid w:val="001F667D"/>
    <w:rsid w:val="001F670E"/>
    <w:rsid w:val="001F67AF"/>
    <w:rsid w:val="001F6830"/>
    <w:rsid w:val="001F68A1"/>
    <w:rsid w:val="001F68AE"/>
    <w:rsid w:val="001F69C3"/>
    <w:rsid w:val="001F6B7E"/>
    <w:rsid w:val="001F6D09"/>
    <w:rsid w:val="001F6D45"/>
    <w:rsid w:val="001F6DEB"/>
    <w:rsid w:val="001F6E3B"/>
    <w:rsid w:val="001F6F24"/>
    <w:rsid w:val="001F6F4A"/>
    <w:rsid w:val="001F6F5E"/>
    <w:rsid w:val="001F7196"/>
    <w:rsid w:val="001F7393"/>
    <w:rsid w:val="001F7418"/>
    <w:rsid w:val="001F76B3"/>
    <w:rsid w:val="001F774E"/>
    <w:rsid w:val="001F783D"/>
    <w:rsid w:val="001F7862"/>
    <w:rsid w:val="001F79EA"/>
    <w:rsid w:val="001F7ED9"/>
    <w:rsid w:val="0020016B"/>
    <w:rsid w:val="00200176"/>
    <w:rsid w:val="002001C7"/>
    <w:rsid w:val="002001ED"/>
    <w:rsid w:val="00200303"/>
    <w:rsid w:val="0020031A"/>
    <w:rsid w:val="00200736"/>
    <w:rsid w:val="0020074B"/>
    <w:rsid w:val="00200901"/>
    <w:rsid w:val="00200934"/>
    <w:rsid w:val="002009DE"/>
    <w:rsid w:val="00200DCC"/>
    <w:rsid w:val="0020104E"/>
    <w:rsid w:val="00201050"/>
    <w:rsid w:val="0020105E"/>
    <w:rsid w:val="002010F6"/>
    <w:rsid w:val="0020121E"/>
    <w:rsid w:val="0020122A"/>
    <w:rsid w:val="002013D6"/>
    <w:rsid w:val="00201503"/>
    <w:rsid w:val="002016F0"/>
    <w:rsid w:val="00201802"/>
    <w:rsid w:val="002018DE"/>
    <w:rsid w:val="00201992"/>
    <w:rsid w:val="002019D4"/>
    <w:rsid w:val="00201A8B"/>
    <w:rsid w:val="00201B1C"/>
    <w:rsid w:val="00201BAB"/>
    <w:rsid w:val="00201BFD"/>
    <w:rsid w:val="00201DF3"/>
    <w:rsid w:val="00201DF7"/>
    <w:rsid w:val="00201E69"/>
    <w:rsid w:val="00201F3E"/>
    <w:rsid w:val="00201FE8"/>
    <w:rsid w:val="0020203F"/>
    <w:rsid w:val="0020211A"/>
    <w:rsid w:val="00202175"/>
    <w:rsid w:val="00202270"/>
    <w:rsid w:val="0020240E"/>
    <w:rsid w:val="00202431"/>
    <w:rsid w:val="002024A7"/>
    <w:rsid w:val="002024B5"/>
    <w:rsid w:val="0020250F"/>
    <w:rsid w:val="0020274C"/>
    <w:rsid w:val="00202852"/>
    <w:rsid w:val="00202916"/>
    <w:rsid w:val="002029A3"/>
    <w:rsid w:val="00202A3F"/>
    <w:rsid w:val="00202A87"/>
    <w:rsid w:val="00202D9F"/>
    <w:rsid w:val="00202E9C"/>
    <w:rsid w:val="00202EFC"/>
    <w:rsid w:val="002030A5"/>
    <w:rsid w:val="00203188"/>
    <w:rsid w:val="002034D7"/>
    <w:rsid w:val="00203589"/>
    <w:rsid w:val="002035E5"/>
    <w:rsid w:val="002036BF"/>
    <w:rsid w:val="0020370C"/>
    <w:rsid w:val="00203B0C"/>
    <w:rsid w:val="00203D51"/>
    <w:rsid w:val="00203F59"/>
    <w:rsid w:val="00203F94"/>
    <w:rsid w:val="00204006"/>
    <w:rsid w:val="002040F8"/>
    <w:rsid w:val="0020416B"/>
    <w:rsid w:val="002041F1"/>
    <w:rsid w:val="002044E3"/>
    <w:rsid w:val="00204880"/>
    <w:rsid w:val="00204881"/>
    <w:rsid w:val="002049DC"/>
    <w:rsid w:val="00204D7C"/>
    <w:rsid w:val="00204E61"/>
    <w:rsid w:val="0020504F"/>
    <w:rsid w:val="00205072"/>
    <w:rsid w:val="002053BE"/>
    <w:rsid w:val="0020540E"/>
    <w:rsid w:val="0020541B"/>
    <w:rsid w:val="0020551F"/>
    <w:rsid w:val="0020555E"/>
    <w:rsid w:val="002055B0"/>
    <w:rsid w:val="002055E3"/>
    <w:rsid w:val="00205869"/>
    <w:rsid w:val="00205A2D"/>
    <w:rsid w:val="00205B61"/>
    <w:rsid w:val="00205CF8"/>
    <w:rsid w:val="00205D56"/>
    <w:rsid w:val="00205EF5"/>
    <w:rsid w:val="00206046"/>
    <w:rsid w:val="0020614A"/>
    <w:rsid w:val="0020620A"/>
    <w:rsid w:val="0020622E"/>
    <w:rsid w:val="00206286"/>
    <w:rsid w:val="002062C0"/>
    <w:rsid w:val="002063D1"/>
    <w:rsid w:val="002063E4"/>
    <w:rsid w:val="002064E3"/>
    <w:rsid w:val="002066F0"/>
    <w:rsid w:val="00206939"/>
    <w:rsid w:val="0020693A"/>
    <w:rsid w:val="0020694D"/>
    <w:rsid w:val="0020699D"/>
    <w:rsid w:val="00206A6A"/>
    <w:rsid w:val="00206AB8"/>
    <w:rsid w:val="00206AF1"/>
    <w:rsid w:val="00206AFA"/>
    <w:rsid w:val="00206B26"/>
    <w:rsid w:val="00206BE1"/>
    <w:rsid w:val="00206C37"/>
    <w:rsid w:val="00206CD9"/>
    <w:rsid w:val="00206DC2"/>
    <w:rsid w:val="00206E19"/>
    <w:rsid w:val="00206E6F"/>
    <w:rsid w:val="00206F47"/>
    <w:rsid w:val="00206FCB"/>
    <w:rsid w:val="002070C2"/>
    <w:rsid w:val="00207144"/>
    <w:rsid w:val="0020717E"/>
    <w:rsid w:val="002074BF"/>
    <w:rsid w:val="0020754A"/>
    <w:rsid w:val="0020757B"/>
    <w:rsid w:val="0020764E"/>
    <w:rsid w:val="00207B41"/>
    <w:rsid w:val="00207BEE"/>
    <w:rsid w:val="00207C2D"/>
    <w:rsid w:val="00207C6D"/>
    <w:rsid w:val="00207CE7"/>
    <w:rsid w:val="00207D96"/>
    <w:rsid w:val="00207EAC"/>
    <w:rsid w:val="00207F01"/>
    <w:rsid w:val="00210177"/>
    <w:rsid w:val="00210322"/>
    <w:rsid w:val="00210461"/>
    <w:rsid w:val="00210562"/>
    <w:rsid w:val="002106BC"/>
    <w:rsid w:val="002106FA"/>
    <w:rsid w:val="00210746"/>
    <w:rsid w:val="00210788"/>
    <w:rsid w:val="0021084A"/>
    <w:rsid w:val="0021097A"/>
    <w:rsid w:val="00210DAD"/>
    <w:rsid w:val="00210E65"/>
    <w:rsid w:val="00210E68"/>
    <w:rsid w:val="00210EBA"/>
    <w:rsid w:val="00210F63"/>
    <w:rsid w:val="00211123"/>
    <w:rsid w:val="00211386"/>
    <w:rsid w:val="002113CC"/>
    <w:rsid w:val="0021152D"/>
    <w:rsid w:val="002115CB"/>
    <w:rsid w:val="00211637"/>
    <w:rsid w:val="00211754"/>
    <w:rsid w:val="002117BC"/>
    <w:rsid w:val="002118AB"/>
    <w:rsid w:val="00211935"/>
    <w:rsid w:val="00211940"/>
    <w:rsid w:val="00211B07"/>
    <w:rsid w:val="00211CC6"/>
    <w:rsid w:val="00211D54"/>
    <w:rsid w:val="00211D71"/>
    <w:rsid w:val="00211E0C"/>
    <w:rsid w:val="00211E15"/>
    <w:rsid w:val="00211E9A"/>
    <w:rsid w:val="00211F3E"/>
    <w:rsid w:val="00211FF6"/>
    <w:rsid w:val="00212118"/>
    <w:rsid w:val="00212203"/>
    <w:rsid w:val="0021240B"/>
    <w:rsid w:val="0021245F"/>
    <w:rsid w:val="002124A5"/>
    <w:rsid w:val="00212564"/>
    <w:rsid w:val="002125A4"/>
    <w:rsid w:val="002125DB"/>
    <w:rsid w:val="00212689"/>
    <w:rsid w:val="002127B3"/>
    <w:rsid w:val="00212A30"/>
    <w:rsid w:val="00212ACE"/>
    <w:rsid w:val="00212ADF"/>
    <w:rsid w:val="00212B6F"/>
    <w:rsid w:val="00212B82"/>
    <w:rsid w:val="00212C9C"/>
    <w:rsid w:val="00212D4D"/>
    <w:rsid w:val="00212D59"/>
    <w:rsid w:val="00212E48"/>
    <w:rsid w:val="00212EB2"/>
    <w:rsid w:val="00212ECD"/>
    <w:rsid w:val="00212FAD"/>
    <w:rsid w:val="00212FF6"/>
    <w:rsid w:val="0021301B"/>
    <w:rsid w:val="0021316F"/>
    <w:rsid w:val="00213279"/>
    <w:rsid w:val="00213503"/>
    <w:rsid w:val="002135AD"/>
    <w:rsid w:val="002139A1"/>
    <w:rsid w:val="00213A0F"/>
    <w:rsid w:val="00213A5C"/>
    <w:rsid w:val="00213B9F"/>
    <w:rsid w:val="00213BE0"/>
    <w:rsid w:val="00213C26"/>
    <w:rsid w:val="00213FBC"/>
    <w:rsid w:val="002140B5"/>
    <w:rsid w:val="002140BD"/>
    <w:rsid w:val="00214127"/>
    <w:rsid w:val="002143EB"/>
    <w:rsid w:val="0021482F"/>
    <w:rsid w:val="0021496B"/>
    <w:rsid w:val="00214981"/>
    <w:rsid w:val="00214A59"/>
    <w:rsid w:val="00214C6D"/>
    <w:rsid w:val="00214D6A"/>
    <w:rsid w:val="00214F07"/>
    <w:rsid w:val="00215247"/>
    <w:rsid w:val="002152A7"/>
    <w:rsid w:val="00215369"/>
    <w:rsid w:val="002153B5"/>
    <w:rsid w:val="002153E8"/>
    <w:rsid w:val="00215432"/>
    <w:rsid w:val="0021547D"/>
    <w:rsid w:val="0021567E"/>
    <w:rsid w:val="00215BEE"/>
    <w:rsid w:val="00215CF9"/>
    <w:rsid w:val="00215DFE"/>
    <w:rsid w:val="00215F28"/>
    <w:rsid w:val="00216187"/>
    <w:rsid w:val="0021634D"/>
    <w:rsid w:val="002163BE"/>
    <w:rsid w:val="002164F8"/>
    <w:rsid w:val="002166CC"/>
    <w:rsid w:val="0021673A"/>
    <w:rsid w:val="00216AB9"/>
    <w:rsid w:val="00216B54"/>
    <w:rsid w:val="00216CCF"/>
    <w:rsid w:val="00216E73"/>
    <w:rsid w:val="00216F46"/>
    <w:rsid w:val="00216F7F"/>
    <w:rsid w:val="00216FE2"/>
    <w:rsid w:val="00217224"/>
    <w:rsid w:val="0021723C"/>
    <w:rsid w:val="00217271"/>
    <w:rsid w:val="00217275"/>
    <w:rsid w:val="00217313"/>
    <w:rsid w:val="002173B6"/>
    <w:rsid w:val="00217421"/>
    <w:rsid w:val="00217660"/>
    <w:rsid w:val="0021777B"/>
    <w:rsid w:val="002178E7"/>
    <w:rsid w:val="00217A9D"/>
    <w:rsid w:val="00217AAD"/>
    <w:rsid w:val="00217B34"/>
    <w:rsid w:val="0022000E"/>
    <w:rsid w:val="00220077"/>
    <w:rsid w:val="00220088"/>
    <w:rsid w:val="00220198"/>
    <w:rsid w:val="0022025B"/>
    <w:rsid w:val="0022028B"/>
    <w:rsid w:val="002202EE"/>
    <w:rsid w:val="002203D1"/>
    <w:rsid w:val="002208D1"/>
    <w:rsid w:val="00220914"/>
    <w:rsid w:val="00220A10"/>
    <w:rsid w:val="00220A1C"/>
    <w:rsid w:val="00220A7E"/>
    <w:rsid w:val="00220BBF"/>
    <w:rsid w:val="00220C0E"/>
    <w:rsid w:val="00220CAA"/>
    <w:rsid w:val="00220ECC"/>
    <w:rsid w:val="00220FDF"/>
    <w:rsid w:val="0022105F"/>
    <w:rsid w:val="00221236"/>
    <w:rsid w:val="002213E1"/>
    <w:rsid w:val="002213ED"/>
    <w:rsid w:val="002215F1"/>
    <w:rsid w:val="00221680"/>
    <w:rsid w:val="00221794"/>
    <w:rsid w:val="002217B4"/>
    <w:rsid w:val="0022180E"/>
    <w:rsid w:val="002219F4"/>
    <w:rsid w:val="00221A67"/>
    <w:rsid w:val="00221DDB"/>
    <w:rsid w:val="00221EB5"/>
    <w:rsid w:val="0022208D"/>
    <w:rsid w:val="002221A2"/>
    <w:rsid w:val="002221C0"/>
    <w:rsid w:val="0022236D"/>
    <w:rsid w:val="002223B7"/>
    <w:rsid w:val="002224C7"/>
    <w:rsid w:val="00222555"/>
    <w:rsid w:val="002226B5"/>
    <w:rsid w:val="00222813"/>
    <w:rsid w:val="00222901"/>
    <w:rsid w:val="00222B78"/>
    <w:rsid w:val="00222CA7"/>
    <w:rsid w:val="00222D6A"/>
    <w:rsid w:val="00222DA8"/>
    <w:rsid w:val="00222E87"/>
    <w:rsid w:val="00222F48"/>
    <w:rsid w:val="0022311B"/>
    <w:rsid w:val="0022385F"/>
    <w:rsid w:val="00223AE4"/>
    <w:rsid w:val="00223C69"/>
    <w:rsid w:val="00223D2E"/>
    <w:rsid w:val="00223DA5"/>
    <w:rsid w:val="00223E1D"/>
    <w:rsid w:val="002241BA"/>
    <w:rsid w:val="00224289"/>
    <w:rsid w:val="002242B7"/>
    <w:rsid w:val="00224348"/>
    <w:rsid w:val="002244B0"/>
    <w:rsid w:val="002244DE"/>
    <w:rsid w:val="002245C1"/>
    <w:rsid w:val="00224630"/>
    <w:rsid w:val="002247B8"/>
    <w:rsid w:val="002247C7"/>
    <w:rsid w:val="00224802"/>
    <w:rsid w:val="00224913"/>
    <w:rsid w:val="00224943"/>
    <w:rsid w:val="0022499A"/>
    <w:rsid w:val="00224B3F"/>
    <w:rsid w:val="00224B5B"/>
    <w:rsid w:val="00224C08"/>
    <w:rsid w:val="002251C2"/>
    <w:rsid w:val="0022529F"/>
    <w:rsid w:val="002252B0"/>
    <w:rsid w:val="0022531A"/>
    <w:rsid w:val="00225466"/>
    <w:rsid w:val="002254C5"/>
    <w:rsid w:val="00225550"/>
    <w:rsid w:val="00225639"/>
    <w:rsid w:val="002257EE"/>
    <w:rsid w:val="0022581E"/>
    <w:rsid w:val="0022588E"/>
    <w:rsid w:val="00225A2D"/>
    <w:rsid w:val="00225B3B"/>
    <w:rsid w:val="00225D90"/>
    <w:rsid w:val="00225ED6"/>
    <w:rsid w:val="00225F45"/>
    <w:rsid w:val="00225F7F"/>
    <w:rsid w:val="00226064"/>
    <w:rsid w:val="002260BB"/>
    <w:rsid w:val="002260DD"/>
    <w:rsid w:val="0022630A"/>
    <w:rsid w:val="00226677"/>
    <w:rsid w:val="002267AC"/>
    <w:rsid w:val="0022681D"/>
    <w:rsid w:val="00226CF9"/>
    <w:rsid w:val="00226CFD"/>
    <w:rsid w:val="00226DC7"/>
    <w:rsid w:val="00226E39"/>
    <w:rsid w:val="00227016"/>
    <w:rsid w:val="00227091"/>
    <w:rsid w:val="00227145"/>
    <w:rsid w:val="00227164"/>
    <w:rsid w:val="00227184"/>
    <w:rsid w:val="00227381"/>
    <w:rsid w:val="002273A7"/>
    <w:rsid w:val="00227462"/>
    <w:rsid w:val="00227464"/>
    <w:rsid w:val="002274B1"/>
    <w:rsid w:val="002274EF"/>
    <w:rsid w:val="002276E5"/>
    <w:rsid w:val="002276E7"/>
    <w:rsid w:val="00227747"/>
    <w:rsid w:val="002277EF"/>
    <w:rsid w:val="00227885"/>
    <w:rsid w:val="00227B20"/>
    <w:rsid w:val="00227B6B"/>
    <w:rsid w:val="00227BEA"/>
    <w:rsid w:val="00227C45"/>
    <w:rsid w:val="00227D38"/>
    <w:rsid w:val="00227FA2"/>
    <w:rsid w:val="00227FC1"/>
    <w:rsid w:val="00227FC4"/>
    <w:rsid w:val="00227FED"/>
    <w:rsid w:val="002300D7"/>
    <w:rsid w:val="002302B3"/>
    <w:rsid w:val="002303E6"/>
    <w:rsid w:val="002303FE"/>
    <w:rsid w:val="00230563"/>
    <w:rsid w:val="002305BB"/>
    <w:rsid w:val="002306E8"/>
    <w:rsid w:val="00230793"/>
    <w:rsid w:val="002307A1"/>
    <w:rsid w:val="002308BC"/>
    <w:rsid w:val="00230AF3"/>
    <w:rsid w:val="00230AF5"/>
    <w:rsid w:val="00230B3A"/>
    <w:rsid w:val="00230C9D"/>
    <w:rsid w:val="00230F79"/>
    <w:rsid w:val="00230F7E"/>
    <w:rsid w:val="00231061"/>
    <w:rsid w:val="0023110E"/>
    <w:rsid w:val="00231281"/>
    <w:rsid w:val="002315AB"/>
    <w:rsid w:val="002316A3"/>
    <w:rsid w:val="002316A8"/>
    <w:rsid w:val="00231745"/>
    <w:rsid w:val="00231874"/>
    <w:rsid w:val="00231A05"/>
    <w:rsid w:val="00231A29"/>
    <w:rsid w:val="00231BB4"/>
    <w:rsid w:val="00231BF8"/>
    <w:rsid w:val="00231CD1"/>
    <w:rsid w:val="00231DC9"/>
    <w:rsid w:val="00231EE9"/>
    <w:rsid w:val="00231F82"/>
    <w:rsid w:val="0023248B"/>
    <w:rsid w:val="002327E4"/>
    <w:rsid w:val="002328BF"/>
    <w:rsid w:val="00232A30"/>
    <w:rsid w:val="00232A60"/>
    <w:rsid w:val="00232A80"/>
    <w:rsid w:val="00232AF6"/>
    <w:rsid w:val="00232BDB"/>
    <w:rsid w:val="00232C0A"/>
    <w:rsid w:val="00232D3D"/>
    <w:rsid w:val="00232D5A"/>
    <w:rsid w:val="00232DA4"/>
    <w:rsid w:val="00232DB1"/>
    <w:rsid w:val="00232EB5"/>
    <w:rsid w:val="00232F0A"/>
    <w:rsid w:val="00232F60"/>
    <w:rsid w:val="002330B3"/>
    <w:rsid w:val="0023331E"/>
    <w:rsid w:val="00233468"/>
    <w:rsid w:val="0023378F"/>
    <w:rsid w:val="0023379C"/>
    <w:rsid w:val="0023383D"/>
    <w:rsid w:val="0023385C"/>
    <w:rsid w:val="002338CC"/>
    <w:rsid w:val="00233970"/>
    <w:rsid w:val="002339A5"/>
    <w:rsid w:val="00233B1E"/>
    <w:rsid w:val="00234170"/>
    <w:rsid w:val="00234204"/>
    <w:rsid w:val="0023424D"/>
    <w:rsid w:val="0023429A"/>
    <w:rsid w:val="002343EE"/>
    <w:rsid w:val="0023449B"/>
    <w:rsid w:val="002344A9"/>
    <w:rsid w:val="002344C2"/>
    <w:rsid w:val="00234644"/>
    <w:rsid w:val="00234690"/>
    <w:rsid w:val="0023475A"/>
    <w:rsid w:val="002349D4"/>
    <w:rsid w:val="00234C6F"/>
    <w:rsid w:val="00234D80"/>
    <w:rsid w:val="00234EAD"/>
    <w:rsid w:val="00234EEF"/>
    <w:rsid w:val="0023502E"/>
    <w:rsid w:val="00235107"/>
    <w:rsid w:val="002351E4"/>
    <w:rsid w:val="00235486"/>
    <w:rsid w:val="002354A2"/>
    <w:rsid w:val="00235565"/>
    <w:rsid w:val="00235596"/>
    <w:rsid w:val="00235606"/>
    <w:rsid w:val="0023582F"/>
    <w:rsid w:val="0023584B"/>
    <w:rsid w:val="00235B46"/>
    <w:rsid w:val="00235BFA"/>
    <w:rsid w:val="00235D23"/>
    <w:rsid w:val="00235D28"/>
    <w:rsid w:val="00235D4A"/>
    <w:rsid w:val="00235E60"/>
    <w:rsid w:val="00235EE3"/>
    <w:rsid w:val="00235F11"/>
    <w:rsid w:val="00235F13"/>
    <w:rsid w:val="00235F79"/>
    <w:rsid w:val="00235F9D"/>
    <w:rsid w:val="00236217"/>
    <w:rsid w:val="00236298"/>
    <w:rsid w:val="00236314"/>
    <w:rsid w:val="002365C7"/>
    <w:rsid w:val="002366E1"/>
    <w:rsid w:val="0023679E"/>
    <w:rsid w:val="00236899"/>
    <w:rsid w:val="002369C8"/>
    <w:rsid w:val="00236AC6"/>
    <w:rsid w:val="00236B47"/>
    <w:rsid w:val="00236C37"/>
    <w:rsid w:val="00236E00"/>
    <w:rsid w:val="00237104"/>
    <w:rsid w:val="002371D2"/>
    <w:rsid w:val="00237265"/>
    <w:rsid w:val="00237398"/>
    <w:rsid w:val="002374BD"/>
    <w:rsid w:val="00237575"/>
    <w:rsid w:val="0023760A"/>
    <w:rsid w:val="00237662"/>
    <w:rsid w:val="00237688"/>
    <w:rsid w:val="00237739"/>
    <w:rsid w:val="002377A8"/>
    <w:rsid w:val="002378AA"/>
    <w:rsid w:val="002378D7"/>
    <w:rsid w:val="00237A8D"/>
    <w:rsid w:val="00237AA5"/>
    <w:rsid w:val="00237C2A"/>
    <w:rsid w:val="00237D3F"/>
    <w:rsid w:val="00237F8A"/>
    <w:rsid w:val="00237FE6"/>
    <w:rsid w:val="00240051"/>
    <w:rsid w:val="002400F8"/>
    <w:rsid w:val="00240187"/>
    <w:rsid w:val="002401F1"/>
    <w:rsid w:val="00240225"/>
    <w:rsid w:val="00240292"/>
    <w:rsid w:val="0024047B"/>
    <w:rsid w:val="0024055A"/>
    <w:rsid w:val="002406CE"/>
    <w:rsid w:val="0024079A"/>
    <w:rsid w:val="00240830"/>
    <w:rsid w:val="002408CD"/>
    <w:rsid w:val="0024094C"/>
    <w:rsid w:val="0024098F"/>
    <w:rsid w:val="002409E7"/>
    <w:rsid w:val="00240A94"/>
    <w:rsid w:val="00240AE9"/>
    <w:rsid w:val="00240C00"/>
    <w:rsid w:val="00240D18"/>
    <w:rsid w:val="00240D54"/>
    <w:rsid w:val="00240D79"/>
    <w:rsid w:val="00241016"/>
    <w:rsid w:val="0024112B"/>
    <w:rsid w:val="0024144F"/>
    <w:rsid w:val="002414A6"/>
    <w:rsid w:val="002414D2"/>
    <w:rsid w:val="0024151B"/>
    <w:rsid w:val="00241622"/>
    <w:rsid w:val="00241627"/>
    <w:rsid w:val="00241858"/>
    <w:rsid w:val="0024193F"/>
    <w:rsid w:val="00241953"/>
    <w:rsid w:val="00241A6A"/>
    <w:rsid w:val="00241D50"/>
    <w:rsid w:val="00241FCE"/>
    <w:rsid w:val="002420EC"/>
    <w:rsid w:val="00242217"/>
    <w:rsid w:val="00242267"/>
    <w:rsid w:val="00242344"/>
    <w:rsid w:val="0024257F"/>
    <w:rsid w:val="002427F2"/>
    <w:rsid w:val="0024289D"/>
    <w:rsid w:val="002429A2"/>
    <w:rsid w:val="00242C9E"/>
    <w:rsid w:val="00242E82"/>
    <w:rsid w:val="00242F1A"/>
    <w:rsid w:val="00242F1F"/>
    <w:rsid w:val="00242F61"/>
    <w:rsid w:val="002431A4"/>
    <w:rsid w:val="002431B3"/>
    <w:rsid w:val="00243223"/>
    <w:rsid w:val="00243236"/>
    <w:rsid w:val="002433BE"/>
    <w:rsid w:val="002433BF"/>
    <w:rsid w:val="002435B5"/>
    <w:rsid w:val="00243606"/>
    <w:rsid w:val="00243633"/>
    <w:rsid w:val="00243658"/>
    <w:rsid w:val="002436A0"/>
    <w:rsid w:val="002437F2"/>
    <w:rsid w:val="00243910"/>
    <w:rsid w:val="00243A2B"/>
    <w:rsid w:val="00243AD3"/>
    <w:rsid w:val="00243BB2"/>
    <w:rsid w:val="00243BE3"/>
    <w:rsid w:val="00243E62"/>
    <w:rsid w:val="00243F33"/>
    <w:rsid w:val="002440E6"/>
    <w:rsid w:val="002441FB"/>
    <w:rsid w:val="00244242"/>
    <w:rsid w:val="00244382"/>
    <w:rsid w:val="00244492"/>
    <w:rsid w:val="002445EE"/>
    <w:rsid w:val="0024471E"/>
    <w:rsid w:val="00244779"/>
    <w:rsid w:val="002448D1"/>
    <w:rsid w:val="00244A3D"/>
    <w:rsid w:val="00244ADF"/>
    <w:rsid w:val="00244BF8"/>
    <w:rsid w:val="00244DE2"/>
    <w:rsid w:val="00244DF7"/>
    <w:rsid w:val="00244E86"/>
    <w:rsid w:val="00244FA1"/>
    <w:rsid w:val="00244FFC"/>
    <w:rsid w:val="00245172"/>
    <w:rsid w:val="00245254"/>
    <w:rsid w:val="002455D2"/>
    <w:rsid w:val="0024563D"/>
    <w:rsid w:val="0024563F"/>
    <w:rsid w:val="0024578C"/>
    <w:rsid w:val="00245860"/>
    <w:rsid w:val="00245A1A"/>
    <w:rsid w:val="00245E07"/>
    <w:rsid w:val="00245FB3"/>
    <w:rsid w:val="00246051"/>
    <w:rsid w:val="002463E4"/>
    <w:rsid w:val="002463F3"/>
    <w:rsid w:val="0024658E"/>
    <w:rsid w:val="0024665E"/>
    <w:rsid w:val="0024667A"/>
    <w:rsid w:val="0024678A"/>
    <w:rsid w:val="002468F1"/>
    <w:rsid w:val="00246A31"/>
    <w:rsid w:val="00246A91"/>
    <w:rsid w:val="00246B0C"/>
    <w:rsid w:val="00246C26"/>
    <w:rsid w:val="00246CBB"/>
    <w:rsid w:val="0024700A"/>
    <w:rsid w:val="00247028"/>
    <w:rsid w:val="002470CA"/>
    <w:rsid w:val="0024718E"/>
    <w:rsid w:val="00247270"/>
    <w:rsid w:val="00247348"/>
    <w:rsid w:val="00247351"/>
    <w:rsid w:val="0024735D"/>
    <w:rsid w:val="0024738D"/>
    <w:rsid w:val="002473B1"/>
    <w:rsid w:val="0024740A"/>
    <w:rsid w:val="00247459"/>
    <w:rsid w:val="00247761"/>
    <w:rsid w:val="00247808"/>
    <w:rsid w:val="002478B8"/>
    <w:rsid w:val="00247A95"/>
    <w:rsid w:val="00247AEF"/>
    <w:rsid w:val="00247B77"/>
    <w:rsid w:val="00247C35"/>
    <w:rsid w:val="00247C37"/>
    <w:rsid w:val="00247D5D"/>
    <w:rsid w:val="00247E20"/>
    <w:rsid w:val="00247EDF"/>
    <w:rsid w:val="0025030C"/>
    <w:rsid w:val="0025039B"/>
    <w:rsid w:val="002504CD"/>
    <w:rsid w:val="0025054A"/>
    <w:rsid w:val="0025056F"/>
    <w:rsid w:val="002506FC"/>
    <w:rsid w:val="00250734"/>
    <w:rsid w:val="002507FF"/>
    <w:rsid w:val="0025095F"/>
    <w:rsid w:val="002509B0"/>
    <w:rsid w:val="00250ADD"/>
    <w:rsid w:val="00250E57"/>
    <w:rsid w:val="00250F28"/>
    <w:rsid w:val="0025119F"/>
    <w:rsid w:val="00251209"/>
    <w:rsid w:val="0025130D"/>
    <w:rsid w:val="00251AB2"/>
    <w:rsid w:val="00251B4B"/>
    <w:rsid w:val="00251B65"/>
    <w:rsid w:val="00251CD4"/>
    <w:rsid w:val="00251CE5"/>
    <w:rsid w:val="00251DAC"/>
    <w:rsid w:val="00251EFE"/>
    <w:rsid w:val="00251FB2"/>
    <w:rsid w:val="00251FDF"/>
    <w:rsid w:val="00252107"/>
    <w:rsid w:val="00252114"/>
    <w:rsid w:val="0025214A"/>
    <w:rsid w:val="00252160"/>
    <w:rsid w:val="002521EE"/>
    <w:rsid w:val="0025221A"/>
    <w:rsid w:val="0025229B"/>
    <w:rsid w:val="002522D3"/>
    <w:rsid w:val="002523A8"/>
    <w:rsid w:val="002524EE"/>
    <w:rsid w:val="002526E7"/>
    <w:rsid w:val="00252786"/>
    <w:rsid w:val="0025289B"/>
    <w:rsid w:val="00252959"/>
    <w:rsid w:val="00252C4F"/>
    <w:rsid w:val="00252D5C"/>
    <w:rsid w:val="00252F89"/>
    <w:rsid w:val="0025317D"/>
    <w:rsid w:val="00253180"/>
    <w:rsid w:val="00253203"/>
    <w:rsid w:val="002535A6"/>
    <w:rsid w:val="002535FA"/>
    <w:rsid w:val="00253653"/>
    <w:rsid w:val="00253AD1"/>
    <w:rsid w:val="00253C01"/>
    <w:rsid w:val="00253C8D"/>
    <w:rsid w:val="00253DC4"/>
    <w:rsid w:val="00253E3E"/>
    <w:rsid w:val="00253ED8"/>
    <w:rsid w:val="00253F9D"/>
    <w:rsid w:val="00253FCE"/>
    <w:rsid w:val="00253FDA"/>
    <w:rsid w:val="00254102"/>
    <w:rsid w:val="002541B1"/>
    <w:rsid w:val="002541E4"/>
    <w:rsid w:val="00254354"/>
    <w:rsid w:val="002543D2"/>
    <w:rsid w:val="00254471"/>
    <w:rsid w:val="00254586"/>
    <w:rsid w:val="00254716"/>
    <w:rsid w:val="002548B9"/>
    <w:rsid w:val="00254BD8"/>
    <w:rsid w:val="00254C0F"/>
    <w:rsid w:val="00254C35"/>
    <w:rsid w:val="00254CFD"/>
    <w:rsid w:val="00254DEB"/>
    <w:rsid w:val="002550E9"/>
    <w:rsid w:val="00255322"/>
    <w:rsid w:val="0025538A"/>
    <w:rsid w:val="00255433"/>
    <w:rsid w:val="0025549C"/>
    <w:rsid w:val="0025552C"/>
    <w:rsid w:val="00255571"/>
    <w:rsid w:val="00255659"/>
    <w:rsid w:val="00255717"/>
    <w:rsid w:val="00255989"/>
    <w:rsid w:val="00255AD2"/>
    <w:rsid w:val="00255CF2"/>
    <w:rsid w:val="00255D72"/>
    <w:rsid w:val="00255DCE"/>
    <w:rsid w:val="00256025"/>
    <w:rsid w:val="0025614F"/>
    <w:rsid w:val="00256468"/>
    <w:rsid w:val="00256513"/>
    <w:rsid w:val="002565C8"/>
    <w:rsid w:val="002567C6"/>
    <w:rsid w:val="002568B6"/>
    <w:rsid w:val="0025693F"/>
    <w:rsid w:val="00256B13"/>
    <w:rsid w:val="00256BED"/>
    <w:rsid w:val="00256E3C"/>
    <w:rsid w:val="00256F0A"/>
    <w:rsid w:val="00257017"/>
    <w:rsid w:val="002571BB"/>
    <w:rsid w:val="00257238"/>
    <w:rsid w:val="00257317"/>
    <w:rsid w:val="00257710"/>
    <w:rsid w:val="002577C4"/>
    <w:rsid w:val="00257AD5"/>
    <w:rsid w:val="00257AEB"/>
    <w:rsid w:val="00257BFF"/>
    <w:rsid w:val="00257DAA"/>
    <w:rsid w:val="00257FC7"/>
    <w:rsid w:val="002600E5"/>
    <w:rsid w:val="00260227"/>
    <w:rsid w:val="002604C1"/>
    <w:rsid w:val="00260554"/>
    <w:rsid w:val="0026074D"/>
    <w:rsid w:val="002608CD"/>
    <w:rsid w:val="002609B7"/>
    <w:rsid w:val="00260A1C"/>
    <w:rsid w:val="00260A9E"/>
    <w:rsid w:val="00260B34"/>
    <w:rsid w:val="00260B44"/>
    <w:rsid w:val="00260DE7"/>
    <w:rsid w:val="00260E2F"/>
    <w:rsid w:val="0026113E"/>
    <w:rsid w:val="00261172"/>
    <w:rsid w:val="00261288"/>
    <w:rsid w:val="002614C1"/>
    <w:rsid w:val="002614E8"/>
    <w:rsid w:val="00261582"/>
    <w:rsid w:val="002615A5"/>
    <w:rsid w:val="002615F4"/>
    <w:rsid w:val="0026163D"/>
    <w:rsid w:val="0026175A"/>
    <w:rsid w:val="002617B8"/>
    <w:rsid w:val="002617CF"/>
    <w:rsid w:val="00261B6F"/>
    <w:rsid w:val="00261CB6"/>
    <w:rsid w:val="00261D61"/>
    <w:rsid w:val="00261E48"/>
    <w:rsid w:val="0026206F"/>
    <w:rsid w:val="00262279"/>
    <w:rsid w:val="0026248B"/>
    <w:rsid w:val="00262741"/>
    <w:rsid w:val="002627CA"/>
    <w:rsid w:val="002628E1"/>
    <w:rsid w:val="0026290C"/>
    <w:rsid w:val="00262960"/>
    <w:rsid w:val="0026299A"/>
    <w:rsid w:val="00262B4D"/>
    <w:rsid w:val="00262BE6"/>
    <w:rsid w:val="00262D24"/>
    <w:rsid w:val="00262F0E"/>
    <w:rsid w:val="00262FA5"/>
    <w:rsid w:val="00263092"/>
    <w:rsid w:val="00263150"/>
    <w:rsid w:val="00263422"/>
    <w:rsid w:val="00263477"/>
    <w:rsid w:val="0026350F"/>
    <w:rsid w:val="00263697"/>
    <w:rsid w:val="002637D8"/>
    <w:rsid w:val="0026382E"/>
    <w:rsid w:val="00263BCE"/>
    <w:rsid w:val="00263BE4"/>
    <w:rsid w:val="00263BF4"/>
    <w:rsid w:val="00263C17"/>
    <w:rsid w:val="00263C34"/>
    <w:rsid w:val="00263D52"/>
    <w:rsid w:val="00263DA0"/>
    <w:rsid w:val="00263DCB"/>
    <w:rsid w:val="00263E4A"/>
    <w:rsid w:val="00263ECE"/>
    <w:rsid w:val="00263F52"/>
    <w:rsid w:val="00263FA9"/>
    <w:rsid w:val="00264052"/>
    <w:rsid w:val="00264356"/>
    <w:rsid w:val="0026440F"/>
    <w:rsid w:val="002644A7"/>
    <w:rsid w:val="00264577"/>
    <w:rsid w:val="002645AA"/>
    <w:rsid w:val="002648CE"/>
    <w:rsid w:val="002648F4"/>
    <w:rsid w:val="00264989"/>
    <w:rsid w:val="00264AEE"/>
    <w:rsid w:val="00264B0C"/>
    <w:rsid w:val="00264C6D"/>
    <w:rsid w:val="00264D53"/>
    <w:rsid w:val="00264DA2"/>
    <w:rsid w:val="00264DCE"/>
    <w:rsid w:val="00265012"/>
    <w:rsid w:val="00265063"/>
    <w:rsid w:val="002651B8"/>
    <w:rsid w:val="002652FE"/>
    <w:rsid w:val="00265367"/>
    <w:rsid w:val="00265574"/>
    <w:rsid w:val="00265581"/>
    <w:rsid w:val="00265673"/>
    <w:rsid w:val="00265677"/>
    <w:rsid w:val="00265680"/>
    <w:rsid w:val="00265681"/>
    <w:rsid w:val="00265692"/>
    <w:rsid w:val="002658F3"/>
    <w:rsid w:val="0026593B"/>
    <w:rsid w:val="002659E8"/>
    <w:rsid w:val="00265A74"/>
    <w:rsid w:val="00265E2F"/>
    <w:rsid w:val="00265EBD"/>
    <w:rsid w:val="00265EF9"/>
    <w:rsid w:val="0026608E"/>
    <w:rsid w:val="002660F1"/>
    <w:rsid w:val="0026614A"/>
    <w:rsid w:val="00266456"/>
    <w:rsid w:val="002664ED"/>
    <w:rsid w:val="002667AF"/>
    <w:rsid w:val="00266991"/>
    <w:rsid w:val="00266A9D"/>
    <w:rsid w:val="00266AB7"/>
    <w:rsid w:val="00266BE4"/>
    <w:rsid w:val="00266CAF"/>
    <w:rsid w:val="00266E01"/>
    <w:rsid w:val="00266E66"/>
    <w:rsid w:val="00266E9E"/>
    <w:rsid w:val="0026705B"/>
    <w:rsid w:val="0026722B"/>
    <w:rsid w:val="00267375"/>
    <w:rsid w:val="002673DF"/>
    <w:rsid w:val="002674AA"/>
    <w:rsid w:val="002676A6"/>
    <w:rsid w:val="00267789"/>
    <w:rsid w:val="00267BEB"/>
    <w:rsid w:val="00267DCA"/>
    <w:rsid w:val="00267E55"/>
    <w:rsid w:val="00267F21"/>
    <w:rsid w:val="00267F9D"/>
    <w:rsid w:val="00270032"/>
    <w:rsid w:val="00270072"/>
    <w:rsid w:val="002701ED"/>
    <w:rsid w:val="002702B9"/>
    <w:rsid w:val="002702D5"/>
    <w:rsid w:val="002704E8"/>
    <w:rsid w:val="0027051C"/>
    <w:rsid w:val="0027055C"/>
    <w:rsid w:val="002705BB"/>
    <w:rsid w:val="002708E6"/>
    <w:rsid w:val="002708F1"/>
    <w:rsid w:val="002709DB"/>
    <w:rsid w:val="00270A0B"/>
    <w:rsid w:val="00270B25"/>
    <w:rsid w:val="00270F04"/>
    <w:rsid w:val="00270F50"/>
    <w:rsid w:val="00271020"/>
    <w:rsid w:val="002712FA"/>
    <w:rsid w:val="002715EC"/>
    <w:rsid w:val="002716C0"/>
    <w:rsid w:val="0027176B"/>
    <w:rsid w:val="002717FB"/>
    <w:rsid w:val="00271A3A"/>
    <w:rsid w:val="00271AF4"/>
    <w:rsid w:val="00271BE9"/>
    <w:rsid w:val="00271E29"/>
    <w:rsid w:val="00271EB5"/>
    <w:rsid w:val="00271FA9"/>
    <w:rsid w:val="002720B2"/>
    <w:rsid w:val="002720BC"/>
    <w:rsid w:val="0027224D"/>
    <w:rsid w:val="00272342"/>
    <w:rsid w:val="00272492"/>
    <w:rsid w:val="002726A2"/>
    <w:rsid w:val="00272888"/>
    <w:rsid w:val="00272A6C"/>
    <w:rsid w:val="00272BB4"/>
    <w:rsid w:val="00272CFE"/>
    <w:rsid w:val="00272E51"/>
    <w:rsid w:val="00272F2D"/>
    <w:rsid w:val="00272FFE"/>
    <w:rsid w:val="00273286"/>
    <w:rsid w:val="002732C8"/>
    <w:rsid w:val="00273370"/>
    <w:rsid w:val="002733F1"/>
    <w:rsid w:val="0027363D"/>
    <w:rsid w:val="0027371E"/>
    <w:rsid w:val="00273903"/>
    <w:rsid w:val="00273A6B"/>
    <w:rsid w:val="00273A77"/>
    <w:rsid w:val="00273A7E"/>
    <w:rsid w:val="00273AFD"/>
    <w:rsid w:val="00273C77"/>
    <w:rsid w:val="00273D6C"/>
    <w:rsid w:val="00273FAB"/>
    <w:rsid w:val="00274044"/>
    <w:rsid w:val="002742DC"/>
    <w:rsid w:val="002743B0"/>
    <w:rsid w:val="00274440"/>
    <w:rsid w:val="0027450B"/>
    <w:rsid w:val="0027467F"/>
    <w:rsid w:val="002746C3"/>
    <w:rsid w:val="002747F9"/>
    <w:rsid w:val="002749B4"/>
    <w:rsid w:val="00274CCF"/>
    <w:rsid w:val="00274D90"/>
    <w:rsid w:val="00274D97"/>
    <w:rsid w:val="00274DB0"/>
    <w:rsid w:val="00274E01"/>
    <w:rsid w:val="00274F7C"/>
    <w:rsid w:val="00275337"/>
    <w:rsid w:val="002753E7"/>
    <w:rsid w:val="0027566F"/>
    <w:rsid w:val="0027588B"/>
    <w:rsid w:val="00275A7F"/>
    <w:rsid w:val="00275A94"/>
    <w:rsid w:val="00275D3A"/>
    <w:rsid w:val="00275D59"/>
    <w:rsid w:val="00275E84"/>
    <w:rsid w:val="00275F2D"/>
    <w:rsid w:val="00275FB9"/>
    <w:rsid w:val="00275FD8"/>
    <w:rsid w:val="00276216"/>
    <w:rsid w:val="00276679"/>
    <w:rsid w:val="00276BA7"/>
    <w:rsid w:val="00276C34"/>
    <w:rsid w:val="00276D2A"/>
    <w:rsid w:val="00276D4C"/>
    <w:rsid w:val="00276D7B"/>
    <w:rsid w:val="00276DF0"/>
    <w:rsid w:val="00276E18"/>
    <w:rsid w:val="00276E74"/>
    <w:rsid w:val="00276EE8"/>
    <w:rsid w:val="0027705B"/>
    <w:rsid w:val="0027712D"/>
    <w:rsid w:val="00277257"/>
    <w:rsid w:val="00277301"/>
    <w:rsid w:val="0027754C"/>
    <w:rsid w:val="002776C9"/>
    <w:rsid w:val="00277702"/>
    <w:rsid w:val="00277762"/>
    <w:rsid w:val="00277839"/>
    <w:rsid w:val="002779CA"/>
    <w:rsid w:val="00277B2D"/>
    <w:rsid w:val="00277B66"/>
    <w:rsid w:val="00277CF4"/>
    <w:rsid w:val="00277D55"/>
    <w:rsid w:val="00280025"/>
    <w:rsid w:val="00280147"/>
    <w:rsid w:val="00280151"/>
    <w:rsid w:val="002801CA"/>
    <w:rsid w:val="0028027A"/>
    <w:rsid w:val="002802B5"/>
    <w:rsid w:val="002803D3"/>
    <w:rsid w:val="002804CE"/>
    <w:rsid w:val="00280548"/>
    <w:rsid w:val="0028066C"/>
    <w:rsid w:val="0028067F"/>
    <w:rsid w:val="00280739"/>
    <w:rsid w:val="0028079C"/>
    <w:rsid w:val="00280898"/>
    <w:rsid w:val="0028099D"/>
    <w:rsid w:val="002809B2"/>
    <w:rsid w:val="00280A2F"/>
    <w:rsid w:val="00280CAB"/>
    <w:rsid w:val="00280DFD"/>
    <w:rsid w:val="002815C6"/>
    <w:rsid w:val="002815D5"/>
    <w:rsid w:val="00281628"/>
    <w:rsid w:val="0028167F"/>
    <w:rsid w:val="00281722"/>
    <w:rsid w:val="002817DB"/>
    <w:rsid w:val="0028189B"/>
    <w:rsid w:val="002818FD"/>
    <w:rsid w:val="00281904"/>
    <w:rsid w:val="00281B7A"/>
    <w:rsid w:val="00281B88"/>
    <w:rsid w:val="00281CB9"/>
    <w:rsid w:val="00281DD6"/>
    <w:rsid w:val="00281E5F"/>
    <w:rsid w:val="0028204E"/>
    <w:rsid w:val="00282107"/>
    <w:rsid w:val="00282131"/>
    <w:rsid w:val="00282410"/>
    <w:rsid w:val="0028242E"/>
    <w:rsid w:val="002824A2"/>
    <w:rsid w:val="002824C7"/>
    <w:rsid w:val="00282554"/>
    <w:rsid w:val="002825D4"/>
    <w:rsid w:val="002826DE"/>
    <w:rsid w:val="002827A3"/>
    <w:rsid w:val="00282832"/>
    <w:rsid w:val="002828A7"/>
    <w:rsid w:val="00282ADF"/>
    <w:rsid w:val="00282B20"/>
    <w:rsid w:val="00282C20"/>
    <w:rsid w:val="00282C4F"/>
    <w:rsid w:val="00282C99"/>
    <w:rsid w:val="00282CAE"/>
    <w:rsid w:val="00282ECB"/>
    <w:rsid w:val="00282FCA"/>
    <w:rsid w:val="002830F8"/>
    <w:rsid w:val="00283359"/>
    <w:rsid w:val="00283375"/>
    <w:rsid w:val="0028340E"/>
    <w:rsid w:val="002834BF"/>
    <w:rsid w:val="0028353C"/>
    <w:rsid w:val="002837C0"/>
    <w:rsid w:val="00283ACB"/>
    <w:rsid w:val="00283B8F"/>
    <w:rsid w:val="00283DBC"/>
    <w:rsid w:val="00283E04"/>
    <w:rsid w:val="00283EA1"/>
    <w:rsid w:val="00283EA9"/>
    <w:rsid w:val="002840F6"/>
    <w:rsid w:val="00284115"/>
    <w:rsid w:val="00284117"/>
    <w:rsid w:val="0028412C"/>
    <w:rsid w:val="00284332"/>
    <w:rsid w:val="0028453F"/>
    <w:rsid w:val="0028477C"/>
    <w:rsid w:val="00284859"/>
    <w:rsid w:val="00284A61"/>
    <w:rsid w:val="00284A82"/>
    <w:rsid w:val="00284AE2"/>
    <w:rsid w:val="00284AFD"/>
    <w:rsid w:val="00284CFD"/>
    <w:rsid w:val="002850B9"/>
    <w:rsid w:val="0028517A"/>
    <w:rsid w:val="00285279"/>
    <w:rsid w:val="002853D3"/>
    <w:rsid w:val="00285424"/>
    <w:rsid w:val="002857A6"/>
    <w:rsid w:val="0028583B"/>
    <w:rsid w:val="002858FA"/>
    <w:rsid w:val="002859E8"/>
    <w:rsid w:val="00285B0A"/>
    <w:rsid w:val="00285BD5"/>
    <w:rsid w:val="00285D89"/>
    <w:rsid w:val="00285FA1"/>
    <w:rsid w:val="00285FFD"/>
    <w:rsid w:val="00286206"/>
    <w:rsid w:val="00286288"/>
    <w:rsid w:val="00286425"/>
    <w:rsid w:val="00286603"/>
    <w:rsid w:val="00286618"/>
    <w:rsid w:val="00286761"/>
    <w:rsid w:val="002867D1"/>
    <w:rsid w:val="002867FD"/>
    <w:rsid w:val="002868A7"/>
    <w:rsid w:val="00286A4B"/>
    <w:rsid w:val="00286CEB"/>
    <w:rsid w:val="00286CFC"/>
    <w:rsid w:val="00286D14"/>
    <w:rsid w:val="00286D96"/>
    <w:rsid w:val="00286E71"/>
    <w:rsid w:val="0028718B"/>
    <w:rsid w:val="00287239"/>
    <w:rsid w:val="002872FA"/>
    <w:rsid w:val="00287327"/>
    <w:rsid w:val="002873A7"/>
    <w:rsid w:val="002875C5"/>
    <w:rsid w:val="0028761E"/>
    <w:rsid w:val="002876A0"/>
    <w:rsid w:val="002876AD"/>
    <w:rsid w:val="002877A1"/>
    <w:rsid w:val="002878B9"/>
    <w:rsid w:val="002879A7"/>
    <w:rsid w:val="00287B93"/>
    <w:rsid w:val="00287D92"/>
    <w:rsid w:val="00287F22"/>
    <w:rsid w:val="00287FB5"/>
    <w:rsid w:val="00287FC2"/>
    <w:rsid w:val="00290085"/>
    <w:rsid w:val="0029019B"/>
    <w:rsid w:val="0029021A"/>
    <w:rsid w:val="002903B4"/>
    <w:rsid w:val="002903BC"/>
    <w:rsid w:val="002903DD"/>
    <w:rsid w:val="002903E0"/>
    <w:rsid w:val="0029052D"/>
    <w:rsid w:val="0029061F"/>
    <w:rsid w:val="00290655"/>
    <w:rsid w:val="00290927"/>
    <w:rsid w:val="0029099A"/>
    <w:rsid w:val="00290A1C"/>
    <w:rsid w:val="00290B6F"/>
    <w:rsid w:val="00290CBE"/>
    <w:rsid w:val="00291090"/>
    <w:rsid w:val="002910C0"/>
    <w:rsid w:val="002911DD"/>
    <w:rsid w:val="002912B9"/>
    <w:rsid w:val="0029132E"/>
    <w:rsid w:val="00291420"/>
    <w:rsid w:val="0029164A"/>
    <w:rsid w:val="00291818"/>
    <w:rsid w:val="0029197A"/>
    <w:rsid w:val="0029199D"/>
    <w:rsid w:val="00291C66"/>
    <w:rsid w:val="00291CE4"/>
    <w:rsid w:val="00291EB8"/>
    <w:rsid w:val="00291EDA"/>
    <w:rsid w:val="0029204C"/>
    <w:rsid w:val="0029207E"/>
    <w:rsid w:val="00292252"/>
    <w:rsid w:val="0029225D"/>
    <w:rsid w:val="002924BE"/>
    <w:rsid w:val="0029252C"/>
    <w:rsid w:val="002926E9"/>
    <w:rsid w:val="0029274D"/>
    <w:rsid w:val="0029284A"/>
    <w:rsid w:val="00292949"/>
    <w:rsid w:val="00292BEB"/>
    <w:rsid w:val="00292C90"/>
    <w:rsid w:val="00292D1B"/>
    <w:rsid w:val="00292D9E"/>
    <w:rsid w:val="00292F1C"/>
    <w:rsid w:val="0029315C"/>
    <w:rsid w:val="0029363F"/>
    <w:rsid w:val="00293735"/>
    <w:rsid w:val="00293858"/>
    <w:rsid w:val="0029396B"/>
    <w:rsid w:val="00293A5E"/>
    <w:rsid w:val="00293C39"/>
    <w:rsid w:val="00294006"/>
    <w:rsid w:val="00294044"/>
    <w:rsid w:val="002942FB"/>
    <w:rsid w:val="002944AE"/>
    <w:rsid w:val="002947B0"/>
    <w:rsid w:val="002949D0"/>
    <w:rsid w:val="00294A73"/>
    <w:rsid w:val="00294C09"/>
    <w:rsid w:val="00294C42"/>
    <w:rsid w:val="00294DEE"/>
    <w:rsid w:val="00294E8F"/>
    <w:rsid w:val="00294F03"/>
    <w:rsid w:val="0029504A"/>
    <w:rsid w:val="00295213"/>
    <w:rsid w:val="00295274"/>
    <w:rsid w:val="0029534F"/>
    <w:rsid w:val="0029565A"/>
    <w:rsid w:val="00295689"/>
    <w:rsid w:val="002956A4"/>
    <w:rsid w:val="0029573B"/>
    <w:rsid w:val="002958C0"/>
    <w:rsid w:val="00295A0E"/>
    <w:rsid w:val="00295AC9"/>
    <w:rsid w:val="00295B9C"/>
    <w:rsid w:val="00295BA6"/>
    <w:rsid w:val="00295D92"/>
    <w:rsid w:val="00295F8C"/>
    <w:rsid w:val="002960DE"/>
    <w:rsid w:val="002962EA"/>
    <w:rsid w:val="002963F5"/>
    <w:rsid w:val="002965D5"/>
    <w:rsid w:val="00296674"/>
    <w:rsid w:val="002967F7"/>
    <w:rsid w:val="00296953"/>
    <w:rsid w:val="002969D3"/>
    <w:rsid w:val="00296B49"/>
    <w:rsid w:val="00296C41"/>
    <w:rsid w:val="00296D02"/>
    <w:rsid w:val="00296E75"/>
    <w:rsid w:val="00296E7B"/>
    <w:rsid w:val="00296E95"/>
    <w:rsid w:val="00296F48"/>
    <w:rsid w:val="00296F9C"/>
    <w:rsid w:val="002971C0"/>
    <w:rsid w:val="0029733D"/>
    <w:rsid w:val="0029737D"/>
    <w:rsid w:val="00297395"/>
    <w:rsid w:val="0029746B"/>
    <w:rsid w:val="00297514"/>
    <w:rsid w:val="00297519"/>
    <w:rsid w:val="0029751F"/>
    <w:rsid w:val="002975BC"/>
    <w:rsid w:val="00297695"/>
    <w:rsid w:val="002979D1"/>
    <w:rsid w:val="00297A07"/>
    <w:rsid w:val="00297A29"/>
    <w:rsid w:val="00297A4E"/>
    <w:rsid w:val="00297B84"/>
    <w:rsid w:val="00297BB1"/>
    <w:rsid w:val="00297CA1"/>
    <w:rsid w:val="00297D53"/>
    <w:rsid w:val="00297E6A"/>
    <w:rsid w:val="00297E6D"/>
    <w:rsid w:val="00297E8A"/>
    <w:rsid w:val="00297F2F"/>
    <w:rsid w:val="00297F97"/>
    <w:rsid w:val="00297FBA"/>
    <w:rsid w:val="002A0098"/>
    <w:rsid w:val="002A00C0"/>
    <w:rsid w:val="002A01A2"/>
    <w:rsid w:val="002A0252"/>
    <w:rsid w:val="002A02BE"/>
    <w:rsid w:val="002A02EF"/>
    <w:rsid w:val="002A04B7"/>
    <w:rsid w:val="002A04DA"/>
    <w:rsid w:val="002A0733"/>
    <w:rsid w:val="002A07AD"/>
    <w:rsid w:val="002A07BA"/>
    <w:rsid w:val="002A0922"/>
    <w:rsid w:val="002A0A67"/>
    <w:rsid w:val="002A0ACB"/>
    <w:rsid w:val="002A0B6D"/>
    <w:rsid w:val="002A0CDE"/>
    <w:rsid w:val="002A0E86"/>
    <w:rsid w:val="002A0EAC"/>
    <w:rsid w:val="002A0F12"/>
    <w:rsid w:val="002A112A"/>
    <w:rsid w:val="002A1167"/>
    <w:rsid w:val="002A1213"/>
    <w:rsid w:val="002A1243"/>
    <w:rsid w:val="002A126B"/>
    <w:rsid w:val="002A12A7"/>
    <w:rsid w:val="002A14E0"/>
    <w:rsid w:val="002A16A6"/>
    <w:rsid w:val="002A17D9"/>
    <w:rsid w:val="002A195F"/>
    <w:rsid w:val="002A1A1B"/>
    <w:rsid w:val="002A1B18"/>
    <w:rsid w:val="002A21FD"/>
    <w:rsid w:val="002A22E1"/>
    <w:rsid w:val="002A2365"/>
    <w:rsid w:val="002A2406"/>
    <w:rsid w:val="002A2418"/>
    <w:rsid w:val="002A24BD"/>
    <w:rsid w:val="002A2590"/>
    <w:rsid w:val="002A26EC"/>
    <w:rsid w:val="002A285F"/>
    <w:rsid w:val="002A2893"/>
    <w:rsid w:val="002A28E3"/>
    <w:rsid w:val="002A2994"/>
    <w:rsid w:val="002A2A2F"/>
    <w:rsid w:val="002A2D0C"/>
    <w:rsid w:val="002A2E04"/>
    <w:rsid w:val="002A2E77"/>
    <w:rsid w:val="002A2F8F"/>
    <w:rsid w:val="002A3561"/>
    <w:rsid w:val="002A35B5"/>
    <w:rsid w:val="002A370A"/>
    <w:rsid w:val="002A373A"/>
    <w:rsid w:val="002A380B"/>
    <w:rsid w:val="002A3840"/>
    <w:rsid w:val="002A39A5"/>
    <w:rsid w:val="002A3A0C"/>
    <w:rsid w:val="002A3BDD"/>
    <w:rsid w:val="002A3C72"/>
    <w:rsid w:val="002A3D77"/>
    <w:rsid w:val="002A3E89"/>
    <w:rsid w:val="002A3EB4"/>
    <w:rsid w:val="002A3F36"/>
    <w:rsid w:val="002A3F8F"/>
    <w:rsid w:val="002A3FB5"/>
    <w:rsid w:val="002A3FDE"/>
    <w:rsid w:val="002A403A"/>
    <w:rsid w:val="002A4117"/>
    <w:rsid w:val="002A4230"/>
    <w:rsid w:val="002A427D"/>
    <w:rsid w:val="002A43FD"/>
    <w:rsid w:val="002A4436"/>
    <w:rsid w:val="002A445A"/>
    <w:rsid w:val="002A447A"/>
    <w:rsid w:val="002A4637"/>
    <w:rsid w:val="002A474C"/>
    <w:rsid w:val="002A48C1"/>
    <w:rsid w:val="002A48CC"/>
    <w:rsid w:val="002A4B81"/>
    <w:rsid w:val="002A4E23"/>
    <w:rsid w:val="002A4E52"/>
    <w:rsid w:val="002A50C9"/>
    <w:rsid w:val="002A50E0"/>
    <w:rsid w:val="002A5187"/>
    <w:rsid w:val="002A5357"/>
    <w:rsid w:val="002A5407"/>
    <w:rsid w:val="002A55A7"/>
    <w:rsid w:val="002A55D7"/>
    <w:rsid w:val="002A56A9"/>
    <w:rsid w:val="002A5816"/>
    <w:rsid w:val="002A5996"/>
    <w:rsid w:val="002A5AE5"/>
    <w:rsid w:val="002A5E49"/>
    <w:rsid w:val="002A5E4E"/>
    <w:rsid w:val="002A5F14"/>
    <w:rsid w:val="002A626D"/>
    <w:rsid w:val="002A6316"/>
    <w:rsid w:val="002A65F1"/>
    <w:rsid w:val="002A65FA"/>
    <w:rsid w:val="002A6685"/>
    <w:rsid w:val="002A67D3"/>
    <w:rsid w:val="002A68D3"/>
    <w:rsid w:val="002A6928"/>
    <w:rsid w:val="002A6A1D"/>
    <w:rsid w:val="002A6A42"/>
    <w:rsid w:val="002A6A53"/>
    <w:rsid w:val="002A6A6D"/>
    <w:rsid w:val="002A6B79"/>
    <w:rsid w:val="002A6BC0"/>
    <w:rsid w:val="002A6E60"/>
    <w:rsid w:val="002A6E91"/>
    <w:rsid w:val="002A7244"/>
    <w:rsid w:val="002A72CD"/>
    <w:rsid w:val="002A72EA"/>
    <w:rsid w:val="002A75B8"/>
    <w:rsid w:val="002A7620"/>
    <w:rsid w:val="002A76B5"/>
    <w:rsid w:val="002A7714"/>
    <w:rsid w:val="002A773C"/>
    <w:rsid w:val="002A778B"/>
    <w:rsid w:val="002A7890"/>
    <w:rsid w:val="002A798D"/>
    <w:rsid w:val="002A799C"/>
    <w:rsid w:val="002A7B1A"/>
    <w:rsid w:val="002A7C17"/>
    <w:rsid w:val="002A7C39"/>
    <w:rsid w:val="002A7E06"/>
    <w:rsid w:val="002A7E92"/>
    <w:rsid w:val="002B006E"/>
    <w:rsid w:val="002B0388"/>
    <w:rsid w:val="002B044A"/>
    <w:rsid w:val="002B0473"/>
    <w:rsid w:val="002B04DC"/>
    <w:rsid w:val="002B05A3"/>
    <w:rsid w:val="002B05E2"/>
    <w:rsid w:val="002B0795"/>
    <w:rsid w:val="002B07A3"/>
    <w:rsid w:val="002B086E"/>
    <w:rsid w:val="002B0B54"/>
    <w:rsid w:val="002B0BF7"/>
    <w:rsid w:val="002B0C3D"/>
    <w:rsid w:val="002B0C9A"/>
    <w:rsid w:val="002B0EA5"/>
    <w:rsid w:val="002B0F00"/>
    <w:rsid w:val="002B102F"/>
    <w:rsid w:val="002B1066"/>
    <w:rsid w:val="002B11FC"/>
    <w:rsid w:val="002B1278"/>
    <w:rsid w:val="002B1440"/>
    <w:rsid w:val="002B14BF"/>
    <w:rsid w:val="002B155A"/>
    <w:rsid w:val="002B15C3"/>
    <w:rsid w:val="002B179D"/>
    <w:rsid w:val="002B19EF"/>
    <w:rsid w:val="002B1A90"/>
    <w:rsid w:val="002B1AE3"/>
    <w:rsid w:val="002B1AFB"/>
    <w:rsid w:val="002B1C55"/>
    <w:rsid w:val="002B1F0C"/>
    <w:rsid w:val="002B1F58"/>
    <w:rsid w:val="002B2038"/>
    <w:rsid w:val="002B20B8"/>
    <w:rsid w:val="002B2128"/>
    <w:rsid w:val="002B2138"/>
    <w:rsid w:val="002B218A"/>
    <w:rsid w:val="002B22C4"/>
    <w:rsid w:val="002B2312"/>
    <w:rsid w:val="002B23DA"/>
    <w:rsid w:val="002B240D"/>
    <w:rsid w:val="002B2472"/>
    <w:rsid w:val="002B24A7"/>
    <w:rsid w:val="002B255D"/>
    <w:rsid w:val="002B26A9"/>
    <w:rsid w:val="002B2716"/>
    <w:rsid w:val="002B2801"/>
    <w:rsid w:val="002B2EF7"/>
    <w:rsid w:val="002B302E"/>
    <w:rsid w:val="002B3083"/>
    <w:rsid w:val="002B314F"/>
    <w:rsid w:val="002B31AD"/>
    <w:rsid w:val="002B31F8"/>
    <w:rsid w:val="002B3205"/>
    <w:rsid w:val="002B3216"/>
    <w:rsid w:val="002B3339"/>
    <w:rsid w:val="002B33F5"/>
    <w:rsid w:val="002B34CF"/>
    <w:rsid w:val="002B3510"/>
    <w:rsid w:val="002B35C1"/>
    <w:rsid w:val="002B36FF"/>
    <w:rsid w:val="002B37EB"/>
    <w:rsid w:val="002B38A0"/>
    <w:rsid w:val="002B38AA"/>
    <w:rsid w:val="002B39D5"/>
    <w:rsid w:val="002B3AB3"/>
    <w:rsid w:val="002B3B55"/>
    <w:rsid w:val="002B3D6F"/>
    <w:rsid w:val="002B3D84"/>
    <w:rsid w:val="002B3D8A"/>
    <w:rsid w:val="002B3E07"/>
    <w:rsid w:val="002B4071"/>
    <w:rsid w:val="002B41EF"/>
    <w:rsid w:val="002B4265"/>
    <w:rsid w:val="002B42F3"/>
    <w:rsid w:val="002B43CA"/>
    <w:rsid w:val="002B43D6"/>
    <w:rsid w:val="002B44BF"/>
    <w:rsid w:val="002B45DC"/>
    <w:rsid w:val="002B47BD"/>
    <w:rsid w:val="002B4952"/>
    <w:rsid w:val="002B4AD8"/>
    <w:rsid w:val="002B4B44"/>
    <w:rsid w:val="002B4B50"/>
    <w:rsid w:val="002B4C3A"/>
    <w:rsid w:val="002B4E3E"/>
    <w:rsid w:val="002B4E6F"/>
    <w:rsid w:val="002B4F9A"/>
    <w:rsid w:val="002B4FAF"/>
    <w:rsid w:val="002B5191"/>
    <w:rsid w:val="002B51F3"/>
    <w:rsid w:val="002B5239"/>
    <w:rsid w:val="002B53BF"/>
    <w:rsid w:val="002B548C"/>
    <w:rsid w:val="002B557F"/>
    <w:rsid w:val="002B55A0"/>
    <w:rsid w:val="002B5620"/>
    <w:rsid w:val="002B5806"/>
    <w:rsid w:val="002B592C"/>
    <w:rsid w:val="002B5BD3"/>
    <w:rsid w:val="002B5D2D"/>
    <w:rsid w:val="002B5D30"/>
    <w:rsid w:val="002B5E18"/>
    <w:rsid w:val="002B5E37"/>
    <w:rsid w:val="002B5F09"/>
    <w:rsid w:val="002B5FE9"/>
    <w:rsid w:val="002B605F"/>
    <w:rsid w:val="002B62E4"/>
    <w:rsid w:val="002B653F"/>
    <w:rsid w:val="002B65C4"/>
    <w:rsid w:val="002B6623"/>
    <w:rsid w:val="002B6726"/>
    <w:rsid w:val="002B6869"/>
    <w:rsid w:val="002B69C9"/>
    <w:rsid w:val="002B6AD1"/>
    <w:rsid w:val="002B6B83"/>
    <w:rsid w:val="002B6C67"/>
    <w:rsid w:val="002B6D88"/>
    <w:rsid w:val="002B6DEB"/>
    <w:rsid w:val="002B6E0C"/>
    <w:rsid w:val="002B7091"/>
    <w:rsid w:val="002B71B0"/>
    <w:rsid w:val="002B7359"/>
    <w:rsid w:val="002B73F3"/>
    <w:rsid w:val="002B74D7"/>
    <w:rsid w:val="002B7522"/>
    <w:rsid w:val="002B7553"/>
    <w:rsid w:val="002B75B0"/>
    <w:rsid w:val="002B75B3"/>
    <w:rsid w:val="002B7694"/>
    <w:rsid w:val="002B7A57"/>
    <w:rsid w:val="002B7C41"/>
    <w:rsid w:val="002B7D70"/>
    <w:rsid w:val="002B7EB5"/>
    <w:rsid w:val="002B7EF7"/>
    <w:rsid w:val="002B7FC6"/>
    <w:rsid w:val="002C001B"/>
    <w:rsid w:val="002C0201"/>
    <w:rsid w:val="002C023E"/>
    <w:rsid w:val="002C04F5"/>
    <w:rsid w:val="002C054A"/>
    <w:rsid w:val="002C0882"/>
    <w:rsid w:val="002C08E0"/>
    <w:rsid w:val="002C0900"/>
    <w:rsid w:val="002C0996"/>
    <w:rsid w:val="002C0ACB"/>
    <w:rsid w:val="002C0B4D"/>
    <w:rsid w:val="002C0B78"/>
    <w:rsid w:val="002C0BC8"/>
    <w:rsid w:val="002C0BE8"/>
    <w:rsid w:val="002C0C23"/>
    <w:rsid w:val="002C0C5E"/>
    <w:rsid w:val="002C0D22"/>
    <w:rsid w:val="002C0E6E"/>
    <w:rsid w:val="002C0E8D"/>
    <w:rsid w:val="002C0F43"/>
    <w:rsid w:val="002C104F"/>
    <w:rsid w:val="002C10B9"/>
    <w:rsid w:val="002C1150"/>
    <w:rsid w:val="002C1183"/>
    <w:rsid w:val="002C1184"/>
    <w:rsid w:val="002C1237"/>
    <w:rsid w:val="002C124F"/>
    <w:rsid w:val="002C12C3"/>
    <w:rsid w:val="002C1602"/>
    <w:rsid w:val="002C1606"/>
    <w:rsid w:val="002C17A3"/>
    <w:rsid w:val="002C17E9"/>
    <w:rsid w:val="002C1955"/>
    <w:rsid w:val="002C1B95"/>
    <w:rsid w:val="002C1C9A"/>
    <w:rsid w:val="002C1D41"/>
    <w:rsid w:val="002C1E3E"/>
    <w:rsid w:val="002C1E6C"/>
    <w:rsid w:val="002C1FA7"/>
    <w:rsid w:val="002C22F2"/>
    <w:rsid w:val="002C2349"/>
    <w:rsid w:val="002C2571"/>
    <w:rsid w:val="002C25BC"/>
    <w:rsid w:val="002C2749"/>
    <w:rsid w:val="002C27E7"/>
    <w:rsid w:val="002C27E9"/>
    <w:rsid w:val="002C2871"/>
    <w:rsid w:val="002C2936"/>
    <w:rsid w:val="002C2AF1"/>
    <w:rsid w:val="002C2B1B"/>
    <w:rsid w:val="002C2B88"/>
    <w:rsid w:val="002C2BD4"/>
    <w:rsid w:val="002C2BF3"/>
    <w:rsid w:val="002C2C8E"/>
    <w:rsid w:val="002C2DBF"/>
    <w:rsid w:val="002C304A"/>
    <w:rsid w:val="002C30FB"/>
    <w:rsid w:val="002C32D5"/>
    <w:rsid w:val="002C33F1"/>
    <w:rsid w:val="002C3503"/>
    <w:rsid w:val="002C359B"/>
    <w:rsid w:val="002C36D4"/>
    <w:rsid w:val="002C3716"/>
    <w:rsid w:val="002C37A6"/>
    <w:rsid w:val="002C3831"/>
    <w:rsid w:val="002C38A3"/>
    <w:rsid w:val="002C3AC6"/>
    <w:rsid w:val="002C3E3D"/>
    <w:rsid w:val="002C3E83"/>
    <w:rsid w:val="002C3F0A"/>
    <w:rsid w:val="002C3FD5"/>
    <w:rsid w:val="002C413C"/>
    <w:rsid w:val="002C4184"/>
    <w:rsid w:val="002C4378"/>
    <w:rsid w:val="002C43DA"/>
    <w:rsid w:val="002C4500"/>
    <w:rsid w:val="002C4550"/>
    <w:rsid w:val="002C463B"/>
    <w:rsid w:val="002C4654"/>
    <w:rsid w:val="002C4757"/>
    <w:rsid w:val="002C47D5"/>
    <w:rsid w:val="002C47F0"/>
    <w:rsid w:val="002C4811"/>
    <w:rsid w:val="002C49CE"/>
    <w:rsid w:val="002C4A68"/>
    <w:rsid w:val="002C4AA6"/>
    <w:rsid w:val="002C4BB1"/>
    <w:rsid w:val="002C4C8E"/>
    <w:rsid w:val="002C4C99"/>
    <w:rsid w:val="002C4CBF"/>
    <w:rsid w:val="002C4D0B"/>
    <w:rsid w:val="002C4D8A"/>
    <w:rsid w:val="002C4E35"/>
    <w:rsid w:val="002C4EE9"/>
    <w:rsid w:val="002C509B"/>
    <w:rsid w:val="002C519A"/>
    <w:rsid w:val="002C52B1"/>
    <w:rsid w:val="002C52E8"/>
    <w:rsid w:val="002C532D"/>
    <w:rsid w:val="002C5478"/>
    <w:rsid w:val="002C560D"/>
    <w:rsid w:val="002C56FD"/>
    <w:rsid w:val="002C58E8"/>
    <w:rsid w:val="002C590F"/>
    <w:rsid w:val="002C5A43"/>
    <w:rsid w:val="002C5CBF"/>
    <w:rsid w:val="002C5CF0"/>
    <w:rsid w:val="002C5E1B"/>
    <w:rsid w:val="002C5F8C"/>
    <w:rsid w:val="002C606A"/>
    <w:rsid w:val="002C6158"/>
    <w:rsid w:val="002C633E"/>
    <w:rsid w:val="002C634B"/>
    <w:rsid w:val="002C64EB"/>
    <w:rsid w:val="002C6579"/>
    <w:rsid w:val="002C6591"/>
    <w:rsid w:val="002C6754"/>
    <w:rsid w:val="002C687A"/>
    <w:rsid w:val="002C6940"/>
    <w:rsid w:val="002C6945"/>
    <w:rsid w:val="002C6BC9"/>
    <w:rsid w:val="002C6BCE"/>
    <w:rsid w:val="002C6F72"/>
    <w:rsid w:val="002C7191"/>
    <w:rsid w:val="002C71EA"/>
    <w:rsid w:val="002C727D"/>
    <w:rsid w:val="002C7490"/>
    <w:rsid w:val="002C7534"/>
    <w:rsid w:val="002C75E7"/>
    <w:rsid w:val="002C771C"/>
    <w:rsid w:val="002C7762"/>
    <w:rsid w:val="002C776F"/>
    <w:rsid w:val="002C7A7A"/>
    <w:rsid w:val="002C7BEF"/>
    <w:rsid w:val="002C7DCD"/>
    <w:rsid w:val="002C7DE7"/>
    <w:rsid w:val="002C7FCC"/>
    <w:rsid w:val="002D0169"/>
    <w:rsid w:val="002D0233"/>
    <w:rsid w:val="002D027A"/>
    <w:rsid w:val="002D0413"/>
    <w:rsid w:val="002D04C7"/>
    <w:rsid w:val="002D062E"/>
    <w:rsid w:val="002D0653"/>
    <w:rsid w:val="002D0674"/>
    <w:rsid w:val="002D06A8"/>
    <w:rsid w:val="002D0723"/>
    <w:rsid w:val="002D07E9"/>
    <w:rsid w:val="002D07F3"/>
    <w:rsid w:val="002D08EC"/>
    <w:rsid w:val="002D091E"/>
    <w:rsid w:val="002D09D1"/>
    <w:rsid w:val="002D09D3"/>
    <w:rsid w:val="002D0A05"/>
    <w:rsid w:val="002D0A6E"/>
    <w:rsid w:val="002D0BFE"/>
    <w:rsid w:val="002D0C1D"/>
    <w:rsid w:val="002D0D68"/>
    <w:rsid w:val="002D0D92"/>
    <w:rsid w:val="002D0ED4"/>
    <w:rsid w:val="002D0F78"/>
    <w:rsid w:val="002D0FAB"/>
    <w:rsid w:val="002D1098"/>
    <w:rsid w:val="002D1260"/>
    <w:rsid w:val="002D1439"/>
    <w:rsid w:val="002D1443"/>
    <w:rsid w:val="002D146A"/>
    <w:rsid w:val="002D163D"/>
    <w:rsid w:val="002D1803"/>
    <w:rsid w:val="002D18C8"/>
    <w:rsid w:val="002D1A2A"/>
    <w:rsid w:val="002D1B04"/>
    <w:rsid w:val="002D1B50"/>
    <w:rsid w:val="002D1C6B"/>
    <w:rsid w:val="002D1E6B"/>
    <w:rsid w:val="002D1EB5"/>
    <w:rsid w:val="002D1ECB"/>
    <w:rsid w:val="002D2048"/>
    <w:rsid w:val="002D20EC"/>
    <w:rsid w:val="002D22CE"/>
    <w:rsid w:val="002D2398"/>
    <w:rsid w:val="002D26AE"/>
    <w:rsid w:val="002D26B0"/>
    <w:rsid w:val="002D2773"/>
    <w:rsid w:val="002D28B0"/>
    <w:rsid w:val="002D28EB"/>
    <w:rsid w:val="002D2A49"/>
    <w:rsid w:val="002D2AAE"/>
    <w:rsid w:val="002D2AB1"/>
    <w:rsid w:val="002D2C18"/>
    <w:rsid w:val="002D2C64"/>
    <w:rsid w:val="002D2DC4"/>
    <w:rsid w:val="002D2ECE"/>
    <w:rsid w:val="002D2F26"/>
    <w:rsid w:val="002D2F6E"/>
    <w:rsid w:val="002D31DC"/>
    <w:rsid w:val="002D34C0"/>
    <w:rsid w:val="002D361A"/>
    <w:rsid w:val="002D39C7"/>
    <w:rsid w:val="002D39FE"/>
    <w:rsid w:val="002D3A48"/>
    <w:rsid w:val="002D3B7C"/>
    <w:rsid w:val="002D3CA3"/>
    <w:rsid w:val="002D3D31"/>
    <w:rsid w:val="002D3E2B"/>
    <w:rsid w:val="002D404D"/>
    <w:rsid w:val="002D40F8"/>
    <w:rsid w:val="002D416F"/>
    <w:rsid w:val="002D4210"/>
    <w:rsid w:val="002D433D"/>
    <w:rsid w:val="002D439A"/>
    <w:rsid w:val="002D43DB"/>
    <w:rsid w:val="002D4411"/>
    <w:rsid w:val="002D4443"/>
    <w:rsid w:val="002D4453"/>
    <w:rsid w:val="002D4588"/>
    <w:rsid w:val="002D46C3"/>
    <w:rsid w:val="002D4759"/>
    <w:rsid w:val="002D47E3"/>
    <w:rsid w:val="002D493B"/>
    <w:rsid w:val="002D4A89"/>
    <w:rsid w:val="002D4C6D"/>
    <w:rsid w:val="002D4D07"/>
    <w:rsid w:val="002D4D4B"/>
    <w:rsid w:val="002D4DAA"/>
    <w:rsid w:val="002D5114"/>
    <w:rsid w:val="002D515C"/>
    <w:rsid w:val="002D52A3"/>
    <w:rsid w:val="002D546E"/>
    <w:rsid w:val="002D5484"/>
    <w:rsid w:val="002D5563"/>
    <w:rsid w:val="002D560C"/>
    <w:rsid w:val="002D599F"/>
    <w:rsid w:val="002D5ACF"/>
    <w:rsid w:val="002D5B13"/>
    <w:rsid w:val="002D5C08"/>
    <w:rsid w:val="002D5C0B"/>
    <w:rsid w:val="002D5C2E"/>
    <w:rsid w:val="002D5C4D"/>
    <w:rsid w:val="002D5CE4"/>
    <w:rsid w:val="002D5D73"/>
    <w:rsid w:val="002D5DAA"/>
    <w:rsid w:val="002D5F21"/>
    <w:rsid w:val="002D61CF"/>
    <w:rsid w:val="002D63CD"/>
    <w:rsid w:val="002D63DB"/>
    <w:rsid w:val="002D6633"/>
    <w:rsid w:val="002D683E"/>
    <w:rsid w:val="002D68BA"/>
    <w:rsid w:val="002D68D8"/>
    <w:rsid w:val="002D6E1C"/>
    <w:rsid w:val="002D6F52"/>
    <w:rsid w:val="002D6FD6"/>
    <w:rsid w:val="002D6FF6"/>
    <w:rsid w:val="002D721D"/>
    <w:rsid w:val="002D72C0"/>
    <w:rsid w:val="002D737F"/>
    <w:rsid w:val="002D74E3"/>
    <w:rsid w:val="002D7518"/>
    <w:rsid w:val="002D75DF"/>
    <w:rsid w:val="002D764D"/>
    <w:rsid w:val="002D76D5"/>
    <w:rsid w:val="002D7889"/>
    <w:rsid w:val="002D78F3"/>
    <w:rsid w:val="002D78F8"/>
    <w:rsid w:val="002D7937"/>
    <w:rsid w:val="002D79F7"/>
    <w:rsid w:val="002D7A8B"/>
    <w:rsid w:val="002D7BCA"/>
    <w:rsid w:val="002D7BF3"/>
    <w:rsid w:val="002D7E81"/>
    <w:rsid w:val="002E027F"/>
    <w:rsid w:val="002E0289"/>
    <w:rsid w:val="002E02BA"/>
    <w:rsid w:val="002E0360"/>
    <w:rsid w:val="002E036B"/>
    <w:rsid w:val="002E036F"/>
    <w:rsid w:val="002E0394"/>
    <w:rsid w:val="002E03AB"/>
    <w:rsid w:val="002E047C"/>
    <w:rsid w:val="002E07F1"/>
    <w:rsid w:val="002E0987"/>
    <w:rsid w:val="002E0ACF"/>
    <w:rsid w:val="002E0D28"/>
    <w:rsid w:val="002E0E83"/>
    <w:rsid w:val="002E0EFB"/>
    <w:rsid w:val="002E13D1"/>
    <w:rsid w:val="002E1534"/>
    <w:rsid w:val="002E15D1"/>
    <w:rsid w:val="002E1723"/>
    <w:rsid w:val="002E17DE"/>
    <w:rsid w:val="002E1836"/>
    <w:rsid w:val="002E1936"/>
    <w:rsid w:val="002E19D4"/>
    <w:rsid w:val="002E1A2D"/>
    <w:rsid w:val="002E1A86"/>
    <w:rsid w:val="002E1A8D"/>
    <w:rsid w:val="002E1B75"/>
    <w:rsid w:val="002E1D51"/>
    <w:rsid w:val="002E1DA8"/>
    <w:rsid w:val="002E1EAD"/>
    <w:rsid w:val="002E223E"/>
    <w:rsid w:val="002E2351"/>
    <w:rsid w:val="002E251A"/>
    <w:rsid w:val="002E254C"/>
    <w:rsid w:val="002E2833"/>
    <w:rsid w:val="002E28B7"/>
    <w:rsid w:val="002E296B"/>
    <w:rsid w:val="002E2A1C"/>
    <w:rsid w:val="002E2BB5"/>
    <w:rsid w:val="002E2BC2"/>
    <w:rsid w:val="002E2DBB"/>
    <w:rsid w:val="002E2E29"/>
    <w:rsid w:val="002E31E5"/>
    <w:rsid w:val="002E36C5"/>
    <w:rsid w:val="002E36F4"/>
    <w:rsid w:val="002E3737"/>
    <w:rsid w:val="002E37CB"/>
    <w:rsid w:val="002E382B"/>
    <w:rsid w:val="002E3876"/>
    <w:rsid w:val="002E38B9"/>
    <w:rsid w:val="002E397F"/>
    <w:rsid w:val="002E3A52"/>
    <w:rsid w:val="002E3AF2"/>
    <w:rsid w:val="002E3DCC"/>
    <w:rsid w:val="002E3EAD"/>
    <w:rsid w:val="002E3EBD"/>
    <w:rsid w:val="002E3F7A"/>
    <w:rsid w:val="002E40A6"/>
    <w:rsid w:val="002E413B"/>
    <w:rsid w:val="002E4256"/>
    <w:rsid w:val="002E42B7"/>
    <w:rsid w:val="002E4370"/>
    <w:rsid w:val="002E4470"/>
    <w:rsid w:val="002E451C"/>
    <w:rsid w:val="002E45B3"/>
    <w:rsid w:val="002E460D"/>
    <w:rsid w:val="002E4641"/>
    <w:rsid w:val="002E4932"/>
    <w:rsid w:val="002E49A7"/>
    <w:rsid w:val="002E49C1"/>
    <w:rsid w:val="002E4A50"/>
    <w:rsid w:val="002E4A7E"/>
    <w:rsid w:val="002E4A89"/>
    <w:rsid w:val="002E4BCA"/>
    <w:rsid w:val="002E4D8B"/>
    <w:rsid w:val="002E4DB0"/>
    <w:rsid w:val="002E4E04"/>
    <w:rsid w:val="002E4EA6"/>
    <w:rsid w:val="002E4F84"/>
    <w:rsid w:val="002E5230"/>
    <w:rsid w:val="002E5239"/>
    <w:rsid w:val="002E5276"/>
    <w:rsid w:val="002E5378"/>
    <w:rsid w:val="002E53B0"/>
    <w:rsid w:val="002E53D0"/>
    <w:rsid w:val="002E5513"/>
    <w:rsid w:val="002E55EA"/>
    <w:rsid w:val="002E55FE"/>
    <w:rsid w:val="002E56B3"/>
    <w:rsid w:val="002E58E4"/>
    <w:rsid w:val="002E590D"/>
    <w:rsid w:val="002E5A26"/>
    <w:rsid w:val="002E5A37"/>
    <w:rsid w:val="002E5C29"/>
    <w:rsid w:val="002E5E62"/>
    <w:rsid w:val="002E5EE9"/>
    <w:rsid w:val="002E5FAB"/>
    <w:rsid w:val="002E60BE"/>
    <w:rsid w:val="002E60DA"/>
    <w:rsid w:val="002E61ED"/>
    <w:rsid w:val="002E6221"/>
    <w:rsid w:val="002E630C"/>
    <w:rsid w:val="002E6375"/>
    <w:rsid w:val="002E63B9"/>
    <w:rsid w:val="002E6898"/>
    <w:rsid w:val="002E697F"/>
    <w:rsid w:val="002E6CD4"/>
    <w:rsid w:val="002E6D03"/>
    <w:rsid w:val="002E6D38"/>
    <w:rsid w:val="002E6E11"/>
    <w:rsid w:val="002E6E90"/>
    <w:rsid w:val="002E6F4C"/>
    <w:rsid w:val="002E6FE3"/>
    <w:rsid w:val="002E71E2"/>
    <w:rsid w:val="002E737A"/>
    <w:rsid w:val="002E746E"/>
    <w:rsid w:val="002E74CD"/>
    <w:rsid w:val="002E77D4"/>
    <w:rsid w:val="002E7A1C"/>
    <w:rsid w:val="002E7A78"/>
    <w:rsid w:val="002E7B60"/>
    <w:rsid w:val="002E7F22"/>
    <w:rsid w:val="002E7FD2"/>
    <w:rsid w:val="002F0049"/>
    <w:rsid w:val="002F0076"/>
    <w:rsid w:val="002F007C"/>
    <w:rsid w:val="002F011D"/>
    <w:rsid w:val="002F0181"/>
    <w:rsid w:val="002F0454"/>
    <w:rsid w:val="002F048E"/>
    <w:rsid w:val="002F05D3"/>
    <w:rsid w:val="002F05DA"/>
    <w:rsid w:val="002F064F"/>
    <w:rsid w:val="002F0A07"/>
    <w:rsid w:val="002F0A9D"/>
    <w:rsid w:val="002F0AE2"/>
    <w:rsid w:val="002F0B5E"/>
    <w:rsid w:val="002F0C7C"/>
    <w:rsid w:val="002F0C8C"/>
    <w:rsid w:val="002F0E9F"/>
    <w:rsid w:val="002F105C"/>
    <w:rsid w:val="002F1178"/>
    <w:rsid w:val="002F1358"/>
    <w:rsid w:val="002F149F"/>
    <w:rsid w:val="002F14C4"/>
    <w:rsid w:val="002F15E0"/>
    <w:rsid w:val="002F1679"/>
    <w:rsid w:val="002F1906"/>
    <w:rsid w:val="002F1945"/>
    <w:rsid w:val="002F1956"/>
    <w:rsid w:val="002F1B56"/>
    <w:rsid w:val="002F1B75"/>
    <w:rsid w:val="002F1F01"/>
    <w:rsid w:val="002F21F2"/>
    <w:rsid w:val="002F236E"/>
    <w:rsid w:val="002F2708"/>
    <w:rsid w:val="002F280B"/>
    <w:rsid w:val="002F282A"/>
    <w:rsid w:val="002F2B3C"/>
    <w:rsid w:val="002F2C0C"/>
    <w:rsid w:val="002F2C62"/>
    <w:rsid w:val="002F2DC0"/>
    <w:rsid w:val="002F302E"/>
    <w:rsid w:val="002F3063"/>
    <w:rsid w:val="002F3367"/>
    <w:rsid w:val="002F3466"/>
    <w:rsid w:val="002F3481"/>
    <w:rsid w:val="002F34BA"/>
    <w:rsid w:val="002F34D9"/>
    <w:rsid w:val="002F3517"/>
    <w:rsid w:val="002F3656"/>
    <w:rsid w:val="002F36F8"/>
    <w:rsid w:val="002F3710"/>
    <w:rsid w:val="002F3931"/>
    <w:rsid w:val="002F399A"/>
    <w:rsid w:val="002F39A5"/>
    <w:rsid w:val="002F39C6"/>
    <w:rsid w:val="002F3A90"/>
    <w:rsid w:val="002F3B5F"/>
    <w:rsid w:val="002F3B73"/>
    <w:rsid w:val="002F3BB3"/>
    <w:rsid w:val="002F3C20"/>
    <w:rsid w:val="002F3DC7"/>
    <w:rsid w:val="002F3EBF"/>
    <w:rsid w:val="002F4034"/>
    <w:rsid w:val="002F4123"/>
    <w:rsid w:val="002F41D2"/>
    <w:rsid w:val="002F4369"/>
    <w:rsid w:val="002F4397"/>
    <w:rsid w:val="002F43BA"/>
    <w:rsid w:val="002F4540"/>
    <w:rsid w:val="002F47FD"/>
    <w:rsid w:val="002F48D7"/>
    <w:rsid w:val="002F492D"/>
    <w:rsid w:val="002F4A21"/>
    <w:rsid w:val="002F4B6B"/>
    <w:rsid w:val="002F4C4D"/>
    <w:rsid w:val="002F4DF1"/>
    <w:rsid w:val="002F4E37"/>
    <w:rsid w:val="002F505D"/>
    <w:rsid w:val="002F50B6"/>
    <w:rsid w:val="002F52DE"/>
    <w:rsid w:val="002F5348"/>
    <w:rsid w:val="002F5372"/>
    <w:rsid w:val="002F539D"/>
    <w:rsid w:val="002F53FC"/>
    <w:rsid w:val="002F54C6"/>
    <w:rsid w:val="002F54C8"/>
    <w:rsid w:val="002F54E4"/>
    <w:rsid w:val="002F5558"/>
    <w:rsid w:val="002F5671"/>
    <w:rsid w:val="002F57EC"/>
    <w:rsid w:val="002F5815"/>
    <w:rsid w:val="002F5C4C"/>
    <w:rsid w:val="002F5CC1"/>
    <w:rsid w:val="002F5FE1"/>
    <w:rsid w:val="002F611D"/>
    <w:rsid w:val="002F6339"/>
    <w:rsid w:val="002F6412"/>
    <w:rsid w:val="002F648B"/>
    <w:rsid w:val="002F6560"/>
    <w:rsid w:val="002F65FA"/>
    <w:rsid w:val="002F6793"/>
    <w:rsid w:val="002F67AB"/>
    <w:rsid w:val="002F6860"/>
    <w:rsid w:val="002F696F"/>
    <w:rsid w:val="002F6A5F"/>
    <w:rsid w:val="002F6AAC"/>
    <w:rsid w:val="002F6AC0"/>
    <w:rsid w:val="002F6B1E"/>
    <w:rsid w:val="002F7034"/>
    <w:rsid w:val="002F735A"/>
    <w:rsid w:val="002F741C"/>
    <w:rsid w:val="002F74AF"/>
    <w:rsid w:val="002F74FF"/>
    <w:rsid w:val="002F7572"/>
    <w:rsid w:val="002F757A"/>
    <w:rsid w:val="002F75FF"/>
    <w:rsid w:val="002F7656"/>
    <w:rsid w:val="002F7670"/>
    <w:rsid w:val="002F7674"/>
    <w:rsid w:val="002F778D"/>
    <w:rsid w:val="002F77E0"/>
    <w:rsid w:val="002F7813"/>
    <w:rsid w:val="002F793A"/>
    <w:rsid w:val="002F79DF"/>
    <w:rsid w:val="002F7C86"/>
    <w:rsid w:val="002F7CB2"/>
    <w:rsid w:val="002F7CF3"/>
    <w:rsid w:val="002F7E60"/>
    <w:rsid w:val="002F7FBB"/>
    <w:rsid w:val="003000D6"/>
    <w:rsid w:val="003000E9"/>
    <w:rsid w:val="00300309"/>
    <w:rsid w:val="00300334"/>
    <w:rsid w:val="003004BD"/>
    <w:rsid w:val="003004C2"/>
    <w:rsid w:val="003004C9"/>
    <w:rsid w:val="003004D5"/>
    <w:rsid w:val="00300A58"/>
    <w:rsid w:val="00300A90"/>
    <w:rsid w:val="00300CC3"/>
    <w:rsid w:val="00300DBD"/>
    <w:rsid w:val="00301015"/>
    <w:rsid w:val="003012E7"/>
    <w:rsid w:val="003013D8"/>
    <w:rsid w:val="003013FE"/>
    <w:rsid w:val="00301601"/>
    <w:rsid w:val="00301687"/>
    <w:rsid w:val="00301937"/>
    <w:rsid w:val="00301A1E"/>
    <w:rsid w:val="00301A37"/>
    <w:rsid w:val="00301ACE"/>
    <w:rsid w:val="00301E8B"/>
    <w:rsid w:val="00301ED0"/>
    <w:rsid w:val="00302056"/>
    <w:rsid w:val="0030236E"/>
    <w:rsid w:val="00302419"/>
    <w:rsid w:val="00302421"/>
    <w:rsid w:val="0030243D"/>
    <w:rsid w:val="0030247A"/>
    <w:rsid w:val="003024E9"/>
    <w:rsid w:val="003025EC"/>
    <w:rsid w:val="00302898"/>
    <w:rsid w:val="003028C4"/>
    <w:rsid w:val="00302981"/>
    <w:rsid w:val="00302A65"/>
    <w:rsid w:val="00302B0A"/>
    <w:rsid w:val="00302C3C"/>
    <w:rsid w:val="00302C90"/>
    <w:rsid w:val="00302DA8"/>
    <w:rsid w:val="00302F29"/>
    <w:rsid w:val="00302F7C"/>
    <w:rsid w:val="00303099"/>
    <w:rsid w:val="00303305"/>
    <w:rsid w:val="00303314"/>
    <w:rsid w:val="0030335E"/>
    <w:rsid w:val="003038A5"/>
    <w:rsid w:val="00303963"/>
    <w:rsid w:val="00303A74"/>
    <w:rsid w:val="00303B27"/>
    <w:rsid w:val="00303B32"/>
    <w:rsid w:val="00303CF1"/>
    <w:rsid w:val="00303D34"/>
    <w:rsid w:val="00303DB0"/>
    <w:rsid w:val="00303DFB"/>
    <w:rsid w:val="00304085"/>
    <w:rsid w:val="003042BD"/>
    <w:rsid w:val="0030430D"/>
    <w:rsid w:val="00304340"/>
    <w:rsid w:val="00304403"/>
    <w:rsid w:val="003045E8"/>
    <w:rsid w:val="00304622"/>
    <w:rsid w:val="003046FF"/>
    <w:rsid w:val="00304755"/>
    <w:rsid w:val="00304844"/>
    <w:rsid w:val="00304847"/>
    <w:rsid w:val="003049CD"/>
    <w:rsid w:val="00304BE3"/>
    <w:rsid w:val="00304C39"/>
    <w:rsid w:val="00304E40"/>
    <w:rsid w:val="00304F0F"/>
    <w:rsid w:val="00304FA1"/>
    <w:rsid w:val="003050E6"/>
    <w:rsid w:val="003051FE"/>
    <w:rsid w:val="00305217"/>
    <w:rsid w:val="003052EF"/>
    <w:rsid w:val="003053C9"/>
    <w:rsid w:val="003055B5"/>
    <w:rsid w:val="0030563B"/>
    <w:rsid w:val="00305664"/>
    <w:rsid w:val="00305719"/>
    <w:rsid w:val="00305A6F"/>
    <w:rsid w:val="00305B74"/>
    <w:rsid w:val="00305B8E"/>
    <w:rsid w:val="00305C02"/>
    <w:rsid w:val="00305C2A"/>
    <w:rsid w:val="00305D85"/>
    <w:rsid w:val="00305E76"/>
    <w:rsid w:val="00305FE5"/>
    <w:rsid w:val="00305FED"/>
    <w:rsid w:val="0030604F"/>
    <w:rsid w:val="003061C0"/>
    <w:rsid w:val="003061E1"/>
    <w:rsid w:val="003061EC"/>
    <w:rsid w:val="003063C2"/>
    <w:rsid w:val="003063D8"/>
    <w:rsid w:val="00306707"/>
    <w:rsid w:val="00306C63"/>
    <w:rsid w:val="00306E2C"/>
    <w:rsid w:val="00306E5B"/>
    <w:rsid w:val="00307077"/>
    <w:rsid w:val="00307135"/>
    <w:rsid w:val="0030727C"/>
    <w:rsid w:val="00307446"/>
    <w:rsid w:val="00307536"/>
    <w:rsid w:val="0030761E"/>
    <w:rsid w:val="003076B1"/>
    <w:rsid w:val="00307794"/>
    <w:rsid w:val="00307892"/>
    <w:rsid w:val="003078ED"/>
    <w:rsid w:val="00307911"/>
    <w:rsid w:val="0030793E"/>
    <w:rsid w:val="00307A72"/>
    <w:rsid w:val="00307B5A"/>
    <w:rsid w:val="00307D23"/>
    <w:rsid w:val="00307DCB"/>
    <w:rsid w:val="00307F17"/>
    <w:rsid w:val="00307F5B"/>
    <w:rsid w:val="00310095"/>
    <w:rsid w:val="003102C6"/>
    <w:rsid w:val="00310360"/>
    <w:rsid w:val="003103EB"/>
    <w:rsid w:val="00310531"/>
    <w:rsid w:val="0031068F"/>
    <w:rsid w:val="0031075D"/>
    <w:rsid w:val="00310821"/>
    <w:rsid w:val="00310934"/>
    <w:rsid w:val="00310A7B"/>
    <w:rsid w:val="00310ADA"/>
    <w:rsid w:val="00310C8B"/>
    <w:rsid w:val="00310DBA"/>
    <w:rsid w:val="00310EAC"/>
    <w:rsid w:val="00310F17"/>
    <w:rsid w:val="0031105D"/>
    <w:rsid w:val="003110DE"/>
    <w:rsid w:val="0031118F"/>
    <w:rsid w:val="003112B3"/>
    <w:rsid w:val="00311386"/>
    <w:rsid w:val="0031154E"/>
    <w:rsid w:val="00311556"/>
    <w:rsid w:val="003115D0"/>
    <w:rsid w:val="00311901"/>
    <w:rsid w:val="00311949"/>
    <w:rsid w:val="0031198B"/>
    <w:rsid w:val="00311B38"/>
    <w:rsid w:val="00311B67"/>
    <w:rsid w:val="00311C84"/>
    <w:rsid w:val="00311CF9"/>
    <w:rsid w:val="00311DE2"/>
    <w:rsid w:val="00311E88"/>
    <w:rsid w:val="00311F7E"/>
    <w:rsid w:val="00312116"/>
    <w:rsid w:val="00312156"/>
    <w:rsid w:val="0031223B"/>
    <w:rsid w:val="00312530"/>
    <w:rsid w:val="003126B6"/>
    <w:rsid w:val="0031285C"/>
    <w:rsid w:val="003128EC"/>
    <w:rsid w:val="00312930"/>
    <w:rsid w:val="00312993"/>
    <w:rsid w:val="00312B10"/>
    <w:rsid w:val="00312B2C"/>
    <w:rsid w:val="00312B8D"/>
    <w:rsid w:val="00312BDA"/>
    <w:rsid w:val="00312D37"/>
    <w:rsid w:val="00312E08"/>
    <w:rsid w:val="003134CD"/>
    <w:rsid w:val="00313501"/>
    <w:rsid w:val="0031358D"/>
    <w:rsid w:val="003135E5"/>
    <w:rsid w:val="003136E5"/>
    <w:rsid w:val="00313847"/>
    <w:rsid w:val="0031393A"/>
    <w:rsid w:val="003139BE"/>
    <w:rsid w:val="00313BEA"/>
    <w:rsid w:val="00313C02"/>
    <w:rsid w:val="00313CF4"/>
    <w:rsid w:val="00313D92"/>
    <w:rsid w:val="00313DFF"/>
    <w:rsid w:val="00314016"/>
    <w:rsid w:val="0031402F"/>
    <w:rsid w:val="003142AD"/>
    <w:rsid w:val="003142B4"/>
    <w:rsid w:val="003143C7"/>
    <w:rsid w:val="0031445C"/>
    <w:rsid w:val="00314488"/>
    <w:rsid w:val="003146C8"/>
    <w:rsid w:val="003147AD"/>
    <w:rsid w:val="00314911"/>
    <w:rsid w:val="00314966"/>
    <w:rsid w:val="003149C0"/>
    <w:rsid w:val="00314A23"/>
    <w:rsid w:val="00314AFC"/>
    <w:rsid w:val="00314E34"/>
    <w:rsid w:val="00314EB7"/>
    <w:rsid w:val="00314F68"/>
    <w:rsid w:val="00315006"/>
    <w:rsid w:val="00315067"/>
    <w:rsid w:val="0031511D"/>
    <w:rsid w:val="0031522D"/>
    <w:rsid w:val="00315230"/>
    <w:rsid w:val="00315317"/>
    <w:rsid w:val="00315481"/>
    <w:rsid w:val="0031549B"/>
    <w:rsid w:val="0031552D"/>
    <w:rsid w:val="0031562E"/>
    <w:rsid w:val="003156ED"/>
    <w:rsid w:val="00315705"/>
    <w:rsid w:val="0031572B"/>
    <w:rsid w:val="003157C8"/>
    <w:rsid w:val="003157EA"/>
    <w:rsid w:val="00315877"/>
    <w:rsid w:val="0031592B"/>
    <w:rsid w:val="003159A7"/>
    <w:rsid w:val="00315B5F"/>
    <w:rsid w:val="00315D74"/>
    <w:rsid w:val="00316057"/>
    <w:rsid w:val="0031616E"/>
    <w:rsid w:val="00316185"/>
    <w:rsid w:val="003162CF"/>
    <w:rsid w:val="0031631B"/>
    <w:rsid w:val="003163DA"/>
    <w:rsid w:val="003164B9"/>
    <w:rsid w:val="00316520"/>
    <w:rsid w:val="003165A2"/>
    <w:rsid w:val="00316711"/>
    <w:rsid w:val="00316738"/>
    <w:rsid w:val="0031675D"/>
    <w:rsid w:val="003167CF"/>
    <w:rsid w:val="0031690D"/>
    <w:rsid w:val="00316987"/>
    <w:rsid w:val="00316B1F"/>
    <w:rsid w:val="00316B37"/>
    <w:rsid w:val="00316D6F"/>
    <w:rsid w:val="0031708C"/>
    <w:rsid w:val="00317097"/>
    <w:rsid w:val="003170DD"/>
    <w:rsid w:val="00317422"/>
    <w:rsid w:val="0031749F"/>
    <w:rsid w:val="003174F3"/>
    <w:rsid w:val="003174FD"/>
    <w:rsid w:val="00317638"/>
    <w:rsid w:val="00317647"/>
    <w:rsid w:val="00317693"/>
    <w:rsid w:val="003176D7"/>
    <w:rsid w:val="0031771C"/>
    <w:rsid w:val="00317853"/>
    <w:rsid w:val="003178B6"/>
    <w:rsid w:val="0031797D"/>
    <w:rsid w:val="00317A1D"/>
    <w:rsid w:val="00317A5F"/>
    <w:rsid w:val="00317A73"/>
    <w:rsid w:val="00317B32"/>
    <w:rsid w:val="00317B47"/>
    <w:rsid w:val="00317E07"/>
    <w:rsid w:val="00317E08"/>
    <w:rsid w:val="00317EEF"/>
    <w:rsid w:val="0032014D"/>
    <w:rsid w:val="003202C6"/>
    <w:rsid w:val="0032031A"/>
    <w:rsid w:val="0032032B"/>
    <w:rsid w:val="00320344"/>
    <w:rsid w:val="0032051A"/>
    <w:rsid w:val="003206F5"/>
    <w:rsid w:val="0032070F"/>
    <w:rsid w:val="00320784"/>
    <w:rsid w:val="0032099F"/>
    <w:rsid w:val="003209D5"/>
    <w:rsid w:val="00320D46"/>
    <w:rsid w:val="00320D4B"/>
    <w:rsid w:val="00320D55"/>
    <w:rsid w:val="00320DF8"/>
    <w:rsid w:val="00320E91"/>
    <w:rsid w:val="00320ED8"/>
    <w:rsid w:val="00320F38"/>
    <w:rsid w:val="00320F83"/>
    <w:rsid w:val="00321022"/>
    <w:rsid w:val="00321100"/>
    <w:rsid w:val="003211AE"/>
    <w:rsid w:val="003212E6"/>
    <w:rsid w:val="003213D8"/>
    <w:rsid w:val="003214F9"/>
    <w:rsid w:val="003215D2"/>
    <w:rsid w:val="003215D9"/>
    <w:rsid w:val="00321829"/>
    <w:rsid w:val="00321BC8"/>
    <w:rsid w:val="00321BD9"/>
    <w:rsid w:val="00321C09"/>
    <w:rsid w:val="00321D34"/>
    <w:rsid w:val="00321F23"/>
    <w:rsid w:val="00321F47"/>
    <w:rsid w:val="0032209E"/>
    <w:rsid w:val="00322101"/>
    <w:rsid w:val="0032212A"/>
    <w:rsid w:val="003221D7"/>
    <w:rsid w:val="0032238C"/>
    <w:rsid w:val="003223C7"/>
    <w:rsid w:val="00322419"/>
    <w:rsid w:val="00322487"/>
    <w:rsid w:val="003224C4"/>
    <w:rsid w:val="00322638"/>
    <w:rsid w:val="00322777"/>
    <w:rsid w:val="003227D2"/>
    <w:rsid w:val="00322824"/>
    <w:rsid w:val="00322958"/>
    <w:rsid w:val="00322B42"/>
    <w:rsid w:val="00322B61"/>
    <w:rsid w:val="00322B82"/>
    <w:rsid w:val="00322B8A"/>
    <w:rsid w:val="00322BE9"/>
    <w:rsid w:val="00322DE8"/>
    <w:rsid w:val="00322EEE"/>
    <w:rsid w:val="003230C6"/>
    <w:rsid w:val="00323131"/>
    <w:rsid w:val="003231FB"/>
    <w:rsid w:val="00323284"/>
    <w:rsid w:val="003232A3"/>
    <w:rsid w:val="003234B0"/>
    <w:rsid w:val="003234E7"/>
    <w:rsid w:val="00323512"/>
    <w:rsid w:val="003235CE"/>
    <w:rsid w:val="0032387D"/>
    <w:rsid w:val="003238F5"/>
    <w:rsid w:val="003239FF"/>
    <w:rsid w:val="00323AF6"/>
    <w:rsid w:val="00323C0A"/>
    <w:rsid w:val="00323C92"/>
    <w:rsid w:val="00323D67"/>
    <w:rsid w:val="00323D6A"/>
    <w:rsid w:val="00323F0D"/>
    <w:rsid w:val="00323F3F"/>
    <w:rsid w:val="003240BD"/>
    <w:rsid w:val="0032425D"/>
    <w:rsid w:val="003244A4"/>
    <w:rsid w:val="003244AC"/>
    <w:rsid w:val="00324502"/>
    <w:rsid w:val="003246D7"/>
    <w:rsid w:val="0032488E"/>
    <w:rsid w:val="003248C7"/>
    <w:rsid w:val="003249B8"/>
    <w:rsid w:val="00324BBC"/>
    <w:rsid w:val="00324BC8"/>
    <w:rsid w:val="00324C30"/>
    <w:rsid w:val="00324C6E"/>
    <w:rsid w:val="00324D00"/>
    <w:rsid w:val="00324F8E"/>
    <w:rsid w:val="0032502E"/>
    <w:rsid w:val="0032507B"/>
    <w:rsid w:val="00325137"/>
    <w:rsid w:val="003251DF"/>
    <w:rsid w:val="003252B2"/>
    <w:rsid w:val="00325508"/>
    <w:rsid w:val="003255E5"/>
    <w:rsid w:val="003256A8"/>
    <w:rsid w:val="003256B7"/>
    <w:rsid w:val="00325708"/>
    <w:rsid w:val="00325732"/>
    <w:rsid w:val="00325830"/>
    <w:rsid w:val="003258EA"/>
    <w:rsid w:val="0032599C"/>
    <w:rsid w:val="00325A34"/>
    <w:rsid w:val="00325A38"/>
    <w:rsid w:val="00325D9A"/>
    <w:rsid w:val="00325E03"/>
    <w:rsid w:val="00325E70"/>
    <w:rsid w:val="00326162"/>
    <w:rsid w:val="003261CC"/>
    <w:rsid w:val="003262C6"/>
    <w:rsid w:val="003262C8"/>
    <w:rsid w:val="00326301"/>
    <w:rsid w:val="00326504"/>
    <w:rsid w:val="00326540"/>
    <w:rsid w:val="0032661D"/>
    <w:rsid w:val="003266CF"/>
    <w:rsid w:val="00326745"/>
    <w:rsid w:val="00326DCE"/>
    <w:rsid w:val="00326E27"/>
    <w:rsid w:val="00326EAE"/>
    <w:rsid w:val="00326EE7"/>
    <w:rsid w:val="00327073"/>
    <w:rsid w:val="0032714E"/>
    <w:rsid w:val="00327152"/>
    <w:rsid w:val="00327164"/>
    <w:rsid w:val="003272F1"/>
    <w:rsid w:val="00327337"/>
    <w:rsid w:val="003273C5"/>
    <w:rsid w:val="003273DC"/>
    <w:rsid w:val="00327507"/>
    <w:rsid w:val="00327520"/>
    <w:rsid w:val="003275A3"/>
    <w:rsid w:val="00327654"/>
    <w:rsid w:val="00327671"/>
    <w:rsid w:val="003276C7"/>
    <w:rsid w:val="00327743"/>
    <w:rsid w:val="00327772"/>
    <w:rsid w:val="0032796E"/>
    <w:rsid w:val="003279C9"/>
    <w:rsid w:val="00327A5D"/>
    <w:rsid w:val="00327C0F"/>
    <w:rsid w:val="00327D78"/>
    <w:rsid w:val="00327EA1"/>
    <w:rsid w:val="00330073"/>
    <w:rsid w:val="0033024F"/>
    <w:rsid w:val="0033044F"/>
    <w:rsid w:val="0033060B"/>
    <w:rsid w:val="003306A0"/>
    <w:rsid w:val="00330737"/>
    <w:rsid w:val="00330861"/>
    <w:rsid w:val="00330973"/>
    <w:rsid w:val="003309B0"/>
    <w:rsid w:val="00330A40"/>
    <w:rsid w:val="00330C80"/>
    <w:rsid w:val="00330E6F"/>
    <w:rsid w:val="00330FDA"/>
    <w:rsid w:val="00330FDE"/>
    <w:rsid w:val="00330FFD"/>
    <w:rsid w:val="00331001"/>
    <w:rsid w:val="003310D3"/>
    <w:rsid w:val="00331157"/>
    <w:rsid w:val="00331186"/>
    <w:rsid w:val="003311D8"/>
    <w:rsid w:val="00331449"/>
    <w:rsid w:val="00331478"/>
    <w:rsid w:val="003314D7"/>
    <w:rsid w:val="00331569"/>
    <w:rsid w:val="003315B5"/>
    <w:rsid w:val="00331645"/>
    <w:rsid w:val="00331656"/>
    <w:rsid w:val="0033182D"/>
    <w:rsid w:val="00331856"/>
    <w:rsid w:val="00331883"/>
    <w:rsid w:val="00331960"/>
    <w:rsid w:val="003319E5"/>
    <w:rsid w:val="00331C4B"/>
    <w:rsid w:val="00331C80"/>
    <w:rsid w:val="00331DE7"/>
    <w:rsid w:val="00331E8D"/>
    <w:rsid w:val="00331FB4"/>
    <w:rsid w:val="00331FEF"/>
    <w:rsid w:val="00332152"/>
    <w:rsid w:val="003322B2"/>
    <w:rsid w:val="00332360"/>
    <w:rsid w:val="00332616"/>
    <w:rsid w:val="00332667"/>
    <w:rsid w:val="003327B0"/>
    <w:rsid w:val="003328C1"/>
    <w:rsid w:val="00332975"/>
    <w:rsid w:val="00332ABB"/>
    <w:rsid w:val="00332ACD"/>
    <w:rsid w:val="00332B5C"/>
    <w:rsid w:val="00332BC8"/>
    <w:rsid w:val="00332D44"/>
    <w:rsid w:val="00332DCA"/>
    <w:rsid w:val="00332FDF"/>
    <w:rsid w:val="003330F3"/>
    <w:rsid w:val="00333772"/>
    <w:rsid w:val="00333797"/>
    <w:rsid w:val="00333AE2"/>
    <w:rsid w:val="00333B0F"/>
    <w:rsid w:val="00333B4E"/>
    <w:rsid w:val="00333BFF"/>
    <w:rsid w:val="00333C33"/>
    <w:rsid w:val="00333C63"/>
    <w:rsid w:val="00333D17"/>
    <w:rsid w:val="00333E24"/>
    <w:rsid w:val="00333EE6"/>
    <w:rsid w:val="0033405C"/>
    <w:rsid w:val="00334061"/>
    <w:rsid w:val="003340C6"/>
    <w:rsid w:val="003340FB"/>
    <w:rsid w:val="003341C7"/>
    <w:rsid w:val="00334420"/>
    <w:rsid w:val="0033442F"/>
    <w:rsid w:val="003347EA"/>
    <w:rsid w:val="0033481F"/>
    <w:rsid w:val="00334842"/>
    <w:rsid w:val="0033495C"/>
    <w:rsid w:val="003349FB"/>
    <w:rsid w:val="00334A1D"/>
    <w:rsid w:val="00334A53"/>
    <w:rsid w:val="00334ACD"/>
    <w:rsid w:val="00334AD6"/>
    <w:rsid w:val="00334C8E"/>
    <w:rsid w:val="00334D46"/>
    <w:rsid w:val="00334E81"/>
    <w:rsid w:val="00334ECE"/>
    <w:rsid w:val="00334F64"/>
    <w:rsid w:val="003350F3"/>
    <w:rsid w:val="003352EF"/>
    <w:rsid w:val="0033535F"/>
    <w:rsid w:val="003353D6"/>
    <w:rsid w:val="003354E2"/>
    <w:rsid w:val="003357A1"/>
    <w:rsid w:val="0033587A"/>
    <w:rsid w:val="00335A08"/>
    <w:rsid w:val="00335AC9"/>
    <w:rsid w:val="00335DF8"/>
    <w:rsid w:val="00335E3F"/>
    <w:rsid w:val="00335E72"/>
    <w:rsid w:val="003360E3"/>
    <w:rsid w:val="0033623B"/>
    <w:rsid w:val="00336343"/>
    <w:rsid w:val="00336364"/>
    <w:rsid w:val="00336443"/>
    <w:rsid w:val="0033645D"/>
    <w:rsid w:val="0033658F"/>
    <w:rsid w:val="0033659A"/>
    <w:rsid w:val="00336688"/>
    <w:rsid w:val="00336997"/>
    <w:rsid w:val="00336A64"/>
    <w:rsid w:val="00336C94"/>
    <w:rsid w:val="00336EE6"/>
    <w:rsid w:val="0033702F"/>
    <w:rsid w:val="003370C2"/>
    <w:rsid w:val="00337154"/>
    <w:rsid w:val="0033717C"/>
    <w:rsid w:val="00337189"/>
    <w:rsid w:val="0033720B"/>
    <w:rsid w:val="00337376"/>
    <w:rsid w:val="0033745D"/>
    <w:rsid w:val="003374B7"/>
    <w:rsid w:val="0033774A"/>
    <w:rsid w:val="003377A8"/>
    <w:rsid w:val="0033789C"/>
    <w:rsid w:val="003378B6"/>
    <w:rsid w:val="003379AE"/>
    <w:rsid w:val="00337D44"/>
    <w:rsid w:val="00337FAA"/>
    <w:rsid w:val="00340021"/>
    <w:rsid w:val="00340054"/>
    <w:rsid w:val="0034010F"/>
    <w:rsid w:val="003401DE"/>
    <w:rsid w:val="0034023B"/>
    <w:rsid w:val="003404AC"/>
    <w:rsid w:val="003407B8"/>
    <w:rsid w:val="00340884"/>
    <w:rsid w:val="0034093F"/>
    <w:rsid w:val="00340AFA"/>
    <w:rsid w:val="00340B12"/>
    <w:rsid w:val="00340D8D"/>
    <w:rsid w:val="00340D9F"/>
    <w:rsid w:val="00340E65"/>
    <w:rsid w:val="00340EEF"/>
    <w:rsid w:val="00340F1A"/>
    <w:rsid w:val="003410DA"/>
    <w:rsid w:val="00341357"/>
    <w:rsid w:val="003414F5"/>
    <w:rsid w:val="0034156C"/>
    <w:rsid w:val="003416AA"/>
    <w:rsid w:val="003417C3"/>
    <w:rsid w:val="0034180A"/>
    <w:rsid w:val="00341881"/>
    <w:rsid w:val="0034192A"/>
    <w:rsid w:val="00341A50"/>
    <w:rsid w:val="00341CC1"/>
    <w:rsid w:val="00341DC7"/>
    <w:rsid w:val="00341E2B"/>
    <w:rsid w:val="00341E31"/>
    <w:rsid w:val="00341E3B"/>
    <w:rsid w:val="00341FEC"/>
    <w:rsid w:val="0034224B"/>
    <w:rsid w:val="00342259"/>
    <w:rsid w:val="00342407"/>
    <w:rsid w:val="0034248D"/>
    <w:rsid w:val="003424AB"/>
    <w:rsid w:val="00342529"/>
    <w:rsid w:val="003425DD"/>
    <w:rsid w:val="003426FD"/>
    <w:rsid w:val="00342BD0"/>
    <w:rsid w:val="00342BD8"/>
    <w:rsid w:val="00342C51"/>
    <w:rsid w:val="00342CB8"/>
    <w:rsid w:val="00342CED"/>
    <w:rsid w:val="00342D49"/>
    <w:rsid w:val="00343235"/>
    <w:rsid w:val="003433BA"/>
    <w:rsid w:val="00343427"/>
    <w:rsid w:val="003435CC"/>
    <w:rsid w:val="003435DC"/>
    <w:rsid w:val="003437F4"/>
    <w:rsid w:val="003438FB"/>
    <w:rsid w:val="00343B63"/>
    <w:rsid w:val="00343C36"/>
    <w:rsid w:val="00343C3A"/>
    <w:rsid w:val="00343C71"/>
    <w:rsid w:val="00343FE2"/>
    <w:rsid w:val="003440FF"/>
    <w:rsid w:val="00344268"/>
    <w:rsid w:val="00344519"/>
    <w:rsid w:val="00344629"/>
    <w:rsid w:val="00344649"/>
    <w:rsid w:val="00344798"/>
    <w:rsid w:val="00344B56"/>
    <w:rsid w:val="00344F19"/>
    <w:rsid w:val="00344F38"/>
    <w:rsid w:val="00344FD8"/>
    <w:rsid w:val="0034515D"/>
    <w:rsid w:val="003452AD"/>
    <w:rsid w:val="003453A3"/>
    <w:rsid w:val="0034548F"/>
    <w:rsid w:val="003454BD"/>
    <w:rsid w:val="00345626"/>
    <w:rsid w:val="00345692"/>
    <w:rsid w:val="003457C1"/>
    <w:rsid w:val="00345940"/>
    <w:rsid w:val="00345ABA"/>
    <w:rsid w:val="00345CAA"/>
    <w:rsid w:val="00345CE5"/>
    <w:rsid w:val="00345EDA"/>
    <w:rsid w:val="00345F67"/>
    <w:rsid w:val="00346047"/>
    <w:rsid w:val="00346058"/>
    <w:rsid w:val="0034605E"/>
    <w:rsid w:val="0034613B"/>
    <w:rsid w:val="003461FC"/>
    <w:rsid w:val="00346255"/>
    <w:rsid w:val="003462B6"/>
    <w:rsid w:val="00346463"/>
    <w:rsid w:val="003465D2"/>
    <w:rsid w:val="00346713"/>
    <w:rsid w:val="00346885"/>
    <w:rsid w:val="003468B4"/>
    <w:rsid w:val="003468BF"/>
    <w:rsid w:val="00346945"/>
    <w:rsid w:val="00346A85"/>
    <w:rsid w:val="00346D4A"/>
    <w:rsid w:val="00346E39"/>
    <w:rsid w:val="00346EA9"/>
    <w:rsid w:val="00346F34"/>
    <w:rsid w:val="00346FBC"/>
    <w:rsid w:val="0034707F"/>
    <w:rsid w:val="00347083"/>
    <w:rsid w:val="00347142"/>
    <w:rsid w:val="00347261"/>
    <w:rsid w:val="00347471"/>
    <w:rsid w:val="0034757B"/>
    <w:rsid w:val="003476A7"/>
    <w:rsid w:val="00347717"/>
    <w:rsid w:val="0034783A"/>
    <w:rsid w:val="00347B21"/>
    <w:rsid w:val="00347BA5"/>
    <w:rsid w:val="00347BB5"/>
    <w:rsid w:val="00347BD0"/>
    <w:rsid w:val="00347CCB"/>
    <w:rsid w:val="00350059"/>
    <w:rsid w:val="003500E1"/>
    <w:rsid w:val="003501F8"/>
    <w:rsid w:val="0035031F"/>
    <w:rsid w:val="0035036A"/>
    <w:rsid w:val="0035057B"/>
    <w:rsid w:val="00350656"/>
    <w:rsid w:val="00350754"/>
    <w:rsid w:val="00350784"/>
    <w:rsid w:val="003507E9"/>
    <w:rsid w:val="0035086D"/>
    <w:rsid w:val="00350976"/>
    <w:rsid w:val="00350B8D"/>
    <w:rsid w:val="00350B93"/>
    <w:rsid w:val="00350C4D"/>
    <w:rsid w:val="00350CEF"/>
    <w:rsid w:val="00350E49"/>
    <w:rsid w:val="00350E68"/>
    <w:rsid w:val="00350F6F"/>
    <w:rsid w:val="003510BB"/>
    <w:rsid w:val="00351204"/>
    <w:rsid w:val="0035127C"/>
    <w:rsid w:val="0035163C"/>
    <w:rsid w:val="00351796"/>
    <w:rsid w:val="00351895"/>
    <w:rsid w:val="003518A2"/>
    <w:rsid w:val="003518B9"/>
    <w:rsid w:val="0035195D"/>
    <w:rsid w:val="00351C60"/>
    <w:rsid w:val="00351D27"/>
    <w:rsid w:val="00351DB9"/>
    <w:rsid w:val="003520A9"/>
    <w:rsid w:val="003520FD"/>
    <w:rsid w:val="0035237D"/>
    <w:rsid w:val="0035246F"/>
    <w:rsid w:val="003524D2"/>
    <w:rsid w:val="0035256C"/>
    <w:rsid w:val="0035258E"/>
    <w:rsid w:val="003525AD"/>
    <w:rsid w:val="00352749"/>
    <w:rsid w:val="003528DE"/>
    <w:rsid w:val="00352A41"/>
    <w:rsid w:val="00352AFC"/>
    <w:rsid w:val="00352FB7"/>
    <w:rsid w:val="00353021"/>
    <w:rsid w:val="0035306B"/>
    <w:rsid w:val="00353076"/>
    <w:rsid w:val="003530AE"/>
    <w:rsid w:val="003530D4"/>
    <w:rsid w:val="00353275"/>
    <w:rsid w:val="0035329E"/>
    <w:rsid w:val="00353344"/>
    <w:rsid w:val="003534C7"/>
    <w:rsid w:val="0035354D"/>
    <w:rsid w:val="00353711"/>
    <w:rsid w:val="0035379D"/>
    <w:rsid w:val="00353835"/>
    <w:rsid w:val="00353853"/>
    <w:rsid w:val="00353955"/>
    <w:rsid w:val="00353ABC"/>
    <w:rsid w:val="00353E9F"/>
    <w:rsid w:val="00353F6E"/>
    <w:rsid w:val="00354192"/>
    <w:rsid w:val="00354205"/>
    <w:rsid w:val="00354301"/>
    <w:rsid w:val="00354302"/>
    <w:rsid w:val="003543CC"/>
    <w:rsid w:val="0035461C"/>
    <w:rsid w:val="00354716"/>
    <w:rsid w:val="003547AE"/>
    <w:rsid w:val="003549B9"/>
    <w:rsid w:val="00354AFD"/>
    <w:rsid w:val="00354BA8"/>
    <w:rsid w:val="00354D7A"/>
    <w:rsid w:val="00354DDA"/>
    <w:rsid w:val="00354E10"/>
    <w:rsid w:val="00354E98"/>
    <w:rsid w:val="00354EA2"/>
    <w:rsid w:val="00354ED7"/>
    <w:rsid w:val="00354F35"/>
    <w:rsid w:val="00354FA3"/>
    <w:rsid w:val="00354FAE"/>
    <w:rsid w:val="0035502B"/>
    <w:rsid w:val="003551CE"/>
    <w:rsid w:val="00355242"/>
    <w:rsid w:val="003553E5"/>
    <w:rsid w:val="0035540B"/>
    <w:rsid w:val="00355483"/>
    <w:rsid w:val="003554F0"/>
    <w:rsid w:val="00355660"/>
    <w:rsid w:val="0035567F"/>
    <w:rsid w:val="0035568D"/>
    <w:rsid w:val="0035581A"/>
    <w:rsid w:val="00355975"/>
    <w:rsid w:val="00355A46"/>
    <w:rsid w:val="00355A98"/>
    <w:rsid w:val="00355B53"/>
    <w:rsid w:val="00355BF8"/>
    <w:rsid w:val="00355D10"/>
    <w:rsid w:val="00355E69"/>
    <w:rsid w:val="00355EC3"/>
    <w:rsid w:val="00355EFB"/>
    <w:rsid w:val="00355F6F"/>
    <w:rsid w:val="00355FEB"/>
    <w:rsid w:val="0035606A"/>
    <w:rsid w:val="00356232"/>
    <w:rsid w:val="00356353"/>
    <w:rsid w:val="00356359"/>
    <w:rsid w:val="0035662D"/>
    <w:rsid w:val="00356673"/>
    <w:rsid w:val="003566E1"/>
    <w:rsid w:val="003567E8"/>
    <w:rsid w:val="00356946"/>
    <w:rsid w:val="00356B76"/>
    <w:rsid w:val="00356C1F"/>
    <w:rsid w:val="00356D4F"/>
    <w:rsid w:val="00356DAE"/>
    <w:rsid w:val="00356DED"/>
    <w:rsid w:val="00356DF9"/>
    <w:rsid w:val="00356E90"/>
    <w:rsid w:val="00357027"/>
    <w:rsid w:val="00357130"/>
    <w:rsid w:val="00357138"/>
    <w:rsid w:val="0035722B"/>
    <w:rsid w:val="00357849"/>
    <w:rsid w:val="00357986"/>
    <w:rsid w:val="003579C1"/>
    <w:rsid w:val="00357A03"/>
    <w:rsid w:val="00357AD7"/>
    <w:rsid w:val="00357BC4"/>
    <w:rsid w:val="00357E23"/>
    <w:rsid w:val="00357E3C"/>
    <w:rsid w:val="00357E51"/>
    <w:rsid w:val="00357EF1"/>
    <w:rsid w:val="00357F51"/>
    <w:rsid w:val="00357FD8"/>
    <w:rsid w:val="003600B1"/>
    <w:rsid w:val="00360229"/>
    <w:rsid w:val="00360244"/>
    <w:rsid w:val="00360556"/>
    <w:rsid w:val="0036061D"/>
    <w:rsid w:val="00360969"/>
    <w:rsid w:val="00360992"/>
    <w:rsid w:val="0036099D"/>
    <w:rsid w:val="00360B9D"/>
    <w:rsid w:val="00360CD3"/>
    <w:rsid w:val="00360F18"/>
    <w:rsid w:val="00360FC5"/>
    <w:rsid w:val="00361116"/>
    <w:rsid w:val="00361234"/>
    <w:rsid w:val="00361332"/>
    <w:rsid w:val="003617A0"/>
    <w:rsid w:val="0036182F"/>
    <w:rsid w:val="00361905"/>
    <w:rsid w:val="003619E6"/>
    <w:rsid w:val="00361AF0"/>
    <w:rsid w:val="00361C85"/>
    <w:rsid w:val="00361CC7"/>
    <w:rsid w:val="00361E06"/>
    <w:rsid w:val="00361E9E"/>
    <w:rsid w:val="003620A6"/>
    <w:rsid w:val="003620BB"/>
    <w:rsid w:val="003620D1"/>
    <w:rsid w:val="00362243"/>
    <w:rsid w:val="003624E7"/>
    <w:rsid w:val="003626F7"/>
    <w:rsid w:val="003627F2"/>
    <w:rsid w:val="00362893"/>
    <w:rsid w:val="003629FF"/>
    <w:rsid w:val="00362A67"/>
    <w:rsid w:val="00362AB7"/>
    <w:rsid w:val="00362CB9"/>
    <w:rsid w:val="00362CE8"/>
    <w:rsid w:val="00362F59"/>
    <w:rsid w:val="00363059"/>
    <w:rsid w:val="00363076"/>
    <w:rsid w:val="003631B7"/>
    <w:rsid w:val="00363325"/>
    <w:rsid w:val="00363401"/>
    <w:rsid w:val="00363435"/>
    <w:rsid w:val="003634B3"/>
    <w:rsid w:val="003635E6"/>
    <w:rsid w:val="0036377C"/>
    <w:rsid w:val="003637E1"/>
    <w:rsid w:val="003637E9"/>
    <w:rsid w:val="003638FF"/>
    <w:rsid w:val="003639F2"/>
    <w:rsid w:val="00363BA4"/>
    <w:rsid w:val="00363BF9"/>
    <w:rsid w:val="00363CD3"/>
    <w:rsid w:val="00363E14"/>
    <w:rsid w:val="00363E2D"/>
    <w:rsid w:val="00363E66"/>
    <w:rsid w:val="00363FDB"/>
    <w:rsid w:val="003643FF"/>
    <w:rsid w:val="003645EB"/>
    <w:rsid w:val="0036470A"/>
    <w:rsid w:val="00364744"/>
    <w:rsid w:val="00364837"/>
    <w:rsid w:val="00364A51"/>
    <w:rsid w:val="00364C17"/>
    <w:rsid w:val="00364C24"/>
    <w:rsid w:val="00364D43"/>
    <w:rsid w:val="00364D45"/>
    <w:rsid w:val="00364E61"/>
    <w:rsid w:val="00364EA4"/>
    <w:rsid w:val="00364EFD"/>
    <w:rsid w:val="00365098"/>
    <w:rsid w:val="003650D8"/>
    <w:rsid w:val="0036513E"/>
    <w:rsid w:val="00365524"/>
    <w:rsid w:val="0036587B"/>
    <w:rsid w:val="00365A45"/>
    <w:rsid w:val="00365D82"/>
    <w:rsid w:val="00365E32"/>
    <w:rsid w:val="00365E67"/>
    <w:rsid w:val="00365F37"/>
    <w:rsid w:val="00365F9D"/>
    <w:rsid w:val="0036601E"/>
    <w:rsid w:val="003663AC"/>
    <w:rsid w:val="00366426"/>
    <w:rsid w:val="0036660E"/>
    <w:rsid w:val="00366646"/>
    <w:rsid w:val="003666D9"/>
    <w:rsid w:val="00366740"/>
    <w:rsid w:val="00366877"/>
    <w:rsid w:val="0036698E"/>
    <w:rsid w:val="003669BA"/>
    <w:rsid w:val="00366DDE"/>
    <w:rsid w:val="00366E8A"/>
    <w:rsid w:val="0036708D"/>
    <w:rsid w:val="003672C3"/>
    <w:rsid w:val="00367330"/>
    <w:rsid w:val="003673DF"/>
    <w:rsid w:val="003674ED"/>
    <w:rsid w:val="00367666"/>
    <w:rsid w:val="0036775C"/>
    <w:rsid w:val="0036776D"/>
    <w:rsid w:val="003677B0"/>
    <w:rsid w:val="00367845"/>
    <w:rsid w:val="003679FC"/>
    <w:rsid w:val="00367A6B"/>
    <w:rsid w:val="00367C3D"/>
    <w:rsid w:val="00367EA4"/>
    <w:rsid w:val="00367EFA"/>
    <w:rsid w:val="00367FBF"/>
    <w:rsid w:val="0037018D"/>
    <w:rsid w:val="00370210"/>
    <w:rsid w:val="003702E1"/>
    <w:rsid w:val="00370312"/>
    <w:rsid w:val="00370344"/>
    <w:rsid w:val="0037036E"/>
    <w:rsid w:val="0037041D"/>
    <w:rsid w:val="00370429"/>
    <w:rsid w:val="003705A7"/>
    <w:rsid w:val="0037060A"/>
    <w:rsid w:val="0037079C"/>
    <w:rsid w:val="003708CD"/>
    <w:rsid w:val="00370A17"/>
    <w:rsid w:val="00370ACB"/>
    <w:rsid w:val="00370AF3"/>
    <w:rsid w:val="00370B4E"/>
    <w:rsid w:val="00370CBE"/>
    <w:rsid w:val="00370D31"/>
    <w:rsid w:val="00370E35"/>
    <w:rsid w:val="00370EAF"/>
    <w:rsid w:val="00370FF4"/>
    <w:rsid w:val="003710FF"/>
    <w:rsid w:val="0037134A"/>
    <w:rsid w:val="00371736"/>
    <w:rsid w:val="003719EF"/>
    <w:rsid w:val="00372025"/>
    <w:rsid w:val="0037216C"/>
    <w:rsid w:val="0037223C"/>
    <w:rsid w:val="003724EE"/>
    <w:rsid w:val="00372546"/>
    <w:rsid w:val="003725B4"/>
    <w:rsid w:val="0037268D"/>
    <w:rsid w:val="0037285F"/>
    <w:rsid w:val="003728E1"/>
    <w:rsid w:val="00372ABB"/>
    <w:rsid w:val="00372E0A"/>
    <w:rsid w:val="00372EB6"/>
    <w:rsid w:val="00372EDC"/>
    <w:rsid w:val="00372F8D"/>
    <w:rsid w:val="003731FE"/>
    <w:rsid w:val="00373546"/>
    <w:rsid w:val="0037358C"/>
    <w:rsid w:val="003735A8"/>
    <w:rsid w:val="0037366B"/>
    <w:rsid w:val="003736BC"/>
    <w:rsid w:val="00373732"/>
    <w:rsid w:val="003737F5"/>
    <w:rsid w:val="00373A81"/>
    <w:rsid w:val="00373BD1"/>
    <w:rsid w:val="00373CDB"/>
    <w:rsid w:val="00373DA5"/>
    <w:rsid w:val="00373F3C"/>
    <w:rsid w:val="003741C8"/>
    <w:rsid w:val="0037429F"/>
    <w:rsid w:val="003742E8"/>
    <w:rsid w:val="00374417"/>
    <w:rsid w:val="00374449"/>
    <w:rsid w:val="0037446F"/>
    <w:rsid w:val="003744C7"/>
    <w:rsid w:val="0037453E"/>
    <w:rsid w:val="00374547"/>
    <w:rsid w:val="0037465C"/>
    <w:rsid w:val="003748D1"/>
    <w:rsid w:val="00374A87"/>
    <w:rsid w:val="00374B90"/>
    <w:rsid w:val="00374BEA"/>
    <w:rsid w:val="00374C94"/>
    <w:rsid w:val="00374EF8"/>
    <w:rsid w:val="00375043"/>
    <w:rsid w:val="0037517D"/>
    <w:rsid w:val="0037518B"/>
    <w:rsid w:val="0037523F"/>
    <w:rsid w:val="00375675"/>
    <w:rsid w:val="00375735"/>
    <w:rsid w:val="00375B02"/>
    <w:rsid w:val="00375B1C"/>
    <w:rsid w:val="00375C33"/>
    <w:rsid w:val="00375D07"/>
    <w:rsid w:val="00375D39"/>
    <w:rsid w:val="00375FD4"/>
    <w:rsid w:val="0037607A"/>
    <w:rsid w:val="003761BE"/>
    <w:rsid w:val="0037625D"/>
    <w:rsid w:val="00376379"/>
    <w:rsid w:val="003763EC"/>
    <w:rsid w:val="00376493"/>
    <w:rsid w:val="00376543"/>
    <w:rsid w:val="00376552"/>
    <w:rsid w:val="003765CA"/>
    <w:rsid w:val="003766DB"/>
    <w:rsid w:val="0037678E"/>
    <w:rsid w:val="003767F3"/>
    <w:rsid w:val="003768C8"/>
    <w:rsid w:val="003769B5"/>
    <w:rsid w:val="00376A05"/>
    <w:rsid w:val="00376C68"/>
    <w:rsid w:val="00376D23"/>
    <w:rsid w:val="003770C1"/>
    <w:rsid w:val="00377243"/>
    <w:rsid w:val="003773F3"/>
    <w:rsid w:val="0037743B"/>
    <w:rsid w:val="003774F2"/>
    <w:rsid w:val="00377538"/>
    <w:rsid w:val="00377562"/>
    <w:rsid w:val="00377576"/>
    <w:rsid w:val="003777B8"/>
    <w:rsid w:val="0037788D"/>
    <w:rsid w:val="0037790A"/>
    <w:rsid w:val="00377A98"/>
    <w:rsid w:val="00377AF0"/>
    <w:rsid w:val="00377BA5"/>
    <w:rsid w:val="00377E59"/>
    <w:rsid w:val="00377ED4"/>
    <w:rsid w:val="00377F7A"/>
    <w:rsid w:val="00380039"/>
    <w:rsid w:val="003801D4"/>
    <w:rsid w:val="003802D4"/>
    <w:rsid w:val="00380572"/>
    <w:rsid w:val="003806BA"/>
    <w:rsid w:val="003807BB"/>
    <w:rsid w:val="003808BE"/>
    <w:rsid w:val="0038097A"/>
    <w:rsid w:val="00380CF9"/>
    <w:rsid w:val="00380D45"/>
    <w:rsid w:val="00381077"/>
    <w:rsid w:val="003811B3"/>
    <w:rsid w:val="0038129E"/>
    <w:rsid w:val="0038149D"/>
    <w:rsid w:val="003814AB"/>
    <w:rsid w:val="0038171B"/>
    <w:rsid w:val="0038186C"/>
    <w:rsid w:val="0038188C"/>
    <w:rsid w:val="0038199C"/>
    <w:rsid w:val="00381A0C"/>
    <w:rsid w:val="00381A25"/>
    <w:rsid w:val="00381A3D"/>
    <w:rsid w:val="00381A94"/>
    <w:rsid w:val="00381AA9"/>
    <w:rsid w:val="00381AAD"/>
    <w:rsid w:val="00381AFA"/>
    <w:rsid w:val="00381BB4"/>
    <w:rsid w:val="00381C81"/>
    <w:rsid w:val="00381D0C"/>
    <w:rsid w:val="00381D93"/>
    <w:rsid w:val="00381EBB"/>
    <w:rsid w:val="00381F7D"/>
    <w:rsid w:val="003820FB"/>
    <w:rsid w:val="0038230F"/>
    <w:rsid w:val="003823B7"/>
    <w:rsid w:val="003824E1"/>
    <w:rsid w:val="0038254D"/>
    <w:rsid w:val="003825EE"/>
    <w:rsid w:val="0038275C"/>
    <w:rsid w:val="003828F6"/>
    <w:rsid w:val="003829A4"/>
    <w:rsid w:val="003829C4"/>
    <w:rsid w:val="00382A62"/>
    <w:rsid w:val="00382C16"/>
    <w:rsid w:val="00382C4C"/>
    <w:rsid w:val="00382C58"/>
    <w:rsid w:val="00382C7C"/>
    <w:rsid w:val="00382D99"/>
    <w:rsid w:val="00382DC6"/>
    <w:rsid w:val="00382E73"/>
    <w:rsid w:val="00382F4E"/>
    <w:rsid w:val="00382F8B"/>
    <w:rsid w:val="0038304A"/>
    <w:rsid w:val="0038308E"/>
    <w:rsid w:val="0038311C"/>
    <w:rsid w:val="0038329C"/>
    <w:rsid w:val="0038345C"/>
    <w:rsid w:val="0038349D"/>
    <w:rsid w:val="003835A2"/>
    <w:rsid w:val="00383715"/>
    <w:rsid w:val="0038395C"/>
    <w:rsid w:val="00383AF5"/>
    <w:rsid w:val="00383BF2"/>
    <w:rsid w:val="00383E5D"/>
    <w:rsid w:val="00383E8D"/>
    <w:rsid w:val="00383ECE"/>
    <w:rsid w:val="00383FB4"/>
    <w:rsid w:val="00384158"/>
    <w:rsid w:val="00384365"/>
    <w:rsid w:val="003843FD"/>
    <w:rsid w:val="00384444"/>
    <w:rsid w:val="003844F0"/>
    <w:rsid w:val="00384501"/>
    <w:rsid w:val="003845C9"/>
    <w:rsid w:val="00384662"/>
    <w:rsid w:val="003846D3"/>
    <w:rsid w:val="00384809"/>
    <w:rsid w:val="00384A55"/>
    <w:rsid w:val="00384A87"/>
    <w:rsid w:val="00384AE2"/>
    <w:rsid w:val="00384C4E"/>
    <w:rsid w:val="00384D34"/>
    <w:rsid w:val="00384FA7"/>
    <w:rsid w:val="00384FC6"/>
    <w:rsid w:val="003850F8"/>
    <w:rsid w:val="00385138"/>
    <w:rsid w:val="003851FF"/>
    <w:rsid w:val="00385409"/>
    <w:rsid w:val="00385566"/>
    <w:rsid w:val="0038558F"/>
    <w:rsid w:val="00385860"/>
    <w:rsid w:val="00385DAC"/>
    <w:rsid w:val="00385E40"/>
    <w:rsid w:val="00385EBC"/>
    <w:rsid w:val="00385F64"/>
    <w:rsid w:val="0038602E"/>
    <w:rsid w:val="003860B4"/>
    <w:rsid w:val="003860B8"/>
    <w:rsid w:val="003861C0"/>
    <w:rsid w:val="00386415"/>
    <w:rsid w:val="0038647D"/>
    <w:rsid w:val="0038651B"/>
    <w:rsid w:val="00386541"/>
    <w:rsid w:val="003866B4"/>
    <w:rsid w:val="003867C1"/>
    <w:rsid w:val="0038683C"/>
    <w:rsid w:val="00386852"/>
    <w:rsid w:val="00386910"/>
    <w:rsid w:val="00386EC9"/>
    <w:rsid w:val="00386F36"/>
    <w:rsid w:val="00386FF5"/>
    <w:rsid w:val="00387595"/>
    <w:rsid w:val="003875FC"/>
    <w:rsid w:val="00387747"/>
    <w:rsid w:val="003877A1"/>
    <w:rsid w:val="003878C6"/>
    <w:rsid w:val="00387B17"/>
    <w:rsid w:val="00387C70"/>
    <w:rsid w:val="00387C7A"/>
    <w:rsid w:val="00387E83"/>
    <w:rsid w:val="00390067"/>
    <w:rsid w:val="003900EB"/>
    <w:rsid w:val="0039016C"/>
    <w:rsid w:val="00390267"/>
    <w:rsid w:val="0039035D"/>
    <w:rsid w:val="0039040A"/>
    <w:rsid w:val="00390434"/>
    <w:rsid w:val="0039061D"/>
    <w:rsid w:val="003906C2"/>
    <w:rsid w:val="00390760"/>
    <w:rsid w:val="0039079C"/>
    <w:rsid w:val="00390810"/>
    <w:rsid w:val="003908AA"/>
    <w:rsid w:val="00390941"/>
    <w:rsid w:val="00390958"/>
    <w:rsid w:val="00390A0B"/>
    <w:rsid w:val="00390A2C"/>
    <w:rsid w:val="00390A82"/>
    <w:rsid w:val="00390B40"/>
    <w:rsid w:val="00390C28"/>
    <w:rsid w:val="00390E36"/>
    <w:rsid w:val="00390E5C"/>
    <w:rsid w:val="00390EB5"/>
    <w:rsid w:val="00390FD6"/>
    <w:rsid w:val="00390FF8"/>
    <w:rsid w:val="0039106B"/>
    <w:rsid w:val="00391298"/>
    <w:rsid w:val="0039149A"/>
    <w:rsid w:val="0039154B"/>
    <w:rsid w:val="00391612"/>
    <w:rsid w:val="00391626"/>
    <w:rsid w:val="00391638"/>
    <w:rsid w:val="003917DB"/>
    <w:rsid w:val="003918B7"/>
    <w:rsid w:val="00391944"/>
    <w:rsid w:val="00391B88"/>
    <w:rsid w:val="00391CCA"/>
    <w:rsid w:val="00391CF6"/>
    <w:rsid w:val="00391D95"/>
    <w:rsid w:val="00391E49"/>
    <w:rsid w:val="00391E83"/>
    <w:rsid w:val="00391EB8"/>
    <w:rsid w:val="00391EDA"/>
    <w:rsid w:val="003920AB"/>
    <w:rsid w:val="003920CD"/>
    <w:rsid w:val="003922C2"/>
    <w:rsid w:val="003922CA"/>
    <w:rsid w:val="003923B4"/>
    <w:rsid w:val="003923CC"/>
    <w:rsid w:val="00392530"/>
    <w:rsid w:val="003925BD"/>
    <w:rsid w:val="0039268E"/>
    <w:rsid w:val="003926AF"/>
    <w:rsid w:val="00392995"/>
    <w:rsid w:val="00392EC8"/>
    <w:rsid w:val="00392ED0"/>
    <w:rsid w:val="0039313A"/>
    <w:rsid w:val="003932EE"/>
    <w:rsid w:val="00393579"/>
    <w:rsid w:val="00393622"/>
    <w:rsid w:val="00393882"/>
    <w:rsid w:val="00393902"/>
    <w:rsid w:val="003939E1"/>
    <w:rsid w:val="00393A1F"/>
    <w:rsid w:val="00393A86"/>
    <w:rsid w:val="00393B22"/>
    <w:rsid w:val="00393B81"/>
    <w:rsid w:val="00393BE4"/>
    <w:rsid w:val="00393EC6"/>
    <w:rsid w:val="00393F36"/>
    <w:rsid w:val="0039402A"/>
    <w:rsid w:val="003940A5"/>
    <w:rsid w:val="00394230"/>
    <w:rsid w:val="0039437A"/>
    <w:rsid w:val="003943F2"/>
    <w:rsid w:val="0039441E"/>
    <w:rsid w:val="0039471E"/>
    <w:rsid w:val="0039472B"/>
    <w:rsid w:val="0039498B"/>
    <w:rsid w:val="00394A6F"/>
    <w:rsid w:val="00394AA6"/>
    <w:rsid w:val="00394C18"/>
    <w:rsid w:val="00394C8E"/>
    <w:rsid w:val="00394CCE"/>
    <w:rsid w:val="00394D3E"/>
    <w:rsid w:val="00394DF2"/>
    <w:rsid w:val="00394F7D"/>
    <w:rsid w:val="0039503E"/>
    <w:rsid w:val="0039509F"/>
    <w:rsid w:val="003950FA"/>
    <w:rsid w:val="00395194"/>
    <w:rsid w:val="003953F3"/>
    <w:rsid w:val="00395480"/>
    <w:rsid w:val="00395521"/>
    <w:rsid w:val="00395581"/>
    <w:rsid w:val="00395603"/>
    <w:rsid w:val="00395670"/>
    <w:rsid w:val="003957D4"/>
    <w:rsid w:val="003957FA"/>
    <w:rsid w:val="00395A17"/>
    <w:rsid w:val="00395A53"/>
    <w:rsid w:val="00395B50"/>
    <w:rsid w:val="00395CD5"/>
    <w:rsid w:val="00395D4E"/>
    <w:rsid w:val="00395E6E"/>
    <w:rsid w:val="00395E88"/>
    <w:rsid w:val="00395E98"/>
    <w:rsid w:val="00395EB8"/>
    <w:rsid w:val="003960AF"/>
    <w:rsid w:val="003960C9"/>
    <w:rsid w:val="00396147"/>
    <w:rsid w:val="003961EE"/>
    <w:rsid w:val="003962A7"/>
    <w:rsid w:val="003963B7"/>
    <w:rsid w:val="003963E0"/>
    <w:rsid w:val="0039651B"/>
    <w:rsid w:val="003965B3"/>
    <w:rsid w:val="00396604"/>
    <w:rsid w:val="0039676F"/>
    <w:rsid w:val="0039677A"/>
    <w:rsid w:val="003968CA"/>
    <w:rsid w:val="0039691C"/>
    <w:rsid w:val="00396974"/>
    <w:rsid w:val="00396B64"/>
    <w:rsid w:val="00396BDB"/>
    <w:rsid w:val="00396BF4"/>
    <w:rsid w:val="00396DBB"/>
    <w:rsid w:val="00396F71"/>
    <w:rsid w:val="00397078"/>
    <w:rsid w:val="003970DF"/>
    <w:rsid w:val="00397173"/>
    <w:rsid w:val="003972F1"/>
    <w:rsid w:val="003974AC"/>
    <w:rsid w:val="003974DC"/>
    <w:rsid w:val="003975E2"/>
    <w:rsid w:val="0039784E"/>
    <w:rsid w:val="00397858"/>
    <w:rsid w:val="0039795B"/>
    <w:rsid w:val="00397B15"/>
    <w:rsid w:val="00397B94"/>
    <w:rsid w:val="00397BC9"/>
    <w:rsid w:val="00397F13"/>
    <w:rsid w:val="00397F92"/>
    <w:rsid w:val="003A0131"/>
    <w:rsid w:val="003A03B6"/>
    <w:rsid w:val="003A0623"/>
    <w:rsid w:val="003A0AEB"/>
    <w:rsid w:val="003A0BBF"/>
    <w:rsid w:val="003A0C30"/>
    <w:rsid w:val="003A0CDD"/>
    <w:rsid w:val="003A0DCF"/>
    <w:rsid w:val="003A0E62"/>
    <w:rsid w:val="003A0E7E"/>
    <w:rsid w:val="003A0F34"/>
    <w:rsid w:val="003A117B"/>
    <w:rsid w:val="003A13A3"/>
    <w:rsid w:val="003A13E7"/>
    <w:rsid w:val="003A13EC"/>
    <w:rsid w:val="003A15EB"/>
    <w:rsid w:val="003A165C"/>
    <w:rsid w:val="003A169F"/>
    <w:rsid w:val="003A1722"/>
    <w:rsid w:val="003A17CB"/>
    <w:rsid w:val="003A18B1"/>
    <w:rsid w:val="003A1A1B"/>
    <w:rsid w:val="003A1A5A"/>
    <w:rsid w:val="003A1BEA"/>
    <w:rsid w:val="003A1E1F"/>
    <w:rsid w:val="003A1EC5"/>
    <w:rsid w:val="003A1F67"/>
    <w:rsid w:val="003A1F6D"/>
    <w:rsid w:val="003A2072"/>
    <w:rsid w:val="003A21F5"/>
    <w:rsid w:val="003A21FE"/>
    <w:rsid w:val="003A22D2"/>
    <w:rsid w:val="003A2468"/>
    <w:rsid w:val="003A26D4"/>
    <w:rsid w:val="003A27CE"/>
    <w:rsid w:val="003A28C6"/>
    <w:rsid w:val="003A2CBC"/>
    <w:rsid w:val="003A2EB9"/>
    <w:rsid w:val="003A2EFF"/>
    <w:rsid w:val="003A2F31"/>
    <w:rsid w:val="003A2F98"/>
    <w:rsid w:val="003A301E"/>
    <w:rsid w:val="003A321B"/>
    <w:rsid w:val="003A32C9"/>
    <w:rsid w:val="003A33F2"/>
    <w:rsid w:val="003A34A1"/>
    <w:rsid w:val="003A35DE"/>
    <w:rsid w:val="003A35F5"/>
    <w:rsid w:val="003A3654"/>
    <w:rsid w:val="003A36E0"/>
    <w:rsid w:val="003A36ED"/>
    <w:rsid w:val="003A3725"/>
    <w:rsid w:val="003A3758"/>
    <w:rsid w:val="003A37F6"/>
    <w:rsid w:val="003A3908"/>
    <w:rsid w:val="003A3937"/>
    <w:rsid w:val="003A397F"/>
    <w:rsid w:val="003A39B2"/>
    <w:rsid w:val="003A39C2"/>
    <w:rsid w:val="003A3A45"/>
    <w:rsid w:val="003A3A5A"/>
    <w:rsid w:val="003A3AAC"/>
    <w:rsid w:val="003A3C3D"/>
    <w:rsid w:val="003A3DD9"/>
    <w:rsid w:val="003A3E75"/>
    <w:rsid w:val="003A3E8F"/>
    <w:rsid w:val="003A40E2"/>
    <w:rsid w:val="003A415D"/>
    <w:rsid w:val="003A4160"/>
    <w:rsid w:val="003A418A"/>
    <w:rsid w:val="003A434E"/>
    <w:rsid w:val="003A4399"/>
    <w:rsid w:val="003A445B"/>
    <w:rsid w:val="003A4461"/>
    <w:rsid w:val="003A44D2"/>
    <w:rsid w:val="003A454B"/>
    <w:rsid w:val="003A457B"/>
    <w:rsid w:val="003A465F"/>
    <w:rsid w:val="003A4714"/>
    <w:rsid w:val="003A476B"/>
    <w:rsid w:val="003A48FF"/>
    <w:rsid w:val="003A4AF8"/>
    <w:rsid w:val="003A4B25"/>
    <w:rsid w:val="003A4C92"/>
    <w:rsid w:val="003A4D06"/>
    <w:rsid w:val="003A4E2C"/>
    <w:rsid w:val="003A4E41"/>
    <w:rsid w:val="003A4E44"/>
    <w:rsid w:val="003A4F50"/>
    <w:rsid w:val="003A4F85"/>
    <w:rsid w:val="003A5024"/>
    <w:rsid w:val="003A5200"/>
    <w:rsid w:val="003A52C9"/>
    <w:rsid w:val="003A52D8"/>
    <w:rsid w:val="003A5340"/>
    <w:rsid w:val="003A5365"/>
    <w:rsid w:val="003A5388"/>
    <w:rsid w:val="003A5395"/>
    <w:rsid w:val="003A53B3"/>
    <w:rsid w:val="003A5484"/>
    <w:rsid w:val="003A556A"/>
    <w:rsid w:val="003A557A"/>
    <w:rsid w:val="003A55E6"/>
    <w:rsid w:val="003A56D7"/>
    <w:rsid w:val="003A5748"/>
    <w:rsid w:val="003A57BD"/>
    <w:rsid w:val="003A581F"/>
    <w:rsid w:val="003A5938"/>
    <w:rsid w:val="003A595F"/>
    <w:rsid w:val="003A59BE"/>
    <w:rsid w:val="003A5A2A"/>
    <w:rsid w:val="003A5A2F"/>
    <w:rsid w:val="003A5B99"/>
    <w:rsid w:val="003A5C30"/>
    <w:rsid w:val="003A5CDA"/>
    <w:rsid w:val="003A5D4A"/>
    <w:rsid w:val="003A5DCD"/>
    <w:rsid w:val="003A5F1E"/>
    <w:rsid w:val="003A5F43"/>
    <w:rsid w:val="003A61DA"/>
    <w:rsid w:val="003A6247"/>
    <w:rsid w:val="003A62B8"/>
    <w:rsid w:val="003A64CF"/>
    <w:rsid w:val="003A6959"/>
    <w:rsid w:val="003A69F4"/>
    <w:rsid w:val="003A69F5"/>
    <w:rsid w:val="003A6A04"/>
    <w:rsid w:val="003A6A81"/>
    <w:rsid w:val="003A6B42"/>
    <w:rsid w:val="003A6B79"/>
    <w:rsid w:val="003A6BDA"/>
    <w:rsid w:val="003A6E6D"/>
    <w:rsid w:val="003A6F70"/>
    <w:rsid w:val="003A70DD"/>
    <w:rsid w:val="003A7126"/>
    <w:rsid w:val="003A7164"/>
    <w:rsid w:val="003A74D4"/>
    <w:rsid w:val="003A7569"/>
    <w:rsid w:val="003A75D4"/>
    <w:rsid w:val="003A775A"/>
    <w:rsid w:val="003A780D"/>
    <w:rsid w:val="003A7881"/>
    <w:rsid w:val="003A78B1"/>
    <w:rsid w:val="003A7A6F"/>
    <w:rsid w:val="003A7C99"/>
    <w:rsid w:val="003B02B3"/>
    <w:rsid w:val="003B0478"/>
    <w:rsid w:val="003B0528"/>
    <w:rsid w:val="003B058B"/>
    <w:rsid w:val="003B05EF"/>
    <w:rsid w:val="003B07D9"/>
    <w:rsid w:val="003B0A18"/>
    <w:rsid w:val="003B0A7E"/>
    <w:rsid w:val="003B0AC6"/>
    <w:rsid w:val="003B0B57"/>
    <w:rsid w:val="003B0C68"/>
    <w:rsid w:val="003B0FD6"/>
    <w:rsid w:val="003B12BA"/>
    <w:rsid w:val="003B12DC"/>
    <w:rsid w:val="003B12E1"/>
    <w:rsid w:val="003B1470"/>
    <w:rsid w:val="003B14AD"/>
    <w:rsid w:val="003B14C0"/>
    <w:rsid w:val="003B1539"/>
    <w:rsid w:val="003B17EF"/>
    <w:rsid w:val="003B19BB"/>
    <w:rsid w:val="003B1A12"/>
    <w:rsid w:val="003B1A97"/>
    <w:rsid w:val="003B1BE4"/>
    <w:rsid w:val="003B1C5C"/>
    <w:rsid w:val="003B1D9F"/>
    <w:rsid w:val="003B1DE5"/>
    <w:rsid w:val="003B1E2B"/>
    <w:rsid w:val="003B200C"/>
    <w:rsid w:val="003B2025"/>
    <w:rsid w:val="003B2032"/>
    <w:rsid w:val="003B21A2"/>
    <w:rsid w:val="003B2231"/>
    <w:rsid w:val="003B2274"/>
    <w:rsid w:val="003B22BD"/>
    <w:rsid w:val="003B2537"/>
    <w:rsid w:val="003B256F"/>
    <w:rsid w:val="003B2633"/>
    <w:rsid w:val="003B2722"/>
    <w:rsid w:val="003B2896"/>
    <w:rsid w:val="003B2C29"/>
    <w:rsid w:val="003B2CBD"/>
    <w:rsid w:val="003B2E64"/>
    <w:rsid w:val="003B2FB4"/>
    <w:rsid w:val="003B3034"/>
    <w:rsid w:val="003B328F"/>
    <w:rsid w:val="003B335E"/>
    <w:rsid w:val="003B33A0"/>
    <w:rsid w:val="003B3967"/>
    <w:rsid w:val="003B3A8A"/>
    <w:rsid w:val="003B3AFB"/>
    <w:rsid w:val="003B3B4E"/>
    <w:rsid w:val="003B3BC4"/>
    <w:rsid w:val="003B3C9A"/>
    <w:rsid w:val="003B3D3A"/>
    <w:rsid w:val="003B3D8A"/>
    <w:rsid w:val="003B3FAC"/>
    <w:rsid w:val="003B4179"/>
    <w:rsid w:val="003B436A"/>
    <w:rsid w:val="003B4497"/>
    <w:rsid w:val="003B455A"/>
    <w:rsid w:val="003B457E"/>
    <w:rsid w:val="003B474B"/>
    <w:rsid w:val="003B48AF"/>
    <w:rsid w:val="003B4961"/>
    <w:rsid w:val="003B49D0"/>
    <w:rsid w:val="003B4A80"/>
    <w:rsid w:val="003B4AE2"/>
    <w:rsid w:val="003B4B4E"/>
    <w:rsid w:val="003B4CC1"/>
    <w:rsid w:val="003B4D26"/>
    <w:rsid w:val="003B4EF2"/>
    <w:rsid w:val="003B5120"/>
    <w:rsid w:val="003B52CC"/>
    <w:rsid w:val="003B52D6"/>
    <w:rsid w:val="003B5368"/>
    <w:rsid w:val="003B5380"/>
    <w:rsid w:val="003B53D4"/>
    <w:rsid w:val="003B5506"/>
    <w:rsid w:val="003B55E0"/>
    <w:rsid w:val="003B5622"/>
    <w:rsid w:val="003B56A6"/>
    <w:rsid w:val="003B58C4"/>
    <w:rsid w:val="003B5A1B"/>
    <w:rsid w:val="003B5A1F"/>
    <w:rsid w:val="003B5A5E"/>
    <w:rsid w:val="003B5B8F"/>
    <w:rsid w:val="003B5C45"/>
    <w:rsid w:val="003B5EB5"/>
    <w:rsid w:val="003B5F09"/>
    <w:rsid w:val="003B63B8"/>
    <w:rsid w:val="003B6427"/>
    <w:rsid w:val="003B6563"/>
    <w:rsid w:val="003B656C"/>
    <w:rsid w:val="003B656E"/>
    <w:rsid w:val="003B65CB"/>
    <w:rsid w:val="003B6742"/>
    <w:rsid w:val="003B67FD"/>
    <w:rsid w:val="003B691F"/>
    <w:rsid w:val="003B692E"/>
    <w:rsid w:val="003B6A9C"/>
    <w:rsid w:val="003B6BF9"/>
    <w:rsid w:val="003B6CB0"/>
    <w:rsid w:val="003B6F56"/>
    <w:rsid w:val="003B7038"/>
    <w:rsid w:val="003B703C"/>
    <w:rsid w:val="003B7176"/>
    <w:rsid w:val="003B72CA"/>
    <w:rsid w:val="003B7309"/>
    <w:rsid w:val="003B76A2"/>
    <w:rsid w:val="003B77F7"/>
    <w:rsid w:val="003B7972"/>
    <w:rsid w:val="003B79BB"/>
    <w:rsid w:val="003B7D3C"/>
    <w:rsid w:val="003B7D54"/>
    <w:rsid w:val="003B7D5E"/>
    <w:rsid w:val="003B7EB8"/>
    <w:rsid w:val="003C00D9"/>
    <w:rsid w:val="003C00E3"/>
    <w:rsid w:val="003C0377"/>
    <w:rsid w:val="003C041E"/>
    <w:rsid w:val="003C05EE"/>
    <w:rsid w:val="003C0823"/>
    <w:rsid w:val="003C0866"/>
    <w:rsid w:val="003C0870"/>
    <w:rsid w:val="003C09AE"/>
    <w:rsid w:val="003C09E1"/>
    <w:rsid w:val="003C0B0D"/>
    <w:rsid w:val="003C0DE0"/>
    <w:rsid w:val="003C0E87"/>
    <w:rsid w:val="003C0F10"/>
    <w:rsid w:val="003C10B8"/>
    <w:rsid w:val="003C1252"/>
    <w:rsid w:val="003C1379"/>
    <w:rsid w:val="003C138F"/>
    <w:rsid w:val="003C13DB"/>
    <w:rsid w:val="003C1694"/>
    <w:rsid w:val="003C16AB"/>
    <w:rsid w:val="003C1A70"/>
    <w:rsid w:val="003C1A8D"/>
    <w:rsid w:val="003C1B63"/>
    <w:rsid w:val="003C1C0F"/>
    <w:rsid w:val="003C1EB2"/>
    <w:rsid w:val="003C20F0"/>
    <w:rsid w:val="003C215F"/>
    <w:rsid w:val="003C2238"/>
    <w:rsid w:val="003C223A"/>
    <w:rsid w:val="003C2396"/>
    <w:rsid w:val="003C2445"/>
    <w:rsid w:val="003C24FC"/>
    <w:rsid w:val="003C256E"/>
    <w:rsid w:val="003C25A8"/>
    <w:rsid w:val="003C2759"/>
    <w:rsid w:val="003C27F5"/>
    <w:rsid w:val="003C290E"/>
    <w:rsid w:val="003C2933"/>
    <w:rsid w:val="003C2B14"/>
    <w:rsid w:val="003C2BBE"/>
    <w:rsid w:val="003C2D58"/>
    <w:rsid w:val="003C2D73"/>
    <w:rsid w:val="003C2DCA"/>
    <w:rsid w:val="003C2F65"/>
    <w:rsid w:val="003C3191"/>
    <w:rsid w:val="003C32C1"/>
    <w:rsid w:val="003C32FD"/>
    <w:rsid w:val="003C332B"/>
    <w:rsid w:val="003C339F"/>
    <w:rsid w:val="003C33FB"/>
    <w:rsid w:val="003C34F1"/>
    <w:rsid w:val="003C355B"/>
    <w:rsid w:val="003C3734"/>
    <w:rsid w:val="003C374C"/>
    <w:rsid w:val="003C3B6E"/>
    <w:rsid w:val="003C3BE9"/>
    <w:rsid w:val="003C3D11"/>
    <w:rsid w:val="003C3D17"/>
    <w:rsid w:val="003C3E87"/>
    <w:rsid w:val="003C3FB4"/>
    <w:rsid w:val="003C4084"/>
    <w:rsid w:val="003C4190"/>
    <w:rsid w:val="003C42A0"/>
    <w:rsid w:val="003C42BD"/>
    <w:rsid w:val="003C4376"/>
    <w:rsid w:val="003C446A"/>
    <w:rsid w:val="003C44E1"/>
    <w:rsid w:val="003C4505"/>
    <w:rsid w:val="003C48E9"/>
    <w:rsid w:val="003C4908"/>
    <w:rsid w:val="003C4914"/>
    <w:rsid w:val="003C49A0"/>
    <w:rsid w:val="003C4BFD"/>
    <w:rsid w:val="003C4D5B"/>
    <w:rsid w:val="003C4DDE"/>
    <w:rsid w:val="003C4FCB"/>
    <w:rsid w:val="003C5056"/>
    <w:rsid w:val="003C534C"/>
    <w:rsid w:val="003C537A"/>
    <w:rsid w:val="003C54ED"/>
    <w:rsid w:val="003C5543"/>
    <w:rsid w:val="003C554C"/>
    <w:rsid w:val="003C5681"/>
    <w:rsid w:val="003C570B"/>
    <w:rsid w:val="003C57F1"/>
    <w:rsid w:val="003C58C3"/>
    <w:rsid w:val="003C5958"/>
    <w:rsid w:val="003C59E4"/>
    <w:rsid w:val="003C5B5C"/>
    <w:rsid w:val="003C5B8C"/>
    <w:rsid w:val="003C5C77"/>
    <w:rsid w:val="003C5D12"/>
    <w:rsid w:val="003C5D6E"/>
    <w:rsid w:val="003C5EEF"/>
    <w:rsid w:val="003C5F41"/>
    <w:rsid w:val="003C5F63"/>
    <w:rsid w:val="003C5F70"/>
    <w:rsid w:val="003C6327"/>
    <w:rsid w:val="003C638F"/>
    <w:rsid w:val="003C63CF"/>
    <w:rsid w:val="003C6426"/>
    <w:rsid w:val="003C6427"/>
    <w:rsid w:val="003C6442"/>
    <w:rsid w:val="003C64BD"/>
    <w:rsid w:val="003C6520"/>
    <w:rsid w:val="003C6563"/>
    <w:rsid w:val="003C6564"/>
    <w:rsid w:val="003C66D5"/>
    <w:rsid w:val="003C6753"/>
    <w:rsid w:val="003C67C9"/>
    <w:rsid w:val="003C6809"/>
    <w:rsid w:val="003C6823"/>
    <w:rsid w:val="003C688B"/>
    <w:rsid w:val="003C6ADC"/>
    <w:rsid w:val="003C6B42"/>
    <w:rsid w:val="003C6B74"/>
    <w:rsid w:val="003C6C80"/>
    <w:rsid w:val="003C6D9E"/>
    <w:rsid w:val="003C6E43"/>
    <w:rsid w:val="003C6F53"/>
    <w:rsid w:val="003C7030"/>
    <w:rsid w:val="003C70B9"/>
    <w:rsid w:val="003C70CF"/>
    <w:rsid w:val="003C7441"/>
    <w:rsid w:val="003C7444"/>
    <w:rsid w:val="003C74B4"/>
    <w:rsid w:val="003C75A9"/>
    <w:rsid w:val="003C765A"/>
    <w:rsid w:val="003C76A7"/>
    <w:rsid w:val="003C795F"/>
    <w:rsid w:val="003C7B65"/>
    <w:rsid w:val="003C7C82"/>
    <w:rsid w:val="003C7D1F"/>
    <w:rsid w:val="003C7D24"/>
    <w:rsid w:val="003C7DBB"/>
    <w:rsid w:val="003C7DE0"/>
    <w:rsid w:val="003C7E20"/>
    <w:rsid w:val="003C7E24"/>
    <w:rsid w:val="003D00C3"/>
    <w:rsid w:val="003D0102"/>
    <w:rsid w:val="003D054C"/>
    <w:rsid w:val="003D0557"/>
    <w:rsid w:val="003D0596"/>
    <w:rsid w:val="003D0697"/>
    <w:rsid w:val="003D0712"/>
    <w:rsid w:val="003D07C8"/>
    <w:rsid w:val="003D085A"/>
    <w:rsid w:val="003D089C"/>
    <w:rsid w:val="003D092E"/>
    <w:rsid w:val="003D0ABC"/>
    <w:rsid w:val="003D0AF9"/>
    <w:rsid w:val="003D0B45"/>
    <w:rsid w:val="003D0CA2"/>
    <w:rsid w:val="003D0FA4"/>
    <w:rsid w:val="003D0FF5"/>
    <w:rsid w:val="003D0FFC"/>
    <w:rsid w:val="003D1054"/>
    <w:rsid w:val="003D1135"/>
    <w:rsid w:val="003D1176"/>
    <w:rsid w:val="003D12DD"/>
    <w:rsid w:val="003D1367"/>
    <w:rsid w:val="003D1388"/>
    <w:rsid w:val="003D14B5"/>
    <w:rsid w:val="003D1502"/>
    <w:rsid w:val="003D1538"/>
    <w:rsid w:val="003D15BF"/>
    <w:rsid w:val="003D15C2"/>
    <w:rsid w:val="003D18A6"/>
    <w:rsid w:val="003D18A9"/>
    <w:rsid w:val="003D1910"/>
    <w:rsid w:val="003D1913"/>
    <w:rsid w:val="003D19FF"/>
    <w:rsid w:val="003D1A38"/>
    <w:rsid w:val="003D1A78"/>
    <w:rsid w:val="003D1D21"/>
    <w:rsid w:val="003D1D38"/>
    <w:rsid w:val="003D1E69"/>
    <w:rsid w:val="003D1F7D"/>
    <w:rsid w:val="003D1FB0"/>
    <w:rsid w:val="003D2032"/>
    <w:rsid w:val="003D217B"/>
    <w:rsid w:val="003D21CE"/>
    <w:rsid w:val="003D2370"/>
    <w:rsid w:val="003D2498"/>
    <w:rsid w:val="003D25E5"/>
    <w:rsid w:val="003D26A3"/>
    <w:rsid w:val="003D26F6"/>
    <w:rsid w:val="003D290F"/>
    <w:rsid w:val="003D2933"/>
    <w:rsid w:val="003D2A4D"/>
    <w:rsid w:val="003D2C71"/>
    <w:rsid w:val="003D2CB9"/>
    <w:rsid w:val="003D2CDE"/>
    <w:rsid w:val="003D2D5B"/>
    <w:rsid w:val="003D2D63"/>
    <w:rsid w:val="003D2E3D"/>
    <w:rsid w:val="003D2EAC"/>
    <w:rsid w:val="003D2F36"/>
    <w:rsid w:val="003D322D"/>
    <w:rsid w:val="003D36F2"/>
    <w:rsid w:val="003D38C2"/>
    <w:rsid w:val="003D3ACD"/>
    <w:rsid w:val="003D3F36"/>
    <w:rsid w:val="003D426C"/>
    <w:rsid w:val="003D4421"/>
    <w:rsid w:val="003D442D"/>
    <w:rsid w:val="003D447C"/>
    <w:rsid w:val="003D4779"/>
    <w:rsid w:val="003D492B"/>
    <w:rsid w:val="003D4A96"/>
    <w:rsid w:val="003D4B26"/>
    <w:rsid w:val="003D4BA2"/>
    <w:rsid w:val="003D4BD1"/>
    <w:rsid w:val="003D4CD8"/>
    <w:rsid w:val="003D5092"/>
    <w:rsid w:val="003D5198"/>
    <w:rsid w:val="003D51B4"/>
    <w:rsid w:val="003D5259"/>
    <w:rsid w:val="003D5394"/>
    <w:rsid w:val="003D5472"/>
    <w:rsid w:val="003D5563"/>
    <w:rsid w:val="003D5998"/>
    <w:rsid w:val="003D5A81"/>
    <w:rsid w:val="003D5BBC"/>
    <w:rsid w:val="003D5BDC"/>
    <w:rsid w:val="003D5C75"/>
    <w:rsid w:val="003D5D20"/>
    <w:rsid w:val="003D5DC3"/>
    <w:rsid w:val="003D5DFE"/>
    <w:rsid w:val="003D5F69"/>
    <w:rsid w:val="003D60BC"/>
    <w:rsid w:val="003D60CA"/>
    <w:rsid w:val="003D6118"/>
    <w:rsid w:val="003D6166"/>
    <w:rsid w:val="003D61DD"/>
    <w:rsid w:val="003D62F7"/>
    <w:rsid w:val="003D635A"/>
    <w:rsid w:val="003D66EC"/>
    <w:rsid w:val="003D6770"/>
    <w:rsid w:val="003D67E0"/>
    <w:rsid w:val="003D69D2"/>
    <w:rsid w:val="003D69F8"/>
    <w:rsid w:val="003D6A76"/>
    <w:rsid w:val="003D6BB6"/>
    <w:rsid w:val="003D6CA4"/>
    <w:rsid w:val="003D6D61"/>
    <w:rsid w:val="003D6D9E"/>
    <w:rsid w:val="003D6F89"/>
    <w:rsid w:val="003D6FB8"/>
    <w:rsid w:val="003D7110"/>
    <w:rsid w:val="003D723E"/>
    <w:rsid w:val="003D72B6"/>
    <w:rsid w:val="003D7661"/>
    <w:rsid w:val="003D76E2"/>
    <w:rsid w:val="003D76FE"/>
    <w:rsid w:val="003D770B"/>
    <w:rsid w:val="003D782D"/>
    <w:rsid w:val="003D7931"/>
    <w:rsid w:val="003D7A19"/>
    <w:rsid w:val="003D7AF2"/>
    <w:rsid w:val="003D7D57"/>
    <w:rsid w:val="003D7E08"/>
    <w:rsid w:val="003D7FC2"/>
    <w:rsid w:val="003E0013"/>
    <w:rsid w:val="003E00D7"/>
    <w:rsid w:val="003E0272"/>
    <w:rsid w:val="003E0299"/>
    <w:rsid w:val="003E0349"/>
    <w:rsid w:val="003E0503"/>
    <w:rsid w:val="003E05B3"/>
    <w:rsid w:val="003E0636"/>
    <w:rsid w:val="003E06D3"/>
    <w:rsid w:val="003E0711"/>
    <w:rsid w:val="003E07D0"/>
    <w:rsid w:val="003E0844"/>
    <w:rsid w:val="003E0886"/>
    <w:rsid w:val="003E09C5"/>
    <w:rsid w:val="003E09D1"/>
    <w:rsid w:val="003E0AC2"/>
    <w:rsid w:val="003E0AD9"/>
    <w:rsid w:val="003E0ADD"/>
    <w:rsid w:val="003E0AE9"/>
    <w:rsid w:val="003E0BBE"/>
    <w:rsid w:val="003E0C14"/>
    <w:rsid w:val="003E0C69"/>
    <w:rsid w:val="003E0D31"/>
    <w:rsid w:val="003E0E0E"/>
    <w:rsid w:val="003E0EFF"/>
    <w:rsid w:val="003E1018"/>
    <w:rsid w:val="003E10A7"/>
    <w:rsid w:val="003E1470"/>
    <w:rsid w:val="003E14C8"/>
    <w:rsid w:val="003E1880"/>
    <w:rsid w:val="003E1A28"/>
    <w:rsid w:val="003E1B16"/>
    <w:rsid w:val="003E1B1D"/>
    <w:rsid w:val="003E1CA8"/>
    <w:rsid w:val="003E1D82"/>
    <w:rsid w:val="003E1E93"/>
    <w:rsid w:val="003E1F72"/>
    <w:rsid w:val="003E1FAF"/>
    <w:rsid w:val="003E2154"/>
    <w:rsid w:val="003E23D5"/>
    <w:rsid w:val="003E23DE"/>
    <w:rsid w:val="003E259E"/>
    <w:rsid w:val="003E2658"/>
    <w:rsid w:val="003E272D"/>
    <w:rsid w:val="003E2769"/>
    <w:rsid w:val="003E28D3"/>
    <w:rsid w:val="003E2AE0"/>
    <w:rsid w:val="003E2B11"/>
    <w:rsid w:val="003E2B2D"/>
    <w:rsid w:val="003E2C4A"/>
    <w:rsid w:val="003E2C59"/>
    <w:rsid w:val="003E2E38"/>
    <w:rsid w:val="003E2E41"/>
    <w:rsid w:val="003E2E7B"/>
    <w:rsid w:val="003E2EBB"/>
    <w:rsid w:val="003E2F4B"/>
    <w:rsid w:val="003E31F1"/>
    <w:rsid w:val="003E32AF"/>
    <w:rsid w:val="003E333B"/>
    <w:rsid w:val="003E3367"/>
    <w:rsid w:val="003E33B8"/>
    <w:rsid w:val="003E34D4"/>
    <w:rsid w:val="003E361C"/>
    <w:rsid w:val="003E363D"/>
    <w:rsid w:val="003E36F0"/>
    <w:rsid w:val="003E38AA"/>
    <w:rsid w:val="003E39A1"/>
    <w:rsid w:val="003E3CE7"/>
    <w:rsid w:val="003E3E11"/>
    <w:rsid w:val="003E3E28"/>
    <w:rsid w:val="003E4068"/>
    <w:rsid w:val="003E429F"/>
    <w:rsid w:val="003E42E1"/>
    <w:rsid w:val="003E42F5"/>
    <w:rsid w:val="003E4441"/>
    <w:rsid w:val="003E4443"/>
    <w:rsid w:val="003E455D"/>
    <w:rsid w:val="003E4742"/>
    <w:rsid w:val="003E47D8"/>
    <w:rsid w:val="003E4846"/>
    <w:rsid w:val="003E4A64"/>
    <w:rsid w:val="003E4B22"/>
    <w:rsid w:val="003E4B68"/>
    <w:rsid w:val="003E4C78"/>
    <w:rsid w:val="003E4CBC"/>
    <w:rsid w:val="003E4D50"/>
    <w:rsid w:val="003E4F31"/>
    <w:rsid w:val="003E4F3F"/>
    <w:rsid w:val="003E50F1"/>
    <w:rsid w:val="003E5271"/>
    <w:rsid w:val="003E5495"/>
    <w:rsid w:val="003E5534"/>
    <w:rsid w:val="003E558F"/>
    <w:rsid w:val="003E5767"/>
    <w:rsid w:val="003E584A"/>
    <w:rsid w:val="003E5932"/>
    <w:rsid w:val="003E5B0C"/>
    <w:rsid w:val="003E5B28"/>
    <w:rsid w:val="003E5B6B"/>
    <w:rsid w:val="003E5D96"/>
    <w:rsid w:val="003E5DCB"/>
    <w:rsid w:val="003E612E"/>
    <w:rsid w:val="003E6220"/>
    <w:rsid w:val="003E6298"/>
    <w:rsid w:val="003E638D"/>
    <w:rsid w:val="003E64A8"/>
    <w:rsid w:val="003E67F6"/>
    <w:rsid w:val="003E6AC8"/>
    <w:rsid w:val="003E6BD4"/>
    <w:rsid w:val="003E6BF0"/>
    <w:rsid w:val="003E6D94"/>
    <w:rsid w:val="003E6E36"/>
    <w:rsid w:val="003E6F4E"/>
    <w:rsid w:val="003E6FAC"/>
    <w:rsid w:val="003E6FD3"/>
    <w:rsid w:val="003E7015"/>
    <w:rsid w:val="003E717C"/>
    <w:rsid w:val="003E7207"/>
    <w:rsid w:val="003E7284"/>
    <w:rsid w:val="003E72B1"/>
    <w:rsid w:val="003E752C"/>
    <w:rsid w:val="003E7543"/>
    <w:rsid w:val="003E7598"/>
    <w:rsid w:val="003E75EF"/>
    <w:rsid w:val="003E7713"/>
    <w:rsid w:val="003E7980"/>
    <w:rsid w:val="003E799B"/>
    <w:rsid w:val="003E79FB"/>
    <w:rsid w:val="003E7B07"/>
    <w:rsid w:val="003E7B0B"/>
    <w:rsid w:val="003E7BF0"/>
    <w:rsid w:val="003E7CC1"/>
    <w:rsid w:val="003E7D0F"/>
    <w:rsid w:val="003E7D26"/>
    <w:rsid w:val="003E7DC6"/>
    <w:rsid w:val="003F01D4"/>
    <w:rsid w:val="003F01D6"/>
    <w:rsid w:val="003F0224"/>
    <w:rsid w:val="003F0262"/>
    <w:rsid w:val="003F03E9"/>
    <w:rsid w:val="003F04B2"/>
    <w:rsid w:val="003F04F5"/>
    <w:rsid w:val="003F0659"/>
    <w:rsid w:val="003F0810"/>
    <w:rsid w:val="003F0860"/>
    <w:rsid w:val="003F0861"/>
    <w:rsid w:val="003F086D"/>
    <w:rsid w:val="003F0968"/>
    <w:rsid w:val="003F0A93"/>
    <w:rsid w:val="003F0CA1"/>
    <w:rsid w:val="003F0CF1"/>
    <w:rsid w:val="003F0D51"/>
    <w:rsid w:val="003F0E3E"/>
    <w:rsid w:val="003F0E4B"/>
    <w:rsid w:val="003F0F5A"/>
    <w:rsid w:val="003F0FF3"/>
    <w:rsid w:val="003F1186"/>
    <w:rsid w:val="003F13BB"/>
    <w:rsid w:val="003F13CE"/>
    <w:rsid w:val="003F15C1"/>
    <w:rsid w:val="003F15C9"/>
    <w:rsid w:val="003F164D"/>
    <w:rsid w:val="003F1658"/>
    <w:rsid w:val="003F17A9"/>
    <w:rsid w:val="003F185D"/>
    <w:rsid w:val="003F18C7"/>
    <w:rsid w:val="003F1924"/>
    <w:rsid w:val="003F1A35"/>
    <w:rsid w:val="003F1A79"/>
    <w:rsid w:val="003F1C7F"/>
    <w:rsid w:val="003F1CF5"/>
    <w:rsid w:val="003F1D2E"/>
    <w:rsid w:val="003F2058"/>
    <w:rsid w:val="003F2100"/>
    <w:rsid w:val="003F2210"/>
    <w:rsid w:val="003F2597"/>
    <w:rsid w:val="003F27A7"/>
    <w:rsid w:val="003F2876"/>
    <w:rsid w:val="003F28E9"/>
    <w:rsid w:val="003F29D6"/>
    <w:rsid w:val="003F2B07"/>
    <w:rsid w:val="003F2C29"/>
    <w:rsid w:val="003F2DB5"/>
    <w:rsid w:val="003F2E81"/>
    <w:rsid w:val="003F3125"/>
    <w:rsid w:val="003F3255"/>
    <w:rsid w:val="003F3536"/>
    <w:rsid w:val="003F3544"/>
    <w:rsid w:val="003F371E"/>
    <w:rsid w:val="003F37A1"/>
    <w:rsid w:val="003F3828"/>
    <w:rsid w:val="003F387C"/>
    <w:rsid w:val="003F3881"/>
    <w:rsid w:val="003F3E4F"/>
    <w:rsid w:val="003F3F26"/>
    <w:rsid w:val="003F3FA9"/>
    <w:rsid w:val="003F4174"/>
    <w:rsid w:val="003F4213"/>
    <w:rsid w:val="003F42EB"/>
    <w:rsid w:val="003F43F3"/>
    <w:rsid w:val="003F440C"/>
    <w:rsid w:val="003F4429"/>
    <w:rsid w:val="003F4435"/>
    <w:rsid w:val="003F448B"/>
    <w:rsid w:val="003F4503"/>
    <w:rsid w:val="003F461B"/>
    <w:rsid w:val="003F4776"/>
    <w:rsid w:val="003F47CC"/>
    <w:rsid w:val="003F4873"/>
    <w:rsid w:val="003F4C5C"/>
    <w:rsid w:val="003F4CB6"/>
    <w:rsid w:val="003F4DE9"/>
    <w:rsid w:val="003F4F5B"/>
    <w:rsid w:val="003F5117"/>
    <w:rsid w:val="003F53E8"/>
    <w:rsid w:val="003F54D6"/>
    <w:rsid w:val="003F56CC"/>
    <w:rsid w:val="003F58C8"/>
    <w:rsid w:val="003F590E"/>
    <w:rsid w:val="003F591F"/>
    <w:rsid w:val="003F5929"/>
    <w:rsid w:val="003F59EE"/>
    <w:rsid w:val="003F5A51"/>
    <w:rsid w:val="003F5B08"/>
    <w:rsid w:val="003F5C14"/>
    <w:rsid w:val="003F5C2D"/>
    <w:rsid w:val="003F5C73"/>
    <w:rsid w:val="003F5FC2"/>
    <w:rsid w:val="003F622E"/>
    <w:rsid w:val="003F6266"/>
    <w:rsid w:val="003F62BC"/>
    <w:rsid w:val="003F62C6"/>
    <w:rsid w:val="003F6306"/>
    <w:rsid w:val="003F6489"/>
    <w:rsid w:val="003F64AB"/>
    <w:rsid w:val="003F6547"/>
    <w:rsid w:val="003F6589"/>
    <w:rsid w:val="003F68EF"/>
    <w:rsid w:val="003F69E3"/>
    <w:rsid w:val="003F6A3B"/>
    <w:rsid w:val="003F6B00"/>
    <w:rsid w:val="003F6C91"/>
    <w:rsid w:val="003F6CB0"/>
    <w:rsid w:val="003F6D2B"/>
    <w:rsid w:val="003F6E3F"/>
    <w:rsid w:val="003F6EBD"/>
    <w:rsid w:val="003F6F0B"/>
    <w:rsid w:val="003F6FD8"/>
    <w:rsid w:val="003F7005"/>
    <w:rsid w:val="003F706D"/>
    <w:rsid w:val="003F708A"/>
    <w:rsid w:val="003F72AB"/>
    <w:rsid w:val="003F73C9"/>
    <w:rsid w:val="003F7402"/>
    <w:rsid w:val="003F74E1"/>
    <w:rsid w:val="003F754C"/>
    <w:rsid w:val="003F75E0"/>
    <w:rsid w:val="003F7632"/>
    <w:rsid w:val="003F76AD"/>
    <w:rsid w:val="003F7795"/>
    <w:rsid w:val="003F77E1"/>
    <w:rsid w:val="003F78F1"/>
    <w:rsid w:val="003F7C4D"/>
    <w:rsid w:val="003F7F39"/>
    <w:rsid w:val="003F7F66"/>
    <w:rsid w:val="004000A4"/>
    <w:rsid w:val="00400232"/>
    <w:rsid w:val="00400275"/>
    <w:rsid w:val="0040036F"/>
    <w:rsid w:val="004003C5"/>
    <w:rsid w:val="004004F6"/>
    <w:rsid w:val="004005EB"/>
    <w:rsid w:val="0040085D"/>
    <w:rsid w:val="00400A72"/>
    <w:rsid w:val="00400B75"/>
    <w:rsid w:val="00400BBF"/>
    <w:rsid w:val="00400BDE"/>
    <w:rsid w:val="00400D5B"/>
    <w:rsid w:val="00400EAD"/>
    <w:rsid w:val="00400ECC"/>
    <w:rsid w:val="00400FEF"/>
    <w:rsid w:val="0040134E"/>
    <w:rsid w:val="00401462"/>
    <w:rsid w:val="00401701"/>
    <w:rsid w:val="00401790"/>
    <w:rsid w:val="00401887"/>
    <w:rsid w:val="00401927"/>
    <w:rsid w:val="00401984"/>
    <w:rsid w:val="00401A81"/>
    <w:rsid w:val="00401D1E"/>
    <w:rsid w:val="00401D9C"/>
    <w:rsid w:val="00401D9E"/>
    <w:rsid w:val="00401E6C"/>
    <w:rsid w:val="004020D9"/>
    <w:rsid w:val="004020DC"/>
    <w:rsid w:val="004020EC"/>
    <w:rsid w:val="0040213C"/>
    <w:rsid w:val="004021BE"/>
    <w:rsid w:val="00402799"/>
    <w:rsid w:val="00402B3F"/>
    <w:rsid w:val="00402C27"/>
    <w:rsid w:val="00402FAF"/>
    <w:rsid w:val="00403205"/>
    <w:rsid w:val="00403222"/>
    <w:rsid w:val="00403345"/>
    <w:rsid w:val="0040335E"/>
    <w:rsid w:val="004033C6"/>
    <w:rsid w:val="004034F9"/>
    <w:rsid w:val="00403712"/>
    <w:rsid w:val="00403BA5"/>
    <w:rsid w:val="00403D2F"/>
    <w:rsid w:val="00403DF5"/>
    <w:rsid w:val="00403E6D"/>
    <w:rsid w:val="00403E7B"/>
    <w:rsid w:val="00403F4E"/>
    <w:rsid w:val="00403FBC"/>
    <w:rsid w:val="00404082"/>
    <w:rsid w:val="004041BF"/>
    <w:rsid w:val="004041D0"/>
    <w:rsid w:val="004042FE"/>
    <w:rsid w:val="004043E0"/>
    <w:rsid w:val="004044AD"/>
    <w:rsid w:val="0040456C"/>
    <w:rsid w:val="00404922"/>
    <w:rsid w:val="0040498E"/>
    <w:rsid w:val="00404AED"/>
    <w:rsid w:val="00404BD7"/>
    <w:rsid w:val="00404BED"/>
    <w:rsid w:val="00404CB9"/>
    <w:rsid w:val="00404F43"/>
    <w:rsid w:val="00405186"/>
    <w:rsid w:val="004051BF"/>
    <w:rsid w:val="00405214"/>
    <w:rsid w:val="00405262"/>
    <w:rsid w:val="004052DA"/>
    <w:rsid w:val="00405438"/>
    <w:rsid w:val="0040569C"/>
    <w:rsid w:val="004056D3"/>
    <w:rsid w:val="00405729"/>
    <w:rsid w:val="00405735"/>
    <w:rsid w:val="00405CE2"/>
    <w:rsid w:val="00405CF0"/>
    <w:rsid w:val="00405D53"/>
    <w:rsid w:val="00405EA1"/>
    <w:rsid w:val="00405F4F"/>
    <w:rsid w:val="00405F62"/>
    <w:rsid w:val="00406031"/>
    <w:rsid w:val="004062EB"/>
    <w:rsid w:val="004064DF"/>
    <w:rsid w:val="00406511"/>
    <w:rsid w:val="0040651D"/>
    <w:rsid w:val="004066D7"/>
    <w:rsid w:val="004067CB"/>
    <w:rsid w:val="00406946"/>
    <w:rsid w:val="00406B9A"/>
    <w:rsid w:val="00406C84"/>
    <w:rsid w:val="00406E0E"/>
    <w:rsid w:val="00406E29"/>
    <w:rsid w:val="00406E8C"/>
    <w:rsid w:val="00406EEB"/>
    <w:rsid w:val="00406F4E"/>
    <w:rsid w:val="00406FB7"/>
    <w:rsid w:val="00407009"/>
    <w:rsid w:val="004070A9"/>
    <w:rsid w:val="004070C3"/>
    <w:rsid w:val="004070D8"/>
    <w:rsid w:val="0040721C"/>
    <w:rsid w:val="00407398"/>
    <w:rsid w:val="004077E6"/>
    <w:rsid w:val="00407838"/>
    <w:rsid w:val="0040798D"/>
    <w:rsid w:val="00407C3E"/>
    <w:rsid w:val="00407C5A"/>
    <w:rsid w:val="00407EB5"/>
    <w:rsid w:val="0041014C"/>
    <w:rsid w:val="00410291"/>
    <w:rsid w:val="004102E2"/>
    <w:rsid w:val="004105E9"/>
    <w:rsid w:val="00410628"/>
    <w:rsid w:val="0041076F"/>
    <w:rsid w:val="004108BF"/>
    <w:rsid w:val="0041090B"/>
    <w:rsid w:val="00410994"/>
    <w:rsid w:val="00410A05"/>
    <w:rsid w:val="00410ABE"/>
    <w:rsid w:val="00410AFA"/>
    <w:rsid w:val="00410B6F"/>
    <w:rsid w:val="00410B9C"/>
    <w:rsid w:val="00410CB6"/>
    <w:rsid w:val="00410D03"/>
    <w:rsid w:val="00410D68"/>
    <w:rsid w:val="00410F1B"/>
    <w:rsid w:val="00410F3B"/>
    <w:rsid w:val="00411128"/>
    <w:rsid w:val="00411135"/>
    <w:rsid w:val="004112CA"/>
    <w:rsid w:val="004113E1"/>
    <w:rsid w:val="0041161D"/>
    <w:rsid w:val="0041163B"/>
    <w:rsid w:val="00411659"/>
    <w:rsid w:val="004118E4"/>
    <w:rsid w:val="00411914"/>
    <w:rsid w:val="00411BD5"/>
    <w:rsid w:val="00411DB4"/>
    <w:rsid w:val="00411E2D"/>
    <w:rsid w:val="00411E5C"/>
    <w:rsid w:val="00412037"/>
    <w:rsid w:val="0041261B"/>
    <w:rsid w:val="0041265A"/>
    <w:rsid w:val="004126AD"/>
    <w:rsid w:val="004127E5"/>
    <w:rsid w:val="00412863"/>
    <w:rsid w:val="0041287C"/>
    <w:rsid w:val="004128C7"/>
    <w:rsid w:val="004128EE"/>
    <w:rsid w:val="004129CC"/>
    <w:rsid w:val="004129DD"/>
    <w:rsid w:val="00412A5E"/>
    <w:rsid w:val="00412CBD"/>
    <w:rsid w:val="00412CFC"/>
    <w:rsid w:val="00412D00"/>
    <w:rsid w:val="00412D28"/>
    <w:rsid w:val="00412D3A"/>
    <w:rsid w:val="00412D8E"/>
    <w:rsid w:val="00412FE7"/>
    <w:rsid w:val="00413014"/>
    <w:rsid w:val="0041307B"/>
    <w:rsid w:val="004132FA"/>
    <w:rsid w:val="00413459"/>
    <w:rsid w:val="0041364F"/>
    <w:rsid w:val="0041365A"/>
    <w:rsid w:val="004136E6"/>
    <w:rsid w:val="00413798"/>
    <w:rsid w:val="0041388E"/>
    <w:rsid w:val="00413EF9"/>
    <w:rsid w:val="00413F7E"/>
    <w:rsid w:val="0041401F"/>
    <w:rsid w:val="0041410C"/>
    <w:rsid w:val="0041412D"/>
    <w:rsid w:val="00414191"/>
    <w:rsid w:val="0041420A"/>
    <w:rsid w:val="00414238"/>
    <w:rsid w:val="0041426B"/>
    <w:rsid w:val="004142B9"/>
    <w:rsid w:val="00414316"/>
    <w:rsid w:val="00414331"/>
    <w:rsid w:val="00414349"/>
    <w:rsid w:val="00414367"/>
    <w:rsid w:val="004143CE"/>
    <w:rsid w:val="0041453B"/>
    <w:rsid w:val="00414633"/>
    <w:rsid w:val="00414650"/>
    <w:rsid w:val="00414AD8"/>
    <w:rsid w:val="00414B6D"/>
    <w:rsid w:val="00414CF3"/>
    <w:rsid w:val="00414D3E"/>
    <w:rsid w:val="00414D6E"/>
    <w:rsid w:val="00414E05"/>
    <w:rsid w:val="00414FAF"/>
    <w:rsid w:val="0041512F"/>
    <w:rsid w:val="0041519C"/>
    <w:rsid w:val="00415262"/>
    <w:rsid w:val="00415267"/>
    <w:rsid w:val="004152EA"/>
    <w:rsid w:val="004153D3"/>
    <w:rsid w:val="004153F1"/>
    <w:rsid w:val="00415444"/>
    <w:rsid w:val="00415457"/>
    <w:rsid w:val="004155EA"/>
    <w:rsid w:val="0041565A"/>
    <w:rsid w:val="00415683"/>
    <w:rsid w:val="00415724"/>
    <w:rsid w:val="004157D6"/>
    <w:rsid w:val="00415919"/>
    <w:rsid w:val="00415986"/>
    <w:rsid w:val="00415988"/>
    <w:rsid w:val="00415A2D"/>
    <w:rsid w:val="00415B28"/>
    <w:rsid w:val="00415B6B"/>
    <w:rsid w:val="00415BEE"/>
    <w:rsid w:val="00415EB5"/>
    <w:rsid w:val="00415ED8"/>
    <w:rsid w:val="00415F21"/>
    <w:rsid w:val="00415F82"/>
    <w:rsid w:val="00416017"/>
    <w:rsid w:val="00416050"/>
    <w:rsid w:val="0041607A"/>
    <w:rsid w:val="004160EA"/>
    <w:rsid w:val="00416312"/>
    <w:rsid w:val="00416396"/>
    <w:rsid w:val="004163EA"/>
    <w:rsid w:val="004165CB"/>
    <w:rsid w:val="004165F6"/>
    <w:rsid w:val="004167B3"/>
    <w:rsid w:val="00416875"/>
    <w:rsid w:val="00416944"/>
    <w:rsid w:val="004169D8"/>
    <w:rsid w:val="00416AF8"/>
    <w:rsid w:val="00416CBA"/>
    <w:rsid w:val="00416CE8"/>
    <w:rsid w:val="00416DBB"/>
    <w:rsid w:val="00416F3A"/>
    <w:rsid w:val="00416F5A"/>
    <w:rsid w:val="004170C8"/>
    <w:rsid w:val="00417105"/>
    <w:rsid w:val="0041718E"/>
    <w:rsid w:val="004172F9"/>
    <w:rsid w:val="00417417"/>
    <w:rsid w:val="00417592"/>
    <w:rsid w:val="00417685"/>
    <w:rsid w:val="004178FD"/>
    <w:rsid w:val="00417BF3"/>
    <w:rsid w:val="00417BFA"/>
    <w:rsid w:val="00417C35"/>
    <w:rsid w:val="00417CF9"/>
    <w:rsid w:val="00417E9B"/>
    <w:rsid w:val="00417EB8"/>
    <w:rsid w:val="00417F20"/>
    <w:rsid w:val="00420076"/>
    <w:rsid w:val="004200FA"/>
    <w:rsid w:val="00420129"/>
    <w:rsid w:val="00420299"/>
    <w:rsid w:val="00420375"/>
    <w:rsid w:val="0042042F"/>
    <w:rsid w:val="004205EB"/>
    <w:rsid w:val="0042068F"/>
    <w:rsid w:val="004206A5"/>
    <w:rsid w:val="00420833"/>
    <w:rsid w:val="00420897"/>
    <w:rsid w:val="00420AF7"/>
    <w:rsid w:val="00420B3B"/>
    <w:rsid w:val="00420F3A"/>
    <w:rsid w:val="00421019"/>
    <w:rsid w:val="00421122"/>
    <w:rsid w:val="0042117C"/>
    <w:rsid w:val="004211D4"/>
    <w:rsid w:val="004213B3"/>
    <w:rsid w:val="00421454"/>
    <w:rsid w:val="004214D0"/>
    <w:rsid w:val="004215C9"/>
    <w:rsid w:val="00421B8B"/>
    <w:rsid w:val="00421BDA"/>
    <w:rsid w:val="00421CB7"/>
    <w:rsid w:val="00421E35"/>
    <w:rsid w:val="00421FB1"/>
    <w:rsid w:val="004225FB"/>
    <w:rsid w:val="0042297D"/>
    <w:rsid w:val="0042299A"/>
    <w:rsid w:val="004229AB"/>
    <w:rsid w:val="00422DA1"/>
    <w:rsid w:val="00422F11"/>
    <w:rsid w:val="00422F21"/>
    <w:rsid w:val="0042301B"/>
    <w:rsid w:val="004230EB"/>
    <w:rsid w:val="0042343B"/>
    <w:rsid w:val="0042357C"/>
    <w:rsid w:val="00423581"/>
    <w:rsid w:val="0042366F"/>
    <w:rsid w:val="004236C0"/>
    <w:rsid w:val="00423700"/>
    <w:rsid w:val="004238A4"/>
    <w:rsid w:val="0042395E"/>
    <w:rsid w:val="004239CC"/>
    <w:rsid w:val="004239D5"/>
    <w:rsid w:val="004239DA"/>
    <w:rsid w:val="00423B40"/>
    <w:rsid w:val="00423E38"/>
    <w:rsid w:val="00423EAD"/>
    <w:rsid w:val="00423F1B"/>
    <w:rsid w:val="0042408F"/>
    <w:rsid w:val="004240DE"/>
    <w:rsid w:val="00424115"/>
    <w:rsid w:val="00424356"/>
    <w:rsid w:val="00424575"/>
    <w:rsid w:val="004248D5"/>
    <w:rsid w:val="00424900"/>
    <w:rsid w:val="00424A4C"/>
    <w:rsid w:val="00424BF7"/>
    <w:rsid w:val="00424C79"/>
    <w:rsid w:val="00424CEB"/>
    <w:rsid w:val="00424D58"/>
    <w:rsid w:val="00424D7A"/>
    <w:rsid w:val="00424FA3"/>
    <w:rsid w:val="00424FB3"/>
    <w:rsid w:val="00425006"/>
    <w:rsid w:val="00425097"/>
    <w:rsid w:val="004250A8"/>
    <w:rsid w:val="004250E3"/>
    <w:rsid w:val="00425314"/>
    <w:rsid w:val="00425333"/>
    <w:rsid w:val="0042539D"/>
    <w:rsid w:val="004255B9"/>
    <w:rsid w:val="0042577D"/>
    <w:rsid w:val="0042583D"/>
    <w:rsid w:val="00425917"/>
    <w:rsid w:val="00425A81"/>
    <w:rsid w:val="00425B3B"/>
    <w:rsid w:val="00425B58"/>
    <w:rsid w:val="00425B86"/>
    <w:rsid w:val="00425B93"/>
    <w:rsid w:val="00425EB5"/>
    <w:rsid w:val="00425F0D"/>
    <w:rsid w:val="004261C3"/>
    <w:rsid w:val="00426443"/>
    <w:rsid w:val="0042667B"/>
    <w:rsid w:val="0042673D"/>
    <w:rsid w:val="0042679E"/>
    <w:rsid w:val="00426808"/>
    <w:rsid w:val="00426866"/>
    <w:rsid w:val="00426868"/>
    <w:rsid w:val="00426B07"/>
    <w:rsid w:val="00426B85"/>
    <w:rsid w:val="00426D1F"/>
    <w:rsid w:val="00426D58"/>
    <w:rsid w:val="00426D67"/>
    <w:rsid w:val="00426E96"/>
    <w:rsid w:val="0042716F"/>
    <w:rsid w:val="00427264"/>
    <w:rsid w:val="00427359"/>
    <w:rsid w:val="0042735A"/>
    <w:rsid w:val="00427394"/>
    <w:rsid w:val="004273A3"/>
    <w:rsid w:val="00427427"/>
    <w:rsid w:val="00427493"/>
    <w:rsid w:val="004274B4"/>
    <w:rsid w:val="004274BA"/>
    <w:rsid w:val="00427575"/>
    <w:rsid w:val="00427686"/>
    <w:rsid w:val="004276B0"/>
    <w:rsid w:val="004276D7"/>
    <w:rsid w:val="00427854"/>
    <w:rsid w:val="00427892"/>
    <w:rsid w:val="0042799E"/>
    <w:rsid w:val="004279BF"/>
    <w:rsid w:val="00427A98"/>
    <w:rsid w:val="00427B1C"/>
    <w:rsid w:val="00427CB7"/>
    <w:rsid w:val="00427CDE"/>
    <w:rsid w:val="00427CE1"/>
    <w:rsid w:val="00427CFA"/>
    <w:rsid w:val="00427D0E"/>
    <w:rsid w:val="00427DB9"/>
    <w:rsid w:val="00427E13"/>
    <w:rsid w:val="00430036"/>
    <w:rsid w:val="0043018C"/>
    <w:rsid w:val="00430201"/>
    <w:rsid w:val="004304DD"/>
    <w:rsid w:val="00430778"/>
    <w:rsid w:val="00430812"/>
    <w:rsid w:val="00430846"/>
    <w:rsid w:val="0043096B"/>
    <w:rsid w:val="00430DA2"/>
    <w:rsid w:val="00430E86"/>
    <w:rsid w:val="00430F97"/>
    <w:rsid w:val="00431032"/>
    <w:rsid w:val="00431066"/>
    <w:rsid w:val="00431070"/>
    <w:rsid w:val="0043107A"/>
    <w:rsid w:val="004312DC"/>
    <w:rsid w:val="00431388"/>
    <w:rsid w:val="00431444"/>
    <w:rsid w:val="00431450"/>
    <w:rsid w:val="004314F4"/>
    <w:rsid w:val="00431546"/>
    <w:rsid w:val="0043164F"/>
    <w:rsid w:val="004316B7"/>
    <w:rsid w:val="00431730"/>
    <w:rsid w:val="00431862"/>
    <w:rsid w:val="00431998"/>
    <w:rsid w:val="004319DD"/>
    <w:rsid w:val="00431B37"/>
    <w:rsid w:val="00431B54"/>
    <w:rsid w:val="00431E65"/>
    <w:rsid w:val="00431F24"/>
    <w:rsid w:val="00431F55"/>
    <w:rsid w:val="00432164"/>
    <w:rsid w:val="0043217B"/>
    <w:rsid w:val="0043219F"/>
    <w:rsid w:val="004321BB"/>
    <w:rsid w:val="00432249"/>
    <w:rsid w:val="00432334"/>
    <w:rsid w:val="004323B4"/>
    <w:rsid w:val="0043242B"/>
    <w:rsid w:val="0043245F"/>
    <w:rsid w:val="0043247E"/>
    <w:rsid w:val="00432703"/>
    <w:rsid w:val="00432B44"/>
    <w:rsid w:val="00432B84"/>
    <w:rsid w:val="00432CF3"/>
    <w:rsid w:val="00432DFA"/>
    <w:rsid w:val="00432E1B"/>
    <w:rsid w:val="00433253"/>
    <w:rsid w:val="0043344B"/>
    <w:rsid w:val="0043374C"/>
    <w:rsid w:val="004338AC"/>
    <w:rsid w:val="004339CE"/>
    <w:rsid w:val="00433A19"/>
    <w:rsid w:val="00433A48"/>
    <w:rsid w:val="00433A9A"/>
    <w:rsid w:val="00433B2C"/>
    <w:rsid w:val="00433C25"/>
    <w:rsid w:val="00433C95"/>
    <w:rsid w:val="00433C9C"/>
    <w:rsid w:val="00433F87"/>
    <w:rsid w:val="004340F7"/>
    <w:rsid w:val="00434307"/>
    <w:rsid w:val="00434375"/>
    <w:rsid w:val="00434614"/>
    <w:rsid w:val="004346DE"/>
    <w:rsid w:val="00434816"/>
    <w:rsid w:val="00434822"/>
    <w:rsid w:val="004348AE"/>
    <w:rsid w:val="00434A5A"/>
    <w:rsid w:val="00434CF4"/>
    <w:rsid w:val="00434CF5"/>
    <w:rsid w:val="00434D12"/>
    <w:rsid w:val="00434E38"/>
    <w:rsid w:val="0043507F"/>
    <w:rsid w:val="0043520C"/>
    <w:rsid w:val="00435236"/>
    <w:rsid w:val="00435353"/>
    <w:rsid w:val="00435452"/>
    <w:rsid w:val="0043545C"/>
    <w:rsid w:val="0043584A"/>
    <w:rsid w:val="004358C2"/>
    <w:rsid w:val="00435973"/>
    <w:rsid w:val="00435A1A"/>
    <w:rsid w:val="00435C9B"/>
    <w:rsid w:val="00435CD8"/>
    <w:rsid w:val="00435DBC"/>
    <w:rsid w:val="00435F05"/>
    <w:rsid w:val="00435F63"/>
    <w:rsid w:val="00435FC5"/>
    <w:rsid w:val="0043611E"/>
    <w:rsid w:val="0043616E"/>
    <w:rsid w:val="00436258"/>
    <w:rsid w:val="004363DB"/>
    <w:rsid w:val="00436432"/>
    <w:rsid w:val="00436539"/>
    <w:rsid w:val="00436617"/>
    <w:rsid w:val="004368DF"/>
    <w:rsid w:val="00436A06"/>
    <w:rsid w:val="00436AB7"/>
    <w:rsid w:val="00436B53"/>
    <w:rsid w:val="00436CA6"/>
    <w:rsid w:val="00436CC9"/>
    <w:rsid w:val="00436D26"/>
    <w:rsid w:val="00436D59"/>
    <w:rsid w:val="00436D88"/>
    <w:rsid w:val="00436E50"/>
    <w:rsid w:val="00436EEF"/>
    <w:rsid w:val="00436F11"/>
    <w:rsid w:val="00436F79"/>
    <w:rsid w:val="004371FC"/>
    <w:rsid w:val="0043730E"/>
    <w:rsid w:val="00437359"/>
    <w:rsid w:val="00437443"/>
    <w:rsid w:val="004374A9"/>
    <w:rsid w:val="0043762C"/>
    <w:rsid w:val="0043764F"/>
    <w:rsid w:val="00437705"/>
    <w:rsid w:val="00437896"/>
    <w:rsid w:val="004378FA"/>
    <w:rsid w:val="00437910"/>
    <w:rsid w:val="00437A17"/>
    <w:rsid w:val="00437C07"/>
    <w:rsid w:val="00437C64"/>
    <w:rsid w:val="00437C8E"/>
    <w:rsid w:val="00437CF4"/>
    <w:rsid w:val="00437E8C"/>
    <w:rsid w:val="00437FD3"/>
    <w:rsid w:val="00440143"/>
    <w:rsid w:val="00440157"/>
    <w:rsid w:val="004401F6"/>
    <w:rsid w:val="00440229"/>
    <w:rsid w:val="0044037A"/>
    <w:rsid w:val="00440526"/>
    <w:rsid w:val="00440613"/>
    <w:rsid w:val="0044068B"/>
    <w:rsid w:val="004406C2"/>
    <w:rsid w:val="004407B8"/>
    <w:rsid w:val="00440997"/>
    <w:rsid w:val="00440A49"/>
    <w:rsid w:val="00440ADA"/>
    <w:rsid w:val="00440B02"/>
    <w:rsid w:val="00440EBC"/>
    <w:rsid w:val="00440F64"/>
    <w:rsid w:val="00441084"/>
    <w:rsid w:val="00441187"/>
    <w:rsid w:val="00441205"/>
    <w:rsid w:val="0044128D"/>
    <w:rsid w:val="0044128F"/>
    <w:rsid w:val="00441297"/>
    <w:rsid w:val="004414F5"/>
    <w:rsid w:val="00441624"/>
    <w:rsid w:val="0044163F"/>
    <w:rsid w:val="0044176C"/>
    <w:rsid w:val="0044198E"/>
    <w:rsid w:val="00441B91"/>
    <w:rsid w:val="00441C15"/>
    <w:rsid w:val="00441D52"/>
    <w:rsid w:val="00441D58"/>
    <w:rsid w:val="00441E5C"/>
    <w:rsid w:val="00441E9C"/>
    <w:rsid w:val="00441FD8"/>
    <w:rsid w:val="00442116"/>
    <w:rsid w:val="0044220C"/>
    <w:rsid w:val="0044228F"/>
    <w:rsid w:val="004422C9"/>
    <w:rsid w:val="00442304"/>
    <w:rsid w:val="004424C9"/>
    <w:rsid w:val="00442607"/>
    <w:rsid w:val="00442639"/>
    <w:rsid w:val="004426D1"/>
    <w:rsid w:val="00442842"/>
    <w:rsid w:val="004428EC"/>
    <w:rsid w:val="0044293E"/>
    <w:rsid w:val="0044296D"/>
    <w:rsid w:val="00442D8D"/>
    <w:rsid w:val="00442DEB"/>
    <w:rsid w:val="00442ED6"/>
    <w:rsid w:val="00443029"/>
    <w:rsid w:val="00443292"/>
    <w:rsid w:val="00443363"/>
    <w:rsid w:val="00443397"/>
    <w:rsid w:val="004434A6"/>
    <w:rsid w:val="004434D2"/>
    <w:rsid w:val="004436B2"/>
    <w:rsid w:val="0044374A"/>
    <w:rsid w:val="004437AB"/>
    <w:rsid w:val="004437D0"/>
    <w:rsid w:val="00443878"/>
    <w:rsid w:val="00443966"/>
    <w:rsid w:val="00444017"/>
    <w:rsid w:val="004440FE"/>
    <w:rsid w:val="00444136"/>
    <w:rsid w:val="00444160"/>
    <w:rsid w:val="004441A0"/>
    <w:rsid w:val="0044431A"/>
    <w:rsid w:val="00444430"/>
    <w:rsid w:val="00444548"/>
    <w:rsid w:val="004447B5"/>
    <w:rsid w:val="00444936"/>
    <w:rsid w:val="00444A0B"/>
    <w:rsid w:val="00444B2B"/>
    <w:rsid w:val="00444B51"/>
    <w:rsid w:val="00444B86"/>
    <w:rsid w:val="00444D36"/>
    <w:rsid w:val="00444EF6"/>
    <w:rsid w:val="00445099"/>
    <w:rsid w:val="00445337"/>
    <w:rsid w:val="004453B5"/>
    <w:rsid w:val="0044574F"/>
    <w:rsid w:val="004459BC"/>
    <w:rsid w:val="00445B54"/>
    <w:rsid w:val="00445B76"/>
    <w:rsid w:val="00445B92"/>
    <w:rsid w:val="00445C84"/>
    <w:rsid w:val="00445D15"/>
    <w:rsid w:val="00445D64"/>
    <w:rsid w:val="00445E86"/>
    <w:rsid w:val="00446060"/>
    <w:rsid w:val="0044615B"/>
    <w:rsid w:val="00446171"/>
    <w:rsid w:val="004465C4"/>
    <w:rsid w:val="00446608"/>
    <w:rsid w:val="00446661"/>
    <w:rsid w:val="004466AD"/>
    <w:rsid w:val="0044686E"/>
    <w:rsid w:val="004468EA"/>
    <w:rsid w:val="004469BF"/>
    <w:rsid w:val="00446A45"/>
    <w:rsid w:val="00446B7B"/>
    <w:rsid w:val="00446C33"/>
    <w:rsid w:val="00446D9C"/>
    <w:rsid w:val="00446DFC"/>
    <w:rsid w:val="00446E0B"/>
    <w:rsid w:val="00446E13"/>
    <w:rsid w:val="00446E45"/>
    <w:rsid w:val="00446F6E"/>
    <w:rsid w:val="00446F9C"/>
    <w:rsid w:val="00447095"/>
    <w:rsid w:val="004470AE"/>
    <w:rsid w:val="0044713D"/>
    <w:rsid w:val="00447189"/>
    <w:rsid w:val="004472E8"/>
    <w:rsid w:val="004475F4"/>
    <w:rsid w:val="00447953"/>
    <w:rsid w:val="00447980"/>
    <w:rsid w:val="00447ADB"/>
    <w:rsid w:val="00447B0E"/>
    <w:rsid w:val="00447D5A"/>
    <w:rsid w:val="00447ED2"/>
    <w:rsid w:val="00450080"/>
    <w:rsid w:val="00450115"/>
    <w:rsid w:val="004503D2"/>
    <w:rsid w:val="00450431"/>
    <w:rsid w:val="004505A7"/>
    <w:rsid w:val="004505E1"/>
    <w:rsid w:val="004507E3"/>
    <w:rsid w:val="004507F5"/>
    <w:rsid w:val="0045083C"/>
    <w:rsid w:val="0045087C"/>
    <w:rsid w:val="0045096F"/>
    <w:rsid w:val="004509C4"/>
    <w:rsid w:val="00450ABA"/>
    <w:rsid w:val="00450ACD"/>
    <w:rsid w:val="00450E14"/>
    <w:rsid w:val="00450EC4"/>
    <w:rsid w:val="00450F7E"/>
    <w:rsid w:val="00450FF8"/>
    <w:rsid w:val="004510A2"/>
    <w:rsid w:val="0045119B"/>
    <w:rsid w:val="00451238"/>
    <w:rsid w:val="0045123C"/>
    <w:rsid w:val="0045128B"/>
    <w:rsid w:val="004512C7"/>
    <w:rsid w:val="00451354"/>
    <w:rsid w:val="004513D2"/>
    <w:rsid w:val="004514AB"/>
    <w:rsid w:val="004514E2"/>
    <w:rsid w:val="00451574"/>
    <w:rsid w:val="0045180B"/>
    <w:rsid w:val="0045187F"/>
    <w:rsid w:val="00451885"/>
    <w:rsid w:val="004518C7"/>
    <w:rsid w:val="00451963"/>
    <w:rsid w:val="004519CC"/>
    <w:rsid w:val="00451A7C"/>
    <w:rsid w:val="00451B02"/>
    <w:rsid w:val="00451B6E"/>
    <w:rsid w:val="00451D04"/>
    <w:rsid w:val="00452007"/>
    <w:rsid w:val="00452142"/>
    <w:rsid w:val="004527A9"/>
    <w:rsid w:val="004528AC"/>
    <w:rsid w:val="004529BD"/>
    <w:rsid w:val="00452C56"/>
    <w:rsid w:val="00452EEC"/>
    <w:rsid w:val="00452F10"/>
    <w:rsid w:val="00452F50"/>
    <w:rsid w:val="0045315D"/>
    <w:rsid w:val="0045335A"/>
    <w:rsid w:val="00453392"/>
    <w:rsid w:val="00453485"/>
    <w:rsid w:val="00453551"/>
    <w:rsid w:val="00453682"/>
    <w:rsid w:val="00453823"/>
    <w:rsid w:val="0045387A"/>
    <w:rsid w:val="004538CC"/>
    <w:rsid w:val="004539CA"/>
    <w:rsid w:val="00453E92"/>
    <w:rsid w:val="00453E98"/>
    <w:rsid w:val="00453FA9"/>
    <w:rsid w:val="00454146"/>
    <w:rsid w:val="0045418C"/>
    <w:rsid w:val="0045425F"/>
    <w:rsid w:val="00454414"/>
    <w:rsid w:val="004544A0"/>
    <w:rsid w:val="00454559"/>
    <w:rsid w:val="004548AF"/>
    <w:rsid w:val="004548B1"/>
    <w:rsid w:val="00454996"/>
    <w:rsid w:val="00454A8A"/>
    <w:rsid w:val="00454B23"/>
    <w:rsid w:val="00454CFF"/>
    <w:rsid w:val="00454E1F"/>
    <w:rsid w:val="00454F97"/>
    <w:rsid w:val="004550D0"/>
    <w:rsid w:val="00455105"/>
    <w:rsid w:val="00455167"/>
    <w:rsid w:val="004551DD"/>
    <w:rsid w:val="004551FE"/>
    <w:rsid w:val="004553E3"/>
    <w:rsid w:val="00455438"/>
    <w:rsid w:val="00455490"/>
    <w:rsid w:val="00455FBA"/>
    <w:rsid w:val="004560AF"/>
    <w:rsid w:val="00456277"/>
    <w:rsid w:val="0045633E"/>
    <w:rsid w:val="004563BA"/>
    <w:rsid w:val="004564E4"/>
    <w:rsid w:val="004565D1"/>
    <w:rsid w:val="004565D9"/>
    <w:rsid w:val="00456692"/>
    <w:rsid w:val="0045683C"/>
    <w:rsid w:val="00456862"/>
    <w:rsid w:val="004568F5"/>
    <w:rsid w:val="00456A89"/>
    <w:rsid w:val="00456BA7"/>
    <w:rsid w:val="00456CB4"/>
    <w:rsid w:val="00456DBF"/>
    <w:rsid w:val="00456EBC"/>
    <w:rsid w:val="00456EFE"/>
    <w:rsid w:val="00456F4A"/>
    <w:rsid w:val="00456F4B"/>
    <w:rsid w:val="00456FAF"/>
    <w:rsid w:val="00457182"/>
    <w:rsid w:val="0045718F"/>
    <w:rsid w:val="004571BC"/>
    <w:rsid w:val="004571D6"/>
    <w:rsid w:val="0045720E"/>
    <w:rsid w:val="00457255"/>
    <w:rsid w:val="0045728D"/>
    <w:rsid w:val="004572C4"/>
    <w:rsid w:val="0045754E"/>
    <w:rsid w:val="004575CD"/>
    <w:rsid w:val="00457806"/>
    <w:rsid w:val="0045784E"/>
    <w:rsid w:val="0045796D"/>
    <w:rsid w:val="004579DC"/>
    <w:rsid w:val="004579DF"/>
    <w:rsid w:val="004579FF"/>
    <w:rsid w:val="00457A00"/>
    <w:rsid w:val="00457A89"/>
    <w:rsid w:val="00457E05"/>
    <w:rsid w:val="00457E58"/>
    <w:rsid w:val="00457EEB"/>
    <w:rsid w:val="00457FEC"/>
    <w:rsid w:val="004600A3"/>
    <w:rsid w:val="00460133"/>
    <w:rsid w:val="0046018D"/>
    <w:rsid w:val="004602DD"/>
    <w:rsid w:val="0046066D"/>
    <w:rsid w:val="004606E4"/>
    <w:rsid w:val="004606F2"/>
    <w:rsid w:val="00460712"/>
    <w:rsid w:val="004607D4"/>
    <w:rsid w:val="0046080B"/>
    <w:rsid w:val="00460814"/>
    <w:rsid w:val="0046082C"/>
    <w:rsid w:val="00460901"/>
    <w:rsid w:val="00460924"/>
    <w:rsid w:val="004609EE"/>
    <w:rsid w:val="00460B0C"/>
    <w:rsid w:val="00460B5A"/>
    <w:rsid w:val="00460D6C"/>
    <w:rsid w:val="00460D7E"/>
    <w:rsid w:val="00460E24"/>
    <w:rsid w:val="00461024"/>
    <w:rsid w:val="004610EC"/>
    <w:rsid w:val="004611C1"/>
    <w:rsid w:val="0046127A"/>
    <w:rsid w:val="004612B4"/>
    <w:rsid w:val="00461357"/>
    <w:rsid w:val="00461552"/>
    <w:rsid w:val="00461670"/>
    <w:rsid w:val="0046188E"/>
    <w:rsid w:val="004618DC"/>
    <w:rsid w:val="004619D0"/>
    <w:rsid w:val="00461A96"/>
    <w:rsid w:val="00461B7E"/>
    <w:rsid w:val="00461B96"/>
    <w:rsid w:val="00461BBD"/>
    <w:rsid w:val="00461C2D"/>
    <w:rsid w:val="00461C50"/>
    <w:rsid w:val="00461C5E"/>
    <w:rsid w:val="00461CD9"/>
    <w:rsid w:val="00461D88"/>
    <w:rsid w:val="00461E12"/>
    <w:rsid w:val="00461EA8"/>
    <w:rsid w:val="00462224"/>
    <w:rsid w:val="0046228B"/>
    <w:rsid w:val="004624B4"/>
    <w:rsid w:val="0046252B"/>
    <w:rsid w:val="004626D7"/>
    <w:rsid w:val="004627EE"/>
    <w:rsid w:val="0046285B"/>
    <w:rsid w:val="004629D1"/>
    <w:rsid w:val="00462AAD"/>
    <w:rsid w:val="00462D41"/>
    <w:rsid w:val="00462DA4"/>
    <w:rsid w:val="00462DC8"/>
    <w:rsid w:val="004631EE"/>
    <w:rsid w:val="00463253"/>
    <w:rsid w:val="00463286"/>
    <w:rsid w:val="0046334E"/>
    <w:rsid w:val="004633BC"/>
    <w:rsid w:val="0046353E"/>
    <w:rsid w:val="004635FB"/>
    <w:rsid w:val="004636A1"/>
    <w:rsid w:val="00463742"/>
    <w:rsid w:val="00463752"/>
    <w:rsid w:val="004637DF"/>
    <w:rsid w:val="00463996"/>
    <w:rsid w:val="004639A4"/>
    <w:rsid w:val="00463B3C"/>
    <w:rsid w:val="00463C1D"/>
    <w:rsid w:val="00463D01"/>
    <w:rsid w:val="00463D8F"/>
    <w:rsid w:val="00463DCB"/>
    <w:rsid w:val="00463EA1"/>
    <w:rsid w:val="00463FC3"/>
    <w:rsid w:val="0046403C"/>
    <w:rsid w:val="00464058"/>
    <w:rsid w:val="0046410C"/>
    <w:rsid w:val="00464277"/>
    <w:rsid w:val="0046468A"/>
    <w:rsid w:val="00464788"/>
    <w:rsid w:val="004647DD"/>
    <w:rsid w:val="0046495F"/>
    <w:rsid w:val="00464A32"/>
    <w:rsid w:val="00464B13"/>
    <w:rsid w:val="00464D5D"/>
    <w:rsid w:val="00464EB3"/>
    <w:rsid w:val="00464F30"/>
    <w:rsid w:val="0046536B"/>
    <w:rsid w:val="0046560E"/>
    <w:rsid w:val="00465634"/>
    <w:rsid w:val="0046571B"/>
    <w:rsid w:val="00465795"/>
    <w:rsid w:val="004657FB"/>
    <w:rsid w:val="004658FA"/>
    <w:rsid w:val="00465A1B"/>
    <w:rsid w:val="00465BC0"/>
    <w:rsid w:val="00465CB9"/>
    <w:rsid w:val="00465FC0"/>
    <w:rsid w:val="00466088"/>
    <w:rsid w:val="004662EF"/>
    <w:rsid w:val="004663A9"/>
    <w:rsid w:val="004663B9"/>
    <w:rsid w:val="004664D2"/>
    <w:rsid w:val="004664D7"/>
    <w:rsid w:val="00466508"/>
    <w:rsid w:val="00466529"/>
    <w:rsid w:val="00466626"/>
    <w:rsid w:val="0046670C"/>
    <w:rsid w:val="00466808"/>
    <w:rsid w:val="0046684D"/>
    <w:rsid w:val="0046697D"/>
    <w:rsid w:val="00466B01"/>
    <w:rsid w:val="00466C0C"/>
    <w:rsid w:val="00466C9E"/>
    <w:rsid w:val="00466D24"/>
    <w:rsid w:val="00466D53"/>
    <w:rsid w:val="00466DC3"/>
    <w:rsid w:val="00466F8A"/>
    <w:rsid w:val="00466FA8"/>
    <w:rsid w:val="0046711A"/>
    <w:rsid w:val="004671D8"/>
    <w:rsid w:val="004672BA"/>
    <w:rsid w:val="00467554"/>
    <w:rsid w:val="004675E9"/>
    <w:rsid w:val="00467764"/>
    <w:rsid w:val="004678DA"/>
    <w:rsid w:val="00467B05"/>
    <w:rsid w:val="00467C6B"/>
    <w:rsid w:val="00467CCA"/>
    <w:rsid w:val="00467F50"/>
    <w:rsid w:val="00470110"/>
    <w:rsid w:val="00470181"/>
    <w:rsid w:val="004705A2"/>
    <w:rsid w:val="004705F0"/>
    <w:rsid w:val="004709DE"/>
    <w:rsid w:val="00470AF4"/>
    <w:rsid w:val="00470CC2"/>
    <w:rsid w:val="00470D26"/>
    <w:rsid w:val="00470E3B"/>
    <w:rsid w:val="00470F98"/>
    <w:rsid w:val="00471052"/>
    <w:rsid w:val="00471063"/>
    <w:rsid w:val="004711E0"/>
    <w:rsid w:val="00471394"/>
    <w:rsid w:val="0047173C"/>
    <w:rsid w:val="0047176A"/>
    <w:rsid w:val="0047187C"/>
    <w:rsid w:val="00471A45"/>
    <w:rsid w:val="00471A65"/>
    <w:rsid w:val="00471A7C"/>
    <w:rsid w:val="00471B01"/>
    <w:rsid w:val="00471B5A"/>
    <w:rsid w:val="00471EE0"/>
    <w:rsid w:val="00471EEA"/>
    <w:rsid w:val="0047213A"/>
    <w:rsid w:val="00472208"/>
    <w:rsid w:val="0047222F"/>
    <w:rsid w:val="004723FC"/>
    <w:rsid w:val="004724F8"/>
    <w:rsid w:val="00472604"/>
    <w:rsid w:val="0047281B"/>
    <w:rsid w:val="00472A33"/>
    <w:rsid w:val="00472A4B"/>
    <w:rsid w:val="00472B43"/>
    <w:rsid w:val="00472CFD"/>
    <w:rsid w:val="00472D10"/>
    <w:rsid w:val="00472FCA"/>
    <w:rsid w:val="00472FFE"/>
    <w:rsid w:val="00473266"/>
    <w:rsid w:val="0047330B"/>
    <w:rsid w:val="00473320"/>
    <w:rsid w:val="00473470"/>
    <w:rsid w:val="004735CC"/>
    <w:rsid w:val="004736DE"/>
    <w:rsid w:val="00473808"/>
    <w:rsid w:val="00473906"/>
    <w:rsid w:val="00473A54"/>
    <w:rsid w:val="00473A69"/>
    <w:rsid w:val="00473B94"/>
    <w:rsid w:val="00473BA7"/>
    <w:rsid w:val="00473C21"/>
    <w:rsid w:val="00473C27"/>
    <w:rsid w:val="00473CB1"/>
    <w:rsid w:val="00473D66"/>
    <w:rsid w:val="00473DF4"/>
    <w:rsid w:val="00473E5E"/>
    <w:rsid w:val="00473F8C"/>
    <w:rsid w:val="00474003"/>
    <w:rsid w:val="004740D8"/>
    <w:rsid w:val="0047433E"/>
    <w:rsid w:val="004743F8"/>
    <w:rsid w:val="004745A2"/>
    <w:rsid w:val="00474646"/>
    <w:rsid w:val="00474845"/>
    <w:rsid w:val="00474A92"/>
    <w:rsid w:val="00474E9B"/>
    <w:rsid w:val="00474F8E"/>
    <w:rsid w:val="00475111"/>
    <w:rsid w:val="00475342"/>
    <w:rsid w:val="00475361"/>
    <w:rsid w:val="004754CA"/>
    <w:rsid w:val="0047550B"/>
    <w:rsid w:val="00475587"/>
    <w:rsid w:val="00475796"/>
    <w:rsid w:val="004758F3"/>
    <w:rsid w:val="00475929"/>
    <w:rsid w:val="004759A5"/>
    <w:rsid w:val="00475A9E"/>
    <w:rsid w:val="00475BF1"/>
    <w:rsid w:val="00475DA8"/>
    <w:rsid w:val="00475F8A"/>
    <w:rsid w:val="00476118"/>
    <w:rsid w:val="004764B4"/>
    <w:rsid w:val="004766C7"/>
    <w:rsid w:val="004769B2"/>
    <w:rsid w:val="00476A1B"/>
    <w:rsid w:val="00476A54"/>
    <w:rsid w:val="00476ACE"/>
    <w:rsid w:val="00476B5C"/>
    <w:rsid w:val="00476D69"/>
    <w:rsid w:val="004771B4"/>
    <w:rsid w:val="004771F5"/>
    <w:rsid w:val="00477214"/>
    <w:rsid w:val="004773ED"/>
    <w:rsid w:val="0047744B"/>
    <w:rsid w:val="00477838"/>
    <w:rsid w:val="0047785C"/>
    <w:rsid w:val="0047795F"/>
    <w:rsid w:val="00477B66"/>
    <w:rsid w:val="00477DB1"/>
    <w:rsid w:val="00477EDD"/>
    <w:rsid w:val="00477EE1"/>
    <w:rsid w:val="00480083"/>
    <w:rsid w:val="00480141"/>
    <w:rsid w:val="0048015D"/>
    <w:rsid w:val="004801F4"/>
    <w:rsid w:val="00480329"/>
    <w:rsid w:val="00480415"/>
    <w:rsid w:val="0048069B"/>
    <w:rsid w:val="004806F1"/>
    <w:rsid w:val="0048072F"/>
    <w:rsid w:val="00480741"/>
    <w:rsid w:val="0048091B"/>
    <w:rsid w:val="004809D1"/>
    <w:rsid w:val="00480A62"/>
    <w:rsid w:val="00480AD2"/>
    <w:rsid w:val="00480C96"/>
    <w:rsid w:val="00480CEF"/>
    <w:rsid w:val="00481025"/>
    <w:rsid w:val="0048150D"/>
    <w:rsid w:val="00481516"/>
    <w:rsid w:val="00481711"/>
    <w:rsid w:val="00481718"/>
    <w:rsid w:val="004818FD"/>
    <w:rsid w:val="00481A24"/>
    <w:rsid w:val="00481A58"/>
    <w:rsid w:val="00481A9F"/>
    <w:rsid w:val="00481B2F"/>
    <w:rsid w:val="00481B85"/>
    <w:rsid w:val="00481E70"/>
    <w:rsid w:val="00481E86"/>
    <w:rsid w:val="0048207E"/>
    <w:rsid w:val="00482090"/>
    <w:rsid w:val="004822A6"/>
    <w:rsid w:val="004823D1"/>
    <w:rsid w:val="004824D7"/>
    <w:rsid w:val="004824E6"/>
    <w:rsid w:val="0048263D"/>
    <w:rsid w:val="0048270B"/>
    <w:rsid w:val="0048291E"/>
    <w:rsid w:val="00482A1E"/>
    <w:rsid w:val="00482B1B"/>
    <w:rsid w:val="00482C02"/>
    <w:rsid w:val="00482DC4"/>
    <w:rsid w:val="00482E7D"/>
    <w:rsid w:val="00482E99"/>
    <w:rsid w:val="00482ED5"/>
    <w:rsid w:val="00482F4D"/>
    <w:rsid w:val="004830CE"/>
    <w:rsid w:val="00483218"/>
    <w:rsid w:val="004832B4"/>
    <w:rsid w:val="00483317"/>
    <w:rsid w:val="004834AD"/>
    <w:rsid w:val="004835F5"/>
    <w:rsid w:val="00483600"/>
    <w:rsid w:val="0048389E"/>
    <w:rsid w:val="004838AF"/>
    <w:rsid w:val="00483BE7"/>
    <w:rsid w:val="00483CC0"/>
    <w:rsid w:val="00483F47"/>
    <w:rsid w:val="00484007"/>
    <w:rsid w:val="0048402B"/>
    <w:rsid w:val="00484074"/>
    <w:rsid w:val="00484221"/>
    <w:rsid w:val="0048427E"/>
    <w:rsid w:val="00484374"/>
    <w:rsid w:val="0048463C"/>
    <w:rsid w:val="00484700"/>
    <w:rsid w:val="00484757"/>
    <w:rsid w:val="004849D4"/>
    <w:rsid w:val="00484B02"/>
    <w:rsid w:val="00484C0E"/>
    <w:rsid w:val="00484CC0"/>
    <w:rsid w:val="00484D5C"/>
    <w:rsid w:val="00484E81"/>
    <w:rsid w:val="00484EC5"/>
    <w:rsid w:val="00484EF6"/>
    <w:rsid w:val="00484F02"/>
    <w:rsid w:val="00485021"/>
    <w:rsid w:val="00485073"/>
    <w:rsid w:val="004850DE"/>
    <w:rsid w:val="004852DA"/>
    <w:rsid w:val="00485330"/>
    <w:rsid w:val="0048533C"/>
    <w:rsid w:val="00485389"/>
    <w:rsid w:val="00485427"/>
    <w:rsid w:val="00485713"/>
    <w:rsid w:val="004858EB"/>
    <w:rsid w:val="0048591C"/>
    <w:rsid w:val="004859C0"/>
    <w:rsid w:val="00485A7A"/>
    <w:rsid w:val="00485ABC"/>
    <w:rsid w:val="00485D99"/>
    <w:rsid w:val="00485E5A"/>
    <w:rsid w:val="00485F89"/>
    <w:rsid w:val="00486022"/>
    <w:rsid w:val="0048611E"/>
    <w:rsid w:val="00486139"/>
    <w:rsid w:val="00486188"/>
    <w:rsid w:val="00486362"/>
    <w:rsid w:val="00486450"/>
    <w:rsid w:val="0048650B"/>
    <w:rsid w:val="004866AB"/>
    <w:rsid w:val="00486759"/>
    <w:rsid w:val="00486764"/>
    <w:rsid w:val="0048676B"/>
    <w:rsid w:val="004868DC"/>
    <w:rsid w:val="00486956"/>
    <w:rsid w:val="004869D6"/>
    <w:rsid w:val="00486A63"/>
    <w:rsid w:val="00486B69"/>
    <w:rsid w:val="00486C50"/>
    <w:rsid w:val="00486C88"/>
    <w:rsid w:val="00486CC9"/>
    <w:rsid w:val="00486D20"/>
    <w:rsid w:val="00486E49"/>
    <w:rsid w:val="00486E66"/>
    <w:rsid w:val="00486EAB"/>
    <w:rsid w:val="00486F47"/>
    <w:rsid w:val="00487141"/>
    <w:rsid w:val="0048726E"/>
    <w:rsid w:val="00487393"/>
    <w:rsid w:val="00487520"/>
    <w:rsid w:val="004875B2"/>
    <w:rsid w:val="004875D2"/>
    <w:rsid w:val="004877C2"/>
    <w:rsid w:val="004877F2"/>
    <w:rsid w:val="004878A4"/>
    <w:rsid w:val="00487914"/>
    <w:rsid w:val="00487932"/>
    <w:rsid w:val="00487C57"/>
    <w:rsid w:val="00487DED"/>
    <w:rsid w:val="00487FCD"/>
    <w:rsid w:val="00490096"/>
    <w:rsid w:val="004901E6"/>
    <w:rsid w:val="0049020E"/>
    <w:rsid w:val="0049035A"/>
    <w:rsid w:val="004903A2"/>
    <w:rsid w:val="0049047D"/>
    <w:rsid w:val="0049049C"/>
    <w:rsid w:val="0049055D"/>
    <w:rsid w:val="00490612"/>
    <w:rsid w:val="004906F0"/>
    <w:rsid w:val="0049084D"/>
    <w:rsid w:val="004909D5"/>
    <w:rsid w:val="00490A81"/>
    <w:rsid w:val="00490B28"/>
    <w:rsid w:val="00490CDC"/>
    <w:rsid w:val="00490E2A"/>
    <w:rsid w:val="00490EF1"/>
    <w:rsid w:val="00490F06"/>
    <w:rsid w:val="00490F39"/>
    <w:rsid w:val="00490F4D"/>
    <w:rsid w:val="004913A9"/>
    <w:rsid w:val="004914F5"/>
    <w:rsid w:val="00491553"/>
    <w:rsid w:val="004915FF"/>
    <w:rsid w:val="00491638"/>
    <w:rsid w:val="004916E9"/>
    <w:rsid w:val="004918D5"/>
    <w:rsid w:val="00491928"/>
    <w:rsid w:val="00491946"/>
    <w:rsid w:val="00491A26"/>
    <w:rsid w:val="00491C4E"/>
    <w:rsid w:val="00491C78"/>
    <w:rsid w:val="00491DAF"/>
    <w:rsid w:val="00491E8D"/>
    <w:rsid w:val="00491FC8"/>
    <w:rsid w:val="00491FDE"/>
    <w:rsid w:val="0049204B"/>
    <w:rsid w:val="0049215C"/>
    <w:rsid w:val="0049261D"/>
    <w:rsid w:val="00492679"/>
    <w:rsid w:val="00492766"/>
    <w:rsid w:val="004927F8"/>
    <w:rsid w:val="00492A27"/>
    <w:rsid w:val="00492A45"/>
    <w:rsid w:val="00492C97"/>
    <w:rsid w:val="00492C99"/>
    <w:rsid w:val="00492ED9"/>
    <w:rsid w:val="00492F5D"/>
    <w:rsid w:val="00492F61"/>
    <w:rsid w:val="00492F62"/>
    <w:rsid w:val="00492F6B"/>
    <w:rsid w:val="00492F75"/>
    <w:rsid w:val="00492FDF"/>
    <w:rsid w:val="00493035"/>
    <w:rsid w:val="0049306F"/>
    <w:rsid w:val="004930E1"/>
    <w:rsid w:val="00493175"/>
    <w:rsid w:val="00493194"/>
    <w:rsid w:val="004931C6"/>
    <w:rsid w:val="00493206"/>
    <w:rsid w:val="004932ED"/>
    <w:rsid w:val="00493369"/>
    <w:rsid w:val="00493516"/>
    <w:rsid w:val="004935F6"/>
    <w:rsid w:val="00493A2F"/>
    <w:rsid w:val="00493AFE"/>
    <w:rsid w:val="00493B81"/>
    <w:rsid w:val="00493B9D"/>
    <w:rsid w:val="00493F1B"/>
    <w:rsid w:val="00493F7D"/>
    <w:rsid w:val="00493FEF"/>
    <w:rsid w:val="004940B1"/>
    <w:rsid w:val="00494161"/>
    <w:rsid w:val="00494166"/>
    <w:rsid w:val="00494289"/>
    <w:rsid w:val="00494303"/>
    <w:rsid w:val="00494447"/>
    <w:rsid w:val="00494506"/>
    <w:rsid w:val="00494563"/>
    <w:rsid w:val="00494786"/>
    <w:rsid w:val="0049483B"/>
    <w:rsid w:val="004948E8"/>
    <w:rsid w:val="00494915"/>
    <w:rsid w:val="00494C61"/>
    <w:rsid w:val="00495027"/>
    <w:rsid w:val="00495035"/>
    <w:rsid w:val="004951EF"/>
    <w:rsid w:val="0049533A"/>
    <w:rsid w:val="004953EA"/>
    <w:rsid w:val="00495464"/>
    <w:rsid w:val="00495634"/>
    <w:rsid w:val="0049599C"/>
    <w:rsid w:val="004959E7"/>
    <w:rsid w:val="00495A17"/>
    <w:rsid w:val="00495B71"/>
    <w:rsid w:val="00495D5B"/>
    <w:rsid w:val="00495E74"/>
    <w:rsid w:val="00495EBE"/>
    <w:rsid w:val="00496045"/>
    <w:rsid w:val="0049604A"/>
    <w:rsid w:val="0049609A"/>
    <w:rsid w:val="004960E8"/>
    <w:rsid w:val="004960F8"/>
    <w:rsid w:val="00496323"/>
    <w:rsid w:val="00496506"/>
    <w:rsid w:val="004965A9"/>
    <w:rsid w:val="004965E7"/>
    <w:rsid w:val="004965F9"/>
    <w:rsid w:val="00496747"/>
    <w:rsid w:val="00496C4A"/>
    <w:rsid w:val="00496CBD"/>
    <w:rsid w:val="00496E9A"/>
    <w:rsid w:val="00496EE4"/>
    <w:rsid w:val="00496F70"/>
    <w:rsid w:val="00496FB7"/>
    <w:rsid w:val="00496FD2"/>
    <w:rsid w:val="004970BC"/>
    <w:rsid w:val="004970C3"/>
    <w:rsid w:val="004972F8"/>
    <w:rsid w:val="00497409"/>
    <w:rsid w:val="00497481"/>
    <w:rsid w:val="004974D0"/>
    <w:rsid w:val="00497501"/>
    <w:rsid w:val="0049752D"/>
    <w:rsid w:val="0049771F"/>
    <w:rsid w:val="0049781C"/>
    <w:rsid w:val="00497922"/>
    <w:rsid w:val="0049795C"/>
    <w:rsid w:val="00497B95"/>
    <w:rsid w:val="00497C15"/>
    <w:rsid w:val="00497D7B"/>
    <w:rsid w:val="00497F8C"/>
    <w:rsid w:val="00497FB8"/>
    <w:rsid w:val="004A00F6"/>
    <w:rsid w:val="004A019E"/>
    <w:rsid w:val="004A0269"/>
    <w:rsid w:val="004A04F3"/>
    <w:rsid w:val="004A0626"/>
    <w:rsid w:val="004A0681"/>
    <w:rsid w:val="004A0762"/>
    <w:rsid w:val="004A07AA"/>
    <w:rsid w:val="004A07AD"/>
    <w:rsid w:val="004A08A3"/>
    <w:rsid w:val="004A08D0"/>
    <w:rsid w:val="004A08E1"/>
    <w:rsid w:val="004A0942"/>
    <w:rsid w:val="004A0978"/>
    <w:rsid w:val="004A0E60"/>
    <w:rsid w:val="004A0E6A"/>
    <w:rsid w:val="004A11C9"/>
    <w:rsid w:val="004A11FD"/>
    <w:rsid w:val="004A127D"/>
    <w:rsid w:val="004A1375"/>
    <w:rsid w:val="004A1395"/>
    <w:rsid w:val="004A13F2"/>
    <w:rsid w:val="004A1408"/>
    <w:rsid w:val="004A14BA"/>
    <w:rsid w:val="004A157F"/>
    <w:rsid w:val="004A1997"/>
    <w:rsid w:val="004A1B7D"/>
    <w:rsid w:val="004A1BC5"/>
    <w:rsid w:val="004A1BE9"/>
    <w:rsid w:val="004A1E2C"/>
    <w:rsid w:val="004A1E6F"/>
    <w:rsid w:val="004A1EF4"/>
    <w:rsid w:val="004A20CD"/>
    <w:rsid w:val="004A213A"/>
    <w:rsid w:val="004A21EA"/>
    <w:rsid w:val="004A21F5"/>
    <w:rsid w:val="004A22AA"/>
    <w:rsid w:val="004A22BC"/>
    <w:rsid w:val="004A235D"/>
    <w:rsid w:val="004A2665"/>
    <w:rsid w:val="004A266B"/>
    <w:rsid w:val="004A27BB"/>
    <w:rsid w:val="004A28C5"/>
    <w:rsid w:val="004A2A71"/>
    <w:rsid w:val="004A2E7B"/>
    <w:rsid w:val="004A2FB2"/>
    <w:rsid w:val="004A2FF9"/>
    <w:rsid w:val="004A302C"/>
    <w:rsid w:val="004A31A7"/>
    <w:rsid w:val="004A329F"/>
    <w:rsid w:val="004A351F"/>
    <w:rsid w:val="004A35E5"/>
    <w:rsid w:val="004A3627"/>
    <w:rsid w:val="004A367D"/>
    <w:rsid w:val="004A3769"/>
    <w:rsid w:val="004A3823"/>
    <w:rsid w:val="004A3885"/>
    <w:rsid w:val="004A388C"/>
    <w:rsid w:val="004A389A"/>
    <w:rsid w:val="004A3909"/>
    <w:rsid w:val="004A3B08"/>
    <w:rsid w:val="004A3B4A"/>
    <w:rsid w:val="004A3C06"/>
    <w:rsid w:val="004A3CCF"/>
    <w:rsid w:val="004A3D7A"/>
    <w:rsid w:val="004A3D8F"/>
    <w:rsid w:val="004A3E95"/>
    <w:rsid w:val="004A3EE5"/>
    <w:rsid w:val="004A414F"/>
    <w:rsid w:val="004A41FB"/>
    <w:rsid w:val="004A422A"/>
    <w:rsid w:val="004A432A"/>
    <w:rsid w:val="004A437E"/>
    <w:rsid w:val="004A440D"/>
    <w:rsid w:val="004A44DD"/>
    <w:rsid w:val="004A44F8"/>
    <w:rsid w:val="004A4527"/>
    <w:rsid w:val="004A460E"/>
    <w:rsid w:val="004A4CFA"/>
    <w:rsid w:val="004A4E02"/>
    <w:rsid w:val="004A589A"/>
    <w:rsid w:val="004A5932"/>
    <w:rsid w:val="004A59A6"/>
    <w:rsid w:val="004A59B1"/>
    <w:rsid w:val="004A5A7D"/>
    <w:rsid w:val="004A5AE0"/>
    <w:rsid w:val="004A5B62"/>
    <w:rsid w:val="004A5BB3"/>
    <w:rsid w:val="004A6070"/>
    <w:rsid w:val="004A6081"/>
    <w:rsid w:val="004A6206"/>
    <w:rsid w:val="004A62AA"/>
    <w:rsid w:val="004A637A"/>
    <w:rsid w:val="004A63F0"/>
    <w:rsid w:val="004A6424"/>
    <w:rsid w:val="004A6466"/>
    <w:rsid w:val="004A648C"/>
    <w:rsid w:val="004A6692"/>
    <w:rsid w:val="004A66C0"/>
    <w:rsid w:val="004A693C"/>
    <w:rsid w:val="004A69FE"/>
    <w:rsid w:val="004A6BBA"/>
    <w:rsid w:val="004A6D1E"/>
    <w:rsid w:val="004A6D6D"/>
    <w:rsid w:val="004A6EB7"/>
    <w:rsid w:val="004A6F29"/>
    <w:rsid w:val="004A6FB7"/>
    <w:rsid w:val="004A70A5"/>
    <w:rsid w:val="004A7179"/>
    <w:rsid w:val="004A719B"/>
    <w:rsid w:val="004A71D8"/>
    <w:rsid w:val="004A74C7"/>
    <w:rsid w:val="004A76AB"/>
    <w:rsid w:val="004A773E"/>
    <w:rsid w:val="004A7A71"/>
    <w:rsid w:val="004A7AE6"/>
    <w:rsid w:val="004B00EB"/>
    <w:rsid w:val="004B01B6"/>
    <w:rsid w:val="004B01D1"/>
    <w:rsid w:val="004B0200"/>
    <w:rsid w:val="004B02F8"/>
    <w:rsid w:val="004B0554"/>
    <w:rsid w:val="004B06B2"/>
    <w:rsid w:val="004B0939"/>
    <w:rsid w:val="004B096A"/>
    <w:rsid w:val="004B0B31"/>
    <w:rsid w:val="004B0CA9"/>
    <w:rsid w:val="004B0D85"/>
    <w:rsid w:val="004B0FE0"/>
    <w:rsid w:val="004B10D3"/>
    <w:rsid w:val="004B114C"/>
    <w:rsid w:val="004B12E6"/>
    <w:rsid w:val="004B13A3"/>
    <w:rsid w:val="004B13D7"/>
    <w:rsid w:val="004B157A"/>
    <w:rsid w:val="004B158E"/>
    <w:rsid w:val="004B1622"/>
    <w:rsid w:val="004B1676"/>
    <w:rsid w:val="004B16A3"/>
    <w:rsid w:val="004B16FD"/>
    <w:rsid w:val="004B182B"/>
    <w:rsid w:val="004B184D"/>
    <w:rsid w:val="004B1999"/>
    <w:rsid w:val="004B19D8"/>
    <w:rsid w:val="004B1BF0"/>
    <w:rsid w:val="004B1D66"/>
    <w:rsid w:val="004B1D7B"/>
    <w:rsid w:val="004B1D8E"/>
    <w:rsid w:val="004B1E26"/>
    <w:rsid w:val="004B1EB3"/>
    <w:rsid w:val="004B207C"/>
    <w:rsid w:val="004B2174"/>
    <w:rsid w:val="004B21C3"/>
    <w:rsid w:val="004B2309"/>
    <w:rsid w:val="004B253A"/>
    <w:rsid w:val="004B264C"/>
    <w:rsid w:val="004B27B8"/>
    <w:rsid w:val="004B2B08"/>
    <w:rsid w:val="004B2B49"/>
    <w:rsid w:val="004B2C1C"/>
    <w:rsid w:val="004B2CDC"/>
    <w:rsid w:val="004B2D82"/>
    <w:rsid w:val="004B2FC1"/>
    <w:rsid w:val="004B30FA"/>
    <w:rsid w:val="004B3184"/>
    <w:rsid w:val="004B3240"/>
    <w:rsid w:val="004B324D"/>
    <w:rsid w:val="004B33D1"/>
    <w:rsid w:val="004B3401"/>
    <w:rsid w:val="004B344E"/>
    <w:rsid w:val="004B3529"/>
    <w:rsid w:val="004B3886"/>
    <w:rsid w:val="004B3B2F"/>
    <w:rsid w:val="004B4110"/>
    <w:rsid w:val="004B41B5"/>
    <w:rsid w:val="004B41D0"/>
    <w:rsid w:val="004B4264"/>
    <w:rsid w:val="004B4277"/>
    <w:rsid w:val="004B4542"/>
    <w:rsid w:val="004B4809"/>
    <w:rsid w:val="004B481A"/>
    <w:rsid w:val="004B4B4B"/>
    <w:rsid w:val="004B4BBD"/>
    <w:rsid w:val="004B4C67"/>
    <w:rsid w:val="004B4CD2"/>
    <w:rsid w:val="004B4DDE"/>
    <w:rsid w:val="004B4E72"/>
    <w:rsid w:val="004B58BD"/>
    <w:rsid w:val="004B59AC"/>
    <w:rsid w:val="004B5A6B"/>
    <w:rsid w:val="004B5A7C"/>
    <w:rsid w:val="004B5AB9"/>
    <w:rsid w:val="004B5AD1"/>
    <w:rsid w:val="004B5B16"/>
    <w:rsid w:val="004B5EC5"/>
    <w:rsid w:val="004B5F31"/>
    <w:rsid w:val="004B5F37"/>
    <w:rsid w:val="004B6103"/>
    <w:rsid w:val="004B621C"/>
    <w:rsid w:val="004B624E"/>
    <w:rsid w:val="004B62CA"/>
    <w:rsid w:val="004B63F8"/>
    <w:rsid w:val="004B6477"/>
    <w:rsid w:val="004B662C"/>
    <w:rsid w:val="004B669F"/>
    <w:rsid w:val="004B67F6"/>
    <w:rsid w:val="004B683B"/>
    <w:rsid w:val="004B692A"/>
    <w:rsid w:val="004B6A61"/>
    <w:rsid w:val="004B6F2E"/>
    <w:rsid w:val="004B6FDE"/>
    <w:rsid w:val="004B7038"/>
    <w:rsid w:val="004B7070"/>
    <w:rsid w:val="004B70CD"/>
    <w:rsid w:val="004B7170"/>
    <w:rsid w:val="004B7330"/>
    <w:rsid w:val="004B734A"/>
    <w:rsid w:val="004B73E8"/>
    <w:rsid w:val="004B74AF"/>
    <w:rsid w:val="004B7647"/>
    <w:rsid w:val="004B780C"/>
    <w:rsid w:val="004B79DB"/>
    <w:rsid w:val="004B7B65"/>
    <w:rsid w:val="004B7C83"/>
    <w:rsid w:val="004B7DF8"/>
    <w:rsid w:val="004B7E36"/>
    <w:rsid w:val="004B7FC9"/>
    <w:rsid w:val="004C074A"/>
    <w:rsid w:val="004C07A1"/>
    <w:rsid w:val="004C07B1"/>
    <w:rsid w:val="004C086C"/>
    <w:rsid w:val="004C0A1A"/>
    <w:rsid w:val="004C0AEB"/>
    <w:rsid w:val="004C0B1A"/>
    <w:rsid w:val="004C0D4A"/>
    <w:rsid w:val="004C0DC3"/>
    <w:rsid w:val="004C0E52"/>
    <w:rsid w:val="004C0F67"/>
    <w:rsid w:val="004C0F87"/>
    <w:rsid w:val="004C1097"/>
    <w:rsid w:val="004C11C2"/>
    <w:rsid w:val="004C1250"/>
    <w:rsid w:val="004C1252"/>
    <w:rsid w:val="004C136F"/>
    <w:rsid w:val="004C13F4"/>
    <w:rsid w:val="004C14B4"/>
    <w:rsid w:val="004C1604"/>
    <w:rsid w:val="004C166E"/>
    <w:rsid w:val="004C1672"/>
    <w:rsid w:val="004C16C4"/>
    <w:rsid w:val="004C173F"/>
    <w:rsid w:val="004C175A"/>
    <w:rsid w:val="004C17AD"/>
    <w:rsid w:val="004C1855"/>
    <w:rsid w:val="004C198B"/>
    <w:rsid w:val="004C19F4"/>
    <w:rsid w:val="004C1A1C"/>
    <w:rsid w:val="004C1A40"/>
    <w:rsid w:val="004C1BB2"/>
    <w:rsid w:val="004C1DD4"/>
    <w:rsid w:val="004C1E32"/>
    <w:rsid w:val="004C1FFC"/>
    <w:rsid w:val="004C21B0"/>
    <w:rsid w:val="004C227B"/>
    <w:rsid w:val="004C25ED"/>
    <w:rsid w:val="004C264B"/>
    <w:rsid w:val="004C265D"/>
    <w:rsid w:val="004C2700"/>
    <w:rsid w:val="004C275A"/>
    <w:rsid w:val="004C2997"/>
    <w:rsid w:val="004C2D0B"/>
    <w:rsid w:val="004C2EE0"/>
    <w:rsid w:val="004C2FF3"/>
    <w:rsid w:val="004C2FFE"/>
    <w:rsid w:val="004C3092"/>
    <w:rsid w:val="004C318B"/>
    <w:rsid w:val="004C326E"/>
    <w:rsid w:val="004C336C"/>
    <w:rsid w:val="004C3447"/>
    <w:rsid w:val="004C34C2"/>
    <w:rsid w:val="004C34E1"/>
    <w:rsid w:val="004C3538"/>
    <w:rsid w:val="004C3735"/>
    <w:rsid w:val="004C37FD"/>
    <w:rsid w:val="004C3958"/>
    <w:rsid w:val="004C39E9"/>
    <w:rsid w:val="004C3ACC"/>
    <w:rsid w:val="004C3C20"/>
    <w:rsid w:val="004C3E89"/>
    <w:rsid w:val="004C3EE5"/>
    <w:rsid w:val="004C406A"/>
    <w:rsid w:val="004C40A6"/>
    <w:rsid w:val="004C40E7"/>
    <w:rsid w:val="004C442C"/>
    <w:rsid w:val="004C44E6"/>
    <w:rsid w:val="004C45C0"/>
    <w:rsid w:val="004C462B"/>
    <w:rsid w:val="004C469A"/>
    <w:rsid w:val="004C46CE"/>
    <w:rsid w:val="004C47C8"/>
    <w:rsid w:val="004C481C"/>
    <w:rsid w:val="004C49A5"/>
    <w:rsid w:val="004C4AA6"/>
    <w:rsid w:val="004C4C02"/>
    <w:rsid w:val="004C4DF2"/>
    <w:rsid w:val="004C4EAF"/>
    <w:rsid w:val="004C4F5A"/>
    <w:rsid w:val="004C4FAB"/>
    <w:rsid w:val="004C4FF3"/>
    <w:rsid w:val="004C5071"/>
    <w:rsid w:val="004C50FA"/>
    <w:rsid w:val="004C54A1"/>
    <w:rsid w:val="004C576F"/>
    <w:rsid w:val="004C5785"/>
    <w:rsid w:val="004C57E5"/>
    <w:rsid w:val="004C57E6"/>
    <w:rsid w:val="004C5906"/>
    <w:rsid w:val="004C593C"/>
    <w:rsid w:val="004C5AB7"/>
    <w:rsid w:val="004C5EEF"/>
    <w:rsid w:val="004C5F13"/>
    <w:rsid w:val="004C5F33"/>
    <w:rsid w:val="004C6135"/>
    <w:rsid w:val="004C626E"/>
    <w:rsid w:val="004C6363"/>
    <w:rsid w:val="004C64D7"/>
    <w:rsid w:val="004C675D"/>
    <w:rsid w:val="004C6780"/>
    <w:rsid w:val="004C67AF"/>
    <w:rsid w:val="004C68F2"/>
    <w:rsid w:val="004C6B5D"/>
    <w:rsid w:val="004C6C83"/>
    <w:rsid w:val="004C6F89"/>
    <w:rsid w:val="004C6FB3"/>
    <w:rsid w:val="004C7332"/>
    <w:rsid w:val="004C7396"/>
    <w:rsid w:val="004C74D8"/>
    <w:rsid w:val="004C752D"/>
    <w:rsid w:val="004C7616"/>
    <w:rsid w:val="004C768A"/>
    <w:rsid w:val="004C76E1"/>
    <w:rsid w:val="004C7766"/>
    <w:rsid w:val="004C77BD"/>
    <w:rsid w:val="004C77DA"/>
    <w:rsid w:val="004C78C3"/>
    <w:rsid w:val="004C7A4E"/>
    <w:rsid w:val="004C7C17"/>
    <w:rsid w:val="004C7CD4"/>
    <w:rsid w:val="004C7CE8"/>
    <w:rsid w:val="004C7D25"/>
    <w:rsid w:val="004C7D60"/>
    <w:rsid w:val="004C7DF7"/>
    <w:rsid w:val="004D01AC"/>
    <w:rsid w:val="004D021F"/>
    <w:rsid w:val="004D02E2"/>
    <w:rsid w:val="004D034A"/>
    <w:rsid w:val="004D0588"/>
    <w:rsid w:val="004D05D5"/>
    <w:rsid w:val="004D0627"/>
    <w:rsid w:val="004D068B"/>
    <w:rsid w:val="004D06B6"/>
    <w:rsid w:val="004D088E"/>
    <w:rsid w:val="004D08A6"/>
    <w:rsid w:val="004D08E5"/>
    <w:rsid w:val="004D0ACA"/>
    <w:rsid w:val="004D0BD8"/>
    <w:rsid w:val="004D0C24"/>
    <w:rsid w:val="004D0C7B"/>
    <w:rsid w:val="004D0D08"/>
    <w:rsid w:val="004D0D60"/>
    <w:rsid w:val="004D0F86"/>
    <w:rsid w:val="004D107A"/>
    <w:rsid w:val="004D11F1"/>
    <w:rsid w:val="004D1240"/>
    <w:rsid w:val="004D136A"/>
    <w:rsid w:val="004D159F"/>
    <w:rsid w:val="004D168E"/>
    <w:rsid w:val="004D187C"/>
    <w:rsid w:val="004D197A"/>
    <w:rsid w:val="004D1AC1"/>
    <w:rsid w:val="004D1AEA"/>
    <w:rsid w:val="004D1C64"/>
    <w:rsid w:val="004D1CAD"/>
    <w:rsid w:val="004D1D2B"/>
    <w:rsid w:val="004D1E0F"/>
    <w:rsid w:val="004D20F6"/>
    <w:rsid w:val="004D220C"/>
    <w:rsid w:val="004D220E"/>
    <w:rsid w:val="004D23EC"/>
    <w:rsid w:val="004D2442"/>
    <w:rsid w:val="004D252D"/>
    <w:rsid w:val="004D2547"/>
    <w:rsid w:val="004D27DB"/>
    <w:rsid w:val="004D2810"/>
    <w:rsid w:val="004D2973"/>
    <w:rsid w:val="004D2ACC"/>
    <w:rsid w:val="004D2BBF"/>
    <w:rsid w:val="004D2C0F"/>
    <w:rsid w:val="004D2CD6"/>
    <w:rsid w:val="004D2CFA"/>
    <w:rsid w:val="004D2D4B"/>
    <w:rsid w:val="004D2EBD"/>
    <w:rsid w:val="004D2EE1"/>
    <w:rsid w:val="004D2F0B"/>
    <w:rsid w:val="004D2F1D"/>
    <w:rsid w:val="004D2F23"/>
    <w:rsid w:val="004D3217"/>
    <w:rsid w:val="004D324C"/>
    <w:rsid w:val="004D3489"/>
    <w:rsid w:val="004D3526"/>
    <w:rsid w:val="004D356B"/>
    <w:rsid w:val="004D37E8"/>
    <w:rsid w:val="004D3827"/>
    <w:rsid w:val="004D3838"/>
    <w:rsid w:val="004D395E"/>
    <w:rsid w:val="004D3A52"/>
    <w:rsid w:val="004D3A80"/>
    <w:rsid w:val="004D3A98"/>
    <w:rsid w:val="004D3D2C"/>
    <w:rsid w:val="004D3D64"/>
    <w:rsid w:val="004D3E66"/>
    <w:rsid w:val="004D4118"/>
    <w:rsid w:val="004D41A8"/>
    <w:rsid w:val="004D457D"/>
    <w:rsid w:val="004D45F6"/>
    <w:rsid w:val="004D45FF"/>
    <w:rsid w:val="004D4618"/>
    <w:rsid w:val="004D4631"/>
    <w:rsid w:val="004D4669"/>
    <w:rsid w:val="004D4699"/>
    <w:rsid w:val="004D46E6"/>
    <w:rsid w:val="004D475B"/>
    <w:rsid w:val="004D477E"/>
    <w:rsid w:val="004D47C9"/>
    <w:rsid w:val="004D4821"/>
    <w:rsid w:val="004D4855"/>
    <w:rsid w:val="004D48C4"/>
    <w:rsid w:val="004D48ED"/>
    <w:rsid w:val="004D4BD0"/>
    <w:rsid w:val="004D4C21"/>
    <w:rsid w:val="004D4CE7"/>
    <w:rsid w:val="004D4CFC"/>
    <w:rsid w:val="004D4DD9"/>
    <w:rsid w:val="004D4F1E"/>
    <w:rsid w:val="004D5046"/>
    <w:rsid w:val="004D51AA"/>
    <w:rsid w:val="004D52B5"/>
    <w:rsid w:val="004D5321"/>
    <w:rsid w:val="004D5369"/>
    <w:rsid w:val="004D5426"/>
    <w:rsid w:val="004D54B1"/>
    <w:rsid w:val="004D5814"/>
    <w:rsid w:val="004D582C"/>
    <w:rsid w:val="004D5889"/>
    <w:rsid w:val="004D5AE7"/>
    <w:rsid w:val="004D5C30"/>
    <w:rsid w:val="004D5D1B"/>
    <w:rsid w:val="004D5E31"/>
    <w:rsid w:val="004D5E8E"/>
    <w:rsid w:val="004D5E94"/>
    <w:rsid w:val="004D606C"/>
    <w:rsid w:val="004D616C"/>
    <w:rsid w:val="004D6225"/>
    <w:rsid w:val="004D62C9"/>
    <w:rsid w:val="004D63C9"/>
    <w:rsid w:val="004D6439"/>
    <w:rsid w:val="004D65BF"/>
    <w:rsid w:val="004D65DA"/>
    <w:rsid w:val="004D66C3"/>
    <w:rsid w:val="004D66FE"/>
    <w:rsid w:val="004D6796"/>
    <w:rsid w:val="004D6870"/>
    <w:rsid w:val="004D6A0D"/>
    <w:rsid w:val="004D6A40"/>
    <w:rsid w:val="004D6A72"/>
    <w:rsid w:val="004D6B43"/>
    <w:rsid w:val="004D6B97"/>
    <w:rsid w:val="004D6CBE"/>
    <w:rsid w:val="004D6D50"/>
    <w:rsid w:val="004D6E1B"/>
    <w:rsid w:val="004D6E4C"/>
    <w:rsid w:val="004D6E9A"/>
    <w:rsid w:val="004D7146"/>
    <w:rsid w:val="004D7595"/>
    <w:rsid w:val="004D7626"/>
    <w:rsid w:val="004D774A"/>
    <w:rsid w:val="004D7A0E"/>
    <w:rsid w:val="004D7C45"/>
    <w:rsid w:val="004D7DC9"/>
    <w:rsid w:val="004D7E96"/>
    <w:rsid w:val="004D7F3C"/>
    <w:rsid w:val="004D7FCA"/>
    <w:rsid w:val="004E0031"/>
    <w:rsid w:val="004E02A8"/>
    <w:rsid w:val="004E03E6"/>
    <w:rsid w:val="004E04B7"/>
    <w:rsid w:val="004E0595"/>
    <w:rsid w:val="004E0637"/>
    <w:rsid w:val="004E070E"/>
    <w:rsid w:val="004E091E"/>
    <w:rsid w:val="004E095F"/>
    <w:rsid w:val="004E0967"/>
    <w:rsid w:val="004E09D2"/>
    <w:rsid w:val="004E0D2C"/>
    <w:rsid w:val="004E0DCB"/>
    <w:rsid w:val="004E0E72"/>
    <w:rsid w:val="004E0EA8"/>
    <w:rsid w:val="004E1050"/>
    <w:rsid w:val="004E108E"/>
    <w:rsid w:val="004E112A"/>
    <w:rsid w:val="004E1236"/>
    <w:rsid w:val="004E1254"/>
    <w:rsid w:val="004E1261"/>
    <w:rsid w:val="004E12B7"/>
    <w:rsid w:val="004E1305"/>
    <w:rsid w:val="004E1318"/>
    <w:rsid w:val="004E1484"/>
    <w:rsid w:val="004E14DB"/>
    <w:rsid w:val="004E159C"/>
    <w:rsid w:val="004E159D"/>
    <w:rsid w:val="004E1645"/>
    <w:rsid w:val="004E16E3"/>
    <w:rsid w:val="004E172E"/>
    <w:rsid w:val="004E17AF"/>
    <w:rsid w:val="004E189D"/>
    <w:rsid w:val="004E19A1"/>
    <w:rsid w:val="004E1A93"/>
    <w:rsid w:val="004E1B36"/>
    <w:rsid w:val="004E1BBE"/>
    <w:rsid w:val="004E1BD3"/>
    <w:rsid w:val="004E1C77"/>
    <w:rsid w:val="004E1DB1"/>
    <w:rsid w:val="004E1DD1"/>
    <w:rsid w:val="004E218C"/>
    <w:rsid w:val="004E2272"/>
    <w:rsid w:val="004E2347"/>
    <w:rsid w:val="004E263A"/>
    <w:rsid w:val="004E2758"/>
    <w:rsid w:val="004E295D"/>
    <w:rsid w:val="004E2B7C"/>
    <w:rsid w:val="004E2CCE"/>
    <w:rsid w:val="004E2CD1"/>
    <w:rsid w:val="004E2CF4"/>
    <w:rsid w:val="004E2F28"/>
    <w:rsid w:val="004E2F42"/>
    <w:rsid w:val="004E3298"/>
    <w:rsid w:val="004E33F0"/>
    <w:rsid w:val="004E33FA"/>
    <w:rsid w:val="004E34F7"/>
    <w:rsid w:val="004E3500"/>
    <w:rsid w:val="004E35A2"/>
    <w:rsid w:val="004E374B"/>
    <w:rsid w:val="004E382F"/>
    <w:rsid w:val="004E39FA"/>
    <w:rsid w:val="004E3A07"/>
    <w:rsid w:val="004E3B70"/>
    <w:rsid w:val="004E3C18"/>
    <w:rsid w:val="004E3D22"/>
    <w:rsid w:val="004E3E4D"/>
    <w:rsid w:val="004E3FF5"/>
    <w:rsid w:val="004E40E4"/>
    <w:rsid w:val="004E4167"/>
    <w:rsid w:val="004E426B"/>
    <w:rsid w:val="004E426D"/>
    <w:rsid w:val="004E42AA"/>
    <w:rsid w:val="004E43B4"/>
    <w:rsid w:val="004E44F2"/>
    <w:rsid w:val="004E46B6"/>
    <w:rsid w:val="004E4814"/>
    <w:rsid w:val="004E48A8"/>
    <w:rsid w:val="004E4951"/>
    <w:rsid w:val="004E49D9"/>
    <w:rsid w:val="004E4A5F"/>
    <w:rsid w:val="004E4C59"/>
    <w:rsid w:val="004E4E8E"/>
    <w:rsid w:val="004E4EA2"/>
    <w:rsid w:val="004E4F8C"/>
    <w:rsid w:val="004E4FB5"/>
    <w:rsid w:val="004E4FF9"/>
    <w:rsid w:val="004E526A"/>
    <w:rsid w:val="004E52FE"/>
    <w:rsid w:val="004E5530"/>
    <w:rsid w:val="004E5573"/>
    <w:rsid w:val="004E5575"/>
    <w:rsid w:val="004E5659"/>
    <w:rsid w:val="004E5769"/>
    <w:rsid w:val="004E5915"/>
    <w:rsid w:val="004E5A76"/>
    <w:rsid w:val="004E5BA3"/>
    <w:rsid w:val="004E5C8D"/>
    <w:rsid w:val="004E5D27"/>
    <w:rsid w:val="004E5D43"/>
    <w:rsid w:val="004E5FAE"/>
    <w:rsid w:val="004E5FD2"/>
    <w:rsid w:val="004E61F6"/>
    <w:rsid w:val="004E6215"/>
    <w:rsid w:val="004E62C6"/>
    <w:rsid w:val="004E638E"/>
    <w:rsid w:val="004E63F0"/>
    <w:rsid w:val="004E64A5"/>
    <w:rsid w:val="004E64F2"/>
    <w:rsid w:val="004E65A8"/>
    <w:rsid w:val="004E66E4"/>
    <w:rsid w:val="004E68B5"/>
    <w:rsid w:val="004E68FE"/>
    <w:rsid w:val="004E6A7E"/>
    <w:rsid w:val="004E6A93"/>
    <w:rsid w:val="004E6B03"/>
    <w:rsid w:val="004E6B90"/>
    <w:rsid w:val="004E6DE9"/>
    <w:rsid w:val="004E6E6A"/>
    <w:rsid w:val="004E6EB9"/>
    <w:rsid w:val="004E6ECA"/>
    <w:rsid w:val="004E6EF0"/>
    <w:rsid w:val="004E6FEC"/>
    <w:rsid w:val="004E7282"/>
    <w:rsid w:val="004E729A"/>
    <w:rsid w:val="004E7451"/>
    <w:rsid w:val="004E768B"/>
    <w:rsid w:val="004E788D"/>
    <w:rsid w:val="004E78F0"/>
    <w:rsid w:val="004E7908"/>
    <w:rsid w:val="004E7A35"/>
    <w:rsid w:val="004E7BAC"/>
    <w:rsid w:val="004E7BF6"/>
    <w:rsid w:val="004E7D10"/>
    <w:rsid w:val="004E7D7D"/>
    <w:rsid w:val="004E7E63"/>
    <w:rsid w:val="004E7E95"/>
    <w:rsid w:val="004E7EF3"/>
    <w:rsid w:val="004E7F01"/>
    <w:rsid w:val="004F0006"/>
    <w:rsid w:val="004F001B"/>
    <w:rsid w:val="004F0096"/>
    <w:rsid w:val="004F01D6"/>
    <w:rsid w:val="004F04CE"/>
    <w:rsid w:val="004F058F"/>
    <w:rsid w:val="004F07CC"/>
    <w:rsid w:val="004F0878"/>
    <w:rsid w:val="004F0B0C"/>
    <w:rsid w:val="004F0C03"/>
    <w:rsid w:val="004F0CBD"/>
    <w:rsid w:val="004F0D4F"/>
    <w:rsid w:val="004F0EE9"/>
    <w:rsid w:val="004F102F"/>
    <w:rsid w:val="004F11AF"/>
    <w:rsid w:val="004F129E"/>
    <w:rsid w:val="004F1437"/>
    <w:rsid w:val="004F14F7"/>
    <w:rsid w:val="004F183D"/>
    <w:rsid w:val="004F1B68"/>
    <w:rsid w:val="004F1CFE"/>
    <w:rsid w:val="004F1DAF"/>
    <w:rsid w:val="004F1EAA"/>
    <w:rsid w:val="004F2057"/>
    <w:rsid w:val="004F2185"/>
    <w:rsid w:val="004F23A6"/>
    <w:rsid w:val="004F23F0"/>
    <w:rsid w:val="004F24A5"/>
    <w:rsid w:val="004F25F9"/>
    <w:rsid w:val="004F266E"/>
    <w:rsid w:val="004F26A3"/>
    <w:rsid w:val="004F275A"/>
    <w:rsid w:val="004F292E"/>
    <w:rsid w:val="004F2B14"/>
    <w:rsid w:val="004F2B49"/>
    <w:rsid w:val="004F2CAC"/>
    <w:rsid w:val="004F2FD6"/>
    <w:rsid w:val="004F3193"/>
    <w:rsid w:val="004F31D2"/>
    <w:rsid w:val="004F337E"/>
    <w:rsid w:val="004F353B"/>
    <w:rsid w:val="004F354A"/>
    <w:rsid w:val="004F3554"/>
    <w:rsid w:val="004F35E1"/>
    <w:rsid w:val="004F37BD"/>
    <w:rsid w:val="004F37FF"/>
    <w:rsid w:val="004F38D2"/>
    <w:rsid w:val="004F3A81"/>
    <w:rsid w:val="004F3CDF"/>
    <w:rsid w:val="004F3CEA"/>
    <w:rsid w:val="004F3D2A"/>
    <w:rsid w:val="004F3DF6"/>
    <w:rsid w:val="004F3E84"/>
    <w:rsid w:val="004F3ECA"/>
    <w:rsid w:val="004F3F58"/>
    <w:rsid w:val="004F3F64"/>
    <w:rsid w:val="004F3FD9"/>
    <w:rsid w:val="004F4062"/>
    <w:rsid w:val="004F40D9"/>
    <w:rsid w:val="004F4245"/>
    <w:rsid w:val="004F4298"/>
    <w:rsid w:val="004F42B2"/>
    <w:rsid w:val="004F43A5"/>
    <w:rsid w:val="004F4401"/>
    <w:rsid w:val="004F441E"/>
    <w:rsid w:val="004F45CD"/>
    <w:rsid w:val="004F472E"/>
    <w:rsid w:val="004F47C4"/>
    <w:rsid w:val="004F49C8"/>
    <w:rsid w:val="004F4A45"/>
    <w:rsid w:val="004F4A62"/>
    <w:rsid w:val="004F4D38"/>
    <w:rsid w:val="004F4D39"/>
    <w:rsid w:val="004F4DBF"/>
    <w:rsid w:val="004F4DE2"/>
    <w:rsid w:val="004F4EC9"/>
    <w:rsid w:val="004F5000"/>
    <w:rsid w:val="004F5184"/>
    <w:rsid w:val="004F52AF"/>
    <w:rsid w:val="004F5303"/>
    <w:rsid w:val="004F5305"/>
    <w:rsid w:val="004F53CF"/>
    <w:rsid w:val="004F5506"/>
    <w:rsid w:val="004F572B"/>
    <w:rsid w:val="004F5742"/>
    <w:rsid w:val="004F57E1"/>
    <w:rsid w:val="004F57E5"/>
    <w:rsid w:val="004F580D"/>
    <w:rsid w:val="004F5891"/>
    <w:rsid w:val="004F597F"/>
    <w:rsid w:val="004F59F3"/>
    <w:rsid w:val="004F5A11"/>
    <w:rsid w:val="004F5A96"/>
    <w:rsid w:val="004F5B26"/>
    <w:rsid w:val="004F5C64"/>
    <w:rsid w:val="004F5D31"/>
    <w:rsid w:val="004F5D87"/>
    <w:rsid w:val="004F5EA2"/>
    <w:rsid w:val="004F5EFD"/>
    <w:rsid w:val="004F5F4F"/>
    <w:rsid w:val="004F6027"/>
    <w:rsid w:val="004F60BA"/>
    <w:rsid w:val="004F631A"/>
    <w:rsid w:val="004F6373"/>
    <w:rsid w:val="004F63E9"/>
    <w:rsid w:val="004F640B"/>
    <w:rsid w:val="004F646E"/>
    <w:rsid w:val="004F64CC"/>
    <w:rsid w:val="004F682B"/>
    <w:rsid w:val="004F6904"/>
    <w:rsid w:val="004F6A46"/>
    <w:rsid w:val="004F6AB4"/>
    <w:rsid w:val="004F6BFA"/>
    <w:rsid w:val="004F6C6A"/>
    <w:rsid w:val="004F6CF9"/>
    <w:rsid w:val="004F6DAF"/>
    <w:rsid w:val="004F7130"/>
    <w:rsid w:val="004F71FA"/>
    <w:rsid w:val="004F720E"/>
    <w:rsid w:val="004F7274"/>
    <w:rsid w:val="004F72B5"/>
    <w:rsid w:val="004F72C7"/>
    <w:rsid w:val="004F778B"/>
    <w:rsid w:val="004F7872"/>
    <w:rsid w:val="004F7912"/>
    <w:rsid w:val="004F7935"/>
    <w:rsid w:val="004F79E2"/>
    <w:rsid w:val="004F7A9F"/>
    <w:rsid w:val="004F7B16"/>
    <w:rsid w:val="004F7B78"/>
    <w:rsid w:val="004F7BF5"/>
    <w:rsid w:val="004F7DF9"/>
    <w:rsid w:val="004F7E16"/>
    <w:rsid w:val="004F7E68"/>
    <w:rsid w:val="004F7E9B"/>
    <w:rsid w:val="00500063"/>
    <w:rsid w:val="00500262"/>
    <w:rsid w:val="005003DA"/>
    <w:rsid w:val="005005C9"/>
    <w:rsid w:val="005005F9"/>
    <w:rsid w:val="0050062E"/>
    <w:rsid w:val="005006FD"/>
    <w:rsid w:val="005008AE"/>
    <w:rsid w:val="00500B0B"/>
    <w:rsid w:val="00500B5E"/>
    <w:rsid w:val="00500BC6"/>
    <w:rsid w:val="00500D37"/>
    <w:rsid w:val="00500DD3"/>
    <w:rsid w:val="00500E9F"/>
    <w:rsid w:val="005010A6"/>
    <w:rsid w:val="00501210"/>
    <w:rsid w:val="0050133F"/>
    <w:rsid w:val="00501366"/>
    <w:rsid w:val="00501375"/>
    <w:rsid w:val="005014C3"/>
    <w:rsid w:val="0050150B"/>
    <w:rsid w:val="005015C8"/>
    <w:rsid w:val="005015C9"/>
    <w:rsid w:val="005016BE"/>
    <w:rsid w:val="00501878"/>
    <w:rsid w:val="0050188B"/>
    <w:rsid w:val="00501A60"/>
    <w:rsid w:val="00501AF0"/>
    <w:rsid w:val="00501B0E"/>
    <w:rsid w:val="00501BBA"/>
    <w:rsid w:val="00501BC7"/>
    <w:rsid w:val="00501C0A"/>
    <w:rsid w:val="00501D5E"/>
    <w:rsid w:val="00501E36"/>
    <w:rsid w:val="00501F22"/>
    <w:rsid w:val="00501F32"/>
    <w:rsid w:val="00502023"/>
    <w:rsid w:val="00502046"/>
    <w:rsid w:val="00502092"/>
    <w:rsid w:val="0050240D"/>
    <w:rsid w:val="0050253A"/>
    <w:rsid w:val="0050258D"/>
    <w:rsid w:val="0050267F"/>
    <w:rsid w:val="005026FE"/>
    <w:rsid w:val="00502772"/>
    <w:rsid w:val="005027C3"/>
    <w:rsid w:val="00502808"/>
    <w:rsid w:val="00502885"/>
    <w:rsid w:val="00502889"/>
    <w:rsid w:val="005029BE"/>
    <w:rsid w:val="00502A69"/>
    <w:rsid w:val="00502A70"/>
    <w:rsid w:val="00502E4F"/>
    <w:rsid w:val="00502E57"/>
    <w:rsid w:val="00502EE2"/>
    <w:rsid w:val="00502F94"/>
    <w:rsid w:val="00502FEF"/>
    <w:rsid w:val="00503182"/>
    <w:rsid w:val="00503280"/>
    <w:rsid w:val="00503414"/>
    <w:rsid w:val="00503683"/>
    <w:rsid w:val="005036AB"/>
    <w:rsid w:val="00503715"/>
    <w:rsid w:val="005037C0"/>
    <w:rsid w:val="005038CE"/>
    <w:rsid w:val="0050391A"/>
    <w:rsid w:val="00503A84"/>
    <w:rsid w:val="00503CF9"/>
    <w:rsid w:val="00503D03"/>
    <w:rsid w:val="00503D24"/>
    <w:rsid w:val="00503D86"/>
    <w:rsid w:val="00503DCA"/>
    <w:rsid w:val="00503F2C"/>
    <w:rsid w:val="00504213"/>
    <w:rsid w:val="00504300"/>
    <w:rsid w:val="0050453D"/>
    <w:rsid w:val="00504682"/>
    <w:rsid w:val="005046C9"/>
    <w:rsid w:val="0050484D"/>
    <w:rsid w:val="00504880"/>
    <w:rsid w:val="0050494E"/>
    <w:rsid w:val="00504BB6"/>
    <w:rsid w:val="00504C2B"/>
    <w:rsid w:val="00504CCD"/>
    <w:rsid w:val="00504D66"/>
    <w:rsid w:val="00504DC4"/>
    <w:rsid w:val="00504F6E"/>
    <w:rsid w:val="0050506B"/>
    <w:rsid w:val="00505232"/>
    <w:rsid w:val="005053A5"/>
    <w:rsid w:val="005053AC"/>
    <w:rsid w:val="00505436"/>
    <w:rsid w:val="0050598A"/>
    <w:rsid w:val="00505A1B"/>
    <w:rsid w:val="00505B2D"/>
    <w:rsid w:val="00505B64"/>
    <w:rsid w:val="00505BC3"/>
    <w:rsid w:val="00505F33"/>
    <w:rsid w:val="00505F6C"/>
    <w:rsid w:val="0050607E"/>
    <w:rsid w:val="00506091"/>
    <w:rsid w:val="0050612A"/>
    <w:rsid w:val="00506395"/>
    <w:rsid w:val="005063B2"/>
    <w:rsid w:val="00506470"/>
    <w:rsid w:val="0050668C"/>
    <w:rsid w:val="0050670D"/>
    <w:rsid w:val="00506820"/>
    <w:rsid w:val="005068B2"/>
    <w:rsid w:val="0050691C"/>
    <w:rsid w:val="005069C4"/>
    <w:rsid w:val="005069F5"/>
    <w:rsid w:val="00506AE6"/>
    <w:rsid w:val="00506B58"/>
    <w:rsid w:val="00506D2C"/>
    <w:rsid w:val="00507049"/>
    <w:rsid w:val="005071DA"/>
    <w:rsid w:val="0050731D"/>
    <w:rsid w:val="0050739F"/>
    <w:rsid w:val="005074BE"/>
    <w:rsid w:val="005075AC"/>
    <w:rsid w:val="005075E1"/>
    <w:rsid w:val="00507604"/>
    <w:rsid w:val="00507865"/>
    <w:rsid w:val="00507876"/>
    <w:rsid w:val="0050787C"/>
    <w:rsid w:val="0050797C"/>
    <w:rsid w:val="005079DA"/>
    <w:rsid w:val="00507A60"/>
    <w:rsid w:val="00507B2F"/>
    <w:rsid w:val="00507B51"/>
    <w:rsid w:val="00507CF6"/>
    <w:rsid w:val="00507DB0"/>
    <w:rsid w:val="00507F6B"/>
    <w:rsid w:val="00507FEB"/>
    <w:rsid w:val="005100C2"/>
    <w:rsid w:val="005102A0"/>
    <w:rsid w:val="005102C2"/>
    <w:rsid w:val="0051044F"/>
    <w:rsid w:val="00510520"/>
    <w:rsid w:val="0051053C"/>
    <w:rsid w:val="00510637"/>
    <w:rsid w:val="0051067A"/>
    <w:rsid w:val="005107FC"/>
    <w:rsid w:val="005109C6"/>
    <w:rsid w:val="00510A21"/>
    <w:rsid w:val="00510E1D"/>
    <w:rsid w:val="00510F91"/>
    <w:rsid w:val="00510FBB"/>
    <w:rsid w:val="005111B6"/>
    <w:rsid w:val="00511235"/>
    <w:rsid w:val="0051123B"/>
    <w:rsid w:val="00511723"/>
    <w:rsid w:val="005118AB"/>
    <w:rsid w:val="00511A8C"/>
    <w:rsid w:val="00511C70"/>
    <w:rsid w:val="00511C7F"/>
    <w:rsid w:val="00511D14"/>
    <w:rsid w:val="00511D5A"/>
    <w:rsid w:val="00511E43"/>
    <w:rsid w:val="00511FD9"/>
    <w:rsid w:val="0051202D"/>
    <w:rsid w:val="005120AB"/>
    <w:rsid w:val="00512251"/>
    <w:rsid w:val="005122A7"/>
    <w:rsid w:val="00512311"/>
    <w:rsid w:val="0051255A"/>
    <w:rsid w:val="00512564"/>
    <w:rsid w:val="0051266C"/>
    <w:rsid w:val="00512698"/>
    <w:rsid w:val="005127E3"/>
    <w:rsid w:val="0051283B"/>
    <w:rsid w:val="005128DE"/>
    <w:rsid w:val="0051296B"/>
    <w:rsid w:val="0051298E"/>
    <w:rsid w:val="00512D42"/>
    <w:rsid w:val="00512F6F"/>
    <w:rsid w:val="00512F7F"/>
    <w:rsid w:val="00513313"/>
    <w:rsid w:val="005133E4"/>
    <w:rsid w:val="005134C7"/>
    <w:rsid w:val="005134D7"/>
    <w:rsid w:val="005134DB"/>
    <w:rsid w:val="005134F3"/>
    <w:rsid w:val="005135A0"/>
    <w:rsid w:val="005135BA"/>
    <w:rsid w:val="005135E1"/>
    <w:rsid w:val="005135E9"/>
    <w:rsid w:val="005136FC"/>
    <w:rsid w:val="005138AB"/>
    <w:rsid w:val="00513A25"/>
    <w:rsid w:val="00513A3C"/>
    <w:rsid w:val="00513A5A"/>
    <w:rsid w:val="00513A7F"/>
    <w:rsid w:val="00513AD6"/>
    <w:rsid w:val="00513B5A"/>
    <w:rsid w:val="00513B6B"/>
    <w:rsid w:val="00513CC6"/>
    <w:rsid w:val="00514012"/>
    <w:rsid w:val="00514027"/>
    <w:rsid w:val="005140AC"/>
    <w:rsid w:val="00514195"/>
    <w:rsid w:val="00514328"/>
    <w:rsid w:val="005144E4"/>
    <w:rsid w:val="00514547"/>
    <w:rsid w:val="0051466D"/>
    <w:rsid w:val="0051477F"/>
    <w:rsid w:val="005147D4"/>
    <w:rsid w:val="00514874"/>
    <w:rsid w:val="00514928"/>
    <w:rsid w:val="00514A1B"/>
    <w:rsid w:val="00514B20"/>
    <w:rsid w:val="00514B8B"/>
    <w:rsid w:val="00514CBB"/>
    <w:rsid w:val="00514E46"/>
    <w:rsid w:val="00514E62"/>
    <w:rsid w:val="00514E95"/>
    <w:rsid w:val="00514F27"/>
    <w:rsid w:val="00514F3F"/>
    <w:rsid w:val="00514F7C"/>
    <w:rsid w:val="00514FCE"/>
    <w:rsid w:val="005150FE"/>
    <w:rsid w:val="00515139"/>
    <w:rsid w:val="0051529B"/>
    <w:rsid w:val="0051534E"/>
    <w:rsid w:val="0051539F"/>
    <w:rsid w:val="005155DF"/>
    <w:rsid w:val="0051576A"/>
    <w:rsid w:val="005158E4"/>
    <w:rsid w:val="00515B30"/>
    <w:rsid w:val="00515C1D"/>
    <w:rsid w:val="00515CA3"/>
    <w:rsid w:val="00515D0D"/>
    <w:rsid w:val="00515E1B"/>
    <w:rsid w:val="0051615D"/>
    <w:rsid w:val="00516180"/>
    <w:rsid w:val="005161C0"/>
    <w:rsid w:val="005162FD"/>
    <w:rsid w:val="00516429"/>
    <w:rsid w:val="00516525"/>
    <w:rsid w:val="005167E9"/>
    <w:rsid w:val="005168A5"/>
    <w:rsid w:val="00516A97"/>
    <w:rsid w:val="00516BFA"/>
    <w:rsid w:val="00516C9D"/>
    <w:rsid w:val="00516CE1"/>
    <w:rsid w:val="00516DF3"/>
    <w:rsid w:val="00516EDA"/>
    <w:rsid w:val="00516FBB"/>
    <w:rsid w:val="00517061"/>
    <w:rsid w:val="005170C9"/>
    <w:rsid w:val="00517134"/>
    <w:rsid w:val="005171B6"/>
    <w:rsid w:val="00517352"/>
    <w:rsid w:val="00517381"/>
    <w:rsid w:val="00517494"/>
    <w:rsid w:val="005176B1"/>
    <w:rsid w:val="005177D5"/>
    <w:rsid w:val="00517840"/>
    <w:rsid w:val="00517ABA"/>
    <w:rsid w:val="00517AD3"/>
    <w:rsid w:val="00517BB6"/>
    <w:rsid w:val="00517DF0"/>
    <w:rsid w:val="00517E2A"/>
    <w:rsid w:val="00517F8C"/>
    <w:rsid w:val="00517F9B"/>
    <w:rsid w:val="00520069"/>
    <w:rsid w:val="005200E8"/>
    <w:rsid w:val="005201AB"/>
    <w:rsid w:val="00520312"/>
    <w:rsid w:val="005203B9"/>
    <w:rsid w:val="00520718"/>
    <w:rsid w:val="00520762"/>
    <w:rsid w:val="00520764"/>
    <w:rsid w:val="00520857"/>
    <w:rsid w:val="0052094D"/>
    <w:rsid w:val="00520992"/>
    <w:rsid w:val="005209CD"/>
    <w:rsid w:val="00520A1E"/>
    <w:rsid w:val="00520A23"/>
    <w:rsid w:val="00520AB7"/>
    <w:rsid w:val="00520BD6"/>
    <w:rsid w:val="00520D07"/>
    <w:rsid w:val="00520E57"/>
    <w:rsid w:val="00520E84"/>
    <w:rsid w:val="00520ED9"/>
    <w:rsid w:val="00520EEC"/>
    <w:rsid w:val="00521038"/>
    <w:rsid w:val="005210AE"/>
    <w:rsid w:val="0052113E"/>
    <w:rsid w:val="005211E0"/>
    <w:rsid w:val="005211EF"/>
    <w:rsid w:val="005213DD"/>
    <w:rsid w:val="00521428"/>
    <w:rsid w:val="00521592"/>
    <w:rsid w:val="005215CE"/>
    <w:rsid w:val="005216B1"/>
    <w:rsid w:val="005216D2"/>
    <w:rsid w:val="005219E1"/>
    <w:rsid w:val="005219F3"/>
    <w:rsid w:val="00521DFB"/>
    <w:rsid w:val="00521EF4"/>
    <w:rsid w:val="0052210E"/>
    <w:rsid w:val="0052234C"/>
    <w:rsid w:val="005223FD"/>
    <w:rsid w:val="00522405"/>
    <w:rsid w:val="005224D3"/>
    <w:rsid w:val="005224F5"/>
    <w:rsid w:val="005226A6"/>
    <w:rsid w:val="005226BA"/>
    <w:rsid w:val="00522900"/>
    <w:rsid w:val="00522910"/>
    <w:rsid w:val="00522C11"/>
    <w:rsid w:val="00522CD1"/>
    <w:rsid w:val="00522CF5"/>
    <w:rsid w:val="00522D67"/>
    <w:rsid w:val="00522DCD"/>
    <w:rsid w:val="00522E8E"/>
    <w:rsid w:val="00522EC0"/>
    <w:rsid w:val="00522ED8"/>
    <w:rsid w:val="00522F82"/>
    <w:rsid w:val="00522FF5"/>
    <w:rsid w:val="00523046"/>
    <w:rsid w:val="0052320F"/>
    <w:rsid w:val="0052327E"/>
    <w:rsid w:val="00523348"/>
    <w:rsid w:val="00523475"/>
    <w:rsid w:val="00523503"/>
    <w:rsid w:val="00523824"/>
    <w:rsid w:val="00523B84"/>
    <w:rsid w:val="00523E60"/>
    <w:rsid w:val="00523FAF"/>
    <w:rsid w:val="0052438B"/>
    <w:rsid w:val="005244BA"/>
    <w:rsid w:val="00524535"/>
    <w:rsid w:val="005245FD"/>
    <w:rsid w:val="00524683"/>
    <w:rsid w:val="00524764"/>
    <w:rsid w:val="0052481B"/>
    <w:rsid w:val="005249EF"/>
    <w:rsid w:val="00524A53"/>
    <w:rsid w:val="00524D2A"/>
    <w:rsid w:val="00524EDD"/>
    <w:rsid w:val="00524F2A"/>
    <w:rsid w:val="0052514F"/>
    <w:rsid w:val="005253A7"/>
    <w:rsid w:val="005253B0"/>
    <w:rsid w:val="005253FB"/>
    <w:rsid w:val="00525460"/>
    <w:rsid w:val="0052562B"/>
    <w:rsid w:val="00525768"/>
    <w:rsid w:val="005257BE"/>
    <w:rsid w:val="005258F4"/>
    <w:rsid w:val="00525BCE"/>
    <w:rsid w:val="00525BD4"/>
    <w:rsid w:val="00525C4C"/>
    <w:rsid w:val="00525CB4"/>
    <w:rsid w:val="00525D4C"/>
    <w:rsid w:val="00525E0D"/>
    <w:rsid w:val="00525E2D"/>
    <w:rsid w:val="00525FF9"/>
    <w:rsid w:val="00526052"/>
    <w:rsid w:val="005260F3"/>
    <w:rsid w:val="005261C6"/>
    <w:rsid w:val="0052624E"/>
    <w:rsid w:val="005264D9"/>
    <w:rsid w:val="0052666C"/>
    <w:rsid w:val="00526689"/>
    <w:rsid w:val="005269BF"/>
    <w:rsid w:val="00526A15"/>
    <w:rsid w:val="00526BC7"/>
    <w:rsid w:val="00526C4B"/>
    <w:rsid w:val="00526E80"/>
    <w:rsid w:val="0052719A"/>
    <w:rsid w:val="005271C6"/>
    <w:rsid w:val="005272EF"/>
    <w:rsid w:val="00527406"/>
    <w:rsid w:val="005276CB"/>
    <w:rsid w:val="00527761"/>
    <w:rsid w:val="00527944"/>
    <w:rsid w:val="00527A61"/>
    <w:rsid w:val="00527AA8"/>
    <w:rsid w:val="00527B8C"/>
    <w:rsid w:val="00527E00"/>
    <w:rsid w:val="00527E57"/>
    <w:rsid w:val="00527EDF"/>
    <w:rsid w:val="00527F0A"/>
    <w:rsid w:val="00530075"/>
    <w:rsid w:val="0053025C"/>
    <w:rsid w:val="005302FC"/>
    <w:rsid w:val="00530549"/>
    <w:rsid w:val="005305A5"/>
    <w:rsid w:val="00530679"/>
    <w:rsid w:val="005306BC"/>
    <w:rsid w:val="00530760"/>
    <w:rsid w:val="005307A5"/>
    <w:rsid w:val="005308CD"/>
    <w:rsid w:val="005309B6"/>
    <w:rsid w:val="005309DE"/>
    <w:rsid w:val="00530ACE"/>
    <w:rsid w:val="00530B0A"/>
    <w:rsid w:val="00530BC9"/>
    <w:rsid w:val="00530C88"/>
    <w:rsid w:val="00530FB4"/>
    <w:rsid w:val="00531013"/>
    <w:rsid w:val="00531064"/>
    <w:rsid w:val="005310B9"/>
    <w:rsid w:val="0053115D"/>
    <w:rsid w:val="00531287"/>
    <w:rsid w:val="00531354"/>
    <w:rsid w:val="0053140E"/>
    <w:rsid w:val="005315BC"/>
    <w:rsid w:val="00531618"/>
    <w:rsid w:val="00531B09"/>
    <w:rsid w:val="00531C66"/>
    <w:rsid w:val="00531F1A"/>
    <w:rsid w:val="00532031"/>
    <w:rsid w:val="00532034"/>
    <w:rsid w:val="00532090"/>
    <w:rsid w:val="0053219D"/>
    <w:rsid w:val="005321F4"/>
    <w:rsid w:val="005325E1"/>
    <w:rsid w:val="0053294C"/>
    <w:rsid w:val="00532A1B"/>
    <w:rsid w:val="00532B2D"/>
    <w:rsid w:val="00532BB1"/>
    <w:rsid w:val="00532C70"/>
    <w:rsid w:val="00532C8D"/>
    <w:rsid w:val="00532D16"/>
    <w:rsid w:val="00532E84"/>
    <w:rsid w:val="00532EC4"/>
    <w:rsid w:val="00533083"/>
    <w:rsid w:val="005330B4"/>
    <w:rsid w:val="0053311A"/>
    <w:rsid w:val="00533157"/>
    <w:rsid w:val="0053338C"/>
    <w:rsid w:val="005333F6"/>
    <w:rsid w:val="00533473"/>
    <w:rsid w:val="00533491"/>
    <w:rsid w:val="005335E6"/>
    <w:rsid w:val="005336A0"/>
    <w:rsid w:val="0053371A"/>
    <w:rsid w:val="00533774"/>
    <w:rsid w:val="005337C6"/>
    <w:rsid w:val="00533A8E"/>
    <w:rsid w:val="00533B34"/>
    <w:rsid w:val="00533B42"/>
    <w:rsid w:val="00533C0C"/>
    <w:rsid w:val="00533DBF"/>
    <w:rsid w:val="00533ED9"/>
    <w:rsid w:val="00533EE1"/>
    <w:rsid w:val="00534013"/>
    <w:rsid w:val="005340D6"/>
    <w:rsid w:val="0053438C"/>
    <w:rsid w:val="005343F9"/>
    <w:rsid w:val="005346AF"/>
    <w:rsid w:val="005348E7"/>
    <w:rsid w:val="00534923"/>
    <w:rsid w:val="005349C0"/>
    <w:rsid w:val="005349D0"/>
    <w:rsid w:val="00534AE8"/>
    <w:rsid w:val="00534B10"/>
    <w:rsid w:val="00534C57"/>
    <w:rsid w:val="00534C90"/>
    <w:rsid w:val="00534C9A"/>
    <w:rsid w:val="00534CF7"/>
    <w:rsid w:val="00534FE4"/>
    <w:rsid w:val="005350A3"/>
    <w:rsid w:val="00535158"/>
    <w:rsid w:val="0053520D"/>
    <w:rsid w:val="0053525E"/>
    <w:rsid w:val="005352EE"/>
    <w:rsid w:val="005356B4"/>
    <w:rsid w:val="00535788"/>
    <w:rsid w:val="00535882"/>
    <w:rsid w:val="00535AC9"/>
    <w:rsid w:val="00535AD2"/>
    <w:rsid w:val="00535AED"/>
    <w:rsid w:val="00535B42"/>
    <w:rsid w:val="00535C32"/>
    <w:rsid w:val="00535CB5"/>
    <w:rsid w:val="00535CDC"/>
    <w:rsid w:val="00535F55"/>
    <w:rsid w:val="00536009"/>
    <w:rsid w:val="00536084"/>
    <w:rsid w:val="00536273"/>
    <w:rsid w:val="00536279"/>
    <w:rsid w:val="0053647F"/>
    <w:rsid w:val="0053660C"/>
    <w:rsid w:val="005366E4"/>
    <w:rsid w:val="00536731"/>
    <w:rsid w:val="0053696D"/>
    <w:rsid w:val="00536B3A"/>
    <w:rsid w:val="00536FBA"/>
    <w:rsid w:val="005370A5"/>
    <w:rsid w:val="0053716B"/>
    <w:rsid w:val="00537242"/>
    <w:rsid w:val="0053745A"/>
    <w:rsid w:val="005374A0"/>
    <w:rsid w:val="005375B3"/>
    <w:rsid w:val="0053763F"/>
    <w:rsid w:val="00537703"/>
    <w:rsid w:val="0053788C"/>
    <w:rsid w:val="00537AB4"/>
    <w:rsid w:val="00537B18"/>
    <w:rsid w:val="00537CDA"/>
    <w:rsid w:val="00537DF0"/>
    <w:rsid w:val="00537F50"/>
    <w:rsid w:val="00540012"/>
    <w:rsid w:val="005401AA"/>
    <w:rsid w:val="00540230"/>
    <w:rsid w:val="00540390"/>
    <w:rsid w:val="0054070C"/>
    <w:rsid w:val="005409C3"/>
    <w:rsid w:val="00540B27"/>
    <w:rsid w:val="00540BC9"/>
    <w:rsid w:val="00540BE2"/>
    <w:rsid w:val="00540C3A"/>
    <w:rsid w:val="00540C65"/>
    <w:rsid w:val="00540CA2"/>
    <w:rsid w:val="00540CFD"/>
    <w:rsid w:val="00541096"/>
    <w:rsid w:val="005410D0"/>
    <w:rsid w:val="00541200"/>
    <w:rsid w:val="0054127C"/>
    <w:rsid w:val="0054133E"/>
    <w:rsid w:val="005413BC"/>
    <w:rsid w:val="00541477"/>
    <w:rsid w:val="005414F9"/>
    <w:rsid w:val="00541512"/>
    <w:rsid w:val="00541664"/>
    <w:rsid w:val="00541795"/>
    <w:rsid w:val="00541809"/>
    <w:rsid w:val="00541852"/>
    <w:rsid w:val="005418CE"/>
    <w:rsid w:val="00541C50"/>
    <w:rsid w:val="00541D08"/>
    <w:rsid w:val="00541E55"/>
    <w:rsid w:val="00541E6B"/>
    <w:rsid w:val="0054203B"/>
    <w:rsid w:val="00542042"/>
    <w:rsid w:val="005422F4"/>
    <w:rsid w:val="0054236B"/>
    <w:rsid w:val="0054259B"/>
    <w:rsid w:val="005426B2"/>
    <w:rsid w:val="0054274F"/>
    <w:rsid w:val="0054282C"/>
    <w:rsid w:val="0054286A"/>
    <w:rsid w:val="00542940"/>
    <w:rsid w:val="0054296D"/>
    <w:rsid w:val="005429A6"/>
    <w:rsid w:val="00542A28"/>
    <w:rsid w:val="00542C04"/>
    <w:rsid w:val="00542CB3"/>
    <w:rsid w:val="00542CC6"/>
    <w:rsid w:val="00542D11"/>
    <w:rsid w:val="00542D7E"/>
    <w:rsid w:val="00542DB9"/>
    <w:rsid w:val="00542F06"/>
    <w:rsid w:val="0054315A"/>
    <w:rsid w:val="005431C4"/>
    <w:rsid w:val="005431CA"/>
    <w:rsid w:val="00543258"/>
    <w:rsid w:val="00543342"/>
    <w:rsid w:val="00543415"/>
    <w:rsid w:val="00543488"/>
    <w:rsid w:val="005434AB"/>
    <w:rsid w:val="00543538"/>
    <w:rsid w:val="00543598"/>
    <w:rsid w:val="005436A3"/>
    <w:rsid w:val="005436CC"/>
    <w:rsid w:val="005438B4"/>
    <w:rsid w:val="005439B7"/>
    <w:rsid w:val="00543A6A"/>
    <w:rsid w:val="00543A7B"/>
    <w:rsid w:val="00543AA9"/>
    <w:rsid w:val="00543B15"/>
    <w:rsid w:val="00543BA3"/>
    <w:rsid w:val="00543D55"/>
    <w:rsid w:val="00543D67"/>
    <w:rsid w:val="00543F27"/>
    <w:rsid w:val="005440B7"/>
    <w:rsid w:val="00544195"/>
    <w:rsid w:val="005441C3"/>
    <w:rsid w:val="005441CD"/>
    <w:rsid w:val="0054433E"/>
    <w:rsid w:val="00544409"/>
    <w:rsid w:val="005445EE"/>
    <w:rsid w:val="00544636"/>
    <w:rsid w:val="005448E5"/>
    <w:rsid w:val="005448F2"/>
    <w:rsid w:val="00544BDD"/>
    <w:rsid w:val="00544CA8"/>
    <w:rsid w:val="00544CD3"/>
    <w:rsid w:val="00544EE6"/>
    <w:rsid w:val="00544F9B"/>
    <w:rsid w:val="00544FF4"/>
    <w:rsid w:val="0054506C"/>
    <w:rsid w:val="005450FD"/>
    <w:rsid w:val="00545142"/>
    <w:rsid w:val="00545409"/>
    <w:rsid w:val="0054547E"/>
    <w:rsid w:val="00545673"/>
    <w:rsid w:val="005456C9"/>
    <w:rsid w:val="00545A0B"/>
    <w:rsid w:val="00545A4A"/>
    <w:rsid w:val="00545AB2"/>
    <w:rsid w:val="00545B40"/>
    <w:rsid w:val="00545D52"/>
    <w:rsid w:val="00545DE7"/>
    <w:rsid w:val="00545E9D"/>
    <w:rsid w:val="00545EE2"/>
    <w:rsid w:val="00545F21"/>
    <w:rsid w:val="00545FB5"/>
    <w:rsid w:val="00546163"/>
    <w:rsid w:val="0054616A"/>
    <w:rsid w:val="00546250"/>
    <w:rsid w:val="00546298"/>
    <w:rsid w:val="00546320"/>
    <w:rsid w:val="00546365"/>
    <w:rsid w:val="005465B2"/>
    <w:rsid w:val="0054666B"/>
    <w:rsid w:val="00546699"/>
    <w:rsid w:val="005466B7"/>
    <w:rsid w:val="00546ABE"/>
    <w:rsid w:val="00546C4D"/>
    <w:rsid w:val="00546CD2"/>
    <w:rsid w:val="00546D6D"/>
    <w:rsid w:val="00546D78"/>
    <w:rsid w:val="00546EFE"/>
    <w:rsid w:val="00546FCD"/>
    <w:rsid w:val="005472FF"/>
    <w:rsid w:val="0054751B"/>
    <w:rsid w:val="00547827"/>
    <w:rsid w:val="0054799A"/>
    <w:rsid w:val="00547A3F"/>
    <w:rsid w:val="00547ABB"/>
    <w:rsid w:val="00547E85"/>
    <w:rsid w:val="00547FC5"/>
    <w:rsid w:val="005500E6"/>
    <w:rsid w:val="00550147"/>
    <w:rsid w:val="00550235"/>
    <w:rsid w:val="0055051F"/>
    <w:rsid w:val="005505AC"/>
    <w:rsid w:val="005506CC"/>
    <w:rsid w:val="005507C9"/>
    <w:rsid w:val="005508F0"/>
    <w:rsid w:val="00550DB0"/>
    <w:rsid w:val="00550F96"/>
    <w:rsid w:val="0055103F"/>
    <w:rsid w:val="005512D7"/>
    <w:rsid w:val="0055137F"/>
    <w:rsid w:val="005513AB"/>
    <w:rsid w:val="00551456"/>
    <w:rsid w:val="0055179D"/>
    <w:rsid w:val="0055180C"/>
    <w:rsid w:val="00551921"/>
    <w:rsid w:val="005519C8"/>
    <w:rsid w:val="00551D4F"/>
    <w:rsid w:val="00551E69"/>
    <w:rsid w:val="00551E76"/>
    <w:rsid w:val="00551FE9"/>
    <w:rsid w:val="00552190"/>
    <w:rsid w:val="005521F6"/>
    <w:rsid w:val="005522A1"/>
    <w:rsid w:val="00552322"/>
    <w:rsid w:val="005523F2"/>
    <w:rsid w:val="0055278F"/>
    <w:rsid w:val="00552838"/>
    <w:rsid w:val="00552A08"/>
    <w:rsid w:val="00552BCA"/>
    <w:rsid w:val="00552BFB"/>
    <w:rsid w:val="00552C3E"/>
    <w:rsid w:val="00552D78"/>
    <w:rsid w:val="00552DC5"/>
    <w:rsid w:val="00552E0A"/>
    <w:rsid w:val="00552E2C"/>
    <w:rsid w:val="00552EB5"/>
    <w:rsid w:val="00552EC7"/>
    <w:rsid w:val="00552ED5"/>
    <w:rsid w:val="0055340E"/>
    <w:rsid w:val="0055358D"/>
    <w:rsid w:val="005535C1"/>
    <w:rsid w:val="005535EF"/>
    <w:rsid w:val="00553863"/>
    <w:rsid w:val="005538FD"/>
    <w:rsid w:val="00553918"/>
    <w:rsid w:val="00553A59"/>
    <w:rsid w:val="00553ACE"/>
    <w:rsid w:val="00553BDE"/>
    <w:rsid w:val="00553CAF"/>
    <w:rsid w:val="00553DE3"/>
    <w:rsid w:val="00553F40"/>
    <w:rsid w:val="005540A8"/>
    <w:rsid w:val="005540DF"/>
    <w:rsid w:val="0055420F"/>
    <w:rsid w:val="00554283"/>
    <w:rsid w:val="00554374"/>
    <w:rsid w:val="005543D5"/>
    <w:rsid w:val="00554404"/>
    <w:rsid w:val="00554463"/>
    <w:rsid w:val="00554589"/>
    <w:rsid w:val="0055490D"/>
    <w:rsid w:val="00554A74"/>
    <w:rsid w:val="00554C05"/>
    <w:rsid w:val="00554D3D"/>
    <w:rsid w:val="00554DBC"/>
    <w:rsid w:val="00554E84"/>
    <w:rsid w:val="00555419"/>
    <w:rsid w:val="005555EB"/>
    <w:rsid w:val="005556F0"/>
    <w:rsid w:val="0055583B"/>
    <w:rsid w:val="005558B1"/>
    <w:rsid w:val="00555A64"/>
    <w:rsid w:val="00555CB6"/>
    <w:rsid w:val="00555CBF"/>
    <w:rsid w:val="0055605F"/>
    <w:rsid w:val="005560D0"/>
    <w:rsid w:val="005562DF"/>
    <w:rsid w:val="00556465"/>
    <w:rsid w:val="005565F4"/>
    <w:rsid w:val="005566A1"/>
    <w:rsid w:val="005567BF"/>
    <w:rsid w:val="005567D9"/>
    <w:rsid w:val="005567FB"/>
    <w:rsid w:val="0055680B"/>
    <w:rsid w:val="00556858"/>
    <w:rsid w:val="00556968"/>
    <w:rsid w:val="00556A81"/>
    <w:rsid w:val="00556A8A"/>
    <w:rsid w:val="00556B85"/>
    <w:rsid w:val="00556CDA"/>
    <w:rsid w:val="00556E25"/>
    <w:rsid w:val="00556E58"/>
    <w:rsid w:val="00556E6A"/>
    <w:rsid w:val="00556E83"/>
    <w:rsid w:val="00556EE0"/>
    <w:rsid w:val="00557207"/>
    <w:rsid w:val="005574E9"/>
    <w:rsid w:val="00557579"/>
    <w:rsid w:val="005577A4"/>
    <w:rsid w:val="0055780D"/>
    <w:rsid w:val="00557814"/>
    <w:rsid w:val="005578F4"/>
    <w:rsid w:val="00557D4D"/>
    <w:rsid w:val="00557DC2"/>
    <w:rsid w:val="00557E8A"/>
    <w:rsid w:val="00557EC2"/>
    <w:rsid w:val="00557F4F"/>
    <w:rsid w:val="0056012E"/>
    <w:rsid w:val="00560215"/>
    <w:rsid w:val="00560331"/>
    <w:rsid w:val="0056043E"/>
    <w:rsid w:val="005605FB"/>
    <w:rsid w:val="0056071B"/>
    <w:rsid w:val="00560739"/>
    <w:rsid w:val="00560944"/>
    <w:rsid w:val="00560CE0"/>
    <w:rsid w:val="00560E35"/>
    <w:rsid w:val="00560E56"/>
    <w:rsid w:val="00560F3E"/>
    <w:rsid w:val="0056106E"/>
    <w:rsid w:val="005610AD"/>
    <w:rsid w:val="0056127B"/>
    <w:rsid w:val="005612BE"/>
    <w:rsid w:val="005614C6"/>
    <w:rsid w:val="005614E4"/>
    <w:rsid w:val="005619E1"/>
    <w:rsid w:val="00561A60"/>
    <w:rsid w:val="00561A91"/>
    <w:rsid w:val="00561A97"/>
    <w:rsid w:val="00561C22"/>
    <w:rsid w:val="00561D04"/>
    <w:rsid w:val="00561E69"/>
    <w:rsid w:val="00561E88"/>
    <w:rsid w:val="00561FF1"/>
    <w:rsid w:val="005621BF"/>
    <w:rsid w:val="00562390"/>
    <w:rsid w:val="005623F3"/>
    <w:rsid w:val="0056252F"/>
    <w:rsid w:val="0056254D"/>
    <w:rsid w:val="00562879"/>
    <w:rsid w:val="00562A5A"/>
    <w:rsid w:val="00562B11"/>
    <w:rsid w:val="00562BA0"/>
    <w:rsid w:val="00562BB4"/>
    <w:rsid w:val="00562BB6"/>
    <w:rsid w:val="00562CD9"/>
    <w:rsid w:val="00562D1D"/>
    <w:rsid w:val="00562D74"/>
    <w:rsid w:val="00562DA1"/>
    <w:rsid w:val="00562EBA"/>
    <w:rsid w:val="00562FAD"/>
    <w:rsid w:val="0056320B"/>
    <w:rsid w:val="00563245"/>
    <w:rsid w:val="005634AA"/>
    <w:rsid w:val="00563588"/>
    <w:rsid w:val="0056360A"/>
    <w:rsid w:val="00563818"/>
    <w:rsid w:val="0056383E"/>
    <w:rsid w:val="00563896"/>
    <w:rsid w:val="00563A30"/>
    <w:rsid w:val="00563AFC"/>
    <w:rsid w:val="00563B03"/>
    <w:rsid w:val="00563B10"/>
    <w:rsid w:val="00563DCC"/>
    <w:rsid w:val="00563E5C"/>
    <w:rsid w:val="00563E93"/>
    <w:rsid w:val="005641DC"/>
    <w:rsid w:val="0056420E"/>
    <w:rsid w:val="00564320"/>
    <w:rsid w:val="005643E9"/>
    <w:rsid w:val="0056441F"/>
    <w:rsid w:val="0056459E"/>
    <w:rsid w:val="00564764"/>
    <w:rsid w:val="0056476E"/>
    <w:rsid w:val="005647C2"/>
    <w:rsid w:val="0056495A"/>
    <w:rsid w:val="00564AD2"/>
    <w:rsid w:val="00564AF8"/>
    <w:rsid w:val="00564B59"/>
    <w:rsid w:val="00564BE6"/>
    <w:rsid w:val="00564DEC"/>
    <w:rsid w:val="00565092"/>
    <w:rsid w:val="005650CF"/>
    <w:rsid w:val="00565203"/>
    <w:rsid w:val="005652A7"/>
    <w:rsid w:val="0056538F"/>
    <w:rsid w:val="0056543F"/>
    <w:rsid w:val="0056557A"/>
    <w:rsid w:val="005656AB"/>
    <w:rsid w:val="0056581F"/>
    <w:rsid w:val="00565840"/>
    <w:rsid w:val="0056595C"/>
    <w:rsid w:val="0056597E"/>
    <w:rsid w:val="00565AB6"/>
    <w:rsid w:val="00565AE9"/>
    <w:rsid w:val="00565C86"/>
    <w:rsid w:val="00565D01"/>
    <w:rsid w:val="00565D0E"/>
    <w:rsid w:val="00565D48"/>
    <w:rsid w:val="00565DC7"/>
    <w:rsid w:val="00565EC2"/>
    <w:rsid w:val="0056611E"/>
    <w:rsid w:val="00566189"/>
    <w:rsid w:val="0056628C"/>
    <w:rsid w:val="0056656C"/>
    <w:rsid w:val="005665C5"/>
    <w:rsid w:val="005666C9"/>
    <w:rsid w:val="005666EC"/>
    <w:rsid w:val="00566995"/>
    <w:rsid w:val="00566A3C"/>
    <w:rsid w:val="00566A9C"/>
    <w:rsid w:val="00566A9D"/>
    <w:rsid w:val="00566B60"/>
    <w:rsid w:val="00566E48"/>
    <w:rsid w:val="00567179"/>
    <w:rsid w:val="0056722C"/>
    <w:rsid w:val="005673FF"/>
    <w:rsid w:val="00567420"/>
    <w:rsid w:val="00567466"/>
    <w:rsid w:val="00567585"/>
    <w:rsid w:val="0056760A"/>
    <w:rsid w:val="00567725"/>
    <w:rsid w:val="00567844"/>
    <w:rsid w:val="00567854"/>
    <w:rsid w:val="005679C4"/>
    <w:rsid w:val="00567BAA"/>
    <w:rsid w:val="00567BAC"/>
    <w:rsid w:val="00567C2D"/>
    <w:rsid w:val="005701BC"/>
    <w:rsid w:val="00570290"/>
    <w:rsid w:val="0057035F"/>
    <w:rsid w:val="00570499"/>
    <w:rsid w:val="005704C4"/>
    <w:rsid w:val="0057073E"/>
    <w:rsid w:val="0057087F"/>
    <w:rsid w:val="005709F4"/>
    <w:rsid w:val="00570ADC"/>
    <w:rsid w:val="00570AFD"/>
    <w:rsid w:val="00570BF1"/>
    <w:rsid w:val="00570C1F"/>
    <w:rsid w:val="00570C46"/>
    <w:rsid w:val="00570DB9"/>
    <w:rsid w:val="00570E92"/>
    <w:rsid w:val="00570EAA"/>
    <w:rsid w:val="00570FD5"/>
    <w:rsid w:val="0057106B"/>
    <w:rsid w:val="00571163"/>
    <w:rsid w:val="00571345"/>
    <w:rsid w:val="00571351"/>
    <w:rsid w:val="0057142D"/>
    <w:rsid w:val="0057143D"/>
    <w:rsid w:val="005715DA"/>
    <w:rsid w:val="0057180A"/>
    <w:rsid w:val="00571A27"/>
    <w:rsid w:val="00571A55"/>
    <w:rsid w:val="00571ADF"/>
    <w:rsid w:val="00571D4C"/>
    <w:rsid w:val="00571DA8"/>
    <w:rsid w:val="00571E75"/>
    <w:rsid w:val="00571EC8"/>
    <w:rsid w:val="00571F0E"/>
    <w:rsid w:val="00571F14"/>
    <w:rsid w:val="00571F93"/>
    <w:rsid w:val="00572226"/>
    <w:rsid w:val="00572265"/>
    <w:rsid w:val="00572313"/>
    <w:rsid w:val="00572359"/>
    <w:rsid w:val="005726AE"/>
    <w:rsid w:val="005726CF"/>
    <w:rsid w:val="00572937"/>
    <w:rsid w:val="00572B60"/>
    <w:rsid w:val="005731B8"/>
    <w:rsid w:val="00573227"/>
    <w:rsid w:val="00573462"/>
    <w:rsid w:val="00573490"/>
    <w:rsid w:val="0057362D"/>
    <w:rsid w:val="0057379C"/>
    <w:rsid w:val="0057398B"/>
    <w:rsid w:val="00573A64"/>
    <w:rsid w:val="00573A71"/>
    <w:rsid w:val="00573ABE"/>
    <w:rsid w:val="00573B4E"/>
    <w:rsid w:val="00573C30"/>
    <w:rsid w:val="00573C97"/>
    <w:rsid w:val="00573D51"/>
    <w:rsid w:val="00573D9C"/>
    <w:rsid w:val="00573E41"/>
    <w:rsid w:val="00574100"/>
    <w:rsid w:val="0057421B"/>
    <w:rsid w:val="00574316"/>
    <w:rsid w:val="00574462"/>
    <w:rsid w:val="005744E3"/>
    <w:rsid w:val="005745F1"/>
    <w:rsid w:val="005745F4"/>
    <w:rsid w:val="00574633"/>
    <w:rsid w:val="0057469C"/>
    <w:rsid w:val="00574710"/>
    <w:rsid w:val="0057476D"/>
    <w:rsid w:val="00574904"/>
    <w:rsid w:val="00574958"/>
    <w:rsid w:val="0057498D"/>
    <w:rsid w:val="005749EA"/>
    <w:rsid w:val="00574A45"/>
    <w:rsid w:val="00574AA1"/>
    <w:rsid w:val="00574B21"/>
    <w:rsid w:val="00574B48"/>
    <w:rsid w:val="00574B87"/>
    <w:rsid w:val="00574C0F"/>
    <w:rsid w:val="00574C2B"/>
    <w:rsid w:val="00574D0F"/>
    <w:rsid w:val="00574D17"/>
    <w:rsid w:val="00574E80"/>
    <w:rsid w:val="00574E8A"/>
    <w:rsid w:val="00574F2F"/>
    <w:rsid w:val="00574F79"/>
    <w:rsid w:val="0057506E"/>
    <w:rsid w:val="005750DC"/>
    <w:rsid w:val="0057511A"/>
    <w:rsid w:val="005752DD"/>
    <w:rsid w:val="00575326"/>
    <w:rsid w:val="00575407"/>
    <w:rsid w:val="00575431"/>
    <w:rsid w:val="0057563A"/>
    <w:rsid w:val="00575651"/>
    <w:rsid w:val="005756C3"/>
    <w:rsid w:val="005756F5"/>
    <w:rsid w:val="005757A4"/>
    <w:rsid w:val="0057580B"/>
    <w:rsid w:val="005758A8"/>
    <w:rsid w:val="00575955"/>
    <w:rsid w:val="00575986"/>
    <w:rsid w:val="00575E1D"/>
    <w:rsid w:val="00575EFB"/>
    <w:rsid w:val="00576059"/>
    <w:rsid w:val="00576089"/>
    <w:rsid w:val="00576305"/>
    <w:rsid w:val="005764C7"/>
    <w:rsid w:val="00576739"/>
    <w:rsid w:val="0057674F"/>
    <w:rsid w:val="00576C2F"/>
    <w:rsid w:val="00576E2E"/>
    <w:rsid w:val="00576ECA"/>
    <w:rsid w:val="00577080"/>
    <w:rsid w:val="0057728C"/>
    <w:rsid w:val="00577294"/>
    <w:rsid w:val="00577381"/>
    <w:rsid w:val="005773AB"/>
    <w:rsid w:val="005773D0"/>
    <w:rsid w:val="00577487"/>
    <w:rsid w:val="0057748D"/>
    <w:rsid w:val="00577505"/>
    <w:rsid w:val="00577554"/>
    <w:rsid w:val="0057755F"/>
    <w:rsid w:val="00577571"/>
    <w:rsid w:val="005777B9"/>
    <w:rsid w:val="005777ED"/>
    <w:rsid w:val="00577816"/>
    <w:rsid w:val="00577834"/>
    <w:rsid w:val="0057787A"/>
    <w:rsid w:val="0057788B"/>
    <w:rsid w:val="00577A30"/>
    <w:rsid w:val="00577BEA"/>
    <w:rsid w:val="00577CEE"/>
    <w:rsid w:val="00577CF1"/>
    <w:rsid w:val="00577CF6"/>
    <w:rsid w:val="00577D86"/>
    <w:rsid w:val="00577E3F"/>
    <w:rsid w:val="00577E68"/>
    <w:rsid w:val="00577FB6"/>
    <w:rsid w:val="00580135"/>
    <w:rsid w:val="00580387"/>
    <w:rsid w:val="005803C8"/>
    <w:rsid w:val="005805A7"/>
    <w:rsid w:val="005805BC"/>
    <w:rsid w:val="005805C2"/>
    <w:rsid w:val="00580880"/>
    <w:rsid w:val="00580A82"/>
    <w:rsid w:val="00580B03"/>
    <w:rsid w:val="00580C4F"/>
    <w:rsid w:val="00580D81"/>
    <w:rsid w:val="00580EF7"/>
    <w:rsid w:val="00580FC4"/>
    <w:rsid w:val="00581239"/>
    <w:rsid w:val="0058137D"/>
    <w:rsid w:val="005814A7"/>
    <w:rsid w:val="005814C1"/>
    <w:rsid w:val="0058158B"/>
    <w:rsid w:val="0058181B"/>
    <w:rsid w:val="005818E0"/>
    <w:rsid w:val="00581ADB"/>
    <w:rsid w:val="00581CAC"/>
    <w:rsid w:val="00581E13"/>
    <w:rsid w:val="00582017"/>
    <w:rsid w:val="0058225C"/>
    <w:rsid w:val="0058229A"/>
    <w:rsid w:val="005823E3"/>
    <w:rsid w:val="0058267C"/>
    <w:rsid w:val="0058270B"/>
    <w:rsid w:val="00582D98"/>
    <w:rsid w:val="00582ED4"/>
    <w:rsid w:val="005831A6"/>
    <w:rsid w:val="005832C4"/>
    <w:rsid w:val="00583384"/>
    <w:rsid w:val="00583435"/>
    <w:rsid w:val="00583450"/>
    <w:rsid w:val="0058349E"/>
    <w:rsid w:val="005834AF"/>
    <w:rsid w:val="00583600"/>
    <w:rsid w:val="0058379B"/>
    <w:rsid w:val="005837A4"/>
    <w:rsid w:val="00583911"/>
    <w:rsid w:val="0058398E"/>
    <w:rsid w:val="00583BB7"/>
    <w:rsid w:val="00583BF3"/>
    <w:rsid w:val="00583C0C"/>
    <w:rsid w:val="00583E0E"/>
    <w:rsid w:val="00583ED9"/>
    <w:rsid w:val="0058464C"/>
    <w:rsid w:val="00584657"/>
    <w:rsid w:val="005846B5"/>
    <w:rsid w:val="00584709"/>
    <w:rsid w:val="00584715"/>
    <w:rsid w:val="0058483D"/>
    <w:rsid w:val="00584A74"/>
    <w:rsid w:val="00584AC1"/>
    <w:rsid w:val="00584AEB"/>
    <w:rsid w:val="00584BC0"/>
    <w:rsid w:val="00584BE6"/>
    <w:rsid w:val="00584C18"/>
    <w:rsid w:val="00584C23"/>
    <w:rsid w:val="00584C7A"/>
    <w:rsid w:val="00584E27"/>
    <w:rsid w:val="00584F1A"/>
    <w:rsid w:val="00585070"/>
    <w:rsid w:val="0058519B"/>
    <w:rsid w:val="005851DF"/>
    <w:rsid w:val="005851FB"/>
    <w:rsid w:val="005852D5"/>
    <w:rsid w:val="0058548A"/>
    <w:rsid w:val="00585613"/>
    <w:rsid w:val="00585753"/>
    <w:rsid w:val="005857BE"/>
    <w:rsid w:val="005857E0"/>
    <w:rsid w:val="00585A39"/>
    <w:rsid w:val="00585B3C"/>
    <w:rsid w:val="00585BE5"/>
    <w:rsid w:val="00585C9E"/>
    <w:rsid w:val="00585D9B"/>
    <w:rsid w:val="00585E56"/>
    <w:rsid w:val="00585FAA"/>
    <w:rsid w:val="00585FCE"/>
    <w:rsid w:val="0058608C"/>
    <w:rsid w:val="0058611D"/>
    <w:rsid w:val="0058620E"/>
    <w:rsid w:val="005864A3"/>
    <w:rsid w:val="005865E7"/>
    <w:rsid w:val="005865FD"/>
    <w:rsid w:val="00586691"/>
    <w:rsid w:val="00586751"/>
    <w:rsid w:val="00586889"/>
    <w:rsid w:val="005869D5"/>
    <w:rsid w:val="005869E9"/>
    <w:rsid w:val="00586B88"/>
    <w:rsid w:val="00586D14"/>
    <w:rsid w:val="00586DCE"/>
    <w:rsid w:val="00586F48"/>
    <w:rsid w:val="005871B9"/>
    <w:rsid w:val="0058723A"/>
    <w:rsid w:val="0058731F"/>
    <w:rsid w:val="00587462"/>
    <w:rsid w:val="00587520"/>
    <w:rsid w:val="00587583"/>
    <w:rsid w:val="00587694"/>
    <w:rsid w:val="005877FD"/>
    <w:rsid w:val="005879CE"/>
    <w:rsid w:val="005879F4"/>
    <w:rsid w:val="00587ACE"/>
    <w:rsid w:val="00587B9D"/>
    <w:rsid w:val="00587D79"/>
    <w:rsid w:val="00587DAF"/>
    <w:rsid w:val="00587F3C"/>
    <w:rsid w:val="00590003"/>
    <w:rsid w:val="00590176"/>
    <w:rsid w:val="00590212"/>
    <w:rsid w:val="00590395"/>
    <w:rsid w:val="005903F0"/>
    <w:rsid w:val="00590454"/>
    <w:rsid w:val="00590548"/>
    <w:rsid w:val="005905CC"/>
    <w:rsid w:val="00590699"/>
    <w:rsid w:val="00590807"/>
    <w:rsid w:val="005908B8"/>
    <w:rsid w:val="00590C3F"/>
    <w:rsid w:val="00590C52"/>
    <w:rsid w:val="00590C75"/>
    <w:rsid w:val="00590D22"/>
    <w:rsid w:val="00590D71"/>
    <w:rsid w:val="00590DD2"/>
    <w:rsid w:val="00590E92"/>
    <w:rsid w:val="00590EFE"/>
    <w:rsid w:val="0059115B"/>
    <w:rsid w:val="00591358"/>
    <w:rsid w:val="00591406"/>
    <w:rsid w:val="005914E5"/>
    <w:rsid w:val="0059157E"/>
    <w:rsid w:val="00591597"/>
    <w:rsid w:val="00591846"/>
    <w:rsid w:val="005918D5"/>
    <w:rsid w:val="00591A8C"/>
    <w:rsid w:val="00591B87"/>
    <w:rsid w:val="00591C52"/>
    <w:rsid w:val="00591CAA"/>
    <w:rsid w:val="00591DDE"/>
    <w:rsid w:val="00591E4E"/>
    <w:rsid w:val="00591EFD"/>
    <w:rsid w:val="00591FF4"/>
    <w:rsid w:val="005920B8"/>
    <w:rsid w:val="005920E2"/>
    <w:rsid w:val="0059212A"/>
    <w:rsid w:val="00592192"/>
    <w:rsid w:val="0059229C"/>
    <w:rsid w:val="0059230B"/>
    <w:rsid w:val="005924C1"/>
    <w:rsid w:val="005925A1"/>
    <w:rsid w:val="00592788"/>
    <w:rsid w:val="00592790"/>
    <w:rsid w:val="00592B38"/>
    <w:rsid w:val="00592C9C"/>
    <w:rsid w:val="00592D88"/>
    <w:rsid w:val="00592FAC"/>
    <w:rsid w:val="00592FDD"/>
    <w:rsid w:val="00592FDE"/>
    <w:rsid w:val="005931DA"/>
    <w:rsid w:val="0059327E"/>
    <w:rsid w:val="005933A8"/>
    <w:rsid w:val="0059350D"/>
    <w:rsid w:val="0059367B"/>
    <w:rsid w:val="005936DF"/>
    <w:rsid w:val="005937E1"/>
    <w:rsid w:val="00593A4F"/>
    <w:rsid w:val="00593AF5"/>
    <w:rsid w:val="00593B39"/>
    <w:rsid w:val="00593B47"/>
    <w:rsid w:val="00593D2E"/>
    <w:rsid w:val="00593D8E"/>
    <w:rsid w:val="00593E35"/>
    <w:rsid w:val="00593FF6"/>
    <w:rsid w:val="0059404A"/>
    <w:rsid w:val="00594317"/>
    <w:rsid w:val="00594370"/>
    <w:rsid w:val="005943D0"/>
    <w:rsid w:val="0059449D"/>
    <w:rsid w:val="005944EA"/>
    <w:rsid w:val="005946BA"/>
    <w:rsid w:val="00594711"/>
    <w:rsid w:val="00594718"/>
    <w:rsid w:val="005948B1"/>
    <w:rsid w:val="00594A8F"/>
    <w:rsid w:val="00594D25"/>
    <w:rsid w:val="00594DFA"/>
    <w:rsid w:val="00594EFE"/>
    <w:rsid w:val="00594FFA"/>
    <w:rsid w:val="00595178"/>
    <w:rsid w:val="005953FF"/>
    <w:rsid w:val="00595400"/>
    <w:rsid w:val="005954A1"/>
    <w:rsid w:val="0059552E"/>
    <w:rsid w:val="0059583F"/>
    <w:rsid w:val="0059584E"/>
    <w:rsid w:val="005958CF"/>
    <w:rsid w:val="005959F6"/>
    <w:rsid w:val="00595A8C"/>
    <w:rsid w:val="00595C67"/>
    <w:rsid w:val="00595D81"/>
    <w:rsid w:val="00595D99"/>
    <w:rsid w:val="00595EAB"/>
    <w:rsid w:val="00595F1D"/>
    <w:rsid w:val="00595F39"/>
    <w:rsid w:val="00595F5A"/>
    <w:rsid w:val="00595FC7"/>
    <w:rsid w:val="00596072"/>
    <w:rsid w:val="0059607F"/>
    <w:rsid w:val="0059611A"/>
    <w:rsid w:val="00596218"/>
    <w:rsid w:val="0059622A"/>
    <w:rsid w:val="005963D7"/>
    <w:rsid w:val="0059640E"/>
    <w:rsid w:val="00596874"/>
    <w:rsid w:val="00596926"/>
    <w:rsid w:val="00596A8D"/>
    <w:rsid w:val="00596AD7"/>
    <w:rsid w:val="00596B11"/>
    <w:rsid w:val="00596B6F"/>
    <w:rsid w:val="00596C7F"/>
    <w:rsid w:val="00596CA5"/>
    <w:rsid w:val="00596E07"/>
    <w:rsid w:val="00596E7B"/>
    <w:rsid w:val="00596EBE"/>
    <w:rsid w:val="00596F3E"/>
    <w:rsid w:val="00596F52"/>
    <w:rsid w:val="00596FAC"/>
    <w:rsid w:val="00596FDB"/>
    <w:rsid w:val="005970C8"/>
    <w:rsid w:val="00597207"/>
    <w:rsid w:val="005972D2"/>
    <w:rsid w:val="0059756B"/>
    <w:rsid w:val="00597570"/>
    <w:rsid w:val="005976E9"/>
    <w:rsid w:val="00597949"/>
    <w:rsid w:val="0059799A"/>
    <w:rsid w:val="005979B4"/>
    <w:rsid w:val="00597CCD"/>
    <w:rsid w:val="00597D69"/>
    <w:rsid w:val="00597EBF"/>
    <w:rsid w:val="00597EEA"/>
    <w:rsid w:val="00597EFB"/>
    <w:rsid w:val="005A0075"/>
    <w:rsid w:val="005A00C8"/>
    <w:rsid w:val="005A01A1"/>
    <w:rsid w:val="005A02B4"/>
    <w:rsid w:val="005A02B8"/>
    <w:rsid w:val="005A0367"/>
    <w:rsid w:val="005A0404"/>
    <w:rsid w:val="005A0445"/>
    <w:rsid w:val="005A061E"/>
    <w:rsid w:val="005A0796"/>
    <w:rsid w:val="005A0876"/>
    <w:rsid w:val="005A0942"/>
    <w:rsid w:val="005A0A30"/>
    <w:rsid w:val="005A0A60"/>
    <w:rsid w:val="005A0A7D"/>
    <w:rsid w:val="005A0A87"/>
    <w:rsid w:val="005A0B20"/>
    <w:rsid w:val="005A0B2D"/>
    <w:rsid w:val="005A0C4B"/>
    <w:rsid w:val="005A0CD1"/>
    <w:rsid w:val="005A0DB8"/>
    <w:rsid w:val="005A0F4F"/>
    <w:rsid w:val="005A101A"/>
    <w:rsid w:val="005A135B"/>
    <w:rsid w:val="005A137D"/>
    <w:rsid w:val="005A1400"/>
    <w:rsid w:val="005A17A1"/>
    <w:rsid w:val="005A19D2"/>
    <w:rsid w:val="005A1A5A"/>
    <w:rsid w:val="005A1A78"/>
    <w:rsid w:val="005A1B12"/>
    <w:rsid w:val="005A1BB8"/>
    <w:rsid w:val="005A1CB9"/>
    <w:rsid w:val="005A1DDD"/>
    <w:rsid w:val="005A1E32"/>
    <w:rsid w:val="005A1E6C"/>
    <w:rsid w:val="005A1F7D"/>
    <w:rsid w:val="005A20F2"/>
    <w:rsid w:val="005A2113"/>
    <w:rsid w:val="005A222E"/>
    <w:rsid w:val="005A234B"/>
    <w:rsid w:val="005A2388"/>
    <w:rsid w:val="005A26E3"/>
    <w:rsid w:val="005A28AD"/>
    <w:rsid w:val="005A29BA"/>
    <w:rsid w:val="005A2A98"/>
    <w:rsid w:val="005A2AD1"/>
    <w:rsid w:val="005A2CBF"/>
    <w:rsid w:val="005A2CF5"/>
    <w:rsid w:val="005A2D28"/>
    <w:rsid w:val="005A2F4B"/>
    <w:rsid w:val="005A3089"/>
    <w:rsid w:val="005A3117"/>
    <w:rsid w:val="005A328E"/>
    <w:rsid w:val="005A338C"/>
    <w:rsid w:val="005A33FF"/>
    <w:rsid w:val="005A3411"/>
    <w:rsid w:val="005A3445"/>
    <w:rsid w:val="005A355D"/>
    <w:rsid w:val="005A361D"/>
    <w:rsid w:val="005A3914"/>
    <w:rsid w:val="005A3967"/>
    <w:rsid w:val="005A3B7E"/>
    <w:rsid w:val="005A3CC3"/>
    <w:rsid w:val="005A3DB3"/>
    <w:rsid w:val="005A3EE9"/>
    <w:rsid w:val="005A3F39"/>
    <w:rsid w:val="005A40D9"/>
    <w:rsid w:val="005A41BC"/>
    <w:rsid w:val="005A4738"/>
    <w:rsid w:val="005A479A"/>
    <w:rsid w:val="005A4846"/>
    <w:rsid w:val="005A4860"/>
    <w:rsid w:val="005A4A37"/>
    <w:rsid w:val="005A4AB5"/>
    <w:rsid w:val="005A4DB6"/>
    <w:rsid w:val="005A5016"/>
    <w:rsid w:val="005A5019"/>
    <w:rsid w:val="005A5086"/>
    <w:rsid w:val="005A5179"/>
    <w:rsid w:val="005A5362"/>
    <w:rsid w:val="005A53F5"/>
    <w:rsid w:val="005A5407"/>
    <w:rsid w:val="005A550C"/>
    <w:rsid w:val="005A55A2"/>
    <w:rsid w:val="005A5814"/>
    <w:rsid w:val="005A5930"/>
    <w:rsid w:val="005A5AB3"/>
    <w:rsid w:val="005A5AD2"/>
    <w:rsid w:val="005A5C44"/>
    <w:rsid w:val="005A6040"/>
    <w:rsid w:val="005A60B5"/>
    <w:rsid w:val="005A614E"/>
    <w:rsid w:val="005A637C"/>
    <w:rsid w:val="005A63FA"/>
    <w:rsid w:val="005A64DE"/>
    <w:rsid w:val="005A651A"/>
    <w:rsid w:val="005A6835"/>
    <w:rsid w:val="005A6838"/>
    <w:rsid w:val="005A6876"/>
    <w:rsid w:val="005A6A2C"/>
    <w:rsid w:val="005A6D40"/>
    <w:rsid w:val="005A6E03"/>
    <w:rsid w:val="005A6EA4"/>
    <w:rsid w:val="005A6ED8"/>
    <w:rsid w:val="005A6F86"/>
    <w:rsid w:val="005A6FC6"/>
    <w:rsid w:val="005A716E"/>
    <w:rsid w:val="005A7195"/>
    <w:rsid w:val="005A73EE"/>
    <w:rsid w:val="005A73F9"/>
    <w:rsid w:val="005A7450"/>
    <w:rsid w:val="005A759B"/>
    <w:rsid w:val="005A75A6"/>
    <w:rsid w:val="005A7644"/>
    <w:rsid w:val="005A77C5"/>
    <w:rsid w:val="005A7837"/>
    <w:rsid w:val="005A78AE"/>
    <w:rsid w:val="005A7936"/>
    <w:rsid w:val="005A7BB8"/>
    <w:rsid w:val="005A7D6D"/>
    <w:rsid w:val="005A7E77"/>
    <w:rsid w:val="005B0076"/>
    <w:rsid w:val="005B009A"/>
    <w:rsid w:val="005B00DE"/>
    <w:rsid w:val="005B01FD"/>
    <w:rsid w:val="005B0258"/>
    <w:rsid w:val="005B025F"/>
    <w:rsid w:val="005B0312"/>
    <w:rsid w:val="005B045B"/>
    <w:rsid w:val="005B04F1"/>
    <w:rsid w:val="005B0507"/>
    <w:rsid w:val="005B057D"/>
    <w:rsid w:val="005B05D9"/>
    <w:rsid w:val="005B06E4"/>
    <w:rsid w:val="005B0730"/>
    <w:rsid w:val="005B0866"/>
    <w:rsid w:val="005B0985"/>
    <w:rsid w:val="005B0B07"/>
    <w:rsid w:val="005B0B8F"/>
    <w:rsid w:val="005B0BA6"/>
    <w:rsid w:val="005B0C73"/>
    <w:rsid w:val="005B0E93"/>
    <w:rsid w:val="005B0EA6"/>
    <w:rsid w:val="005B0EE1"/>
    <w:rsid w:val="005B0EE3"/>
    <w:rsid w:val="005B104D"/>
    <w:rsid w:val="005B10CA"/>
    <w:rsid w:val="005B11E0"/>
    <w:rsid w:val="005B1320"/>
    <w:rsid w:val="005B14AB"/>
    <w:rsid w:val="005B151E"/>
    <w:rsid w:val="005B166D"/>
    <w:rsid w:val="005B19CC"/>
    <w:rsid w:val="005B19F7"/>
    <w:rsid w:val="005B1B7F"/>
    <w:rsid w:val="005B1B91"/>
    <w:rsid w:val="005B1C66"/>
    <w:rsid w:val="005B1E2A"/>
    <w:rsid w:val="005B203B"/>
    <w:rsid w:val="005B2059"/>
    <w:rsid w:val="005B2061"/>
    <w:rsid w:val="005B2287"/>
    <w:rsid w:val="005B22A4"/>
    <w:rsid w:val="005B24B2"/>
    <w:rsid w:val="005B2546"/>
    <w:rsid w:val="005B25A9"/>
    <w:rsid w:val="005B264D"/>
    <w:rsid w:val="005B2BFC"/>
    <w:rsid w:val="005B2D09"/>
    <w:rsid w:val="005B2F11"/>
    <w:rsid w:val="005B2F41"/>
    <w:rsid w:val="005B315F"/>
    <w:rsid w:val="005B31F9"/>
    <w:rsid w:val="005B3336"/>
    <w:rsid w:val="005B34F8"/>
    <w:rsid w:val="005B3520"/>
    <w:rsid w:val="005B3560"/>
    <w:rsid w:val="005B35E4"/>
    <w:rsid w:val="005B36D5"/>
    <w:rsid w:val="005B38A0"/>
    <w:rsid w:val="005B3C6A"/>
    <w:rsid w:val="005B3C80"/>
    <w:rsid w:val="005B3D49"/>
    <w:rsid w:val="005B3D4A"/>
    <w:rsid w:val="005B3DFC"/>
    <w:rsid w:val="005B3E69"/>
    <w:rsid w:val="005B3F38"/>
    <w:rsid w:val="005B40C3"/>
    <w:rsid w:val="005B40E1"/>
    <w:rsid w:val="005B4278"/>
    <w:rsid w:val="005B428A"/>
    <w:rsid w:val="005B430C"/>
    <w:rsid w:val="005B43F6"/>
    <w:rsid w:val="005B4419"/>
    <w:rsid w:val="005B442D"/>
    <w:rsid w:val="005B445E"/>
    <w:rsid w:val="005B447F"/>
    <w:rsid w:val="005B4591"/>
    <w:rsid w:val="005B4601"/>
    <w:rsid w:val="005B468F"/>
    <w:rsid w:val="005B46E8"/>
    <w:rsid w:val="005B482F"/>
    <w:rsid w:val="005B483A"/>
    <w:rsid w:val="005B49BF"/>
    <w:rsid w:val="005B4A0B"/>
    <w:rsid w:val="005B4A60"/>
    <w:rsid w:val="005B4D1D"/>
    <w:rsid w:val="005B4F36"/>
    <w:rsid w:val="005B4F5C"/>
    <w:rsid w:val="005B5088"/>
    <w:rsid w:val="005B53CF"/>
    <w:rsid w:val="005B559E"/>
    <w:rsid w:val="005B56AC"/>
    <w:rsid w:val="005B5705"/>
    <w:rsid w:val="005B576A"/>
    <w:rsid w:val="005B577B"/>
    <w:rsid w:val="005B57CD"/>
    <w:rsid w:val="005B5927"/>
    <w:rsid w:val="005B5A07"/>
    <w:rsid w:val="005B5B7D"/>
    <w:rsid w:val="005B5CA3"/>
    <w:rsid w:val="005B5EBA"/>
    <w:rsid w:val="005B5F29"/>
    <w:rsid w:val="005B6160"/>
    <w:rsid w:val="005B6357"/>
    <w:rsid w:val="005B64A0"/>
    <w:rsid w:val="005B650A"/>
    <w:rsid w:val="005B6513"/>
    <w:rsid w:val="005B65B0"/>
    <w:rsid w:val="005B6713"/>
    <w:rsid w:val="005B67C2"/>
    <w:rsid w:val="005B67C3"/>
    <w:rsid w:val="005B6920"/>
    <w:rsid w:val="005B697E"/>
    <w:rsid w:val="005B69F3"/>
    <w:rsid w:val="005B6CF4"/>
    <w:rsid w:val="005B6D7A"/>
    <w:rsid w:val="005B6DC9"/>
    <w:rsid w:val="005B6DFB"/>
    <w:rsid w:val="005B6E48"/>
    <w:rsid w:val="005B6F51"/>
    <w:rsid w:val="005B70B2"/>
    <w:rsid w:val="005B70B9"/>
    <w:rsid w:val="005B723C"/>
    <w:rsid w:val="005B7285"/>
    <w:rsid w:val="005B72B8"/>
    <w:rsid w:val="005B7365"/>
    <w:rsid w:val="005B7366"/>
    <w:rsid w:val="005B73ED"/>
    <w:rsid w:val="005B74D4"/>
    <w:rsid w:val="005B7813"/>
    <w:rsid w:val="005B78BC"/>
    <w:rsid w:val="005B7A24"/>
    <w:rsid w:val="005B7A9D"/>
    <w:rsid w:val="005B7B09"/>
    <w:rsid w:val="005B7B1F"/>
    <w:rsid w:val="005B7B88"/>
    <w:rsid w:val="005B7C05"/>
    <w:rsid w:val="005B7D4C"/>
    <w:rsid w:val="005B7DE1"/>
    <w:rsid w:val="005B7E1D"/>
    <w:rsid w:val="005B7E9D"/>
    <w:rsid w:val="005C00FA"/>
    <w:rsid w:val="005C0178"/>
    <w:rsid w:val="005C0197"/>
    <w:rsid w:val="005C0330"/>
    <w:rsid w:val="005C04C8"/>
    <w:rsid w:val="005C058C"/>
    <w:rsid w:val="005C05D0"/>
    <w:rsid w:val="005C07D5"/>
    <w:rsid w:val="005C082C"/>
    <w:rsid w:val="005C0A40"/>
    <w:rsid w:val="005C0A4F"/>
    <w:rsid w:val="005C0AD9"/>
    <w:rsid w:val="005C0BDA"/>
    <w:rsid w:val="005C0C74"/>
    <w:rsid w:val="005C0CEC"/>
    <w:rsid w:val="005C0D66"/>
    <w:rsid w:val="005C0D6A"/>
    <w:rsid w:val="005C0FA8"/>
    <w:rsid w:val="005C0FC9"/>
    <w:rsid w:val="005C114D"/>
    <w:rsid w:val="005C11B5"/>
    <w:rsid w:val="005C13CB"/>
    <w:rsid w:val="005C150D"/>
    <w:rsid w:val="005C1561"/>
    <w:rsid w:val="005C1599"/>
    <w:rsid w:val="005C1A4D"/>
    <w:rsid w:val="005C1BA4"/>
    <w:rsid w:val="005C1C27"/>
    <w:rsid w:val="005C1E88"/>
    <w:rsid w:val="005C1EA6"/>
    <w:rsid w:val="005C1FCF"/>
    <w:rsid w:val="005C1FDC"/>
    <w:rsid w:val="005C22E9"/>
    <w:rsid w:val="005C230A"/>
    <w:rsid w:val="005C265E"/>
    <w:rsid w:val="005C27DB"/>
    <w:rsid w:val="005C29E8"/>
    <w:rsid w:val="005C2AF0"/>
    <w:rsid w:val="005C2B36"/>
    <w:rsid w:val="005C2BA0"/>
    <w:rsid w:val="005C2BF5"/>
    <w:rsid w:val="005C2CC1"/>
    <w:rsid w:val="005C2DD2"/>
    <w:rsid w:val="005C2E67"/>
    <w:rsid w:val="005C2F7A"/>
    <w:rsid w:val="005C3202"/>
    <w:rsid w:val="005C3242"/>
    <w:rsid w:val="005C32E5"/>
    <w:rsid w:val="005C33E3"/>
    <w:rsid w:val="005C358C"/>
    <w:rsid w:val="005C3594"/>
    <w:rsid w:val="005C35CA"/>
    <w:rsid w:val="005C3711"/>
    <w:rsid w:val="005C3912"/>
    <w:rsid w:val="005C3A61"/>
    <w:rsid w:val="005C3AB5"/>
    <w:rsid w:val="005C3B25"/>
    <w:rsid w:val="005C3BCA"/>
    <w:rsid w:val="005C3C44"/>
    <w:rsid w:val="005C3D18"/>
    <w:rsid w:val="005C3D92"/>
    <w:rsid w:val="005C3EA6"/>
    <w:rsid w:val="005C3F30"/>
    <w:rsid w:val="005C417E"/>
    <w:rsid w:val="005C4359"/>
    <w:rsid w:val="005C43BD"/>
    <w:rsid w:val="005C4501"/>
    <w:rsid w:val="005C467D"/>
    <w:rsid w:val="005C4682"/>
    <w:rsid w:val="005C479C"/>
    <w:rsid w:val="005C4858"/>
    <w:rsid w:val="005C505C"/>
    <w:rsid w:val="005C505E"/>
    <w:rsid w:val="005C50B5"/>
    <w:rsid w:val="005C5193"/>
    <w:rsid w:val="005C5203"/>
    <w:rsid w:val="005C520F"/>
    <w:rsid w:val="005C5210"/>
    <w:rsid w:val="005C52BD"/>
    <w:rsid w:val="005C5386"/>
    <w:rsid w:val="005C53D9"/>
    <w:rsid w:val="005C5505"/>
    <w:rsid w:val="005C57E2"/>
    <w:rsid w:val="005C580F"/>
    <w:rsid w:val="005C5899"/>
    <w:rsid w:val="005C597E"/>
    <w:rsid w:val="005C5AAA"/>
    <w:rsid w:val="005C5BD7"/>
    <w:rsid w:val="005C5CC4"/>
    <w:rsid w:val="005C5D71"/>
    <w:rsid w:val="005C5ED6"/>
    <w:rsid w:val="005C6020"/>
    <w:rsid w:val="005C64CF"/>
    <w:rsid w:val="005C6593"/>
    <w:rsid w:val="005C6615"/>
    <w:rsid w:val="005C6889"/>
    <w:rsid w:val="005C68BD"/>
    <w:rsid w:val="005C6B01"/>
    <w:rsid w:val="005C6B51"/>
    <w:rsid w:val="005C6B53"/>
    <w:rsid w:val="005C6BF8"/>
    <w:rsid w:val="005C6BF9"/>
    <w:rsid w:val="005C6C7D"/>
    <w:rsid w:val="005C6D78"/>
    <w:rsid w:val="005C6ECF"/>
    <w:rsid w:val="005C70DD"/>
    <w:rsid w:val="005C70EE"/>
    <w:rsid w:val="005C720E"/>
    <w:rsid w:val="005C743E"/>
    <w:rsid w:val="005C7448"/>
    <w:rsid w:val="005C744A"/>
    <w:rsid w:val="005C745F"/>
    <w:rsid w:val="005C74AC"/>
    <w:rsid w:val="005C76EF"/>
    <w:rsid w:val="005C7727"/>
    <w:rsid w:val="005C77DB"/>
    <w:rsid w:val="005C77E3"/>
    <w:rsid w:val="005C782E"/>
    <w:rsid w:val="005C7847"/>
    <w:rsid w:val="005C795A"/>
    <w:rsid w:val="005C799D"/>
    <w:rsid w:val="005C7A5C"/>
    <w:rsid w:val="005C7DD3"/>
    <w:rsid w:val="005C7E93"/>
    <w:rsid w:val="005C7F36"/>
    <w:rsid w:val="005C7F4D"/>
    <w:rsid w:val="005D0161"/>
    <w:rsid w:val="005D03DD"/>
    <w:rsid w:val="005D050E"/>
    <w:rsid w:val="005D062F"/>
    <w:rsid w:val="005D0841"/>
    <w:rsid w:val="005D096C"/>
    <w:rsid w:val="005D09B8"/>
    <w:rsid w:val="005D09DA"/>
    <w:rsid w:val="005D0C37"/>
    <w:rsid w:val="005D0C73"/>
    <w:rsid w:val="005D0CFC"/>
    <w:rsid w:val="005D1078"/>
    <w:rsid w:val="005D10A5"/>
    <w:rsid w:val="005D10BF"/>
    <w:rsid w:val="005D12B4"/>
    <w:rsid w:val="005D137B"/>
    <w:rsid w:val="005D137D"/>
    <w:rsid w:val="005D13AD"/>
    <w:rsid w:val="005D1622"/>
    <w:rsid w:val="005D1659"/>
    <w:rsid w:val="005D1813"/>
    <w:rsid w:val="005D185F"/>
    <w:rsid w:val="005D1980"/>
    <w:rsid w:val="005D1A85"/>
    <w:rsid w:val="005D1BD1"/>
    <w:rsid w:val="005D1C3A"/>
    <w:rsid w:val="005D1CC6"/>
    <w:rsid w:val="005D1CF7"/>
    <w:rsid w:val="005D1CFC"/>
    <w:rsid w:val="005D1FBB"/>
    <w:rsid w:val="005D2013"/>
    <w:rsid w:val="005D20C2"/>
    <w:rsid w:val="005D20E7"/>
    <w:rsid w:val="005D22CE"/>
    <w:rsid w:val="005D22DD"/>
    <w:rsid w:val="005D23BB"/>
    <w:rsid w:val="005D2409"/>
    <w:rsid w:val="005D241D"/>
    <w:rsid w:val="005D2425"/>
    <w:rsid w:val="005D243C"/>
    <w:rsid w:val="005D24DF"/>
    <w:rsid w:val="005D2603"/>
    <w:rsid w:val="005D265F"/>
    <w:rsid w:val="005D276B"/>
    <w:rsid w:val="005D2823"/>
    <w:rsid w:val="005D2851"/>
    <w:rsid w:val="005D2B6B"/>
    <w:rsid w:val="005D2CAA"/>
    <w:rsid w:val="005D2E13"/>
    <w:rsid w:val="005D2FF9"/>
    <w:rsid w:val="005D3347"/>
    <w:rsid w:val="005D33B6"/>
    <w:rsid w:val="005D34B0"/>
    <w:rsid w:val="005D34DD"/>
    <w:rsid w:val="005D351E"/>
    <w:rsid w:val="005D379A"/>
    <w:rsid w:val="005D37EA"/>
    <w:rsid w:val="005D39AE"/>
    <w:rsid w:val="005D3ADA"/>
    <w:rsid w:val="005D3BE5"/>
    <w:rsid w:val="005D3E73"/>
    <w:rsid w:val="005D3EBE"/>
    <w:rsid w:val="005D4072"/>
    <w:rsid w:val="005D414A"/>
    <w:rsid w:val="005D4159"/>
    <w:rsid w:val="005D43FD"/>
    <w:rsid w:val="005D44A3"/>
    <w:rsid w:val="005D458B"/>
    <w:rsid w:val="005D46AC"/>
    <w:rsid w:val="005D46C4"/>
    <w:rsid w:val="005D4732"/>
    <w:rsid w:val="005D482C"/>
    <w:rsid w:val="005D4D27"/>
    <w:rsid w:val="005D4DB1"/>
    <w:rsid w:val="005D518F"/>
    <w:rsid w:val="005D5269"/>
    <w:rsid w:val="005D529D"/>
    <w:rsid w:val="005D540A"/>
    <w:rsid w:val="005D542D"/>
    <w:rsid w:val="005D5446"/>
    <w:rsid w:val="005D5575"/>
    <w:rsid w:val="005D558F"/>
    <w:rsid w:val="005D5734"/>
    <w:rsid w:val="005D5737"/>
    <w:rsid w:val="005D5860"/>
    <w:rsid w:val="005D58DB"/>
    <w:rsid w:val="005D59D8"/>
    <w:rsid w:val="005D59F1"/>
    <w:rsid w:val="005D5A1A"/>
    <w:rsid w:val="005D5AA3"/>
    <w:rsid w:val="005D5AAC"/>
    <w:rsid w:val="005D5B0D"/>
    <w:rsid w:val="005D5C19"/>
    <w:rsid w:val="005D5CBD"/>
    <w:rsid w:val="005D5E21"/>
    <w:rsid w:val="005D5F7E"/>
    <w:rsid w:val="005D60C8"/>
    <w:rsid w:val="005D621F"/>
    <w:rsid w:val="005D634E"/>
    <w:rsid w:val="005D63B8"/>
    <w:rsid w:val="005D640D"/>
    <w:rsid w:val="005D6608"/>
    <w:rsid w:val="005D6A1C"/>
    <w:rsid w:val="005D6ACC"/>
    <w:rsid w:val="005D6B72"/>
    <w:rsid w:val="005D6BA9"/>
    <w:rsid w:val="005D6BB2"/>
    <w:rsid w:val="005D6C28"/>
    <w:rsid w:val="005D6C8D"/>
    <w:rsid w:val="005D6C96"/>
    <w:rsid w:val="005D6D2E"/>
    <w:rsid w:val="005D6DC9"/>
    <w:rsid w:val="005D6E2F"/>
    <w:rsid w:val="005D6F09"/>
    <w:rsid w:val="005D6FE3"/>
    <w:rsid w:val="005D715A"/>
    <w:rsid w:val="005D7244"/>
    <w:rsid w:val="005D728D"/>
    <w:rsid w:val="005D7302"/>
    <w:rsid w:val="005D7363"/>
    <w:rsid w:val="005D742D"/>
    <w:rsid w:val="005D7447"/>
    <w:rsid w:val="005D749F"/>
    <w:rsid w:val="005D75B6"/>
    <w:rsid w:val="005D7796"/>
    <w:rsid w:val="005D791E"/>
    <w:rsid w:val="005D7A87"/>
    <w:rsid w:val="005D7FD6"/>
    <w:rsid w:val="005E04D3"/>
    <w:rsid w:val="005E07AC"/>
    <w:rsid w:val="005E08A1"/>
    <w:rsid w:val="005E08B9"/>
    <w:rsid w:val="005E09D9"/>
    <w:rsid w:val="005E0D58"/>
    <w:rsid w:val="005E0D89"/>
    <w:rsid w:val="005E0EDE"/>
    <w:rsid w:val="005E0F70"/>
    <w:rsid w:val="005E0FC6"/>
    <w:rsid w:val="005E111C"/>
    <w:rsid w:val="005E1162"/>
    <w:rsid w:val="005E1333"/>
    <w:rsid w:val="005E1376"/>
    <w:rsid w:val="005E13FF"/>
    <w:rsid w:val="005E15C3"/>
    <w:rsid w:val="005E1728"/>
    <w:rsid w:val="005E1781"/>
    <w:rsid w:val="005E1798"/>
    <w:rsid w:val="005E17D0"/>
    <w:rsid w:val="005E1B74"/>
    <w:rsid w:val="005E1C15"/>
    <w:rsid w:val="005E1D17"/>
    <w:rsid w:val="005E1D27"/>
    <w:rsid w:val="005E1E4A"/>
    <w:rsid w:val="005E1F04"/>
    <w:rsid w:val="005E1F89"/>
    <w:rsid w:val="005E20F8"/>
    <w:rsid w:val="005E29BB"/>
    <w:rsid w:val="005E2BB2"/>
    <w:rsid w:val="005E2C61"/>
    <w:rsid w:val="005E2C6F"/>
    <w:rsid w:val="005E2CCD"/>
    <w:rsid w:val="005E2DD7"/>
    <w:rsid w:val="005E2E5B"/>
    <w:rsid w:val="005E2F39"/>
    <w:rsid w:val="005E3069"/>
    <w:rsid w:val="005E3112"/>
    <w:rsid w:val="005E3160"/>
    <w:rsid w:val="005E31E3"/>
    <w:rsid w:val="005E325C"/>
    <w:rsid w:val="005E33CA"/>
    <w:rsid w:val="005E35B1"/>
    <w:rsid w:val="005E3716"/>
    <w:rsid w:val="005E3798"/>
    <w:rsid w:val="005E38DF"/>
    <w:rsid w:val="005E3A86"/>
    <w:rsid w:val="005E3B35"/>
    <w:rsid w:val="005E3C23"/>
    <w:rsid w:val="005E3C78"/>
    <w:rsid w:val="005E3CD1"/>
    <w:rsid w:val="005E3CD9"/>
    <w:rsid w:val="005E3CDC"/>
    <w:rsid w:val="005E3FB2"/>
    <w:rsid w:val="005E3FED"/>
    <w:rsid w:val="005E423D"/>
    <w:rsid w:val="005E4A56"/>
    <w:rsid w:val="005E4BE3"/>
    <w:rsid w:val="005E5158"/>
    <w:rsid w:val="005E51EF"/>
    <w:rsid w:val="005E52A4"/>
    <w:rsid w:val="005E53AF"/>
    <w:rsid w:val="005E547D"/>
    <w:rsid w:val="005E5561"/>
    <w:rsid w:val="005E5575"/>
    <w:rsid w:val="005E56D7"/>
    <w:rsid w:val="005E56E8"/>
    <w:rsid w:val="005E579B"/>
    <w:rsid w:val="005E57EB"/>
    <w:rsid w:val="005E58C8"/>
    <w:rsid w:val="005E58CD"/>
    <w:rsid w:val="005E5BE0"/>
    <w:rsid w:val="005E5BF8"/>
    <w:rsid w:val="005E5C2A"/>
    <w:rsid w:val="005E5CC0"/>
    <w:rsid w:val="005E5D43"/>
    <w:rsid w:val="005E5DB2"/>
    <w:rsid w:val="005E5EE1"/>
    <w:rsid w:val="005E5F2A"/>
    <w:rsid w:val="005E60E3"/>
    <w:rsid w:val="005E6124"/>
    <w:rsid w:val="005E6195"/>
    <w:rsid w:val="005E6334"/>
    <w:rsid w:val="005E6423"/>
    <w:rsid w:val="005E6611"/>
    <w:rsid w:val="005E66F8"/>
    <w:rsid w:val="005E6772"/>
    <w:rsid w:val="005E6898"/>
    <w:rsid w:val="005E6A0C"/>
    <w:rsid w:val="005E6A14"/>
    <w:rsid w:val="005E6A81"/>
    <w:rsid w:val="005E7182"/>
    <w:rsid w:val="005E71FA"/>
    <w:rsid w:val="005E7295"/>
    <w:rsid w:val="005E7422"/>
    <w:rsid w:val="005E75B2"/>
    <w:rsid w:val="005E75BB"/>
    <w:rsid w:val="005E76CA"/>
    <w:rsid w:val="005E775C"/>
    <w:rsid w:val="005E7808"/>
    <w:rsid w:val="005E7814"/>
    <w:rsid w:val="005E79E0"/>
    <w:rsid w:val="005E7A24"/>
    <w:rsid w:val="005E7ABC"/>
    <w:rsid w:val="005E7AD5"/>
    <w:rsid w:val="005E7B60"/>
    <w:rsid w:val="005E7CBE"/>
    <w:rsid w:val="005E7D2A"/>
    <w:rsid w:val="005F0046"/>
    <w:rsid w:val="005F008A"/>
    <w:rsid w:val="005F0234"/>
    <w:rsid w:val="005F030B"/>
    <w:rsid w:val="005F03AF"/>
    <w:rsid w:val="005F0444"/>
    <w:rsid w:val="005F045B"/>
    <w:rsid w:val="005F08F2"/>
    <w:rsid w:val="005F0B23"/>
    <w:rsid w:val="005F0D06"/>
    <w:rsid w:val="005F0D0C"/>
    <w:rsid w:val="005F0F08"/>
    <w:rsid w:val="005F0F96"/>
    <w:rsid w:val="005F10E6"/>
    <w:rsid w:val="005F1115"/>
    <w:rsid w:val="005F1161"/>
    <w:rsid w:val="005F11A1"/>
    <w:rsid w:val="005F11B4"/>
    <w:rsid w:val="005F1211"/>
    <w:rsid w:val="005F142F"/>
    <w:rsid w:val="005F1593"/>
    <w:rsid w:val="005F1692"/>
    <w:rsid w:val="005F16EF"/>
    <w:rsid w:val="005F179B"/>
    <w:rsid w:val="005F18A4"/>
    <w:rsid w:val="005F18AE"/>
    <w:rsid w:val="005F1A79"/>
    <w:rsid w:val="005F1BFF"/>
    <w:rsid w:val="005F1DAC"/>
    <w:rsid w:val="005F1E79"/>
    <w:rsid w:val="005F1F1C"/>
    <w:rsid w:val="005F1F3E"/>
    <w:rsid w:val="005F1F45"/>
    <w:rsid w:val="005F2058"/>
    <w:rsid w:val="005F2086"/>
    <w:rsid w:val="005F20D4"/>
    <w:rsid w:val="005F2106"/>
    <w:rsid w:val="005F2123"/>
    <w:rsid w:val="005F220D"/>
    <w:rsid w:val="005F2230"/>
    <w:rsid w:val="005F22A0"/>
    <w:rsid w:val="005F22FE"/>
    <w:rsid w:val="005F234A"/>
    <w:rsid w:val="005F2410"/>
    <w:rsid w:val="005F2438"/>
    <w:rsid w:val="005F2490"/>
    <w:rsid w:val="005F2532"/>
    <w:rsid w:val="005F261C"/>
    <w:rsid w:val="005F264A"/>
    <w:rsid w:val="005F26A2"/>
    <w:rsid w:val="005F277E"/>
    <w:rsid w:val="005F2865"/>
    <w:rsid w:val="005F2866"/>
    <w:rsid w:val="005F299C"/>
    <w:rsid w:val="005F2AB3"/>
    <w:rsid w:val="005F2B26"/>
    <w:rsid w:val="005F2D16"/>
    <w:rsid w:val="005F2ECB"/>
    <w:rsid w:val="005F2EFC"/>
    <w:rsid w:val="005F2F81"/>
    <w:rsid w:val="005F2FA0"/>
    <w:rsid w:val="005F3012"/>
    <w:rsid w:val="005F3254"/>
    <w:rsid w:val="005F32DF"/>
    <w:rsid w:val="005F35CA"/>
    <w:rsid w:val="005F3702"/>
    <w:rsid w:val="005F373B"/>
    <w:rsid w:val="005F3914"/>
    <w:rsid w:val="005F39EE"/>
    <w:rsid w:val="005F3BE1"/>
    <w:rsid w:val="005F3F81"/>
    <w:rsid w:val="005F403E"/>
    <w:rsid w:val="005F40B4"/>
    <w:rsid w:val="005F41CB"/>
    <w:rsid w:val="005F4345"/>
    <w:rsid w:val="005F4488"/>
    <w:rsid w:val="005F4682"/>
    <w:rsid w:val="005F47EC"/>
    <w:rsid w:val="005F481E"/>
    <w:rsid w:val="005F48F3"/>
    <w:rsid w:val="005F493B"/>
    <w:rsid w:val="005F4A08"/>
    <w:rsid w:val="005F4AAF"/>
    <w:rsid w:val="005F4C38"/>
    <w:rsid w:val="005F4DF1"/>
    <w:rsid w:val="005F4F79"/>
    <w:rsid w:val="005F4FED"/>
    <w:rsid w:val="005F5021"/>
    <w:rsid w:val="005F5124"/>
    <w:rsid w:val="005F5211"/>
    <w:rsid w:val="005F526F"/>
    <w:rsid w:val="005F53D9"/>
    <w:rsid w:val="005F546D"/>
    <w:rsid w:val="005F5667"/>
    <w:rsid w:val="005F5692"/>
    <w:rsid w:val="005F56B1"/>
    <w:rsid w:val="005F5722"/>
    <w:rsid w:val="005F5827"/>
    <w:rsid w:val="005F582E"/>
    <w:rsid w:val="005F59AF"/>
    <w:rsid w:val="005F59E6"/>
    <w:rsid w:val="005F5B23"/>
    <w:rsid w:val="005F5C14"/>
    <w:rsid w:val="005F5D5E"/>
    <w:rsid w:val="005F5D66"/>
    <w:rsid w:val="005F5FC2"/>
    <w:rsid w:val="005F6095"/>
    <w:rsid w:val="005F62E8"/>
    <w:rsid w:val="005F634A"/>
    <w:rsid w:val="005F6455"/>
    <w:rsid w:val="005F64EF"/>
    <w:rsid w:val="005F65C8"/>
    <w:rsid w:val="005F66C5"/>
    <w:rsid w:val="005F672A"/>
    <w:rsid w:val="005F6768"/>
    <w:rsid w:val="005F6854"/>
    <w:rsid w:val="005F68AD"/>
    <w:rsid w:val="005F6A5F"/>
    <w:rsid w:val="005F6BF6"/>
    <w:rsid w:val="005F6C91"/>
    <w:rsid w:val="005F6CB8"/>
    <w:rsid w:val="005F6D00"/>
    <w:rsid w:val="005F6D63"/>
    <w:rsid w:val="005F6EFA"/>
    <w:rsid w:val="005F700A"/>
    <w:rsid w:val="005F706D"/>
    <w:rsid w:val="005F70C3"/>
    <w:rsid w:val="005F7118"/>
    <w:rsid w:val="005F71B2"/>
    <w:rsid w:val="005F72E8"/>
    <w:rsid w:val="005F73D1"/>
    <w:rsid w:val="005F74C2"/>
    <w:rsid w:val="005F75AA"/>
    <w:rsid w:val="005F77D7"/>
    <w:rsid w:val="005F78D9"/>
    <w:rsid w:val="005F7986"/>
    <w:rsid w:val="005F7997"/>
    <w:rsid w:val="005F7A43"/>
    <w:rsid w:val="005F7A4E"/>
    <w:rsid w:val="005F7AE8"/>
    <w:rsid w:val="005F7B36"/>
    <w:rsid w:val="005F7C95"/>
    <w:rsid w:val="005F7D3A"/>
    <w:rsid w:val="005F7DDE"/>
    <w:rsid w:val="0060000C"/>
    <w:rsid w:val="00600169"/>
    <w:rsid w:val="006001CA"/>
    <w:rsid w:val="0060030A"/>
    <w:rsid w:val="006005A9"/>
    <w:rsid w:val="00600676"/>
    <w:rsid w:val="006006CD"/>
    <w:rsid w:val="00600834"/>
    <w:rsid w:val="0060092C"/>
    <w:rsid w:val="00600D32"/>
    <w:rsid w:val="00600D8F"/>
    <w:rsid w:val="00601048"/>
    <w:rsid w:val="006010E8"/>
    <w:rsid w:val="00601102"/>
    <w:rsid w:val="00601290"/>
    <w:rsid w:val="006012CC"/>
    <w:rsid w:val="00601332"/>
    <w:rsid w:val="00601538"/>
    <w:rsid w:val="00601561"/>
    <w:rsid w:val="00601605"/>
    <w:rsid w:val="0060171F"/>
    <w:rsid w:val="00601759"/>
    <w:rsid w:val="00601A7C"/>
    <w:rsid w:val="00601B7D"/>
    <w:rsid w:val="00601BC9"/>
    <w:rsid w:val="00601F3A"/>
    <w:rsid w:val="00601F3E"/>
    <w:rsid w:val="00601F91"/>
    <w:rsid w:val="00601FBC"/>
    <w:rsid w:val="00602035"/>
    <w:rsid w:val="00602099"/>
    <w:rsid w:val="00602158"/>
    <w:rsid w:val="00602186"/>
    <w:rsid w:val="006021A4"/>
    <w:rsid w:val="006021D6"/>
    <w:rsid w:val="00602281"/>
    <w:rsid w:val="006024A4"/>
    <w:rsid w:val="006024F9"/>
    <w:rsid w:val="006026BF"/>
    <w:rsid w:val="0060297F"/>
    <w:rsid w:val="00602C10"/>
    <w:rsid w:val="00602C2D"/>
    <w:rsid w:val="00602CD8"/>
    <w:rsid w:val="00603114"/>
    <w:rsid w:val="006033AA"/>
    <w:rsid w:val="00603432"/>
    <w:rsid w:val="00603477"/>
    <w:rsid w:val="0060355E"/>
    <w:rsid w:val="006035BE"/>
    <w:rsid w:val="00603693"/>
    <w:rsid w:val="006036C3"/>
    <w:rsid w:val="006036DD"/>
    <w:rsid w:val="006038A7"/>
    <w:rsid w:val="00603939"/>
    <w:rsid w:val="006039D2"/>
    <w:rsid w:val="00603B9E"/>
    <w:rsid w:val="00603DC2"/>
    <w:rsid w:val="00603E85"/>
    <w:rsid w:val="00603F5F"/>
    <w:rsid w:val="006040A6"/>
    <w:rsid w:val="006040E4"/>
    <w:rsid w:val="00604128"/>
    <w:rsid w:val="00604157"/>
    <w:rsid w:val="006043F6"/>
    <w:rsid w:val="0060441D"/>
    <w:rsid w:val="006046A2"/>
    <w:rsid w:val="0060474D"/>
    <w:rsid w:val="0060494E"/>
    <w:rsid w:val="00604A28"/>
    <w:rsid w:val="00604A3E"/>
    <w:rsid w:val="00604AB1"/>
    <w:rsid w:val="00604B7A"/>
    <w:rsid w:val="00604B99"/>
    <w:rsid w:val="006050A5"/>
    <w:rsid w:val="006052DD"/>
    <w:rsid w:val="00605352"/>
    <w:rsid w:val="0060540F"/>
    <w:rsid w:val="00605417"/>
    <w:rsid w:val="00605679"/>
    <w:rsid w:val="00605870"/>
    <w:rsid w:val="006058A4"/>
    <w:rsid w:val="00605A22"/>
    <w:rsid w:val="00605AAB"/>
    <w:rsid w:val="00605B9C"/>
    <w:rsid w:val="00605DA7"/>
    <w:rsid w:val="00605DD6"/>
    <w:rsid w:val="00605DF8"/>
    <w:rsid w:val="00606027"/>
    <w:rsid w:val="006060B6"/>
    <w:rsid w:val="00606284"/>
    <w:rsid w:val="006063BB"/>
    <w:rsid w:val="006064DC"/>
    <w:rsid w:val="006065BB"/>
    <w:rsid w:val="00606609"/>
    <w:rsid w:val="006066CC"/>
    <w:rsid w:val="0060674D"/>
    <w:rsid w:val="00606900"/>
    <w:rsid w:val="00606952"/>
    <w:rsid w:val="00606C10"/>
    <w:rsid w:val="00606C27"/>
    <w:rsid w:val="00606C2F"/>
    <w:rsid w:val="00606EE8"/>
    <w:rsid w:val="00606EFA"/>
    <w:rsid w:val="00607380"/>
    <w:rsid w:val="00607490"/>
    <w:rsid w:val="006074AD"/>
    <w:rsid w:val="00607512"/>
    <w:rsid w:val="006075A1"/>
    <w:rsid w:val="006075E9"/>
    <w:rsid w:val="00607641"/>
    <w:rsid w:val="0060785B"/>
    <w:rsid w:val="00607929"/>
    <w:rsid w:val="006079EA"/>
    <w:rsid w:val="00607A9E"/>
    <w:rsid w:val="00607B54"/>
    <w:rsid w:val="00607B88"/>
    <w:rsid w:val="00607C19"/>
    <w:rsid w:val="00607C62"/>
    <w:rsid w:val="00607CB0"/>
    <w:rsid w:val="00607D9D"/>
    <w:rsid w:val="0061011A"/>
    <w:rsid w:val="0061049F"/>
    <w:rsid w:val="00610735"/>
    <w:rsid w:val="006107CD"/>
    <w:rsid w:val="00610889"/>
    <w:rsid w:val="006108DF"/>
    <w:rsid w:val="00610977"/>
    <w:rsid w:val="006109CE"/>
    <w:rsid w:val="00610B16"/>
    <w:rsid w:val="00610BC2"/>
    <w:rsid w:val="00610BF6"/>
    <w:rsid w:val="00610C3F"/>
    <w:rsid w:val="00610E43"/>
    <w:rsid w:val="00610EDA"/>
    <w:rsid w:val="0061109E"/>
    <w:rsid w:val="006110CB"/>
    <w:rsid w:val="006111BC"/>
    <w:rsid w:val="006112F4"/>
    <w:rsid w:val="00611300"/>
    <w:rsid w:val="00611312"/>
    <w:rsid w:val="0061141D"/>
    <w:rsid w:val="006114F2"/>
    <w:rsid w:val="0061150F"/>
    <w:rsid w:val="0061173D"/>
    <w:rsid w:val="006118CE"/>
    <w:rsid w:val="00611AA1"/>
    <w:rsid w:val="00611B67"/>
    <w:rsid w:val="00611B6D"/>
    <w:rsid w:val="00611BCC"/>
    <w:rsid w:val="00611C5E"/>
    <w:rsid w:val="00611F7E"/>
    <w:rsid w:val="00611FE4"/>
    <w:rsid w:val="00612105"/>
    <w:rsid w:val="00612188"/>
    <w:rsid w:val="006121CC"/>
    <w:rsid w:val="006122A7"/>
    <w:rsid w:val="0061242E"/>
    <w:rsid w:val="00612585"/>
    <w:rsid w:val="006125D1"/>
    <w:rsid w:val="00612711"/>
    <w:rsid w:val="0061278B"/>
    <w:rsid w:val="006128CE"/>
    <w:rsid w:val="00612AC9"/>
    <w:rsid w:val="00612AE9"/>
    <w:rsid w:val="00612AF4"/>
    <w:rsid w:val="00612B49"/>
    <w:rsid w:val="00612BFB"/>
    <w:rsid w:val="00612C54"/>
    <w:rsid w:val="00612E62"/>
    <w:rsid w:val="00612FBA"/>
    <w:rsid w:val="006130C4"/>
    <w:rsid w:val="00613270"/>
    <w:rsid w:val="00613291"/>
    <w:rsid w:val="006132AE"/>
    <w:rsid w:val="006133DF"/>
    <w:rsid w:val="006135C9"/>
    <w:rsid w:val="00613608"/>
    <w:rsid w:val="006136EC"/>
    <w:rsid w:val="006137B5"/>
    <w:rsid w:val="00613800"/>
    <w:rsid w:val="00613828"/>
    <w:rsid w:val="00613A5A"/>
    <w:rsid w:val="00613A92"/>
    <w:rsid w:val="00613AAE"/>
    <w:rsid w:val="00613CCC"/>
    <w:rsid w:val="00613E03"/>
    <w:rsid w:val="006142E7"/>
    <w:rsid w:val="006145BF"/>
    <w:rsid w:val="0061466F"/>
    <w:rsid w:val="006149BF"/>
    <w:rsid w:val="00614AC3"/>
    <w:rsid w:val="00614E8E"/>
    <w:rsid w:val="00614EDD"/>
    <w:rsid w:val="00614F6F"/>
    <w:rsid w:val="006150C2"/>
    <w:rsid w:val="0061519A"/>
    <w:rsid w:val="006151AE"/>
    <w:rsid w:val="006151F4"/>
    <w:rsid w:val="00615244"/>
    <w:rsid w:val="006153C8"/>
    <w:rsid w:val="006153D5"/>
    <w:rsid w:val="0061542E"/>
    <w:rsid w:val="00615487"/>
    <w:rsid w:val="006155D6"/>
    <w:rsid w:val="00615769"/>
    <w:rsid w:val="006158E8"/>
    <w:rsid w:val="00615A13"/>
    <w:rsid w:val="00615A72"/>
    <w:rsid w:val="00616080"/>
    <w:rsid w:val="006160E3"/>
    <w:rsid w:val="00616143"/>
    <w:rsid w:val="0061627D"/>
    <w:rsid w:val="006162BE"/>
    <w:rsid w:val="00616400"/>
    <w:rsid w:val="0061642A"/>
    <w:rsid w:val="006164F9"/>
    <w:rsid w:val="00616666"/>
    <w:rsid w:val="00616720"/>
    <w:rsid w:val="00616AE7"/>
    <w:rsid w:val="00616B60"/>
    <w:rsid w:val="00616C64"/>
    <w:rsid w:val="00616CC9"/>
    <w:rsid w:val="00616D27"/>
    <w:rsid w:val="00616DF3"/>
    <w:rsid w:val="00616E79"/>
    <w:rsid w:val="006170E4"/>
    <w:rsid w:val="00617154"/>
    <w:rsid w:val="006171CB"/>
    <w:rsid w:val="0061743F"/>
    <w:rsid w:val="00617471"/>
    <w:rsid w:val="006175DE"/>
    <w:rsid w:val="006177C8"/>
    <w:rsid w:val="006178D2"/>
    <w:rsid w:val="006178FF"/>
    <w:rsid w:val="00617A59"/>
    <w:rsid w:val="00617BF0"/>
    <w:rsid w:val="00617BF4"/>
    <w:rsid w:val="00617D35"/>
    <w:rsid w:val="00617D96"/>
    <w:rsid w:val="00617DD4"/>
    <w:rsid w:val="00617E26"/>
    <w:rsid w:val="00617EA5"/>
    <w:rsid w:val="00617EFC"/>
    <w:rsid w:val="00617F98"/>
    <w:rsid w:val="00617FCE"/>
    <w:rsid w:val="00620193"/>
    <w:rsid w:val="00620194"/>
    <w:rsid w:val="00620264"/>
    <w:rsid w:val="00620350"/>
    <w:rsid w:val="00620362"/>
    <w:rsid w:val="0062036B"/>
    <w:rsid w:val="0062040E"/>
    <w:rsid w:val="006204E7"/>
    <w:rsid w:val="00620627"/>
    <w:rsid w:val="00620A14"/>
    <w:rsid w:val="00620B94"/>
    <w:rsid w:val="00620BDE"/>
    <w:rsid w:val="00620F21"/>
    <w:rsid w:val="00620F89"/>
    <w:rsid w:val="00621097"/>
    <w:rsid w:val="006211A7"/>
    <w:rsid w:val="00621279"/>
    <w:rsid w:val="00621304"/>
    <w:rsid w:val="006213C9"/>
    <w:rsid w:val="00621493"/>
    <w:rsid w:val="00621556"/>
    <w:rsid w:val="0062159B"/>
    <w:rsid w:val="00621938"/>
    <w:rsid w:val="006219E7"/>
    <w:rsid w:val="00621A05"/>
    <w:rsid w:val="00621A0D"/>
    <w:rsid w:val="00621A81"/>
    <w:rsid w:val="00621B0D"/>
    <w:rsid w:val="00621B1B"/>
    <w:rsid w:val="00621C77"/>
    <w:rsid w:val="00621D4E"/>
    <w:rsid w:val="00621EB8"/>
    <w:rsid w:val="00621F3D"/>
    <w:rsid w:val="00621F76"/>
    <w:rsid w:val="00622041"/>
    <w:rsid w:val="006221AC"/>
    <w:rsid w:val="006222B9"/>
    <w:rsid w:val="00622378"/>
    <w:rsid w:val="00622389"/>
    <w:rsid w:val="00622400"/>
    <w:rsid w:val="0062247B"/>
    <w:rsid w:val="006226F0"/>
    <w:rsid w:val="006227D6"/>
    <w:rsid w:val="006228BF"/>
    <w:rsid w:val="00622C34"/>
    <w:rsid w:val="00622D3D"/>
    <w:rsid w:val="00622EDA"/>
    <w:rsid w:val="00622EDF"/>
    <w:rsid w:val="006230BB"/>
    <w:rsid w:val="006230D4"/>
    <w:rsid w:val="0062330F"/>
    <w:rsid w:val="006233E3"/>
    <w:rsid w:val="0062352C"/>
    <w:rsid w:val="006236D9"/>
    <w:rsid w:val="00623911"/>
    <w:rsid w:val="0062392C"/>
    <w:rsid w:val="00623981"/>
    <w:rsid w:val="00623A83"/>
    <w:rsid w:val="00623AEC"/>
    <w:rsid w:val="00623C25"/>
    <w:rsid w:val="00623CBB"/>
    <w:rsid w:val="00623CED"/>
    <w:rsid w:val="00623D13"/>
    <w:rsid w:val="00623E30"/>
    <w:rsid w:val="00623F98"/>
    <w:rsid w:val="0062428E"/>
    <w:rsid w:val="0062429D"/>
    <w:rsid w:val="006242B7"/>
    <w:rsid w:val="006242F3"/>
    <w:rsid w:val="00624313"/>
    <w:rsid w:val="006243AD"/>
    <w:rsid w:val="00624633"/>
    <w:rsid w:val="00624705"/>
    <w:rsid w:val="006247CC"/>
    <w:rsid w:val="00624888"/>
    <w:rsid w:val="0062497B"/>
    <w:rsid w:val="00624C51"/>
    <w:rsid w:val="00624D96"/>
    <w:rsid w:val="00624DA3"/>
    <w:rsid w:val="00624ED7"/>
    <w:rsid w:val="00624FAC"/>
    <w:rsid w:val="0062502B"/>
    <w:rsid w:val="00625092"/>
    <w:rsid w:val="00625199"/>
    <w:rsid w:val="00625297"/>
    <w:rsid w:val="00625445"/>
    <w:rsid w:val="006256D0"/>
    <w:rsid w:val="00625794"/>
    <w:rsid w:val="006257C9"/>
    <w:rsid w:val="00625814"/>
    <w:rsid w:val="00625863"/>
    <w:rsid w:val="006258B7"/>
    <w:rsid w:val="00625957"/>
    <w:rsid w:val="00625A28"/>
    <w:rsid w:val="00625B38"/>
    <w:rsid w:val="00625B93"/>
    <w:rsid w:val="00625D1B"/>
    <w:rsid w:val="00625DC7"/>
    <w:rsid w:val="00625F4C"/>
    <w:rsid w:val="00625F9C"/>
    <w:rsid w:val="0062608C"/>
    <w:rsid w:val="006260F4"/>
    <w:rsid w:val="0062626D"/>
    <w:rsid w:val="0062629D"/>
    <w:rsid w:val="00626304"/>
    <w:rsid w:val="00626368"/>
    <w:rsid w:val="006263E4"/>
    <w:rsid w:val="006264EC"/>
    <w:rsid w:val="00626699"/>
    <w:rsid w:val="006267C8"/>
    <w:rsid w:val="006267E4"/>
    <w:rsid w:val="00626966"/>
    <w:rsid w:val="006269B3"/>
    <w:rsid w:val="00626AA9"/>
    <w:rsid w:val="00626B5C"/>
    <w:rsid w:val="00626D5C"/>
    <w:rsid w:val="00626E30"/>
    <w:rsid w:val="00626E9E"/>
    <w:rsid w:val="00626EE4"/>
    <w:rsid w:val="00626FB8"/>
    <w:rsid w:val="00626FC5"/>
    <w:rsid w:val="00626FCB"/>
    <w:rsid w:val="00626FF5"/>
    <w:rsid w:val="00627196"/>
    <w:rsid w:val="00627273"/>
    <w:rsid w:val="006272BA"/>
    <w:rsid w:val="006272D0"/>
    <w:rsid w:val="006272FC"/>
    <w:rsid w:val="0062747F"/>
    <w:rsid w:val="006274D0"/>
    <w:rsid w:val="00627568"/>
    <w:rsid w:val="0062763B"/>
    <w:rsid w:val="00627868"/>
    <w:rsid w:val="00627897"/>
    <w:rsid w:val="006278EF"/>
    <w:rsid w:val="006279EE"/>
    <w:rsid w:val="00627A9B"/>
    <w:rsid w:val="00627B4E"/>
    <w:rsid w:val="00627BC8"/>
    <w:rsid w:val="00627C7C"/>
    <w:rsid w:val="00627C82"/>
    <w:rsid w:val="00627D5E"/>
    <w:rsid w:val="00627E33"/>
    <w:rsid w:val="0063032F"/>
    <w:rsid w:val="0063044E"/>
    <w:rsid w:val="00630567"/>
    <w:rsid w:val="00630625"/>
    <w:rsid w:val="0063067A"/>
    <w:rsid w:val="006306A7"/>
    <w:rsid w:val="006308E9"/>
    <w:rsid w:val="006309D0"/>
    <w:rsid w:val="00630A6B"/>
    <w:rsid w:val="00630AC2"/>
    <w:rsid w:val="00630AE8"/>
    <w:rsid w:val="00630BD7"/>
    <w:rsid w:val="0063107B"/>
    <w:rsid w:val="0063125E"/>
    <w:rsid w:val="0063128F"/>
    <w:rsid w:val="006314B1"/>
    <w:rsid w:val="00631637"/>
    <w:rsid w:val="00631788"/>
    <w:rsid w:val="006317FB"/>
    <w:rsid w:val="006318EC"/>
    <w:rsid w:val="00631E1E"/>
    <w:rsid w:val="00631E79"/>
    <w:rsid w:val="00631EA8"/>
    <w:rsid w:val="00631F37"/>
    <w:rsid w:val="00632030"/>
    <w:rsid w:val="00632075"/>
    <w:rsid w:val="0063213D"/>
    <w:rsid w:val="00632303"/>
    <w:rsid w:val="0063231F"/>
    <w:rsid w:val="0063235C"/>
    <w:rsid w:val="00632382"/>
    <w:rsid w:val="006323AE"/>
    <w:rsid w:val="00632419"/>
    <w:rsid w:val="00632561"/>
    <w:rsid w:val="006326A2"/>
    <w:rsid w:val="00632744"/>
    <w:rsid w:val="00632CEE"/>
    <w:rsid w:val="00632CF7"/>
    <w:rsid w:val="00632DC5"/>
    <w:rsid w:val="00632E63"/>
    <w:rsid w:val="00632F0B"/>
    <w:rsid w:val="0063302C"/>
    <w:rsid w:val="00633200"/>
    <w:rsid w:val="00633225"/>
    <w:rsid w:val="006332B2"/>
    <w:rsid w:val="006332DC"/>
    <w:rsid w:val="00633366"/>
    <w:rsid w:val="00633440"/>
    <w:rsid w:val="006334C2"/>
    <w:rsid w:val="006334F3"/>
    <w:rsid w:val="00633508"/>
    <w:rsid w:val="00633541"/>
    <w:rsid w:val="0063357B"/>
    <w:rsid w:val="006335D2"/>
    <w:rsid w:val="0063386D"/>
    <w:rsid w:val="00633944"/>
    <w:rsid w:val="00633A7F"/>
    <w:rsid w:val="00633CCE"/>
    <w:rsid w:val="00633DB7"/>
    <w:rsid w:val="00633F3C"/>
    <w:rsid w:val="00633F72"/>
    <w:rsid w:val="00633FDC"/>
    <w:rsid w:val="00633FE1"/>
    <w:rsid w:val="0063420B"/>
    <w:rsid w:val="00634251"/>
    <w:rsid w:val="006344D2"/>
    <w:rsid w:val="006345D8"/>
    <w:rsid w:val="0063466C"/>
    <w:rsid w:val="00634685"/>
    <w:rsid w:val="006346CC"/>
    <w:rsid w:val="006348D9"/>
    <w:rsid w:val="006348E5"/>
    <w:rsid w:val="006348FD"/>
    <w:rsid w:val="00634D57"/>
    <w:rsid w:val="00634E5F"/>
    <w:rsid w:val="00634EF9"/>
    <w:rsid w:val="00634F0F"/>
    <w:rsid w:val="00634FF1"/>
    <w:rsid w:val="00635058"/>
    <w:rsid w:val="00635123"/>
    <w:rsid w:val="0063524E"/>
    <w:rsid w:val="0063527F"/>
    <w:rsid w:val="00635420"/>
    <w:rsid w:val="0063543C"/>
    <w:rsid w:val="00635476"/>
    <w:rsid w:val="00635586"/>
    <w:rsid w:val="006355BC"/>
    <w:rsid w:val="0063563C"/>
    <w:rsid w:val="0063565A"/>
    <w:rsid w:val="006356AD"/>
    <w:rsid w:val="00635AB6"/>
    <w:rsid w:val="00635ADE"/>
    <w:rsid w:val="00635CB3"/>
    <w:rsid w:val="00635D02"/>
    <w:rsid w:val="00635D7A"/>
    <w:rsid w:val="00636039"/>
    <w:rsid w:val="00636074"/>
    <w:rsid w:val="00636116"/>
    <w:rsid w:val="0063615A"/>
    <w:rsid w:val="00636170"/>
    <w:rsid w:val="006361AF"/>
    <w:rsid w:val="00636375"/>
    <w:rsid w:val="006363B5"/>
    <w:rsid w:val="0063646D"/>
    <w:rsid w:val="00636514"/>
    <w:rsid w:val="0063663A"/>
    <w:rsid w:val="0063664A"/>
    <w:rsid w:val="00636749"/>
    <w:rsid w:val="00636772"/>
    <w:rsid w:val="006368AE"/>
    <w:rsid w:val="006368FB"/>
    <w:rsid w:val="00636A3E"/>
    <w:rsid w:val="00636BEF"/>
    <w:rsid w:val="00636CC7"/>
    <w:rsid w:val="00636EF1"/>
    <w:rsid w:val="00636F8C"/>
    <w:rsid w:val="006370B1"/>
    <w:rsid w:val="00637158"/>
    <w:rsid w:val="00637175"/>
    <w:rsid w:val="00637176"/>
    <w:rsid w:val="00637265"/>
    <w:rsid w:val="0063727A"/>
    <w:rsid w:val="0063735C"/>
    <w:rsid w:val="0063745C"/>
    <w:rsid w:val="00637460"/>
    <w:rsid w:val="00637515"/>
    <w:rsid w:val="0063762B"/>
    <w:rsid w:val="0063768F"/>
    <w:rsid w:val="00637847"/>
    <w:rsid w:val="00637891"/>
    <w:rsid w:val="006379EE"/>
    <w:rsid w:val="00637D9A"/>
    <w:rsid w:val="00637DA9"/>
    <w:rsid w:val="00637E1B"/>
    <w:rsid w:val="00637E2A"/>
    <w:rsid w:val="00637E40"/>
    <w:rsid w:val="006401A8"/>
    <w:rsid w:val="00640406"/>
    <w:rsid w:val="00640460"/>
    <w:rsid w:val="00640461"/>
    <w:rsid w:val="00640588"/>
    <w:rsid w:val="006405CC"/>
    <w:rsid w:val="006405D4"/>
    <w:rsid w:val="00640637"/>
    <w:rsid w:val="00640780"/>
    <w:rsid w:val="0064085F"/>
    <w:rsid w:val="006408D4"/>
    <w:rsid w:val="006409C9"/>
    <w:rsid w:val="00640B50"/>
    <w:rsid w:val="00640C23"/>
    <w:rsid w:val="00640DFE"/>
    <w:rsid w:val="00640F51"/>
    <w:rsid w:val="00640F9E"/>
    <w:rsid w:val="00640FAA"/>
    <w:rsid w:val="00640FF3"/>
    <w:rsid w:val="00641092"/>
    <w:rsid w:val="006410C7"/>
    <w:rsid w:val="0064115E"/>
    <w:rsid w:val="00641205"/>
    <w:rsid w:val="00641463"/>
    <w:rsid w:val="00641502"/>
    <w:rsid w:val="00641510"/>
    <w:rsid w:val="006415DB"/>
    <w:rsid w:val="006416B2"/>
    <w:rsid w:val="00641882"/>
    <w:rsid w:val="006418B5"/>
    <w:rsid w:val="00641977"/>
    <w:rsid w:val="006419C2"/>
    <w:rsid w:val="00641A88"/>
    <w:rsid w:val="00641CD0"/>
    <w:rsid w:val="00641CD9"/>
    <w:rsid w:val="00641D4B"/>
    <w:rsid w:val="00641E1C"/>
    <w:rsid w:val="006420F6"/>
    <w:rsid w:val="0064223F"/>
    <w:rsid w:val="0064225C"/>
    <w:rsid w:val="0064240A"/>
    <w:rsid w:val="00642435"/>
    <w:rsid w:val="00642463"/>
    <w:rsid w:val="006425E4"/>
    <w:rsid w:val="00642674"/>
    <w:rsid w:val="006426CA"/>
    <w:rsid w:val="0064284D"/>
    <w:rsid w:val="006429D2"/>
    <w:rsid w:val="00642A7F"/>
    <w:rsid w:val="00642B09"/>
    <w:rsid w:val="00642B10"/>
    <w:rsid w:val="00642BAD"/>
    <w:rsid w:val="00642D19"/>
    <w:rsid w:val="0064307D"/>
    <w:rsid w:val="006430A5"/>
    <w:rsid w:val="006430D0"/>
    <w:rsid w:val="006432FD"/>
    <w:rsid w:val="00643493"/>
    <w:rsid w:val="0064351B"/>
    <w:rsid w:val="0064362C"/>
    <w:rsid w:val="0064380D"/>
    <w:rsid w:val="00643824"/>
    <w:rsid w:val="006438DF"/>
    <w:rsid w:val="0064397B"/>
    <w:rsid w:val="00643A65"/>
    <w:rsid w:val="00643AC4"/>
    <w:rsid w:val="00643D13"/>
    <w:rsid w:val="00643D30"/>
    <w:rsid w:val="00643DB3"/>
    <w:rsid w:val="00643E27"/>
    <w:rsid w:val="00643E9E"/>
    <w:rsid w:val="0064426B"/>
    <w:rsid w:val="006442FE"/>
    <w:rsid w:val="00644316"/>
    <w:rsid w:val="00644323"/>
    <w:rsid w:val="006443AA"/>
    <w:rsid w:val="0064442E"/>
    <w:rsid w:val="006444E8"/>
    <w:rsid w:val="00644582"/>
    <w:rsid w:val="00644665"/>
    <w:rsid w:val="0064467F"/>
    <w:rsid w:val="00644828"/>
    <w:rsid w:val="006448EE"/>
    <w:rsid w:val="006449BA"/>
    <w:rsid w:val="00644C72"/>
    <w:rsid w:val="00644C9E"/>
    <w:rsid w:val="00644D7D"/>
    <w:rsid w:val="00644E27"/>
    <w:rsid w:val="00644E97"/>
    <w:rsid w:val="00644EE8"/>
    <w:rsid w:val="00644F95"/>
    <w:rsid w:val="00645051"/>
    <w:rsid w:val="006450A7"/>
    <w:rsid w:val="00645180"/>
    <w:rsid w:val="00645185"/>
    <w:rsid w:val="0064538F"/>
    <w:rsid w:val="006454DF"/>
    <w:rsid w:val="0064598F"/>
    <w:rsid w:val="00645BBB"/>
    <w:rsid w:val="00645BD0"/>
    <w:rsid w:val="00645C24"/>
    <w:rsid w:val="00645D4A"/>
    <w:rsid w:val="00645DCA"/>
    <w:rsid w:val="00645F03"/>
    <w:rsid w:val="006460A5"/>
    <w:rsid w:val="00646111"/>
    <w:rsid w:val="0064614C"/>
    <w:rsid w:val="0064624E"/>
    <w:rsid w:val="00646274"/>
    <w:rsid w:val="006462F5"/>
    <w:rsid w:val="00646348"/>
    <w:rsid w:val="006463D4"/>
    <w:rsid w:val="0064642B"/>
    <w:rsid w:val="006466C3"/>
    <w:rsid w:val="00646801"/>
    <w:rsid w:val="0064680A"/>
    <w:rsid w:val="006468CC"/>
    <w:rsid w:val="00646982"/>
    <w:rsid w:val="00646AE3"/>
    <w:rsid w:val="00646B80"/>
    <w:rsid w:val="00646CC3"/>
    <w:rsid w:val="00646E9E"/>
    <w:rsid w:val="006474FF"/>
    <w:rsid w:val="0064761C"/>
    <w:rsid w:val="00647725"/>
    <w:rsid w:val="00647752"/>
    <w:rsid w:val="00647856"/>
    <w:rsid w:val="00647870"/>
    <w:rsid w:val="00647A05"/>
    <w:rsid w:val="00647ACC"/>
    <w:rsid w:val="00647BDA"/>
    <w:rsid w:val="00647DBB"/>
    <w:rsid w:val="00647EB7"/>
    <w:rsid w:val="00647FEE"/>
    <w:rsid w:val="0065005B"/>
    <w:rsid w:val="0065010D"/>
    <w:rsid w:val="006503DF"/>
    <w:rsid w:val="0065041A"/>
    <w:rsid w:val="00650444"/>
    <w:rsid w:val="0065044B"/>
    <w:rsid w:val="006504C5"/>
    <w:rsid w:val="006504D2"/>
    <w:rsid w:val="006504E4"/>
    <w:rsid w:val="00650625"/>
    <w:rsid w:val="0065072E"/>
    <w:rsid w:val="006507EB"/>
    <w:rsid w:val="00650869"/>
    <w:rsid w:val="006508B2"/>
    <w:rsid w:val="006508BD"/>
    <w:rsid w:val="006508C6"/>
    <w:rsid w:val="00650999"/>
    <w:rsid w:val="00650B6C"/>
    <w:rsid w:val="00650C0D"/>
    <w:rsid w:val="00650D76"/>
    <w:rsid w:val="00650DD9"/>
    <w:rsid w:val="00650F46"/>
    <w:rsid w:val="00650F70"/>
    <w:rsid w:val="00650F77"/>
    <w:rsid w:val="00650F8D"/>
    <w:rsid w:val="00651010"/>
    <w:rsid w:val="0065126D"/>
    <w:rsid w:val="006512EA"/>
    <w:rsid w:val="00651484"/>
    <w:rsid w:val="006514F4"/>
    <w:rsid w:val="0065170C"/>
    <w:rsid w:val="0065177B"/>
    <w:rsid w:val="006517C8"/>
    <w:rsid w:val="00651863"/>
    <w:rsid w:val="006518AF"/>
    <w:rsid w:val="00651B24"/>
    <w:rsid w:val="00651B41"/>
    <w:rsid w:val="00651CE3"/>
    <w:rsid w:val="00651E8D"/>
    <w:rsid w:val="00651F23"/>
    <w:rsid w:val="006522AF"/>
    <w:rsid w:val="00652477"/>
    <w:rsid w:val="0065250D"/>
    <w:rsid w:val="00652803"/>
    <w:rsid w:val="00652CC0"/>
    <w:rsid w:val="00652DB3"/>
    <w:rsid w:val="00652E75"/>
    <w:rsid w:val="00653150"/>
    <w:rsid w:val="00653198"/>
    <w:rsid w:val="006531D2"/>
    <w:rsid w:val="00653419"/>
    <w:rsid w:val="00653496"/>
    <w:rsid w:val="00653599"/>
    <w:rsid w:val="006535B5"/>
    <w:rsid w:val="0065377B"/>
    <w:rsid w:val="00653798"/>
    <w:rsid w:val="006537E8"/>
    <w:rsid w:val="00653C58"/>
    <w:rsid w:val="00653CCD"/>
    <w:rsid w:val="00653D19"/>
    <w:rsid w:val="00653E41"/>
    <w:rsid w:val="00653E7E"/>
    <w:rsid w:val="00653FC0"/>
    <w:rsid w:val="006540EA"/>
    <w:rsid w:val="006541B3"/>
    <w:rsid w:val="00654232"/>
    <w:rsid w:val="00654442"/>
    <w:rsid w:val="0065469A"/>
    <w:rsid w:val="006546D4"/>
    <w:rsid w:val="00654776"/>
    <w:rsid w:val="006548DD"/>
    <w:rsid w:val="00654C33"/>
    <w:rsid w:val="00654CA6"/>
    <w:rsid w:val="00654D8E"/>
    <w:rsid w:val="00654DE6"/>
    <w:rsid w:val="00654E2C"/>
    <w:rsid w:val="00654EB4"/>
    <w:rsid w:val="00654FA7"/>
    <w:rsid w:val="0065501D"/>
    <w:rsid w:val="006551D8"/>
    <w:rsid w:val="00655211"/>
    <w:rsid w:val="006556B6"/>
    <w:rsid w:val="006556FA"/>
    <w:rsid w:val="0065594B"/>
    <w:rsid w:val="00655AC1"/>
    <w:rsid w:val="00655B68"/>
    <w:rsid w:val="00655D6B"/>
    <w:rsid w:val="00655D73"/>
    <w:rsid w:val="00655DCB"/>
    <w:rsid w:val="00655DE2"/>
    <w:rsid w:val="006560A8"/>
    <w:rsid w:val="0065629C"/>
    <w:rsid w:val="006563C8"/>
    <w:rsid w:val="006565D1"/>
    <w:rsid w:val="00656666"/>
    <w:rsid w:val="0065684A"/>
    <w:rsid w:val="00656B7E"/>
    <w:rsid w:val="00656C13"/>
    <w:rsid w:val="00656C42"/>
    <w:rsid w:val="006571E5"/>
    <w:rsid w:val="00657220"/>
    <w:rsid w:val="00657521"/>
    <w:rsid w:val="006575B3"/>
    <w:rsid w:val="006575F1"/>
    <w:rsid w:val="00657754"/>
    <w:rsid w:val="006577EF"/>
    <w:rsid w:val="006578C6"/>
    <w:rsid w:val="00657921"/>
    <w:rsid w:val="00657993"/>
    <w:rsid w:val="00657A34"/>
    <w:rsid w:val="00657ABE"/>
    <w:rsid w:val="00657C5E"/>
    <w:rsid w:val="00657CE4"/>
    <w:rsid w:val="00657EA3"/>
    <w:rsid w:val="00660157"/>
    <w:rsid w:val="00660219"/>
    <w:rsid w:val="00660311"/>
    <w:rsid w:val="0066032B"/>
    <w:rsid w:val="0066038F"/>
    <w:rsid w:val="00660421"/>
    <w:rsid w:val="006606F1"/>
    <w:rsid w:val="00660872"/>
    <w:rsid w:val="006608A7"/>
    <w:rsid w:val="00660B39"/>
    <w:rsid w:val="00660BA5"/>
    <w:rsid w:val="00660D2F"/>
    <w:rsid w:val="00660DE1"/>
    <w:rsid w:val="00660F39"/>
    <w:rsid w:val="0066103B"/>
    <w:rsid w:val="006612DB"/>
    <w:rsid w:val="00661303"/>
    <w:rsid w:val="0066138D"/>
    <w:rsid w:val="006614B3"/>
    <w:rsid w:val="006614BE"/>
    <w:rsid w:val="00661778"/>
    <w:rsid w:val="00661804"/>
    <w:rsid w:val="0066181A"/>
    <w:rsid w:val="00661926"/>
    <w:rsid w:val="006619A7"/>
    <w:rsid w:val="00661B32"/>
    <w:rsid w:val="0066212A"/>
    <w:rsid w:val="006621F6"/>
    <w:rsid w:val="0066221F"/>
    <w:rsid w:val="00662247"/>
    <w:rsid w:val="006623BC"/>
    <w:rsid w:val="006624DE"/>
    <w:rsid w:val="006625BD"/>
    <w:rsid w:val="006625D5"/>
    <w:rsid w:val="006625E5"/>
    <w:rsid w:val="0066261C"/>
    <w:rsid w:val="0066261F"/>
    <w:rsid w:val="0066279C"/>
    <w:rsid w:val="006628BA"/>
    <w:rsid w:val="00662AF1"/>
    <w:rsid w:val="00662B48"/>
    <w:rsid w:val="00662B70"/>
    <w:rsid w:val="00662EC1"/>
    <w:rsid w:val="00662F3B"/>
    <w:rsid w:val="0066303C"/>
    <w:rsid w:val="00663179"/>
    <w:rsid w:val="00663287"/>
    <w:rsid w:val="0066335F"/>
    <w:rsid w:val="0066359F"/>
    <w:rsid w:val="0066376C"/>
    <w:rsid w:val="006637B0"/>
    <w:rsid w:val="00663865"/>
    <w:rsid w:val="00663867"/>
    <w:rsid w:val="006638CF"/>
    <w:rsid w:val="00663A42"/>
    <w:rsid w:val="00663A63"/>
    <w:rsid w:val="00663AA9"/>
    <w:rsid w:val="00663AAF"/>
    <w:rsid w:val="00663AFC"/>
    <w:rsid w:val="00663B40"/>
    <w:rsid w:val="00663B4B"/>
    <w:rsid w:val="00663B51"/>
    <w:rsid w:val="00663BCB"/>
    <w:rsid w:val="00663BF4"/>
    <w:rsid w:val="00663C8C"/>
    <w:rsid w:val="00663E1B"/>
    <w:rsid w:val="00663E4F"/>
    <w:rsid w:val="00664125"/>
    <w:rsid w:val="0066413B"/>
    <w:rsid w:val="0066423E"/>
    <w:rsid w:val="006642CA"/>
    <w:rsid w:val="006643C9"/>
    <w:rsid w:val="006643E0"/>
    <w:rsid w:val="00664460"/>
    <w:rsid w:val="0066448C"/>
    <w:rsid w:val="00664500"/>
    <w:rsid w:val="00664560"/>
    <w:rsid w:val="00664805"/>
    <w:rsid w:val="006648FC"/>
    <w:rsid w:val="00664923"/>
    <w:rsid w:val="00664AD8"/>
    <w:rsid w:val="00664AEC"/>
    <w:rsid w:val="00664B89"/>
    <w:rsid w:val="00664BAB"/>
    <w:rsid w:val="00664D10"/>
    <w:rsid w:val="00664FFC"/>
    <w:rsid w:val="00665107"/>
    <w:rsid w:val="006651EB"/>
    <w:rsid w:val="00665219"/>
    <w:rsid w:val="00665284"/>
    <w:rsid w:val="00665307"/>
    <w:rsid w:val="00665313"/>
    <w:rsid w:val="00665387"/>
    <w:rsid w:val="0066538F"/>
    <w:rsid w:val="00665410"/>
    <w:rsid w:val="00665433"/>
    <w:rsid w:val="00665501"/>
    <w:rsid w:val="0066554F"/>
    <w:rsid w:val="0066558E"/>
    <w:rsid w:val="0066564D"/>
    <w:rsid w:val="00665847"/>
    <w:rsid w:val="00665854"/>
    <w:rsid w:val="006658B3"/>
    <w:rsid w:val="00665D2A"/>
    <w:rsid w:val="00665D2F"/>
    <w:rsid w:val="00665D8A"/>
    <w:rsid w:val="00665DFB"/>
    <w:rsid w:val="00665E44"/>
    <w:rsid w:val="00665F55"/>
    <w:rsid w:val="00666088"/>
    <w:rsid w:val="006660E6"/>
    <w:rsid w:val="00666284"/>
    <w:rsid w:val="006663CB"/>
    <w:rsid w:val="00666525"/>
    <w:rsid w:val="00666B01"/>
    <w:rsid w:val="00666D25"/>
    <w:rsid w:val="00666E29"/>
    <w:rsid w:val="00666EAF"/>
    <w:rsid w:val="00666EC5"/>
    <w:rsid w:val="00667145"/>
    <w:rsid w:val="006671AC"/>
    <w:rsid w:val="00667217"/>
    <w:rsid w:val="0066742D"/>
    <w:rsid w:val="00667511"/>
    <w:rsid w:val="006675FC"/>
    <w:rsid w:val="00667618"/>
    <w:rsid w:val="006677AB"/>
    <w:rsid w:val="00667928"/>
    <w:rsid w:val="00667954"/>
    <w:rsid w:val="0066799F"/>
    <w:rsid w:val="006679C0"/>
    <w:rsid w:val="006679F7"/>
    <w:rsid w:val="00667A06"/>
    <w:rsid w:val="00667A15"/>
    <w:rsid w:val="00667B3A"/>
    <w:rsid w:val="00667BE0"/>
    <w:rsid w:val="00667BE8"/>
    <w:rsid w:val="00667C0A"/>
    <w:rsid w:val="00667D24"/>
    <w:rsid w:val="00670028"/>
    <w:rsid w:val="00670057"/>
    <w:rsid w:val="0067026A"/>
    <w:rsid w:val="006702DC"/>
    <w:rsid w:val="00670388"/>
    <w:rsid w:val="006703C8"/>
    <w:rsid w:val="006704CE"/>
    <w:rsid w:val="006705BD"/>
    <w:rsid w:val="006707A3"/>
    <w:rsid w:val="00670873"/>
    <w:rsid w:val="00670886"/>
    <w:rsid w:val="006709D2"/>
    <w:rsid w:val="00670A36"/>
    <w:rsid w:val="00670B80"/>
    <w:rsid w:val="00670DA1"/>
    <w:rsid w:val="00670E23"/>
    <w:rsid w:val="00670F65"/>
    <w:rsid w:val="00670FB4"/>
    <w:rsid w:val="00670FC4"/>
    <w:rsid w:val="00671051"/>
    <w:rsid w:val="006710AB"/>
    <w:rsid w:val="00671377"/>
    <w:rsid w:val="00671422"/>
    <w:rsid w:val="0067149F"/>
    <w:rsid w:val="006715C8"/>
    <w:rsid w:val="00671811"/>
    <w:rsid w:val="00671881"/>
    <w:rsid w:val="006719B5"/>
    <w:rsid w:val="00671B52"/>
    <w:rsid w:val="00671BED"/>
    <w:rsid w:val="00671C06"/>
    <w:rsid w:val="00671CB6"/>
    <w:rsid w:val="00671F18"/>
    <w:rsid w:val="00672022"/>
    <w:rsid w:val="006722B0"/>
    <w:rsid w:val="006723C2"/>
    <w:rsid w:val="0067268A"/>
    <w:rsid w:val="006726B3"/>
    <w:rsid w:val="00672D5C"/>
    <w:rsid w:val="00672E04"/>
    <w:rsid w:val="00672E82"/>
    <w:rsid w:val="00672ED8"/>
    <w:rsid w:val="00672FE4"/>
    <w:rsid w:val="0067307E"/>
    <w:rsid w:val="006732AD"/>
    <w:rsid w:val="0067334C"/>
    <w:rsid w:val="00673418"/>
    <w:rsid w:val="006735AB"/>
    <w:rsid w:val="006736A3"/>
    <w:rsid w:val="006736E4"/>
    <w:rsid w:val="00673716"/>
    <w:rsid w:val="00673737"/>
    <w:rsid w:val="0067377E"/>
    <w:rsid w:val="006737FF"/>
    <w:rsid w:val="00673886"/>
    <w:rsid w:val="0067398A"/>
    <w:rsid w:val="00673D05"/>
    <w:rsid w:val="00673DAF"/>
    <w:rsid w:val="00673F0D"/>
    <w:rsid w:val="00673FCB"/>
    <w:rsid w:val="00674062"/>
    <w:rsid w:val="0067412C"/>
    <w:rsid w:val="00674300"/>
    <w:rsid w:val="006743CD"/>
    <w:rsid w:val="0067448D"/>
    <w:rsid w:val="00674537"/>
    <w:rsid w:val="006745AF"/>
    <w:rsid w:val="00674612"/>
    <w:rsid w:val="00674786"/>
    <w:rsid w:val="00674819"/>
    <w:rsid w:val="00674841"/>
    <w:rsid w:val="00674995"/>
    <w:rsid w:val="006749C8"/>
    <w:rsid w:val="00674AB8"/>
    <w:rsid w:val="00674CA5"/>
    <w:rsid w:val="0067505E"/>
    <w:rsid w:val="00675495"/>
    <w:rsid w:val="0067550E"/>
    <w:rsid w:val="00675642"/>
    <w:rsid w:val="00675772"/>
    <w:rsid w:val="0067587C"/>
    <w:rsid w:val="00675994"/>
    <w:rsid w:val="00675A50"/>
    <w:rsid w:val="00675C53"/>
    <w:rsid w:val="00675C69"/>
    <w:rsid w:val="00675D1C"/>
    <w:rsid w:val="00675ED4"/>
    <w:rsid w:val="006760A9"/>
    <w:rsid w:val="006761FF"/>
    <w:rsid w:val="00676228"/>
    <w:rsid w:val="00676232"/>
    <w:rsid w:val="0067628F"/>
    <w:rsid w:val="006762ED"/>
    <w:rsid w:val="00676344"/>
    <w:rsid w:val="00676453"/>
    <w:rsid w:val="00676467"/>
    <w:rsid w:val="00676610"/>
    <w:rsid w:val="00676694"/>
    <w:rsid w:val="006766E9"/>
    <w:rsid w:val="00676829"/>
    <w:rsid w:val="00676887"/>
    <w:rsid w:val="006768F3"/>
    <w:rsid w:val="0067691C"/>
    <w:rsid w:val="006769A7"/>
    <w:rsid w:val="00676E84"/>
    <w:rsid w:val="0067710D"/>
    <w:rsid w:val="006771A4"/>
    <w:rsid w:val="00677237"/>
    <w:rsid w:val="006772C4"/>
    <w:rsid w:val="00677360"/>
    <w:rsid w:val="00677405"/>
    <w:rsid w:val="0067751C"/>
    <w:rsid w:val="00677599"/>
    <w:rsid w:val="00677680"/>
    <w:rsid w:val="006776B3"/>
    <w:rsid w:val="006776BC"/>
    <w:rsid w:val="0067792B"/>
    <w:rsid w:val="006779A4"/>
    <w:rsid w:val="00677AC5"/>
    <w:rsid w:val="00677C1A"/>
    <w:rsid w:val="00677CFD"/>
    <w:rsid w:val="00677D6B"/>
    <w:rsid w:val="00677E30"/>
    <w:rsid w:val="00677E6C"/>
    <w:rsid w:val="00677ED8"/>
    <w:rsid w:val="00677FF1"/>
    <w:rsid w:val="0068016A"/>
    <w:rsid w:val="006802B3"/>
    <w:rsid w:val="006802FF"/>
    <w:rsid w:val="006803D3"/>
    <w:rsid w:val="006803F8"/>
    <w:rsid w:val="00680432"/>
    <w:rsid w:val="006804DB"/>
    <w:rsid w:val="006806DC"/>
    <w:rsid w:val="0068077B"/>
    <w:rsid w:val="00680799"/>
    <w:rsid w:val="0068081E"/>
    <w:rsid w:val="00680823"/>
    <w:rsid w:val="00680988"/>
    <w:rsid w:val="00680A9C"/>
    <w:rsid w:val="00680CEF"/>
    <w:rsid w:val="00680FEE"/>
    <w:rsid w:val="0068113E"/>
    <w:rsid w:val="0068119A"/>
    <w:rsid w:val="0068124D"/>
    <w:rsid w:val="0068127F"/>
    <w:rsid w:val="00681290"/>
    <w:rsid w:val="00681333"/>
    <w:rsid w:val="0068137F"/>
    <w:rsid w:val="00681399"/>
    <w:rsid w:val="006813EA"/>
    <w:rsid w:val="006814B0"/>
    <w:rsid w:val="0068153C"/>
    <w:rsid w:val="00681567"/>
    <w:rsid w:val="006815F9"/>
    <w:rsid w:val="006817C8"/>
    <w:rsid w:val="00681A35"/>
    <w:rsid w:val="00681B5B"/>
    <w:rsid w:val="00681B8B"/>
    <w:rsid w:val="00681C55"/>
    <w:rsid w:val="00681CDB"/>
    <w:rsid w:val="00681CE9"/>
    <w:rsid w:val="006822D1"/>
    <w:rsid w:val="006823E1"/>
    <w:rsid w:val="006824EE"/>
    <w:rsid w:val="00682503"/>
    <w:rsid w:val="0068266F"/>
    <w:rsid w:val="006826C9"/>
    <w:rsid w:val="006826DC"/>
    <w:rsid w:val="00682866"/>
    <w:rsid w:val="006828B7"/>
    <w:rsid w:val="0068290B"/>
    <w:rsid w:val="00682AFA"/>
    <w:rsid w:val="00682F13"/>
    <w:rsid w:val="0068309C"/>
    <w:rsid w:val="006830BD"/>
    <w:rsid w:val="006830FB"/>
    <w:rsid w:val="00683280"/>
    <w:rsid w:val="00683291"/>
    <w:rsid w:val="006832D7"/>
    <w:rsid w:val="00683400"/>
    <w:rsid w:val="006834A5"/>
    <w:rsid w:val="006834F4"/>
    <w:rsid w:val="00683566"/>
    <w:rsid w:val="00683608"/>
    <w:rsid w:val="006836F4"/>
    <w:rsid w:val="0068385F"/>
    <w:rsid w:val="0068392A"/>
    <w:rsid w:val="00683949"/>
    <w:rsid w:val="00683964"/>
    <w:rsid w:val="006839AA"/>
    <w:rsid w:val="00683A16"/>
    <w:rsid w:val="00683CEE"/>
    <w:rsid w:val="00683D8A"/>
    <w:rsid w:val="00683DB8"/>
    <w:rsid w:val="00683E2E"/>
    <w:rsid w:val="00683F1A"/>
    <w:rsid w:val="00683F54"/>
    <w:rsid w:val="00683FC8"/>
    <w:rsid w:val="0068402B"/>
    <w:rsid w:val="00684063"/>
    <w:rsid w:val="00684149"/>
    <w:rsid w:val="006841AB"/>
    <w:rsid w:val="00684397"/>
    <w:rsid w:val="0068450F"/>
    <w:rsid w:val="0068464F"/>
    <w:rsid w:val="0068479C"/>
    <w:rsid w:val="00684CDA"/>
    <w:rsid w:val="00684D38"/>
    <w:rsid w:val="00684DBE"/>
    <w:rsid w:val="00684E06"/>
    <w:rsid w:val="00684F16"/>
    <w:rsid w:val="00684FAB"/>
    <w:rsid w:val="00685124"/>
    <w:rsid w:val="00685142"/>
    <w:rsid w:val="0068514D"/>
    <w:rsid w:val="00685171"/>
    <w:rsid w:val="006851DF"/>
    <w:rsid w:val="006852D4"/>
    <w:rsid w:val="006852DC"/>
    <w:rsid w:val="0068532F"/>
    <w:rsid w:val="006854F5"/>
    <w:rsid w:val="00685554"/>
    <w:rsid w:val="00685707"/>
    <w:rsid w:val="0068579B"/>
    <w:rsid w:val="006857F5"/>
    <w:rsid w:val="006858F8"/>
    <w:rsid w:val="006859ED"/>
    <w:rsid w:val="00685BDE"/>
    <w:rsid w:val="00685C35"/>
    <w:rsid w:val="00685D0A"/>
    <w:rsid w:val="00685D50"/>
    <w:rsid w:val="00685E6F"/>
    <w:rsid w:val="00685F3C"/>
    <w:rsid w:val="00685FC2"/>
    <w:rsid w:val="006860B6"/>
    <w:rsid w:val="0068644A"/>
    <w:rsid w:val="00686618"/>
    <w:rsid w:val="0068679A"/>
    <w:rsid w:val="0068689A"/>
    <w:rsid w:val="0068689E"/>
    <w:rsid w:val="00686A76"/>
    <w:rsid w:val="00686A85"/>
    <w:rsid w:val="00686D44"/>
    <w:rsid w:val="00686E0F"/>
    <w:rsid w:val="00686F9A"/>
    <w:rsid w:val="006870FC"/>
    <w:rsid w:val="00687187"/>
    <w:rsid w:val="00687256"/>
    <w:rsid w:val="006872EF"/>
    <w:rsid w:val="006876F4"/>
    <w:rsid w:val="0068781D"/>
    <w:rsid w:val="00687BAA"/>
    <w:rsid w:val="00687D8F"/>
    <w:rsid w:val="00687D98"/>
    <w:rsid w:val="00687DB0"/>
    <w:rsid w:val="006900C5"/>
    <w:rsid w:val="0069048E"/>
    <w:rsid w:val="00690540"/>
    <w:rsid w:val="006905C6"/>
    <w:rsid w:val="00690622"/>
    <w:rsid w:val="006906C6"/>
    <w:rsid w:val="00690712"/>
    <w:rsid w:val="00690938"/>
    <w:rsid w:val="00690939"/>
    <w:rsid w:val="00690949"/>
    <w:rsid w:val="0069099A"/>
    <w:rsid w:val="006909CC"/>
    <w:rsid w:val="006909D3"/>
    <w:rsid w:val="00690EB3"/>
    <w:rsid w:val="006912D3"/>
    <w:rsid w:val="0069151C"/>
    <w:rsid w:val="006915FE"/>
    <w:rsid w:val="0069160B"/>
    <w:rsid w:val="0069177B"/>
    <w:rsid w:val="006918EF"/>
    <w:rsid w:val="00691940"/>
    <w:rsid w:val="00691960"/>
    <w:rsid w:val="00691A5A"/>
    <w:rsid w:val="00691AE0"/>
    <w:rsid w:val="00691C8A"/>
    <w:rsid w:val="00692128"/>
    <w:rsid w:val="00692147"/>
    <w:rsid w:val="00692174"/>
    <w:rsid w:val="00692284"/>
    <w:rsid w:val="0069242F"/>
    <w:rsid w:val="00692476"/>
    <w:rsid w:val="00692480"/>
    <w:rsid w:val="006924C6"/>
    <w:rsid w:val="0069256B"/>
    <w:rsid w:val="006925DE"/>
    <w:rsid w:val="006926BC"/>
    <w:rsid w:val="00692743"/>
    <w:rsid w:val="00692776"/>
    <w:rsid w:val="00692AF8"/>
    <w:rsid w:val="00692BD1"/>
    <w:rsid w:val="00692C34"/>
    <w:rsid w:val="00692C75"/>
    <w:rsid w:val="00692DDB"/>
    <w:rsid w:val="00692E73"/>
    <w:rsid w:val="00692EB3"/>
    <w:rsid w:val="006930A0"/>
    <w:rsid w:val="0069316A"/>
    <w:rsid w:val="0069329F"/>
    <w:rsid w:val="0069345F"/>
    <w:rsid w:val="0069354E"/>
    <w:rsid w:val="006938F0"/>
    <w:rsid w:val="00693A7A"/>
    <w:rsid w:val="00693A8F"/>
    <w:rsid w:val="00693B30"/>
    <w:rsid w:val="00693B8C"/>
    <w:rsid w:val="00693C01"/>
    <w:rsid w:val="00693C80"/>
    <w:rsid w:val="00693E1A"/>
    <w:rsid w:val="00693E41"/>
    <w:rsid w:val="00693E93"/>
    <w:rsid w:val="00693F58"/>
    <w:rsid w:val="00694284"/>
    <w:rsid w:val="00694404"/>
    <w:rsid w:val="00694430"/>
    <w:rsid w:val="0069444D"/>
    <w:rsid w:val="00694494"/>
    <w:rsid w:val="006944B7"/>
    <w:rsid w:val="0069466F"/>
    <w:rsid w:val="0069471B"/>
    <w:rsid w:val="006947B4"/>
    <w:rsid w:val="006949E2"/>
    <w:rsid w:val="00694A7B"/>
    <w:rsid w:val="00694D41"/>
    <w:rsid w:val="00694E91"/>
    <w:rsid w:val="00694F0B"/>
    <w:rsid w:val="00694F51"/>
    <w:rsid w:val="00694FB2"/>
    <w:rsid w:val="00694FE5"/>
    <w:rsid w:val="00695053"/>
    <w:rsid w:val="0069508F"/>
    <w:rsid w:val="006950B8"/>
    <w:rsid w:val="006955CD"/>
    <w:rsid w:val="00695636"/>
    <w:rsid w:val="00695641"/>
    <w:rsid w:val="006956EB"/>
    <w:rsid w:val="006957DF"/>
    <w:rsid w:val="006957E0"/>
    <w:rsid w:val="006958B5"/>
    <w:rsid w:val="00695AEF"/>
    <w:rsid w:val="00695B3B"/>
    <w:rsid w:val="00696181"/>
    <w:rsid w:val="006961D1"/>
    <w:rsid w:val="00696427"/>
    <w:rsid w:val="006965F6"/>
    <w:rsid w:val="00696790"/>
    <w:rsid w:val="0069688B"/>
    <w:rsid w:val="006969CB"/>
    <w:rsid w:val="00696AA9"/>
    <w:rsid w:val="00696AB7"/>
    <w:rsid w:val="00696C0B"/>
    <w:rsid w:val="00696D72"/>
    <w:rsid w:val="00696D87"/>
    <w:rsid w:val="00696DB5"/>
    <w:rsid w:val="00696E24"/>
    <w:rsid w:val="00696E7E"/>
    <w:rsid w:val="00696E87"/>
    <w:rsid w:val="00696EF9"/>
    <w:rsid w:val="006971A6"/>
    <w:rsid w:val="006972DC"/>
    <w:rsid w:val="00697370"/>
    <w:rsid w:val="0069738A"/>
    <w:rsid w:val="006973AB"/>
    <w:rsid w:val="0069774A"/>
    <w:rsid w:val="00697807"/>
    <w:rsid w:val="00697829"/>
    <w:rsid w:val="00697935"/>
    <w:rsid w:val="00697947"/>
    <w:rsid w:val="00697991"/>
    <w:rsid w:val="006979ED"/>
    <w:rsid w:val="00697A59"/>
    <w:rsid w:val="00697A60"/>
    <w:rsid w:val="00697A8F"/>
    <w:rsid w:val="00697C2D"/>
    <w:rsid w:val="00697C85"/>
    <w:rsid w:val="00697E29"/>
    <w:rsid w:val="00697F36"/>
    <w:rsid w:val="006A003E"/>
    <w:rsid w:val="006A01FD"/>
    <w:rsid w:val="006A02DA"/>
    <w:rsid w:val="006A02F5"/>
    <w:rsid w:val="006A05CC"/>
    <w:rsid w:val="006A0829"/>
    <w:rsid w:val="006A085B"/>
    <w:rsid w:val="006A0A1D"/>
    <w:rsid w:val="006A0C54"/>
    <w:rsid w:val="006A0C74"/>
    <w:rsid w:val="006A0DBA"/>
    <w:rsid w:val="006A0DF4"/>
    <w:rsid w:val="006A0EAA"/>
    <w:rsid w:val="006A0EB8"/>
    <w:rsid w:val="006A0F70"/>
    <w:rsid w:val="006A0FA4"/>
    <w:rsid w:val="006A0FF1"/>
    <w:rsid w:val="006A0FFF"/>
    <w:rsid w:val="006A10E0"/>
    <w:rsid w:val="006A11A3"/>
    <w:rsid w:val="006A11AE"/>
    <w:rsid w:val="006A1221"/>
    <w:rsid w:val="006A1238"/>
    <w:rsid w:val="006A12B1"/>
    <w:rsid w:val="006A1588"/>
    <w:rsid w:val="006A163A"/>
    <w:rsid w:val="006A167E"/>
    <w:rsid w:val="006A1766"/>
    <w:rsid w:val="006A1812"/>
    <w:rsid w:val="006A1939"/>
    <w:rsid w:val="006A1AA7"/>
    <w:rsid w:val="006A1C02"/>
    <w:rsid w:val="006A1C17"/>
    <w:rsid w:val="006A1C27"/>
    <w:rsid w:val="006A1D0B"/>
    <w:rsid w:val="006A1DA3"/>
    <w:rsid w:val="006A20A4"/>
    <w:rsid w:val="006A21C5"/>
    <w:rsid w:val="006A228E"/>
    <w:rsid w:val="006A23D7"/>
    <w:rsid w:val="006A246C"/>
    <w:rsid w:val="006A24CA"/>
    <w:rsid w:val="006A2588"/>
    <w:rsid w:val="006A2748"/>
    <w:rsid w:val="006A27F2"/>
    <w:rsid w:val="006A282D"/>
    <w:rsid w:val="006A284B"/>
    <w:rsid w:val="006A289E"/>
    <w:rsid w:val="006A2956"/>
    <w:rsid w:val="006A298D"/>
    <w:rsid w:val="006A2A32"/>
    <w:rsid w:val="006A2E88"/>
    <w:rsid w:val="006A2E97"/>
    <w:rsid w:val="006A302B"/>
    <w:rsid w:val="006A323C"/>
    <w:rsid w:val="006A3249"/>
    <w:rsid w:val="006A3771"/>
    <w:rsid w:val="006A396B"/>
    <w:rsid w:val="006A3BAA"/>
    <w:rsid w:val="006A3C0D"/>
    <w:rsid w:val="006A3EAA"/>
    <w:rsid w:val="006A3EDB"/>
    <w:rsid w:val="006A42FC"/>
    <w:rsid w:val="006A4658"/>
    <w:rsid w:val="006A469F"/>
    <w:rsid w:val="006A4A6E"/>
    <w:rsid w:val="006A4D17"/>
    <w:rsid w:val="006A4DB2"/>
    <w:rsid w:val="006A4DD6"/>
    <w:rsid w:val="006A4E1C"/>
    <w:rsid w:val="006A4E2C"/>
    <w:rsid w:val="006A4E8A"/>
    <w:rsid w:val="006A4E8F"/>
    <w:rsid w:val="006A50D2"/>
    <w:rsid w:val="006A50EA"/>
    <w:rsid w:val="006A5123"/>
    <w:rsid w:val="006A5135"/>
    <w:rsid w:val="006A5358"/>
    <w:rsid w:val="006A53B4"/>
    <w:rsid w:val="006A551F"/>
    <w:rsid w:val="006A5535"/>
    <w:rsid w:val="006A5586"/>
    <w:rsid w:val="006A581A"/>
    <w:rsid w:val="006A585C"/>
    <w:rsid w:val="006A58C9"/>
    <w:rsid w:val="006A59F1"/>
    <w:rsid w:val="006A5B9A"/>
    <w:rsid w:val="006A5BDD"/>
    <w:rsid w:val="006A5D12"/>
    <w:rsid w:val="006A5D7F"/>
    <w:rsid w:val="006A5E43"/>
    <w:rsid w:val="006A5FE8"/>
    <w:rsid w:val="006A6172"/>
    <w:rsid w:val="006A61E9"/>
    <w:rsid w:val="006A621D"/>
    <w:rsid w:val="006A6391"/>
    <w:rsid w:val="006A63C4"/>
    <w:rsid w:val="006A674B"/>
    <w:rsid w:val="006A679B"/>
    <w:rsid w:val="006A67E6"/>
    <w:rsid w:val="006A67FF"/>
    <w:rsid w:val="006A692E"/>
    <w:rsid w:val="006A6AAE"/>
    <w:rsid w:val="006A6CFD"/>
    <w:rsid w:val="006A6E0A"/>
    <w:rsid w:val="006A7009"/>
    <w:rsid w:val="006A70F9"/>
    <w:rsid w:val="006A713B"/>
    <w:rsid w:val="006A7148"/>
    <w:rsid w:val="006A7288"/>
    <w:rsid w:val="006A7516"/>
    <w:rsid w:val="006A76C6"/>
    <w:rsid w:val="006A76EB"/>
    <w:rsid w:val="006A7768"/>
    <w:rsid w:val="006A7941"/>
    <w:rsid w:val="006A79C5"/>
    <w:rsid w:val="006A7A88"/>
    <w:rsid w:val="006A7AC6"/>
    <w:rsid w:val="006A7B24"/>
    <w:rsid w:val="006A7B42"/>
    <w:rsid w:val="006B01B9"/>
    <w:rsid w:val="006B02E2"/>
    <w:rsid w:val="006B04ED"/>
    <w:rsid w:val="006B05D8"/>
    <w:rsid w:val="006B07B8"/>
    <w:rsid w:val="006B093F"/>
    <w:rsid w:val="006B0AEB"/>
    <w:rsid w:val="006B0C77"/>
    <w:rsid w:val="006B0D6F"/>
    <w:rsid w:val="006B0F0E"/>
    <w:rsid w:val="006B1061"/>
    <w:rsid w:val="006B1099"/>
    <w:rsid w:val="006B10CE"/>
    <w:rsid w:val="006B114B"/>
    <w:rsid w:val="006B11B4"/>
    <w:rsid w:val="006B12CC"/>
    <w:rsid w:val="006B132B"/>
    <w:rsid w:val="006B135D"/>
    <w:rsid w:val="006B1382"/>
    <w:rsid w:val="006B13A3"/>
    <w:rsid w:val="006B1594"/>
    <w:rsid w:val="006B15BC"/>
    <w:rsid w:val="006B1705"/>
    <w:rsid w:val="006B177D"/>
    <w:rsid w:val="006B17F7"/>
    <w:rsid w:val="006B1899"/>
    <w:rsid w:val="006B1940"/>
    <w:rsid w:val="006B1AF3"/>
    <w:rsid w:val="006B1B3D"/>
    <w:rsid w:val="006B1C20"/>
    <w:rsid w:val="006B1D64"/>
    <w:rsid w:val="006B1D87"/>
    <w:rsid w:val="006B216E"/>
    <w:rsid w:val="006B21A7"/>
    <w:rsid w:val="006B21D3"/>
    <w:rsid w:val="006B22B5"/>
    <w:rsid w:val="006B2359"/>
    <w:rsid w:val="006B2398"/>
    <w:rsid w:val="006B23A2"/>
    <w:rsid w:val="006B240A"/>
    <w:rsid w:val="006B2644"/>
    <w:rsid w:val="006B265F"/>
    <w:rsid w:val="006B26F1"/>
    <w:rsid w:val="006B26FC"/>
    <w:rsid w:val="006B28EB"/>
    <w:rsid w:val="006B2A96"/>
    <w:rsid w:val="006B2DC6"/>
    <w:rsid w:val="006B2F4F"/>
    <w:rsid w:val="006B312C"/>
    <w:rsid w:val="006B3303"/>
    <w:rsid w:val="006B3411"/>
    <w:rsid w:val="006B349A"/>
    <w:rsid w:val="006B34DD"/>
    <w:rsid w:val="006B36C0"/>
    <w:rsid w:val="006B36C9"/>
    <w:rsid w:val="006B37ED"/>
    <w:rsid w:val="006B393A"/>
    <w:rsid w:val="006B3B2E"/>
    <w:rsid w:val="006B3C0A"/>
    <w:rsid w:val="006B3C99"/>
    <w:rsid w:val="006B3CCF"/>
    <w:rsid w:val="006B3D1D"/>
    <w:rsid w:val="006B3D89"/>
    <w:rsid w:val="006B3E2D"/>
    <w:rsid w:val="006B3E80"/>
    <w:rsid w:val="006B3F1C"/>
    <w:rsid w:val="006B4027"/>
    <w:rsid w:val="006B4040"/>
    <w:rsid w:val="006B4179"/>
    <w:rsid w:val="006B41EC"/>
    <w:rsid w:val="006B4302"/>
    <w:rsid w:val="006B4305"/>
    <w:rsid w:val="006B43BD"/>
    <w:rsid w:val="006B446C"/>
    <w:rsid w:val="006B4526"/>
    <w:rsid w:val="006B4684"/>
    <w:rsid w:val="006B4B75"/>
    <w:rsid w:val="006B4BAD"/>
    <w:rsid w:val="006B4C1C"/>
    <w:rsid w:val="006B500D"/>
    <w:rsid w:val="006B511C"/>
    <w:rsid w:val="006B5190"/>
    <w:rsid w:val="006B5198"/>
    <w:rsid w:val="006B51A4"/>
    <w:rsid w:val="006B51D1"/>
    <w:rsid w:val="006B530E"/>
    <w:rsid w:val="006B5346"/>
    <w:rsid w:val="006B5396"/>
    <w:rsid w:val="006B53CC"/>
    <w:rsid w:val="006B54E5"/>
    <w:rsid w:val="006B5569"/>
    <w:rsid w:val="006B5592"/>
    <w:rsid w:val="006B55CD"/>
    <w:rsid w:val="006B5738"/>
    <w:rsid w:val="006B598A"/>
    <w:rsid w:val="006B59E2"/>
    <w:rsid w:val="006B5A62"/>
    <w:rsid w:val="006B5DD4"/>
    <w:rsid w:val="006B5EEA"/>
    <w:rsid w:val="006B61B2"/>
    <w:rsid w:val="006B6297"/>
    <w:rsid w:val="006B63CE"/>
    <w:rsid w:val="006B64B1"/>
    <w:rsid w:val="006B650B"/>
    <w:rsid w:val="006B6616"/>
    <w:rsid w:val="006B678C"/>
    <w:rsid w:val="006B67EF"/>
    <w:rsid w:val="006B6804"/>
    <w:rsid w:val="006B69A0"/>
    <w:rsid w:val="006B6B9B"/>
    <w:rsid w:val="006B6C21"/>
    <w:rsid w:val="006B6C22"/>
    <w:rsid w:val="006B6F8B"/>
    <w:rsid w:val="006B6FB9"/>
    <w:rsid w:val="006B707A"/>
    <w:rsid w:val="006B7193"/>
    <w:rsid w:val="006B723B"/>
    <w:rsid w:val="006B7351"/>
    <w:rsid w:val="006B7367"/>
    <w:rsid w:val="006B7486"/>
    <w:rsid w:val="006B74C5"/>
    <w:rsid w:val="006B7763"/>
    <w:rsid w:val="006B7797"/>
    <w:rsid w:val="006B785F"/>
    <w:rsid w:val="006B7A9A"/>
    <w:rsid w:val="006B7B46"/>
    <w:rsid w:val="006B7CE3"/>
    <w:rsid w:val="006B7DB4"/>
    <w:rsid w:val="006B7E7B"/>
    <w:rsid w:val="006B7FD1"/>
    <w:rsid w:val="006C002C"/>
    <w:rsid w:val="006C052A"/>
    <w:rsid w:val="006C0617"/>
    <w:rsid w:val="006C0641"/>
    <w:rsid w:val="006C070D"/>
    <w:rsid w:val="006C071D"/>
    <w:rsid w:val="006C076E"/>
    <w:rsid w:val="006C07F8"/>
    <w:rsid w:val="006C0971"/>
    <w:rsid w:val="006C09BC"/>
    <w:rsid w:val="006C09E4"/>
    <w:rsid w:val="006C09F2"/>
    <w:rsid w:val="006C0A41"/>
    <w:rsid w:val="006C0A69"/>
    <w:rsid w:val="006C0AAB"/>
    <w:rsid w:val="006C0AD3"/>
    <w:rsid w:val="006C0D78"/>
    <w:rsid w:val="006C0EB7"/>
    <w:rsid w:val="006C100F"/>
    <w:rsid w:val="006C10C7"/>
    <w:rsid w:val="006C1201"/>
    <w:rsid w:val="006C12BA"/>
    <w:rsid w:val="006C13A1"/>
    <w:rsid w:val="006C17F8"/>
    <w:rsid w:val="006C18F2"/>
    <w:rsid w:val="006C1C71"/>
    <w:rsid w:val="006C1E08"/>
    <w:rsid w:val="006C1E34"/>
    <w:rsid w:val="006C1E4F"/>
    <w:rsid w:val="006C1F3C"/>
    <w:rsid w:val="006C20B0"/>
    <w:rsid w:val="006C23B4"/>
    <w:rsid w:val="006C23DF"/>
    <w:rsid w:val="006C24C7"/>
    <w:rsid w:val="006C2B4B"/>
    <w:rsid w:val="006C2D97"/>
    <w:rsid w:val="006C2E65"/>
    <w:rsid w:val="006C2F8E"/>
    <w:rsid w:val="006C2FD9"/>
    <w:rsid w:val="006C3094"/>
    <w:rsid w:val="006C30C2"/>
    <w:rsid w:val="006C31B7"/>
    <w:rsid w:val="006C32A6"/>
    <w:rsid w:val="006C32F8"/>
    <w:rsid w:val="006C3343"/>
    <w:rsid w:val="006C33BD"/>
    <w:rsid w:val="006C359A"/>
    <w:rsid w:val="006C3829"/>
    <w:rsid w:val="006C3981"/>
    <w:rsid w:val="006C3A4A"/>
    <w:rsid w:val="006C401C"/>
    <w:rsid w:val="006C4152"/>
    <w:rsid w:val="006C429F"/>
    <w:rsid w:val="006C43F8"/>
    <w:rsid w:val="006C4413"/>
    <w:rsid w:val="006C44C9"/>
    <w:rsid w:val="006C462B"/>
    <w:rsid w:val="006C477D"/>
    <w:rsid w:val="006C478A"/>
    <w:rsid w:val="006C47DF"/>
    <w:rsid w:val="006C49E0"/>
    <w:rsid w:val="006C4A86"/>
    <w:rsid w:val="006C4B0A"/>
    <w:rsid w:val="006C4E90"/>
    <w:rsid w:val="006C4FC7"/>
    <w:rsid w:val="006C5119"/>
    <w:rsid w:val="006C5187"/>
    <w:rsid w:val="006C52F5"/>
    <w:rsid w:val="006C5358"/>
    <w:rsid w:val="006C5394"/>
    <w:rsid w:val="006C5684"/>
    <w:rsid w:val="006C56BC"/>
    <w:rsid w:val="006C5701"/>
    <w:rsid w:val="006C5974"/>
    <w:rsid w:val="006C5A01"/>
    <w:rsid w:val="006C5ABA"/>
    <w:rsid w:val="006C5AD2"/>
    <w:rsid w:val="006C5B42"/>
    <w:rsid w:val="006C5B61"/>
    <w:rsid w:val="006C5C52"/>
    <w:rsid w:val="006C5CCA"/>
    <w:rsid w:val="006C5DDA"/>
    <w:rsid w:val="006C5E13"/>
    <w:rsid w:val="006C5E56"/>
    <w:rsid w:val="006C6075"/>
    <w:rsid w:val="006C60BD"/>
    <w:rsid w:val="006C6142"/>
    <w:rsid w:val="006C61C4"/>
    <w:rsid w:val="006C61E0"/>
    <w:rsid w:val="006C627C"/>
    <w:rsid w:val="006C6323"/>
    <w:rsid w:val="006C6356"/>
    <w:rsid w:val="006C63AA"/>
    <w:rsid w:val="006C6507"/>
    <w:rsid w:val="006C65B2"/>
    <w:rsid w:val="006C65D4"/>
    <w:rsid w:val="006C65E7"/>
    <w:rsid w:val="006C6928"/>
    <w:rsid w:val="006C6964"/>
    <w:rsid w:val="006C69CF"/>
    <w:rsid w:val="006C6A56"/>
    <w:rsid w:val="006C6A88"/>
    <w:rsid w:val="006C6AE9"/>
    <w:rsid w:val="006C6CE7"/>
    <w:rsid w:val="006C6CFF"/>
    <w:rsid w:val="006C6FA0"/>
    <w:rsid w:val="006C6FD3"/>
    <w:rsid w:val="006C713B"/>
    <w:rsid w:val="006C73B4"/>
    <w:rsid w:val="006C7418"/>
    <w:rsid w:val="006C7496"/>
    <w:rsid w:val="006C7554"/>
    <w:rsid w:val="006C76F9"/>
    <w:rsid w:val="006C77E6"/>
    <w:rsid w:val="006C7AFC"/>
    <w:rsid w:val="006C7C32"/>
    <w:rsid w:val="006C7CD5"/>
    <w:rsid w:val="006C7D46"/>
    <w:rsid w:val="006C7E91"/>
    <w:rsid w:val="006C7E9D"/>
    <w:rsid w:val="006D0022"/>
    <w:rsid w:val="006D003B"/>
    <w:rsid w:val="006D005C"/>
    <w:rsid w:val="006D00B0"/>
    <w:rsid w:val="006D03BD"/>
    <w:rsid w:val="006D04B8"/>
    <w:rsid w:val="006D05C6"/>
    <w:rsid w:val="006D071F"/>
    <w:rsid w:val="006D08DC"/>
    <w:rsid w:val="006D0965"/>
    <w:rsid w:val="006D0B83"/>
    <w:rsid w:val="006D0B8E"/>
    <w:rsid w:val="006D0C49"/>
    <w:rsid w:val="006D0E25"/>
    <w:rsid w:val="006D0F0A"/>
    <w:rsid w:val="006D1158"/>
    <w:rsid w:val="006D1161"/>
    <w:rsid w:val="006D11B1"/>
    <w:rsid w:val="006D1207"/>
    <w:rsid w:val="006D148A"/>
    <w:rsid w:val="006D15B0"/>
    <w:rsid w:val="006D15BD"/>
    <w:rsid w:val="006D1791"/>
    <w:rsid w:val="006D17D3"/>
    <w:rsid w:val="006D1852"/>
    <w:rsid w:val="006D1918"/>
    <w:rsid w:val="006D1BF8"/>
    <w:rsid w:val="006D1D67"/>
    <w:rsid w:val="006D1F33"/>
    <w:rsid w:val="006D1F4C"/>
    <w:rsid w:val="006D2071"/>
    <w:rsid w:val="006D2127"/>
    <w:rsid w:val="006D226E"/>
    <w:rsid w:val="006D24EF"/>
    <w:rsid w:val="006D25CB"/>
    <w:rsid w:val="006D27AE"/>
    <w:rsid w:val="006D289F"/>
    <w:rsid w:val="006D29F2"/>
    <w:rsid w:val="006D2B1D"/>
    <w:rsid w:val="006D2BBA"/>
    <w:rsid w:val="006D2DDC"/>
    <w:rsid w:val="006D305B"/>
    <w:rsid w:val="006D3083"/>
    <w:rsid w:val="006D310C"/>
    <w:rsid w:val="006D3307"/>
    <w:rsid w:val="006D3599"/>
    <w:rsid w:val="006D360A"/>
    <w:rsid w:val="006D3B0F"/>
    <w:rsid w:val="006D3B19"/>
    <w:rsid w:val="006D3BE5"/>
    <w:rsid w:val="006D3CE1"/>
    <w:rsid w:val="006D400E"/>
    <w:rsid w:val="006D4115"/>
    <w:rsid w:val="006D430C"/>
    <w:rsid w:val="006D433D"/>
    <w:rsid w:val="006D4340"/>
    <w:rsid w:val="006D4462"/>
    <w:rsid w:val="006D44E6"/>
    <w:rsid w:val="006D46BB"/>
    <w:rsid w:val="006D475E"/>
    <w:rsid w:val="006D49C3"/>
    <w:rsid w:val="006D4C93"/>
    <w:rsid w:val="006D4D43"/>
    <w:rsid w:val="006D5017"/>
    <w:rsid w:val="006D506E"/>
    <w:rsid w:val="006D50AA"/>
    <w:rsid w:val="006D5123"/>
    <w:rsid w:val="006D5145"/>
    <w:rsid w:val="006D5185"/>
    <w:rsid w:val="006D5370"/>
    <w:rsid w:val="006D550A"/>
    <w:rsid w:val="006D5798"/>
    <w:rsid w:val="006D5817"/>
    <w:rsid w:val="006D5A4D"/>
    <w:rsid w:val="006D5C2A"/>
    <w:rsid w:val="006D5DDB"/>
    <w:rsid w:val="006D5DF5"/>
    <w:rsid w:val="006D5E61"/>
    <w:rsid w:val="006D5F87"/>
    <w:rsid w:val="006D5FA7"/>
    <w:rsid w:val="006D6127"/>
    <w:rsid w:val="006D61C4"/>
    <w:rsid w:val="006D623C"/>
    <w:rsid w:val="006D6279"/>
    <w:rsid w:val="006D635E"/>
    <w:rsid w:val="006D63B4"/>
    <w:rsid w:val="006D63E8"/>
    <w:rsid w:val="006D665C"/>
    <w:rsid w:val="006D686D"/>
    <w:rsid w:val="006D69EF"/>
    <w:rsid w:val="006D6B96"/>
    <w:rsid w:val="006D6C65"/>
    <w:rsid w:val="006D6C6C"/>
    <w:rsid w:val="006D6DB2"/>
    <w:rsid w:val="006D6E1A"/>
    <w:rsid w:val="006D6E6D"/>
    <w:rsid w:val="006D7299"/>
    <w:rsid w:val="006D735D"/>
    <w:rsid w:val="006D7443"/>
    <w:rsid w:val="006D773E"/>
    <w:rsid w:val="006D7899"/>
    <w:rsid w:val="006D789D"/>
    <w:rsid w:val="006D78FB"/>
    <w:rsid w:val="006D790F"/>
    <w:rsid w:val="006D7987"/>
    <w:rsid w:val="006D7A1A"/>
    <w:rsid w:val="006D7C30"/>
    <w:rsid w:val="006D7D9B"/>
    <w:rsid w:val="006D7EE8"/>
    <w:rsid w:val="006D7F20"/>
    <w:rsid w:val="006D7F89"/>
    <w:rsid w:val="006D7FAF"/>
    <w:rsid w:val="006E0119"/>
    <w:rsid w:val="006E0297"/>
    <w:rsid w:val="006E03E7"/>
    <w:rsid w:val="006E0718"/>
    <w:rsid w:val="006E078C"/>
    <w:rsid w:val="006E078D"/>
    <w:rsid w:val="006E08F3"/>
    <w:rsid w:val="006E0C3B"/>
    <w:rsid w:val="006E0D90"/>
    <w:rsid w:val="006E0E14"/>
    <w:rsid w:val="006E0EEF"/>
    <w:rsid w:val="006E0F0E"/>
    <w:rsid w:val="006E11C0"/>
    <w:rsid w:val="006E12D0"/>
    <w:rsid w:val="006E147A"/>
    <w:rsid w:val="006E1638"/>
    <w:rsid w:val="006E1697"/>
    <w:rsid w:val="006E16DF"/>
    <w:rsid w:val="006E190F"/>
    <w:rsid w:val="006E19FB"/>
    <w:rsid w:val="006E1A77"/>
    <w:rsid w:val="006E1B09"/>
    <w:rsid w:val="006E1C82"/>
    <w:rsid w:val="006E1D62"/>
    <w:rsid w:val="006E1E41"/>
    <w:rsid w:val="006E1F69"/>
    <w:rsid w:val="006E1FDD"/>
    <w:rsid w:val="006E2078"/>
    <w:rsid w:val="006E2090"/>
    <w:rsid w:val="006E2241"/>
    <w:rsid w:val="006E239B"/>
    <w:rsid w:val="006E245A"/>
    <w:rsid w:val="006E256E"/>
    <w:rsid w:val="006E261D"/>
    <w:rsid w:val="006E2807"/>
    <w:rsid w:val="006E2833"/>
    <w:rsid w:val="006E28E6"/>
    <w:rsid w:val="006E2901"/>
    <w:rsid w:val="006E2AB6"/>
    <w:rsid w:val="006E2AF0"/>
    <w:rsid w:val="006E2B7D"/>
    <w:rsid w:val="006E2CD9"/>
    <w:rsid w:val="006E2D9C"/>
    <w:rsid w:val="006E2DA4"/>
    <w:rsid w:val="006E2F1C"/>
    <w:rsid w:val="006E2F99"/>
    <w:rsid w:val="006E30D8"/>
    <w:rsid w:val="006E31BA"/>
    <w:rsid w:val="006E32CF"/>
    <w:rsid w:val="006E33DC"/>
    <w:rsid w:val="006E3878"/>
    <w:rsid w:val="006E39E8"/>
    <w:rsid w:val="006E3A2A"/>
    <w:rsid w:val="006E3AB8"/>
    <w:rsid w:val="006E3B24"/>
    <w:rsid w:val="006E3BC6"/>
    <w:rsid w:val="006E3C34"/>
    <w:rsid w:val="006E3CDE"/>
    <w:rsid w:val="006E3CF3"/>
    <w:rsid w:val="006E3DB0"/>
    <w:rsid w:val="006E3E6C"/>
    <w:rsid w:val="006E4195"/>
    <w:rsid w:val="006E42A5"/>
    <w:rsid w:val="006E433D"/>
    <w:rsid w:val="006E4579"/>
    <w:rsid w:val="006E45F9"/>
    <w:rsid w:val="006E4745"/>
    <w:rsid w:val="006E47F8"/>
    <w:rsid w:val="006E4A1E"/>
    <w:rsid w:val="006E4A8E"/>
    <w:rsid w:val="006E4AC4"/>
    <w:rsid w:val="006E4B41"/>
    <w:rsid w:val="006E4B68"/>
    <w:rsid w:val="006E4C74"/>
    <w:rsid w:val="006E4CFE"/>
    <w:rsid w:val="006E4D04"/>
    <w:rsid w:val="006E4DC8"/>
    <w:rsid w:val="006E4DF7"/>
    <w:rsid w:val="006E5077"/>
    <w:rsid w:val="006E507B"/>
    <w:rsid w:val="006E55E9"/>
    <w:rsid w:val="006E574C"/>
    <w:rsid w:val="006E5A36"/>
    <w:rsid w:val="006E5AFE"/>
    <w:rsid w:val="006E5BDE"/>
    <w:rsid w:val="006E5D75"/>
    <w:rsid w:val="006E604E"/>
    <w:rsid w:val="006E6228"/>
    <w:rsid w:val="006E6358"/>
    <w:rsid w:val="006E6502"/>
    <w:rsid w:val="006E662D"/>
    <w:rsid w:val="006E6653"/>
    <w:rsid w:val="006E667C"/>
    <w:rsid w:val="006E6813"/>
    <w:rsid w:val="006E6906"/>
    <w:rsid w:val="006E6998"/>
    <w:rsid w:val="006E6AEE"/>
    <w:rsid w:val="006E6E0A"/>
    <w:rsid w:val="006E6E48"/>
    <w:rsid w:val="006E6F8C"/>
    <w:rsid w:val="006E719D"/>
    <w:rsid w:val="006E7465"/>
    <w:rsid w:val="006E748D"/>
    <w:rsid w:val="006E79CB"/>
    <w:rsid w:val="006E7C06"/>
    <w:rsid w:val="006E7C0A"/>
    <w:rsid w:val="006E7C27"/>
    <w:rsid w:val="006E7CB4"/>
    <w:rsid w:val="006E7E42"/>
    <w:rsid w:val="006E7E5D"/>
    <w:rsid w:val="006E7F6D"/>
    <w:rsid w:val="006E7F73"/>
    <w:rsid w:val="006F00BD"/>
    <w:rsid w:val="006F019C"/>
    <w:rsid w:val="006F01C3"/>
    <w:rsid w:val="006F03A0"/>
    <w:rsid w:val="006F044A"/>
    <w:rsid w:val="006F0516"/>
    <w:rsid w:val="006F0595"/>
    <w:rsid w:val="006F05B8"/>
    <w:rsid w:val="006F0630"/>
    <w:rsid w:val="006F06DD"/>
    <w:rsid w:val="006F0822"/>
    <w:rsid w:val="006F0AA7"/>
    <w:rsid w:val="006F0B3A"/>
    <w:rsid w:val="006F0B4A"/>
    <w:rsid w:val="006F0D27"/>
    <w:rsid w:val="006F0D81"/>
    <w:rsid w:val="006F0E5C"/>
    <w:rsid w:val="006F0E8D"/>
    <w:rsid w:val="006F0EE5"/>
    <w:rsid w:val="006F0EF1"/>
    <w:rsid w:val="006F0F6A"/>
    <w:rsid w:val="006F0FD2"/>
    <w:rsid w:val="006F10C3"/>
    <w:rsid w:val="006F10D2"/>
    <w:rsid w:val="006F111A"/>
    <w:rsid w:val="006F1153"/>
    <w:rsid w:val="006F140C"/>
    <w:rsid w:val="006F1455"/>
    <w:rsid w:val="006F1478"/>
    <w:rsid w:val="006F1546"/>
    <w:rsid w:val="006F16FC"/>
    <w:rsid w:val="006F189F"/>
    <w:rsid w:val="006F195E"/>
    <w:rsid w:val="006F1A34"/>
    <w:rsid w:val="006F1A99"/>
    <w:rsid w:val="006F1ADF"/>
    <w:rsid w:val="006F1B1A"/>
    <w:rsid w:val="006F1CD0"/>
    <w:rsid w:val="006F1D7F"/>
    <w:rsid w:val="006F1E30"/>
    <w:rsid w:val="006F1E48"/>
    <w:rsid w:val="006F1EE3"/>
    <w:rsid w:val="006F202C"/>
    <w:rsid w:val="006F22D7"/>
    <w:rsid w:val="006F2382"/>
    <w:rsid w:val="006F2515"/>
    <w:rsid w:val="006F2589"/>
    <w:rsid w:val="006F27DF"/>
    <w:rsid w:val="006F27E3"/>
    <w:rsid w:val="006F2882"/>
    <w:rsid w:val="006F29E3"/>
    <w:rsid w:val="006F2A82"/>
    <w:rsid w:val="006F2AF2"/>
    <w:rsid w:val="006F2BCD"/>
    <w:rsid w:val="006F2DBE"/>
    <w:rsid w:val="006F2EAE"/>
    <w:rsid w:val="006F2ED2"/>
    <w:rsid w:val="006F3046"/>
    <w:rsid w:val="006F317A"/>
    <w:rsid w:val="006F338A"/>
    <w:rsid w:val="006F346E"/>
    <w:rsid w:val="006F34FB"/>
    <w:rsid w:val="006F3766"/>
    <w:rsid w:val="006F3A00"/>
    <w:rsid w:val="006F3C6A"/>
    <w:rsid w:val="006F3CD9"/>
    <w:rsid w:val="006F3ED9"/>
    <w:rsid w:val="006F3EFF"/>
    <w:rsid w:val="006F3FAF"/>
    <w:rsid w:val="006F402A"/>
    <w:rsid w:val="006F4059"/>
    <w:rsid w:val="006F40D1"/>
    <w:rsid w:val="006F4136"/>
    <w:rsid w:val="006F426E"/>
    <w:rsid w:val="006F4396"/>
    <w:rsid w:val="006F458A"/>
    <w:rsid w:val="006F4897"/>
    <w:rsid w:val="006F489E"/>
    <w:rsid w:val="006F49F4"/>
    <w:rsid w:val="006F49FA"/>
    <w:rsid w:val="006F4AC8"/>
    <w:rsid w:val="006F4B97"/>
    <w:rsid w:val="006F4C28"/>
    <w:rsid w:val="006F4C74"/>
    <w:rsid w:val="006F4D73"/>
    <w:rsid w:val="006F4E70"/>
    <w:rsid w:val="006F5083"/>
    <w:rsid w:val="006F53B3"/>
    <w:rsid w:val="006F548D"/>
    <w:rsid w:val="006F54B8"/>
    <w:rsid w:val="006F5547"/>
    <w:rsid w:val="006F56E1"/>
    <w:rsid w:val="006F5787"/>
    <w:rsid w:val="006F590E"/>
    <w:rsid w:val="006F5B68"/>
    <w:rsid w:val="006F5D1C"/>
    <w:rsid w:val="006F5D81"/>
    <w:rsid w:val="006F5DD9"/>
    <w:rsid w:val="006F5E5E"/>
    <w:rsid w:val="006F5ECB"/>
    <w:rsid w:val="006F5F08"/>
    <w:rsid w:val="006F5FEB"/>
    <w:rsid w:val="006F6298"/>
    <w:rsid w:val="006F6512"/>
    <w:rsid w:val="006F658D"/>
    <w:rsid w:val="006F65C4"/>
    <w:rsid w:val="006F6682"/>
    <w:rsid w:val="006F6B7E"/>
    <w:rsid w:val="006F6BA8"/>
    <w:rsid w:val="006F6C47"/>
    <w:rsid w:val="006F6D63"/>
    <w:rsid w:val="006F6DD4"/>
    <w:rsid w:val="006F6E20"/>
    <w:rsid w:val="006F6EF2"/>
    <w:rsid w:val="006F717C"/>
    <w:rsid w:val="006F7296"/>
    <w:rsid w:val="006F734D"/>
    <w:rsid w:val="006F73DA"/>
    <w:rsid w:val="006F740A"/>
    <w:rsid w:val="006F7520"/>
    <w:rsid w:val="006F7583"/>
    <w:rsid w:val="006F76B2"/>
    <w:rsid w:val="006F7746"/>
    <w:rsid w:val="006F77E3"/>
    <w:rsid w:val="006F787E"/>
    <w:rsid w:val="006F7A96"/>
    <w:rsid w:val="006F7AF3"/>
    <w:rsid w:val="006F7CB0"/>
    <w:rsid w:val="006F7D4F"/>
    <w:rsid w:val="006F7F0A"/>
    <w:rsid w:val="0070005E"/>
    <w:rsid w:val="00700265"/>
    <w:rsid w:val="00700464"/>
    <w:rsid w:val="00700474"/>
    <w:rsid w:val="00700499"/>
    <w:rsid w:val="007004CE"/>
    <w:rsid w:val="007004E4"/>
    <w:rsid w:val="00700616"/>
    <w:rsid w:val="007008B4"/>
    <w:rsid w:val="00700A73"/>
    <w:rsid w:val="00700B5C"/>
    <w:rsid w:val="00700CBA"/>
    <w:rsid w:val="00700FCE"/>
    <w:rsid w:val="0070113F"/>
    <w:rsid w:val="00701162"/>
    <w:rsid w:val="007011F3"/>
    <w:rsid w:val="0070129A"/>
    <w:rsid w:val="00701319"/>
    <w:rsid w:val="00701438"/>
    <w:rsid w:val="00701452"/>
    <w:rsid w:val="00701578"/>
    <w:rsid w:val="00701650"/>
    <w:rsid w:val="007016B5"/>
    <w:rsid w:val="007016C6"/>
    <w:rsid w:val="00701731"/>
    <w:rsid w:val="007017BC"/>
    <w:rsid w:val="00701B6F"/>
    <w:rsid w:val="00701B97"/>
    <w:rsid w:val="00701C10"/>
    <w:rsid w:val="00701CD0"/>
    <w:rsid w:val="00701E8F"/>
    <w:rsid w:val="00701EF2"/>
    <w:rsid w:val="00701F90"/>
    <w:rsid w:val="00702052"/>
    <w:rsid w:val="007021CE"/>
    <w:rsid w:val="007022AF"/>
    <w:rsid w:val="0070240C"/>
    <w:rsid w:val="0070253E"/>
    <w:rsid w:val="0070258E"/>
    <w:rsid w:val="0070266A"/>
    <w:rsid w:val="00702698"/>
    <w:rsid w:val="00702875"/>
    <w:rsid w:val="007028DB"/>
    <w:rsid w:val="00702A0D"/>
    <w:rsid w:val="007031B7"/>
    <w:rsid w:val="007033E9"/>
    <w:rsid w:val="0070346E"/>
    <w:rsid w:val="007036EB"/>
    <w:rsid w:val="007037D1"/>
    <w:rsid w:val="007038C6"/>
    <w:rsid w:val="00703ABD"/>
    <w:rsid w:val="00703C05"/>
    <w:rsid w:val="00703CAE"/>
    <w:rsid w:val="00703D45"/>
    <w:rsid w:val="00703EB5"/>
    <w:rsid w:val="00703EE5"/>
    <w:rsid w:val="00704150"/>
    <w:rsid w:val="00704239"/>
    <w:rsid w:val="00704276"/>
    <w:rsid w:val="007043E7"/>
    <w:rsid w:val="007044B0"/>
    <w:rsid w:val="0070453E"/>
    <w:rsid w:val="00704656"/>
    <w:rsid w:val="00704779"/>
    <w:rsid w:val="0070482E"/>
    <w:rsid w:val="007048A0"/>
    <w:rsid w:val="007049BD"/>
    <w:rsid w:val="00704A0B"/>
    <w:rsid w:val="00704A87"/>
    <w:rsid w:val="00704B22"/>
    <w:rsid w:val="00704CC0"/>
    <w:rsid w:val="007050F6"/>
    <w:rsid w:val="007051CA"/>
    <w:rsid w:val="007051CF"/>
    <w:rsid w:val="007051F3"/>
    <w:rsid w:val="007053B5"/>
    <w:rsid w:val="0070551E"/>
    <w:rsid w:val="0070554D"/>
    <w:rsid w:val="00705574"/>
    <w:rsid w:val="00705700"/>
    <w:rsid w:val="00705829"/>
    <w:rsid w:val="007058D8"/>
    <w:rsid w:val="007059E9"/>
    <w:rsid w:val="00705A57"/>
    <w:rsid w:val="00705B6D"/>
    <w:rsid w:val="00705BA8"/>
    <w:rsid w:val="00705D84"/>
    <w:rsid w:val="00705E71"/>
    <w:rsid w:val="00706038"/>
    <w:rsid w:val="007061AC"/>
    <w:rsid w:val="007061B0"/>
    <w:rsid w:val="007061B8"/>
    <w:rsid w:val="007063AB"/>
    <w:rsid w:val="00706450"/>
    <w:rsid w:val="007064EF"/>
    <w:rsid w:val="007067CE"/>
    <w:rsid w:val="00706930"/>
    <w:rsid w:val="00706991"/>
    <w:rsid w:val="00706AE8"/>
    <w:rsid w:val="00706B49"/>
    <w:rsid w:val="00706D01"/>
    <w:rsid w:val="00706D82"/>
    <w:rsid w:val="00706DF8"/>
    <w:rsid w:val="00707108"/>
    <w:rsid w:val="007071B9"/>
    <w:rsid w:val="0070726C"/>
    <w:rsid w:val="007073C1"/>
    <w:rsid w:val="00707590"/>
    <w:rsid w:val="00707789"/>
    <w:rsid w:val="0070779F"/>
    <w:rsid w:val="00707B35"/>
    <w:rsid w:val="00707BA8"/>
    <w:rsid w:val="00707BC2"/>
    <w:rsid w:val="00707BD8"/>
    <w:rsid w:val="00707DC7"/>
    <w:rsid w:val="00707EE7"/>
    <w:rsid w:val="007100C5"/>
    <w:rsid w:val="0071015C"/>
    <w:rsid w:val="007101AB"/>
    <w:rsid w:val="0071027B"/>
    <w:rsid w:val="00710377"/>
    <w:rsid w:val="007103D3"/>
    <w:rsid w:val="00710540"/>
    <w:rsid w:val="0071057B"/>
    <w:rsid w:val="007105E7"/>
    <w:rsid w:val="007107F7"/>
    <w:rsid w:val="007109AB"/>
    <w:rsid w:val="007109AC"/>
    <w:rsid w:val="00710CD5"/>
    <w:rsid w:val="00710DF3"/>
    <w:rsid w:val="00710E86"/>
    <w:rsid w:val="007110FF"/>
    <w:rsid w:val="007111A3"/>
    <w:rsid w:val="00711251"/>
    <w:rsid w:val="00711355"/>
    <w:rsid w:val="00711531"/>
    <w:rsid w:val="0071157D"/>
    <w:rsid w:val="00711667"/>
    <w:rsid w:val="0071173A"/>
    <w:rsid w:val="00711760"/>
    <w:rsid w:val="0071177C"/>
    <w:rsid w:val="00711798"/>
    <w:rsid w:val="007118C6"/>
    <w:rsid w:val="00711A51"/>
    <w:rsid w:val="00711A79"/>
    <w:rsid w:val="00711AF5"/>
    <w:rsid w:val="00711B1C"/>
    <w:rsid w:val="00711DFA"/>
    <w:rsid w:val="00711F7E"/>
    <w:rsid w:val="00712035"/>
    <w:rsid w:val="0071215A"/>
    <w:rsid w:val="007121A0"/>
    <w:rsid w:val="0071253B"/>
    <w:rsid w:val="00712547"/>
    <w:rsid w:val="00712610"/>
    <w:rsid w:val="0071265B"/>
    <w:rsid w:val="007126BA"/>
    <w:rsid w:val="007127A0"/>
    <w:rsid w:val="00712845"/>
    <w:rsid w:val="007128D4"/>
    <w:rsid w:val="007129BA"/>
    <w:rsid w:val="00712B73"/>
    <w:rsid w:val="00712BD9"/>
    <w:rsid w:val="00712D6F"/>
    <w:rsid w:val="00712D82"/>
    <w:rsid w:val="00712FAC"/>
    <w:rsid w:val="00713131"/>
    <w:rsid w:val="00713259"/>
    <w:rsid w:val="007134B2"/>
    <w:rsid w:val="007137FA"/>
    <w:rsid w:val="00713858"/>
    <w:rsid w:val="007138E8"/>
    <w:rsid w:val="00713A2C"/>
    <w:rsid w:val="00713C0B"/>
    <w:rsid w:val="00713CB1"/>
    <w:rsid w:val="00713D4B"/>
    <w:rsid w:val="00713E08"/>
    <w:rsid w:val="00713E3A"/>
    <w:rsid w:val="007140C6"/>
    <w:rsid w:val="0071417A"/>
    <w:rsid w:val="00714212"/>
    <w:rsid w:val="00714286"/>
    <w:rsid w:val="007142EC"/>
    <w:rsid w:val="007146BE"/>
    <w:rsid w:val="007148D8"/>
    <w:rsid w:val="0071494E"/>
    <w:rsid w:val="00714B34"/>
    <w:rsid w:val="00714BC1"/>
    <w:rsid w:val="00714BED"/>
    <w:rsid w:val="00714D42"/>
    <w:rsid w:val="00714E71"/>
    <w:rsid w:val="007150DB"/>
    <w:rsid w:val="0071510B"/>
    <w:rsid w:val="007152C9"/>
    <w:rsid w:val="007158E1"/>
    <w:rsid w:val="00715B6B"/>
    <w:rsid w:val="00715BAF"/>
    <w:rsid w:val="00715F17"/>
    <w:rsid w:val="00716056"/>
    <w:rsid w:val="00716057"/>
    <w:rsid w:val="00716090"/>
    <w:rsid w:val="00716121"/>
    <w:rsid w:val="00716164"/>
    <w:rsid w:val="00716204"/>
    <w:rsid w:val="007163B5"/>
    <w:rsid w:val="007165CD"/>
    <w:rsid w:val="00716616"/>
    <w:rsid w:val="00716673"/>
    <w:rsid w:val="00716715"/>
    <w:rsid w:val="007168AA"/>
    <w:rsid w:val="00716919"/>
    <w:rsid w:val="00716960"/>
    <w:rsid w:val="00716999"/>
    <w:rsid w:val="00716D45"/>
    <w:rsid w:val="00716EC5"/>
    <w:rsid w:val="0071708F"/>
    <w:rsid w:val="00717359"/>
    <w:rsid w:val="007175B8"/>
    <w:rsid w:val="007176FE"/>
    <w:rsid w:val="0071781F"/>
    <w:rsid w:val="00717821"/>
    <w:rsid w:val="0071788C"/>
    <w:rsid w:val="007178B3"/>
    <w:rsid w:val="00717A4D"/>
    <w:rsid w:val="00717A79"/>
    <w:rsid w:val="00717AAF"/>
    <w:rsid w:val="00717C3E"/>
    <w:rsid w:val="00717DE4"/>
    <w:rsid w:val="00720227"/>
    <w:rsid w:val="007202BF"/>
    <w:rsid w:val="007202FB"/>
    <w:rsid w:val="0072032E"/>
    <w:rsid w:val="007203F7"/>
    <w:rsid w:val="00720523"/>
    <w:rsid w:val="007205A7"/>
    <w:rsid w:val="00720664"/>
    <w:rsid w:val="0072095E"/>
    <w:rsid w:val="00720981"/>
    <w:rsid w:val="00720B4C"/>
    <w:rsid w:val="00720B8B"/>
    <w:rsid w:val="00720CBA"/>
    <w:rsid w:val="00720D1C"/>
    <w:rsid w:val="00720DF2"/>
    <w:rsid w:val="00720EF5"/>
    <w:rsid w:val="0072109E"/>
    <w:rsid w:val="0072138F"/>
    <w:rsid w:val="007213BC"/>
    <w:rsid w:val="00721432"/>
    <w:rsid w:val="00721446"/>
    <w:rsid w:val="0072149C"/>
    <w:rsid w:val="0072159E"/>
    <w:rsid w:val="007215A5"/>
    <w:rsid w:val="007216E7"/>
    <w:rsid w:val="00721703"/>
    <w:rsid w:val="0072177D"/>
    <w:rsid w:val="00721821"/>
    <w:rsid w:val="00721B30"/>
    <w:rsid w:val="00721CE7"/>
    <w:rsid w:val="00721E03"/>
    <w:rsid w:val="00721E61"/>
    <w:rsid w:val="0072213E"/>
    <w:rsid w:val="0072215A"/>
    <w:rsid w:val="00722234"/>
    <w:rsid w:val="007222DA"/>
    <w:rsid w:val="0072233F"/>
    <w:rsid w:val="00722490"/>
    <w:rsid w:val="007226CB"/>
    <w:rsid w:val="007226FE"/>
    <w:rsid w:val="00722754"/>
    <w:rsid w:val="00722788"/>
    <w:rsid w:val="00722877"/>
    <w:rsid w:val="007228A0"/>
    <w:rsid w:val="0072291E"/>
    <w:rsid w:val="00722B33"/>
    <w:rsid w:val="00722C0F"/>
    <w:rsid w:val="00722CF0"/>
    <w:rsid w:val="00722DD0"/>
    <w:rsid w:val="00722E93"/>
    <w:rsid w:val="00723164"/>
    <w:rsid w:val="007231F7"/>
    <w:rsid w:val="0072359B"/>
    <w:rsid w:val="007235AD"/>
    <w:rsid w:val="00723731"/>
    <w:rsid w:val="0072379E"/>
    <w:rsid w:val="007237DF"/>
    <w:rsid w:val="0072385A"/>
    <w:rsid w:val="007238F3"/>
    <w:rsid w:val="0072396C"/>
    <w:rsid w:val="007239F3"/>
    <w:rsid w:val="00723A9F"/>
    <w:rsid w:val="00723B08"/>
    <w:rsid w:val="00723D38"/>
    <w:rsid w:val="00723E21"/>
    <w:rsid w:val="00723F56"/>
    <w:rsid w:val="00723F5B"/>
    <w:rsid w:val="00723F98"/>
    <w:rsid w:val="00724046"/>
    <w:rsid w:val="0072410B"/>
    <w:rsid w:val="00724187"/>
    <w:rsid w:val="00724242"/>
    <w:rsid w:val="00724308"/>
    <w:rsid w:val="00724431"/>
    <w:rsid w:val="007246F2"/>
    <w:rsid w:val="0072480B"/>
    <w:rsid w:val="007248B2"/>
    <w:rsid w:val="00724916"/>
    <w:rsid w:val="007249E2"/>
    <w:rsid w:val="00724B84"/>
    <w:rsid w:val="00724BB9"/>
    <w:rsid w:val="00724CF0"/>
    <w:rsid w:val="00724E78"/>
    <w:rsid w:val="00724FA8"/>
    <w:rsid w:val="007251E6"/>
    <w:rsid w:val="00725226"/>
    <w:rsid w:val="00725422"/>
    <w:rsid w:val="00725724"/>
    <w:rsid w:val="00725830"/>
    <w:rsid w:val="00725907"/>
    <w:rsid w:val="007259BD"/>
    <w:rsid w:val="00725AFD"/>
    <w:rsid w:val="00725B3F"/>
    <w:rsid w:val="00725BA4"/>
    <w:rsid w:val="00725BD8"/>
    <w:rsid w:val="00725D40"/>
    <w:rsid w:val="00725D45"/>
    <w:rsid w:val="00725E4C"/>
    <w:rsid w:val="00725E7A"/>
    <w:rsid w:val="00725EFD"/>
    <w:rsid w:val="00725F26"/>
    <w:rsid w:val="007260DF"/>
    <w:rsid w:val="00726206"/>
    <w:rsid w:val="007262B0"/>
    <w:rsid w:val="00726309"/>
    <w:rsid w:val="00726489"/>
    <w:rsid w:val="007264C1"/>
    <w:rsid w:val="00726A9C"/>
    <w:rsid w:val="00726AEA"/>
    <w:rsid w:val="00726B1A"/>
    <w:rsid w:val="00726B69"/>
    <w:rsid w:val="00726B92"/>
    <w:rsid w:val="00726D1C"/>
    <w:rsid w:val="00726D58"/>
    <w:rsid w:val="00726DFF"/>
    <w:rsid w:val="00726E3F"/>
    <w:rsid w:val="00726EB5"/>
    <w:rsid w:val="00726F30"/>
    <w:rsid w:val="0072713A"/>
    <w:rsid w:val="007271C9"/>
    <w:rsid w:val="007271DE"/>
    <w:rsid w:val="007271FB"/>
    <w:rsid w:val="00727240"/>
    <w:rsid w:val="00727246"/>
    <w:rsid w:val="007273E4"/>
    <w:rsid w:val="007276E1"/>
    <w:rsid w:val="00727914"/>
    <w:rsid w:val="00727929"/>
    <w:rsid w:val="00727972"/>
    <w:rsid w:val="00727B16"/>
    <w:rsid w:val="00727B44"/>
    <w:rsid w:val="00727B78"/>
    <w:rsid w:val="00727BEE"/>
    <w:rsid w:val="00727CA1"/>
    <w:rsid w:val="00727D23"/>
    <w:rsid w:val="00727D4D"/>
    <w:rsid w:val="00727E35"/>
    <w:rsid w:val="00727F6C"/>
    <w:rsid w:val="00727F77"/>
    <w:rsid w:val="00727FD7"/>
    <w:rsid w:val="007300D2"/>
    <w:rsid w:val="00730123"/>
    <w:rsid w:val="007303C0"/>
    <w:rsid w:val="00730449"/>
    <w:rsid w:val="00730469"/>
    <w:rsid w:val="00730633"/>
    <w:rsid w:val="00730696"/>
    <w:rsid w:val="007307ED"/>
    <w:rsid w:val="00730930"/>
    <w:rsid w:val="00730B15"/>
    <w:rsid w:val="00730BBF"/>
    <w:rsid w:val="00730DF3"/>
    <w:rsid w:val="00730E4B"/>
    <w:rsid w:val="00731013"/>
    <w:rsid w:val="00731040"/>
    <w:rsid w:val="0073105F"/>
    <w:rsid w:val="007310E0"/>
    <w:rsid w:val="007312EA"/>
    <w:rsid w:val="007315A4"/>
    <w:rsid w:val="00731642"/>
    <w:rsid w:val="0073184D"/>
    <w:rsid w:val="00731AC9"/>
    <w:rsid w:val="00731C3D"/>
    <w:rsid w:val="00731F41"/>
    <w:rsid w:val="00731F60"/>
    <w:rsid w:val="00731FA8"/>
    <w:rsid w:val="00732033"/>
    <w:rsid w:val="0073209E"/>
    <w:rsid w:val="00732111"/>
    <w:rsid w:val="007321C8"/>
    <w:rsid w:val="007321E4"/>
    <w:rsid w:val="00732337"/>
    <w:rsid w:val="0073235E"/>
    <w:rsid w:val="00732399"/>
    <w:rsid w:val="00732438"/>
    <w:rsid w:val="0073244B"/>
    <w:rsid w:val="007327F1"/>
    <w:rsid w:val="00732825"/>
    <w:rsid w:val="00732AE9"/>
    <w:rsid w:val="00732BF2"/>
    <w:rsid w:val="00732D82"/>
    <w:rsid w:val="00732F28"/>
    <w:rsid w:val="00732FF3"/>
    <w:rsid w:val="00733076"/>
    <w:rsid w:val="007331C5"/>
    <w:rsid w:val="007334CA"/>
    <w:rsid w:val="007334EA"/>
    <w:rsid w:val="007335D6"/>
    <w:rsid w:val="007336C9"/>
    <w:rsid w:val="007337CA"/>
    <w:rsid w:val="007337E1"/>
    <w:rsid w:val="00733855"/>
    <w:rsid w:val="0073393E"/>
    <w:rsid w:val="00733948"/>
    <w:rsid w:val="007339BE"/>
    <w:rsid w:val="00733D60"/>
    <w:rsid w:val="00734081"/>
    <w:rsid w:val="007341A8"/>
    <w:rsid w:val="007341DB"/>
    <w:rsid w:val="0073437F"/>
    <w:rsid w:val="00734455"/>
    <w:rsid w:val="007346F1"/>
    <w:rsid w:val="0073480F"/>
    <w:rsid w:val="00734837"/>
    <w:rsid w:val="0073499D"/>
    <w:rsid w:val="00734BF1"/>
    <w:rsid w:val="00734C9C"/>
    <w:rsid w:val="00734EBD"/>
    <w:rsid w:val="00734F85"/>
    <w:rsid w:val="0073501A"/>
    <w:rsid w:val="007352A3"/>
    <w:rsid w:val="0073533F"/>
    <w:rsid w:val="007354E4"/>
    <w:rsid w:val="0073550A"/>
    <w:rsid w:val="00735715"/>
    <w:rsid w:val="00735728"/>
    <w:rsid w:val="00735921"/>
    <w:rsid w:val="00735B44"/>
    <w:rsid w:val="00735B83"/>
    <w:rsid w:val="00735BBC"/>
    <w:rsid w:val="00735BD4"/>
    <w:rsid w:val="00735C4D"/>
    <w:rsid w:val="00735C9D"/>
    <w:rsid w:val="00735E7F"/>
    <w:rsid w:val="00736014"/>
    <w:rsid w:val="00736162"/>
    <w:rsid w:val="007362DF"/>
    <w:rsid w:val="007363B9"/>
    <w:rsid w:val="0073642B"/>
    <w:rsid w:val="0073679A"/>
    <w:rsid w:val="00736AB9"/>
    <w:rsid w:val="00736C8C"/>
    <w:rsid w:val="00736CC4"/>
    <w:rsid w:val="00736FAE"/>
    <w:rsid w:val="00736FCD"/>
    <w:rsid w:val="00737035"/>
    <w:rsid w:val="007371BC"/>
    <w:rsid w:val="0073734F"/>
    <w:rsid w:val="0073744C"/>
    <w:rsid w:val="00737535"/>
    <w:rsid w:val="0073753E"/>
    <w:rsid w:val="007375B9"/>
    <w:rsid w:val="00737731"/>
    <w:rsid w:val="007377D3"/>
    <w:rsid w:val="00737908"/>
    <w:rsid w:val="0073792F"/>
    <w:rsid w:val="00737944"/>
    <w:rsid w:val="00737B01"/>
    <w:rsid w:val="00737B28"/>
    <w:rsid w:val="00737C37"/>
    <w:rsid w:val="00737FDD"/>
    <w:rsid w:val="00740128"/>
    <w:rsid w:val="00740197"/>
    <w:rsid w:val="00740214"/>
    <w:rsid w:val="007402AE"/>
    <w:rsid w:val="007402B3"/>
    <w:rsid w:val="0074037F"/>
    <w:rsid w:val="007403A7"/>
    <w:rsid w:val="007406A0"/>
    <w:rsid w:val="007406D8"/>
    <w:rsid w:val="00740773"/>
    <w:rsid w:val="00740A90"/>
    <w:rsid w:val="00740B88"/>
    <w:rsid w:val="00740BF9"/>
    <w:rsid w:val="00740FE2"/>
    <w:rsid w:val="007410AA"/>
    <w:rsid w:val="007411B2"/>
    <w:rsid w:val="0074122B"/>
    <w:rsid w:val="00741250"/>
    <w:rsid w:val="00741292"/>
    <w:rsid w:val="007412B2"/>
    <w:rsid w:val="007412BD"/>
    <w:rsid w:val="0074135A"/>
    <w:rsid w:val="00741389"/>
    <w:rsid w:val="00741394"/>
    <w:rsid w:val="007413B4"/>
    <w:rsid w:val="007414D0"/>
    <w:rsid w:val="007414DB"/>
    <w:rsid w:val="007414EA"/>
    <w:rsid w:val="00741550"/>
    <w:rsid w:val="00741556"/>
    <w:rsid w:val="00741699"/>
    <w:rsid w:val="0074198D"/>
    <w:rsid w:val="007419C2"/>
    <w:rsid w:val="00741ABF"/>
    <w:rsid w:val="00741B6C"/>
    <w:rsid w:val="00741CAE"/>
    <w:rsid w:val="00741D84"/>
    <w:rsid w:val="00741DA9"/>
    <w:rsid w:val="00741E73"/>
    <w:rsid w:val="00741F6F"/>
    <w:rsid w:val="007420B1"/>
    <w:rsid w:val="00742106"/>
    <w:rsid w:val="007421A0"/>
    <w:rsid w:val="007422D6"/>
    <w:rsid w:val="007422F1"/>
    <w:rsid w:val="0074230E"/>
    <w:rsid w:val="00742356"/>
    <w:rsid w:val="0074236D"/>
    <w:rsid w:val="007424DA"/>
    <w:rsid w:val="00742528"/>
    <w:rsid w:val="007426BB"/>
    <w:rsid w:val="00742723"/>
    <w:rsid w:val="00742778"/>
    <w:rsid w:val="007427E7"/>
    <w:rsid w:val="00742832"/>
    <w:rsid w:val="007428FD"/>
    <w:rsid w:val="00742995"/>
    <w:rsid w:val="00742A12"/>
    <w:rsid w:val="00742A20"/>
    <w:rsid w:val="00742B3C"/>
    <w:rsid w:val="00742BDF"/>
    <w:rsid w:val="00742C3A"/>
    <w:rsid w:val="00742CF9"/>
    <w:rsid w:val="00742E48"/>
    <w:rsid w:val="00742E6B"/>
    <w:rsid w:val="00742FCA"/>
    <w:rsid w:val="00743100"/>
    <w:rsid w:val="0074312B"/>
    <w:rsid w:val="00743426"/>
    <w:rsid w:val="007434BB"/>
    <w:rsid w:val="007434E2"/>
    <w:rsid w:val="0074353F"/>
    <w:rsid w:val="00743546"/>
    <w:rsid w:val="0074357A"/>
    <w:rsid w:val="00743660"/>
    <w:rsid w:val="00743882"/>
    <w:rsid w:val="00743943"/>
    <w:rsid w:val="007439BF"/>
    <w:rsid w:val="00743AD9"/>
    <w:rsid w:val="00743AEF"/>
    <w:rsid w:val="00743B20"/>
    <w:rsid w:val="00743C12"/>
    <w:rsid w:val="00743C92"/>
    <w:rsid w:val="00743D6A"/>
    <w:rsid w:val="00743E6B"/>
    <w:rsid w:val="00743F36"/>
    <w:rsid w:val="00743F3F"/>
    <w:rsid w:val="0074406D"/>
    <w:rsid w:val="00744089"/>
    <w:rsid w:val="007440FC"/>
    <w:rsid w:val="007441E2"/>
    <w:rsid w:val="00744308"/>
    <w:rsid w:val="0074434D"/>
    <w:rsid w:val="007444CF"/>
    <w:rsid w:val="00744542"/>
    <w:rsid w:val="00744554"/>
    <w:rsid w:val="0074458B"/>
    <w:rsid w:val="00744658"/>
    <w:rsid w:val="0074467E"/>
    <w:rsid w:val="00744886"/>
    <w:rsid w:val="00744A1D"/>
    <w:rsid w:val="00744A2B"/>
    <w:rsid w:val="00744A48"/>
    <w:rsid w:val="00744AB5"/>
    <w:rsid w:val="00744C91"/>
    <w:rsid w:val="00744D04"/>
    <w:rsid w:val="00744F62"/>
    <w:rsid w:val="00744FD4"/>
    <w:rsid w:val="007450DB"/>
    <w:rsid w:val="007451CE"/>
    <w:rsid w:val="007452B2"/>
    <w:rsid w:val="00745314"/>
    <w:rsid w:val="007453CC"/>
    <w:rsid w:val="007453F0"/>
    <w:rsid w:val="007454FB"/>
    <w:rsid w:val="00745550"/>
    <w:rsid w:val="00745606"/>
    <w:rsid w:val="0074562B"/>
    <w:rsid w:val="00745893"/>
    <w:rsid w:val="0074594D"/>
    <w:rsid w:val="00745A79"/>
    <w:rsid w:val="00745B5F"/>
    <w:rsid w:val="00745C19"/>
    <w:rsid w:val="00745C4D"/>
    <w:rsid w:val="00745CB0"/>
    <w:rsid w:val="00745EA3"/>
    <w:rsid w:val="00745FAC"/>
    <w:rsid w:val="00746141"/>
    <w:rsid w:val="00746184"/>
    <w:rsid w:val="007461DF"/>
    <w:rsid w:val="0074647C"/>
    <w:rsid w:val="007464E9"/>
    <w:rsid w:val="007464F5"/>
    <w:rsid w:val="00746567"/>
    <w:rsid w:val="007467C9"/>
    <w:rsid w:val="007468A6"/>
    <w:rsid w:val="00746900"/>
    <w:rsid w:val="00746941"/>
    <w:rsid w:val="007469AE"/>
    <w:rsid w:val="00746B42"/>
    <w:rsid w:val="00746B7C"/>
    <w:rsid w:val="00746C1D"/>
    <w:rsid w:val="00746C2C"/>
    <w:rsid w:val="00746D7C"/>
    <w:rsid w:val="00746E75"/>
    <w:rsid w:val="00746EDD"/>
    <w:rsid w:val="00746F00"/>
    <w:rsid w:val="00746F3E"/>
    <w:rsid w:val="00747280"/>
    <w:rsid w:val="007472A3"/>
    <w:rsid w:val="00747300"/>
    <w:rsid w:val="00747488"/>
    <w:rsid w:val="0074749F"/>
    <w:rsid w:val="007475EB"/>
    <w:rsid w:val="007477BF"/>
    <w:rsid w:val="007479C0"/>
    <w:rsid w:val="00747C7E"/>
    <w:rsid w:val="00747E72"/>
    <w:rsid w:val="00747F80"/>
    <w:rsid w:val="00747FB9"/>
    <w:rsid w:val="00750141"/>
    <w:rsid w:val="0075034F"/>
    <w:rsid w:val="00750390"/>
    <w:rsid w:val="007503BA"/>
    <w:rsid w:val="00750480"/>
    <w:rsid w:val="007504DB"/>
    <w:rsid w:val="007506BF"/>
    <w:rsid w:val="00750705"/>
    <w:rsid w:val="00750A10"/>
    <w:rsid w:val="00750A38"/>
    <w:rsid w:val="00750B46"/>
    <w:rsid w:val="00750DCD"/>
    <w:rsid w:val="00750DF9"/>
    <w:rsid w:val="00751146"/>
    <w:rsid w:val="00751223"/>
    <w:rsid w:val="00751348"/>
    <w:rsid w:val="00751464"/>
    <w:rsid w:val="0075148F"/>
    <w:rsid w:val="00751494"/>
    <w:rsid w:val="007514C6"/>
    <w:rsid w:val="007515D5"/>
    <w:rsid w:val="00751609"/>
    <w:rsid w:val="007518AD"/>
    <w:rsid w:val="00751935"/>
    <w:rsid w:val="00751A3B"/>
    <w:rsid w:val="00751AD5"/>
    <w:rsid w:val="00751C2C"/>
    <w:rsid w:val="00751D85"/>
    <w:rsid w:val="00752043"/>
    <w:rsid w:val="0075207E"/>
    <w:rsid w:val="007523ED"/>
    <w:rsid w:val="00752465"/>
    <w:rsid w:val="00752537"/>
    <w:rsid w:val="00752669"/>
    <w:rsid w:val="00752671"/>
    <w:rsid w:val="0075267A"/>
    <w:rsid w:val="007526B1"/>
    <w:rsid w:val="0075287C"/>
    <w:rsid w:val="00752DD9"/>
    <w:rsid w:val="00752DFB"/>
    <w:rsid w:val="00752E16"/>
    <w:rsid w:val="00752F1D"/>
    <w:rsid w:val="00752FAE"/>
    <w:rsid w:val="0075310A"/>
    <w:rsid w:val="0075320B"/>
    <w:rsid w:val="007532E4"/>
    <w:rsid w:val="0075333A"/>
    <w:rsid w:val="00753404"/>
    <w:rsid w:val="00753453"/>
    <w:rsid w:val="00753480"/>
    <w:rsid w:val="00753540"/>
    <w:rsid w:val="00753661"/>
    <w:rsid w:val="007536A2"/>
    <w:rsid w:val="007536E0"/>
    <w:rsid w:val="00753748"/>
    <w:rsid w:val="007537E6"/>
    <w:rsid w:val="007537F5"/>
    <w:rsid w:val="00753994"/>
    <w:rsid w:val="00753A58"/>
    <w:rsid w:val="00753D16"/>
    <w:rsid w:val="00753EA6"/>
    <w:rsid w:val="00753FB3"/>
    <w:rsid w:val="00754163"/>
    <w:rsid w:val="007543A8"/>
    <w:rsid w:val="007544AA"/>
    <w:rsid w:val="00754596"/>
    <w:rsid w:val="00754681"/>
    <w:rsid w:val="0075469A"/>
    <w:rsid w:val="007548AA"/>
    <w:rsid w:val="00754C46"/>
    <w:rsid w:val="00754F71"/>
    <w:rsid w:val="0075517E"/>
    <w:rsid w:val="00755245"/>
    <w:rsid w:val="00755366"/>
    <w:rsid w:val="007553D9"/>
    <w:rsid w:val="00755515"/>
    <w:rsid w:val="00755681"/>
    <w:rsid w:val="0075571B"/>
    <w:rsid w:val="007557C3"/>
    <w:rsid w:val="00755C0C"/>
    <w:rsid w:val="00755E6F"/>
    <w:rsid w:val="00756252"/>
    <w:rsid w:val="007562D9"/>
    <w:rsid w:val="00756530"/>
    <w:rsid w:val="00756617"/>
    <w:rsid w:val="0075671F"/>
    <w:rsid w:val="00756782"/>
    <w:rsid w:val="0075678C"/>
    <w:rsid w:val="00756801"/>
    <w:rsid w:val="00756839"/>
    <w:rsid w:val="0075686B"/>
    <w:rsid w:val="0075690F"/>
    <w:rsid w:val="00756CF1"/>
    <w:rsid w:val="00756DE6"/>
    <w:rsid w:val="00756F15"/>
    <w:rsid w:val="007570FD"/>
    <w:rsid w:val="00757130"/>
    <w:rsid w:val="0075734B"/>
    <w:rsid w:val="00757371"/>
    <w:rsid w:val="007574E6"/>
    <w:rsid w:val="0075752C"/>
    <w:rsid w:val="00757533"/>
    <w:rsid w:val="007575FF"/>
    <w:rsid w:val="007576E9"/>
    <w:rsid w:val="007579BC"/>
    <w:rsid w:val="00757C8F"/>
    <w:rsid w:val="00757D43"/>
    <w:rsid w:val="00760018"/>
    <w:rsid w:val="00760216"/>
    <w:rsid w:val="007607D0"/>
    <w:rsid w:val="007608BE"/>
    <w:rsid w:val="00760B9B"/>
    <w:rsid w:val="00760BB7"/>
    <w:rsid w:val="00760C28"/>
    <w:rsid w:val="00760C89"/>
    <w:rsid w:val="00760D43"/>
    <w:rsid w:val="00760DB8"/>
    <w:rsid w:val="00760F71"/>
    <w:rsid w:val="00760F7C"/>
    <w:rsid w:val="007611C0"/>
    <w:rsid w:val="007611C5"/>
    <w:rsid w:val="00761411"/>
    <w:rsid w:val="007614DF"/>
    <w:rsid w:val="0076150B"/>
    <w:rsid w:val="0076154A"/>
    <w:rsid w:val="00761559"/>
    <w:rsid w:val="0076165B"/>
    <w:rsid w:val="00761887"/>
    <w:rsid w:val="007618C4"/>
    <w:rsid w:val="00761920"/>
    <w:rsid w:val="00761A0A"/>
    <w:rsid w:val="00761ABD"/>
    <w:rsid w:val="00761B03"/>
    <w:rsid w:val="00761BC4"/>
    <w:rsid w:val="00761C5F"/>
    <w:rsid w:val="00761F28"/>
    <w:rsid w:val="00761F48"/>
    <w:rsid w:val="00761F7A"/>
    <w:rsid w:val="00761F97"/>
    <w:rsid w:val="007622A0"/>
    <w:rsid w:val="00762344"/>
    <w:rsid w:val="0076237C"/>
    <w:rsid w:val="00762477"/>
    <w:rsid w:val="007625EA"/>
    <w:rsid w:val="00762625"/>
    <w:rsid w:val="00762629"/>
    <w:rsid w:val="007626AB"/>
    <w:rsid w:val="00762760"/>
    <w:rsid w:val="00762804"/>
    <w:rsid w:val="00762A02"/>
    <w:rsid w:val="00762A0B"/>
    <w:rsid w:val="00762A1F"/>
    <w:rsid w:val="00762A39"/>
    <w:rsid w:val="00762AE7"/>
    <w:rsid w:val="00762B44"/>
    <w:rsid w:val="00762DAB"/>
    <w:rsid w:val="00762E15"/>
    <w:rsid w:val="00762E7C"/>
    <w:rsid w:val="00763209"/>
    <w:rsid w:val="00763261"/>
    <w:rsid w:val="0076332C"/>
    <w:rsid w:val="00763575"/>
    <w:rsid w:val="00763735"/>
    <w:rsid w:val="00763811"/>
    <w:rsid w:val="00763B62"/>
    <w:rsid w:val="00763BF4"/>
    <w:rsid w:val="00763D10"/>
    <w:rsid w:val="00763E2C"/>
    <w:rsid w:val="00763EBF"/>
    <w:rsid w:val="00763F55"/>
    <w:rsid w:val="00764041"/>
    <w:rsid w:val="0076413F"/>
    <w:rsid w:val="007642F7"/>
    <w:rsid w:val="007646ED"/>
    <w:rsid w:val="0076480C"/>
    <w:rsid w:val="00764878"/>
    <w:rsid w:val="00764924"/>
    <w:rsid w:val="00764B4D"/>
    <w:rsid w:val="00764BFB"/>
    <w:rsid w:val="00764E53"/>
    <w:rsid w:val="00764FCE"/>
    <w:rsid w:val="00765038"/>
    <w:rsid w:val="007651CC"/>
    <w:rsid w:val="007651D2"/>
    <w:rsid w:val="007652D4"/>
    <w:rsid w:val="007652DD"/>
    <w:rsid w:val="00765377"/>
    <w:rsid w:val="00765778"/>
    <w:rsid w:val="0076577E"/>
    <w:rsid w:val="007657EB"/>
    <w:rsid w:val="00765837"/>
    <w:rsid w:val="007658DE"/>
    <w:rsid w:val="00765991"/>
    <w:rsid w:val="00765AC6"/>
    <w:rsid w:val="00765B9B"/>
    <w:rsid w:val="00765B9C"/>
    <w:rsid w:val="00765C80"/>
    <w:rsid w:val="00765D64"/>
    <w:rsid w:val="00765DED"/>
    <w:rsid w:val="0076614E"/>
    <w:rsid w:val="0076618A"/>
    <w:rsid w:val="007664D9"/>
    <w:rsid w:val="0076660D"/>
    <w:rsid w:val="00766646"/>
    <w:rsid w:val="007667FC"/>
    <w:rsid w:val="00766875"/>
    <w:rsid w:val="00766928"/>
    <w:rsid w:val="00766A30"/>
    <w:rsid w:val="00766A6C"/>
    <w:rsid w:val="00766BB3"/>
    <w:rsid w:val="00766BB5"/>
    <w:rsid w:val="00766F2A"/>
    <w:rsid w:val="00767092"/>
    <w:rsid w:val="0076712B"/>
    <w:rsid w:val="007673D2"/>
    <w:rsid w:val="0076747E"/>
    <w:rsid w:val="007676F0"/>
    <w:rsid w:val="00767AA4"/>
    <w:rsid w:val="00767C6B"/>
    <w:rsid w:val="00767ED6"/>
    <w:rsid w:val="0077004C"/>
    <w:rsid w:val="007700CF"/>
    <w:rsid w:val="00770447"/>
    <w:rsid w:val="007704DB"/>
    <w:rsid w:val="00770524"/>
    <w:rsid w:val="00770587"/>
    <w:rsid w:val="00770667"/>
    <w:rsid w:val="00770909"/>
    <w:rsid w:val="0077099D"/>
    <w:rsid w:val="007709E2"/>
    <w:rsid w:val="007709F6"/>
    <w:rsid w:val="007709FD"/>
    <w:rsid w:val="00770A94"/>
    <w:rsid w:val="00770B88"/>
    <w:rsid w:val="00770CDD"/>
    <w:rsid w:val="00770DB7"/>
    <w:rsid w:val="00770E2D"/>
    <w:rsid w:val="00770F21"/>
    <w:rsid w:val="007711DD"/>
    <w:rsid w:val="00771345"/>
    <w:rsid w:val="007713E9"/>
    <w:rsid w:val="0077150C"/>
    <w:rsid w:val="007716B9"/>
    <w:rsid w:val="007717B8"/>
    <w:rsid w:val="00771B7D"/>
    <w:rsid w:val="00771C67"/>
    <w:rsid w:val="00771E5A"/>
    <w:rsid w:val="00771EAF"/>
    <w:rsid w:val="00771F85"/>
    <w:rsid w:val="0077201D"/>
    <w:rsid w:val="00772179"/>
    <w:rsid w:val="007723B9"/>
    <w:rsid w:val="00772400"/>
    <w:rsid w:val="007724E8"/>
    <w:rsid w:val="007726CF"/>
    <w:rsid w:val="00772787"/>
    <w:rsid w:val="0077286B"/>
    <w:rsid w:val="00772A03"/>
    <w:rsid w:val="00772BA9"/>
    <w:rsid w:val="00772CF2"/>
    <w:rsid w:val="00772DAA"/>
    <w:rsid w:val="00772F2D"/>
    <w:rsid w:val="00773052"/>
    <w:rsid w:val="007730A0"/>
    <w:rsid w:val="0077311A"/>
    <w:rsid w:val="00773308"/>
    <w:rsid w:val="0077334F"/>
    <w:rsid w:val="0077337B"/>
    <w:rsid w:val="007733FB"/>
    <w:rsid w:val="007735FD"/>
    <w:rsid w:val="00773654"/>
    <w:rsid w:val="0077388D"/>
    <w:rsid w:val="00773C62"/>
    <w:rsid w:val="00773C86"/>
    <w:rsid w:val="00773E3E"/>
    <w:rsid w:val="00773EC0"/>
    <w:rsid w:val="00773F69"/>
    <w:rsid w:val="00773FBA"/>
    <w:rsid w:val="007740CB"/>
    <w:rsid w:val="007740D6"/>
    <w:rsid w:val="00774228"/>
    <w:rsid w:val="00774246"/>
    <w:rsid w:val="0077428C"/>
    <w:rsid w:val="007743A1"/>
    <w:rsid w:val="0077448B"/>
    <w:rsid w:val="0077457F"/>
    <w:rsid w:val="00774693"/>
    <w:rsid w:val="007747CA"/>
    <w:rsid w:val="007747CD"/>
    <w:rsid w:val="00774AE2"/>
    <w:rsid w:val="00774B8C"/>
    <w:rsid w:val="00774D87"/>
    <w:rsid w:val="00774F24"/>
    <w:rsid w:val="00774F76"/>
    <w:rsid w:val="00775201"/>
    <w:rsid w:val="0077524A"/>
    <w:rsid w:val="00775374"/>
    <w:rsid w:val="00775612"/>
    <w:rsid w:val="00775614"/>
    <w:rsid w:val="007757AA"/>
    <w:rsid w:val="007757F9"/>
    <w:rsid w:val="00775A6C"/>
    <w:rsid w:val="00775B43"/>
    <w:rsid w:val="00775B8C"/>
    <w:rsid w:val="00775C1B"/>
    <w:rsid w:val="00775C1E"/>
    <w:rsid w:val="00775CC2"/>
    <w:rsid w:val="00775D24"/>
    <w:rsid w:val="00775DA2"/>
    <w:rsid w:val="00775E34"/>
    <w:rsid w:val="00775E77"/>
    <w:rsid w:val="00775EF6"/>
    <w:rsid w:val="007760B8"/>
    <w:rsid w:val="007761A8"/>
    <w:rsid w:val="007761B7"/>
    <w:rsid w:val="007761E8"/>
    <w:rsid w:val="007761E9"/>
    <w:rsid w:val="00776214"/>
    <w:rsid w:val="00776241"/>
    <w:rsid w:val="0077626F"/>
    <w:rsid w:val="007762BF"/>
    <w:rsid w:val="0077666B"/>
    <w:rsid w:val="007766AB"/>
    <w:rsid w:val="00776820"/>
    <w:rsid w:val="00776986"/>
    <w:rsid w:val="00776A61"/>
    <w:rsid w:val="00776AEF"/>
    <w:rsid w:val="00776BB8"/>
    <w:rsid w:val="00776BCF"/>
    <w:rsid w:val="00776C13"/>
    <w:rsid w:val="00776DB3"/>
    <w:rsid w:val="00776F4D"/>
    <w:rsid w:val="00777024"/>
    <w:rsid w:val="00777065"/>
    <w:rsid w:val="00777126"/>
    <w:rsid w:val="0077713E"/>
    <w:rsid w:val="00777246"/>
    <w:rsid w:val="00777273"/>
    <w:rsid w:val="007772B8"/>
    <w:rsid w:val="0077771E"/>
    <w:rsid w:val="00777763"/>
    <w:rsid w:val="007778EC"/>
    <w:rsid w:val="007778FA"/>
    <w:rsid w:val="007779B9"/>
    <w:rsid w:val="00777AB5"/>
    <w:rsid w:val="00777CAB"/>
    <w:rsid w:val="00777E93"/>
    <w:rsid w:val="0078009A"/>
    <w:rsid w:val="007801BA"/>
    <w:rsid w:val="00780418"/>
    <w:rsid w:val="0078067E"/>
    <w:rsid w:val="00780750"/>
    <w:rsid w:val="0078088F"/>
    <w:rsid w:val="00780A24"/>
    <w:rsid w:val="00780A28"/>
    <w:rsid w:val="00780A61"/>
    <w:rsid w:val="00780A89"/>
    <w:rsid w:val="00780ADA"/>
    <w:rsid w:val="00780C34"/>
    <w:rsid w:val="00780D26"/>
    <w:rsid w:val="00780D74"/>
    <w:rsid w:val="00780D87"/>
    <w:rsid w:val="0078117C"/>
    <w:rsid w:val="0078131C"/>
    <w:rsid w:val="007813F0"/>
    <w:rsid w:val="0078140C"/>
    <w:rsid w:val="0078142A"/>
    <w:rsid w:val="0078150E"/>
    <w:rsid w:val="0078151E"/>
    <w:rsid w:val="00781530"/>
    <w:rsid w:val="00781822"/>
    <w:rsid w:val="00781B11"/>
    <w:rsid w:val="00781B49"/>
    <w:rsid w:val="00781BA9"/>
    <w:rsid w:val="00781C56"/>
    <w:rsid w:val="00781C6E"/>
    <w:rsid w:val="00781D97"/>
    <w:rsid w:val="00781E13"/>
    <w:rsid w:val="00781E8B"/>
    <w:rsid w:val="00781EDE"/>
    <w:rsid w:val="00781FF8"/>
    <w:rsid w:val="0078200A"/>
    <w:rsid w:val="0078229E"/>
    <w:rsid w:val="0078232C"/>
    <w:rsid w:val="00782373"/>
    <w:rsid w:val="00782518"/>
    <w:rsid w:val="00782570"/>
    <w:rsid w:val="00782625"/>
    <w:rsid w:val="00782635"/>
    <w:rsid w:val="00782782"/>
    <w:rsid w:val="00782841"/>
    <w:rsid w:val="0078286C"/>
    <w:rsid w:val="00782953"/>
    <w:rsid w:val="007829F2"/>
    <w:rsid w:val="00782C03"/>
    <w:rsid w:val="00782C2D"/>
    <w:rsid w:val="00782DDC"/>
    <w:rsid w:val="00782F2D"/>
    <w:rsid w:val="00782F68"/>
    <w:rsid w:val="0078305D"/>
    <w:rsid w:val="00783190"/>
    <w:rsid w:val="0078323A"/>
    <w:rsid w:val="007833C9"/>
    <w:rsid w:val="00783406"/>
    <w:rsid w:val="00783531"/>
    <w:rsid w:val="007836B0"/>
    <w:rsid w:val="00783A1C"/>
    <w:rsid w:val="00783A23"/>
    <w:rsid w:val="00783AEA"/>
    <w:rsid w:val="00783E70"/>
    <w:rsid w:val="00783F5A"/>
    <w:rsid w:val="0078428A"/>
    <w:rsid w:val="0078446F"/>
    <w:rsid w:val="007844B0"/>
    <w:rsid w:val="007844D9"/>
    <w:rsid w:val="00784522"/>
    <w:rsid w:val="0078465F"/>
    <w:rsid w:val="007847B9"/>
    <w:rsid w:val="0078492D"/>
    <w:rsid w:val="00784950"/>
    <w:rsid w:val="007849A6"/>
    <w:rsid w:val="00784B50"/>
    <w:rsid w:val="00784D81"/>
    <w:rsid w:val="00784F80"/>
    <w:rsid w:val="0078525A"/>
    <w:rsid w:val="0078527A"/>
    <w:rsid w:val="0078533B"/>
    <w:rsid w:val="00785400"/>
    <w:rsid w:val="0078545A"/>
    <w:rsid w:val="007855BE"/>
    <w:rsid w:val="007856B3"/>
    <w:rsid w:val="0078590C"/>
    <w:rsid w:val="00785977"/>
    <w:rsid w:val="0078597B"/>
    <w:rsid w:val="00785A19"/>
    <w:rsid w:val="00785A5F"/>
    <w:rsid w:val="00785BE0"/>
    <w:rsid w:val="00785BEE"/>
    <w:rsid w:val="00785CC5"/>
    <w:rsid w:val="00785D66"/>
    <w:rsid w:val="00785DD4"/>
    <w:rsid w:val="00785E8F"/>
    <w:rsid w:val="00785FFF"/>
    <w:rsid w:val="0078628C"/>
    <w:rsid w:val="0078635F"/>
    <w:rsid w:val="00786775"/>
    <w:rsid w:val="00786776"/>
    <w:rsid w:val="00786851"/>
    <w:rsid w:val="00786869"/>
    <w:rsid w:val="007869FE"/>
    <w:rsid w:val="00786ABB"/>
    <w:rsid w:val="00786B45"/>
    <w:rsid w:val="00786C0F"/>
    <w:rsid w:val="00786D4D"/>
    <w:rsid w:val="00786E8D"/>
    <w:rsid w:val="00786F31"/>
    <w:rsid w:val="00786F89"/>
    <w:rsid w:val="00786FC6"/>
    <w:rsid w:val="0078709E"/>
    <w:rsid w:val="0078709F"/>
    <w:rsid w:val="0078710F"/>
    <w:rsid w:val="0078717C"/>
    <w:rsid w:val="00787304"/>
    <w:rsid w:val="0078746D"/>
    <w:rsid w:val="0078747E"/>
    <w:rsid w:val="007874E9"/>
    <w:rsid w:val="007876A7"/>
    <w:rsid w:val="007876BA"/>
    <w:rsid w:val="0078792F"/>
    <w:rsid w:val="007879E3"/>
    <w:rsid w:val="00787A6D"/>
    <w:rsid w:val="00787A92"/>
    <w:rsid w:val="00787AE1"/>
    <w:rsid w:val="00787AE2"/>
    <w:rsid w:val="00787B50"/>
    <w:rsid w:val="00787C84"/>
    <w:rsid w:val="00787E2E"/>
    <w:rsid w:val="00787F5E"/>
    <w:rsid w:val="00787FFB"/>
    <w:rsid w:val="00790044"/>
    <w:rsid w:val="0079005E"/>
    <w:rsid w:val="00790081"/>
    <w:rsid w:val="0079009C"/>
    <w:rsid w:val="00790262"/>
    <w:rsid w:val="007902A1"/>
    <w:rsid w:val="007903A5"/>
    <w:rsid w:val="0079040C"/>
    <w:rsid w:val="00790647"/>
    <w:rsid w:val="00790764"/>
    <w:rsid w:val="007909CC"/>
    <w:rsid w:val="007909EE"/>
    <w:rsid w:val="00790C1A"/>
    <w:rsid w:val="00790F0B"/>
    <w:rsid w:val="00790F13"/>
    <w:rsid w:val="00790F37"/>
    <w:rsid w:val="00790F62"/>
    <w:rsid w:val="00790FEC"/>
    <w:rsid w:val="00791076"/>
    <w:rsid w:val="007910B6"/>
    <w:rsid w:val="0079118D"/>
    <w:rsid w:val="007911CD"/>
    <w:rsid w:val="00791254"/>
    <w:rsid w:val="00791376"/>
    <w:rsid w:val="007913EB"/>
    <w:rsid w:val="007915A9"/>
    <w:rsid w:val="007915CB"/>
    <w:rsid w:val="00791678"/>
    <w:rsid w:val="00791727"/>
    <w:rsid w:val="007917E6"/>
    <w:rsid w:val="00791814"/>
    <w:rsid w:val="00791A70"/>
    <w:rsid w:val="00791B43"/>
    <w:rsid w:val="00791B88"/>
    <w:rsid w:val="00791B9A"/>
    <w:rsid w:val="00791B9E"/>
    <w:rsid w:val="00791D47"/>
    <w:rsid w:val="00791D77"/>
    <w:rsid w:val="00791F04"/>
    <w:rsid w:val="0079206B"/>
    <w:rsid w:val="00792265"/>
    <w:rsid w:val="00792288"/>
    <w:rsid w:val="0079229A"/>
    <w:rsid w:val="0079245A"/>
    <w:rsid w:val="007928A0"/>
    <w:rsid w:val="007929C3"/>
    <w:rsid w:val="00792DB4"/>
    <w:rsid w:val="00792E31"/>
    <w:rsid w:val="00792E72"/>
    <w:rsid w:val="00792F31"/>
    <w:rsid w:val="00792F8A"/>
    <w:rsid w:val="00793114"/>
    <w:rsid w:val="007932C0"/>
    <w:rsid w:val="00793302"/>
    <w:rsid w:val="007936C5"/>
    <w:rsid w:val="007937AA"/>
    <w:rsid w:val="007939B1"/>
    <w:rsid w:val="007939CC"/>
    <w:rsid w:val="007939F0"/>
    <w:rsid w:val="00793A3F"/>
    <w:rsid w:val="00793A8F"/>
    <w:rsid w:val="00793C88"/>
    <w:rsid w:val="00793CCE"/>
    <w:rsid w:val="00793E5A"/>
    <w:rsid w:val="00793FB1"/>
    <w:rsid w:val="00794191"/>
    <w:rsid w:val="0079421B"/>
    <w:rsid w:val="0079424E"/>
    <w:rsid w:val="00794267"/>
    <w:rsid w:val="007942C4"/>
    <w:rsid w:val="0079455C"/>
    <w:rsid w:val="007946BE"/>
    <w:rsid w:val="0079472F"/>
    <w:rsid w:val="00794935"/>
    <w:rsid w:val="007949E3"/>
    <w:rsid w:val="00795028"/>
    <w:rsid w:val="00795105"/>
    <w:rsid w:val="00795163"/>
    <w:rsid w:val="0079519E"/>
    <w:rsid w:val="00795233"/>
    <w:rsid w:val="00795499"/>
    <w:rsid w:val="007954F7"/>
    <w:rsid w:val="00795551"/>
    <w:rsid w:val="0079579C"/>
    <w:rsid w:val="00795932"/>
    <w:rsid w:val="00795A2D"/>
    <w:rsid w:val="00795A98"/>
    <w:rsid w:val="00795BB4"/>
    <w:rsid w:val="00795C1D"/>
    <w:rsid w:val="00795C80"/>
    <w:rsid w:val="00795D30"/>
    <w:rsid w:val="00795D66"/>
    <w:rsid w:val="00795DAD"/>
    <w:rsid w:val="00795E8B"/>
    <w:rsid w:val="00795FFE"/>
    <w:rsid w:val="00796171"/>
    <w:rsid w:val="007961AF"/>
    <w:rsid w:val="007961C5"/>
    <w:rsid w:val="0079621A"/>
    <w:rsid w:val="00796285"/>
    <w:rsid w:val="007962FB"/>
    <w:rsid w:val="0079647A"/>
    <w:rsid w:val="0079651A"/>
    <w:rsid w:val="007965D0"/>
    <w:rsid w:val="00796600"/>
    <w:rsid w:val="00796700"/>
    <w:rsid w:val="007967B4"/>
    <w:rsid w:val="00796C8F"/>
    <w:rsid w:val="00796D35"/>
    <w:rsid w:val="00796D62"/>
    <w:rsid w:val="00796E42"/>
    <w:rsid w:val="00796E57"/>
    <w:rsid w:val="00796E97"/>
    <w:rsid w:val="00796EB2"/>
    <w:rsid w:val="00796F8E"/>
    <w:rsid w:val="0079703C"/>
    <w:rsid w:val="007970D7"/>
    <w:rsid w:val="0079719A"/>
    <w:rsid w:val="007971B6"/>
    <w:rsid w:val="00797259"/>
    <w:rsid w:val="0079726D"/>
    <w:rsid w:val="0079728B"/>
    <w:rsid w:val="00797319"/>
    <w:rsid w:val="007973D3"/>
    <w:rsid w:val="007976A3"/>
    <w:rsid w:val="0079776E"/>
    <w:rsid w:val="00797957"/>
    <w:rsid w:val="00797997"/>
    <w:rsid w:val="00797C2A"/>
    <w:rsid w:val="00797D0C"/>
    <w:rsid w:val="00797E15"/>
    <w:rsid w:val="00797E37"/>
    <w:rsid w:val="00797EBE"/>
    <w:rsid w:val="00797EE0"/>
    <w:rsid w:val="007A009D"/>
    <w:rsid w:val="007A00A5"/>
    <w:rsid w:val="007A014A"/>
    <w:rsid w:val="007A01AB"/>
    <w:rsid w:val="007A036D"/>
    <w:rsid w:val="007A0383"/>
    <w:rsid w:val="007A04BD"/>
    <w:rsid w:val="007A0557"/>
    <w:rsid w:val="007A0576"/>
    <w:rsid w:val="007A06B1"/>
    <w:rsid w:val="007A073F"/>
    <w:rsid w:val="007A0A78"/>
    <w:rsid w:val="007A0AE2"/>
    <w:rsid w:val="007A0D0B"/>
    <w:rsid w:val="007A0D27"/>
    <w:rsid w:val="007A0E1F"/>
    <w:rsid w:val="007A0E31"/>
    <w:rsid w:val="007A0EB3"/>
    <w:rsid w:val="007A0EE0"/>
    <w:rsid w:val="007A0EF6"/>
    <w:rsid w:val="007A0F65"/>
    <w:rsid w:val="007A0F77"/>
    <w:rsid w:val="007A0FF1"/>
    <w:rsid w:val="007A1024"/>
    <w:rsid w:val="007A10ED"/>
    <w:rsid w:val="007A1173"/>
    <w:rsid w:val="007A13F2"/>
    <w:rsid w:val="007A1485"/>
    <w:rsid w:val="007A1595"/>
    <w:rsid w:val="007A1673"/>
    <w:rsid w:val="007A168B"/>
    <w:rsid w:val="007A17A3"/>
    <w:rsid w:val="007A17E3"/>
    <w:rsid w:val="007A1852"/>
    <w:rsid w:val="007A1892"/>
    <w:rsid w:val="007A19AD"/>
    <w:rsid w:val="007A1A97"/>
    <w:rsid w:val="007A1AC3"/>
    <w:rsid w:val="007A1C0B"/>
    <w:rsid w:val="007A1C5E"/>
    <w:rsid w:val="007A1CE8"/>
    <w:rsid w:val="007A2108"/>
    <w:rsid w:val="007A216B"/>
    <w:rsid w:val="007A2358"/>
    <w:rsid w:val="007A23DF"/>
    <w:rsid w:val="007A265A"/>
    <w:rsid w:val="007A2665"/>
    <w:rsid w:val="007A2676"/>
    <w:rsid w:val="007A286D"/>
    <w:rsid w:val="007A290B"/>
    <w:rsid w:val="007A2B73"/>
    <w:rsid w:val="007A2C3A"/>
    <w:rsid w:val="007A2DD9"/>
    <w:rsid w:val="007A2E49"/>
    <w:rsid w:val="007A2F6C"/>
    <w:rsid w:val="007A2FD6"/>
    <w:rsid w:val="007A322E"/>
    <w:rsid w:val="007A339A"/>
    <w:rsid w:val="007A35CA"/>
    <w:rsid w:val="007A360D"/>
    <w:rsid w:val="007A373D"/>
    <w:rsid w:val="007A3805"/>
    <w:rsid w:val="007A39D6"/>
    <w:rsid w:val="007A3AA1"/>
    <w:rsid w:val="007A3AC5"/>
    <w:rsid w:val="007A3AC7"/>
    <w:rsid w:val="007A3C56"/>
    <w:rsid w:val="007A3D08"/>
    <w:rsid w:val="007A3D0B"/>
    <w:rsid w:val="007A3E10"/>
    <w:rsid w:val="007A3E64"/>
    <w:rsid w:val="007A3F86"/>
    <w:rsid w:val="007A3F93"/>
    <w:rsid w:val="007A3FE7"/>
    <w:rsid w:val="007A448B"/>
    <w:rsid w:val="007A44F9"/>
    <w:rsid w:val="007A451F"/>
    <w:rsid w:val="007A464F"/>
    <w:rsid w:val="007A47FE"/>
    <w:rsid w:val="007A48A3"/>
    <w:rsid w:val="007A48FE"/>
    <w:rsid w:val="007A4B32"/>
    <w:rsid w:val="007A4B97"/>
    <w:rsid w:val="007A4BA6"/>
    <w:rsid w:val="007A4BBC"/>
    <w:rsid w:val="007A4D8E"/>
    <w:rsid w:val="007A4DEB"/>
    <w:rsid w:val="007A4FFA"/>
    <w:rsid w:val="007A507C"/>
    <w:rsid w:val="007A508F"/>
    <w:rsid w:val="007A53D0"/>
    <w:rsid w:val="007A5457"/>
    <w:rsid w:val="007A54DA"/>
    <w:rsid w:val="007A5676"/>
    <w:rsid w:val="007A572D"/>
    <w:rsid w:val="007A5739"/>
    <w:rsid w:val="007A57D2"/>
    <w:rsid w:val="007A5880"/>
    <w:rsid w:val="007A5D72"/>
    <w:rsid w:val="007A5DA4"/>
    <w:rsid w:val="007A5E6F"/>
    <w:rsid w:val="007A5FED"/>
    <w:rsid w:val="007A60C0"/>
    <w:rsid w:val="007A62C3"/>
    <w:rsid w:val="007A6440"/>
    <w:rsid w:val="007A644A"/>
    <w:rsid w:val="007A6481"/>
    <w:rsid w:val="007A659D"/>
    <w:rsid w:val="007A66ED"/>
    <w:rsid w:val="007A689B"/>
    <w:rsid w:val="007A6902"/>
    <w:rsid w:val="007A69E6"/>
    <w:rsid w:val="007A6B17"/>
    <w:rsid w:val="007A6D65"/>
    <w:rsid w:val="007A6D96"/>
    <w:rsid w:val="007A6E10"/>
    <w:rsid w:val="007A6E1A"/>
    <w:rsid w:val="007A6F02"/>
    <w:rsid w:val="007A70AC"/>
    <w:rsid w:val="007A70B1"/>
    <w:rsid w:val="007A7178"/>
    <w:rsid w:val="007A7273"/>
    <w:rsid w:val="007A72C1"/>
    <w:rsid w:val="007A73AA"/>
    <w:rsid w:val="007A74DB"/>
    <w:rsid w:val="007A751A"/>
    <w:rsid w:val="007A7888"/>
    <w:rsid w:val="007A78DF"/>
    <w:rsid w:val="007A78E7"/>
    <w:rsid w:val="007A7920"/>
    <w:rsid w:val="007A7AC9"/>
    <w:rsid w:val="007A7AE6"/>
    <w:rsid w:val="007A7AFA"/>
    <w:rsid w:val="007A7B4E"/>
    <w:rsid w:val="007A7B76"/>
    <w:rsid w:val="007A7C23"/>
    <w:rsid w:val="007A7CA2"/>
    <w:rsid w:val="007A7CEA"/>
    <w:rsid w:val="007A7DFC"/>
    <w:rsid w:val="007A7E36"/>
    <w:rsid w:val="007A7F74"/>
    <w:rsid w:val="007B0224"/>
    <w:rsid w:val="007B0294"/>
    <w:rsid w:val="007B02DD"/>
    <w:rsid w:val="007B0324"/>
    <w:rsid w:val="007B0364"/>
    <w:rsid w:val="007B0457"/>
    <w:rsid w:val="007B050D"/>
    <w:rsid w:val="007B08DB"/>
    <w:rsid w:val="007B0A6B"/>
    <w:rsid w:val="007B0A7D"/>
    <w:rsid w:val="007B0C23"/>
    <w:rsid w:val="007B0C93"/>
    <w:rsid w:val="007B0CE1"/>
    <w:rsid w:val="007B0F7E"/>
    <w:rsid w:val="007B0FB7"/>
    <w:rsid w:val="007B1076"/>
    <w:rsid w:val="007B112A"/>
    <w:rsid w:val="007B13FE"/>
    <w:rsid w:val="007B179A"/>
    <w:rsid w:val="007B1802"/>
    <w:rsid w:val="007B185D"/>
    <w:rsid w:val="007B18C9"/>
    <w:rsid w:val="007B1988"/>
    <w:rsid w:val="007B1A0D"/>
    <w:rsid w:val="007B1BFF"/>
    <w:rsid w:val="007B1C63"/>
    <w:rsid w:val="007B1CBE"/>
    <w:rsid w:val="007B1D8F"/>
    <w:rsid w:val="007B1EC0"/>
    <w:rsid w:val="007B1FE3"/>
    <w:rsid w:val="007B202C"/>
    <w:rsid w:val="007B21DD"/>
    <w:rsid w:val="007B2211"/>
    <w:rsid w:val="007B233F"/>
    <w:rsid w:val="007B239C"/>
    <w:rsid w:val="007B23AC"/>
    <w:rsid w:val="007B23B4"/>
    <w:rsid w:val="007B24FC"/>
    <w:rsid w:val="007B262F"/>
    <w:rsid w:val="007B27C7"/>
    <w:rsid w:val="007B27F5"/>
    <w:rsid w:val="007B294A"/>
    <w:rsid w:val="007B2B36"/>
    <w:rsid w:val="007B2B71"/>
    <w:rsid w:val="007B2DE5"/>
    <w:rsid w:val="007B3153"/>
    <w:rsid w:val="007B3160"/>
    <w:rsid w:val="007B3232"/>
    <w:rsid w:val="007B33CB"/>
    <w:rsid w:val="007B371A"/>
    <w:rsid w:val="007B37F6"/>
    <w:rsid w:val="007B37FF"/>
    <w:rsid w:val="007B38FF"/>
    <w:rsid w:val="007B3981"/>
    <w:rsid w:val="007B3BD2"/>
    <w:rsid w:val="007B3CF0"/>
    <w:rsid w:val="007B3DCC"/>
    <w:rsid w:val="007B3FB3"/>
    <w:rsid w:val="007B4157"/>
    <w:rsid w:val="007B4257"/>
    <w:rsid w:val="007B4321"/>
    <w:rsid w:val="007B4377"/>
    <w:rsid w:val="007B4423"/>
    <w:rsid w:val="007B4439"/>
    <w:rsid w:val="007B443E"/>
    <w:rsid w:val="007B448A"/>
    <w:rsid w:val="007B454F"/>
    <w:rsid w:val="007B4719"/>
    <w:rsid w:val="007B48A9"/>
    <w:rsid w:val="007B48EB"/>
    <w:rsid w:val="007B4924"/>
    <w:rsid w:val="007B4A1D"/>
    <w:rsid w:val="007B4A81"/>
    <w:rsid w:val="007B4D7C"/>
    <w:rsid w:val="007B4DA7"/>
    <w:rsid w:val="007B4DB7"/>
    <w:rsid w:val="007B4EB8"/>
    <w:rsid w:val="007B4F6E"/>
    <w:rsid w:val="007B4FAC"/>
    <w:rsid w:val="007B4FC5"/>
    <w:rsid w:val="007B4FDF"/>
    <w:rsid w:val="007B509D"/>
    <w:rsid w:val="007B51AC"/>
    <w:rsid w:val="007B51D2"/>
    <w:rsid w:val="007B5302"/>
    <w:rsid w:val="007B53C0"/>
    <w:rsid w:val="007B5478"/>
    <w:rsid w:val="007B5686"/>
    <w:rsid w:val="007B5A4F"/>
    <w:rsid w:val="007B5C38"/>
    <w:rsid w:val="007B5D04"/>
    <w:rsid w:val="007B5D57"/>
    <w:rsid w:val="007B5DE8"/>
    <w:rsid w:val="007B5F33"/>
    <w:rsid w:val="007B602C"/>
    <w:rsid w:val="007B6084"/>
    <w:rsid w:val="007B60EC"/>
    <w:rsid w:val="007B6367"/>
    <w:rsid w:val="007B64A6"/>
    <w:rsid w:val="007B65D7"/>
    <w:rsid w:val="007B6737"/>
    <w:rsid w:val="007B681A"/>
    <w:rsid w:val="007B693B"/>
    <w:rsid w:val="007B6A1E"/>
    <w:rsid w:val="007B6A4E"/>
    <w:rsid w:val="007B6B44"/>
    <w:rsid w:val="007B6C03"/>
    <w:rsid w:val="007B6CB8"/>
    <w:rsid w:val="007B6D10"/>
    <w:rsid w:val="007B6E55"/>
    <w:rsid w:val="007B6EB1"/>
    <w:rsid w:val="007B6F6E"/>
    <w:rsid w:val="007B6F92"/>
    <w:rsid w:val="007B7066"/>
    <w:rsid w:val="007B707E"/>
    <w:rsid w:val="007B716D"/>
    <w:rsid w:val="007B7225"/>
    <w:rsid w:val="007B72A6"/>
    <w:rsid w:val="007B730F"/>
    <w:rsid w:val="007B74A0"/>
    <w:rsid w:val="007B7797"/>
    <w:rsid w:val="007B78D8"/>
    <w:rsid w:val="007B7C8F"/>
    <w:rsid w:val="007B7D30"/>
    <w:rsid w:val="007B7EEA"/>
    <w:rsid w:val="007C0311"/>
    <w:rsid w:val="007C04E6"/>
    <w:rsid w:val="007C04F0"/>
    <w:rsid w:val="007C05B1"/>
    <w:rsid w:val="007C05DE"/>
    <w:rsid w:val="007C0628"/>
    <w:rsid w:val="007C084E"/>
    <w:rsid w:val="007C0A36"/>
    <w:rsid w:val="007C0BE9"/>
    <w:rsid w:val="007C0CC3"/>
    <w:rsid w:val="007C0DD6"/>
    <w:rsid w:val="007C0F47"/>
    <w:rsid w:val="007C1116"/>
    <w:rsid w:val="007C1183"/>
    <w:rsid w:val="007C11C1"/>
    <w:rsid w:val="007C125B"/>
    <w:rsid w:val="007C12AD"/>
    <w:rsid w:val="007C12CB"/>
    <w:rsid w:val="007C13CE"/>
    <w:rsid w:val="007C13D1"/>
    <w:rsid w:val="007C16F4"/>
    <w:rsid w:val="007C17CD"/>
    <w:rsid w:val="007C1874"/>
    <w:rsid w:val="007C18F6"/>
    <w:rsid w:val="007C193A"/>
    <w:rsid w:val="007C19DA"/>
    <w:rsid w:val="007C1A42"/>
    <w:rsid w:val="007C1AB5"/>
    <w:rsid w:val="007C1AC8"/>
    <w:rsid w:val="007C1B0D"/>
    <w:rsid w:val="007C1EF3"/>
    <w:rsid w:val="007C1F6E"/>
    <w:rsid w:val="007C20A3"/>
    <w:rsid w:val="007C22A4"/>
    <w:rsid w:val="007C24EE"/>
    <w:rsid w:val="007C2558"/>
    <w:rsid w:val="007C25C4"/>
    <w:rsid w:val="007C27D7"/>
    <w:rsid w:val="007C2802"/>
    <w:rsid w:val="007C2838"/>
    <w:rsid w:val="007C2B71"/>
    <w:rsid w:val="007C2C63"/>
    <w:rsid w:val="007C2CC2"/>
    <w:rsid w:val="007C2DBD"/>
    <w:rsid w:val="007C2F3D"/>
    <w:rsid w:val="007C3251"/>
    <w:rsid w:val="007C325E"/>
    <w:rsid w:val="007C3410"/>
    <w:rsid w:val="007C3510"/>
    <w:rsid w:val="007C356D"/>
    <w:rsid w:val="007C374D"/>
    <w:rsid w:val="007C380C"/>
    <w:rsid w:val="007C3817"/>
    <w:rsid w:val="007C38A1"/>
    <w:rsid w:val="007C3991"/>
    <w:rsid w:val="007C3A7C"/>
    <w:rsid w:val="007C3CDC"/>
    <w:rsid w:val="007C3E49"/>
    <w:rsid w:val="007C3FBF"/>
    <w:rsid w:val="007C40AF"/>
    <w:rsid w:val="007C41CF"/>
    <w:rsid w:val="007C4485"/>
    <w:rsid w:val="007C4487"/>
    <w:rsid w:val="007C454F"/>
    <w:rsid w:val="007C4655"/>
    <w:rsid w:val="007C465F"/>
    <w:rsid w:val="007C4668"/>
    <w:rsid w:val="007C46B2"/>
    <w:rsid w:val="007C47DE"/>
    <w:rsid w:val="007C481B"/>
    <w:rsid w:val="007C495A"/>
    <w:rsid w:val="007C4A89"/>
    <w:rsid w:val="007C4B30"/>
    <w:rsid w:val="007C4C02"/>
    <w:rsid w:val="007C4C0C"/>
    <w:rsid w:val="007C4C5D"/>
    <w:rsid w:val="007C4D5D"/>
    <w:rsid w:val="007C4D9F"/>
    <w:rsid w:val="007C4DC4"/>
    <w:rsid w:val="007C4DDE"/>
    <w:rsid w:val="007C4FE0"/>
    <w:rsid w:val="007C5099"/>
    <w:rsid w:val="007C50DC"/>
    <w:rsid w:val="007C5210"/>
    <w:rsid w:val="007C5219"/>
    <w:rsid w:val="007C53A3"/>
    <w:rsid w:val="007C53AF"/>
    <w:rsid w:val="007C5516"/>
    <w:rsid w:val="007C55E0"/>
    <w:rsid w:val="007C5647"/>
    <w:rsid w:val="007C5721"/>
    <w:rsid w:val="007C581D"/>
    <w:rsid w:val="007C58DF"/>
    <w:rsid w:val="007C59C5"/>
    <w:rsid w:val="007C5AC7"/>
    <w:rsid w:val="007C5C14"/>
    <w:rsid w:val="007C5CF6"/>
    <w:rsid w:val="007C5D2D"/>
    <w:rsid w:val="007C5E7E"/>
    <w:rsid w:val="007C5EA3"/>
    <w:rsid w:val="007C5F1F"/>
    <w:rsid w:val="007C5F65"/>
    <w:rsid w:val="007C5FFB"/>
    <w:rsid w:val="007C60F1"/>
    <w:rsid w:val="007C6389"/>
    <w:rsid w:val="007C64EE"/>
    <w:rsid w:val="007C6507"/>
    <w:rsid w:val="007C6629"/>
    <w:rsid w:val="007C662F"/>
    <w:rsid w:val="007C6740"/>
    <w:rsid w:val="007C6754"/>
    <w:rsid w:val="007C6821"/>
    <w:rsid w:val="007C69E3"/>
    <w:rsid w:val="007C69F9"/>
    <w:rsid w:val="007C6CCC"/>
    <w:rsid w:val="007C70C0"/>
    <w:rsid w:val="007C72FB"/>
    <w:rsid w:val="007C7355"/>
    <w:rsid w:val="007C737B"/>
    <w:rsid w:val="007C766E"/>
    <w:rsid w:val="007C76A3"/>
    <w:rsid w:val="007C7758"/>
    <w:rsid w:val="007C775B"/>
    <w:rsid w:val="007C7782"/>
    <w:rsid w:val="007C7A17"/>
    <w:rsid w:val="007C7A37"/>
    <w:rsid w:val="007C7A95"/>
    <w:rsid w:val="007C7ADA"/>
    <w:rsid w:val="007C7AEA"/>
    <w:rsid w:val="007C7E58"/>
    <w:rsid w:val="007C7E74"/>
    <w:rsid w:val="007D000F"/>
    <w:rsid w:val="007D009C"/>
    <w:rsid w:val="007D015B"/>
    <w:rsid w:val="007D01F9"/>
    <w:rsid w:val="007D04E6"/>
    <w:rsid w:val="007D06A2"/>
    <w:rsid w:val="007D07AE"/>
    <w:rsid w:val="007D0991"/>
    <w:rsid w:val="007D09D3"/>
    <w:rsid w:val="007D0A3D"/>
    <w:rsid w:val="007D0B57"/>
    <w:rsid w:val="007D0D98"/>
    <w:rsid w:val="007D0E51"/>
    <w:rsid w:val="007D0E96"/>
    <w:rsid w:val="007D0EC3"/>
    <w:rsid w:val="007D0EE1"/>
    <w:rsid w:val="007D0F0C"/>
    <w:rsid w:val="007D0F3F"/>
    <w:rsid w:val="007D113C"/>
    <w:rsid w:val="007D1156"/>
    <w:rsid w:val="007D1362"/>
    <w:rsid w:val="007D1576"/>
    <w:rsid w:val="007D18A9"/>
    <w:rsid w:val="007D18F1"/>
    <w:rsid w:val="007D1C21"/>
    <w:rsid w:val="007D1EBC"/>
    <w:rsid w:val="007D22D6"/>
    <w:rsid w:val="007D2424"/>
    <w:rsid w:val="007D2461"/>
    <w:rsid w:val="007D2497"/>
    <w:rsid w:val="007D26BB"/>
    <w:rsid w:val="007D2903"/>
    <w:rsid w:val="007D2A1C"/>
    <w:rsid w:val="007D2C0E"/>
    <w:rsid w:val="007D2C7B"/>
    <w:rsid w:val="007D2C8C"/>
    <w:rsid w:val="007D2D8C"/>
    <w:rsid w:val="007D2F8A"/>
    <w:rsid w:val="007D3050"/>
    <w:rsid w:val="007D3072"/>
    <w:rsid w:val="007D314B"/>
    <w:rsid w:val="007D3330"/>
    <w:rsid w:val="007D3577"/>
    <w:rsid w:val="007D3694"/>
    <w:rsid w:val="007D369A"/>
    <w:rsid w:val="007D3733"/>
    <w:rsid w:val="007D377C"/>
    <w:rsid w:val="007D3840"/>
    <w:rsid w:val="007D3BDD"/>
    <w:rsid w:val="007D3CBE"/>
    <w:rsid w:val="007D3D0D"/>
    <w:rsid w:val="007D3DDB"/>
    <w:rsid w:val="007D3EC6"/>
    <w:rsid w:val="007D3EEA"/>
    <w:rsid w:val="007D4000"/>
    <w:rsid w:val="007D409D"/>
    <w:rsid w:val="007D41B7"/>
    <w:rsid w:val="007D42F9"/>
    <w:rsid w:val="007D4314"/>
    <w:rsid w:val="007D435C"/>
    <w:rsid w:val="007D43A8"/>
    <w:rsid w:val="007D43E0"/>
    <w:rsid w:val="007D44BF"/>
    <w:rsid w:val="007D46A1"/>
    <w:rsid w:val="007D46E7"/>
    <w:rsid w:val="007D476A"/>
    <w:rsid w:val="007D4789"/>
    <w:rsid w:val="007D47CB"/>
    <w:rsid w:val="007D4820"/>
    <w:rsid w:val="007D4925"/>
    <w:rsid w:val="007D4DA0"/>
    <w:rsid w:val="007D4DC5"/>
    <w:rsid w:val="007D4E73"/>
    <w:rsid w:val="007D4F3A"/>
    <w:rsid w:val="007D4FA8"/>
    <w:rsid w:val="007D50A9"/>
    <w:rsid w:val="007D5155"/>
    <w:rsid w:val="007D5159"/>
    <w:rsid w:val="007D51E5"/>
    <w:rsid w:val="007D52FB"/>
    <w:rsid w:val="007D5544"/>
    <w:rsid w:val="007D55E2"/>
    <w:rsid w:val="007D56AA"/>
    <w:rsid w:val="007D5751"/>
    <w:rsid w:val="007D57C5"/>
    <w:rsid w:val="007D5A85"/>
    <w:rsid w:val="007D5B6D"/>
    <w:rsid w:val="007D5BBB"/>
    <w:rsid w:val="007D5C4D"/>
    <w:rsid w:val="007D5C4E"/>
    <w:rsid w:val="007D5C72"/>
    <w:rsid w:val="007D5C83"/>
    <w:rsid w:val="007D5DD9"/>
    <w:rsid w:val="007D5E2F"/>
    <w:rsid w:val="007D5F96"/>
    <w:rsid w:val="007D6232"/>
    <w:rsid w:val="007D6248"/>
    <w:rsid w:val="007D6534"/>
    <w:rsid w:val="007D65EA"/>
    <w:rsid w:val="007D6757"/>
    <w:rsid w:val="007D6855"/>
    <w:rsid w:val="007D6949"/>
    <w:rsid w:val="007D6964"/>
    <w:rsid w:val="007D6A77"/>
    <w:rsid w:val="007D6B2E"/>
    <w:rsid w:val="007D6BBB"/>
    <w:rsid w:val="007D6BD3"/>
    <w:rsid w:val="007D6E45"/>
    <w:rsid w:val="007D6E6D"/>
    <w:rsid w:val="007D6FA8"/>
    <w:rsid w:val="007D6FFD"/>
    <w:rsid w:val="007D7002"/>
    <w:rsid w:val="007D71B5"/>
    <w:rsid w:val="007D71F9"/>
    <w:rsid w:val="007D722E"/>
    <w:rsid w:val="007D74AC"/>
    <w:rsid w:val="007D76AE"/>
    <w:rsid w:val="007D775F"/>
    <w:rsid w:val="007D7833"/>
    <w:rsid w:val="007D7975"/>
    <w:rsid w:val="007D7A5B"/>
    <w:rsid w:val="007D7ACF"/>
    <w:rsid w:val="007D7AE8"/>
    <w:rsid w:val="007D7DC2"/>
    <w:rsid w:val="007E0198"/>
    <w:rsid w:val="007E0211"/>
    <w:rsid w:val="007E02F0"/>
    <w:rsid w:val="007E0568"/>
    <w:rsid w:val="007E06D3"/>
    <w:rsid w:val="007E071D"/>
    <w:rsid w:val="007E076B"/>
    <w:rsid w:val="007E0AAE"/>
    <w:rsid w:val="007E0B61"/>
    <w:rsid w:val="007E0C0E"/>
    <w:rsid w:val="007E0ECD"/>
    <w:rsid w:val="007E0FA2"/>
    <w:rsid w:val="007E10A8"/>
    <w:rsid w:val="007E115C"/>
    <w:rsid w:val="007E116F"/>
    <w:rsid w:val="007E1253"/>
    <w:rsid w:val="007E1352"/>
    <w:rsid w:val="007E15E3"/>
    <w:rsid w:val="007E15F9"/>
    <w:rsid w:val="007E162C"/>
    <w:rsid w:val="007E193F"/>
    <w:rsid w:val="007E19BC"/>
    <w:rsid w:val="007E1A06"/>
    <w:rsid w:val="007E1A61"/>
    <w:rsid w:val="007E1A8A"/>
    <w:rsid w:val="007E1A8B"/>
    <w:rsid w:val="007E1AA1"/>
    <w:rsid w:val="007E1BAF"/>
    <w:rsid w:val="007E1C5A"/>
    <w:rsid w:val="007E1D7A"/>
    <w:rsid w:val="007E1E5D"/>
    <w:rsid w:val="007E1EC0"/>
    <w:rsid w:val="007E1EFB"/>
    <w:rsid w:val="007E1F4A"/>
    <w:rsid w:val="007E1F74"/>
    <w:rsid w:val="007E1F77"/>
    <w:rsid w:val="007E2082"/>
    <w:rsid w:val="007E2154"/>
    <w:rsid w:val="007E2471"/>
    <w:rsid w:val="007E24FC"/>
    <w:rsid w:val="007E27D9"/>
    <w:rsid w:val="007E281C"/>
    <w:rsid w:val="007E2828"/>
    <w:rsid w:val="007E282B"/>
    <w:rsid w:val="007E2836"/>
    <w:rsid w:val="007E294E"/>
    <w:rsid w:val="007E2C7D"/>
    <w:rsid w:val="007E2D19"/>
    <w:rsid w:val="007E2EC1"/>
    <w:rsid w:val="007E3041"/>
    <w:rsid w:val="007E31CC"/>
    <w:rsid w:val="007E325B"/>
    <w:rsid w:val="007E34D6"/>
    <w:rsid w:val="007E35E0"/>
    <w:rsid w:val="007E3947"/>
    <w:rsid w:val="007E39EC"/>
    <w:rsid w:val="007E3B31"/>
    <w:rsid w:val="007E3C2E"/>
    <w:rsid w:val="007E3ECF"/>
    <w:rsid w:val="007E3F65"/>
    <w:rsid w:val="007E41DC"/>
    <w:rsid w:val="007E42B5"/>
    <w:rsid w:val="007E434A"/>
    <w:rsid w:val="007E4376"/>
    <w:rsid w:val="007E4441"/>
    <w:rsid w:val="007E458E"/>
    <w:rsid w:val="007E48AE"/>
    <w:rsid w:val="007E48F6"/>
    <w:rsid w:val="007E491E"/>
    <w:rsid w:val="007E498D"/>
    <w:rsid w:val="007E49E2"/>
    <w:rsid w:val="007E4A8B"/>
    <w:rsid w:val="007E4ED8"/>
    <w:rsid w:val="007E4F34"/>
    <w:rsid w:val="007E4F85"/>
    <w:rsid w:val="007E4FDA"/>
    <w:rsid w:val="007E505C"/>
    <w:rsid w:val="007E51B2"/>
    <w:rsid w:val="007E51BB"/>
    <w:rsid w:val="007E51D3"/>
    <w:rsid w:val="007E52E0"/>
    <w:rsid w:val="007E532D"/>
    <w:rsid w:val="007E5377"/>
    <w:rsid w:val="007E54D7"/>
    <w:rsid w:val="007E552B"/>
    <w:rsid w:val="007E55E2"/>
    <w:rsid w:val="007E5610"/>
    <w:rsid w:val="007E5618"/>
    <w:rsid w:val="007E5863"/>
    <w:rsid w:val="007E5887"/>
    <w:rsid w:val="007E58E5"/>
    <w:rsid w:val="007E5984"/>
    <w:rsid w:val="007E59C2"/>
    <w:rsid w:val="007E5A0F"/>
    <w:rsid w:val="007E5A50"/>
    <w:rsid w:val="007E5A6F"/>
    <w:rsid w:val="007E5C57"/>
    <w:rsid w:val="007E5DF7"/>
    <w:rsid w:val="007E5E04"/>
    <w:rsid w:val="007E5E21"/>
    <w:rsid w:val="007E5F9D"/>
    <w:rsid w:val="007E5FD4"/>
    <w:rsid w:val="007E5FDF"/>
    <w:rsid w:val="007E6576"/>
    <w:rsid w:val="007E675E"/>
    <w:rsid w:val="007E6A5E"/>
    <w:rsid w:val="007E6B1A"/>
    <w:rsid w:val="007E6B37"/>
    <w:rsid w:val="007E6D83"/>
    <w:rsid w:val="007E6D89"/>
    <w:rsid w:val="007E6DE9"/>
    <w:rsid w:val="007E6E69"/>
    <w:rsid w:val="007E6FFB"/>
    <w:rsid w:val="007E72A9"/>
    <w:rsid w:val="007E7391"/>
    <w:rsid w:val="007E74BC"/>
    <w:rsid w:val="007E766E"/>
    <w:rsid w:val="007E78B5"/>
    <w:rsid w:val="007E790C"/>
    <w:rsid w:val="007E7BF0"/>
    <w:rsid w:val="007E7C38"/>
    <w:rsid w:val="007E7C89"/>
    <w:rsid w:val="007E7E04"/>
    <w:rsid w:val="007E7ED4"/>
    <w:rsid w:val="007F0040"/>
    <w:rsid w:val="007F00B3"/>
    <w:rsid w:val="007F0197"/>
    <w:rsid w:val="007F01BE"/>
    <w:rsid w:val="007F0246"/>
    <w:rsid w:val="007F0341"/>
    <w:rsid w:val="007F0384"/>
    <w:rsid w:val="007F03D4"/>
    <w:rsid w:val="007F03E9"/>
    <w:rsid w:val="007F07C9"/>
    <w:rsid w:val="007F0B09"/>
    <w:rsid w:val="007F0B5F"/>
    <w:rsid w:val="007F0D22"/>
    <w:rsid w:val="007F0DEC"/>
    <w:rsid w:val="007F0EF7"/>
    <w:rsid w:val="007F0F4B"/>
    <w:rsid w:val="007F1002"/>
    <w:rsid w:val="007F1017"/>
    <w:rsid w:val="007F11B7"/>
    <w:rsid w:val="007F11E1"/>
    <w:rsid w:val="007F1209"/>
    <w:rsid w:val="007F12CB"/>
    <w:rsid w:val="007F1388"/>
    <w:rsid w:val="007F1402"/>
    <w:rsid w:val="007F17EB"/>
    <w:rsid w:val="007F1960"/>
    <w:rsid w:val="007F1B22"/>
    <w:rsid w:val="007F1C12"/>
    <w:rsid w:val="007F1C6A"/>
    <w:rsid w:val="007F1CD5"/>
    <w:rsid w:val="007F1CF0"/>
    <w:rsid w:val="007F1F83"/>
    <w:rsid w:val="007F21A0"/>
    <w:rsid w:val="007F2229"/>
    <w:rsid w:val="007F2239"/>
    <w:rsid w:val="007F23E9"/>
    <w:rsid w:val="007F261A"/>
    <w:rsid w:val="007F26EA"/>
    <w:rsid w:val="007F27B6"/>
    <w:rsid w:val="007F2849"/>
    <w:rsid w:val="007F2857"/>
    <w:rsid w:val="007F2A02"/>
    <w:rsid w:val="007F2D19"/>
    <w:rsid w:val="007F2E17"/>
    <w:rsid w:val="007F2F81"/>
    <w:rsid w:val="007F3012"/>
    <w:rsid w:val="007F31C3"/>
    <w:rsid w:val="007F32F8"/>
    <w:rsid w:val="007F3318"/>
    <w:rsid w:val="007F332E"/>
    <w:rsid w:val="007F3447"/>
    <w:rsid w:val="007F3498"/>
    <w:rsid w:val="007F3499"/>
    <w:rsid w:val="007F34ED"/>
    <w:rsid w:val="007F3610"/>
    <w:rsid w:val="007F36BD"/>
    <w:rsid w:val="007F36EC"/>
    <w:rsid w:val="007F373C"/>
    <w:rsid w:val="007F3740"/>
    <w:rsid w:val="007F385F"/>
    <w:rsid w:val="007F39CC"/>
    <w:rsid w:val="007F3B8D"/>
    <w:rsid w:val="007F3CD2"/>
    <w:rsid w:val="007F3ECE"/>
    <w:rsid w:val="007F3FC6"/>
    <w:rsid w:val="007F40C4"/>
    <w:rsid w:val="007F4174"/>
    <w:rsid w:val="007F41B2"/>
    <w:rsid w:val="007F43DF"/>
    <w:rsid w:val="007F44DA"/>
    <w:rsid w:val="007F44ED"/>
    <w:rsid w:val="007F4634"/>
    <w:rsid w:val="007F4635"/>
    <w:rsid w:val="007F4874"/>
    <w:rsid w:val="007F488C"/>
    <w:rsid w:val="007F4901"/>
    <w:rsid w:val="007F4CF0"/>
    <w:rsid w:val="007F4CFB"/>
    <w:rsid w:val="007F4FA9"/>
    <w:rsid w:val="007F522E"/>
    <w:rsid w:val="007F53A7"/>
    <w:rsid w:val="007F53DD"/>
    <w:rsid w:val="007F5578"/>
    <w:rsid w:val="007F5593"/>
    <w:rsid w:val="007F55A0"/>
    <w:rsid w:val="007F55B2"/>
    <w:rsid w:val="007F55DE"/>
    <w:rsid w:val="007F560B"/>
    <w:rsid w:val="007F5766"/>
    <w:rsid w:val="007F576E"/>
    <w:rsid w:val="007F57B8"/>
    <w:rsid w:val="007F5883"/>
    <w:rsid w:val="007F5A51"/>
    <w:rsid w:val="007F5A9B"/>
    <w:rsid w:val="007F5AA9"/>
    <w:rsid w:val="007F5DC1"/>
    <w:rsid w:val="007F5F5E"/>
    <w:rsid w:val="007F5FE8"/>
    <w:rsid w:val="007F62A1"/>
    <w:rsid w:val="007F62B7"/>
    <w:rsid w:val="007F62DD"/>
    <w:rsid w:val="007F62FB"/>
    <w:rsid w:val="007F6338"/>
    <w:rsid w:val="007F63A6"/>
    <w:rsid w:val="007F64E1"/>
    <w:rsid w:val="007F6657"/>
    <w:rsid w:val="007F683A"/>
    <w:rsid w:val="007F6843"/>
    <w:rsid w:val="007F68A8"/>
    <w:rsid w:val="007F6989"/>
    <w:rsid w:val="007F69C6"/>
    <w:rsid w:val="007F6AFE"/>
    <w:rsid w:val="007F6B11"/>
    <w:rsid w:val="007F6B5C"/>
    <w:rsid w:val="007F6BC0"/>
    <w:rsid w:val="007F6CDA"/>
    <w:rsid w:val="007F6CDC"/>
    <w:rsid w:val="007F6D02"/>
    <w:rsid w:val="007F7166"/>
    <w:rsid w:val="007F722F"/>
    <w:rsid w:val="007F74C9"/>
    <w:rsid w:val="007F7893"/>
    <w:rsid w:val="007F78BC"/>
    <w:rsid w:val="007F7A77"/>
    <w:rsid w:val="007F7AEC"/>
    <w:rsid w:val="007F7C0F"/>
    <w:rsid w:val="007F7EBF"/>
    <w:rsid w:val="007F7F17"/>
    <w:rsid w:val="007F7FA5"/>
    <w:rsid w:val="007F7FBD"/>
    <w:rsid w:val="00800059"/>
    <w:rsid w:val="008000EC"/>
    <w:rsid w:val="00800247"/>
    <w:rsid w:val="008002DF"/>
    <w:rsid w:val="0080036E"/>
    <w:rsid w:val="0080039A"/>
    <w:rsid w:val="0080056F"/>
    <w:rsid w:val="008005C1"/>
    <w:rsid w:val="008007C1"/>
    <w:rsid w:val="00800C07"/>
    <w:rsid w:val="00800C33"/>
    <w:rsid w:val="00800C90"/>
    <w:rsid w:val="00800E77"/>
    <w:rsid w:val="00800FD1"/>
    <w:rsid w:val="00801085"/>
    <w:rsid w:val="008010E3"/>
    <w:rsid w:val="0080140E"/>
    <w:rsid w:val="00801547"/>
    <w:rsid w:val="008015D7"/>
    <w:rsid w:val="008015FC"/>
    <w:rsid w:val="0080166E"/>
    <w:rsid w:val="00801757"/>
    <w:rsid w:val="00801888"/>
    <w:rsid w:val="00801892"/>
    <w:rsid w:val="008018AA"/>
    <w:rsid w:val="00801943"/>
    <w:rsid w:val="00801A2F"/>
    <w:rsid w:val="00801AFC"/>
    <w:rsid w:val="00801BED"/>
    <w:rsid w:val="00801F31"/>
    <w:rsid w:val="0080201A"/>
    <w:rsid w:val="00802188"/>
    <w:rsid w:val="008021BA"/>
    <w:rsid w:val="0080229C"/>
    <w:rsid w:val="008023A7"/>
    <w:rsid w:val="0080255A"/>
    <w:rsid w:val="008025FC"/>
    <w:rsid w:val="0080269D"/>
    <w:rsid w:val="00802755"/>
    <w:rsid w:val="00802864"/>
    <w:rsid w:val="00802983"/>
    <w:rsid w:val="0080298B"/>
    <w:rsid w:val="00802B74"/>
    <w:rsid w:val="00802CEB"/>
    <w:rsid w:val="00802D6A"/>
    <w:rsid w:val="00802E64"/>
    <w:rsid w:val="00802F6D"/>
    <w:rsid w:val="00802FCF"/>
    <w:rsid w:val="008031F7"/>
    <w:rsid w:val="008032D9"/>
    <w:rsid w:val="00803398"/>
    <w:rsid w:val="00803606"/>
    <w:rsid w:val="0080383E"/>
    <w:rsid w:val="00803880"/>
    <w:rsid w:val="00803A05"/>
    <w:rsid w:val="00803AE6"/>
    <w:rsid w:val="00803CDC"/>
    <w:rsid w:val="00803DAE"/>
    <w:rsid w:val="00803E72"/>
    <w:rsid w:val="00803EF1"/>
    <w:rsid w:val="008040A3"/>
    <w:rsid w:val="008041AA"/>
    <w:rsid w:val="008041BB"/>
    <w:rsid w:val="00804272"/>
    <w:rsid w:val="00804344"/>
    <w:rsid w:val="00804414"/>
    <w:rsid w:val="00804451"/>
    <w:rsid w:val="008044B6"/>
    <w:rsid w:val="008044EB"/>
    <w:rsid w:val="00804561"/>
    <w:rsid w:val="00804588"/>
    <w:rsid w:val="008045A7"/>
    <w:rsid w:val="00804760"/>
    <w:rsid w:val="00804790"/>
    <w:rsid w:val="00804794"/>
    <w:rsid w:val="00804800"/>
    <w:rsid w:val="008048C7"/>
    <w:rsid w:val="008049B3"/>
    <w:rsid w:val="00804AC3"/>
    <w:rsid w:val="00804B6B"/>
    <w:rsid w:val="00804CE0"/>
    <w:rsid w:val="00804D1B"/>
    <w:rsid w:val="00804D56"/>
    <w:rsid w:val="00804F26"/>
    <w:rsid w:val="00805347"/>
    <w:rsid w:val="008053FE"/>
    <w:rsid w:val="008054CA"/>
    <w:rsid w:val="0080552C"/>
    <w:rsid w:val="008055BF"/>
    <w:rsid w:val="008055F9"/>
    <w:rsid w:val="0080566A"/>
    <w:rsid w:val="00805770"/>
    <w:rsid w:val="00805784"/>
    <w:rsid w:val="00805939"/>
    <w:rsid w:val="00805A67"/>
    <w:rsid w:val="00805A6A"/>
    <w:rsid w:val="0080617E"/>
    <w:rsid w:val="008061D9"/>
    <w:rsid w:val="008062D1"/>
    <w:rsid w:val="0080631D"/>
    <w:rsid w:val="008064C0"/>
    <w:rsid w:val="00806539"/>
    <w:rsid w:val="008067A0"/>
    <w:rsid w:val="008067A4"/>
    <w:rsid w:val="00806856"/>
    <w:rsid w:val="00806B55"/>
    <w:rsid w:val="00806CC0"/>
    <w:rsid w:val="00806E07"/>
    <w:rsid w:val="00806E3B"/>
    <w:rsid w:val="00806E56"/>
    <w:rsid w:val="00806F9B"/>
    <w:rsid w:val="0080705E"/>
    <w:rsid w:val="0080706A"/>
    <w:rsid w:val="00807080"/>
    <w:rsid w:val="00807108"/>
    <w:rsid w:val="0080721D"/>
    <w:rsid w:val="008073D0"/>
    <w:rsid w:val="00807419"/>
    <w:rsid w:val="00807470"/>
    <w:rsid w:val="008074E2"/>
    <w:rsid w:val="00807525"/>
    <w:rsid w:val="00807749"/>
    <w:rsid w:val="00807835"/>
    <w:rsid w:val="00807A15"/>
    <w:rsid w:val="00807B2C"/>
    <w:rsid w:val="00807B8D"/>
    <w:rsid w:val="00807BC7"/>
    <w:rsid w:val="00807DB7"/>
    <w:rsid w:val="00807DE5"/>
    <w:rsid w:val="00807E6A"/>
    <w:rsid w:val="00810137"/>
    <w:rsid w:val="00810211"/>
    <w:rsid w:val="0081022D"/>
    <w:rsid w:val="00810255"/>
    <w:rsid w:val="00810287"/>
    <w:rsid w:val="00810363"/>
    <w:rsid w:val="008104B4"/>
    <w:rsid w:val="00810570"/>
    <w:rsid w:val="00810672"/>
    <w:rsid w:val="008106C3"/>
    <w:rsid w:val="00810703"/>
    <w:rsid w:val="00810815"/>
    <w:rsid w:val="0081082D"/>
    <w:rsid w:val="008108FA"/>
    <w:rsid w:val="00810A79"/>
    <w:rsid w:val="00810BC6"/>
    <w:rsid w:val="00810C77"/>
    <w:rsid w:val="00810D16"/>
    <w:rsid w:val="00810D7A"/>
    <w:rsid w:val="00810E4C"/>
    <w:rsid w:val="00811053"/>
    <w:rsid w:val="0081107F"/>
    <w:rsid w:val="008110A1"/>
    <w:rsid w:val="00811123"/>
    <w:rsid w:val="0081115F"/>
    <w:rsid w:val="008112AE"/>
    <w:rsid w:val="008113AF"/>
    <w:rsid w:val="008114C9"/>
    <w:rsid w:val="008115B3"/>
    <w:rsid w:val="008115D1"/>
    <w:rsid w:val="008116FB"/>
    <w:rsid w:val="008118C3"/>
    <w:rsid w:val="00811928"/>
    <w:rsid w:val="00811A39"/>
    <w:rsid w:val="00811A7B"/>
    <w:rsid w:val="00811A87"/>
    <w:rsid w:val="00811B30"/>
    <w:rsid w:val="00811BA5"/>
    <w:rsid w:val="00811BCC"/>
    <w:rsid w:val="00811EEF"/>
    <w:rsid w:val="00812009"/>
    <w:rsid w:val="00812044"/>
    <w:rsid w:val="00812155"/>
    <w:rsid w:val="008121D0"/>
    <w:rsid w:val="00812258"/>
    <w:rsid w:val="00812412"/>
    <w:rsid w:val="008124E0"/>
    <w:rsid w:val="00812584"/>
    <w:rsid w:val="008125A2"/>
    <w:rsid w:val="008126AE"/>
    <w:rsid w:val="0081290E"/>
    <w:rsid w:val="00812983"/>
    <w:rsid w:val="00812A92"/>
    <w:rsid w:val="00812AF5"/>
    <w:rsid w:val="00812BAC"/>
    <w:rsid w:val="00812CDD"/>
    <w:rsid w:val="00812D90"/>
    <w:rsid w:val="00812FBE"/>
    <w:rsid w:val="0081302B"/>
    <w:rsid w:val="0081315C"/>
    <w:rsid w:val="00813388"/>
    <w:rsid w:val="008133E8"/>
    <w:rsid w:val="00813720"/>
    <w:rsid w:val="008139B3"/>
    <w:rsid w:val="00813A0B"/>
    <w:rsid w:val="00813A19"/>
    <w:rsid w:val="00813A6A"/>
    <w:rsid w:val="00813B49"/>
    <w:rsid w:val="00813D65"/>
    <w:rsid w:val="00813DEF"/>
    <w:rsid w:val="00813EB3"/>
    <w:rsid w:val="00813F5A"/>
    <w:rsid w:val="00814054"/>
    <w:rsid w:val="00814148"/>
    <w:rsid w:val="008141FC"/>
    <w:rsid w:val="0081428D"/>
    <w:rsid w:val="008142A5"/>
    <w:rsid w:val="00814376"/>
    <w:rsid w:val="00814622"/>
    <w:rsid w:val="0081496D"/>
    <w:rsid w:val="00814B17"/>
    <w:rsid w:val="00814BC0"/>
    <w:rsid w:val="00814DF2"/>
    <w:rsid w:val="00814EAB"/>
    <w:rsid w:val="00814FD5"/>
    <w:rsid w:val="008150F3"/>
    <w:rsid w:val="0081539A"/>
    <w:rsid w:val="0081550C"/>
    <w:rsid w:val="008155F2"/>
    <w:rsid w:val="00815869"/>
    <w:rsid w:val="0081589B"/>
    <w:rsid w:val="00815AED"/>
    <w:rsid w:val="00815B4A"/>
    <w:rsid w:val="00815B5C"/>
    <w:rsid w:val="00815C0D"/>
    <w:rsid w:val="00815C19"/>
    <w:rsid w:val="00815C6E"/>
    <w:rsid w:val="00815E39"/>
    <w:rsid w:val="00815EAB"/>
    <w:rsid w:val="00815F61"/>
    <w:rsid w:val="00815FFA"/>
    <w:rsid w:val="00816228"/>
    <w:rsid w:val="00816372"/>
    <w:rsid w:val="008163DC"/>
    <w:rsid w:val="0081652D"/>
    <w:rsid w:val="0081653C"/>
    <w:rsid w:val="008165FF"/>
    <w:rsid w:val="0081660E"/>
    <w:rsid w:val="0081661A"/>
    <w:rsid w:val="00816763"/>
    <w:rsid w:val="0081682F"/>
    <w:rsid w:val="00816867"/>
    <w:rsid w:val="00816906"/>
    <w:rsid w:val="00816B6C"/>
    <w:rsid w:val="00816C1F"/>
    <w:rsid w:val="00816C6C"/>
    <w:rsid w:val="00816CFD"/>
    <w:rsid w:val="00816D97"/>
    <w:rsid w:val="00817188"/>
    <w:rsid w:val="00817557"/>
    <w:rsid w:val="008175E1"/>
    <w:rsid w:val="00817776"/>
    <w:rsid w:val="0081782E"/>
    <w:rsid w:val="0081785D"/>
    <w:rsid w:val="00817866"/>
    <w:rsid w:val="00817887"/>
    <w:rsid w:val="00817942"/>
    <w:rsid w:val="008179ED"/>
    <w:rsid w:val="00817C25"/>
    <w:rsid w:val="00817C4A"/>
    <w:rsid w:val="00817D9F"/>
    <w:rsid w:val="00817ECF"/>
    <w:rsid w:val="00817F44"/>
    <w:rsid w:val="00820057"/>
    <w:rsid w:val="00820067"/>
    <w:rsid w:val="008200A4"/>
    <w:rsid w:val="008201A1"/>
    <w:rsid w:val="008201C6"/>
    <w:rsid w:val="008204DC"/>
    <w:rsid w:val="00820591"/>
    <w:rsid w:val="00820709"/>
    <w:rsid w:val="00820743"/>
    <w:rsid w:val="00820753"/>
    <w:rsid w:val="0082078E"/>
    <w:rsid w:val="008207AC"/>
    <w:rsid w:val="0082080F"/>
    <w:rsid w:val="008209F9"/>
    <w:rsid w:val="00820A03"/>
    <w:rsid w:val="00820B3E"/>
    <w:rsid w:val="00820BBC"/>
    <w:rsid w:val="00820E5E"/>
    <w:rsid w:val="008211EB"/>
    <w:rsid w:val="008211EF"/>
    <w:rsid w:val="008214CA"/>
    <w:rsid w:val="00821552"/>
    <w:rsid w:val="008215CE"/>
    <w:rsid w:val="00821752"/>
    <w:rsid w:val="008217CC"/>
    <w:rsid w:val="00821C0A"/>
    <w:rsid w:val="00821C16"/>
    <w:rsid w:val="00821CAE"/>
    <w:rsid w:val="00821CBB"/>
    <w:rsid w:val="00821F56"/>
    <w:rsid w:val="008224F8"/>
    <w:rsid w:val="008225BE"/>
    <w:rsid w:val="0082272F"/>
    <w:rsid w:val="00822768"/>
    <w:rsid w:val="00822783"/>
    <w:rsid w:val="0082279C"/>
    <w:rsid w:val="008227E3"/>
    <w:rsid w:val="00822ABF"/>
    <w:rsid w:val="00822B83"/>
    <w:rsid w:val="00822BFC"/>
    <w:rsid w:val="00822C16"/>
    <w:rsid w:val="00822C64"/>
    <w:rsid w:val="00822D55"/>
    <w:rsid w:val="00822D7D"/>
    <w:rsid w:val="00822D99"/>
    <w:rsid w:val="00822F3F"/>
    <w:rsid w:val="00822F59"/>
    <w:rsid w:val="008230F5"/>
    <w:rsid w:val="008230FD"/>
    <w:rsid w:val="008230FF"/>
    <w:rsid w:val="008234F3"/>
    <w:rsid w:val="00823520"/>
    <w:rsid w:val="008235FA"/>
    <w:rsid w:val="00823713"/>
    <w:rsid w:val="00823715"/>
    <w:rsid w:val="00823724"/>
    <w:rsid w:val="00823783"/>
    <w:rsid w:val="008237C1"/>
    <w:rsid w:val="0082383E"/>
    <w:rsid w:val="008239E5"/>
    <w:rsid w:val="00823A69"/>
    <w:rsid w:val="00823A6F"/>
    <w:rsid w:val="00823AD9"/>
    <w:rsid w:val="00823B2B"/>
    <w:rsid w:val="00823BD0"/>
    <w:rsid w:val="00823BD5"/>
    <w:rsid w:val="00823C01"/>
    <w:rsid w:val="00823D3F"/>
    <w:rsid w:val="00823F67"/>
    <w:rsid w:val="00823FFE"/>
    <w:rsid w:val="00824065"/>
    <w:rsid w:val="008240A3"/>
    <w:rsid w:val="008241CA"/>
    <w:rsid w:val="0082424B"/>
    <w:rsid w:val="00824293"/>
    <w:rsid w:val="008245DC"/>
    <w:rsid w:val="0082471F"/>
    <w:rsid w:val="008248A7"/>
    <w:rsid w:val="00824A9C"/>
    <w:rsid w:val="00824AAC"/>
    <w:rsid w:val="00824B47"/>
    <w:rsid w:val="00824C08"/>
    <w:rsid w:val="00824D2F"/>
    <w:rsid w:val="00824E1B"/>
    <w:rsid w:val="00824F5F"/>
    <w:rsid w:val="00824F70"/>
    <w:rsid w:val="00825296"/>
    <w:rsid w:val="00825433"/>
    <w:rsid w:val="00825482"/>
    <w:rsid w:val="00825498"/>
    <w:rsid w:val="0082568B"/>
    <w:rsid w:val="00825B75"/>
    <w:rsid w:val="00825D45"/>
    <w:rsid w:val="00825D8C"/>
    <w:rsid w:val="00825E77"/>
    <w:rsid w:val="00825F8D"/>
    <w:rsid w:val="008260B3"/>
    <w:rsid w:val="00826250"/>
    <w:rsid w:val="00826279"/>
    <w:rsid w:val="008263A3"/>
    <w:rsid w:val="008263A6"/>
    <w:rsid w:val="00826528"/>
    <w:rsid w:val="0082653B"/>
    <w:rsid w:val="0082656B"/>
    <w:rsid w:val="00826570"/>
    <w:rsid w:val="00826586"/>
    <w:rsid w:val="008266B4"/>
    <w:rsid w:val="00826787"/>
    <w:rsid w:val="008267DE"/>
    <w:rsid w:val="00826811"/>
    <w:rsid w:val="00826B8D"/>
    <w:rsid w:val="00826CFE"/>
    <w:rsid w:val="00826E26"/>
    <w:rsid w:val="00826E63"/>
    <w:rsid w:val="00827036"/>
    <w:rsid w:val="008272F7"/>
    <w:rsid w:val="00827395"/>
    <w:rsid w:val="008274B2"/>
    <w:rsid w:val="008274CA"/>
    <w:rsid w:val="008276BD"/>
    <w:rsid w:val="0082773D"/>
    <w:rsid w:val="0082786B"/>
    <w:rsid w:val="008278C6"/>
    <w:rsid w:val="0082797C"/>
    <w:rsid w:val="00827E8A"/>
    <w:rsid w:val="00827EAE"/>
    <w:rsid w:val="00827F90"/>
    <w:rsid w:val="008300B1"/>
    <w:rsid w:val="00830137"/>
    <w:rsid w:val="00830145"/>
    <w:rsid w:val="008301C7"/>
    <w:rsid w:val="0083025B"/>
    <w:rsid w:val="008302A5"/>
    <w:rsid w:val="008303B8"/>
    <w:rsid w:val="008303C5"/>
    <w:rsid w:val="00830419"/>
    <w:rsid w:val="00830772"/>
    <w:rsid w:val="00830B5F"/>
    <w:rsid w:val="00830BD4"/>
    <w:rsid w:val="00830CF2"/>
    <w:rsid w:val="00830D7F"/>
    <w:rsid w:val="0083106F"/>
    <w:rsid w:val="00831266"/>
    <w:rsid w:val="008312A2"/>
    <w:rsid w:val="008314E0"/>
    <w:rsid w:val="00831588"/>
    <w:rsid w:val="008316E8"/>
    <w:rsid w:val="008316F3"/>
    <w:rsid w:val="00831767"/>
    <w:rsid w:val="00831777"/>
    <w:rsid w:val="00831A93"/>
    <w:rsid w:val="00831CAA"/>
    <w:rsid w:val="00831D30"/>
    <w:rsid w:val="00831D39"/>
    <w:rsid w:val="00831E3F"/>
    <w:rsid w:val="00831E7B"/>
    <w:rsid w:val="00831EA1"/>
    <w:rsid w:val="00831F0D"/>
    <w:rsid w:val="008321FF"/>
    <w:rsid w:val="008322DA"/>
    <w:rsid w:val="0083248F"/>
    <w:rsid w:val="0083257F"/>
    <w:rsid w:val="00832650"/>
    <w:rsid w:val="00832706"/>
    <w:rsid w:val="00832749"/>
    <w:rsid w:val="00832773"/>
    <w:rsid w:val="00832959"/>
    <w:rsid w:val="0083297B"/>
    <w:rsid w:val="00832F12"/>
    <w:rsid w:val="00832F1E"/>
    <w:rsid w:val="00832FE3"/>
    <w:rsid w:val="0083309F"/>
    <w:rsid w:val="008330A9"/>
    <w:rsid w:val="0083313C"/>
    <w:rsid w:val="0083315B"/>
    <w:rsid w:val="00833160"/>
    <w:rsid w:val="00833683"/>
    <w:rsid w:val="00833730"/>
    <w:rsid w:val="00833826"/>
    <w:rsid w:val="0083392D"/>
    <w:rsid w:val="00833B5F"/>
    <w:rsid w:val="00833C71"/>
    <w:rsid w:val="00833CAC"/>
    <w:rsid w:val="00833CC4"/>
    <w:rsid w:val="00833D48"/>
    <w:rsid w:val="00833D5D"/>
    <w:rsid w:val="00833E39"/>
    <w:rsid w:val="00833F1D"/>
    <w:rsid w:val="00833F64"/>
    <w:rsid w:val="00834031"/>
    <w:rsid w:val="00834061"/>
    <w:rsid w:val="00834103"/>
    <w:rsid w:val="00834123"/>
    <w:rsid w:val="00834166"/>
    <w:rsid w:val="0083424E"/>
    <w:rsid w:val="008344F8"/>
    <w:rsid w:val="00834534"/>
    <w:rsid w:val="00834774"/>
    <w:rsid w:val="0083489C"/>
    <w:rsid w:val="008349BB"/>
    <w:rsid w:val="00834BBA"/>
    <w:rsid w:val="00834C73"/>
    <w:rsid w:val="00835047"/>
    <w:rsid w:val="008350C4"/>
    <w:rsid w:val="00835119"/>
    <w:rsid w:val="00835158"/>
    <w:rsid w:val="008354A1"/>
    <w:rsid w:val="008354AD"/>
    <w:rsid w:val="008356B0"/>
    <w:rsid w:val="008356CE"/>
    <w:rsid w:val="008357EF"/>
    <w:rsid w:val="0083582C"/>
    <w:rsid w:val="0083590C"/>
    <w:rsid w:val="00835917"/>
    <w:rsid w:val="00835A6C"/>
    <w:rsid w:val="00835AF7"/>
    <w:rsid w:val="00835B62"/>
    <w:rsid w:val="00835F6B"/>
    <w:rsid w:val="0083615B"/>
    <w:rsid w:val="0083628A"/>
    <w:rsid w:val="00836420"/>
    <w:rsid w:val="008364C9"/>
    <w:rsid w:val="0083650B"/>
    <w:rsid w:val="008365FC"/>
    <w:rsid w:val="008366B1"/>
    <w:rsid w:val="0083690A"/>
    <w:rsid w:val="00836A2B"/>
    <w:rsid w:val="00836AAB"/>
    <w:rsid w:val="00836B7A"/>
    <w:rsid w:val="00836B98"/>
    <w:rsid w:val="0083708D"/>
    <w:rsid w:val="00837176"/>
    <w:rsid w:val="008372B0"/>
    <w:rsid w:val="00837396"/>
    <w:rsid w:val="0083739D"/>
    <w:rsid w:val="00837544"/>
    <w:rsid w:val="00837739"/>
    <w:rsid w:val="0083778C"/>
    <w:rsid w:val="0083785B"/>
    <w:rsid w:val="008378AE"/>
    <w:rsid w:val="00837A5F"/>
    <w:rsid w:val="00837A66"/>
    <w:rsid w:val="00837AB1"/>
    <w:rsid w:val="00837AF9"/>
    <w:rsid w:val="00837B50"/>
    <w:rsid w:val="00837C22"/>
    <w:rsid w:val="00837D99"/>
    <w:rsid w:val="00837DAC"/>
    <w:rsid w:val="00837DCE"/>
    <w:rsid w:val="00837ECE"/>
    <w:rsid w:val="00837FD1"/>
    <w:rsid w:val="0084001D"/>
    <w:rsid w:val="00840058"/>
    <w:rsid w:val="008401D7"/>
    <w:rsid w:val="00840435"/>
    <w:rsid w:val="00840445"/>
    <w:rsid w:val="008404A1"/>
    <w:rsid w:val="0084052E"/>
    <w:rsid w:val="008405A6"/>
    <w:rsid w:val="00840635"/>
    <w:rsid w:val="00840934"/>
    <w:rsid w:val="00840C64"/>
    <w:rsid w:val="00840D8A"/>
    <w:rsid w:val="00840E60"/>
    <w:rsid w:val="00841010"/>
    <w:rsid w:val="00841137"/>
    <w:rsid w:val="0084118A"/>
    <w:rsid w:val="008411C7"/>
    <w:rsid w:val="008412AE"/>
    <w:rsid w:val="00841351"/>
    <w:rsid w:val="008415B8"/>
    <w:rsid w:val="008415F2"/>
    <w:rsid w:val="00841753"/>
    <w:rsid w:val="00841B15"/>
    <w:rsid w:val="00841BCF"/>
    <w:rsid w:val="00841BD2"/>
    <w:rsid w:val="00841C8C"/>
    <w:rsid w:val="00841D2B"/>
    <w:rsid w:val="00841D36"/>
    <w:rsid w:val="00841D76"/>
    <w:rsid w:val="00841E19"/>
    <w:rsid w:val="00841EC2"/>
    <w:rsid w:val="0084200B"/>
    <w:rsid w:val="00842091"/>
    <w:rsid w:val="00842189"/>
    <w:rsid w:val="008423B7"/>
    <w:rsid w:val="008423D4"/>
    <w:rsid w:val="0084240B"/>
    <w:rsid w:val="0084243D"/>
    <w:rsid w:val="00842475"/>
    <w:rsid w:val="0084250C"/>
    <w:rsid w:val="0084256B"/>
    <w:rsid w:val="00842638"/>
    <w:rsid w:val="0084264E"/>
    <w:rsid w:val="00842733"/>
    <w:rsid w:val="0084292A"/>
    <w:rsid w:val="008429E6"/>
    <w:rsid w:val="00842C53"/>
    <w:rsid w:val="00842EEF"/>
    <w:rsid w:val="00843030"/>
    <w:rsid w:val="008430FA"/>
    <w:rsid w:val="008433CD"/>
    <w:rsid w:val="008435B6"/>
    <w:rsid w:val="0084360A"/>
    <w:rsid w:val="008437AC"/>
    <w:rsid w:val="0084384A"/>
    <w:rsid w:val="00843A3C"/>
    <w:rsid w:val="00843A5B"/>
    <w:rsid w:val="00843C80"/>
    <w:rsid w:val="00843DDB"/>
    <w:rsid w:val="00843E18"/>
    <w:rsid w:val="00843E97"/>
    <w:rsid w:val="00843F0E"/>
    <w:rsid w:val="00843F35"/>
    <w:rsid w:val="00843FEA"/>
    <w:rsid w:val="00843FF1"/>
    <w:rsid w:val="008441C3"/>
    <w:rsid w:val="008442C9"/>
    <w:rsid w:val="008443C8"/>
    <w:rsid w:val="00844525"/>
    <w:rsid w:val="008445D6"/>
    <w:rsid w:val="008446D6"/>
    <w:rsid w:val="0084472E"/>
    <w:rsid w:val="00844846"/>
    <w:rsid w:val="00844C2E"/>
    <w:rsid w:val="00844C76"/>
    <w:rsid w:val="00844E19"/>
    <w:rsid w:val="00845003"/>
    <w:rsid w:val="00845080"/>
    <w:rsid w:val="00845251"/>
    <w:rsid w:val="0084529A"/>
    <w:rsid w:val="0084533B"/>
    <w:rsid w:val="00845602"/>
    <w:rsid w:val="0084561C"/>
    <w:rsid w:val="00845C60"/>
    <w:rsid w:val="00845C80"/>
    <w:rsid w:val="00845DB9"/>
    <w:rsid w:val="00845F1E"/>
    <w:rsid w:val="00846370"/>
    <w:rsid w:val="008465D4"/>
    <w:rsid w:val="00846625"/>
    <w:rsid w:val="0084663E"/>
    <w:rsid w:val="0084677B"/>
    <w:rsid w:val="008467AE"/>
    <w:rsid w:val="008467CB"/>
    <w:rsid w:val="00846886"/>
    <w:rsid w:val="00846987"/>
    <w:rsid w:val="00846C29"/>
    <w:rsid w:val="00846D8C"/>
    <w:rsid w:val="00846DF7"/>
    <w:rsid w:val="00847000"/>
    <w:rsid w:val="00847338"/>
    <w:rsid w:val="00847869"/>
    <w:rsid w:val="00847958"/>
    <w:rsid w:val="00847D66"/>
    <w:rsid w:val="0085014D"/>
    <w:rsid w:val="00850199"/>
    <w:rsid w:val="00850411"/>
    <w:rsid w:val="00850459"/>
    <w:rsid w:val="00850510"/>
    <w:rsid w:val="00850558"/>
    <w:rsid w:val="008505AD"/>
    <w:rsid w:val="0085063E"/>
    <w:rsid w:val="0085070C"/>
    <w:rsid w:val="0085074D"/>
    <w:rsid w:val="00850784"/>
    <w:rsid w:val="0085079F"/>
    <w:rsid w:val="008507B8"/>
    <w:rsid w:val="0085081D"/>
    <w:rsid w:val="00850837"/>
    <w:rsid w:val="008509BE"/>
    <w:rsid w:val="00850A22"/>
    <w:rsid w:val="00850B2B"/>
    <w:rsid w:val="00850B50"/>
    <w:rsid w:val="00850CC6"/>
    <w:rsid w:val="00850E8A"/>
    <w:rsid w:val="00850FF0"/>
    <w:rsid w:val="0085119E"/>
    <w:rsid w:val="008512DC"/>
    <w:rsid w:val="00851379"/>
    <w:rsid w:val="00851521"/>
    <w:rsid w:val="0085152D"/>
    <w:rsid w:val="0085156B"/>
    <w:rsid w:val="0085192F"/>
    <w:rsid w:val="00851943"/>
    <w:rsid w:val="0085197C"/>
    <w:rsid w:val="008519FE"/>
    <w:rsid w:val="00851BA8"/>
    <w:rsid w:val="00851BF5"/>
    <w:rsid w:val="00851C70"/>
    <w:rsid w:val="00851E8E"/>
    <w:rsid w:val="00852025"/>
    <w:rsid w:val="0085203C"/>
    <w:rsid w:val="0085227C"/>
    <w:rsid w:val="0085232E"/>
    <w:rsid w:val="00852403"/>
    <w:rsid w:val="00852503"/>
    <w:rsid w:val="00852537"/>
    <w:rsid w:val="0085281B"/>
    <w:rsid w:val="00852859"/>
    <w:rsid w:val="00852A01"/>
    <w:rsid w:val="00852AA2"/>
    <w:rsid w:val="00852BF0"/>
    <w:rsid w:val="00852C8E"/>
    <w:rsid w:val="00852D4A"/>
    <w:rsid w:val="00852E80"/>
    <w:rsid w:val="00852FA0"/>
    <w:rsid w:val="00852FDD"/>
    <w:rsid w:val="00853033"/>
    <w:rsid w:val="008530BD"/>
    <w:rsid w:val="00853209"/>
    <w:rsid w:val="0085326F"/>
    <w:rsid w:val="0085340A"/>
    <w:rsid w:val="008534D3"/>
    <w:rsid w:val="0085354C"/>
    <w:rsid w:val="008537E8"/>
    <w:rsid w:val="0085384A"/>
    <w:rsid w:val="00853939"/>
    <w:rsid w:val="008539BC"/>
    <w:rsid w:val="00853EAD"/>
    <w:rsid w:val="00853FBA"/>
    <w:rsid w:val="0085401B"/>
    <w:rsid w:val="008540AD"/>
    <w:rsid w:val="00854178"/>
    <w:rsid w:val="00854297"/>
    <w:rsid w:val="00854385"/>
    <w:rsid w:val="008543C4"/>
    <w:rsid w:val="008545F2"/>
    <w:rsid w:val="0085476B"/>
    <w:rsid w:val="008547F3"/>
    <w:rsid w:val="008547F8"/>
    <w:rsid w:val="00854817"/>
    <w:rsid w:val="00854975"/>
    <w:rsid w:val="008549AA"/>
    <w:rsid w:val="00854A79"/>
    <w:rsid w:val="00854B3D"/>
    <w:rsid w:val="00854D4E"/>
    <w:rsid w:val="00854D5D"/>
    <w:rsid w:val="00854D78"/>
    <w:rsid w:val="00854F67"/>
    <w:rsid w:val="0085502B"/>
    <w:rsid w:val="00855182"/>
    <w:rsid w:val="008552AF"/>
    <w:rsid w:val="0085542F"/>
    <w:rsid w:val="0085551C"/>
    <w:rsid w:val="00855540"/>
    <w:rsid w:val="008555B9"/>
    <w:rsid w:val="008555D9"/>
    <w:rsid w:val="0085583F"/>
    <w:rsid w:val="00855878"/>
    <w:rsid w:val="00855AAE"/>
    <w:rsid w:val="00855B9A"/>
    <w:rsid w:val="00855BC1"/>
    <w:rsid w:val="00855C8C"/>
    <w:rsid w:val="00855CAC"/>
    <w:rsid w:val="00855FE8"/>
    <w:rsid w:val="0085600D"/>
    <w:rsid w:val="0085649C"/>
    <w:rsid w:val="00856592"/>
    <w:rsid w:val="008566CE"/>
    <w:rsid w:val="00856763"/>
    <w:rsid w:val="00856952"/>
    <w:rsid w:val="00856A1A"/>
    <w:rsid w:val="00856A2B"/>
    <w:rsid w:val="00856DBE"/>
    <w:rsid w:val="00856EC3"/>
    <w:rsid w:val="00856EF2"/>
    <w:rsid w:val="00856F7B"/>
    <w:rsid w:val="00857314"/>
    <w:rsid w:val="0085735C"/>
    <w:rsid w:val="0085757E"/>
    <w:rsid w:val="008575E6"/>
    <w:rsid w:val="00857AEA"/>
    <w:rsid w:val="00857BFB"/>
    <w:rsid w:val="00857D68"/>
    <w:rsid w:val="00857D76"/>
    <w:rsid w:val="00857D96"/>
    <w:rsid w:val="00857DAD"/>
    <w:rsid w:val="00857F9E"/>
    <w:rsid w:val="0086019E"/>
    <w:rsid w:val="008601A9"/>
    <w:rsid w:val="0086026F"/>
    <w:rsid w:val="008602D9"/>
    <w:rsid w:val="008602FB"/>
    <w:rsid w:val="0086031A"/>
    <w:rsid w:val="008603F5"/>
    <w:rsid w:val="00860490"/>
    <w:rsid w:val="008605D3"/>
    <w:rsid w:val="00860910"/>
    <w:rsid w:val="008609D9"/>
    <w:rsid w:val="00860AC3"/>
    <w:rsid w:val="00860EC5"/>
    <w:rsid w:val="00860EF3"/>
    <w:rsid w:val="00860FC4"/>
    <w:rsid w:val="0086103F"/>
    <w:rsid w:val="0086107D"/>
    <w:rsid w:val="008611F1"/>
    <w:rsid w:val="00861377"/>
    <w:rsid w:val="00861499"/>
    <w:rsid w:val="008617AE"/>
    <w:rsid w:val="00861845"/>
    <w:rsid w:val="00861861"/>
    <w:rsid w:val="008618E0"/>
    <w:rsid w:val="00861915"/>
    <w:rsid w:val="00861992"/>
    <w:rsid w:val="008619A9"/>
    <w:rsid w:val="008619C9"/>
    <w:rsid w:val="00861C13"/>
    <w:rsid w:val="00861CAB"/>
    <w:rsid w:val="00861E62"/>
    <w:rsid w:val="00861E7A"/>
    <w:rsid w:val="008622CD"/>
    <w:rsid w:val="008623C2"/>
    <w:rsid w:val="0086241B"/>
    <w:rsid w:val="0086246D"/>
    <w:rsid w:val="00862524"/>
    <w:rsid w:val="0086257D"/>
    <w:rsid w:val="00862638"/>
    <w:rsid w:val="00862798"/>
    <w:rsid w:val="00862835"/>
    <w:rsid w:val="00862861"/>
    <w:rsid w:val="008629E0"/>
    <w:rsid w:val="00862AE1"/>
    <w:rsid w:val="00862B40"/>
    <w:rsid w:val="00862BBA"/>
    <w:rsid w:val="00862C64"/>
    <w:rsid w:val="00862CAE"/>
    <w:rsid w:val="00862D09"/>
    <w:rsid w:val="00862D3D"/>
    <w:rsid w:val="00862E53"/>
    <w:rsid w:val="00862F48"/>
    <w:rsid w:val="008630B5"/>
    <w:rsid w:val="0086312F"/>
    <w:rsid w:val="00863438"/>
    <w:rsid w:val="0086347E"/>
    <w:rsid w:val="008634C3"/>
    <w:rsid w:val="0086359E"/>
    <w:rsid w:val="00863615"/>
    <w:rsid w:val="00863738"/>
    <w:rsid w:val="0086379E"/>
    <w:rsid w:val="008637BE"/>
    <w:rsid w:val="008637FD"/>
    <w:rsid w:val="008638A0"/>
    <w:rsid w:val="008638CD"/>
    <w:rsid w:val="008638D1"/>
    <w:rsid w:val="008638FA"/>
    <w:rsid w:val="00863927"/>
    <w:rsid w:val="008639A0"/>
    <w:rsid w:val="00863A5E"/>
    <w:rsid w:val="00863B98"/>
    <w:rsid w:val="00863BB5"/>
    <w:rsid w:val="00863BCD"/>
    <w:rsid w:val="00863C69"/>
    <w:rsid w:val="00863F7B"/>
    <w:rsid w:val="00863FE1"/>
    <w:rsid w:val="00864026"/>
    <w:rsid w:val="008640C1"/>
    <w:rsid w:val="00864129"/>
    <w:rsid w:val="0086415A"/>
    <w:rsid w:val="008642ED"/>
    <w:rsid w:val="00864400"/>
    <w:rsid w:val="008644F8"/>
    <w:rsid w:val="008647FD"/>
    <w:rsid w:val="00864D11"/>
    <w:rsid w:val="00864DEF"/>
    <w:rsid w:val="008651C9"/>
    <w:rsid w:val="008652AE"/>
    <w:rsid w:val="00865443"/>
    <w:rsid w:val="008654AC"/>
    <w:rsid w:val="008654FF"/>
    <w:rsid w:val="008655B0"/>
    <w:rsid w:val="00865696"/>
    <w:rsid w:val="00865729"/>
    <w:rsid w:val="0086575F"/>
    <w:rsid w:val="0086579A"/>
    <w:rsid w:val="00865908"/>
    <w:rsid w:val="008659D9"/>
    <w:rsid w:val="00865AC1"/>
    <w:rsid w:val="00865C20"/>
    <w:rsid w:val="00865D89"/>
    <w:rsid w:val="00865FDD"/>
    <w:rsid w:val="00866037"/>
    <w:rsid w:val="008660AE"/>
    <w:rsid w:val="008662EE"/>
    <w:rsid w:val="008664CA"/>
    <w:rsid w:val="008668AD"/>
    <w:rsid w:val="008668FC"/>
    <w:rsid w:val="008669EA"/>
    <w:rsid w:val="00866D30"/>
    <w:rsid w:val="00866D84"/>
    <w:rsid w:val="00866E12"/>
    <w:rsid w:val="00866E50"/>
    <w:rsid w:val="00866E80"/>
    <w:rsid w:val="00866F33"/>
    <w:rsid w:val="00866F70"/>
    <w:rsid w:val="00866F85"/>
    <w:rsid w:val="008670FF"/>
    <w:rsid w:val="00867385"/>
    <w:rsid w:val="008673C0"/>
    <w:rsid w:val="00867417"/>
    <w:rsid w:val="00867800"/>
    <w:rsid w:val="0086785B"/>
    <w:rsid w:val="00867860"/>
    <w:rsid w:val="00867964"/>
    <w:rsid w:val="008679C0"/>
    <w:rsid w:val="00867A31"/>
    <w:rsid w:val="00867AE6"/>
    <w:rsid w:val="00867C7C"/>
    <w:rsid w:val="00867D58"/>
    <w:rsid w:val="00867E2A"/>
    <w:rsid w:val="008701CA"/>
    <w:rsid w:val="008701F9"/>
    <w:rsid w:val="008704AC"/>
    <w:rsid w:val="008704B0"/>
    <w:rsid w:val="008704FC"/>
    <w:rsid w:val="008705AD"/>
    <w:rsid w:val="008705F9"/>
    <w:rsid w:val="00870718"/>
    <w:rsid w:val="00870906"/>
    <w:rsid w:val="008709BD"/>
    <w:rsid w:val="00870A5D"/>
    <w:rsid w:val="00870AC6"/>
    <w:rsid w:val="00870B07"/>
    <w:rsid w:val="00870C5E"/>
    <w:rsid w:val="00870D0E"/>
    <w:rsid w:val="00870E41"/>
    <w:rsid w:val="0087103C"/>
    <w:rsid w:val="008711BD"/>
    <w:rsid w:val="008711E8"/>
    <w:rsid w:val="00871209"/>
    <w:rsid w:val="0087121D"/>
    <w:rsid w:val="00871247"/>
    <w:rsid w:val="0087142D"/>
    <w:rsid w:val="00871634"/>
    <w:rsid w:val="00871788"/>
    <w:rsid w:val="0087183A"/>
    <w:rsid w:val="00871842"/>
    <w:rsid w:val="0087187B"/>
    <w:rsid w:val="008718E4"/>
    <w:rsid w:val="00871950"/>
    <w:rsid w:val="008719D1"/>
    <w:rsid w:val="00871A00"/>
    <w:rsid w:val="00871BE4"/>
    <w:rsid w:val="00871BFC"/>
    <w:rsid w:val="00871D16"/>
    <w:rsid w:val="00872110"/>
    <w:rsid w:val="008722F7"/>
    <w:rsid w:val="0087239C"/>
    <w:rsid w:val="008723F0"/>
    <w:rsid w:val="008726A2"/>
    <w:rsid w:val="0087279F"/>
    <w:rsid w:val="008727F8"/>
    <w:rsid w:val="0087281F"/>
    <w:rsid w:val="00872AA9"/>
    <w:rsid w:val="00872AD2"/>
    <w:rsid w:val="00872CBA"/>
    <w:rsid w:val="00872D3F"/>
    <w:rsid w:val="00872E67"/>
    <w:rsid w:val="00872FE3"/>
    <w:rsid w:val="008731CB"/>
    <w:rsid w:val="008731F2"/>
    <w:rsid w:val="0087325D"/>
    <w:rsid w:val="008733C7"/>
    <w:rsid w:val="008733EF"/>
    <w:rsid w:val="008733F1"/>
    <w:rsid w:val="0087372B"/>
    <w:rsid w:val="0087377E"/>
    <w:rsid w:val="008738BE"/>
    <w:rsid w:val="00873937"/>
    <w:rsid w:val="00873B7E"/>
    <w:rsid w:val="00873DB1"/>
    <w:rsid w:val="00873DC2"/>
    <w:rsid w:val="00873EAD"/>
    <w:rsid w:val="00873FC4"/>
    <w:rsid w:val="008742A7"/>
    <w:rsid w:val="0087434D"/>
    <w:rsid w:val="0087455C"/>
    <w:rsid w:val="008749DF"/>
    <w:rsid w:val="00874BCB"/>
    <w:rsid w:val="00874E4B"/>
    <w:rsid w:val="00874EA7"/>
    <w:rsid w:val="00874F03"/>
    <w:rsid w:val="008751B9"/>
    <w:rsid w:val="0087524B"/>
    <w:rsid w:val="00875256"/>
    <w:rsid w:val="00875297"/>
    <w:rsid w:val="0087531E"/>
    <w:rsid w:val="008754E1"/>
    <w:rsid w:val="00875502"/>
    <w:rsid w:val="008755B0"/>
    <w:rsid w:val="008755E0"/>
    <w:rsid w:val="00875663"/>
    <w:rsid w:val="008756C9"/>
    <w:rsid w:val="008756F7"/>
    <w:rsid w:val="00875926"/>
    <w:rsid w:val="00875A0D"/>
    <w:rsid w:val="00875ACD"/>
    <w:rsid w:val="00875B50"/>
    <w:rsid w:val="00875B62"/>
    <w:rsid w:val="00875B72"/>
    <w:rsid w:val="00875D82"/>
    <w:rsid w:val="00875DC9"/>
    <w:rsid w:val="00875F8A"/>
    <w:rsid w:val="00876072"/>
    <w:rsid w:val="00876098"/>
    <w:rsid w:val="008762A8"/>
    <w:rsid w:val="008762F1"/>
    <w:rsid w:val="00876356"/>
    <w:rsid w:val="0087637C"/>
    <w:rsid w:val="008764E5"/>
    <w:rsid w:val="0087672A"/>
    <w:rsid w:val="00876884"/>
    <w:rsid w:val="008768C7"/>
    <w:rsid w:val="008769C7"/>
    <w:rsid w:val="008769EB"/>
    <w:rsid w:val="00876B1A"/>
    <w:rsid w:val="00876B79"/>
    <w:rsid w:val="00876BD3"/>
    <w:rsid w:val="00876D75"/>
    <w:rsid w:val="00876E84"/>
    <w:rsid w:val="008770EF"/>
    <w:rsid w:val="00877100"/>
    <w:rsid w:val="008772B6"/>
    <w:rsid w:val="00877319"/>
    <w:rsid w:val="008775D0"/>
    <w:rsid w:val="0087767D"/>
    <w:rsid w:val="008776CB"/>
    <w:rsid w:val="0087778E"/>
    <w:rsid w:val="00877922"/>
    <w:rsid w:val="00877952"/>
    <w:rsid w:val="008779C9"/>
    <w:rsid w:val="00877A55"/>
    <w:rsid w:val="00877B7C"/>
    <w:rsid w:val="00877D22"/>
    <w:rsid w:val="00877DA3"/>
    <w:rsid w:val="00877E21"/>
    <w:rsid w:val="00877EBB"/>
    <w:rsid w:val="00877FD9"/>
    <w:rsid w:val="00877FE5"/>
    <w:rsid w:val="00880309"/>
    <w:rsid w:val="008805CE"/>
    <w:rsid w:val="00880677"/>
    <w:rsid w:val="008806EF"/>
    <w:rsid w:val="008807D8"/>
    <w:rsid w:val="0088085B"/>
    <w:rsid w:val="008808EE"/>
    <w:rsid w:val="008809D7"/>
    <w:rsid w:val="008809E8"/>
    <w:rsid w:val="00880A9D"/>
    <w:rsid w:val="00880B8D"/>
    <w:rsid w:val="00880BA2"/>
    <w:rsid w:val="00880BB7"/>
    <w:rsid w:val="00880C6B"/>
    <w:rsid w:val="00880D16"/>
    <w:rsid w:val="00880E94"/>
    <w:rsid w:val="00880EB5"/>
    <w:rsid w:val="00881239"/>
    <w:rsid w:val="008814DA"/>
    <w:rsid w:val="008815C8"/>
    <w:rsid w:val="008815F0"/>
    <w:rsid w:val="00881837"/>
    <w:rsid w:val="00881BE4"/>
    <w:rsid w:val="00881CC3"/>
    <w:rsid w:val="00881D0B"/>
    <w:rsid w:val="00882382"/>
    <w:rsid w:val="008823C9"/>
    <w:rsid w:val="0088241E"/>
    <w:rsid w:val="00882516"/>
    <w:rsid w:val="00882584"/>
    <w:rsid w:val="008825B1"/>
    <w:rsid w:val="008825ED"/>
    <w:rsid w:val="00882654"/>
    <w:rsid w:val="00882707"/>
    <w:rsid w:val="008827E6"/>
    <w:rsid w:val="00882867"/>
    <w:rsid w:val="00882897"/>
    <w:rsid w:val="0088295F"/>
    <w:rsid w:val="008829C4"/>
    <w:rsid w:val="008829DF"/>
    <w:rsid w:val="00882C25"/>
    <w:rsid w:val="00882CC2"/>
    <w:rsid w:val="0088307A"/>
    <w:rsid w:val="00883333"/>
    <w:rsid w:val="0088340B"/>
    <w:rsid w:val="00883517"/>
    <w:rsid w:val="00883575"/>
    <w:rsid w:val="008835CA"/>
    <w:rsid w:val="0088369D"/>
    <w:rsid w:val="0088381F"/>
    <w:rsid w:val="00883881"/>
    <w:rsid w:val="00883AAA"/>
    <w:rsid w:val="00883AED"/>
    <w:rsid w:val="00883BD6"/>
    <w:rsid w:val="00883BF5"/>
    <w:rsid w:val="00883C50"/>
    <w:rsid w:val="00883D39"/>
    <w:rsid w:val="00883FB1"/>
    <w:rsid w:val="008840DC"/>
    <w:rsid w:val="008840F1"/>
    <w:rsid w:val="00884100"/>
    <w:rsid w:val="00884173"/>
    <w:rsid w:val="008841FB"/>
    <w:rsid w:val="00884382"/>
    <w:rsid w:val="0088456A"/>
    <w:rsid w:val="008845C0"/>
    <w:rsid w:val="00884782"/>
    <w:rsid w:val="00884796"/>
    <w:rsid w:val="008848B6"/>
    <w:rsid w:val="008848FE"/>
    <w:rsid w:val="00884915"/>
    <w:rsid w:val="00884C3B"/>
    <w:rsid w:val="00884E54"/>
    <w:rsid w:val="00884F04"/>
    <w:rsid w:val="00884F5E"/>
    <w:rsid w:val="0088500C"/>
    <w:rsid w:val="00885104"/>
    <w:rsid w:val="0088535E"/>
    <w:rsid w:val="00885368"/>
    <w:rsid w:val="00885391"/>
    <w:rsid w:val="008853CB"/>
    <w:rsid w:val="008853D9"/>
    <w:rsid w:val="00885417"/>
    <w:rsid w:val="00885543"/>
    <w:rsid w:val="0088561E"/>
    <w:rsid w:val="008856C2"/>
    <w:rsid w:val="008856E1"/>
    <w:rsid w:val="0088575B"/>
    <w:rsid w:val="00885782"/>
    <w:rsid w:val="0088587D"/>
    <w:rsid w:val="008859D5"/>
    <w:rsid w:val="00885A07"/>
    <w:rsid w:val="00885A17"/>
    <w:rsid w:val="00885A41"/>
    <w:rsid w:val="00885A92"/>
    <w:rsid w:val="00885B31"/>
    <w:rsid w:val="00885B63"/>
    <w:rsid w:val="00885BCC"/>
    <w:rsid w:val="00885BF8"/>
    <w:rsid w:val="00885C31"/>
    <w:rsid w:val="00885E52"/>
    <w:rsid w:val="00885F5D"/>
    <w:rsid w:val="00885FB3"/>
    <w:rsid w:val="008860E7"/>
    <w:rsid w:val="008860E8"/>
    <w:rsid w:val="00886220"/>
    <w:rsid w:val="008862CE"/>
    <w:rsid w:val="008862F1"/>
    <w:rsid w:val="00886474"/>
    <w:rsid w:val="0088651D"/>
    <w:rsid w:val="00886572"/>
    <w:rsid w:val="00886687"/>
    <w:rsid w:val="008867B6"/>
    <w:rsid w:val="00886817"/>
    <w:rsid w:val="00886C5F"/>
    <w:rsid w:val="00886E8D"/>
    <w:rsid w:val="00886EF1"/>
    <w:rsid w:val="00887107"/>
    <w:rsid w:val="00887322"/>
    <w:rsid w:val="0088738B"/>
    <w:rsid w:val="008873A1"/>
    <w:rsid w:val="00887464"/>
    <w:rsid w:val="008877B7"/>
    <w:rsid w:val="0088794E"/>
    <w:rsid w:val="008879AB"/>
    <w:rsid w:val="00887A37"/>
    <w:rsid w:val="00887C7C"/>
    <w:rsid w:val="00887D77"/>
    <w:rsid w:val="00887EE8"/>
    <w:rsid w:val="00887F3D"/>
    <w:rsid w:val="008902EC"/>
    <w:rsid w:val="00890306"/>
    <w:rsid w:val="008904B8"/>
    <w:rsid w:val="008906CC"/>
    <w:rsid w:val="0089087D"/>
    <w:rsid w:val="008908CF"/>
    <w:rsid w:val="00890911"/>
    <w:rsid w:val="008909A9"/>
    <w:rsid w:val="008909BC"/>
    <w:rsid w:val="00890AD7"/>
    <w:rsid w:val="00890D0B"/>
    <w:rsid w:val="00890D55"/>
    <w:rsid w:val="00890FA9"/>
    <w:rsid w:val="00891417"/>
    <w:rsid w:val="00891521"/>
    <w:rsid w:val="00891595"/>
    <w:rsid w:val="008915B4"/>
    <w:rsid w:val="0089177C"/>
    <w:rsid w:val="008917CB"/>
    <w:rsid w:val="008919F5"/>
    <w:rsid w:val="00891AF7"/>
    <w:rsid w:val="00891B51"/>
    <w:rsid w:val="00891BB8"/>
    <w:rsid w:val="00891C9A"/>
    <w:rsid w:val="00891D09"/>
    <w:rsid w:val="00891D8F"/>
    <w:rsid w:val="00891E6A"/>
    <w:rsid w:val="00892026"/>
    <w:rsid w:val="00892056"/>
    <w:rsid w:val="00892244"/>
    <w:rsid w:val="00892291"/>
    <w:rsid w:val="00892391"/>
    <w:rsid w:val="008924FF"/>
    <w:rsid w:val="0089251C"/>
    <w:rsid w:val="008925AE"/>
    <w:rsid w:val="008926D7"/>
    <w:rsid w:val="00892926"/>
    <w:rsid w:val="00892A15"/>
    <w:rsid w:val="00892F45"/>
    <w:rsid w:val="00892FA5"/>
    <w:rsid w:val="00893017"/>
    <w:rsid w:val="00893198"/>
    <w:rsid w:val="00893291"/>
    <w:rsid w:val="008932D3"/>
    <w:rsid w:val="008935A1"/>
    <w:rsid w:val="0089371E"/>
    <w:rsid w:val="0089383E"/>
    <w:rsid w:val="00893911"/>
    <w:rsid w:val="00893A2F"/>
    <w:rsid w:val="00893B21"/>
    <w:rsid w:val="00893B8C"/>
    <w:rsid w:val="00893BE9"/>
    <w:rsid w:val="00893C60"/>
    <w:rsid w:val="00893D0B"/>
    <w:rsid w:val="00893D26"/>
    <w:rsid w:val="00893DA7"/>
    <w:rsid w:val="00893E26"/>
    <w:rsid w:val="00893F3E"/>
    <w:rsid w:val="00893F5B"/>
    <w:rsid w:val="00894026"/>
    <w:rsid w:val="008940A7"/>
    <w:rsid w:val="00894133"/>
    <w:rsid w:val="008941B3"/>
    <w:rsid w:val="008941F4"/>
    <w:rsid w:val="008944AB"/>
    <w:rsid w:val="0089465A"/>
    <w:rsid w:val="0089493D"/>
    <w:rsid w:val="00894A67"/>
    <w:rsid w:val="00894B4E"/>
    <w:rsid w:val="00894D82"/>
    <w:rsid w:val="00894DED"/>
    <w:rsid w:val="00894EEF"/>
    <w:rsid w:val="00895156"/>
    <w:rsid w:val="0089517F"/>
    <w:rsid w:val="00895196"/>
    <w:rsid w:val="00895549"/>
    <w:rsid w:val="008955AD"/>
    <w:rsid w:val="00895611"/>
    <w:rsid w:val="0089570B"/>
    <w:rsid w:val="00895881"/>
    <w:rsid w:val="008958E4"/>
    <w:rsid w:val="008959C2"/>
    <w:rsid w:val="00895B61"/>
    <w:rsid w:val="00895C7A"/>
    <w:rsid w:val="00895E1F"/>
    <w:rsid w:val="00895E49"/>
    <w:rsid w:val="00895EF5"/>
    <w:rsid w:val="00895FBC"/>
    <w:rsid w:val="0089604D"/>
    <w:rsid w:val="0089607B"/>
    <w:rsid w:val="00896081"/>
    <w:rsid w:val="0089613C"/>
    <w:rsid w:val="008961EE"/>
    <w:rsid w:val="00896231"/>
    <w:rsid w:val="0089625E"/>
    <w:rsid w:val="00896404"/>
    <w:rsid w:val="0089642D"/>
    <w:rsid w:val="0089647B"/>
    <w:rsid w:val="0089660F"/>
    <w:rsid w:val="008966EC"/>
    <w:rsid w:val="008966F9"/>
    <w:rsid w:val="0089681D"/>
    <w:rsid w:val="00896855"/>
    <w:rsid w:val="0089686D"/>
    <w:rsid w:val="008968F0"/>
    <w:rsid w:val="00896BDA"/>
    <w:rsid w:val="00896E56"/>
    <w:rsid w:val="00896FEA"/>
    <w:rsid w:val="00897080"/>
    <w:rsid w:val="00897194"/>
    <w:rsid w:val="008971E5"/>
    <w:rsid w:val="00897205"/>
    <w:rsid w:val="008972C3"/>
    <w:rsid w:val="008973F5"/>
    <w:rsid w:val="00897520"/>
    <w:rsid w:val="008976BB"/>
    <w:rsid w:val="00897703"/>
    <w:rsid w:val="00897720"/>
    <w:rsid w:val="00897732"/>
    <w:rsid w:val="008977A7"/>
    <w:rsid w:val="00897967"/>
    <w:rsid w:val="00897A76"/>
    <w:rsid w:val="00897BE0"/>
    <w:rsid w:val="00897C1D"/>
    <w:rsid w:val="008A01E6"/>
    <w:rsid w:val="008A0237"/>
    <w:rsid w:val="008A0248"/>
    <w:rsid w:val="008A051D"/>
    <w:rsid w:val="008A055A"/>
    <w:rsid w:val="008A0567"/>
    <w:rsid w:val="008A05D0"/>
    <w:rsid w:val="008A076A"/>
    <w:rsid w:val="008A0925"/>
    <w:rsid w:val="008A0943"/>
    <w:rsid w:val="008A0988"/>
    <w:rsid w:val="008A09B4"/>
    <w:rsid w:val="008A0A6D"/>
    <w:rsid w:val="008A0B93"/>
    <w:rsid w:val="008A0CC7"/>
    <w:rsid w:val="008A0F7A"/>
    <w:rsid w:val="008A0FB4"/>
    <w:rsid w:val="008A1120"/>
    <w:rsid w:val="008A132E"/>
    <w:rsid w:val="008A14BF"/>
    <w:rsid w:val="008A1539"/>
    <w:rsid w:val="008A15E3"/>
    <w:rsid w:val="008A16A0"/>
    <w:rsid w:val="008A1AA7"/>
    <w:rsid w:val="008A1D3E"/>
    <w:rsid w:val="008A1DD3"/>
    <w:rsid w:val="008A1EC9"/>
    <w:rsid w:val="008A20FF"/>
    <w:rsid w:val="008A2314"/>
    <w:rsid w:val="008A25AD"/>
    <w:rsid w:val="008A25CB"/>
    <w:rsid w:val="008A271B"/>
    <w:rsid w:val="008A2809"/>
    <w:rsid w:val="008A2829"/>
    <w:rsid w:val="008A29C3"/>
    <w:rsid w:val="008A2B07"/>
    <w:rsid w:val="008A2D94"/>
    <w:rsid w:val="008A2D9F"/>
    <w:rsid w:val="008A2F86"/>
    <w:rsid w:val="008A2F8E"/>
    <w:rsid w:val="008A3077"/>
    <w:rsid w:val="008A343F"/>
    <w:rsid w:val="008A350E"/>
    <w:rsid w:val="008A3511"/>
    <w:rsid w:val="008A3527"/>
    <w:rsid w:val="008A35AF"/>
    <w:rsid w:val="008A3683"/>
    <w:rsid w:val="008A378A"/>
    <w:rsid w:val="008A3959"/>
    <w:rsid w:val="008A39D5"/>
    <w:rsid w:val="008A3A2E"/>
    <w:rsid w:val="008A3A3F"/>
    <w:rsid w:val="008A3DA7"/>
    <w:rsid w:val="008A3DB2"/>
    <w:rsid w:val="008A3F97"/>
    <w:rsid w:val="008A4172"/>
    <w:rsid w:val="008A426A"/>
    <w:rsid w:val="008A4319"/>
    <w:rsid w:val="008A4335"/>
    <w:rsid w:val="008A4489"/>
    <w:rsid w:val="008A4593"/>
    <w:rsid w:val="008A459A"/>
    <w:rsid w:val="008A45AB"/>
    <w:rsid w:val="008A45B7"/>
    <w:rsid w:val="008A4690"/>
    <w:rsid w:val="008A48E4"/>
    <w:rsid w:val="008A4D13"/>
    <w:rsid w:val="008A4D8D"/>
    <w:rsid w:val="008A4F4E"/>
    <w:rsid w:val="008A4F6D"/>
    <w:rsid w:val="008A529C"/>
    <w:rsid w:val="008A52FE"/>
    <w:rsid w:val="008A53B0"/>
    <w:rsid w:val="008A53BC"/>
    <w:rsid w:val="008A5573"/>
    <w:rsid w:val="008A55D8"/>
    <w:rsid w:val="008A572F"/>
    <w:rsid w:val="008A574D"/>
    <w:rsid w:val="008A57C0"/>
    <w:rsid w:val="008A589C"/>
    <w:rsid w:val="008A5916"/>
    <w:rsid w:val="008A5B11"/>
    <w:rsid w:val="008A5BC4"/>
    <w:rsid w:val="008A5BFF"/>
    <w:rsid w:val="008A5C42"/>
    <w:rsid w:val="008A5C5C"/>
    <w:rsid w:val="008A5C67"/>
    <w:rsid w:val="008A5D80"/>
    <w:rsid w:val="008A5F07"/>
    <w:rsid w:val="008A5F28"/>
    <w:rsid w:val="008A5FEC"/>
    <w:rsid w:val="008A5FF3"/>
    <w:rsid w:val="008A6044"/>
    <w:rsid w:val="008A63BE"/>
    <w:rsid w:val="008A653C"/>
    <w:rsid w:val="008A6713"/>
    <w:rsid w:val="008A672D"/>
    <w:rsid w:val="008A6754"/>
    <w:rsid w:val="008A6856"/>
    <w:rsid w:val="008A68AA"/>
    <w:rsid w:val="008A6921"/>
    <w:rsid w:val="008A6964"/>
    <w:rsid w:val="008A6986"/>
    <w:rsid w:val="008A6C21"/>
    <w:rsid w:val="008A6D31"/>
    <w:rsid w:val="008A6EC8"/>
    <w:rsid w:val="008A6F5C"/>
    <w:rsid w:val="008A6F60"/>
    <w:rsid w:val="008A6FC8"/>
    <w:rsid w:val="008A700D"/>
    <w:rsid w:val="008A71F9"/>
    <w:rsid w:val="008A7208"/>
    <w:rsid w:val="008A72D0"/>
    <w:rsid w:val="008A7548"/>
    <w:rsid w:val="008A774D"/>
    <w:rsid w:val="008A7822"/>
    <w:rsid w:val="008A782D"/>
    <w:rsid w:val="008A7A7C"/>
    <w:rsid w:val="008A7A8E"/>
    <w:rsid w:val="008A7B1E"/>
    <w:rsid w:val="008A7DAE"/>
    <w:rsid w:val="008A7FAB"/>
    <w:rsid w:val="008B0235"/>
    <w:rsid w:val="008B0365"/>
    <w:rsid w:val="008B03CC"/>
    <w:rsid w:val="008B04B5"/>
    <w:rsid w:val="008B074F"/>
    <w:rsid w:val="008B07BB"/>
    <w:rsid w:val="008B07C9"/>
    <w:rsid w:val="008B07EB"/>
    <w:rsid w:val="008B07F3"/>
    <w:rsid w:val="008B0B52"/>
    <w:rsid w:val="008B0CFE"/>
    <w:rsid w:val="008B0E1A"/>
    <w:rsid w:val="008B0E63"/>
    <w:rsid w:val="008B0F73"/>
    <w:rsid w:val="008B1039"/>
    <w:rsid w:val="008B109D"/>
    <w:rsid w:val="008B1156"/>
    <w:rsid w:val="008B1233"/>
    <w:rsid w:val="008B12BF"/>
    <w:rsid w:val="008B1438"/>
    <w:rsid w:val="008B167E"/>
    <w:rsid w:val="008B168A"/>
    <w:rsid w:val="008B1795"/>
    <w:rsid w:val="008B17EB"/>
    <w:rsid w:val="008B18AA"/>
    <w:rsid w:val="008B1A25"/>
    <w:rsid w:val="008B1A9E"/>
    <w:rsid w:val="008B1CCB"/>
    <w:rsid w:val="008B1D86"/>
    <w:rsid w:val="008B1DDA"/>
    <w:rsid w:val="008B1EB7"/>
    <w:rsid w:val="008B2112"/>
    <w:rsid w:val="008B2118"/>
    <w:rsid w:val="008B2384"/>
    <w:rsid w:val="008B2415"/>
    <w:rsid w:val="008B24BB"/>
    <w:rsid w:val="008B2598"/>
    <w:rsid w:val="008B27CA"/>
    <w:rsid w:val="008B281F"/>
    <w:rsid w:val="008B2825"/>
    <w:rsid w:val="008B2A91"/>
    <w:rsid w:val="008B2AE4"/>
    <w:rsid w:val="008B2C23"/>
    <w:rsid w:val="008B2C46"/>
    <w:rsid w:val="008B2CE1"/>
    <w:rsid w:val="008B2D32"/>
    <w:rsid w:val="008B3176"/>
    <w:rsid w:val="008B326C"/>
    <w:rsid w:val="008B3337"/>
    <w:rsid w:val="008B33E8"/>
    <w:rsid w:val="008B34B0"/>
    <w:rsid w:val="008B3613"/>
    <w:rsid w:val="008B37BB"/>
    <w:rsid w:val="008B3868"/>
    <w:rsid w:val="008B3902"/>
    <w:rsid w:val="008B395B"/>
    <w:rsid w:val="008B3B08"/>
    <w:rsid w:val="008B3CC4"/>
    <w:rsid w:val="008B3E65"/>
    <w:rsid w:val="008B3E76"/>
    <w:rsid w:val="008B3F49"/>
    <w:rsid w:val="008B41F1"/>
    <w:rsid w:val="008B423B"/>
    <w:rsid w:val="008B42B7"/>
    <w:rsid w:val="008B433B"/>
    <w:rsid w:val="008B4592"/>
    <w:rsid w:val="008B45AD"/>
    <w:rsid w:val="008B4793"/>
    <w:rsid w:val="008B47E8"/>
    <w:rsid w:val="008B4865"/>
    <w:rsid w:val="008B49A5"/>
    <w:rsid w:val="008B4B86"/>
    <w:rsid w:val="008B4BF4"/>
    <w:rsid w:val="008B4C4D"/>
    <w:rsid w:val="008B4CA6"/>
    <w:rsid w:val="008B4FC5"/>
    <w:rsid w:val="008B4FD3"/>
    <w:rsid w:val="008B5003"/>
    <w:rsid w:val="008B5024"/>
    <w:rsid w:val="008B5140"/>
    <w:rsid w:val="008B5669"/>
    <w:rsid w:val="008B56E2"/>
    <w:rsid w:val="008B571F"/>
    <w:rsid w:val="008B5788"/>
    <w:rsid w:val="008B5959"/>
    <w:rsid w:val="008B597E"/>
    <w:rsid w:val="008B5A9E"/>
    <w:rsid w:val="008B5AE6"/>
    <w:rsid w:val="008B6069"/>
    <w:rsid w:val="008B6136"/>
    <w:rsid w:val="008B629C"/>
    <w:rsid w:val="008B63BB"/>
    <w:rsid w:val="008B648F"/>
    <w:rsid w:val="008B6A25"/>
    <w:rsid w:val="008B6B46"/>
    <w:rsid w:val="008B6D98"/>
    <w:rsid w:val="008B6E01"/>
    <w:rsid w:val="008B6E38"/>
    <w:rsid w:val="008B7127"/>
    <w:rsid w:val="008B712D"/>
    <w:rsid w:val="008B7133"/>
    <w:rsid w:val="008B7190"/>
    <w:rsid w:val="008B7258"/>
    <w:rsid w:val="008B7298"/>
    <w:rsid w:val="008B73DD"/>
    <w:rsid w:val="008B74C6"/>
    <w:rsid w:val="008B7603"/>
    <w:rsid w:val="008B7728"/>
    <w:rsid w:val="008B7799"/>
    <w:rsid w:val="008B7900"/>
    <w:rsid w:val="008B7991"/>
    <w:rsid w:val="008B79BE"/>
    <w:rsid w:val="008B79D9"/>
    <w:rsid w:val="008B7A3A"/>
    <w:rsid w:val="008B7B69"/>
    <w:rsid w:val="008B7BB5"/>
    <w:rsid w:val="008B7CAB"/>
    <w:rsid w:val="008B7D87"/>
    <w:rsid w:val="008B7E93"/>
    <w:rsid w:val="008B7F63"/>
    <w:rsid w:val="008B7FD2"/>
    <w:rsid w:val="008C003B"/>
    <w:rsid w:val="008C01C2"/>
    <w:rsid w:val="008C0350"/>
    <w:rsid w:val="008C0383"/>
    <w:rsid w:val="008C0392"/>
    <w:rsid w:val="008C055A"/>
    <w:rsid w:val="008C059D"/>
    <w:rsid w:val="008C06FB"/>
    <w:rsid w:val="008C0A7F"/>
    <w:rsid w:val="008C0AC5"/>
    <w:rsid w:val="008C0B1F"/>
    <w:rsid w:val="008C0B3F"/>
    <w:rsid w:val="008C0CF6"/>
    <w:rsid w:val="008C0F13"/>
    <w:rsid w:val="008C0F88"/>
    <w:rsid w:val="008C1015"/>
    <w:rsid w:val="008C108A"/>
    <w:rsid w:val="008C10BA"/>
    <w:rsid w:val="008C10D7"/>
    <w:rsid w:val="008C12F2"/>
    <w:rsid w:val="008C1432"/>
    <w:rsid w:val="008C1435"/>
    <w:rsid w:val="008C143B"/>
    <w:rsid w:val="008C152D"/>
    <w:rsid w:val="008C15A2"/>
    <w:rsid w:val="008C163A"/>
    <w:rsid w:val="008C177E"/>
    <w:rsid w:val="008C1826"/>
    <w:rsid w:val="008C184F"/>
    <w:rsid w:val="008C1A5E"/>
    <w:rsid w:val="008C1B33"/>
    <w:rsid w:val="008C1D3A"/>
    <w:rsid w:val="008C1DB5"/>
    <w:rsid w:val="008C1EDC"/>
    <w:rsid w:val="008C1F13"/>
    <w:rsid w:val="008C1F33"/>
    <w:rsid w:val="008C20E9"/>
    <w:rsid w:val="008C2164"/>
    <w:rsid w:val="008C23BF"/>
    <w:rsid w:val="008C23E0"/>
    <w:rsid w:val="008C24F9"/>
    <w:rsid w:val="008C2531"/>
    <w:rsid w:val="008C253C"/>
    <w:rsid w:val="008C259D"/>
    <w:rsid w:val="008C2636"/>
    <w:rsid w:val="008C26D4"/>
    <w:rsid w:val="008C2914"/>
    <w:rsid w:val="008C3006"/>
    <w:rsid w:val="008C3079"/>
    <w:rsid w:val="008C3136"/>
    <w:rsid w:val="008C31ED"/>
    <w:rsid w:val="008C3247"/>
    <w:rsid w:val="008C330F"/>
    <w:rsid w:val="008C3328"/>
    <w:rsid w:val="008C33D6"/>
    <w:rsid w:val="008C3433"/>
    <w:rsid w:val="008C347C"/>
    <w:rsid w:val="008C361F"/>
    <w:rsid w:val="008C390D"/>
    <w:rsid w:val="008C3A18"/>
    <w:rsid w:val="008C3AE4"/>
    <w:rsid w:val="008C3BFB"/>
    <w:rsid w:val="008C3D7D"/>
    <w:rsid w:val="008C3E53"/>
    <w:rsid w:val="008C3F03"/>
    <w:rsid w:val="008C3F5A"/>
    <w:rsid w:val="008C4059"/>
    <w:rsid w:val="008C4122"/>
    <w:rsid w:val="008C43DE"/>
    <w:rsid w:val="008C44E3"/>
    <w:rsid w:val="008C44F4"/>
    <w:rsid w:val="008C4751"/>
    <w:rsid w:val="008C47E0"/>
    <w:rsid w:val="008C48CE"/>
    <w:rsid w:val="008C492C"/>
    <w:rsid w:val="008C496D"/>
    <w:rsid w:val="008C4976"/>
    <w:rsid w:val="008C4990"/>
    <w:rsid w:val="008C4A11"/>
    <w:rsid w:val="008C4CF9"/>
    <w:rsid w:val="008C4D79"/>
    <w:rsid w:val="008C4DC3"/>
    <w:rsid w:val="008C4EAB"/>
    <w:rsid w:val="008C4F22"/>
    <w:rsid w:val="008C5018"/>
    <w:rsid w:val="008C501E"/>
    <w:rsid w:val="008C5240"/>
    <w:rsid w:val="008C5321"/>
    <w:rsid w:val="008C5423"/>
    <w:rsid w:val="008C55D4"/>
    <w:rsid w:val="008C5610"/>
    <w:rsid w:val="008C58FA"/>
    <w:rsid w:val="008C59CD"/>
    <w:rsid w:val="008C5A49"/>
    <w:rsid w:val="008C5B0E"/>
    <w:rsid w:val="008C5B51"/>
    <w:rsid w:val="008C5C77"/>
    <w:rsid w:val="008C5D1A"/>
    <w:rsid w:val="008C5D40"/>
    <w:rsid w:val="008C5FC4"/>
    <w:rsid w:val="008C5FDF"/>
    <w:rsid w:val="008C5FEC"/>
    <w:rsid w:val="008C6129"/>
    <w:rsid w:val="008C64F4"/>
    <w:rsid w:val="008C660A"/>
    <w:rsid w:val="008C6737"/>
    <w:rsid w:val="008C67D0"/>
    <w:rsid w:val="008C6838"/>
    <w:rsid w:val="008C693B"/>
    <w:rsid w:val="008C6A05"/>
    <w:rsid w:val="008C6A2C"/>
    <w:rsid w:val="008C6DF3"/>
    <w:rsid w:val="008C6E8C"/>
    <w:rsid w:val="008C7050"/>
    <w:rsid w:val="008C71B8"/>
    <w:rsid w:val="008C71E0"/>
    <w:rsid w:val="008C71FD"/>
    <w:rsid w:val="008C7281"/>
    <w:rsid w:val="008C72E8"/>
    <w:rsid w:val="008C7330"/>
    <w:rsid w:val="008C7423"/>
    <w:rsid w:val="008C74A5"/>
    <w:rsid w:val="008C74CA"/>
    <w:rsid w:val="008C75EE"/>
    <w:rsid w:val="008C77EE"/>
    <w:rsid w:val="008C7839"/>
    <w:rsid w:val="008C783F"/>
    <w:rsid w:val="008C78EF"/>
    <w:rsid w:val="008C796C"/>
    <w:rsid w:val="008C79A0"/>
    <w:rsid w:val="008C7B75"/>
    <w:rsid w:val="008C7BFE"/>
    <w:rsid w:val="008C7C07"/>
    <w:rsid w:val="008C7C8B"/>
    <w:rsid w:val="008C7CC0"/>
    <w:rsid w:val="008C7CC3"/>
    <w:rsid w:val="008C7EAE"/>
    <w:rsid w:val="008C7FA2"/>
    <w:rsid w:val="008D01D4"/>
    <w:rsid w:val="008D0326"/>
    <w:rsid w:val="008D0340"/>
    <w:rsid w:val="008D034E"/>
    <w:rsid w:val="008D041E"/>
    <w:rsid w:val="008D046C"/>
    <w:rsid w:val="008D048E"/>
    <w:rsid w:val="008D04C3"/>
    <w:rsid w:val="008D0688"/>
    <w:rsid w:val="008D0A5E"/>
    <w:rsid w:val="008D0A6B"/>
    <w:rsid w:val="008D0D96"/>
    <w:rsid w:val="008D110F"/>
    <w:rsid w:val="008D126F"/>
    <w:rsid w:val="008D1304"/>
    <w:rsid w:val="008D1483"/>
    <w:rsid w:val="008D14D9"/>
    <w:rsid w:val="008D15EB"/>
    <w:rsid w:val="008D16EF"/>
    <w:rsid w:val="008D175F"/>
    <w:rsid w:val="008D1804"/>
    <w:rsid w:val="008D191C"/>
    <w:rsid w:val="008D19A8"/>
    <w:rsid w:val="008D19B0"/>
    <w:rsid w:val="008D19B8"/>
    <w:rsid w:val="008D19CB"/>
    <w:rsid w:val="008D1B10"/>
    <w:rsid w:val="008D1B51"/>
    <w:rsid w:val="008D1D88"/>
    <w:rsid w:val="008D1D98"/>
    <w:rsid w:val="008D1E82"/>
    <w:rsid w:val="008D1F89"/>
    <w:rsid w:val="008D1FD4"/>
    <w:rsid w:val="008D2036"/>
    <w:rsid w:val="008D2061"/>
    <w:rsid w:val="008D215F"/>
    <w:rsid w:val="008D22A5"/>
    <w:rsid w:val="008D246E"/>
    <w:rsid w:val="008D253B"/>
    <w:rsid w:val="008D2593"/>
    <w:rsid w:val="008D2921"/>
    <w:rsid w:val="008D295A"/>
    <w:rsid w:val="008D298A"/>
    <w:rsid w:val="008D2B2A"/>
    <w:rsid w:val="008D2EA2"/>
    <w:rsid w:val="008D2F58"/>
    <w:rsid w:val="008D3036"/>
    <w:rsid w:val="008D3148"/>
    <w:rsid w:val="008D317A"/>
    <w:rsid w:val="008D323E"/>
    <w:rsid w:val="008D3484"/>
    <w:rsid w:val="008D34CE"/>
    <w:rsid w:val="008D3568"/>
    <w:rsid w:val="008D3602"/>
    <w:rsid w:val="008D366A"/>
    <w:rsid w:val="008D3959"/>
    <w:rsid w:val="008D39F6"/>
    <w:rsid w:val="008D3B12"/>
    <w:rsid w:val="008D3C05"/>
    <w:rsid w:val="008D3C86"/>
    <w:rsid w:val="008D3C87"/>
    <w:rsid w:val="008D3CED"/>
    <w:rsid w:val="008D3DDC"/>
    <w:rsid w:val="008D3DFE"/>
    <w:rsid w:val="008D3EF0"/>
    <w:rsid w:val="008D3F39"/>
    <w:rsid w:val="008D4060"/>
    <w:rsid w:val="008D4084"/>
    <w:rsid w:val="008D431F"/>
    <w:rsid w:val="008D44AF"/>
    <w:rsid w:val="008D44B3"/>
    <w:rsid w:val="008D44CB"/>
    <w:rsid w:val="008D48C3"/>
    <w:rsid w:val="008D4A9A"/>
    <w:rsid w:val="008D4C89"/>
    <w:rsid w:val="008D4F09"/>
    <w:rsid w:val="008D5028"/>
    <w:rsid w:val="008D5391"/>
    <w:rsid w:val="008D53D4"/>
    <w:rsid w:val="008D555C"/>
    <w:rsid w:val="008D55E8"/>
    <w:rsid w:val="008D599C"/>
    <w:rsid w:val="008D5A41"/>
    <w:rsid w:val="008D5ACF"/>
    <w:rsid w:val="008D5B21"/>
    <w:rsid w:val="008D5C13"/>
    <w:rsid w:val="008D5C5A"/>
    <w:rsid w:val="008D5E0E"/>
    <w:rsid w:val="008D5F57"/>
    <w:rsid w:val="008D5F69"/>
    <w:rsid w:val="008D5FDF"/>
    <w:rsid w:val="008D5FE9"/>
    <w:rsid w:val="008D6209"/>
    <w:rsid w:val="008D6225"/>
    <w:rsid w:val="008D65E7"/>
    <w:rsid w:val="008D6684"/>
    <w:rsid w:val="008D6764"/>
    <w:rsid w:val="008D683D"/>
    <w:rsid w:val="008D6A6B"/>
    <w:rsid w:val="008D6A8A"/>
    <w:rsid w:val="008D6B2D"/>
    <w:rsid w:val="008D6BBA"/>
    <w:rsid w:val="008D6BE5"/>
    <w:rsid w:val="008D6C10"/>
    <w:rsid w:val="008D6CAC"/>
    <w:rsid w:val="008D6E6D"/>
    <w:rsid w:val="008D6F0B"/>
    <w:rsid w:val="008D6F16"/>
    <w:rsid w:val="008D7024"/>
    <w:rsid w:val="008D70A9"/>
    <w:rsid w:val="008D712D"/>
    <w:rsid w:val="008D720E"/>
    <w:rsid w:val="008D721C"/>
    <w:rsid w:val="008D734B"/>
    <w:rsid w:val="008D73DE"/>
    <w:rsid w:val="008D7881"/>
    <w:rsid w:val="008D7A85"/>
    <w:rsid w:val="008D7AED"/>
    <w:rsid w:val="008D7D3A"/>
    <w:rsid w:val="008D7D64"/>
    <w:rsid w:val="008D7D66"/>
    <w:rsid w:val="008D7DC0"/>
    <w:rsid w:val="008D7E39"/>
    <w:rsid w:val="008D7F9E"/>
    <w:rsid w:val="008E01A4"/>
    <w:rsid w:val="008E023A"/>
    <w:rsid w:val="008E0355"/>
    <w:rsid w:val="008E03B3"/>
    <w:rsid w:val="008E0419"/>
    <w:rsid w:val="008E041A"/>
    <w:rsid w:val="008E0484"/>
    <w:rsid w:val="008E0576"/>
    <w:rsid w:val="008E068B"/>
    <w:rsid w:val="008E06F2"/>
    <w:rsid w:val="008E0788"/>
    <w:rsid w:val="008E083F"/>
    <w:rsid w:val="008E095E"/>
    <w:rsid w:val="008E097D"/>
    <w:rsid w:val="008E09FB"/>
    <w:rsid w:val="008E0A34"/>
    <w:rsid w:val="008E0B3B"/>
    <w:rsid w:val="008E0BF0"/>
    <w:rsid w:val="008E0C9C"/>
    <w:rsid w:val="008E0F4F"/>
    <w:rsid w:val="008E0F79"/>
    <w:rsid w:val="008E1032"/>
    <w:rsid w:val="008E1149"/>
    <w:rsid w:val="008E120E"/>
    <w:rsid w:val="008E12A4"/>
    <w:rsid w:val="008E137D"/>
    <w:rsid w:val="008E13F4"/>
    <w:rsid w:val="008E15E7"/>
    <w:rsid w:val="008E166C"/>
    <w:rsid w:val="008E187A"/>
    <w:rsid w:val="008E1898"/>
    <w:rsid w:val="008E1B1C"/>
    <w:rsid w:val="008E1CEC"/>
    <w:rsid w:val="008E1CFE"/>
    <w:rsid w:val="008E1E2B"/>
    <w:rsid w:val="008E1E46"/>
    <w:rsid w:val="008E1FAC"/>
    <w:rsid w:val="008E21B3"/>
    <w:rsid w:val="008E21BC"/>
    <w:rsid w:val="008E2485"/>
    <w:rsid w:val="008E267D"/>
    <w:rsid w:val="008E2698"/>
    <w:rsid w:val="008E269E"/>
    <w:rsid w:val="008E2772"/>
    <w:rsid w:val="008E2798"/>
    <w:rsid w:val="008E292C"/>
    <w:rsid w:val="008E2A51"/>
    <w:rsid w:val="008E2AA1"/>
    <w:rsid w:val="008E2B07"/>
    <w:rsid w:val="008E2B53"/>
    <w:rsid w:val="008E2B6A"/>
    <w:rsid w:val="008E2EFE"/>
    <w:rsid w:val="008E2FED"/>
    <w:rsid w:val="008E30FF"/>
    <w:rsid w:val="008E32DA"/>
    <w:rsid w:val="008E34EC"/>
    <w:rsid w:val="008E362F"/>
    <w:rsid w:val="008E3680"/>
    <w:rsid w:val="008E370B"/>
    <w:rsid w:val="008E385C"/>
    <w:rsid w:val="008E39FA"/>
    <w:rsid w:val="008E3A11"/>
    <w:rsid w:val="008E3CCB"/>
    <w:rsid w:val="008E3F47"/>
    <w:rsid w:val="008E407C"/>
    <w:rsid w:val="008E40D3"/>
    <w:rsid w:val="008E4211"/>
    <w:rsid w:val="008E4326"/>
    <w:rsid w:val="008E439C"/>
    <w:rsid w:val="008E45C2"/>
    <w:rsid w:val="008E45C6"/>
    <w:rsid w:val="008E463B"/>
    <w:rsid w:val="008E46C6"/>
    <w:rsid w:val="008E48BF"/>
    <w:rsid w:val="008E4916"/>
    <w:rsid w:val="008E4A26"/>
    <w:rsid w:val="008E4A2A"/>
    <w:rsid w:val="008E4D15"/>
    <w:rsid w:val="008E4D20"/>
    <w:rsid w:val="008E4DE3"/>
    <w:rsid w:val="008E4DED"/>
    <w:rsid w:val="008E4EFC"/>
    <w:rsid w:val="008E4F4C"/>
    <w:rsid w:val="008E516C"/>
    <w:rsid w:val="008E5343"/>
    <w:rsid w:val="008E53F2"/>
    <w:rsid w:val="008E5509"/>
    <w:rsid w:val="008E551A"/>
    <w:rsid w:val="008E558D"/>
    <w:rsid w:val="008E55E5"/>
    <w:rsid w:val="008E5652"/>
    <w:rsid w:val="008E56E3"/>
    <w:rsid w:val="008E5891"/>
    <w:rsid w:val="008E591C"/>
    <w:rsid w:val="008E5928"/>
    <w:rsid w:val="008E5A95"/>
    <w:rsid w:val="008E5C0D"/>
    <w:rsid w:val="008E5C7B"/>
    <w:rsid w:val="008E5CA4"/>
    <w:rsid w:val="008E5D48"/>
    <w:rsid w:val="008E5D90"/>
    <w:rsid w:val="008E5D94"/>
    <w:rsid w:val="008E5EB4"/>
    <w:rsid w:val="008E5EE5"/>
    <w:rsid w:val="008E5F67"/>
    <w:rsid w:val="008E6173"/>
    <w:rsid w:val="008E61FD"/>
    <w:rsid w:val="008E64F1"/>
    <w:rsid w:val="008E6541"/>
    <w:rsid w:val="008E67CD"/>
    <w:rsid w:val="008E6846"/>
    <w:rsid w:val="008E6852"/>
    <w:rsid w:val="008E6866"/>
    <w:rsid w:val="008E693A"/>
    <w:rsid w:val="008E6955"/>
    <w:rsid w:val="008E6A15"/>
    <w:rsid w:val="008E6A5E"/>
    <w:rsid w:val="008E6AA9"/>
    <w:rsid w:val="008E6AB2"/>
    <w:rsid w:val="008E6AD6"/>
    <w:rsid w:val="008E6ADE"/>
    <w:rsid w:val="008E6AE3"/>
    <w:rsid w:val="008E6B7E"/>
    <w:rsid w:val="008E6CA0"/>
    <w:rsid w:val="008E6D2E"/>
    <w:rsid w:val="008E6E45"/>
    <w:rsid w:val="008E6EAC"/>
    <w:rsid w:val="008E728B"/>
    <w:rsid w:val="008E72C5"/>
    <w:rsid w:val="008E7378"/>
    <w:rsid w:val="008E7415"/>
    <w:rsid w:val="008E7437"/>
    <w:rsid w:val="008E755C"/>
    <w:rsid w:val="008E75F0"/>
    <w:rsid w:val="008E77D2"/>
    <w:rsid w:val="008E787E"/>
    <w:rsid w:val="008E78BE"/>
    <w:rsid w:val="008E78D1"/>
    <w:rsid w:val="008E7BB3"/>
    <w:rsid w:val="008E7C7D"/>
    <w:rsid w:val="008E7EE5"/>
    <w:rsid w:val="008F006B"/>
    <w:rsid w:val="008F008D"/>
    <w:rsid w:val="008F00DE"/>
    <w:rsid w:val="008F02F6"/>
    <w:rsid w:val="008F03B4"/>
    <w:rsid w:val="008F0486"/>
    <w:rsid w:val="008F04E9"/>
    <w:rsid w:val="008F0571"/>
    <w:rsid w:val="008F05C9"/>
    <w:rsid w:val="008F05FA"/>
    <w:rsid w:val="008F0634"/>
    <w:rsid w:val="008F0691"/>
    <w:rsid w:val="008F0762"/>
    <w:rsid w:val="008F0911"/>
    <w:rsid w:val="008F0AA7"/>
    <w:rsid w:val="008F0C57"/>
    <w:rsid w:val="008F0DBF"/>
    <w:rsid w:val="008F121C"/>
    <w:rsid w:val="008F129C"/>
    <w:rsid w:val="008F12F2"/>
    <w:rsid w:val="008F1323"/>
    <w:rsid w:val="008F135F"/>
    <w:rsid w:val="008F13EF"/>
    <w:rsid w:val="008F15F5"/>
    <w:rsid w:val="008F1699"/>
    <w:rsid w:val="008F179D"/>
    <w:rsid w:val="008F17A1"/>
    <w:rsid w:val="008F17C2"/>
    <w:rsid w:val="008F1C25"/>
    <w:rsid w:val="008F1C66"/>
    <w:rsid w:val="008F1CE9"/>
    <w:rsid w:val="008F1DF6"/>
    <w:rsid w:val="008F1E7B"/>
    <w:rsid w:val="008F20AD"/>
    <w:rsid w:val="008F20B0"/>
    <w:rsid w:val="008F22E5"/>
    <w:rsid w:val="008F233A"/>
    <w:rsid w:val="008F2369"/>
    <w:rsid w:val="008F23DE"/>
    <w:rsid w:val="008F25C8"/>
    <w:rsid w:val="008F268D"/>
    <w:rsid w:val="008F2A31"/>
    <w:rsid w:val="008F2A50"/>
    <w:rsid w:val="008F2AA2"/>
    <w:rsid w:val="008F2B0A"/>
    <w:rsid w:val="008F2B76"/>
    <w:rsid w:val="008F2BB3"/>
    <w:rsid w:val="008F2CD4"/>
    <w:rsid w:val="008F2D5F"/>
    <w:rsid w:val="008F2DE0"/>
    <w:rsid w:val="008F2E12"/>
    <w:rsid w:val="008F2EE7"/>
    <w:rsid w:val="008F3076"/>
    <w:rsid w:val="008F3087"/>
    <w:rsid w:val="008F31BC"/>
    <w:rsid w:val="008F3207"/>
    <w:rsid w:val="008F3244"/>
    <w:rsid w:val="008F32C1"/>
    <w:rsid w:val="008F3375"/>
    <w:rsid w:val="008F33C0"/>
    <w:rsid w:val="008F3413"/>
    <w:rsid w:val="008F3452"/>
    <w:rsid w:val="008F35F7"/>
    <w:rsid w:val="008F36A5"/>
    <w:rsid w:val="008F3729"/>
    <w:rsid w:val="008F37F0"/>
    <w:rsid w:val="008F38B9"/>
    <w:rsid w:val="008F3929"/>
    <w:rsid w:val="008F3D33"/>
    <w:rsid w:val="008F4026"/>
    <w:rsid w:val="008F4063"/>
    <w:rsid w:val="008F41D0"/>
    <w:rsid w:val="008F4217"/>
    <w:rsid w:val="008F436C"/>
    <w:rsid w:val="008F44D9"/>
    <w:rsid w:val="008F4571"/>
    <w:rsid w:val="008F4710"/>
    <w:rsid w:val="008F473C"/>
    <w:rsid w:val="008F4765"/>
    <w:rsid w:val="008F476C"/>
    <w:rsid w:val="008F47E8"/>
    <w:rsid w:val="008F48E4"/>
    <w:rsid w:val="008F493C"/>
    <w:rsid w:val="008F49AD"/>
    <w:rsid w:val="008F4A92"/>
    <w:rsid w:val="008F4C53"/>
    <w:rsid w:val="008F4D1D"/>
    <w:rsid w:val="008F4D8F"/>
    <w:rsid w:val="008F4E62"/>
    <w:rsid w:val="008F4F41"/>
    <w:rsid w:val="008F5000"/>
    <w:rsid w:val="008F517D"/>
    <w:rsid w:val="008F523F"/>
    <w:rsid w:val="008F52BC"/>
    <w:rsid w:val="008F543D"/>
    <w:rsid w:val="008F54A9"/>
    <w:rsid w:val="008F553A"/>
    <w:rsid w:val="008F55CF"/>
    <w:rsid w:val="008F56FD"/>
    <w:rsid w:val="008F5AC1"/>
    <w:rsid w:val="008F5B72"/>
    <w:rsid w:val="008F5D20"/>
    <w:rsid w:val="008F5E9A"/>
    <w:rsid w:val="008F5F1C"/>
    <w:rsid w:val="008F602A"/>
    <w:rsid w:val="008F615F"/>
    <w:rsid w:val="008F62CB"/>
    <w:rsid w:val="008F65A9"/>
    <w:rsid w:val="008F6656"/>
    <w:rsid w:val="008F68FA"/>
    <w:rsid w:val="008F6ADE"/>
    <w:rsid w:val="008F6B47"/>
    <w:rsid w:val="008F6B75"/>
    <w:rsid w:val="008F6CE6"/>
    <w:rsid w:val="008F6D9F"/>
    <w:rsid w:val="008F6DA7"/>
    <w:rsid w:val="008F6FA4"/>
    <w:rsid w:val="008F70FC"/>
    <w:rsid w:val="008F7104"/>
    <w:rsid w:val="008F7197"/>
    <w:rsid w:val="008F71CC"/>
    <w:rsid w:val="008F7246"/>
    <w:rsid w:val="008F72DA"/>
    <w:rsid w:val="008F7431"/>
    <w:rsid w:val="008F7585"/>
    <w:rsid w:val="008F75DD"/>
    <w:rsid w:val="008F75FF"/>
    <w:rsid w:val="008F7617"/>
    <w:rsid w:val="008F7622"/>
    <w:rsid w:val="008F769C"/>
    <w:rsid w:val="008F76C8"/>
    <w:rsid w:val="008F779E"/>
    <w:rsid w:val="008F77D5"/>
    <w:rsid w:val="008F781B"/>
    <w:rsid w:val="008F7A1B"/>
    <w:rsid w:val="008F7C98"/>
    <w:rsid w:val="0090003C"/>
    <w:rsid w:val="009000B3"/>
    <w:rsid w:val="009001D4"/>
    <w:rsid w:val="009001DC"/>
    <w:rsid w:val="00900215"/>
    <w:rsid w:val="0090060D"/>
    <w:rsid w:val="009006F8"/>
    <w:rsid w:val="0090074A"/>
    <w:rsid w:val="0090074F"/>
    <w:rsid w:val="009007D6"/>
    <w:rsid w:val="0090080E"/>
    <w:rsid w:val="0090095C"/>
    <w:rsid w:val="00900AB9"/>
    <w:rsid w:val="00900C91"/>
    <w:rsid w:val="00900CCF"/>
    <w:rsid w:val="00900D16"/>
    <w:rsid w:val="00900E09"/>
    <w:rsid w:val="00901112"/>
    <w:rsid w:val="009011DD"/>
    <w:rsid w:val="00901310"/>
    <w:rsid w:val="00901380"/>
    <w:rsid w:val="00901600"/>
    <w:rsid w:val="009016F4"/>
    <w:rsid w:val="00901741"/>
    <w:rsid w:val="0090176D"/>
    <w:rsid w:val="00901973"/>
    <w:rsid w:val="00901BD4"/>
    <w:rsid w:val="00901C50"/>
    <w:rsid w:val="00901D60"/>
    <w:rsid w:val="00901D8E"/>
    <w:rsid w:val="00901EEE"/>
    <w:rsid w:val="00902169"/>
    <w:rsid w:val="00902182"/>
    <w:rsid w:val="0090249C"/>
    <w:rsid w:val="009024FE"/>
    <w:rsid w:val="00902714"/>
    <w:rsid w:val="00902738"/>
    <w:rsid w:val="00902745"/>
    <w:rsid w:val="00902936"/>
    <w:rsid w:val="009029FE"/>
    <w:rsid w:val="00902B12"/>
    <w:rsid w:val="00902CA9"/>
    <w:rsid w:val="00902DE0"/>
    <w:rsid w:val="00902E08"/>
    <w:rsid w:val="00902F80"/>
    <w:rsid w:val="00902FF7"/>
    <w:rsid w:val="00903046"/>
    <w:rsid w:val="0090312A"/>
    <w:rsid w:val="009031EA"/>
    <w:rsid w:val="009032C4"/>
    <w:rsid w:val="00903464"/>
    <w:rsid w:val="00903634"/>
    <w:rsid w:val="00903685"/>
    <w:rsid w:val="009036DA"/>
    <w:rsid w:val="00903722"/>
    <w:rsid w:val="009037AF"/>
    <w:rsid w:val="009037E1"/>
    <w:rsid w:val="00903899"/>
    <w:rsid w:val="00903909"/>
    <w:rsid w:val="0090392A"/>
    <w:rsid w:val="00903A39"/>
    <w:rsid w:val="00903BC7"/>
    <w:rsid w:val="00903C9A"/>
    <w:rsid w:val="00903D54"/>
    <w:rsid w:val="00903DB4"/>
    <w:rsid w:val="00903DD5"/>
    <w:rsid w:val="00903E57"/>
    <w:rsid w:val="0090407B"/>
    <w:rsid w:val="009042B4"/>
    <w:rsid w:val="009044CA"/>
    <w:rsid w:val="009046A4"/>
    <w:rsid w:val="009046B2"/>
    <w:rsid w:val="009046BC"/>
    <w:rsid w:val="009049E9"/>
    <w:rsid w:val="00904A85"/>
    <w:rsid w:val="00904A8E"/>
    <w:rsid w:val="00904AFD"/>
    <w:rsid w:val="00904BFE"/>
    <w:rsid w:val="00904C03"/>
    <w:rsid w:val="00904C78"/>
    <w:rsid w:val="00904CCC"/>
    <w:rsid w:val="00904D27"/>
    <w:rsid w:val="0090505F"/>
    <w:rsid w:val="00905074"/>
    <w:rsid w:val="009050E7"/>
    <w:rsid w:val="00905288"/>
    <w:rsid w:val="0090572F"/>
    <w:rsid w:val="0090587C"/>
    <w:rsid w:val="009058BE"/>
    <w:rsid w:val="00905B10"/>
    <w:rsid w:val="00905C9A"/>
    <w:rsid w:val="00905CD2"/>
    <w:rsid w:val="00906276"/>
    <w:rsid w:val="00906373"/>
    <w:rsid w:val="0090642D"/>
    <w:rsid w:val="0090646F"/>
    <w:rsid w:val="009065F4"/>
    <w:rsid w:val="00906608"/>
    <w:rsid w:val="0090660E"/>
    <w:rsid w:val="00906691"/>
    <w:rsid w:val="009066F6"/>
    <w:rsid w:val="00906739"/>
    <w:rsid w:val="009067BE"/>
    <w:rsid w:val="009068C2"/>
    <w:rsid w:val="00906C73"/>
    <w:rsid w:val="00906F78"/>
    <w:rsid w:val="0090700D"/>
    <w:rsid w:val="00907091"/>
    <w:rsid w:val="009070EA"/>
    <w:rsid w:val="009071F2"/>
    <w:rsid w:val="00907264"/>
    <w:rsid w:val="009073B0"/>
    <w:rsid w:val="009073F8"/>
    <w:rsid w:val="009074D4"/>
    <w:rsid w:val="009076C3"/>
    <w:rsid w:val="009077B3"/>
    <w:rsid w:val="0090783E"/>
    <w:rsid w:val="009078F7"/>
    <w:rsid w:val="0090790E"/>
    <w:rsid w:val="009079ED"/>
    <w:rsid w:val="00907A50"/>
    <w:rsid w:val="00907A9C"/>
    <w:rsid w:val="00907AA4"/>
    <w:rsid w:val="00907B48"/>
    <w:rsid w:val="00907C13"/>
    <w:rsid w:val="00907C77"/>
    <w:rsid w:val="00907E20"/>
    <w:rsid w:val="00907E6D"/>
    <w:rsid w:val="00907EDC"/>
    <w:rsid w:val="009102A0"/>
    <w:rsid w:val="009102B7"/>
    <w:rsid w:val="009102EF"/>
    <w:rsid w:val="009103D6"/>
    <w:rsid w:val="0091044F"/>
    <w:rsid w:val="00910500"/>
    <w:rsid w:val="00910524"/>
    <w:rsid w:val="009107A3"/>
    <w:rsid w:val="00910907"/>
    <w:rsid w:val="00910A65"/>
    <w:rsid w:val="00910B9A"/>
    <w:rsid w:val="00910C89"/>
    <w:rsid w:val="0091129F"/>
    <w:rsid w:val="009112A9"/>
    <w:rsid w:val="0091136C"/>
    <w:rsid w:val="00911382"/>
    <w:rsid w:val="0091152B"/>
    <w:rsid w:val="009116C5"/>
    <w:rsid w:val="00911963"/>
    <w:rsid w:val="009119B3"/>
    <w:rsid w:val="00911A68"/>
    <w:rsid w:val="00911B96"/>
    <w:rsid w:val="00911C18"/>
    <w:rsid w:val="00911C39"/>
    <w:rsid w:val="00911D1F"/>
    <w:rsid w:val="00911F76"/>
    <w:rsid w:val="00911F9B"/>
    <w:rsid w:val="00912057"/>
    <w:rsid w:val="009121AD"/>
    <w:rsid w:val="009121CC"/>
    <w:rsid w:val="009122EC"/>
    <w:rsid w:val="00912395"/>
    <w:rsid w:val="009123C7"/>
    <w:rsid w:val="00912452"/>
    <w:rsid w:val="009124AD"/>
    <w:rsid w:val="009125BA"/>
    <w:rsid w:val="00912748"/>
    <w:rsid w:val="00912841"/>
    <w:rsid w:val="00912A9B"/>
    <w:rsid w:val="00912B54"/>
    <w:rsid w:val="00912BBC"/>
    <w:rsid w:val="00912EC2"/>
    <w:rsid w:val="00912F50"/>
    <w:rsid w:val="00912F6F"/>
    <w:rsid w:val="00912FCE"/>
    <w:rsid w:val="00913027"/>
    <w:rsid w:val="009131D7"/>
    <w:rsid w:val="00913395"/>
    <w:rsid w:val="0091344B"/>
    <w:rsid w:val="009134F9"/>
    <w:rsid w:val="009135F3"/>
    <w:rsid w:val="009137A8"/>
    <w:rsid w:val="00913830"/>
    <w:rsid w:val="0091387F"/>
    <w:rsid w:val="009138F2"/>
    <w:rsid w:val="00913961"/>
    <w:rsid w:val="009139E6"/>
    <w:rsid w:val="00913B0A"/>
    <w:rsid w:val="00913BB3"/>
    <w:rsid w:val="00913C97"/>
    <w:rsid w:val="00913D5D"/>
    <w:rsid w:val="00913DE1"/>
    <w:rsid w:val="00913EBA"/>
    <w:rsid w:val="00913ED8"/>
    <w:rsid w:val="00913F4C"/>
    <w:rsid w:val="009141C2"/>
    <w:rsid w:val="009142E2"/>
    <w:rsid w:val="009145AA"/>
    <w:rsid w:val="009145AF"/>
    <w:rsid w:val="009146FD"/>
    <w:rsid w:val="009149F4"/>
    <w:rsid w:val="009149FC"/>
    <w:rsid w:val="00914C7F"/>
    <w:rsid w:val="00914D4F"/>
    <w:rsid w:val="009150A5"/>
    <w:rsid w:val="0091511E"/>
    <w:rsid w:val="009151F4"/>
    <w:rsid w:val="0091532D"/>
    <w:rsid w:val="00915347"/>
    <w:rsid w:val="0091550D"/>
    <w:rsid w:val="00915534"/>
    <w:rsid w:val="00915627"/>
    <w:rsid w:val="009156A2"/>
    <w:rsid w:val="009156C6"/>
    <w:rsid w:val="00915842"/>
    <w:rsid w:val="009158D4"/>
    <w:rsid w:val="00915A35"/>
    <w:rsid w:val="00915A79"/>
    <w:rsid w:val="00915A88"/>
    <w:rsid w:val="00915BB8"/>
    <w:rsid w:val="00915D1E"/>
    <w:rsid w:val="00915D2B"/>
    <w:rsid w:val="00915DC4"/>
    <w:rsid w:val="00915FD3"/>
    <w:rsid w:val="00916055"/>
    <w:rsid w:val="009160DC"/>
    <w:rsid w:val="009161A6"/>
    <w:rsid w:val="009162A4"/>
    <w:rsid w:val="0091631A"/>
    <w:rsid w:val="00916397"/>
    <w:rsid w:val="009163D1"/>
    <w:rsid w:val="0091643E"/>
    <w:rsid w:val="00916503"/>
    <w:rsid w:val="0091662C"/>
    <w:rsid w:val="00916649"/>
    <w:rsid w:val="00916679"/>
    <w:rsid w:val="0091671E"/>
    <w:rsid w:val="00916967"/>
    <w:rsid w:val="009169A7"/>
    <w:rsid w:val="00916A97"/>
    <w:rsid w:val="00916B0F"/>
    <w:rsid w:val="00916C0E"/>
    <w:rsid w:val="00916D2A"/>
    <w:rsid w:val="00916D40"/>
    <w:rsid w:val="00916E2B"/>
    <w:rsid w:val="00917014"/>
    <w:rsid w:val="0091730C"/>
    <w:rsid w:val="0091737D"/>
    <w:rsid w:val="0091757C"/>
    <w:rsid w:val="009175DA"/>
    <w:rsid w:val="009177C1"/>
    <w:rsid w:val="00917A02"/>
    <w:rsid w:val="00917A11"/>
    <w:rsid w:val="00917A6F"/>
    <w:rsid w:val="00917EE9"/>
    <w:rsid w:val="00917F52"/>
    <w:rsid w:val="0092003E"/>
    <w:rsid w:val="0092004C"/>
    <w:rsid w:val="00920082"/>
    <w:rsid w:val="00920282"/>
    <w:rsid w:val="00920338"/>
    <w:rsid w:val="009203D5"/>
    <w:rsid w:val="009203EA"/>
    <w:rsid w:val="00920430"/>
    <w:rsid w:val="00920722"/>
    <w:rsid w:val="00920859"/>
    <w:rsid w:val="009208E4"/>
    <w:rsid w:val="009209A5"/>
    <w:rsid w:val="00920A55"/>
    <w:rsid w:val="00920B13"/>
    <w:rsid w:val="00920B1D"/>
    <w:rsid w:val="00920C32"/>
    <w:rsid w:val="00920CC4"/>
    <w:rsid w:val="00920DEC"/>
    <w:rsid w:val="0092103B"/>
    <w:rsid w:val="009210AE"/>
    <w:rsid w:val="00921222"/>
    <w:rsid w:val="0092135D"/>
    <w:rsid w:val="009213CB"/>
    <w:rsid w:val="00921469"/>
    <w:rsid w:val="0092150D"/>
    <w:rsid w:val="00921521"/>
    <w:rsid w:val="009215C3"/>
    <w:rsid w:val="009215DB"/>
    <w:rsid w:val="00921668"/>
    <w:rsid w:val="00921765"/>
    <w:rsid w:val="00921808"/>
    <w:rsid w:val="0092181B"/>
    <w:rsid w:val="00921881"/>
    <w:rsid w:val="00921B23"/>
    <w:rsid w:val="00921D23"/>
    <w:rsid w:val="00922165"/>
    <w:rsid w:val="0092219A"/>
    <w:rsid w:val="00922317"/>
    <w:rsid w:val="00922424"/>
    <w:rsid w:val="009224C3"/>
    <w:rsid w:val="00922788"/>
    <w:rsid w:val="009228C4"/>
    <w:rsid w:val="00922AAF"/>
    <w:rsid w:val="00922AD5"/>
    <w:rsid w:val="00922AEB"/>
    <w:rsid w:val="00922C93"/>
    <w:rsid w:val="00922DBB"/>
    <w:rsid w:val="00922E99"/>
    <w:rsid w:val="00922EF2"/>
    <w:rsid w:val="00923273"/>
    <w:rsid w:val="00923288"/>
    <w:rsid w:val="009232DA"/>
    <w:rsid w:val="0092361F"/>
    <w:rsid w:val="00923649"/>
    <w:rsid w:val="009236C2"/>
    <w:rsid w:val="0092397A"/>
    <w:rsid w:val="009239CA"/>
    <w:rsid w:val="00923A74"/>
    <w:rsid w:val="00923EA2"/>
    <w:rsid w:val="00923F88"/>
    <w:rsid w:val="00923FA8"/>
    <w:rsid w:val="00923FC1"/>
    <w:rsid w:val="0092408C"/>
    <w:rsid w:val="009240F0"/>
    <w:rsid w:val="009241E0"/>
    <w:rsid w:val="0092423B"/>
    <w:rsid w:val="009242EB"/>
    <w:rsid w:val="0092448C"/>
    <w:rsid w:val="00924680"/>
    <w:rsid w:val="00924761"/>
    <w:rsid w:val="0092483C"/>
    <w:rsid w:val="0092486A"/>
    <w:rsid w:val="009248D2"/>
    <w:rsid w:val="00924961"/>
    <w:rsid w:val="009249EB"/>
    <w:rsid w:val="009249FF"/>
    <w:rsid w:val="00924A1E"/>
    <w:rsid w:val="00924AE0"/>
    <w:rsid w:val="00924B18"/>
    <w:rsid w:val="00924B8F"/>
    <w:rsid w:val="00924D47"/>
    <w:rsid w:val="00924E7C"/>
    <w:rsid w:val="00924F31"/>
    <w:rsid w:val="00924F53"/>
    <w:rsid w:val="00925047"/>
    <w:rsid w:val="009250CB"/>
    <w:rsid w:val="00925165"/>
    <w:rsid w:val="009251E6"/>
    <w:rsid w:val="0092537A"/>
    <w:rsid w:val="00925389"/>
    <w:rsid w:val="00925451"/>
    <w:rsid w:val="00925560"/>
    <w:rsid w:val="009256C2"/>
    <w:rsid w:val="009257F8"/>
    <w:rsid w:val="0092586B"/>
    <w:rsid w:val="009258F4"/>
    <w:rsid w:val="009259F8"/>
    <w:rsid w:val="00925AE5"/>
    <w:rsid w:val="00925C5E"/>
    <w:rsid w:val="00925C6D"/>
    <w:rsid w:val="00925D78"/>
    <w:rsid w:val="00925DC5"/>
    <w:rsid w:val="00925DD0"/>
    <w:rsid w:val="00925E01"/>
    <w:rsid w:val="00925E02"/>
    <w:rsid w:val="00925E54"/>
    <w:rsid w:val="00925E97"/>
    <w:rsid w:val="00925F1F"/>
    <w:rsid w:val="00925F21"/>
    <w:rsid w:val="00925F71"/>
    <w:rsid w:val="0092602D"/>
    <w:rsid w:val="009260D7"/>
    <w:rsid w:val="00926239"/>
    <w:rsid w:val="0092629D"/>
    <w:rsid w:val="009264FF"/>
    <w:rsid w:val="0092656E"/>
    <w:rsid w:val="009266B2"/>
    <w:rsid w:val="00926709"/>
    <w:rsid w:val="00926844"/>
    <w:rsid w:val="009268F9"/>
    <w:rsid w:val="009269B1"/>
    <w:rsid w:val="00926A39"/>
    <w:rsid w:val="00926A69"/>
    <w:rsid w:val="00926CB0"/>
    <w:rsid w:val="00926D54"/>
    <w:rsid w:val="00927133"/>
    <w:rsid w:val="00927202"/>
    <w:rsid w:val="0092727E"/>
    <w:rsid w:val="00927379"/>
    <w:rsid w:val="0092738E"/>
    <w:rsid w:val="009273B2"/>
    <w:rsid w:val="009274A3"/>
    <w:rsid w:val="009275A2"/>
    <w:rsid w:val="0092776D"/>
    <w:rsid w:val="009277C0"/>
    <w:rsid w:val="009279DA"/>
    <w:rsid w:val="009279EA"/>
    <w:rsid w:val="00927BDE"/>
    <w:rsid w:val="00927C7D"/>
    <w:rsid w:val="00927C88"/>
    <w:rsid w:val="00927C8F"/>
    <w:rsid w:val="00927D71"/>
    <w:rsid w:val="00927D73"/>
    <w:rsid w:val="00927E86"/>
    <w:rsid w:val="00927F12"/>
    <w:rsid w:val="00927F38"/>
    <w:rsid w:val="00927FB5"/>
    <w:rsid w:val="00930010"/>
    <w:rsid w:val="00930283"/>
    <w:rsid w:val="00930284"/>
    <w:rsid w:val="009309BC"/>
    <w:rsid w:val="00930A95"/>
    <w:rsid w:val="00930B8F"/>
    <w:rsid w:val="00930B92"/>
    <w:rsid w:val="00930C05"/>
    <w:rsid w:val="00930CF4"/>
    <w:rsid w:val="00930D47"/>
    <w:rsid w:val="00930D52"/>
    <w:rsid w:val="00930DDA"/>
    <w:rsid w:val="00930E27"/>
    <w:rsid w:val="00930E3A"/>
    <w:rsid w:val="00930F83"/>
    <w:rsid w:val="009310C8"/>
    <w:rsid w:val="00931104"/>
    <w:rsid w:val="0093110B"/>
    <w:rsid w:val="0093115F"/>
    <w:rsid w:val="00931303"/>
    <w:rsid w:val="0093149B"/>
    <w:rsid w:val="00931592"/>
    <w:rsid w:val="00931893"/>
    <w:rsid w:val="009318B7"/>
    <w:rsid w:val="009318D5"/>
    <w:rsid w:val="0093197D"/>
    <w:rsid w:val="009319E7"/>
    <w:rsid w:val="00931A06"/>
    <w:rsid w:val="00931A48"/>
    <w:rsid w:val="00931A4F"/>
    <w:rsid w:val="00931A6E"/>
    <w:rsid w:val="00931A90"/>
    <w:rsid w:val="00931D1A"/>
    <w:rsid w:val="00931D38"/>
    <w:rsid w:val="00932034"/>
    <w:rsid w:val="0093221B"/>
    <w:rsid w:val="0093233C"/>
    <w:rsid w:val="0093239A"/>
    <w:rsid w:val="009323CB"/>
    <w:rsid w:val="00932522"/>
    <w:rsid w:val="0093260C"/>
    <w:rsid w:val="00932789"/>
    <w:rsid w:val="009327C4"/>
    <w:rsid w:val="009328D9"/>
    <w:rsid w:val="009328F6"/>
    <w:rsid w:val="0093293A"/>
    <w:rsid w:val="00932A22"/>
    <w:rsid w:val="00932B0D"/>
    <w:rsid w:val="00932C06"/>
    <w:rsid w:val="00932C93"/>
    <w:rsid w:val="00932E19"/>
    <w:rsid w:val="00932E81"/>
    <w:rsid w:val="0093309E"/>
    <w:rsid w:val="00933135"/>
    <w:rsid w:val="009332B0"/>
    <w:rsid w:val="00933345"/>
    <w:rsid w:val="00933609"/>
    <w:rsid w:val="009337E4"/>
    <w:rsid w:val="0093383C"/>
    <w:rsid w:val="00933B36"/>
    <w:rsid w:val="00933D19"/>
    <w:rsid w:val="00933E66"/>
    <w:rsid w:val="00933F14"/>
    <w:rsid w:val="00933F4A"/>
    <w:rsid w:val="00933FD7"/>
    <w:rsid w:val="00934112"/>
    <w:rsid w:val="009342AE"/>
    <w:rsid w:val="009342BC"/>
    <w:rsid w:val="00934324"/>
    <w:rsid w:val="009343D5"/>
    <w:rsid w:val="00934930"/>
    <w:rsid w:val="00934B04"/>
    <w:rsid w:val="00934D42"/>
    <w:rsid w:val="00934DD5"/>
    <w:rsid w:val="00934DE0"/>
    <w:rsid w:val="00934F0A"/>
    <w:rsid w:val="00934FA0"/>
    <w:rsid w:val="0093506B"/>
    <w:rsid w:val="00935113"/>
    <w:rsid w:val="009351E6"/>
    <w:rsid w:val="0093533B"/>
    <w:rsid w:val="00935365"/>
    <w:rsid w:val="00935457"/>
    <w:rsid w:val="00935684"/>
    <w:rsid w:val="0093590E"/>
    <w:rsid w:val="00935987"/>
    <w:rsid w:val="0093599F"/>
    <w:rsid w:val="00935C2C"/>
    <w:rsid w:val="00935C49"/>
    <w:rsid w:val="00935CC0"/>
    <w:rsid w:val="00935F35"/>
    <w:rsid w:val="00935F52"/>
    <w:rsid w:val="00936043"/>
    <w:rsid w:val="00936127"/>
    <w:rsid w:val="00936291"/>
    <w:rsid w:val="0093634E"/>
    <w:rsid w:val="00936523"/>
    <w:rsid w:val="009365F2"/>
    <w:rsid w:val="00936864"/>
    <w:rsid w:val="00936C9D"/>
    <w:rsid w:val="00936DE3"/>
    <w:rsid w:val="00936FB6"/>
    <w:rsid w:val="009371A1"/>
    <w:rsid w:val="009372DB"/>
    <w:rsid w:val="00937504"/>
    <w:rsid w:val="00937515"/>
    <w:rsid w:val="009376CE"/>
    <w:rsid w:val="009377FE"/>
    <w:rsid w:val="00937819"/>
    <w:rsid w:val="00937AE1"/>
    <w:rsid w:val="00937AF5"/>
    <w:rsid w:val="00937BB5"/>
    <w:rsid w:val="00937BD0"/>
    <w:rsid w:val="00937C59"/>
    <w:rsid w:val="00937D58"/>
    <w:rsid w:val="00937D5B"/>
    <w:rsid w:val="00937DD9"/>
    <w:rsid w:val="00937DF4"/>
    <w:rsid w:val="00937E6F"/>
    <w:rsid w:val="00937F04"/>
    <w:rsid w:val="00937F30"/>
    <w:rsid w:val="00937FF2"/>
    <w:rsid w:val="0094001E"/>
    <w:rsid w:val="00940081"/>
    <w:rsid w:val="009401C3"/>
    <w:rsid w:val="0094025D"/>
    <w:rsid w:val="009402CD"/>
    <w:rsid w:val="00940380"/>
    <w:rsid w:val="009404A6"/>
    <w:rsid w:val="00940782"/>
    <w:rsid w:val="00940851"/>
    <w:rsid w:val="009408C5"/>
    <w:rsid w:val="009408CA"/>
    <w:rsid w:val="0094092D"/>
    <w:rsid w:val="00940945"/>
    <w:rsid w:val="009409C3"/>
    <w:rsid w:val="009409EB"/>
    <w:rsid w:val="00940D2D"/>
    <w:rsid w:val="00940D66"/>
    <w:rsid w:val="009410D9"/>
    <w:rsid w:val="0094118C"/>
    <w:rsid w:val="009411DA"/>
    <w:rsid w:val="009411E6"/>
    <w:rsid w:val="00941240"/>
    <w:rsid w:val="009412A6"/>
    <w:rsid w:val="009412DF"/>
    <w:rsid w:val="00941520"/>
    <w:rsid w:val="009415F0"/>
    <w:rsid w:val="0094169F"/>
    <w:rsid w:val="00941911"/>
    <w:rsid w:val="00941A69"/>
    <w:rsid w:val="00941A6E"/>
    <w:rsid w:val="00941B6A"/>
    <w:rsid w:val="00941C0F"/>
    <w:rsid w:val="00941D1E"/>
    <w:rsid w:val="00941D23"/>
    <w:rsid w:val="00941E9D"/>
    <w:rsid w:val="00941EEC"/>
    <w:rsid w:val="00942137"/>
    <w:rsid w:val="00942399"/>
    <w:rsid w:val="009423E8"/>
    <w:rsid w:val="00942494"/>
    <w:rsid w:val="00942671"/>
    <w:rsid w:val="00942685"/>
    <w:rsid w:val="009426B0"/>
    <w:rsid w:val="009428D7"/>
    <w:rsid w:val="009428D9"/>
    <w:rsid w:val="00942A87"/>
    <w:rsid w:val="00942B26"/>
    <w:rsid w:val="00942B76"/>
    <w:rsid w:val="00942E00"/>
    <w:rsid w:val="00942E73"/>
    <w:rsid w:val="00942EDD"/>
    <w:rsid w:val="00942F93"/>
    <w:rsid w:val="00942FC4"/>
    <w:rsid w:val="00942FF5"/>
    <w:rsid w:val="009430B3"/>
    <w:rsid w:val="00943125"/>
    <w:rsid w:val="009431C4"/>
    <w:rsid w:val="00943256"/>
    <w:rsid w:val="0094330D"/>
    <w:rsid w:val="0094336E"/>
    <w:rsid w:val="009434C8"/>
    <w:rsid w:val="009435D9"/>
    <w:rsid w:val="00943664"/>
    <w:rsid w:val="009437D1"/>
    <w:rsid w:val="0094385E"/>
    <w:rsid w:val="0094398A"/>
    <w:rsid w:val="009439A3"/>
    <w:rsid w:val="00943B35"/>
    <w:rsid w:val="00943BF7"/>
    <w:rsid w:val="00943CA5"/>
    <w:rsid w:val="00943D3F"/>
    <w:rsid w:val="00943D62"/>
    <w:rsid w:val="00943F47"/>
    <w:rsid w:val="00944051"/>
    <w:rsid w:val="00944160"/>
    <w:rsid w:val="009441B6"/>
    <w:rsid w:val="00944455"/>
    <w:rsid w:val="009445A6"/>
    <w:rsid w:val="009446D3"/>
    <w:rsid w:val="0094476E"/>
    <w:rsid w:val="00944827"/>
    <w:rsid w:val="0094482E"/>
    <w:rsid w:val="00944922"/>
    <w:rsid w:val="00944A38"/>
    <w:rsid w:val="00944ACD"/>
    <w:rsid w:val="00944CA8"/>
    <w:rsid w:val="00944E4C"/>
    <w:rsid w:val="00944F89"/>
    <w:rsid w:val="00945095"/>
    <w:rsid w:val="00945114"/>
    <w:rsid w:val="009451A7"/>
    <w:rsid w:val="009451A9"/>
    <w:rsid w:val="00945567"/>
    <w:rsid w:val="009458F0"/>
    <w:rsid w:val="00945B6A"/>
    <w:rsid w:val="00945C61"/>
    <w:rsid w:val="00946048"/>
    <w:rsid w:val="009460BE"/>
    <w:rsid w:val="0094610F"/>
    <w:rsid w:val="009461A4"/>
    <w:rsid w:val="009462CC"/>
    <w:rsid w:val="009462FB"/>
    <w:rsid w:val="009464D0"/>
    <w:rsid w:val="009464D4"/>
    <w:rsid w:val="00946549"/>
    <w:rsid w:val="00946557"/>
    <w:rsid w:val="00946613"/>
    <w:rsid w:val="00946695"/>
    <w:rsid w:val="0094672C"/>
    <w:rsid w:val="0094676B"/>
    <w:rsid w:val="009467DD"/>
    <w:rsid w:val="009469BC"/>
    <w:rsid w:val="009469F2"/>
    <w:rsid w:val="00946A5A"/>
    <w:rsid w:val="00946B6F"/>
    <w:rsid w:val="00946B84"/>
    <w:rsid w:val="00946BDB"/>
    <w:rsid w:val="00946C16"/>
    <w:rsid w:val="00946D2E"/>
    <w:rsid w:val="00946F0E"/>
    <w:rsid w:val="00946F68"/>
    <w:rsid w:val="00946F9C"/>
    <w:rsid w:val="00947016"/>
    <w:rsid w:val="009470AA"/>
    <w:rsid w:val="00947321"/>
    <w:rsid w:val="00947340"/>
    <w:rsid w:val="00947500"/>
    <w:rsid w:val="009475F6"/>
    <w:rsid w:val="0094762F"/>
    <w:rsid w:val="00947910"/>
    <w:rsid w:val="00947AE3"/>
    <w:rsid w:val="00947B46"/>
    <w:rsid w:val="00947C1B"/>
    <w:rsid w:val="00947C9C"/>
    <w:rsid w:val="00947D51"/>
    <w:rsid w:val="00947EE7"/>
    <w:rsid w:val="00950304"/>
    <w:rsid w:val="0095044F"/>
    <w:rsid w:val="009504A7"/>
    <w:rsid w:val="0095059D"/>
    <w:rsid w:val="009505F3"/>
    <w:rsid w:val="0095067C"/>
    <w:rsid w:val="009509E4"/>
    <w:rsid w:val="00950C7B"/>
    <w:rsid w:val="00950D16"/>
    <w:rsid w:val="00950D95"/>
    <w:rsid w:val="00950DE8"/>
    <w:rsid w:val="00950F1C"/>
    <w:rsid w:val="0095114F"/>
    <w:rsid w:val="0095116B"/>
    <w:rsid w:val="009511F1"/>
    <w:rsid w:val="00951485"/>
    <w:rsid w:val="0095149A"/>
    <w:rsid w:val="009515E6"/>
    <w:rsid w:val="00951664"/>
    <w:rsid w:val="009516F3"/>
    <w:rsid w:val="009517E1"/>
    <w:rsid w:val="00951875"/>
    <w:rsid w:val="009518CA"/>
    <w:rsid w:val="00951992"/>
    <w:rsid w:val="00951BAB"/>
    <w:rsid w:val="00951C7C"/>
    <w:rsid w:val="00951C8F"/>
    <w:rsid w:val="00951CCB"/>
    <w:rsid w:val="00951DCF"/>
    <w:rsid w:val="00951DEB"/>
    <w:rsid w:val="00951F29"/>
    <w:rsid w:val="00952006"/>
    <w:rsid w:val="00952326"/>
    <w:rsid w:val="009523B3"/>
    <w:rsid w:val="009523BF"/>
    <w:rsid w:val="00952582"/>
    <w:rsid w:val="00952583"/>
    <w:rsid w:val="009527D2"/>
    <w:rsid w:val="0095283F"/>
    <w:rsid w:val="00952865"/>
    <w:rsid w:val="009528B4"/>
    <w:rsid w:val="009528B8"/>
    <w:rsid w:val="00952978"/>
    <w:rsid w:val="00952AB9"/>
    <w:rsid w:val="00952B5A"/>
    <w:rsid w:val="00952BB4"/>
    <w:rsid w:val="00952BC0"/>
    <w:rsid w:val="00952D33"/>
    <w:rsid w:val="00952D4C"/>
    <w:rsid w:val="00952E65"/>
    <w:rsid w:val="00952EB9"/>
    <w:rsid w:val="0095308C"/>
    <w:rsid w:val="0095314D"/>
    <w:rsid w:val="009532FA"/>
    <w:rsid w:val="009534DC"/>
    <w:rsid w:val="00953523"/>
    <w:rsid w:val="009535AC"/>
    <w:rsid w:val="009535BD"/>
    <w:rsid w:val="00953683"/>
    <w:rsid w:val="00953737"/>
    <w:rsid w:val="00953753"/>
    <w:rsid w:val="0095378B"/>
    <w:rsid w:val="00953990"/>
    <w:rsid w:val="00953A43"/>
    <w:rsid w:val="00953B2F"/>
    <w:rsid w:val="00953B67"/>
    <w:rsid w:val="00953BEC"/>
    <w:rsid w:val="00953C80"/>
    <w:rsid w:val="00953C99"/>
    <w:rsid w:val="00953D71"/>
    <w:rsid w:val="00954081"/>
    <w:rsid w:val="00954086"/>
    <w:rsid w:val="009544D5"/>
    <w:rsid w:val="009544F4"/>
    <w:rsid w:val="009546CE"/>
    <w:rsid w:val="009547AD"/>
    <w:rsid w:val="009548C0"/>
    <w:rsid w:val="009549AF"/>
    <w:rsid w:val="00954A36"/>
    <w:rsid w:val="00954A54"/>
    <w:rsid w:val="00954AA0"/>
    <w:rsid w:val="00954B30"/>
    <w:rsid w:val="00954BCD"/>
    <w:rsid w:val="00954C22"/>
    <w:rsid w:val="00954CC2"/>
    <w:rsid w:val="00954D9C"/>
    <w:rsid w:val="00954DFE"/>
    <w:rsid w:val="00954E21"/>
    <w:rsid w:val="00954ED4"/>
    <w:rsid w:val="00954F6D"/>
    <w:rsid w:val="00954FDE"/>
    <w:rsid w:val="00955143"/>
    <w:rsid w:val="00955153"/>
    <w:rsid w:val="00955179"/>
    <w:rsid w:val="009551CF"/>
    <w:rsid w:val="009551F7"/>
    <w:rsid w:val="009554A1"/>
    <w:rsid w:val="009556F0"/>
    <w:rsid w:val="0095579A"/>
    <w:rsid w:val="00955A79"/>
    <w:rsid w:val="00955B5B"/>
    <w:rsid w:val="00955BD9"/>
    <w:rsid w:val="00955D64"/>
    <w:rsid w:val="00955D90"/>
    <w:rsid w:val="00955E89"/>
    <w:rsid w:val="00955F36"/>
    <w:rsid w:val="00956298"/>
    <w:rsid w:val="009563C7"/>
    <w:rsid w:val="00956622"/>
    <w:rsid w:val="00956638"/>
    <w:rsid w:val="0095690C"/>
    <w:rsid w:val="00956A58"/>
    <w:rsid w:val="00956AA6"/>
    <w:rsid w:val="00956C4A"/>
    <w:rsid w:val="00956D13"/>
    <w:rsid w:val="00956DB2"/>
    <w:rsid w:val="00956F90"/>
    <w:rsid w:val="00957004"/>
    <w:rsid w:val="00957078"/>
    <w:rsid w:val="00957266"/>
    <w:rsid w:val="009572AC"/>
    <w:rsid w:val="00957437"/>
    <w:rsid w:val="0095766F"/>
    <w:rsid w:val="00957785"/>
    <w:rsid w:val="00957796"/>
    <w:rsid w:val="009577A5"/>
    <w:rsid w:val="0095780D"/>
    <w:rsid w:val="00957817"/>
    <w:rsid w:val="00957833"/>
    <w:rsid w:val="00957875"/>
    <w:rsid w:val="0095792C"/>
    <w:rsid w:val="00957CCB"/>
    <w:rsid w:val="00957F11"/>
    <w:rsid w:val="00957F58"/>
    <w:rsid w:val="00960011"/>
    <w:rsid w:val="009600AD"/>
    <w:rsid w:val="0096028E"/>
    <w:rsid w:val="009602C7"/>
    <w:rsid w:val="009602DE"/>
    <w:rsid w:val="00960363"/>
    <w:rsid w:val="00960476"/>
    <w:rsid w:val="00960681"/>
    <w:rsid w:val="0096068E"/>
    <w:rsid w:val="0096071A"/>
    <w:rsid w:val="00960772"/>
    <w:rsid w:val="00960777"/>
    <w:rsid w:val="00960874"/>
    <w:rsid w:val="00960C5D"/>
    <w:rsid w:val="00960FB2"/>
    <w:rsid w:val="009611DC"/>
    <w:rsid w:val="009615B0"/>
    <w:rsid w:val="00961671"/>
    <w:rsid w:val="00961707"/>
    <w:rsid w:val="0096172A"/>
    <w:rsid w:val="00961736"/>
    <w:rsid w:val="009617FE"/>
    <w:rsid w:val="0096180A"/>
    <w:rsid w:val="00961A69"/>
    <w:rsid w:val="00961B82"/>
    <w:rsid w:val="00961E41"/>
    <w:rsid w:val="00961F89"/>
    <w:rsid w:val="00962069"/>
    <w:rsid w:val="00962243"/>
    <w:rsid w:val="009622AE"/>
    <w:rsid w:val="009622F0"/>
    <w:rsid w:val="00962432"/>
    <w:rsid w:val="0096248E"/>
    <w:rsid w:val="009626F8"/>
    <w:rsid w:val="0096291D"/>
    <w:rsid w:val="00962ABB"/>
    <w:rsid w:val="00962ABD"/>
    <w:rsid w:val="00962C0A"/>
    <w:rsid w:val="00962D38"/>
    <w:rsid w:val="00962F9B"/>
    <w:rsid w:val="00962FC7"/>
    <w:rsid w:val="00963046"/>
    <w:rsid w:val="009631FC"/>
    <w:rsid w:val="00963372"/>
    <w:rsid w:val="00963442"/>
    <w:rsid w:val="0096351F"/>
    <w:rsid w:val="00963746"/>
    <w:rsid w:val="00963820"/>
    <w:rsid w:val="00963918"/>
    <w:rsid w:val="00963C2A"/>
    <w:rsid w:val="00963F69"/>
    <w:rsid w:val="00963F7A"/>
    <w:rsid w:val="0096421A"/>
    <w:rsid w:val="009642E3"/>
    <w:rsid w:val="0096440F"/>
    <w:rsid w:val="0096453C"/>
    <w:rsid w:val="00964578"/>
    <w:rsid w:val="00964629"/>
    <w:rsid w:val="009649E2"/>
    <w:rsid w:val="00964A10"/>
    <w:rsid w:val="00964A2A"/>
    <w:rsid w:val="00964A5D"/>
    <w:rsid w:val="00964DCC"/>
    <w:rsid w:val="00964E05"/>
    <w:rsid w:val="00965181"/>
    <w:rsid w:val="0096524D"/>
    <w:rsid w:val="009652DB"/>
    <w:rsid w:val="00965366"/>
    <w:rsid w:val="00965438"/>
    <w:rsid w:val="0096547D"/>
    <w:rsid w:val="00965670"/>
    <w:rsid w:val="009656A6"/>
    <w:rsid w:val="009656EB"/>
    <w:rsid w:val="00965861"/>
    <w:rsid w:val="00965870"/>
    <w:rsid w:val="0096590A"/>
    <w:rsid w:val="00965940"/>
    <w:rsid w:val="00965A04"/>
    <w:rsid w:val="00965AC3"/>
    <w:rsid w:val="00965C28"/>
    <w:rsid w:val="00965C86"/>
    <w:rsid w:val="00965C8D"/>
    <w:rsid w:val="00965E56"/>
    <w:rsid w:val="00965F3A"/>
    <w:rsid w:val="00965F9E"/>
    <w:rsid w:val="00966514"/>
    <w:rsid w:val="009665AB"/>
    <w:rsid w:val="00966899"/>
    <w:rsid w:val="009669FB"/>
    <w:rsid w:val="00966AB0"/>
    <w:rsid w:val="00966AD8"/>
    <w:rsid w:val="00966D8E"/>
    <w:rsid w:val="00966E8D"/>
    <w:rsid w:val="00967091"/>
    <w:rsid w:val="0096716B"/>
    <w:rsid w:val="0096728D"/>
    <w:rsid w:val="009672E6"/>
    <w:rsid w:val="00967622"/>
    <w:rsid w:val="0096767C"/>
    <w:rsid w:val="0096772A"/>
    <w:rsid w:val="0096796C"/>
    <w:rsid w:val="009679C9"/>
    <w:rsid w:val="00967BDC"/>
    <w:rsid w:val="00967DC6"/>
    <w:rsid w:val="00967F0F"/>
    <w:rsid w:val="00967F1A"/>
    <w:rsid w:val="00970079"/>
    <w:rsid w:val="009700A5"/>
    <w:rsid w:val="0097030A"/>
    <w:rsid w:val="009703D7"/>
    <w:rsid w:val="009704FC"/>
    <w:rsid w:val="00970570"/>
    <w:rsid w:val="0097067F"/>
    <w:rsid w:val="00970728"/>
    <w:rsid w:val="009707A4"/>
    <w:rsid w:val="0097083F"/>
    <w:rsid w:val="009708D4"/>
    <w:rsid w:val="00970937"/>
    <w:rsid w:val="009709DD"/>
    <w:rsid w:val="00970AF6"/>
    <w:rsid w:val="0097103D"/>
    <w:rsid w:val="00971343"/>
    <w:rsid w:val="009713A7"/>
    <w:rsid w:val="00971534"/>
    <w:rsid w:val="009715EE"/>
    <w:rsid w:val="009719E4"/>
    <w:rsid w:val="00971A39"/>
    <w:rsid w:val="00971B77"/>
    <w:rsid w:val="00971C8A"/>
    <w:rsid w:val="00971D6F"/>
    <w:rsid w:val="00971EE9"/>
    <w:rsid w:val="0097206C"/>
    <w:rsid w:val="00972372"/>
    <w:rsid w:val="00972589"/>
    <w:rsid w:val="0097258F"/>
    <w:rsid w:val="00972670"/>
    <w:rsid w:val="0097278F"/>
    <w:rsid w:val="009727C1"/>
    <w:rsid w:val="00972AC5"/>
    <w:rsid w:val="00972AC6"/>
    <w:rsid w:val="00972AE8"/>
    <w:rsid w:val="00972BA7"/>
    <w:rsid w:val="00972BE0"/>
    <w:rsid w:val="00972C94"/>
    <w:rsid w:val="00972CE1"/>
    <w:rsid w:val="00972D45"/>
    <w:rsid w:val="00972E80"/>
    <w:rsid w:val="00972FAA"/>
    <w:rsid w:val="0097307E"/>
    <w:rsid w:val="00973206"/>
    <w:rsid w:val="00973217"/>
    <w:rsid w:val="009732B4"/>
    <w:rsid w:val="009732F5"/>
    <w:rsid w:val="0097334E"/>
    <w:rsid w:val="00973390"/>
    <w:rsid w:val="009733FF"/>
    <w:rsid w:val="009735D3"/>
    <w:rsid w:val="009735E3"/>
    <w:rsid w:val="00973B22"/>
    <w:rsid w:val="00973B4E"/>
    <w:rsid w:val="00973C1E"/>
    <w:rsid w:val="00973C30"/>
    <w:rsid w:val="00973C74"/>
    <w:rsid w:val="00973D2D"/>
    <w:rsid w:val="00973DAD"/>
    <w:rsid w:val="00973DC9"/>
    <w:rsid w:val="00973F78"/>
    <w:rsid w:val="00973FFB"/>
    <w:rsid w:val="0097405C"/>
    <w:rsid w:val="00974399"/>
    <w:rsid w:val="009744B5"/>
    <w:rsid w:val="009745EC"/>
    <w:rsid w:val="009748CD"/>
    <w:rsid w:val="00974A96"/>
    <w:rsid w:val="00974BC2"/>
    <w:rsid w:val="00974F21"/>
    <w:rsid w:val="00974FF4"/>
    <w:rsid w:val="009750F2"/>
    <w:rsid w:val="00975230"/>
    <w:rsid w:val="00975241"/>
    <w:rsid w:val="0097530D"/>
    <w:rsid w:val="009756C2"/>
    <w:rsid w:val="009758C3"/>
    <w:rsid w:val="00975A66"/>
    <w:rsid w:val="00975B56"/>
    <w:rsid w:val="00975EE5"/>
    <w:rsid w:val="00976016"/>
    <w:rsid w:val="00976058"/>
    <w:rsid w:val="00976062"/>
    <w:rsid w:val="00976304"/>
    <w:rsid w:val="00976386"/>
    <w:rsid w:val="009763E7"/>
    <w:rsid w:val="00976469"/>
    <w:rsid w:val="009767DB"/>
    <w:rsid w:val="009768D0"/>
    <w:rsid w:val="0097692E"/>
    <w:rsid w:val="00976B59"/>
    <w:rsid w:val="00976BBA"/>
    <w:rsid w:val="00976C06"/>
    <w:rsid w:val="00976D9E"/>
    <w:rsid w:val="00976E29"/>
    <w:rsid w:val="00976FA6"/>
    <w:rsid w:val="0097736F"/>
    <w:rsid w:val="009773BB"/>
    <w:rsid w:val="009773C7"/>
    <w:rsid w:val="00977464"/>
    <w:rsid w:val="00977516"/>
    <w:rsid w:val="0097753E"/>
    <w:rsid w:val="009776A8"/>
    <w:rsid w:val="0097770B"/>
    <w:rsid w:val="0097773F"/>
    <w:rsid w:val="00977781"/>
    <w:rsid w:val="00977901"/>
    <w:rsid w:val="00977947"/>
    <w:rsid w:val="00977B05"/>
    <w:rsid w:val="00977B0B"/>
    <w:rsid w:val="00977B9D"/>
    <w:rsid w:val="00977C55"/>
    <w:rsid w:val="00977EC0"/>
    <w:rsid w:val="00977FCF"/>
    <w:rsid w:val="00980010"/>
    <w:rsid w:val="00980031"/>
    <w:rsid w:val="009800DC"/>
    <w:rsid w:val="009800FC"/>
    <w:rsid w:val="0098012F"/>
    <w:rsid w:val="0098047A"/>
    <w:rsid w:val="009804F6"/>
    <w:rsid w:val="009805FE"/>
    <w:rsid w:val="009807AB"/>
    <w:rsid w:val="00980850"/>
    <w:rsid w:val="009809AD"/>
    <w:rsid w:val="00980A98"/>
    <w:rsid w:val="00980B90"/>
    <w:rsid w:val="00980C9D"/>
    <w:rsid w:val="00980D4E"/>
    <w:rsid w:val="00980D68"/>
    <w:rsid w:val="00980D8B"/>
    <w:rsid w:val="00980D93"/>
    <w:rsid w:val="00980EA6"/>
    <w:rsid w:val="00980EB1"/>
    <w:rsid w:val="00981074"/>
    <w:rsid w:val="0098115B"/>
    <w:rsid w:val="009811D7"/>
    <w:rsid w:val="009812A1"/>
    <w:rsid w:val="009812FD"/>
    <w:rsid w:val="0098132F"/>
    <w:rsid w:val="0098147A"/>
    <w:rsid w:val="009814F5"/>
    <w:rsid w:val="009817D6"/>
    <w:rsid w:val="009819DD"/>
    <w:rsid w:val="00981B0B"/>
    <w:rsid w:val="00981B0D"/>
    <w:rsid w:val="00981B23"/>
    <w:rsid w:val="00981BEE"/>
    <w:rsid w:val="00981C57"/>
    <w:rsid w:val="00981D0C"/>
    <w:rsid w:val="00981E78"/>
    <w:rsid w:val="00981FC9"/>
    <w:rsid w:val="009820E4"/>
    <w:rsid w:val="00982130"/>
    <w:rsid w:val="0098216E"/>
    <w:rsid w:val="0098241E"/>
    <w:rsid w:val="009824F1"/>
    <w:rsid w:val="009825A8"/>
    <w:rsid w:val="009825B3"/>
    <w:rsid w:val="009825EB"/>
    <w:rsid w:val="00982766"/>
    <w:rsid w:val="00982A29"/>
    <w:rsid w:val="00982AFD"/>
    <w:rsid w:val="00982BE9"/>
    <w:rsid w:val="00982C77"/>
    <w:rsid w:val="00982C86"/>
    <w:rsid w:val="00982CF1"/>
    <w:rsid w:val="00982CF8"/>
    <w:rsid w:val="00982CFA"/>
    <w:rsid w:val="00982DDF"/>
    <w:rsid w:val="00982F0B"/>
    <w:rsid w:val="00982F5C"/>
    <w:rsid w:val="009830E5"/>
    <w:rsid w:val="0098318C"/>
    <w:rsid w:val="009831CF"/>
    <w:rsid w:val="0098321D"/>
    <w:rsid w:val="00983344"/>
    <w:rsid w:val="00983361"/>
    <w:rsid w:val="009833F6"/>
    <w:rsid w:val="00983483"/>
    <w:rsid w:val="00983549"/>
    <w:rsid w:val="009835C0"/>
    <w:rsid w:val="00983696"/>
    <w:rsid w:val="0098372D"/>
    <w:rsid w:val="00983768"/>
    <w:rsid w:val="009837CA"/>
    <w:rsid w:val="0098395B"/>
    <w:rsid w:val="009839EB"/>
    <w:rsid w:val="00983A28"/>
    <w:rsid w:val="00983B3C"/>
    <w:rsid w:val="009840E4"/>
    <w:rsid w:val="0098424E"/>
    <w:rsid w:val="00984378"/>
    <w:rsid w:val="0098449B"/>
    <w:rsid w:val="0098455D"/>
    <w:rsid w:val="00984768"/>
    <w:rsid w:val="0098487D"/>
    <w:rsid w:val="00984A2A"/>
    <w:rsid w:val="00984A67"/>
    <w:rsid w:val="00984A97"/>
    <w:rsid w:val="00984C2F"/>
    <w:rsid w:val="00984CA5"/>
    <w:rsid w:val="00984DD4"/>
    <w:rsid w:val="00984E81"/>
    <w:rsid w:val="00985128"/>
    <w:rsid w:val="009851EA"/>
    <w:rsid w:val="00985291"/>
    <w:rsid w:val="00985331"/>
    <w:rsid w:val="00985376"/>
    <w:rsid w:val="009853E8"/>
    <w:rsid w:val="0098544A"/>
    <w:rsid w:val="009855DA"/>
    <w:rsid w:val="00985A73"/>
    <w:rsid w:val="00985ABD"/>
    <w:rsid w:val="00985D24"/>
    <w:rsid w:val="00985FDB"/>
    <w:rsid w:val="00986220"/>
    <w:rsid w:val="0098622C"/>
    <w:rsid w:val="00986278"/>
    <w:rsid w:val="00986409"/>
    <w:rsid w:val="0098642C"/>
    <w:rsid w:val="0098648A"/>
    <w:rsid w:val="0098656C"/>
    <w:rsid w:val="00986676"/>
    <w:rsid w:val="00986690"/>
    <w:rsid w:val="00986873"/>
    <w:rsid w:val="00986988"/>
    <w:rsid w:val="00986AEC"/>
    <w:rsid w:val="00986B22"/>
    <w:rsid w:val="00986E13"/>
    <w:rsid w:val="00986F1A"/>
    <w:rsid w:val="0098712D"/>
    <w:rsid w:val="009871B4"/>
    <w:rsid w:val="009871CC"/>
    <w:rsid w:val="00987428"/>
    <w:rsid w:val="00987542"/>
    <w:rsid w:val="00987550"/>
    <w:rsid w:val="009875DB"/>
    <w:rsid w:val="00987769"/>
    <w:rsid w:val="009878DE"/>
    <w:rsid w:val="00987920"/>
    <w:rsid w:val="009879B1"/>
    <w:rsid w:val="00987B37"/>
    <w:rsid w:val="00987B48"/>
    <w:rsid w:val="00987B85"/>
    <w:rsid w:val="00987BD1"/>
    <w:rsid w:val="00987EF2"/>
    <w:rsid w:val="00987F7C"/>
    <w:rsid w:val="00990035"/>
    <w:rsid w:val="00990088"/>
    <w:rsid w:val="009900E7"/>
    <w:rsid w:val="0099021D"/>
    <w:rsid w:val="00990377"/>
    <w:rsid w:val="00990397"/>
    <w:rsid w:val="009903FB"/>
    <w:rsid w:val="0099059B"/>
    <w:rsid w:val="009907F6"/>
    <w:rsid w:val="00990908"/>
    <w:rsid w:val="00990ADF"/>
    <w:rsid w:val="00990AF7"/>
    <w:rsid w:val="00990C60"/>
    <w:rsid w:val="00990DAF"/>
    <w:rsid w:val="00990DD8"/>
    <w:rsid w:val="00990E0C"/>
    <w:rsid w:val="00990F09"/>
    <w:rsid w:val="00991094"/>
    <w:rsid w:val="009912CB"/>
    <w:rsid w:val="00991478"/>
    <w:rsid w:val="0099152F"/>
    <w:rsid w:val="00991548"/>
    <w:rsid w:val="00991645"/>
    <w:rsid w:val="0099170F"/>
    <w:rsid w:val="00991732"/>
    <w:rsid w:val="00991843"/>
    <w:rsid w:val="009918A3"/>
    <w:rsid w:val="0099190F"/>
    <w:rsid w:val="00991917"/>
    <w:rsid w:val="00991C2C"/>
    <w:rsid w:val="00991C8B"/>
    <w:rsid w:val="00991C96"/>
    <w:rsid w:val="00991DDA"/>
    <w:rsid w:val="00991E33"/>
    <w:rsid w:val="00991E68"/>
    <w:rsid w:val="00991E78"/>
    <w:rsid w:val="00991E8B"/>
    <w:rsid w:val="00991F76"/>
    <w:rsid w:val="00992078"/>
    <w:rsid w:val="009920B7"/>
    <w:rsid w:val="0099210D"/>
    <w:rsid w:val="009921B2"/>
    <w:rsid w:val="00992255"/>
    <w:rsid w:val="00992311"/>
    <w:rsid w:val="009923A7"/>
    <w:rsid w:val="0099242B"/>
    <w:rsid w:val="0099264F"/>
    <w:rsid w:val="00992790"/>
    <w:rsid w:val="009928D0"/>
    <w:rsid w:val="009928E2"/>
    <w:rsid w:val="0099299D"/>
    <w:rsid w:val="00992AAB"/>
    <w:rsid w:val="00992D40"/>
    <w:rsid w:val="00992F13"/>
    <w:rsid w:val="00992F3A"/>
    <w:rsid w:val="00992F78"/>
    <w:rsid w:val="009932E8"/>
    <w:rsid w:val="0099334A"/>
    <w:rsid w:val="00993357"/>
    <w:rsid w:val="009936D2"/>
    <w:rsid w:val="009938B5"/>
    <w:rsid w:val="00993970"/>
    <w:rsid w:val="009939E8"/>
    <w:rsid w:val="00993A21"/>
    <w:rsid w:val="00993AAE"/>
    <w:rsid w:val="00994101"/>
    <w:rsid w:val="0099411E"/>
    <w:rsid w:val="0099416F"/>
    <w:rsid w:val="009942A2"/>
    <w:rsid w:val="00994302"/>
    <w:rsid w:val="009943B4"/>
    <w:rsid w:val="009943C1"/>
    <w:rsid w:val="00994471"/>
    <w:rsid w:val="00994545"/>
    <w:rsid w:val="009947FD"/>
    <w:rsid w:val="0099491B"/>
    <w:rsid w:val="0099496C"/>
    <w:rsid w:val="00994AFB"/>
    <w:rsid w:val="00994C82"/>
    <w:rsid w:val="00994CF0"/>
    <w:rsid w:val="00994D0D"/>
    <w:rsid w:val="00994F61"/>
    <w:rsid w:val="009951ED"/>
    <w:rsid w:val="0099524D"/>
    <w:rsid w:val="00995386"/>
    <w:rsid w:val="009954A7"/>
    <w:rsid w:val="009954AA"/>
    <w:rsid w:val="00995653"/>
    <w:rsid w:val="0099570E"/>
    <w:rsid w:val="00995779"/>
    <w:rsid w:val="009957F5"/>
    <w:rsid w:val="009959D7"/>
    <w:rsid w:val="00995B4D"/>
    <w:rsid w:val="00995B8E"/>
    <w:rsid w:val="00995DA1"/>
    <w:rsid w:val="00995E21"/>
    <w:rsid w:val="00995EC4"/>
    <w:rsid w:val="009960B8"/>
    <w:rsid w:val="009961A3"/>
    <w:rsid w:val="00996217"/>
    <w:rsid w:val="009962A4"/>
    <w:rsid w:val="00996384"/>
    <w:rsid w:val="0099646D"/>
    <w:rsid w:val="0099649D"/>
    <w:rsid w:val="009964C7"/>
    <w:rsid w:val="0099650F"/>
    <w:rsid w:val="009965E3"/>
    <w:rsid w:val="00996770"/>
    <w:rsid w:val="0099693C"/>
    <w:rsid w:val="00996B5B"/>
    <w:rsid w:val="00996C3E"/>
    <w:rsid w:val="00996D4F"/>
    <w:rsid w:val="00996DB2"/>
    <w:rsid w:val="00996FF1"/>
    <w:rsid w:val="00997025"/>
    <w:rsid w:val="00997058"/>
    <w:rsid w:val="00997193"/>
    <w:rsid w:val="00997368"/>
    <w:rsid w:val="00997458"/>
    <w:rsid w:val="009974AA"/>
    <w:rsid w:val="0099762F"/>
    <w:rsid w:val="009976A8"/>
    <w:rsid w:val="009976B2"/>
    <w:rsid w:val="00997734"/>
    <w:rsid w:val="00997770"/>
    <w:rsid w:val="009977EB"/>
    <w:rsid w:val="009978AF"/>
    <w:rsid w:val="0099795D"/>
    <w:rsid w:val="00997AC8"/>
    <w:rsid w:val="00997B9A"/>
    <w:rsid w:val="00997BDA"/>
    <w:rsid w:val="00997C20"/>
    <w:rsid w:val="00997DDF"/>
    <w:rsid w:val="00997E03"/>
    <w:rsid w:val="00997EF2"/>
    <w:rsid w:val="009A0197"/>
    <w:rsid w:val="009A0342"/>
    <w:rsid w:val="009A0381"/>
    <w:rsid w:val="009A044D"/>
    <w:rsid w:val="009A0520"/>
    <w:rsid w:val="009A0539"/>
    <w:rsid w:val="009A0555"/>
    <w:rsid w:val="009A0697"/>
    <w:rsid w:val="009A075D"/>
    <w:rsid w:val="009A08D1"/>
    <w:rsid w:val="009A091D"/>
    <w:rsid w:val="009A0AF8"/>
    <w:rsid w:val="009A0BB0"/>
    <w:rsid w:val="009A0BD8"/>
    <w:rsid w:val="009A0C9F"/>
    <w:rsid w:val="009A0E57"/>
    <w:rsid w:val="009A0F47"/>
    <w:rsid w:val="009A0FED"/>
    <w:rsid w:val="009A108B"/>
    <w:rsid w:val="009A1251"/>
    <w:rsid w:val="009A1327"/>
    <w:rsid w:val="009A13BF"/>
    <w:rsid w:val="009A14B0"/>
    <w:rsid w:val="009A1725"/>
    <w:rsid w:val="009A1778"/>
    <w:rsid w:val="009A18CE"/>
    <w:rsid w:val="009A1901"/>
    <w:rsid w:val="009A1929"/>
    <w:rsid w:val="009A1A46"/>
    <w:rsid w:val="009A1B45"/>
    <w:rsid w:val="009A1B93"/>
    <w:rsid w:val="009A1C44"/>
    <w:rsid w:val="009A1D1F"/>
    <w:rsid w:val="009A1D4F"/>
    <w:rsid w:val="009A1E4D"/>
    <w:rsid w:val="009A1EFB"/>
    <w:rsid w:val="009A1FA4"/>
    <w:rsid w:val="009A21D9"/>
    <w:rsid w:val="009A2291"/>
    <w:rsid w:val="009A241C"/>
    <w:rsid w:val="009A2518"/>
    <w:rsid w:val="009A25EF"/>
    <w:rsid w:val="009A2684"/>
    <w:rsid w:val="009A27EC"/>
    <w:rsid w:val="009A28C5"/>
    <w:rsid w:val="009A2B2F"/>
    <w:rsid w:val="009A2C14"/>
    <w:rsid w:val="009A2CFB"/>
    <w:rsid w:val="009A2D47"/>
    <w:rsid w:val="009A2F81"/>
    <w:rsid w:val="009A2FF0"/>
    <w:rsid w:val="009A308F"/>
    <w:rsid w:val="009A3095"/>
    <w:rsid w:val="009A311C"/>
    <w:rsid w:val="009A318F"/>
    <w:rsid w:val="009A31CE"/>
    <w:rsid w:val="009A3242"/>
    <w:rsid w:val="009A3243"/>
    <w:rsid w:val="009A33D8"/>
    <w:rsid w:val="009A3867"/>
    <w:rsid w:val="009A38A1"/>
    <w:rsid w:val="009A39AB"/>
    <w:rsid w:val="009A3BDE"/>
    <w:rsid w:val="009A3D5F"/>
    <w:rsid w:val="009A3DA4"/>
    <w:rsid w:val="009A3F59"/>
    <w:rsid w:val="009A41A4"/>
    <w:rsid w:val="009A4202"/>
    <w:rsid w:val="009A43E0"/>
    <w:rsid w:val="009A4564"/>
    <w:rsid w:val="009A4583"/>
    <w:rsid w:val="009A45C3"/>
    <w:rsid w:val="009A45F3"/>
    <w:rsid w:val="009A4695"/>
    <w:rsid w:val="009A4875"/>
    <w:rsid w:val="009A487C"/>
    <w:rsid w:val="009A4945"/>
    <w:rsid w:val="009A49AC"/>
    <w:rsid w:val="009A4D32"/>
    <w:rsid w:val="009A4E98"/>
    <w:rsid w:val="009A509A"/>
    <w:rsid w:val="009A519B"/>
    <w:rsid w:val="009A5247"/>
    <w:rsid w:val="009A524B"/>
    <w:rsid w:val="009A52AB"/>
    <w:rsid w:val="009A52BB"/>
    <w:rsid w:val="009A5380"/>
    <w:rsid w:val="009A53BF"/>
    <w:rsid w:val="009A54A1"/>
    <w:rsid w:val="009A55FD"/>
    <w:rsid w:val="009A560D"/>
    <w:rsid w:val="009A563D"/>
    <w:rsid w:val="009A5854"/>
    <w:rsid w:val="009A5893"/>
    <w:rsid w:val="009A5B08"/>
    <w:rsid w:val="009A5C3F"/>
    <w:rsid w:val="009A5C4B"/>
    <w:rsid w:val="009A5CEA"/>
    <w:rsid w:val="009A5D23"/>
    <w:rsid w:val="009A5D51"/>
    <w:rsid w:val="009A5EC8"/>
    <w:rsid w:val="009A5F79"/>
    <w:rsid w:val="009A5FED"/>
    <w:rsid w:val="009A6013"/>
    <w:rsid w:val="009A603C"/>
    <w:rsid w:val="009A604A"/>
    <w:rsid w:val="009A614B"/>
    <w:rsid w:val="009A6188"/>
    <w:rsid w:val="009A61BB"/>
    <w:rsid w:val="009A61C8"/>
    <w:rsid w:val="009A6262"/>
    <w:rsid w:val="009A63E8"/>
    <w:rsid w:val="009A643D"/>
    <w:rsid w:val="009A65CC"/>
    <w:rsid w:val="009A67C4"/>
    <w:rsid w:val="009A6938"/>
    <w:rsid w:val="009A69DE"/>
    <w:rsid w:val="009A6C80"/>
    <w:rsid w:val="009A6CEB"/>
    <w:rsid w:val="009A6DC9"/>
    <w:rsid w:val="009A6E98"/>
    <w:rsid w:val="009A6EF9"/>
    <w:rsid w:val="009A709E"/>
    <w:rsid w:val="009A71F8"/>
    <w:rsid w:val="009A7307"/>
    <w:rsid w:val="009A755B"/>
    <w:rsid w:val="009A7564"/>
    <w:rsid w:val="009A75B9"/>
    <w:rsid w:val="009A75C7"/>
    <w:rsid w:val="009A75E9"/>
    <w:rsid w:val="009A7628"/>
    <w:rsid w:val="009A7816"/>
    <w:rsid w:val="009A78D1"/>
    <w:rsid w:val="009A7903"/>
    <w:rsid w:val="009A794A"/>
    <w:rsid w:val="009A794F"/>
    <w:rsid w:val="009A7EAA"/>
    <w:rsid w:val="009A7EB2"/>
    <w:rsid w:val="009B003F"/>
    <w:rsid w:val="009B0113"/>
    <w:rsid w:val="009B0183"/>
    <w:rsid w:val="009B02C4"/>
    <w:rsid w:val="009B031F"/>
    <w:rsid w:val="009B03A3"/>
    <w:rsid w:val="009B03A6"/>
    <w:rsid w:val="009B04F5"/>
    <w:rsid w:val="009B0517"/>
    <w:rsid w:val="009B0666"/>
    <w:rsid w:val="009B06AB"/>
    <w:rsid w:val="009B0939"/>
    <w:rsid w:val="009B09BF"/>
    <w:rsid w:val="009B0A95"/>
    <w:rsid w:val="009B0B45"/>
    <w:rsid w:val="009B0C9D"/>
    <w:rsid w:val="009B0EA9"/>
    <w:rsid w:val="009B112A"/>
    <w:rsid w:val="009B1144"/>
    <w:rsid w:val="009B114F"/>
    <w:rsid w:val="009B118A"/>
    <w:rsid w:val="009B11B9"/>
    <w:rsid w:val="009B136C"/>
    <w:rsid w:val="009B149C"/>
    <w:rsid w:val="009B14FE"/>
    <w:rsid w:val="009B1727"/>
    <w:rsid w:val="009B1801"/>
    <w:rsid w:val="009B1A36"/>
    <w:rsid w:val="009B1A41"/>
    <w:rsid w:val="009B1A7B"/>
    <w:rsid w:val="009B1C88"/>
    <w:rsid w:val="009B1CDB"/>
    <w:rsid w:val="009B1CDC"/>
    <w:rsid w:val="009B1D1A"/>
    <w:rsid w:val="009B1D63"/>
    <w:rsid w:val="009B1FF7"/>
    <w:rsid w:val="009B2064"/>
    <w:rsid w:val="009B214E"/>
    <w:rsid w:val="009B23BA"/>
    <w:rsid w:val="009B23FE"/>
    <w:rsid w:val="009B2662"/>
    <w:rsid w:val="009B2811"/>
    <w:rsid w:val="009B2841"/>
    <w:rsid w:val="009B28AF"/>
    <w:rsid w:val="009B29CA"/>
    <w:rsid w:val="009B2BE0"/>
    <w:rsid w:val="009B2C08"/>
    <w:rsid w:val="009B2C6C"/>
    <w:rsid w:val="009B2CEC"/>
    <w:rsid w:val="009B2D0C"/>
    <w:rsid w:val="009B2EE5"/>
    <w:rsid w:val="009B311B"/>
    <w:rsid w:val="009B3553"/>
    <w:rsid w:val="009B361F"/>
    <w:rsid w:val="009B3683"/>
    <w:rsid w:val="009B38FE"/>
    <w:rsid w:val="009B3B4C"/>
    <w:rsid w:val="009B3BBD"/>
    <w:rsid w:val="009B3BF2"/>
    <w:rsid w:val="009B3CEA"/>
    <w:rsid w:val="009B3D6B"/>
    <w:rsid w:val="009B3D76"/>
    <w:rsid w:val="009B3D89"/>
    <w:rsid w:val="009B3E54"/>
    <w:rsid w:val="009B3EC1"/>
    <w:rsid w:val="009B3ED4"/>
    <w:rsid w:val="009B3F1C"/>
    <w:rsid w:val="009B4368"/>
    <w:rsid w:val="009B458F"/>
    <w:rsid w:val="009B4874"/>
    <w:rsid w:val="009B4957"/>
    <w:rsid w:val="009B4A8E"/>
    <w:rsid w:val="009B4B4F"/>
    <w:rsid w:val="009B4C1B"/>
    <w:rsid w:val="009B4C35"/>
    <w:rsid w:val="009B4E14"/>
    <w:rsid w:val="009B4E78"/>
    <w:rsid w:val="009B501D"/>
    <w:rsid w:val="009B511C"/>
    <w:rsid w:val="009B5176"/>
    <w:rsid w:val="009B5307"/>
    <w:rsid w:val="009B536D"/>
    <w:rsid w:val="009B53AD"/>
    <w:rsid w:val="009B558D"/>
    <w:rsid w:val="009B5657"/>
    <w:rsid w:val="009B57BA"/>
    <w:rsid w:val="009B59AD"/>
    <w:rsid w:val="009B5B91"/>
    <w:rsid w:val="009B5BAB"/>
    <w:rsid w:val="009B5BFD"/>
    <w:rsid w:val="009B619F"/>
    <w:rsid w:val="009B61C2"/>
    <w:rsid w:val="009B632A"/>
    <w:rsid w:val="009B6438"/>
    <w:rsid w:val="009B6440"/>
    <w:rsid w:val="009B648C"/>
    <w:rsid w:val="009B64B4"/>
    <w:rsid w:val="009B6586"/>
    <w:rsid w:val="009B658E"/>
    <w:rsid w:val="009B661F"/>
    <w:rsid w:val="009B666A"/>
    <w:rsid w:val="009B6743"/>
    <w:rsid w:val="009B67A7"/>
    <w:rsid w:val="009B68C8"/>
    <w:rsid w:val="009B68FB"/>
    <w:rsid w:val="009B6B5A"/>
    <w:rsid w:val="009B6C58"/>
    <w:rsid w:val="009B6D56"/>
    <w:rsid w:val="009B6DC2"/>
    <w:rsid w:val="009B7185"/>
    <w:rsid w:val="009B7207"/>
    <w:rsid w:val="009B7403"/>
    <w:rsid w:val="009B74A2"/>
    <w:rsid w:val="009B7770"/>
    <w:rsid w:val="009B77BD"/>
    <w:rsid w:val="009B77BE"/>
    <w:rsid w:val="009B77ED"/>
    <w:rsid w:val="009B784A"/>
    <w:rsid w:val="009B785B"/>
    <w:rsid w:val="009B7B3C"/>
    <w:rsid w:val="009B7BAC"/>
    <w:rsid w:val="009B7C5A"/>
    <w:rsid w:val="009B7C5B"/>
    <w:rsid w:val="009B7D98"/>
    <w:rsid w:val="009B7ECE"/>
    <w:rsid w:val="009B7F4B"/>
    <w:rsid w:val="009C009E"/>
    <w:rsid w:val="009C00E0"/>
    <w:rsid w:val="009C013E"/>
    <w:rsid w:val="009C0264"/>
    <w:rsid w:val="009C02A1"/>
    <w:rsid w:val="009C02A9"/>
    <w:rsid w:val="009C0324"/>
    <w:rsid w:val="009C036C"/>
    <w:rsid w:val="009C041C"/>
    <w:rsid w:val="009C046F"/>
    <w:rsid w:val="009C04C1"/>
    <w:rsid w:val="009C0696"/>
    <w:rsid w:val="009C06D2"/>
    <w:rsid w:val="009C078A"/>
    <w:rsid w:val="009C080B"/>
    <w:rsid w:val="009C087F"/>
    <w:rsid w:val="009C0917"/>
    <w:rsid w:val="009C0944"/>
    <w:rsid w:val="009C0AD8"/>
    <w:rsid w:val="009C0B2C"/>
    <w:rsid w:val="009C0D5E"/>
    <w:rsid w:val="009C0E5D"/>
    <w:rsid w:val="009C0EBD"/>
    <w:rsid w:val="009C0F63"/>
    <w:rsid w:val="009C0F9A"/>
    <w:rsid w:val="009C1052"/>
    <w:rsid w:val="009C1183"/>
    <w:rsid w:val="009C1300"/>
    <w:rsid w:val="009C1549"/>
    <w:rsid w:val="009C158E"/>
    <w:rsid w:val="009C15A3"/>
    <w:rsid w:val="009C15F7"/>
    <w:rsid w:val="009C1800"/>
    <w:rsid w:val="009C18B3"/>
    <w:rsid w:val="009C19C6"/>
    <w:rsid w:val="009C1A92"/>
    <w:rsid w:val="009C1B37"/>
    <w:rsid w:val="009C1D4A"/>
    <w:rsid w:val="009C1DC8"/>
    <w:rsid w:val="009C2014"/>
    <w:rsid w:val="009C2039"/>
    <w:rsid w:val="009C2270"/>
    <w:rsid w:val="009C24A5"/>
    <w:rsid w:val="009C2501"/>
    <w:rsid w:val="009C2598"/>
    <w:rsid w:val="009C2700"/>
    <w:rsid w:val="009C2760"/>
    <w:rsid w:val="009C27B0"/>
    <w:rsid w:val="009C27D0"/>
    <w:rsid w:val="009C27DF"/>
    <w:rsid w:val="009C285A"/>
    <w:rsid w:val="009C28E6"/>
    <w:rsid w:val="009C298A"/>
    <w:rsid w:val="009C2AA4"/>
    <w:rsid w:val="009C2D47"/>
    <w:rsid w:val="009C2DF9"/>
    <w:rsid w:val="009C2F76"/>
    <w:rsid w:val="009C2F96"/>
    <w:rsid w:val="009C3274"/>
    <w:rsid w:val="009C32E8"/>
    <w:rsid w:val="009C332D"/>
    <w:rsid w:val="009C34BA"/>
    <w:rsid w:val="009C366E"/>
    <w:rsid w:val="009C36CD"/>
    <w:rsid w:val="009C3B37"/>
    <w:rsid w:val="009C3C28"/>
    <w:rsid w:val="009C3C2D"/>
    <w:rsid w:val="009C3CA6"/>
    <w:rsid w:val="009C3CBD"/>
    <w:rsid w:val="009C3D0F"/>
    <w:rsid w:val="009C3EBE"/>
    <w:rsid w:val="009C417C"/>
    <w:rsid w:val="009C41E0"/>
    <w:rsid w:val="009C42C7"/>
    <w:rsid w:val="009C439C"/>
    <w:rsid w:val="009C4487"/>
    <w:rsid w:val="009C451E"/>
    <w:rsid w:val="009C45A9"/>
    <w:rsid w:val="009C479C"/>
    <w:rsid w:val="009C49C0"/>
    <w:rsid w:val="009C49DA"/>
    <w:rsid w:val="009C49FE"/>
    <w:rsid w:val="009C4A46"/>
    <w:rsid w:val="009C4ACA"/>
    <w:rsid w:val="009C4B37"/>
    <w:rsid w:val="009C4D7A"/>
    <w:rsid w:val="009C4F67"/>
    <w:rsid w:val="009C504D"/>
    <w:rsid w:val="009C508F"/>
    <w:rsid w:val="009C50E3"/>
    <w:rsid w:val="009C50F6"/>
    <w:rsid w:val="009C5459"/>
    <w:rsid w:val="009C54A0"/>
    <w:rsid w:val="009C5617"/>
    <w:rsid w:val="009C5693"/>
    <w:rsid w:val="009C5942"/>
    <w:rsid w:val="009C5947"/>
    <w:rsid w:val="009C6076"/>
    <w:rsid w:val="009C61AF"/>
    <w:rsid w:val="009C627B"/>
    <w:rsid w:val="009C62EC"/>
    <w:rsid w:val="009C63B9"/>
    <w:rsid w:val="009C64D8"/>
    <w:rsid w:val="009C659A"/>
    <w:rsid w:val="009C68D9"/>
    <w:rsid w:val="009C6924"/>
    <w:rsid w:val="009C6A85"/>
    <w:rsid w:val="009C6AB4"/>
    <w:rsid w:val="009C6CAC"/>
    <w:rsid w:val="009C6D0D"/>
    <w:rsid w:val="009C6D5D"/>
    <w:rsid w:val="009C6F11"/>
    <w:rsid w:val="009C70AB"/>
    <w:rsid w:val="009C7302"/>
    <w:rsid w:val="009C7355"/>
    <w:rsid w:val="009C73D0"/>
    <w:rsid w:val="009C7511"/>
    <w:rsid w:val="009C75D3"/>
    <w:rsid w:val="009C7652"/>
    <w:rsid w:val="009C7917"/>
    <w:rsid w:val="009C7990"/>
    <w:rsid w:val="009C79FF"/>
    <w:rsid w:val="009C7C68"/>
    <w:rsid w:val="009C7D0D"/>
    <w:rsid w:val="009C7E3C"/>
    <w:rsid w:val="009C7EEE"/>
    <w:rsid w:val="009C7F45"/>
    <w:rsid w:val="009D01BD"/>
    <w:rsid w:val="009D0313"/>
    <w:rsid w:val="009D0390"/>
    <w:rsid w:val="009D039E"/>
    <w:rsid w:val="009D03CB"/>
    <w:rsid w:val="009D0407"/>
    <w:rsid w:val="009D0647"/>
    <w:rsid w:val="009D082C"/>
    <w:rsid w:val="009D0839"/>
    <w:rsid w:val="009D0842"/>
    <w:rsid w:val="009D0916"/>
    <w:rsid w:val="009D0A77"/>
    <w:rsid w:val="009D0B63"/>
    <w:rsid w:val="009D0B92"/>
    <w:rsid w:val="009D0C21"/>
    <w:rsid w:val="009D0F15"/>
    <w:rsid w:val="009D0F50"/>
    <w:rsid w:val="009D0FB4"/>
    <w:rsid w:val="009D100E"/>
    <w:rsid w:val="009D1046"/>
    <w:rsid w:val="009D1446"/>
    <w:rsid w:val="009D1514"/>
    <w:rsid w:val="009D1597"/>
    <w:rsid w:val="009D1909"/>
    <w:rsid w:val="009D1958"/>
    <w:rsid w:val="009D1A12"/>
    <w:rsid w:val="009D1BB8"/>
    <w:rsid w:val="009D1CAC"/>
    <w:rsid w:val="009D1CAD"/>
    <w:rsid w:val="009D1DE4"/>
    <w:rsid w:val="009D1E31"/>
    <w:rsid w:val="009D2186"/>
    <w:rsid w:val="009D268B"/>
    <w:rsid w:val="009D269A"/>
    <w:rsid w:val="009D26BC"/>
    <w:rsid w:val="009D27CE"/>
    <w:rsid w:val="009D287A"/>
    <w:rsid w:val="009D28B6"/>
    <w:rsid w:val="009D28E6"/>
    <w:rsid w:val="009D2909"/>
    <w:rsid w:val="009D29DD"/>
    <w:rsid w:val="009D2ACF"/>
    <w:rsid w:val="009D2CE0"/>
    <w:rsid w:val="009D2E40"/>
    <w:rsid w:val="009D2F8D"/>
    <w:rsid w:val="009D3044"/>
    <w:rsid w:val="009D3084"/>
    <w:rsid w:val="009D3117"/>
    <w:rsid w:val="009D312D"/>
    <w:rsid w:val="009D3187"/>
    <w:rsid w:val="009D3308"/>
    <w:rsid w:val="009D331C"/>
    <w:rsid w:val="009D35CB"/>
    <w:rsid w:val="009D3920"/>
    <w:rsid w:val="009D3926"/>
    <w:rsid w:val="009D3E7E"/>
    <w:rsid w:val="009D4283"/>
    <w:rsid w:val="009D44F6"/>
    <w:rsid w:val="009D44FA"/>
    <w:rsid w:val="009D46CE"/>
    <w:rsid w:val="009D4768"/>
    <w:rsid w:val="009D47F5"/>
    <w:rsid w:val="009D4849"/>
    <w:rsid w:val="009D48EE"/>
    <w:rsid w:val="009D492D"/>
    <w:rsid w:val="009D4E2A"/>
    <w:rsid w:val="009D4E76"/>
    <w:rsid w:val="009D4EEB"/>
    <w:rsid w:val="009D4F49"/>
    <w:rsid w:val="009D51B9"/>
    <w:rsid w:val="009D51DE"/>
    <w:rsid w:val="009D52DE"/>
    <w:rsid w:val="009D5408"/>
    <w:rsid w:val="009D5475"/>
    <w:rsid w:val="009D54F0"/>
    <w:rsid w:val="009D5519"/>
    <w:rsid w:val="009D566C"/>
    <w:rsid w:val="009D56C5"/>
    <w:rsid w:val="009D574C"/>
    <w:rsid w:val="009D5769"/>
    <w:rsid w:val="009D582A"/>
    <w:rsid w:val="009D5DC4"/>
    <w:rsid w:val="009D5EFB"/>
    <w:rsid w:val="009D5F49"/>
    <w:rsid w:val="009D6202"/>
    <w:rsid w:val="009D621A"/>
    <w:rsid w:val="009D62C6"/>
    <w:rsid w:val="009D648A"/>
    <w:rsid w:val="009D6694"/>
    <w:rsid w:val="009D682C"/>
    <w:rsid w:val="009D684E"/>
    <w:rsid w:val="009D6900"/>
    <w:rsid w:val="009D691E"/>
    <w:rsid w:val="009D6B7E"/>
    <w:rsid w:val="009D6BD9"/>
    <w:rsid w:val="009D6C87"/>
    <w:rsid w:val="009D715F"/>
    <w:rsid w:val="009D724B"/>
    <w:rsid w:val="009D72AC"/>
    <w:rsid w:val="009D7578"/>
    <w:rsid w:val="009D757A"/>
    <w:rsid w:val="009D7683"/>
    <w:rsid w:val="009D772D"/>
    <w:rsid w:val="009D7791"/>
    <w:rsid w:val="009D7838"/>
    <w:rsid w:val="009D78AF"/>
    <w:rsid w:val="009D7A32"/>
    <w:rsid w:val="009D7A9B"/>
    <w:rsid w:val="009D7B21"/>
    <w:rsid w:val="009D7B75"/>
    <w:rsid w:val="009D7E41"/>
    <w:rsid w:val="009D7FA8"/>
    <w:rsid w:val="009E00B2"/>
    <w:rsid w:val="009E019C"/>
    <w:rsid w:val="009E01CE"/>
    <w:rsid w:val="009E01D3"/>
    <w:rsid w:val="009E02C3"/>
    <w:rsid w:val="009E035A"/>
    <w:rsid w:val="009E03AD"/>
    <w:rsid w:val="009E03F0"/>
    <w:rsid w:val="009E04B9"/>
    <w:rsid w:val="009E0622"/>
    <w:rsid w:val="009E075F"/>
    <w:rsid w:val="009E076D"/>
    <w:rsid w:val="009E077C"/>
    <w:rsid w:val="009E0848"/>
    <w:rsid w:val="009E0862"/>
    <w:rsid w:val="009E0C1E"/>
    <w:rsid w:val="009E0D56"/>
    <w:rsid w:val="009E0D9F"/>
    <w:rsid w:val="009E0F96"/>
    <w:rsid w:val="009E101A"/>
    <w:rsid w:val="009E1031"/>
    <w:rsid w:val="009E1146"/>
    <w:rsid w:val="009E1171"/>
    <w:rsid w:val="009E15D4"/>
    <w:rsid w:val="009E15E8"/>
    <w:rsid w:val="009E1746"/>
    <w:rsid w:val="009E17B0"/>
    <w:rsid w:val="009E1B8A"/>
    <w:rsid w:val="009E1CA8"/>
    <w:rsid w:val="009E1ED4"/>
    <w:rsid w:val="009E1F14"/>
    <w:rsid w:val="009E1FDA"/>
    <w:rsid w:val="009E2087"/>
    <w:rsid w:val="009E2249"/>
    <w:rsid w:val="009E24AB"/>
    <w:rsid w:val="009E2533"/>
    <w:rsid w:val="009E26FE"/>
    <w:rsid w:val="009E27B1"/>
    <w:rsid w:val="009E2947"/>
    <w:rsid w:val="009E29C8"/>
    <w:rsid w:val="009E2C81"/>
    <w:rsid w:val="009E2E96"/>
    <w:rsid w:val="009E2F9C"/>
    <w:rsid w:val="009E3018"/>
    <w:rsid w:val="009E30BE"/>
    <w:rsid w:val="009E319E"/>
    <w:rsid w:val="009E336D"/>
    <w:rsid w:val="009E33F3"/>
    <w:rsid w:val="009E34A1"/>
    <w:rsid w:val="009E34D6"/>
    <w:rsid w:val="009E353D"/>
    <w:rsid w:val="009E367E"/>
    <w:rsid w:val="009E3694"/>
    <w:rsid w:val="009E3736"/>
    <w:rsid w:val="009E3939"/>
    <w:rsid w:val="009E3A37"/>
    <w:rsid w:val="009E3ABF"/>
    <w:rsid w:val="009E3BD2"/>
    <w:rsid w:val="009E3C5A"/>
    <w:rsid w:val="009E4103"/>
    <w:rsid w:val="009E423D"/>
    <w:rsid w:val="009E4673"/>
    <w:rsid w:val="009E4B5C"/>
    <w:rsid w:val="009E4F80"/>
    <w:rsid w:val="009E4FB8"/>
    <w:rsid w:val="009E4FEC"/>
    <w:rsid w:val="009E5289"/>
    <w:rsid w:val="009E5585"/>
    <w:rsid w:val="009E586A"/>
    <w:rsid w:val="009E5875"/>
    <w:rsid w:val="009E58FD"/>
    <w:rsid w:val="009E58FF"/>
    <w:rsid w:val="009E5AE9"/>
    <w:rsid w:val="009E5E9B"/>
    <w:rsid w:val="009E625F"/>
    <w:rsid w:val="009E6326"/>
    <w:rsid w:val="009E638C"/>
    <w:rsid w:val="009E643F"/>
    <w:rsid w:val="009E64AD"/>
    <w:rsid w:val="009E66E7"/>
    <w:rsid w:val="009E66FB"/>
    <w:rsid w:val="009E6844"/>
    <w:rsid w:val="009E6905"/>
    <w:rsid w:val="009E6C8F"/>
    <w:rsid w:val="009E6CC1"/>
    <w:rsid w:val="009E6E06"/>
    <w:rsid w:val="009E6F04"/>
    <w:rsid w:val="009E6F3C"/>
    <w:rsid w:val="009E6F71"/>
    <w:rsid w:val="009E7055"/>
    <w:rsid w:val="009E70C6"/>
    <w:rsid w:val="009E70F9"/>
    <w:rsid w:val="009E7210"/>
    <w:rsid w:val="009E733B"/>
    <w:rsid w:val="009E7724"/>
    <w:rsid w:val="009E775C"/>
    <w:rsid w:val="009E782E"/>
    <w:rsid w:val="009E7887"/>
    <w:rsid w:val="009E7935"/>
    <w:rsid w:val="009E7A4F"/>
    <w:rsid w:val="009E7A5C"/>
    <w:rsid w:val="009E7B3A"/>
    <w:rsid w:val="009E7CAF"/>
    <w:rsid w:val="009F015B"/>
    <w:rsid w:val="009F01BD"/>
    <w:rsid w:val="009F02C2"/>
    <w:rsid w:val="009F0301"/>
    <w:rsid w:val="009F030A"/>
    <w:rsid w:val="009F0697"/>
    <w:rsid w:val="009F07BA"/>
    <w:rsid w:val="009F07CA"/>
    <w:rsid w:val="009F07E7"/>
    <w:rsid w:val="009F089C"/>
    <w:rsid w:val="009F0955"/>
    <w:rsid w:val="009F0A1F"/>
    <w:rsid w:val="009F0A95"/>
    <w:rsid w:val="009F0AE1"/>
    <w:rsid w:val="009F0AE4"/>
    <w:rsid w:val="009F0BD5"/>
    <w:rsid w:val="009F0C78"/>
    <w:rsid w:val="009F0CF7"/>
    <w:rsid w:val="009F0D2C"/>
    <w:rsid w:val="009F0E85"/>
    <w:rsid w:val="009F0F01"/>
    <w:rsid w:val="009F11A9"/>
    <w:rsid w:val="009F11B5"/>
    <w:rsid w:val="009F1230"/>
    <w:rsid w:val="009F1528"/>
    <w:rsid w:val="009F1617"/>
    <w:rsid w:val="009F1674"/>
    <w:rsid w:val="009F17A6"/>
    <w:rsid w:val="009F1936"/>
    <w:rsid w:val="009F1B04"/>
    <w:rsid w:val="009F1D34"/>
    <w:rsid w:val="009F1E1D"/>
    <w:rsid w:val="009F1E96"/>
    <w:rsid w:val="009F1FEA"/>
    <w:rsid w:val="009F2003"/>
    <w:rsid w:val="009F20A1"/>
    <w:rsid w:val="009F233C"/>
    <w:rsid w:val="009F233E"/>
    <w:rsid w:val="009F2438"/>
    <w:rsid w:val="009F2478"/>
    <w:rsid w:val="009F2499"/>
    <w:rsid w:val="009F251F"/>
    <w:rsid w:val="009F26C9"/>
    <w:rsid w:val="009F2934"/>
    <w:rsid w:val="009F2950"/>
    <w:rsid w:val="009F2AC2"/>
    <w:rsid w:val="009F2B23"/>
    <w:rsid w:val="009F2E0A"/>
    <w:rsid w:val="009F31C6"/>
    <w:rsid w:val="009F3526"/>
    <w:rsid w:val="009F36E7"/>
    <w:rsid w:val="009F37B9"/>
    <w:rsid w:val="009F39B0"/>
    <w:rsid w:val="009F39CD"/>
    <w:rsid w:val="009F3A0D"/>
    <w:rsid w:val="009F3C20"/>
    <w:rsid w:val="009F3DCC"/>
    <w:rsid w:val="009F3EAB"/>
    <w:rsid w:val="009F4146"/>
    <w:rsid w:val="009F4162"/>
    <w:rsid w:val="009F4488"/>
    <w:rsid w:val="009F472A"/>
    <w:rsid w:val="009F4810"/>
    <w:rsid w:val="009F4966"/>
    <w:rsid w:val="009F4C8B"/>
    <w:rsid w:val="009F4CC2"/>
    <w:rsid w:val="009F4D8A"/>
    <w:rsid w:val="009F4E20"/>
    <w:rsid w:val="009F4E27"/>
    <w:rsid w:val="009F4E34"/>
    <w:rsid w:val="009F4E9D"/>
    <w:rsid w:val="009F5094"/>
    <w:rsid w:val="009F5161"/>
    <w:rsid w:val="009F52A7"/>
    <w:rsid w:val="009F52CB"/>
    <w:rsid w:val="009F547E"/>
    <w:rsid w:val="009F54A2"/>
    <w:rsid w:val="009F5513"/>
    <w:rsid w:val="009F5721"/>
    <w:rsid w:val="009F575F"/>
    <w:rsid w:val="009F5884"/>
    <w:rsid w:val="009F5911"/>
    <w:rsid w:val="009F59F8"/>
    <w:rsid w:val="009F5A1C"/>
    <w:rsid w:val="009F5A47"/>
    <w:rsid w:val="009F5C13"/>
    <w:rsid w:val="009F5C29"/>
    <w:rsid w:val="009F5C30"/>
    <w:rsid w:val="009F5D37"/>
    <w:rsid w:val="009F5DC9"/>
    <w:rsid w:val="009F5E5E"/>
    <w:rsid w:val="009F5F7F"/>
    <w:rsid w:val="009F5FD9"/>
    <w:rsid w:val="009F60EF"/>
    <w:rsid w:val="009F6184"/>
    <w:rsid w:val="009F61CE"/>
    <w:rsid w:val="009F6254"/>
    <w:rsid w:val="009F62B3"/>
    <w:rsid w:val="009F6575"/>
    <w:rsid w:val="009F65D4"/>
    <w:rsid w:val="009F6658"/>
    <w:rsid w:val="009F66BF"/>
    <w:rsid w:val="009F66FE"/>
    <w:rsid w:val="009F678E"/>
    <w:rsid w:val="009F683C"/>
    <w:rsid w:val="009F68D5"/>
    <w:rsid w:val="009F690D"/>
    <w:rsid w:val="009F6937"/>
    <w:rsid w:val="009F69D2"/>
    <w:rsid w:val="009F6A16"/>
    <w:rsid w:val="009F6A9D"/>
    <w:rsid w:val="009F6BDF"/>
    <w:rsid w:val="009F6BE3"/>
    <w:rsid w:val="009F6C68"/>
    <w:rsid w:val="009F6C93"/>
    <w:rsid w:val="009F6CAB"/>
    <w:rsid w:val="009F6D6F"/>
    <w:rsid w:val="009F6E5A"/>
    <w:rsid w:val="009F6EDF"/>
    <w:rsid w:val="009F708B"/>
    <w:rsid w:val="009F70D0"/>
    <w:rsid w:val="009F7164"/>
    <w:rsid w:val="009F7248"/>
    <w:rsid w:val="009F725E"/>
    <w:rsid w:val="009F7391"/>
    <w:rsid w:val="009F73D6"/>
    <w:rsid w:val="009F74C9"/>
    <w:rsid w:val="009F750B"/>
    <w:rsid w:val="009F758E"/>
    <w:rsid w:val="009F7628"/>
    <w:rsid w:val="009F76D2"/>
    <w:rsid w:val="009F7704"/>
    <w:rsid w:val="009F77D2"/>
    <w:rsid w:val="009F7840"/>
    <w:rsid w:val="009F785F"/>
    <w:rsid w:val="009F79BE"/>
    <w:rsid w:val="009F7ADA"/>
    <w:rsid w:val="009F7CD3"/>
    <w:rsid w:val="009F7E0C"/>
    <w:rsid w:val="009F7E71"/>
    <w:rsid w:val="009F7F10"/>
    <w:rsid w:val="009F7F26"/>
    <w:rsid w:val="009F7FA7"/>
    <w:rsid w:val="00A000C3"/>
    <w:rsid w:val="00A002A5"/>
    <w:rsid w:val="00A002B7"/>
    <w:rsid w:val="00A00325"/>
    <w:rsid w:val="00A00378"/>
    <w:rsid w:val="00A005F5"/>
    <w:rsid w:val="00A0063C"/>
    <w:rsid w:val="00A00666"/>
    <w:rsid w:val="00A00684"/>
    <w:rsid w:val="00A00845"/>
    <w:rsid w:val="00A0089F"/>
    <w:rsid w:val="00A00B5E"/>
    <w:rsid w:val="00A00B9B"/>
    <w:rsid w:val="00A00C63"/>
    <w:rsid w:val="00A00CF2"/>
    <w:rsid w:val="00A00DD6"/>
    <w:rsid w:val="00A00EDD"/>
    <w:rsid w:val="00A00F00"/>
    <w:rsid w:val="00A00F17"/>
    <w:rsid w:val="00A0110C"/>
    <w:rsid w:val="00A0116E"/>
    <w:rsid w:val="00A01205"/>
    <w:rsid w:val="00A01489"/>
    <w:rsid w:val="00A014C3"/>
    <w:rsid w:val="00A014E8"/>
    <w:rsid w:val="00A01505"/>
    <w:rsid w:val="00A015E6"/>
    <w:rsid w:val="00A0167D"/>
    <w:rsid w:val="00A01A16"/>
    <w:rsid w:val="00A01A2C"/>
    <w:rsid w:val="00A01AF1"/>
    <w:rsid w:val="00A01BB7"/>
    <w:rsid w:val="00A01BFD"/>
    <w:rsid w:val="00A01C56"/>
    <w:rsid w:val="00A01C9D"/>
    <w:rsid w:val="00A01CF3"/>
    <w:rsid w:val="00A01D0A"/>
    <w:rsid w:val="00A01D19"/>
    <w:rsid w:val="00A01FC0"/>
    <w:rsid w:val="00A0209B"/>
    <w:rsid w:val="00A020E5"/>
    <w:rsid w:val="00A025A4"/>
    <w:rsid w:val="00A0268E"/>
    <w:rsid w:val="00A026A3"/>
    <w:rsid w:val="00A026BE"/>
    <w:rsid w:val="00A028A4"/>
    <w:rsid w:val="00A028A9"/>
    <w:rsid w:val="00A028CF"/>
    <w:rsid w:val="00A02A36"/>
    <w:rsid w:val="00A02D1A"/>
    <w:rsid w:val="00A031F7"/>
    <w:rsid w:val="00A032A0"/>
    <w:rsid w:val="00A032D3"/>
    <w:rsid w:val="00A032F3"/>
    <w:rsid w:val="00A0334D"/>
    <w:rsid w:val="00A034DA"/>
    <w:rsid w:val="00A035F4"/>
    <w:rsid w:val="00A0368E"/>
    <w:rsid w:val="00A036B1"/>
    <w:rsid w:val="00A036C0"/>
    <w:rsid w:val="00A03766"/>
    <w:rsid w:val="00A0378D"/>
    <w:rsid w:val="00A037CA"/>
    <w:rsid w:val="00A039A0"/>
    <w:rsid w:val="00A03A59"/>
    <w:rsid w:val="00A03D79"/>
    <w:rsid w:val="00A03F09"/>
    <w:rsid w:val="00A04020"/>
    <w:rsid w:val="00A040CB"/>
    <w:rsid w:val="00A0468E"/>
    <w:rsid w:val="00A04696"/>
    <w:rsid w:val="00A046E7"/>
    <w:rsid w:val="00A0476E"/>
    <w:rsid w:val="00A04ACC"/>
    <w:rsid w:val="00A04BA0"/>
    <w:rsid w:val="00A04BEC"/>
    <w:rsid w:val="00A04DA8"/>
    <w:rsid w:val="00A04E40"/>
    <w:rsid w:val="00A04E8D"/>
    <w:rsid w:val="00A04ECC"/>
    <w:rsid w:val="00A04F12"/>
    <w:rsid w:val="00A05044"/>
    <w:rsid w:val="00A050C4"/>
    <w:rsid w:val="00A05439"/>
    <w:rsid w:val="00A0546F"/>
    <w:rsid w:val="00A0560B"/>
    <w:rsid w:val="00A0569C"/>
    <w:rsid w:val="00A0572E"/>
    <w:rsid w:val="00A0574F"/>
    <w:rsid w:val="00A059C7"/>
    <w:rsid w:val="00A05AA2"/>
    <w:rsid w:val="00A05C32"/>
    <w:rsid w:val="00A05C69"/>
    <w:rsid w:val="00A06018"/>
    <w:rsid w:val="00A061B1"/>
    <w:rsid w:val="00A061E4"/>
    <w:rsid w:val="00A0637C"/>
    <w:rsid w:val="00A0650F"/>
    <w:rsid w:val="00A06681"/>
    <w:rsid w:val="00A06767"/>
    <w:rsid w:val="00A06847"/>
    <w:rsid w:val="00A0692E"/>
    <w:rsid w:val="00A0695C"/>
    <w:rsid w:val="00A06A89"/>
    <w:rsid w:val="00A06AC4"/>
    <w:rsid w:val="00A06AD9"/>
    <w:rsid w:val="00A06C60"/>
    <w:rsid w:val="00A06D3F"/>
    <w:rsid w:val="00A07122"/>
    <w:rsid w:val="00A071C4"/>
    <w:rsid w:val="00A073DA"/>
    <w:rsid w:val="00A0751F"/>
    <w:rsid w:val="00A079A7"/>
    <w:rsid w:val="00A07A9A"/>
    <w:rsid w:val="00A07B18"/>
    <w:rsid w:val="00A07ED4"/>
    <w:rsid w:val="00A100CA"/>
    <w:rsid w:val="00A104BC"/>
    <w:rsid w:val="00A105B1"/>
    <w:rsid w:val="00A106A2"/>
    <w:rsid w:val="00A107B7"/>
    <w:rsid w:val="00A107CF"/>
    <w:rsid w:val="00A10803"/>
    <w:rsid w:val="00A10998"/>
    <w:rsid w:val="00A10A14"/>
    <w:rsid w:val="00A10A31"/>
    <w:rsid w:val="00A10C45"/>
    <w:rsid w:val="00A10CCB"/>
    <w:rsid w:val="00A10E2B"/>
    <w:rsid w:val="00A110C9"/>
    <w:rsid w:val="00A110FF"/>
    <w:rsid w:val="00A111A5"/>
    <w:rsid w:val="00A113A8"/>
    <w:rsid w:val="00A1147C"/>
    <w:rsid w:val="00A114F5"/>
    <w:rsid w:val="00A11789"/>
    <w:rsid w:val="00A1180C"/>
    <w:rsid w:val="00A11A54"/>
    <w:rsid w:val="00A11AEE"/>
    <w:rsid w:val="00A11AFD"/>
    <w:rsid w:val="00A11BE6"/>
    <w:rsid w:val="00A11D39"/>
    <w:rsid w:val="00A11D4A"/>
    <w:rsid w:val="00A11E75"/>
    <w:rsid w:val="00A11EAD"/>
    <w:rsid w:val="00A12105"/>
    <w:rsid w:val="00A12228"/>
    <w:rsid w:val="00A12289"/>
    <w:rsid w:val="00A122A2"/>
    <w:rsid w:val="00A122FD"/>
    <w:rsid w:val="00A12339"/>
    <w:rsid w:val="00A123A4"/>
    <w:rsid w:val="00A124CC"/>
    <w:rsid w:val="00A125AF"/>
    <w:rsid w:val="00A125B7"/>
    <w:rsid w:val="00A1263E"/>
    <w:rsid w:val="00A1272C"/>
    <w:rsid w:val="00A127FF"/>
    <w:rsid w:val="00A12B52"/>
    <w:rsid w:val="00A12C1B"/>
    <w:rsid w:val="00A12DC5"/>
    <w:rsid w:val="00A12F60"/>
    <w:rsid w:val="00A1312D"/>
    <w:rsid w:val="00A1319D"/>
    <w:rsid w:val="00A13214"/>
    <w:rsid w:val="00A13217"/>
    <w:rsid w:val="00A1333D"/>
    <w:rsid w:val="00A133B1"/>
    <w:rsid w:val="00A1341C"/>
    <w:rsid w:val="00A134CC"/>
    <w:rsid w:val="00A13565"/>
    <w:rsid w:val="00A13597"/>
    <w:rsid w:val="00A1384B"/>
    <w:rsid w:val="00A139A4"/>
    <w:rsid w:val="00A13A9F"/>
    <w:rsid w:val="00A13ABB"/>
    <w:rsid w:val="00A13B98"/>
    <w:rsid w:val="00A13BCE"/>
    <w:rsid w:val="00A13C9D"/>
    <w:rsid w:val="00A13F27"/>
    <w:rsid w:val="00A13FEA"/>
    <w:rsid w:val="00A14105"/>
    <w:rsid w:val="00A14122"/>
    <w:rsid w:val="00A141EF"/>
    <w:rsid w:val="00A14292"/>
    <w:rsid w:val="00A142DA"/>
    <w:rsid w:val="00A14330"/>
    <w:rsid w:val="00A143A1"/>
    <w:rsid w:val="00A14479"/>
    <w:rsid w:val="00A14496"/>
    <w:rsid w:val="00A14652"/>
    <w:rsid w:val="00A1472B"/>
    <w:rsid w:val="00A1484B"/>
    <w:rsid w:val="00A148C4"/>
    <w:rsid w:val="00A148D1"/>
    <w:rsid w:val="00A1493F"/>
    <w:rsid w:val="00A149DA"/>
    <w:rsid w:val="00A14C90"/>
    <w:rsid w:val="00A14F90"/>
    <w:rsid w:val="00A14FF1"/>
    <w:rsid w:val="00A151FE"/>
    <w:rsid w:val="00A152E3"/>
    <w:rsid w:val="00A15449"/>
    <w:rsid w:val="00A154BE"/>
    <w:rsid w:val="00A15588"/>
    <w:rsid w:val="00A1562C"/>
    <w:rsid w:val="00A157D0"/>
    <w:rsid w:val="00A15BD5"/>
    <w:rsid w:val="00A15BFD"/>
    <w:rsid w:val="00A15D6C"/>
    <w:rsid w:val="00A15DA1"/>
    <w:rsid w:val="00A15E86"/>
    <w:rsid w:val="00A16000"/>
    <w:rsid w:val="00A16144"/>
    <w:rsid w:val="00A161F6"/>
    <w:rsid w:val="00A16327"/>
    <w:rsid w:val="00A164D9"/>
    <w:rsid w:val="00A164E9"/>
    <w:rsid w:val="00A16586"/>
    <w:rsid w:val="00A166A9"/>
    <w:rsid w:val="00A167C2"/>
    <w:rsid w:val="00A16861"/>
    <w:rsid w:val="00A16878"/>
    <w:rsid w:val="00A16B2B"/>
    <w:rsid w:val="00A16BFC"/>
    <w:rsid w:val="00A16CD7"/>
    <w:rsid w:val="00A16D4B"/>
    <w:rsid w:val="00A16EA1"/>
    <w:rsid w:val="00A16F72"/>
    <w:rsid w:val="00A16F99"/>
    <w:rsid w:val="00A17043"/>
    <w:rsid w:val="00A17059"/>
    <w:rsid w:val="00A1717C"/>
    <w:rsid w:val="00A172EE"/>
    <w:rsid w:val="00A172F1"/>
    <w:rsid w:val="00A1739E"/>
    <w:rsid w:val="00A1744F"/>
    <w:rsid w:val="00A1751E"/>
    <w:rsid w:val="00A17663"/>
    <w:rsid w:val="00A17730"/>
    <w:rsid w:val="00A177D4"/>
    <w:rsid w:val="00A178F7"/>
    <w:rsid w:val="00A179CA"/>
    <w:rsid w:val="00A179FC"/>
    <w:rsid w:val="00A17A3A"/>
    <w:rsid w:val="00A17BA1"/>
    <w:rsid w:val="00A17C5B"/>
    <w:rsid w:val="00A17E60"/>
    <w:rsid w:val="00A17EAD"/>
    <w:rsid w:val="00A17FF4"/>
    <w:rsid w:val="00A200CB"/>
    <w:rsid w:val="00A2013E"/>
    <w:rsid w:val="00A202BC"/>
    <w:rsid w:val="00A2042A"/>
    <w:rsid w:val="00A20911"/>
    <w:rsid w:val="00A209D3"/>
    <w:rsid w:val="00A20AD1"/>
    <w:rsid w:val="00A20C3A"/>
    <w:rsid w:val="00A20E33"/>
    <w:rsid w:val="00A20EA7"/>
    <w:rsid w:val="00A20F29"/>
    <w:rsid w:val="00A20F9C"/>
    <w:rsid w:val="00A21119"/>
    <w:rsid w:val="00A21211"/>
    <w:rsid w:val="00A21586"/>
    <w:rsid w:val="00A21822"/>
    <w:rsid w:val="00A21845"/>
    <w:rsid w:val="00A21AAB"/>
    <w:rsid w:val="00A21B70"/>
    <w:rsid w:val="00A21B8B"/>
    <w:rsid w:val="00A21D05"/>
    <w:rsid w:val="00A21D7F"/>
    <w:rsid w:val="00A21EB7"/>
    <w:rsid w:val="00A21F63"/>
    <w:rsid w:val="00A22130"/>
    <w:rsid w:val="00A221CD"/>
    <w:rsid w:val="00A222CE"/>
    <w:rsid w:val="00A225B9"/>
    <w:rsid w:val="00A225D5"/>
    <w:rsid w:val="00A226F5"/>
    <w:rsid w:val="00A227B7"/>
    <w:rsid w:val="00A228C2"/>
    <w:rsid w:val="00A2297E"/>
    <w:rsid w:val="00A22A6D"/>
    <w:rsid w:val="00A22A99"/>
    <w:rsid w:val="00A22B88"/>
    <w:rsid w:val="00A22C25"/>
    <w:rsid w:val="00A22D06"/>
    <w:rsid w:val="00A22E6E"/>
    <w:rsid w:val="00A22F28"/>
    <w:rsid w:val="00A2300E"/>
    <w:rsid w:val="00A2313F"/>
    <w:rsid w:val="00A233A1"/>
    <w:rsid w:val="00A23512"/>
    <w:rsid w:val="00A23542"/>
    <w:rsid w:val="00A2364E"/>
    <w:rsid w:val="00A2380B"/>
    <w:rsid w:val="00A23892"/>
    <w:rsid w:val="00A23F8E"/>
    <w:rsid w:val="00A23FA4"/>
    <w:rsid w:val="00A23FE9"/>
    <w:rsid w:val="00A240EC"/>
    <w:rsid w:val="00A241D0"/>
    <w:rsid w:val="00A241E3"/>
    <w:rsid w:val="00A242E4"/>
    <w:rsid w:val="00A24311"/>
    <w:rsid w:val="00A2433B"/>
    <w:rsid w:val="00A244E8"/>
    <w:rsid w:val="00A24608"/>
    <w:rsid w:val="00A2461D"/>
    <w:rsid w:val="00A24785"/>
    <w:rsid w:val="00A24993"/>
    <w:rsid w:val="00A24A10"/>
    <w:rsid w:val="00A24DC7"/>
    <w:rsid w:val="00A24E22"/>
    <w:rsid w:val="00A2516D"/>
    <w:rsid w:val="00A2527C"/>
    <w:rsid w:val="00A253AD"/>
    <w:rsid w:val="00A25A41"/>
    <w:rsid w:val="00A25A64"/>
    <w:rsid w:val="00A25A76"/>
    <w:rsid w:val="00A25ADF"/>
    <w:rsid w:val="00A25B51"/>
    <w:rsid w:val="00A25BBC"/>
    <w:rsid w:val="00A25C9C"/>
    <w:rsid w:val="00A25DE8"/>
    <w:rsid w:val="00A25E74"/>
    <w:rsid w:val="00A25EFB"/>
    <w:rsid w:val="00A25EFF"/>
    <w:rsid w:val="00A261DB"/>
    <w:rsid w:val="00A26234"/>
    <w:rsid w:val="00A263FB"/>
    <w:rsid w:val="00A2645B"/>
    <w:rsid w:val="00A26478"/>
    <w:rsid w:val="00A26637"/>
    <w:rsid w:val="00A267A0"/>
    <w:rsid w:val="00A267BC"/>
    <w:rsid w:val="00A26961"/>
    <w:rsid w:val="00A26A0D"/>
    <w:rsid w:val="00A26A7D"/>
    <w:rsid w:val="00A26AC8"/>
    <w:rsid w:val="00A26B3C"/>
    <w:rsid w:val="00A26B54"/>
    <w:rsid w:val="00A26B8E"/>
    <w:rsid w:val="00A26B92"/>
    <w:rsid w:val="00A26D5A"/>
    <w:rsid w:val="00A26FB1"/>
    <w:rsid w:val="00A270FE"/>
    <w:rsid w:val="00A27419"/>
    <w:rsid w:val="00A27423"/>
    <w:rsid w:val="00A2756F"/>
    <w:rsid w:val="00A27573"/>
    <w:rsid w:val="00A2757B"/>
    <w:rsid w:val="00A27722"/>
    <w:rsid w:val="00A27A66"/>
    <w:rsid w:val="00A27B0E"/>
    <w:rsid w:val="00A27B33"/>
    <w:rsid w:val="00A27BDD"/>
    <w:rsid w:val="00A27D7E"/>
    <w:rsid w:val="00A27E88"/>
    <w:rsid w:val="00A27EBE"/>
    <w:rsid w:val="00A30107"/>
    <w:rsid w:val="00A30108"/>
    <w:rsid w:val="00A30126"/>
    <w:rsid w:val="00A30170"/>
    <w:rsid w:val="00A301C6"/>
    <w:rsid w:val="00A30221"/>
    <w:rsid w:val="00A304C7"/>
    <w:rsid w:val="00A3055A"/>
    <w:rsid w:val="00A30713"/>
    <w:rsid w:val="00A3077D"/>
    <w:rsid w:val="00A307D3"/>
    <w:rsid w:val="00A30AFC"/>
    <w:rsid w:val="00A30C57"/>
    <w:rsid w:val="00A30F3F"/>
    <w:rsid w:val="00A3100F"/>
    <w:rsid w:val="00A31163"/>
    <w:rsid w:val="00A3138B"/>
    <w:rsid w:val="00A3139F"/>
    <w:rsid w:val="00A315EB"/>
    <w:rsid w:val="00A316DF"/>
    <w:rsid w:val="00A31A4C"/>
    <w:rsid w:val="00A31A99"/>
    <w:rsid w:val="00A31C2D"/>
    <w:rsid w:val="00A31EB6"/>
    <w:rsid w:val="00A31F96"/>
    <w:rsid w:val="00A320F9"/>
    <w:rsid w:val="00A323B6"/>
    <w:rsid w:val="00A323D0"/>
    <w:rsid w:val="00A32466"/>
    <w:rsid w:val="00A3247D"/>
    <w:rsid w:val="00A324C9"/>
    <w:rsid w:val="00A326B9"/>
    <w:rsid w:val="00A32899"/>
    <w:rsid w:val="00A32936"/>
    <w:rsid w:val="00A3294F"/>
    <w:rsid w:val="00A329BD"/>
    <w:rsid w:val="00A329F8"/>
    <w:rsid w:val="00A32B7A"/>
    <w:rsid w:val="00A32C17"/>
    <w:rsid w:val="00A32D07"/>
    <w:rsid w:val="00A32D51"/>
    <w:rsid w:val="00A32DC2"/>
    <w:rsid w:val="00A32EB4"/>
    <w:rsid w:val="00A32EBD"/>
    <w:rsid w:val="00A330AA"/>
    <w:rsid w:val="00A33114"/>
    <w:rsid w:val="00A3332A"/>
    <w:rsid w:val="00A335F4"/>
    <w:rsid w:val="00A3374B"/>
    <w:rsid w:val="00A3376F"/>
    <w:rsid w:val="00A338B8"/>
    <w:rsid w:val="00A33927"/>
    <w:rsid w:val="00A33994"/>
    <w:rsid w:val="00A33B28"/>
    <w:rsid w:val="00A33B59"/>
    <w:rsid w:val="00A33C81"/>
    <w:rsid w:val="00A33D3C"/>
    <w:rsid w:val="00A33F09"/>
    <w:rsid w:val="00A34003"/>
    <w:rsid w:val="00A340DD"/>
    <w:rsid w:val="00A3413C"/>
    <w:rsid w:val="00A34181"/>
    <w:rsid w:val="00A341D0"/>
    <w:rsid w:val="00A34267"/>
    <w:rsid w:val="00A342B8"/>
    <w:rsid w:val="00A3454E"/>
    <w:rsid w:val="00A34745"/>
    <w:rsid w:val="00A34992"/>
    <w:rsid w:val="00A34CFD"/>
    <w:rsid w:val="00A34DE3"/>
    <w:rsid w:val="00A34E9A"/>
    <w:rsid w:val="00A354EB"/>
    <w:rsid w:val="00A35519"/>
    <w:rsid w:val="00A35893"/>
    <w:rsid w:val="00A35AD7"/>
    <w:rsid w:val="00A35B70"/>
    <w:rsid w:val="00A35C4F"/>
    <w:rsid w:val="00A35D30"/>
    <w:rsid w:val="00A360F3"/>
    <w:rsid w:val="00A36108"/>
    <w:rsid w:val="00A362D6"/>
    <w:rsid w:val="00A364ED"/>
    <w:rsid w:val="00A36568"/>
    <w:rsid w:val="00A36569"/>
    <w:rsid w:val="00A365D9"/>
    <w:rsid w:val="00A366A0"/>
    <w:rsid w:val="00A36B3D"/>
    <w:rsid w:val="00A36C36"/>
    <w:rsid w:val="00A36CD7"/>
    <w:rsid w:val="00A36F3E"/>
    <w:rsid w:val="00A36F58"/>
    <w:rsid w:val="00A36F8B"/>
    <w:rsid w:val="00A36FD8"/>
    <w:rsid w:val="00A36FFA"/>
    <w:rsid w:val="00A37190"/>
    <w:rsid w:val="00A371B1"/>
    <w:rsid w:val="00A372FC"/>
    <w:rsid w:val="00A37641"/>
    <w:rsid w:val="00A37709"/>
    <w:rsid w:val="00A37784"/>
    <w:rsid w:val="00A377CE"/>
    <w:rsid w:val="00A377ED"/>
    <w:rsid w:val="00A37894"/>
    <w:rsid w:val="00A3792C"/>
    <w:rsid w:val="00A37A05"/>
    <w:rsid w:val="00A37C56"/>
    <w:rsid w:val="00A37CCC"/>
    <w:rsid w:val="00A37CCF"/>
    <w:rsid w:val="00A37D3D"/>
    <w:rsid w:val="00A37E07"/>
    <w:rsid w:val="00A37E89"/>
    <w:rsid w:val="00A37FD7"/>
    <w:rsid w:val="00A4017B"/>
    <w:rsid w:val="00A401DA"/>
    <w:rsid w:val="00A4025E"/>
    <w:rsid w:val="00A4026A"/>
    <w:rsid w:val="00A403C6"/>
    <w:rsid w:val="00A403C9"/>
    <w:rsid w:val="00A403D1"/>
    <w:rsid w:val="00A4052B"/>
    <w:rsid w:val="00A40586"/>
    <w:rsid w:val="00A406CA"/>
    <w:rsid w:val="00A40869"/>
    <w:rsid w:val="00A40B97"/>
    <w:rsid w:val="00A40E58"/>
    <w:rsid w:val="00A40E59"/>
    <w:rsid w:val="00A40F83"/>
    <w:rsid w:val="00A410C6"/>
    <w:rsid w:val="00A4110C"/>
    <w:rsid w:val="00A411AB"/>
    <w:rsid w:val="00A41327"/>
    <w:rsid w:val="00A4155A"/>
    <w:rsid w:val="00A4166E"/>
    <w:rsid w:val="00A416BA"/>
    <w:rsid w:val="00A418E2"/>
    <w:rsid w:val="00A419B5"/>
    <w:rsid w:val="00A41A7D"/>
    <w:rsid w:val="00A41BC5"/>
    <w:rsid w:val="00A41C69"/>
    <w:rsid w:val="00A41E16"/>
    <w:rsid w:val="00A4223B"/>
    <w:rsid w:val="00A42368"/>
    <w:rsid w:val="00A42517"/>
    <w:rsid w:val="00A42596"/>
    <w:rsid w:val="00A426D9"/>
    <w:rsid w:val="00A42902"/>
    <w:rsid w:val="00A4298E"/>
    <w:rsid w:val="00A42994"/>
    <w:rsid w:val="00A429B7"/>
    <w:rsid w:val="00A42A9D"/>
    <w:rsid w:val="00A42BA0"/>
    <w:rsid w:val="00A42D05"/>
    <w:rsid w:val="00A42E15"/>
    <w:rsid w:val="00A42E22"/>
    <w:rsid w:val="00A42E69"/>
    <w:rsid w:val="00A42ECD"/>
    <w:rsid w:val="00A42F21"/>
    <w:rsid w:val="00A42F95"/>
    <w:rsid w:val="00A430F6"/>
    <w:rsid w:val="00A431A3"/>
    <w:rsid w:val="00A43240"/>
    <w:rsid w:val="00A43351"/>
    <w:rsid w:val="00A4337F"/>
    <w:rsid w:val="00A433BC"/>
    <w:rsid w:val="00A43525"/>
    <w:rsid w:val="00A4353B"/>
    <w:rsid w:val="00A43704"/>
    <w:rsid w:val="00A4374D"/>
    <w:rsid w:val="00A43761"/>
    <w:rsid w:val="00A437F0"/>
    <w:rsid w:val="00A4389C"/>
    <w:rsid w:val="00A43C3C"/>
    <w:rsid w:val="00A43CAF"/>
    <w:rsid w:val="00A43D1D"/>
    <w:rsid w:val="00A43DD9"/>
    <w:rsid w:val="00A43DE7"/>
    <w:rsid w:val="00A43E18"/>
    <w:rsid w:val="00A43E4F"/>
    <w:rsid w:val="00A44001"/>
    <w:rsid w:val="00A44230"/>
    <w:rsid w:val="00A44240"/>
    <w:rsid w:val="00A4439B"/>
    <w:rsid w:val="00A443A8"/>
    <w:rsid w:val="00A44456"/>
    <w:rsid w:val="00A4471E"/>
    <w:rsid w:val="00A4475F"/>
    <w:rsid w:val="00A447D4"/>
    <w:rsid w:val="00A44826"/>
    <w:rsid w:val="00A44A16"/>
    <w:rsid w:val="00A44C19"/>
    <w:rsid w:val="00A44CDC"/>
    <w:rsid w:val="00A44DF7"/>
    <w:rsid w:val="00A44F19"/>
    <w:rsid w:val="00A44F94"/>
    <w:rsid w:val="00A4508D"/>
    <w:rsid w:val="00A4508E"/>
    <w:rsid w:val="00A451A6"/>
    <w:rsid w:val="00A451D1"/>
    <w:rsid w:val="00A4528F"/>
    <w:rsid w:val="00A4530A"/>
    <w:rsid w:val="00A453AC"/>
    <w:rsid w:val="00A453BD"/>
    <w:rsid w:val="00A45798"/>
    <w:rsid w:val="00A4594D"/>
    <w:rsid w:val="00A45A5B"/>
    <w:rsid w:val="00A45B4D"/>
    <w:rsid w:val="00A45BFE"/>
    <w:rsid w:val="00A45E91"/>
    <w:rsid w:val="00A45EB7"/>
    <w:rsid w:val="00A460DD"/>
    <w:rsid w:val="00A4613C"/>
    <w:rsid w:val="00A4617A"/>
    <w:rsid w:val="00A46267"/>
    <w:rsid w:val="00A462FF"/>
    <w:rsid w:val="00A463DB"/>
    <w:rsid w:val="00A464D3"/>
    <w:rsid w:val="00A46B2F"/>
    <w:rsid w:val="00A46CAF"/>
    <w:rsid w:val="00A46D56"/>
    <w:rsid w:val="00A46D74"/>
    <w:rsid w:val="00A47032"/>
    <w:rsid w:val="00A4714A"/>
    <w:rsid w:val="00A4737E"/>
    <w:rsid w:val="00A47495"/>
    <w:rsid w:val="00A474BD"/>
    <w:rsid w:val="00A47516"/>
    <w:rsid w:val="00A4752F"/>
    <w:rsid w:val="00A477B7"/>
    <w:rsid w:val="00A47985"/>
    <w:rsid w:val="00A479A4"/>
    <w:rsid w:val="00A47E68"/>
    <w:rsid w:val="00A47ECC"/>
    <w:rsid w:val="00A47FEB"/>
    <w:rsid w:val="00A5014D"/>
    <w:rsid w:val="00A502C1"/>
    <w:rsid w:val="00A50354"/>
    <w:rsid w:val="00A50478"/>
    <w:rsid w:val="00A5050C"/>
    <w:rsid w:val="00A505C2"/>
    <w:rsid w:val="00A50816"/>
    <w:rsid w:val="00A5084C"/>
    <w:rsid w:val="00A50AC5"/>
    <w:rsid w:val="00A50ACC"/>
    <w:rsid w:val="00A50E43"/>
    <w:rsid w:val="00A50EEE"/>
    <w:rsid w:val="00A50FC6"/>
    <w:rsid w:val="00A50FE3"/>
    <w:rsid w:val="00A5106B"/>
    <w:rsid w:val="00A5114C"/>
    <w:rsid w:val="00A51194"/>
    <w:rsid w:val="00A51398"/>
    <w:rsid w:val="00A514AC"/>
    <w:rsid w:val="00A51778"/>
    <w:rsid w:val="00A51924"/>
    <w:rsid w:val="00A5194D"/>
    <w:rsid w:val="00A51A3F"/>
    <w:rsid w:val="00A51AC6"/>
    <w:rsid w:val="00A51B82"/>
    <w:rsid w:val="00A51C6D"/>
    <w:rsid w:val="00A51CA5"/>
    <w:rsid w:val="00A52133"/>
    <w:rsid w:val="00A52169"/>
    <w:rsid w:val="00A52189"/>
    <w:rsid w:val="00A521E3"/>
    <w:rsid w:val="00A522D7"/>
    <w:rsid w:val="00A5244E"/>
    <w:rsid w:val="00A52455"/>
    <w:rsid w:val="00A5249F"/>
    <w:rsid w:val="00A524C8"/>
    <w:rsid w:val="00A524EC"/>
    <w:rsid w:val="00A52530"/>
    <w:rsid w:val="00A52545"/>
    <w:rsid w:val="00A5255F"/>
    <w:rsid w:val="00A5257F"/>
    <w:rsid w:val="00A52613"/>
    <w:rsid w:val="00A52781"/>
    <w:rsid w:val="00A527CC"/>
    <w:rsid w:val="00A529C7"/>
    <w:rsid w:val="00A52AC0"/>
    <w:rsid w:val="00A52B9B"/>
    <w:rsid w:val="00A52DB5"/>
    <w:rsid w:val="00A52E97"/>
    <w:rsid w:val="00A52EB1"/>
    <w:rsid w:val="00A53048"/>
    <w:rsid w:val="00A53294"/>
    <w:rsid w:val="00A532AB"/>
    <w:rsid w:val="00A5343B"/>
    <w:rsid w:val="00A535D5"/>
    <w:rsid w:val="00A536F0"/>
    <w:rsid w:val="00A53742"/>
    <w:rsid w:val="00A5382A"/>
    <w:rsid w:val="00A53B3C"/>
    <w:rsid w:val="00A53BD4"/>
    <w:rsid w:val="00A53ED1"/>
    <w:rsid w:val="00A53F0D"/>
    <w:rsid w:val="00A5416C"/>
    <w:rsid w:val="00A5423B"/>
    <w:rsid w:val="00A542C2"/>
    <w:rsid w:val="00A54356"/>
    <w:rsid w:val="00A5441D"/>
    <w:rsid w:val="00A544B8"/>
    <w:rsid w:val="00A54537"/>
    <w:rsid w:val="00A546B9"/>
    <w:rsid w:val="00A547EF"/>
    <w:rsid w:val="00A54810"/>
    <w:rsid w:val="00A54842"/>
    <w:rsid w:val="00A54A28"/>
    <w:rsid w:val="00A54AE2"/>
    <w:rsid w:val="00A54ED6"/>
    <w:rsid w:val="00A54F1D"/>
    <w:rsid w:val="00A55070"/>
    <w:rsid w:val="00A55274"/>
    <w:rsid w:val="00A555B6"/>
    <w:rsid w:val="00A5564E"/>
    <w:rsid w:val="00A55788"/>
    <w:rsid w:val="00A557FD"/>
    <w:rsid w:val="00A55909"/>
    <w:rsid w:val="00A55918"/>
    <w:rsid w:val="00A55929"/>
    <w:rsid w:val="00A5597B"/>
    <w:rsid w:val="00A55AC4"/>
    <w:rsid w:val="00A55BC0"/>
    <w:rsid w:val="00A55C2B"/>
    <w:rsid w:val="00A55CF9"/>
    <w:rsid w:val="00A55E3F"/>
    <w:rsid w:val="00A55F07"/>
    <w:rsid w:val="00A55F45"/>
    <w:rsid w:val="00A560A2"/>
    <w:rsid w:val="00A56139"/>
    <w:rsid w:val="00A56206"/>
    <w:rsid w:val="00A565B4"/>
    <w:rsid w:val="00A56665"/>
    <w:rsid w:val="00A566E4"/>
    <w:rsid w:val="00A5677B"/>
    <w:rsid w:val="00A5684A"/>
    <w:rsid w:val="00A5689C"/>
    <w:rsid w:val="00A569FE"/>
    <w:rsid w:val="00A56A05"/>
    <w:rsid w:val="00A56A63"/>
    <w:rsid w:val="00A56B06"/>
    <w:rsid w:val="00A56CA7"/>
    <w:rsid w:val="00A56CD1"/>
    <w:rsid w:val="00A56D40"/>
    <w:rsid w:val="00A56D5B"/>
    <w:rsid w:val="00A56D66"/>
    <w:rsid w:val="00A56D67"/>
    <w:rsid w:val="00A56DB7"/>
    <w:rsid w:val="00A5719E"/>
    <w:rsid w:val="00A5723A"/>
    <w:rsid w:val="00A573AA"/>
    <w:rsid w:val="00A5745B"/>
    <w:rsid w:val="00A57465"/>
    <w:rsid w:val="00A5749B"/>
    <w:rsid w:val="00A574DE"/>
    <w:rsid w:val="00A57669"/>
    <w:rsid w:val="00A57701"/>
    <w:rsid w:val="00A578B2"/>
    <w:rsid w:val="00A578D1"/>
    <w:rsid w:val="00A57CCB"/>
    <w:rsid w:val="00A57EC3"/>
    <w:rsid w:val="00A602E5"/>
    <w:rsid w:val="00A6034D"/>
    <w:rsid w:val="00A60391"/>
    <w:rsid w:val="00A60395"/>
    <w:rsid w:val="00A60445"/>
    <w:rsid w:val="00A6044B"/>
    <w:rsid w:val="00A60537"/>
    <w:rsid w:val="00A6053B"/>
    <w:rsid w:val="00A60585"/>
    <w:rsid w:val="00A6061F"/>
    <w:rsid w:val="00A60831"/>
    <w:rsid w:val="00A6089D"/>
    <w:rsid w:val="00A60B07"/>
    <w:rsid w:val="00A60B41"/>
    <w:rsid w:val="00A60BAF"/>
    <w:rsid w:val="00A60BCA"/>
    <w:rsid w:val="00A60C20"/>
    <w:rsid w:val="00A60C9E"/>
    <w:rsid w:val="00A60CD3"/>
    <w:rsid w:val="00A60ED0"/>
    <w:rsid w:val="00A60F40"/>
    <w:rsid w:val="00A61048"/>
    <w:rsid w:val="00A610C8"/>
    <w:rsid w:val="00A6121A"/>
    <w:rsid w:val="00A613CF"/>
    <w:rsid w:val="00A6152C"/>
    <w:rsid w:val="00A61563"/>
    <w:rsid w:val="00A615E7"/>
    <w:rsid w:val="00A6178D"/>
    <w:rsid w:val="00A617E3"/>
    <w:rsid w:val="00A617F5"/>
    <w:rsid w:val="00A61976"/>
    <w:rsid w:val="00A619FE"/>
    <w:rsid w:val="00A61A87"/>
    <w:rsid w:val="00A61D62"/>
    <w:rsid w:val="00A61DF8"/>
    <w:rsid w:val="00A61E31"/>
    <w:rsid w:val="00A620EA"/>
    <w:rsid w:val="00A626EC"/>
    <w:rsid w:val="00A62711"/>
    <w:rsid w:val="00A62780"/>
    <w:rsid w:val="00A627B2"/>
    <w:rsid w:val="00A62940"/>
    <w:rsid w:val="00A6295C"/>
    <w:rsid w:val="00A629B9"/>
    <w:rsid w:val="00A62BC7"/>
    <w:rsid w:val="00A62D23"/>
    <w:rsid w:val="00A62D69"/>
    <w:rsid w:val="00A62ECE"/>
    <w:rsid w:val="00A62EE4"/>
    <w:rsid w:val="00A6306C"/>
    <w:rsid w:val="00A63110"/>
    <w:rsid w:val="00A631A9"/>
    <w:rsid w:val="00A6335D"/>
    <w:rsid w:val="00A63469"/>
    <w:rsid w:val="00A63507"/>
    <w:rsid w:val="00A63515"/>
    <w:rsid w:val="00A63650"/>
    <w:rsid w:val="00A6372A"/>
    <w:rsid w:val="00A6378C"/>
    <w:rsid w:val="00A63846"/>
    <w:rsid w:val="00A63879"/>
    <w:rsid w:val="00A638A5"/>
    <w:rsid w:val="00A6395F"/>
    <w:rsid w:val="00A639A4"/>
    <w:rsid w:val="00A63BC3"/>
    <w:rsid w:val="00A63BDD"/>
    <w:rsid w:val="00A63E63"/>
    <w:rsid w:val="00A640B6"/>
    <w:rsid w:val="00A6417C"/>
    <w:rsid w:val="00A641B4"/>
    <w:rsid w:val="00A64314"/>
    <w:rsid w:val="00A645DF"/>
    <w:rsid w:val="00A64705"/>
    <w:rsid w:val="00A64940"/>
    <w:rsid w:val="00A64A1A"/>
    <w:rsid w:val="00A64FC2"/>
    <w:rsid w:val="00A65085"/>
    <w:rsid w:val="00A650C9"/>
    <w:rsid w:val="00A65195"/>
    <w:rsid w:val="00A651FF"/>
    <w:rsid w:val="00A65387"/>
    <w:rsid w:val="00A655DC"/>
    <w:rsid w:val="00A65635"/>
    <w:rsid w:val="00A65778"/>
    <w:rsid w:val="00A659BD"/>
    <w:rsid w:val="00A65A74"/>
    <w:rsid w:val="00A65B68"/>
    <w:rsid w:val="00A65DFA"/>
    <w:rsid w:val="00A66001"/>
    <w:rsid w:val="00A6600F"/>
    <w:rsid w:val="00A6613B"/>
    <w:rsid w:val="00A66160"/>
    <w:rsid w:val="00A664CA"/>
    <w:rsid w:val="00A66AC5"/>
    <w:rsid w:val="00A66AF5"/>
    <w:rsid w:val="00A66BB6"/>
    <w:rsid w:val="00A66EBD"/>
    <w:rsid w:val="00A66F0B"/>
    <w:rsid w:val="00A66F17"/>
    <w:rsid w:val="00A66F47"/>
    <w:rsid w:val="00A67106"/>
    <w:rsid w:val="00A67250"/>
    <w:rsid w:val="00A67391"/>
    <w:rsid w:val="00A67453"/>
    <w:rsid w:val="00A67523"/>
    <w:rsid w:val="00A67627"/>
    <w:rsid w:val="00A6773E"/>
    <w:rsid w:val="00A677FA"/>
    <w:rsid w:val="00A67B05"/>
    <w:rsid w:val="00A67D57"/>
    <w:rsid w:val="00A67D79"/>
    <w:rsid w:val="00A67F94"/>
    <w:rsid w:val="00A700CD"/>
    <w:rsid w:val="00A70102"/>
    <w:rsid w:val="00A70142"/>
    <w:rsid w:val="00A70158"/>
    <w:rsid w:val="00A70173"/>
    <w:rsid w:val="00A70186"/>
    <w:rsid w:val="00A7023A"/>
    <w:rsid w:val="00A702AC"/>
    <w:rsid w:val="00A705B5"/>
    <w:rsid w:val="00A70623"/>
    <w:rsid w:val="00A70728"/>
    <w:rsid w:val="00A7081D"/>
    <w:rsid w:val="00A708C1"/>
    <w:rsid w:val="00A708E6"/>
    <w:rsid w:val="00A70946"/>
    <w:rsid w:val="00A709A7"/>
    <w:rsid w:val="00A70AB8"/>
    <w:rsid w:val="00A70CFC"/>
    <w:rsid w:val="00A71026"/>
    <w:rsid w:val="00A71164"/>
    <w:rsid w:val="00A711D3"/>
    <w:rsid w:val="00A71266"/>
    <w:rsid w:val="00A7139F"/>
    <w:rsid w:val="00A713A0"/>
    <w:rsid w:val="00A7141C"/>
    <w:rsid w:val="00A715A5"/>
    <w:rsid w:val="00A715EA"/>
    <w:rsid w:val="00A715EF"/>
    <w:rsid w:val="00A717B0"/>
    <w:rsid w:val="00A717B7"/>
    <w:rsid w:val="00A717CA"/>
    <w:rsid w:val="00A71906"/>
    <w:rsid w:val="00A719BB"/>
    <w:rsid w:val="00A71B59"/>
    <w:rsid w:val="00A71BFF"/>
    <w:rsid w:val="00A71D76"/>
    <w:rsid w:val="00A71EDA"/>
    <w:rsid w:val="00A71EEF"/>
    <w:rsid w:val="00A71F2B"/>
    <w:rsid w:val="00A71FAA"/>
    <w:rsid w:val="00A72078"/>
    <w:rsid w:val="00A720F5"/>
    <w:rsid w:val="00A722F4"/>
    <w:rsid w:val="00A723D4"/>
    <w:rsid w:val="00A72574"/>
    <w:rsid w:val="00A7259E"/>
    <w:rsid w:val="00A72785"/>
    <w:rsid w:val="00A727CD"/>
    <w:rsid w:val="00A72930"/>
    <w:rsid w:val="00A72949"/>
    <w:rsid w:val="00A72992"/>
    <w:rsid w:val="00A72A60"/>
    <w:rsid w:val="00A72A76"/>
    <w:rsid w:val="00A72C4E"/>
    <w:rsid w:val="00A72FC7"/>
    <w:rsid w:val="00A72FD1"/>
    <w:rsid w:val="00A7301D"/>
    <w:rsid w:val="00A73045"/>
    <w:rsid w:val="00A7341A"/>
    <w:rsid w:val="00A734FD"/>
    <w:rsid w:val="00A7352F"/>
    <w:rsid w:val="00A735D2"/>
    <w:rsid w:val="00A736CB"/>
    <w:rsid w:val="00A7372E"/>
    <w:rsid w:val="00A737B1"/>
    <w:rsid w:val="00A73820"/>
    <w:rsid w:val="00A73849"/>
    <w:rsid w:val="00A7386C"/>
    <w:rsid w:val="00A73933"/>
    <w:rsid w:val="00A73A4B"/>
    <w:rsid w:val="00A73CA8"/>
    <w:rsid w:val="00A73E41"/>
    <w:rsid w:val="00A73E47"/>
    <w:rsid w:val="00A73E77"/>
    <w:rsid w:val="00A73FA8"/>
    <w:rsid w:val="00A741D3"/>
    <w:rsid w:val="00A74231"/>
    <w:rsid w:val="00A7492E"/>
    <w:rsid w:val="00A74D14"/>
    <w:rsid w:val="00A750B6"/>
    <w:rsid w:val="00A750B8"/>
    <w:rsid w:val="00A7511E"/>
    <w:rsid w:val="00A75168"/>
    <w:rsid w:val="00A75387"/>
    <w:rsid w:val="00A75573"/>
    <w:rsid w:val="00A75659"/>
    <w:rsid w:val="00A75667"/>
    <w:rsid w:val="00A75B9F"/>
    <w:rsid w:val="00A75BA8"/>
    <w:rsid w:val="00A75BC7"/>
    <w:rsid w:val="00A75FC6"/>
    <w:rsid w:val="00A76063"/>
    <w:rsid w:val="00A76116"/>
    <w:rsid w:val="00A76119"/>
    <w:rsid w:val="00A76299"/>
    <w:rsid w:val="00A762D3"/>
    <w:rsid w:val="00A76385"/>
    <w:rsid w:val="00A7654D"/>
    <w:rsid w:val="00A76632"/>
    <w:rsid w:val="00A766F2"/>
    <w:rsid w:val="00A76C5A"/>
    <w:rsid w:val="00A76C76"/>
    <w:rsid w:val="00A76CCE"/>
    <w:rsid w:val="00A76CFC"/>
    <w:rsid w:val="00A76D3E"/>
    <w:rsid w:val="00A76D4E"/>
    <w:rsid w:val="00A771E9"/>
    <w:rsid w:val="00A772E8"/>
    <w:rsid w:val="00A773E1"/>
    <w:rsid w:val="00A7747E"/>
    <w:rsid w:val="00A774B4"/>
    <w:rsid w:val="00A776B5"/>
    <w:rsid w:val="00A7798D"/>
    <w:rsid w:val="00A779F9"/>
    <w:rsid w:val="00A77CC9"/>
    <w:rsid w:val="00A77CD4"/>
    <w:rsid w:val="00A77CFB"/>
    <w:rsid w:val="00A77D1D"/>
    <w:rsid w:val="00A77E37"/>
    <w:rsid w:val="00A77F74"/>
    <w:rsid w:val="00A80071"/>
    <w:rsid w:val="00A80156"/>
    <w:rsid w:val="00A8022B"/>
    <w:rsid w:val="00A8026B"/>
    <w:rsid w:val="00A802C1"/>
    <w:rsid w:val="00A80427"/>
    <w:rsid w:val="00A80432"/>
    <w:rsid w:val="00A805B4"/>
    <w:rsid w:val="00A805C8"/>
    <w:rsid w:val="00A808AB"/>
    <w:rsid w:val="00A80958"/>
    <w:rsid w:val="00A80A66"/>
    <w:rsid w:val="00A80E54"/>
    <w:rsid w:val="00A80EBE"/>
    <w:rsid w:val="00A80EC3"/>
    <w:rsid w:val="00A80F46"/>
    <w:rsid w:val="00A81073"/>
    <w:rsid w:val="00A8107E"/>
    <w:rsid w:val="00A8110E"/>
    <w:rsid w:val="00A81257"/>
    <w:rsid w:val="00A8130A"/>
    <w:rsid w:val="00A8132F"/>
    <w:rsid w:val="00A8152E"/>
    <w:rsid w:val="00A8181E"/>
    <w:rsid w:val="00A81874"/>
    <w:rsid w:val="00A8193D"/>
    <w:rsid w:val="00A81966"/>
    <w:rsid w:val="00A81A32"/>
    <w:rsid w:val="00A81C5A"/>
    <w:rsid w:val="00A81E61"/>
    <w:rsid w:val="00A82096"/>
    <w:rsid w:val="00A8221B"/>
    <w:rsid w:val="00A8222E"/>
    <w:rsid w:val="00A822C7"/>
    <w:rsid w:val="00A8243E"/>
    <w:rsid w:val="00A82566"/>
    <w:rsid w:val="00A82592"/>
    <w:rsid w:val="00A82751"/>
    <w:rsid w:val="00A82791"/>
    <w:rsid w:val="00A82A0B"/>
    <w:rsid w:val="00A82BA3"/>
    <w:rsid w:val="00A82DD7"/>
    <w:rsid w:val="00A82E22"/>
    <w:rsid w:val="00A82E2E"/>
    <w:rsid w:val="00A83123"/>
    <w:rsid w:val="00A8339E"/>
    <w:rsid w:val="00A833E7"/>
    <w:rsid w:val="00A833EE"/>
    <w:rsid w:val="00A8345B"/>
    <w:rsid w:val="00A83545"/>
    <w:rsid w:val="00A8364F"/>
    <w:rsid w:val="00A8374B"/>
    <w:rsid w:val="00A8388E"/>
    <w:rsid w:val="00A8389E"/>
    <w:rsid w:val="00A83903"/>
    <w:rsid w:val="00A83B0E"/>
    <w:rsid w:val="00A83D4B"/>
    <w:rsid w:val="00A83D5F"/>
    <w:rsid w:val="00A83E86"/>
    <w:rsid w:val="00A83EE5"/>
    <w:rsid w:val="00A83FBF"/>
    <w:rsid w:val="00A84053"/>
    <w:rsid w:val="00A84054"/>
    <w:rsid w:val="00A84157"/>
    <w:rsid w:val="00A84375"/>
    <w:rsid w:val="00A844D9"/>
    <w:rsid w:val="00A845D2"/>
    <w:rsid w:val="00A84769"/>
    <w:rsid w:val="00A847B6"/>
    <w:rsid w:val="00A848C3"/>
    <w:rsid w:val="00A84A3F"/>
    <w:rsid w:val="00A84AF9"/>
    <w:rsid w:val="00A84C77"/>
    <w:rsid w:val="00A84D42"/>
    <w:rsid w:val="00A84DEE"/>
    <w:rsid w:val="00A84F18"/>
    <w:rsid w:val="00A84F1B"/>
    <w:rsid w:val="00A84FE9"/>
    <w:rsid w:val="00A85031"/>
    <w:rsid w:val="00A850EF"/>
    <w:rsid w:val="00A85246"/>
    <w:rsid w:val="00A852A4"/>
    <w:rsid w:val="00A853BD"/>
    <w:rsid w:val="00A854C5"/>
    <w:rsid w:val="00A8571C"/>
    <w:rsid w:val="00A8584B"/>
    <w:rsid w:val="00A8591C"/>
    <w:rsid w:val="00A859D7"/>
    <w:rsid w:val="00A85B71"/>
    <w:rsid w:val="00A85BDF"/>
    <w:rsid w:val="00A85E76"/>
    <w:rsid w:val="00A85F3C"/>
    <w:rsid w:val="00A85F84"/>
    <w:rsid w:val="00A86033"/>
    <w:rsid w:val="00A86086"/>
    <w:rsid w:val="00A861BA"/>
    <w:rsid w:val="00A86240"/>
    <w:rsid w:val="00A862F9"/>
    <w:rsid w:val="00A863B8"/>
    <w:rsid w:val="00A86477"/>
    <w:rsid w:val="00A869C5"/>
    <w:rsid w:val="00A86C60"/>
    <w:rsid w:val="00A86E05"/>
    <w:rsid w:val="00A86EFC"/>
    <w:rsid w:val="00A86F1B"/>
    <w:rsid w:val="00A86F29"/>
    <w:rsid w:val="00A86F6C"/>
    <w:rsid w:val="00A870DC"/>
    <w:rsid w:val="00A87123"/>
    <w:rsid w:val="00A87181"/>
    <w:rsid w:val="00A873AF"/>
    <w:rsid w:val="00A8750A"/>
    <w:rsid w:val="00A8759F"/>
    <w:rsid w:val="00A87738"/>
    <w:rsid w:val="00A8777A"/>
    <w:rsid w:val="00A877C7"/>
    <w:rsid w:val="00A878F7"/>
    <w:rsid w:val="00A879CE"/>
    <w:rsid w:val="00A87BB1"/>
    <w:rsid w:val="00A87BCD"/>
    <w:rsid w:val="00A87C59"/>
    <w:rsid w:val="00A87C7E"/>
    <w:rsid w:val="00A87FDB"/>
    <w:rsid w:val="00A87FF1"/>
    <w:rsid w:val="00A90202"/>
    <w:rsid w:val="00A90310"/>
    <w:rsid w:val="00A90600"/>
    <w:rsid w:val="00A9067A"/>
    <w:rsid w:val="00A907EB"/>
    <w:rsid w:val="00A90849"/>
    <w:rsid w:val="00A90A25"/>
    <w:rsid w:val="00A90B04"/>
    <w:rsid w:val="00A90B09"/>
    <w:rsid w:val="00A90B35"/>
    <w:rsid w:val="00A90CFA"/>
    <w:rsid w:val="00A91313"/>
    <w:rsid w:val="00A91646"/>
    <w:rsid w:val="00A9170D"/>
    <w:rsid w:val="00A91AD4"/>
    <w:rsid w:val="00A91AFC"/>
    <w:rsid w:val="00A91C5A"/>
    <w:rsid w:val="00A91CFC"/>
    <w:rsid w:val="00A91DE5"/>
    <w:rsid w:val="00A91E60"/>
    <w:rsid w:val="00A91E84"/>
    <w:rsid w:val="00A91F31"/>
    <w:rsid w:val="00A9249D"/>
    <w:rsid w:val="00A924B1"/>
    <w:rsid w:val="00A92703"/>
    <w:rsid w:val="00A92ACA"/>
    <w:rsid w:val="00A92BEA"/>
    <w:rsid w:val="00A92C64"/>
    <w:rsid w:val="00A92DDA"/>
    <w:rsid w:val="00A92F28"/>
    <w:rsid w:val="00A93019"/>
    <w:rsid w:val="00A9304C"/>
    <w:rsid w:val="00A930C3"/>
    <w:rsid w:val="00A93235"/>
    <w:rsid w:val="00A932B6"/>
    <w:rsid w:val="00A9335F"/>
    <w:rsid w:val="00A93367"/>
    <w:rsid w:val="00A933C3"/>
    <w:rsid w:val="00A934B0"/>
    <w:rsid w:val="00A934E6"/>
    <w:rsid w:val="00A9351A"/>
    <w:rsid w:val="00A935AD"/>
    <w:rsid w:val="00A935ED"/>
    <w:rsid w:val="00A93706"/>
    <w:rsid w:val="00A9375E"/>
    <w:rsid w:val="00A9376F"/>
    <w:rsid w:val="00A93A17"/>
    <w:rsid w:val="00A93AA5"/>
    <w:rsid w:val="00A93B1E"/>
    <w:rsid w:val="00A93CCB"/>
    <w:rsid w:val="00A93D33"/>
    <w:rsid w:val="00A93E4C"/>
    <w:rsid w:val="00A93F85"/>
    <w:rsid w:val="00A93FB9"/>
    <w:rsid w:val="00A9407B"/>
    <w:rsid w:val="00A94146"/>
    <w:rsid w:val="00A942EC"/>
    <w:rsid w:val="00A9437C"/>
    <w:rsid w:val="00A94470"/>
    <w:rsid w:val="00A9456A"/>
    <w:rsid w:val="00A9456B"/>
    <w:rsid w:val="00A94603"/>
    <w:rsid w:val="00A94BF1"/>
    <w:rsid w:val="00A94CBC"/>
    <w:rsid w:val="00A94CE7"/>
    <w:rsid w:val="00A94D80"/>
    <w:rsid w:val="00A94EF2"/>
    <w:rsid w:val="00A94FF5"/>
    <w:rsid w:val="00A95101"/>
    <w:rsid w:val="00A95175"/>
    <w:rsid w:val="00A95286"/>
    <w:rsid w:val="00A95317"/>
    <w:rsid w:val="00A953FD"/>
    <w:rsid w:val="00A954A5"/>
    <w:rsid w:val="00A95524"/>
    <w:rsid w:val="00A956AF"/>
    <w:rsid w:val="00A957D2"/>
    <w:rsid w:val="00A9592D"/>
    <w:rsid w:val="00A9596D"/>
    <w:rsid w:val="00A959E1"/>
    <w:rsid w:val="00A95A8D"/>
    <w:rsid w:val="00A95AE2"/>
    <w:rsid w:val="00A95B7E"/>
    <w:rsid w:val="00A95C33"/>
    <w:rsid w:val="00A95D4C"/>
    <w:rsid w:val="00A95D83"/>
    <w:rsid w:val="00A95E64"/>
    <w:rsid w:val="00A95E7C"/>
    <w:rsid w:val="00A95F58"/>
    <w:rsid w:val="00A96041"/>
    <w:rsid w:val="00A96498"/>
    <w:rsid w:val="00A96691"/>
    <w:rsid w:val="00A966BE"/>
    <w:rsid w:val="00A9683D"/>
    <w:rsid w:val="00A96923"/>
    <w:rsid w:val="00A969A1"/>
    <w:rsid w:val="00A96A19"/>
    <w:rsid w:val="00A96BB0"/>
    <w:rsid w:val="00A96CBA"/>
    <w:rsid w:val="00A96CC3"/>
    <w:rsid w:val="00A96CE3"/>
    <w:rsid w:val="00A96D8B"/>
    <w:rsid w:val="00A96FC9"/>
    <w:rsid w:val="00A970FF"/>
    <w:rsid w:val="00A973D8"/>
    <w:rsid w:val="00A973EA"/>
    <w:rsid w:val="00A9753C"/>
    <w:rsid w:val="00A9756C"/>
    <w:rsid w:val="00A9757F"/>
    <w:rsid w:val="00A976F9"/>
    <w:rsid w:val="00A977EE"/>
    <w:rsid w:val="00A97AB3"/>
    <w:rsid w:val="00A97C98"/>
    <w:rsid w:val="00A97E27"/>
    <w:rsid w:val="00A97E2D"/>
    <w:rsid w:val="00A97E56"/>
    <w:rsid w:val="00A97E87"/>
    <w:rsid w:val="00A97EAC"/>
    <w:rsid w:val="00A97EEC"/>
    <w:rsid w:val="00AA012F"/>
    <w:rsid w:val="00AA01BB"/>
    <w:rsid w:val="00AA01CA"/>
    <w:rsid w:val="00AA0300"/>
    <w:rsid w:val="00AA0671"/>
    <w:rsid w:val="00AA0739"/>
    <w:rsid w:val="00AA08A5"/>
    <w:rsid w:val="00AA0906"/>
    <w:rsid w:val="00AA0AB3"/>
    <w:rsid w:val="00AA0C3D"/>
    <w:rsid w:val="00AA0CB9"/>
    <w:rsid w:val="00AA0D11"/>
    <w:rsid w:val="00AA0DE0"/>
    <w:rsid w:val="00AA0EB8"/>
    <w:rsid w:val="00AA107B"/>
    <w:rsid w:val="00AA10C0"/>
    <w:rsid w:val="00AA1154"/>
    <w:rsid w:val="00AA1155"/>
    <w:rsid w:val="00AA12BB"/>
    <w:rsid w:val="00AA1487"/>
    <w:rsid w:val="00AA1568"/>
    <w:rsid w:val="00AA15F5"/>
    <w:rsid w:val="00AA1605"/>
    <w:rsid w:val="00AA1671"/>
    <w:rsid w:val="00AA168B"/>
    <w:rsid w:val="00AA17D0"/>
    <w:rsid w:val="00AA188B"/>
    <w:rsid w:val="00AA188C"/>
    <w:rsid w:val="00AA1A1D"/>
    <w:rsid w:val="00AA1AF0"/>
    <w:rsid w:val="00AA1C03"/>
    <w:rsid w:val="00AA1C6E"/>
    <w:rsid w:val="00AA1ECA"/>
    <w:rsid w:val="00AA1F79"/>
    <w:rsid w:val="00AA209C"/>
    <w:rsid w:val="00AA21C0"/>
    <w:rsid w:val="00AA21F6"/>
    <w:rsid w:val="00AA227F"/>
    <w:rsid w:val="00AA22E4"/>
    <w:rsid w:val="00AA2764"/>
    <w:rsid w:val="00AA278A"/>
    <w:rsid w:val="00AA28A8"/>
    <w:rsid w:val="00AA2B47"/>
    <w:rsid w:val="00AA2B67"/>
    <w:rsid w:val="00AA2C61"/>
    <w:rsid w:val="00AA2CAA"/>
    <w:rsid w:val="00AA2E20"/>
    <w:rsid w:val="00AA2E89"/>
    <w:rsid w:val="00AA2F7A"/>
    <w:rsid w:val="00AA3162"/>
    <w:rsid w:val="00AA338E"/>
    <w:rsid w:val="00AA3425"/>
    <w:rsid w:val="00AA3466"/>
    <w:rsid w:val="00AA3482"/>
    <w:rsid w:val="00AA361B"/>
    <w:rsid w:val="00AA3620"/>
    <w:rsid w:val="00AA3637"/>
    <w:rsid w:val="00AA3715"/>
    <w:rsid w:val="00AA3854"/>
    <w:rsid w:val="00AA3920"/>
    <w:rsid w:val="00AA3AEA"/>
    <w:rsid w:val="00AA3AFE"/>
    <w:rsid w:val="00AA3B0B"/>
    <w:rsid w:val="00AA413B"/>
    <w:rsid w:val="00AA4267"/>
    <w:rsid w:val="00AA47C4"/>
    <w:rsid w:val="00AA47F4"/>
    <w:rsid w:val="00AA496A"/>
    <w:rsid w:val="00AA49A8"/>
    <w:rsid w:val="00AA4A57"/>
    <w:rsid w:val="00AA4ADC"/>
    <w:rsid w:val="00AA4B34"/>
    <w:rsid w:val="00AA4E3D"/>
    <w:rsid w:val="00AA515E"/>
    <w:rsid w:val="00AA521E"/>
    <w:rsid w:val="00AA5220"/>
    <w:rsid w:val="00AA52FC"/>
    <w:rsid w:val="00AA537A"/>
    <w:rsid w:val="00AA53EB"/>
    <w:rsid w:val="00AA556C"/>
    <w:rsid w:val="00AA55A4"/>
    <w:rsid w:val="00AA5625"/>
    <w:rsid w:val="00AA573C"/>
    <w:rsid w:val="00AA57BC"/>
    <w:rsid w:val="00AA58C2"/>
    <w:rsid w:val="00AA5909"/>
    <w:rsid w:val="00AA5B12"/>
    <w:rsid w:val="00AA5BB6"/>
    <w:rsid w:val="00AA5BF7"/>
    <w:rsid w:val="00AA5C9C"/>
    <w:rsid w:val="00AA5CB8"/>
    <w:rsid w:val="00AA5DCE"/>
    <w:rsid w:val="00AA5E32"/>
    <w:rsid w:val="00AA5E9E"/>
    <w:rsid w:val="00AA61A8"/>
    <w:rsid w:val="00AA6282"/>
    <w:rsid w:val="00AA62AE"/>
    <w:rsid w:val="00AA62AF"/>
    <w:rsid w:val="00AA62E1"/>
    <w:rsid w:val="00AA6550"/>
    <w:rsid w:val="00AA6699"/>
    <w:rsid w:val="00AA66F2"/>
    <w:rsid w:val="00AA6807"/>
    <w:rsid w:val="00AA6814"/>
    <w:rsid w:val="00AA6922"/>
    <w:rsid w:val="00AA6990"/>
    <w:rsid w:val="00AA69AB"/>
    <w:rsid w:val="00AA69F8"/>
    <w:rsid w:val="00AA6A6E"/>
    <w:rsid w:val="00AA6B27"/>
    <w:rsid w:val="00AA6BDD"/>
    <w:rsid w:val="00AA6C0F"/>
    <w:rsid w:val="00AA6F33"/>
    <w:rsid w:val="00AA6F60"/>
    <w:rsid w:val="00AA6FA3"/>
    <w:rsid w:val="00AA719A"/>
    <w:rsid w:val="00AA730B"/>
    <w:rsid w:val="00AA737F"/>
    <w:rsid w:val="00AA760E"/>
    <w:rsid w:val="00AA76C2"/>
    <w:rsid w:val="00AA76E8"/>
    <w:rsid w:val="00AA771A"/>
    <w:rsid w:val="00AA7849"/>
    <w:rsid w:val="00AA785D"/>
    <w:rsid w:val="00AA7901"/>
    <w:rsid w:val="00AA7928"/>
    <w:rsid w:val="00AA7ADF"/>
    <w:rsid w:val="00AA7BF0"/>
    <w:rsid w:val="00AA7E68"/>
    <w:rsid w:val="00AA7E87"/>
    <w:rsid w:val="00AA7F94"/>
    <w:rsid w:val="00AB0309"/>
    <w:rsid w:val="00AB034C"/>
    <w:rsid w:val="00AB03A9"/>
    <w:rsid w:val="00AB047E"/>
    <w:rsid w:val="00AB049B"/>
    <w:rsid w:val="00AB04B8"/>
    <w:rsid w:val="00AB06FF"/>
    <w:rsid w:val="00AB08D3"/>
    <w:rsid w:val="00AB0910"/>
    <w:rsid w:val="00AB0916"/>
    <w:rsid w:val="00AB09DD"/>
    <w:rsid w:val="00AB0F6C"/>
    <w:rsid w:val="00AB1003"/>
    <w:rsid w:val="00AB1235"/>
    <w:rsid w:val="00AB13C3"/>
    <w:rsid w:val="00AB13DC"/>
    <w:rsid w:val="00AB1648"/>
    <w:rsid w:val="00AB1755"/>
    <w:rsid w:val="00AB17F1"/>
    <w:rsid w:val="00AB19CE"/>
    <w:rsid w:val="00AB1A28"/>
    <w:rsid w:val="00AB1B27"/>
    <w:rsid w:val="00AB1B31"/>
    <w:rsid w:val="00AB1D7C"/>
    <w:rsid w:val="00AB210E"/>
    <w:rsid w:val="00AB21CD"/>
    <w:rsid w:val="00AB22E6"/>
    <w:rsid w:val="00AB22E7"/>
    <w:rsid w:val="00AB2341"/>
    <w:rsid w:val="00AB2661"/>
    <w:rsid w:val="00AB27C5"/>
    <w:rsid w:val="00AB2807"/>
    <w:rsid w:val="00AB28BA"/>
    <w:rsid w:val="00AB297C"/>
    <w:rsid w:val="00AB2ABB"/>
    <w:rsid w:val="00AB2B7E"/>
    <w:rsid w:val="00AB2BD7"/>
    <w:rsid w:val="00AB2C5C"/>
    <w:rsid w:val="00AB2CF7"/>
    <w:rsid w:val="00AB302B"/>
    <w:rsid w:val="00AB3180"/>
    <w:rsid w:val="00AB31DF"/>
    <w:rsid w:val="00AB34A5"/>
    <w:rsid w:val="00AB34AD"/>
    <w:rsid w:val="00AB3502"/>
    <w:rsid w:val="00AB3684"/>
    <w:rsid w:val="00AB37C3"/>
    <w:rsid w:val="00AB3848"/>
    <w:rsid w:val="00AB3851"/>
    <w:rsid w:val="00AB3A9F"/>
    <w:rsid w:val="00AB3AF8"/>
    <w:rsid w:val="00AB3D0C"/>
    <w:rsid w:val="00AB400B"/>
    <w:rsid w:val="00AB43D1"/>
    <w:rsid w:val="00AB4504"/>
    <w:rsid w:val="00AB4546"/>
    <w:rsid w:val="00AB46F7"/>
    <w:rsid w:val="00AB476D"/>
    <w:rsid w:val="00AB4812"/>
    <w:rsid w:val="00AB4908"/>
    <w:rsid w:val="00AB4A4E"/>
    <w:rsid w:val="00AB4BEA"/>
    <w:rsid w:val="00AB4CD0"/>
    <w:rsid w:val="00AB4F30"/>
    <w:rsid w:val="00AB4F41"/>
    <w:rsid w:val="00AB5032"/>
    <w:rsid w:val="00AB50A9"/>
    <w:rsid w:val="00AB50BB"/>
    <w:rsid w:val="00AB50F4"/>
    <w:rsid w:val="00AB5135"/>
    <w:rsid w:val="00AB53B1"/>
    <w:rsid w:val="00AB53F7"/>
    <w:rsid w:val="00AB5748"/>
    <w:rsid w:val="00AB5AFE"/>
    <w:rsid w:val="00AB5BCF"/>
    <w:rsid w:val="00AB5D37"/>
    <w:rsid w:val="00AB5DA9"/>
    <w:rsid w:val="00AB5E5B"/>
    <w:rsid w:val="00AB5F6A"/>
    <w:rsid w:val="00AB5F76"/>
    <w:rsid w:val="00AB606E"/>
    <w:rsid w:val="00AB60E3"/>
    <w:rsid w:val="00AB623B"/>
    <w:rsid w:val="00AB64F7"/>
    <w:rsid w:val="00AB65C6"/>
    <w:rsid w:val="00AB68A1"/>
    <w:rsid w:val="00AB69E3"/>
    <w:rsid w:val="00AB6C10"/>
    <w:rsid w:val="00AB6D21"/>
    <w:rsid w:val="00AB6FBC"/>
    <w:rsid w:val="00AB6FCD"/>
    <w:rsid w:val="00AB7046"/>
    <w:rsid w:val="00AB7269"/>
    <w:rsid w:val="00AB72B1"/>
    <w:rsid w:val="00AB7342"/>
    <w:rsid w:val="00AB74C9"/>
    <w:rsid w:val="00AB7664"/>
    <w:rsid w:val="00AB76C9"/>
    <w:rsid w:val="00AB7736"/>
    <w:rsid w:val="00AB7A19"/>
    <w:rsid w:val="00AB7A4D"/>
    <w:rsid w:val="00AB7AC8"/>
    <w:rsid w:val="00AB7C3A"/>
    <w:rsid w:val="00AB7D34"/>
    <w:rsid w:val="00AB7F7D"/>
    <w:rsid w:val="00AC00AB"/>
    <w:rsid w:val="00AC0110"/>
    <w:rsid w:val="00AC01EB"/>
    <w:rsid w:val="00AC026D"/>
    <w:rsid w:val="00AC068C"/>
    <w:rsid w:val="00AC07E7"/>
    <w:rsid w:val="00AC0927"/>
    <w:rsid w:val="00AC0A19"/>
    <w:rsid w:val="00AC0B40"/>
    <w:rsid w:val="00AC0C59"/>
    <w:rsid w:val="00AC0CE6"/>
    <w:rsid w:val="00AC0D28"/>
    <w:rsid w:val="00AC0E62"/>
    <w:rsid w:val="00AC0F6C"/>
    <w:rsid w:val="00AC1074"/>
    <w:rsid w:val="00AC1124"/>
    <w:rsid w:val="00AC123B"/>
    <w:rsid w:val="00AC1281"/>
    <w:rsid w:val="00AC1340"/>
    <w:rsid w:val="00AC1615"/>
    <w:rsid w:val="00AC1697"/>
    <w:rsid w:val="00AC18BD"/>
    <w:rsid w:val="00AC19A7"/>
    <w:rsid w:val="00AC1CA6"/>
    <w:rsid w:val="00AC1ED9"/>
    <w:rsid w:val="00AC2298"/>
    <w:rsid w:val="00AC234D"/>
    <w:rsid w:val="00AC23C5"/>
    <w:rsid w:val="00AC247F"/>
    <w:rsid w:val="00AC2550"/>
    <w:rsid w:val="00AC2555"/>
    <w:rsid w:val="00AC25E3"/>
    <w:rsid w:val="00AC26AA"/>
    <w:rsid w:val="00AC2748"/>
    <w:rsid w:val="00AC27AE"/>
    <w:rsid w:val="00AC2B83"/>
    <w:rsid w:val="00AC2BB2"/>
    <w:rsid w:val="00AC2D8A"/>
    <w:rsid w:val="00AC2DE0"/>
    <w:rsid w:val="00AC2E5F"/>
    <w:rsid w:val="00AC2F72"/>
    <w:rsid w:val="00AC2FC9"/>
    <w:rsid w:val="00AC303C"/>
    <w:rsid w:val="00AC319B"/>
    <w:rsid w:val="00AC3223"/>
    <w:rsid w:val="00AC3261"/>
    <w:rsid w:val="00AC36C4"/>
    <w:rsid w:val="00AC3708"/>
    <w:rsid w:val="00AC3733"/>
    <w:rsid w:val="00AC39EB"/>
    <w:rsid w:val="00AC3A1F"/>
    <w:rsid w:val="00AC3ABD"/>
    <w:rsid w:val="00AC3AF9"/>
    <w:rsid w:val="00AC3BE1"/>
    <w:rsid w:val="00AC3CBF"/>
    <w:rsid w:val="00AC422D"/>
    <w:rsid w:val="00AC43F0"/>
    <w:rsid w:val="00AC4433"/>
    <w:rsid w:val="00AC455A"/>
    <w:rsid w:val="00AC45E7"/>
    <w:rsid w:val="00AC46C0"/>
    <w:rsid w:val="00AC46F6"/>
    <w:rsid w:val="00AC47F8"/>
    <w:rsid w:val="00AC494F"/>
    <w:rsid w:val="00AC4A58"/>
    <w:rsid w:val="00AC4AA5"/>
    <w:rsid w:val="00AC4B47"/>
    <w:rsid w:val="00AC4B9C"/>
    <w:rsid w:val="00AC4BD3"/>
    <w:rsid w:val="00AC4C23"/>
    <w:rsid w:val="00AC4DEB"/>
    <w:rsid w:val="00AC4ECA"/>
    <w:rsid w:val="00AC500D"/>
    <w:rsid w:val="00AC50F8"/>
    <w:rsid w:val="00AC5168"/>
    <w:rsid w:val="00AC5369"/>
    <w:rsid w:val="00AC543D"/>
    <w:rsid w:val="00AC5784"/>
    <w:rsid w:val="00AC582A"/>
    <w:rsid w:val="00AC58B7"/>
    <w:rsid w:val="00AC590F"/>
    <w:rsid w:val="00AC594A"/>
    <w:rsid w:val="00AC5D53"/>
    <w:rsid w:val="00AC6007"/>
    <w:rsid w:val="00AC6077"/>
    <w:rsid w:val="00AC61FA"/>
    <w:rsid w:val="00AC63BC"/>
    <w:rsid w:val="00AC6804"/>
    <w:rsid w:val="00AC6876"/>
    <w:rsid w:val="00AC693E"/>
    <w:rsid w:val="00AC6AC1"/>
    <w:rsid w:val="00AC6D14"/>
    <w:rsid w:val="00AC6DB0"/>
    <w:rsid w:val="00AC6DEF"/>
    <w:rsid w:val="00AC6F7F"/>
    <w:rsid w:val="00AC6FAE"/>
    <w:rsid w:val="00AC70DD"/>
    <w:rsid w:val="00AC7106"/>
    <w:rsid w:val="00AC7181"/>
    <w:rsid w:val="00AC7264"/>
    <w:rsid w:val="00AC7268"/>
    <w:rsid w:val="00AC7278"/>
    <w:rsid w:val="00AC730A"/>
    <w:rsid w:val="00AC7434"/>
    <w:rsid w:val="00AC7793"/>
    <w:rsid w:val="00AC77F3"/>
    <w:rsid w:val="00AC7901"/>
    <w:rsid w:val="00AC798D"/>
    <w:rsid w:val="00AC79A7"/>
    <w:rsid w:val="00AC7BB6"/>
    <w:rsid w:val="00AC7D74"/>
    <w:rsid w:val="00AD011C"/>
    <w:rsid w:val="00AD0272"/>
    <w:rsid w:val="00AD0544"/>
    <w:rsid w:val="00AD0681"/>
    <w:rsid w:val="00AD0699"/>
    <w:rsid w:val="00AD0B15"/>
    <w:rsid w:val="00AD0BCB"/>
    <w:rsid w:val="00AD0CC2"/>
    <w:rsid w:val="00AD0D6C"/>
    <w:rsid w:val="00AD0E76"/>
    <w:rsid w:val="00AD0EB1"/>
    <w:rsid w:val="00AD10AF"/>
    <w:rsid w:val="00AD1127"/>
    <w:rsid w:val="00AD117D"/>
    <w:rsid w:val="00AD11F3"/>
    <w:rsid w:val="00AD123A"/>
    <w:rsid w:val="00AD136E"/>
    <w:rsid w:val="00AD1384"/>
    <w:rsid w:val="00AD13BC"/>
    <w:rsid w:val="00AD1671"/>
    <w:rsid w:val="00AD17FF"/>
    <w:rsid w:val="00AD1951"/>
    <w:rsid w:val="00AD1994"/>
    <w:rsid w:val="00AD19EF"/>
    <w:rsid w:val="00AD1BA8"/>
    <w:rsid w:val="00AD1C19"/>
    <w:rsid w:val="00AD1FBA"/>
    <w:rsid w:val="00AD1FEC"/>
    <w:rsid w:val="00AD2164"/>
    <w:rsid w:val="00AD22A6"/>
    <w:rsid w:val="00AD23E8"/>
    <w:rsid w:val="00AD2405"/>
    <w:rsid w:val="00AD2662"/>
    <w:rsid w:val="00AD26C9"/>
    <w:rsid w:val="00AD26D1"/>
    <w:rsid w:val="00AD2943"/>
    <w:rsid w:val="00AD2989"/>
    <w:rsid w:val="00AD2C55"/>
    <w:rsid w:val="00AD2FB1"/>
    <w:rsid w:val="00AD30B3"/>
    <w:rsid w:val="00AD3173"/>
    <w:rsid w:val="00AD3193"/>
    <w:rsid w:val="00AD3254"/>
    <w:rsid w:val="00AD32D4"/>
    <w:rsid w:val="00AD3415"/>
    <w:rsid w:val="00AD343E"/>
    <w:rsid w:val="00AD346B"/>
    <w:rsid w:val="00AD3476"/>
    <w:rsid w:val="00AD360B"/>
    <w:rsid w:val="00AD3629"/>
    <w:rsid w:val="00AD369F"/>
    <w:rsid w:val="00AD3A93"/>
    <w:rsid w:val="00AD3C77"/>
    <w:rsid w:val="00AD3CF9"/>
    <w:rsid w:val="00AD3E00"/>
    <w:rsid w:val="00AD3EBA"/>
    <w:rsid w:val="00AD3F7C"/>
    <w:rsid w:val="00AD4003"/>
    <w:rsid w:val="00AD40C5"/>
    <w:rsid w:val="00AD41EB"/>
    <w:rsid w:val="00AD43EB"/>
    <w:rsid w:val="00AD457A"/>
    <w:rsid w:val="00AD46B0"/>
    <w:rsid w:val="00AD46EF"/>
    <w:rsid w:val="00AD493D"/>
    <w:rsid w:val="00AD4B32"/>
    <w:rsid w:val="00AD4C18"/>
    <w:rsid w:val="00AD4C77"/>
    <w:rsid w:val="00AD4CFC"/>
    <w:rsid w:val="00AD4FD5"/>
    <w:rsid w:val="00AD4FFD"/>
    <w:rsid w:val="00AD5004"/>
    <w:rsid w:val="00AD5012"/>
    <w:rsid w:val="00AD5019"/>
    <w:rsid w:val="00AD50C2"/>
    <w:rsid w:val="00AD517A"/>
    <w:rsid w:val="00AD524C"/>
    <w:rsid w:val="00AD52C7"/>
    <w:rsid w:val="00AD53A0"/>
    <w:rsid w:val="00AD53E3"/>
    <w:rsid w:val="00AD54C8"/>
    <w:rsid w:val="00AD5755"/>
    <w:rsid w:val="00AD5A4A"/>
    <w:rsid w:val="00AD5A7A"/>
    <w:rsid w:val="00AD5B5E"/>
    <w:rsid w:val="00AD5D50"/>
    <w:rsid w:val="00AD5DD4"/>
    <w:rsid w:val="00AD613D"/>
    <w:rsid w:val="00AD6209"/>
    <w:rsid w:val="00AD650A"/>
    <w:rsid w:val="00AD65F0"/>
    <w:rsid w:val="00AD672A"/>
    <w:rsid w:val="00AD673A"/>
    <w:rsid w:val="00AD674F"/>
    <w:rsid w:val="00AD67B3"/>
    <w:rsid w:val="00AD67EC"/>
    <w:rsid w:val="00AD6908"/>
    <w:rsid w:val="00AD6AA1"/>
    <w:rsid w:val="00AD6CD7"/>
    <w:rsid w:val="00AD6F55"/>
    <w:rsid w:val="00AD7001"/>
    <w:rsid w:val="00AD7045"/>
    <w:rsid w:val="00AD7071"/>
    <w:rsid w:val="00AD7137"/>
    <w:rsid w:val="00AD73CC"/>
    <w:rsid w:val="00AD7400"/>
    <w:rsid w:val="00AD76DD"/>
    <w:rsid w:val="00AD7700"/>
    <w:rsid w:val="00AD7815"/>
    <w:rsid w:val="00AD78C5"/>
    <w:rsid w:val="00AD78C7"/>
    <w:rsid w:val="00AD79D2"/>
    <w:rsid w:val="00AD7A65"/>
    <w:rsid w:val="00AD7D8E"/>
    <w:rsid w:val="00AD7DE2"/>
    <w:rsid w:val="00AD7E54"/>
    <w:rsid w:val="00AD7EF4"/>
    <w:rsid w:val="00AE0094"/>
    <w:rsid w:val="00AE00C7"/>
    <w:rsid w:val="00AE022F"/>
    <w:rsid w:val="00AE027A"/>
    <w:rsid w:val="00AE0286"/>
    <w:rsid w:val="00AE02E4"/>
    <w:rsid w:val="00AE03A4"/>
    <w:rsid w:val="00AE0581"/>
    <w:rsid w:val="00AE0C98"/>
    <w:rsid w:val="00AE0CF6"/>
    <w:rsid w:val="00AE0D79"/>
    <w:rsid w:val="00AE0E32"/>
    <w:rsid w:val="00AE0E54"/>
    <w:rsid w:val="00AE104A"/>
    <w:rsid w:val="00AE1419"/>
    <w:rsid w:val="00AE14B1"/>
    <w:rsid w:val="00AE1597"/>
    <w:rsid w:val="00AE15A1"/>
    <w:rsid w:val="00AE1698"/>
    <w:rsid w:val="00AE16F2"/>
    <w:rsid w:val="00AE173D"/>
    <w:rsid w:val="00AE186C"/>
    <w:rsid w:val="00AE188F"/>
    <w:rsid w:val="00AE19DA"/>
    <w:rsid w:val="00AE1A35"/>
    <w:rsid w:val="00AE1ABC"/>
    <w:rsid w:val="00AE1C72"/>
    <w:rsid w:val="00AE1DE2"/>
    <w:rsid w:val="00AE1E3F"/>
    <w:rsid w:val="00AE1E6F"/>
    <w:rsid w:val="00AE1FF1"/>
    <w:rsid w:val="00AE20C8"/>
    <w:rsid w:val="00AE244E"/>
    <w:rsid w:val="00AE2473"/>
    <w:rsid w:val="00AE273E"/>
    <w:rsid w:val="00AE27BF"/>
    <w:rsid w:val="00AE287E"/>
    <w:rsid w:val="00AE2A10"/>
    <w:rsid w:val="00AE2A35"/>
    <w:rsid w:val="00AE2ABD"/>
    <w:rsid w:val="00AE2B45"/>
    <w:rsid w:val="00AE2B4F"/>
    <w:rsid w:val="00AE2C23"/>
    <w:rsid w:val="00AE2D29"/>
    <w:rsid w:val="00AE2DBA"/>
    <w:rsid w:val="00AE2E09"/>
    <w:rsid w:val="00AE2FA7"/>
    <w:rsid w:val="00AE317A"/>
    <w:rsid w:val="00AE31D9"/>
    <w:rsid w:val="00AE3830"/>
    <w:rsid w:val="00AE3924"/>
    <w:rsid w:val="00AE3E8C"/>
    <w:rsid w:val="00AE3FCD"/>
    <w:rsid w:val="00AE412C"/>
    <w:rsid w:val="00AE4242"/>
    <w:rsid w:val="00AE4247"/>
    <w:rsid w:val="00AE42FA"/>
    <w:rsid w:val="00AE4428"/>
    <w:rsid w:val="00AE4577"/>
    <w:rsid w:val="00AE460A"/>
    <w:rsid w:val="00AE4938"/>
    <w:rsid w:val="00AE4940"/>
    <w:rsid w:val="00AE4987"/>
    <w:rsid w:val="00AE4CB7"/>
    <w:rsid w:val="00AE5352"/>
    <w:rsid w:val="00AE59AE"/>
    <w:rsid w:val="00AE5B0D"/>
    <w:rsid w:val="00AE5C57"/>
    <w:rsid w:val="00AE5C5C"/>
    <w:rsid w:val="00AE5CC7"/>
    <w:rsid w:val="00AE5D30"/>
    <w:rsid w:val="00AE5DE8"/>
    <w:rsid w:val="00AE5E93"/>
    <w:rsid w:val="00AE5F8C"/>
    <w:rsid w:val="00AE627A"/>
    <w:rsid w:val="00AE631D"/>
    <w:rsid w:val="00AE6456"/>
    <w:rsid w:val="00AE6630"/>
    <w:rsid w:val="00AE66A6"/>
    <w:rsid w:val="00AE67B4"/>
    <w:rsid w:val="00AE67C3"/>
    <w:rsid w:val="00AE6828"/>
    <w:rsid w:val="00AE6844"/>
    <w:rsid w:val="00AE6882"/>
    <w:rsid w:val="00AE69A5"/>
    <w:rsid w:val="00AE69CE"/>
    <w:rsid w:val="00AE6A3B"/>
    <w:rsid w:val="00AE6A96"/>
    <w:rsid w:val="00AE6A99"/>
    <w:rsid w:val="00AE6AD9"/>
    <w:rsid w:val="00AE6B29"/>
    <w:rsid w:val="00AE6D45"/>
    <w:rsid w:val="00AE6E06"/>
    <w:rsid w:val="00AE6F01"/>
    <w:rsid w:val="00AE701F"/>
    <w:rsid w:val="00AE7068"/>
    <w:rsid w:val="00AE71EE"/>
    <w:rsid w:val="00AE739C"/>
    <w:rsid w:val="00AE7A9A"/>
    <w:rsid w:val="00AE7C28"/>
    <w:rsid w:val="00AE7C75"/>
    <w:rsid w:val="00AE7C8F"/>
    <w:rsid w:val="00AE7E00"/>
    <w:rsid w:val="00AE7ECD"/>
    <w:rsid w:val="00AE7FFC"/>
    <w:rsid w:val="00AF005B"/>
    <w:rsid w:val="00AF01C6"/>
    <w:rsid w:val="00AF01F9"/>
    <w:rsid w:val="00AF022E"/>
    <w:rsid w:val="00AF0317"/>
    <w:rsid w:val="00AF04A1"/>
    <w:rsid w:val="00AF04A2"/>
    <w:rsid w:val="00AF0624"/>
    <w:rsid w:val="00AF066F"/>
    <w:rsid w:val="00AF06E7"/>
    <w:rsid w:val="00AF06F7"/>
    <w:rsid w:val="00AF07CB"/>
    <w:rsid w:val="00AF0949"/>
    <w:rsid w:val="00AF0999"/>
    <w:rsid w:val="00AF0B92"/>
    <w:rsid w:val="00AF0C08"/>
    <w:rsid w:val="00AF0D1D"/>
    <w:rsid w:val="00AF0E9C"/>
    <w:rsid w:val="00AF0EE6"/>
    <w:rsid w:val="00AF0F27"/>
    <w:rsid w:val="00AF0F87"/>
    <w:rsid w:val="00AF0FB1"/>
    <w:rsid w:val="00AF0FB7"/>
    <w:rsid w:val="00AF111E"/>
    <w:rsid w:val="00AF114B"/>
    <w:rsid w:val="00AF1265"/>
    <w:rsid w:val="00AF1340"/>
    <w:rsid w:val="00AF13F8"/>
    <w:rsid w:val="00AF1448"/>
    <w:rsid w:val="00AF1554"/>
    <w:rsid w:val="00AF179B"/>
    <w:rsid w:val="00AF17DC"/>
    <w:rsid w:val="00AF1840"/>
    <w:rsid w:val="00AF1A38"/>
    <w:rsid w:val="00AF1A45"/>
    <w:rsid w:val="00AF1ADD"/>
    <w:rsid w:val="00AF1BA1"/>
    <w:rsid w:val="00AF1BB3"/>
    <w:rsid w:val="00AF1C53"/>
    <w:rsid w:val="00AF1C73"/>
    <w:rsid w:val="00AF1E29"/>
    <w:rsid w:val="00AF1E71"/>
    <w:rsid w:val="00AF1F24"/>
    <w:rsid w:val="00AF1F57"/>
    <w:rsid w:val="00AF2018"/>
    <w:rsid w:val="00AF2247"/>
    <w:rsid w:val="00AF22A7"/>
    <w:rsid w:val="00AF235A"/>
    <w:rsid w:val="00AF2543"/>
    <w:rsid w:val="00AF26FE"/>
    <w:rsid w:val="00AF2843"/>
    <w:rsid w:val="00AF28BF"/>
    <w:rsid w:val="00AF2956"/>
    <w:rsid w:val="00AF295C"/>
    <w:rsid w:val="00AF2983"/>
    <w:rsid w:val="00AF2A0C"/>
    <w:rsid w:val="00AF2AE1"/>
    <w:rsid w:val="00AF2B76"/>
    <w:rsid w:val="00AF2CD3"/>
    <w:rsid w:val="00AF2ECC"/>
    <w:rsid w:val="00AF2FF3"/>
    <w:rsid w:val="00AF3121"/>
    <w:rsid w:val="00AF31A9"/>
    <w:rsid w:val="00AF3258"/>
    <w:rsid w:val="00AF32EF"/>
    <w:rsid w:val="00AF33BE"/>
    <w:rsid w:val="00AF33FF"/>
    <w:rsid w:val="00AF358C"/>
    <w:rsid w:val="00AF369B"/>
    <w:rsid w:val="00AF36C3"/>
    <w:rsid w:val="00AF3766"/>
    <w:rsid w:val="00AF3880"/>
    <w:rsid w:val="00AF3A56"/>
    <w:rsid w:val="00AF3AD0"/>
    <w:rsid w:val="00AF3B88"/>
    <w:rsid w:val="00AF3D88"/>
    <w:rsid w:val="00AF3D9D"/>
    <w:rsid w:val="00AF3EC7"/>
    <w:rsid w:val="00AF410A"/>
    <w:rsid w:val="00AF435F"/>
    <w:rsid w:val="00AF43E8"/>
    <w:rsid w:val="00AF4572"/>
    <w:rsid w:val="00AF4618"/>
    <w:rsid w:val="00AF461A"/>
    <w:rsid w:val="00AF46A2"/>
    <w:rsid w:val="00AF46DA"/>
    <w:rsid w:val="00AF479B"/>
    <w:rsid w:val="00AF4984"/>
    <w:rsid w:val="00AF4A6C"/>
    <w:rsid w:val="00AF4CD1"/>
    <w:rsid w:val="00AF4D84"/>
    <w:rsid w:val="00AF4DA0"/>
    <w:rsid w:val="00AF4DB6"/>
    <w:rsid w:val="00AF50EC"/>
    <w:rsid w:val="00AF515F"/>
    <w:rsid w:val="00AF51B8"/>
    <w:rsid w:val="00AF5254"/>
    <w:rsid w:val="00AF526C"/>
    <w:rsid w:val="00AF53AE"/>
    <w:rsid w:val="00AF53C9"/>
    <w:rsid w:val="00AF5559"/>
    <w:rsid w:val="00AF55AC"/>
    <w:rsid w:val="00AF568B"/>
    <w:rsid w:val="00AF5857"/>
    <w:rsid w:val="00AF5877"/>
    <w:rsid w:val="00AF5960"/>
    <w:rsid w:val="00AF5B01"/>
    <w:rsid w:val="00AF5B16"/>
    <w:rsid w:val="00AF5B41"/>
    <w:rsid w:val="00AF5C60"/>
    <w:rsid w:val="00AF5C82"/>
    <w:rsid w:val="00AF5E24"/>
    <w:rsid w:val="00AF5E5A"/>
    <w:rsid w:val="00AF5F54"/>
    <w:rsid w:val="00AF602C"/>
    <w:rsid w:val="00AF6232"/>
    <w:rsid w:val="00AF6360"/>
    <w:rsid w:val="00AF638C"/>
    <w:rsid w:val="00AF63AC"/>
    <w:rsid w:val="00AF63AF"/>
    <w:rsid w:val="00AF64E2"/>
    <w:rsid w:val="00AF653E"/>
    <w:rsid w:val="00AF6545"/>
    <w:rsid w:val="00AF656C"/>
    <w:rsid w:val="00AF6587"/>
    <w:rsid w:val="00AF6603"/>
    <w:rsid w:val="00AF664C"/>
    <w:rsid w:val="00AF66A4"/>
    <w:rsid w:val="00AF66EF"/>
    <w:rsid w:val="00AF6999"/>
    <w:rsid w:val="00AF69A6"/>
    <w:rsid w:val="00AF6A40"/>
    <w:rsid w:val="00AF6B0B"/>
    <w:rsid w:val="00AF6C91"/>
    <w:rsid w:val="00AF6D02"/>
    <w:rsid w:val="00AF6D66"/>
    <w:rsid w:val="00AF6DE9"/>
    <w:rsid w:val="00AF6EA4"/>
    <w:rsid w:val="00AF71BF"/>
    <w:rsid w:val="00AF7275"/>
    <w:rsid w:val="00AF72B1"/>
    <w:rsid w:val="00AF739D"/>
    <w:rsid w:val="00AF742E"/>
    <w:rsid w:val="00AF7577"/>
    <w:rsid w:val="00AF7618"/>
    <w:rsid w:val="00AF7710"/>
    <w:rsid w:val="00AF7912"/>
    <w:rsid w:val="00AF793E"/>
    <w:rsid w:val="00AF794D"/>
    <w:rsid w:val="00AF79B3"/>
    <w:rsid w:val="00AF7BC6"/>
    <w:rsid w:val="00AF7BEE"/>
    <w:rsid w:val="00AF7CDB"/>
    <w:rsid w:val="00AF7CE7"/>
    <w:rsid w:val="00AF7CE9"/>
    <w:rsid w:val="00AF7CF4"/>
    <w:rsid w:val="00AF7E2B"/>
    <w:rsid w:val="00AF7F04"/>
    <w:rsid w:val="00AF7F68"/>
    <w:rsid w:val="00B0017A"/>
    <w:rsid w:val="00B006CA"/>
    <w:rsid w:val="00B00B7D"/>
    <w:rsid w:val="00B00C8D"/>
    <w:rsid w:val="00B00D34"/>
    <w:rsid w:val="00B00DFE"/>
    <w:rsid w:val="00B00E0E"/>
    <w:rsid w:val="00B00F1A"/>
    <w:rsid w:val="00B00FA6"/>
    <w:rsid w:val="00B00FD8"/>
    <w:rsid w:val="00B0106E"/>
    <w:rsid w:val="00B010F4"/>
    <w:rsid w:val="00B01221"/>
    <w:rsid w:val="00B0125E"/>
    <w:rsid w:val="00B012F3"/>
    <w:rsid w:val="00B01440"/>
    <w:rsid w:val="00B0149A"/>
    <w:rsid w:val="00B0167E"/>
    <w:rsid w:val="00B01707"/>
    <w:rsid w:val="00B01CBF"/>
    <w:rsid w:val="00B01EFC"/>
    <w:rsid w:val="00B01FB8"/>
    <w:rsid w:val="00B0202D"/>
    <w:rsid w:val="00B0205F"/>
    <w:rsid w:val="00B020D3"/>
    <w:rsid w:val="00B020FA"/>
    <w:rsid w:val="00B021E5"/>
    <w:rsid w:val="00B0224F"/>
    <w:rsid w:val="00B02286"/>
    <w:rsid w:val="00B0236E"/>
    <w:rsid w:val="00B023E4"/>
    <w:rsid w:val="00B02412"/>
    <w:rsid w:val="00B02459"/>
    <w:rsid w:val="00B024DA"/>
    <w:rsid w:val="00B02542"/>
    <w:rsid w:val="00B0261B"/>
    <w:rsid w:val="00B0262F"/>
    <w:rsid w:val="00B02681"/>
    <w:rsid w:val="00B02697"/>
    <w:rsid w:val="00B02893"/>
    <w:rsid w:val="00B02AEB"/>
    <w:rsid w:val="00B02B00"/>
    <w:rsid w:val="00B02B79"/>
    <w:rsid w:val="00B02B83"/>
    <w:rsid w:val="00B02C64"/>
    <w:rsid w:val="00B02CEE"/>
    <w:rsid w:val="00B02F04"/>
    <w:rsid w:val="00B02F45"/>
    <w:rsid w:val="00B02F91"/>
    <w:rsid w:val="00B02FC4"/>
    <w:rsid w:val="00B03004"/>
    <w:rsid w:val="00B03012"/>
    <w:rsid w:val="00B0303D"/>
    <w:rsid w:val="00B0312D"/>
    <w:rsid w:val="00B03168"/>
    <w:rsid w:val="00B033EB"/>
    <w:rsid w:val="00B034AA"/>
    <w:rsid w:val="00B03504"/>
    <w:rsid w:val="00B03604"/>
    <w:rsid w:val="00B03B0D"/>
    <w:rsid w:val="00B03B9A"/>
    <w:rsid w:val="00B03CFE"/>
    <w:rsid w:val="00B03DC7"/>
    <w:rsid w:val="00B03E00"/>
    <w:rsid w:val="00B03E04"/>
    <w:rsid w:val="00B04067"/>
    <w:rsid w:val="00B0456A"/>
    <w:rsid w:val="00B04574"/>
    <w:rsid w:val="00B04696"/>
    <w:rsid w:val="00B04865"/>
    <w:rsid w:val="00B04938"/>
    <w:rsid w:val="00B04A12"/>
    <w:rsid w:val="00B04D59"/>
    <w:rsid w:val="00B04E45"/>
    <w:rsid w:val="00B050D1"/>
    <w:rsid w:val="00B05157"/>
    <w:rsid w:val="00B051EC"/>
    <w:rsid w:val="00B05256"/>
    <w:rsid w:val="00B05343"/>
    <w:rsid w:val="00B0552C"/>
    <w:rsid w:val="00B05A13"/>
    <w:rsid w:val="00B05AD0"/>
    <w:rsid w:val="00B05AE5"/>
    <w:rsid w:val="00B05C10"/>
    <w:rsid w:val="00B05C9F"/>
    <w:rsid w:val="00B05CA9"/>
    <w:rsid w:val="00B05D13"/>
    <w:rsid w:val="00B05D4D"/>
    <w:rsid w:val="00B05D8F"/>
    <w:rsid w:val="00B05E4C"/>
    <w:rsid w:val="00B05E7B"/>
    <w:rsid w:val="00B05F97"/>
    <w:rsid w:val="00B05FB0"/>
    <w:rsid w:val="00B05FB6"/>
    <w:rsid w:val="00B06034"/>
    <w:rsid w:val="00B0611A"/>
    <w:rsid w:val="00B0621E"/>
    <w:rsid w:val="00B0623B"/>
    <w:rsid w:val="00B062D7"/>
    <w:rsid w:val="00B0630E"/>
    <w:rsid w:val="00B063F4"/>
    <w:rsid w:val="00B064BC"/>
    <w:rsid w:val="00B067D8"/>
    <w:rsid w:val="00B068D0"/>
    <w:rsid w:val="00B06934"/>
    <w:rsid w:val="00B069D4"/>
    <w:rsid w:val="00B06BDA"/>
    <w:rsid w:val="00B06DCE"/>
    <w:rsid w:val="00B06FC2"/>
    <w:rsid w:val="00B071CD"/>
    <w:rsid w:val="00B0725D"/>
    <w:rsid w:val="00B073AD"/>
    <w:rsid w:val="00B073DB"/>
    <w:rsid w:val="00B0746C"/>
    <w:rsid w:val="00B074CB"/>
    <w:rsid w:val="00B07764"/>
    <w:rsid w:val="00B07790"/>
    <w:rsid w:val="00B078A5"/>
    <w:rsid w:val="00B079A4"/>
    <w:rsid w:val="00B079FF"/>
    <w:rsid w:val="00B07B00"/>
    <w:rsid w:val="00B07D2A"/>
    <w:rsid w:val="00B07F5D"/>
    <w:rsid w:val="00B101AF"/>
    <w:rsid w:val="00B10357"/>
    <w:rsid w:val="00B10460"/>
    <w:rsid w:val="00B10478"/>
    <w:rsid w:val="00B10637"/>
    <w:rsid w:val="00B1067B"/>
    <w:rsid w:val="00B107DA"/>
    <w:rsid w:val="00B108B4"/>
    <w:rsid w:val="00B108F4"/>
    <w:rsid w:val="00B10A78"/>
    <w:rsid w:val="00B10B0D"/>
    <w:rsid w:val="00B10C2E"/>
    <w:rsid w:val="00B10C3B"/>
    <w:rsid w:val="00B10CDE"/>
    <w:rsid w:val="00B10D7A"/>
    <w:rsid w:val="00B10DD3"/>
    <w:rsid w:val="00B10EED"/>
    <w:rsid w:val="00B10F0D"/>
    <w:rsid w:val="00B10F36"/>
    <w:rsid w:val="00B10F45"/>
    <w:rsid w:val="00B11336"/>
    <w:rsid w:val="00B11376"/>
    <w:rsid w:val="00B114D1"/>
    <w:rsid w:val="00B115AF"/>
    <w:rsid w:val="00B1167F"/>
    <w:rsid w:val="00B11A73"/>
    <w:rsid w:val="00B11AB1"/>
    <w:rsid w:val="00B11D30"/>
    <w:rsid w:val="00B11D7A"/>
    <w:rsid w:val="00B11DC6"/>
    <w:rsid w:val="00B11E6C"/>
    <w:rsid w:val="00B12038"/>
    <w:rsid w:val="00B12152"/>
    <w:rsid w:val="00B121AE"/>
    <w:rsid w:val="00B121C9"/>
    <w:rsid w:val="00B12201"/>
    <w:rsid w:val="00B12206"/>
    <w:rsid w:val="00B12276"/>
    <w:rsid w:val="00B124E0"/>
    <w:rsid w:val="00B125B0"/>
    <w:rsid w:val="00B125B5"/>
    <w:rsid w:val="00B1261E"/>
    <w:rsid w:val="00B12704"/>
    <w:rsid w:val="00B1270E"/>
    <w:rsid w:val="00B12715"/>
    <w:rsid w:val="00B1299C"/>
    <w:rsid w:val="00B12B2C"/>
    <w:rsid w:val="00B12D53"/>
    <w:rsid w:val="00B12FC4"/>
    <w:rsid w:val="00B12FFD"/>
    <w:rsid w:val="00B13260"/>
    <w:rsid w:val="00B1331A"/>
    <w:rsid w:val="00B13380"/>
    <w:rsid w:val="00B13491"/>
    <w:rsid w:val="00B135F9"/>
    <w:rsid w:val="00B136A4"/>
    <w:rsid w:val="00B13728"/>
    <w:rsid w:val="00B138CA"/>
    <w:rsid w:val="00B138CF"/>
    <w:rsid w:val="00B139C8"/>
    <w:rsid w:val="00B13A43"/>
    <w:rsid w:val="00B13B68"/>
    <w:rsid w:val="00B13C1C"/>
    <w:rsid w:val="00B13C24"/>
    <w:rsid w:val="00B13D1F"/>
    <w:rsid w:val="00B13FE6"/>
    <w:rsid w:val="00B1401B"/>
    <w:rsid w:val="00B14077"/>
    <w:rsid w:val="00B1408B"/>
    <w:rsid w:val="00B142BB"/>
    <w:rsid w:val="00B14328"/>
    <w:rsid w:val="00B143AB"/>
    <w:rsid w:val="00B1449C"/>
    <w:rsid w:val="00B14572"/>
    <w:rsid w:val="00B1466A"/>
    <w:rsid w:val="00B14737"/>
    <w:rsid w:val="00B147AB"/>
    <w:rsid w:val="00B147DA"/>
    <w:rsid w:val="00B14962"/>
    <w:rsid w:val="00B14A30"/>
    <w:rsid w:val="00B14B5C"/>
    <w:rsid w:val="00B14C5E"/>
    <w:rsid w:val="00B14C86"/>
    <w:rsid w:val="00B14D76"/>
    <w:rsid w:val="00B14FC2"/>
    <w:rsid w:val="00B14FD8"/>
    <w:rsid w:val="00B14FE5"/>
    <w:rsid w:val="00B1508A"/>
    <w:rsid w:val="00B151F0"/>
    <w:rsid w:val="00B15388"/>
    <w:rsid w:val="00B153F5"/>
    <w:rsid w:val="00B154A9"/>
    <w:rsid w:val="00B154C8"/>
    <w:rsid w:val="00B15527"/>
    <w:rsid w:val="00B15732"/>
    <w:rsid w:val="00B1579D"/>
    <w:rsid w:val="00B15965"/>
    <w:rsid w:val="00B15980"/>
    <w:rsid w:val="00B15AEA"/>
    <w:rsid w:val="00B15C0B"/>
    <w:rsid w:val="00B15E38"/>
    <w:rsid w:val="00B15E84"/>
    <w:rsid w:val="00B15F2C"/>
    <w:rsid w:val="00B15F5F"/>
    <w:rsid w:val="00B16129"/>
    <w:rsid w:val="00B16545"/>
    <w:rsid w:val="00B1656D"/>
    <w:rsid w:val="00B165F4"/>
    <w:rsid w:val="00B168C7"/>
    <w:rsid w:val="00B16A0C"/>
    <w:rsid w:val="00B16C3F"/>
    <w:rsid w:val="00B16CC4"/>
    <w:rsid w:val="00B16DC1"/>
    <w:rsid w:val="00B16F1A"/>
    <w:rsid w:val="00B16F45"/>
    <w:rsid w:val="00B16F91"/>
    <w:rsid w:val="00B17264"/>
    <w:rsid w:val="00B17525"/>
    <w:rsid w:val="00B17576"/>
    <w:rsid w:val="00B175E8"/>
    <w:rsid w:val="00B176A9"/>
    <w:rsid w:val="00B176EF"/>
    <w:rsid w:val="00B1780C"/>
    <w:rsid w:val="00B17AEA"/>
    <w:rsid w:val="00B17B1E"/>
    <w:rsid w:val="00B17B96"/>
    <w:rsid w:val="00B17BCB"/>
    <w:rsid w:val="00B17CF4"/>
    <w:rsid w:val="00B17F87"/>
    <w:rsid w:val="00B20222"/>
    <w:rsid w:val="00B2027C"/>
    <w:rsid w:val="00B2035E"/>
    <w:rsid w:val="00B204B2"/>
    <w:rsid w:val="00B20561"/>
    <w:rsid w:val="00B2067A"/>
    <w:rsid w:val="00B206B9"/>
    <w:rsid w:val="00B20718"/>
    <w:rsid w:val="00B20764"/>
    <w:rsid w:val="00B207CB"/>
    <w:rsid w:val="00B20846"/>
    <w:rsid w:val="00B208D5"/>
    <w:rsid w:val="00B20912"/>
    <w:rsid w:val="00B209DA"/>
    <w:rsid w:val="00B20DE9"/>
    <w:rsid w:val="00B20E14"/>
    <w:rsid w:val="00B20E42"/>
    <w:rsid w:val="00B20F30"/>
    <w:rsid w:val="00B20F66"/>
    <w:rsid w:val="00B21051"/>
    <w:rsid w:val="00B21285"/>
    <w:rsid w:val="00B212CA"/>
    <w:rsid w:val="00B214FC"/>
    <w:rsid w:val="00B21525"/>
    <w:rsid w:val="00B215EA"/>
    <w:rsid w:val="00B2162F"/>
    <w:rsid w:val="00B2174A"/>
    <w:rsid w:val="00B21986"/>
    <w:rsid w:val="00B2198C"/>
    <w:rsid w:val="00B21ACE"/>
    <w:rsid w:val="00B21AD3"/>
    <w:rsid w:val="00B21B56"/>
    <w:rsid w:val="00B21CA8"/>
    <w:rsid w:val="00B21CAD"/>
    <w:rsid w:val="00B22111"/>
    <w:rsid w:val="00B22114"/>
    <w:rsid w:val="00B221B2"/>
    <w:rsid w:val="00B223AD"/>
    <w:rsid w:val="00B2244C"/>
    <w:rsid w:val="00B22596"/>
    <w:rsid w:val="00B22967"/>
    <w:rsid w:val="00B229C6"/>
    <w:rsid w:val="00B22A34"/>
    <w:rsid w:val="00B22CCE"/>
    <w:rsid w:val="00B23026"/>
    <w:rsid w:val="00B2314D"/>
    <w:rsid w:val="00B2316B"/>
    <w:rsid w:val="00B2323E"/>
    <w:rsid w:val="00B23402"/>
    <w:rsid w:val="00B2356F"/>
    <w:rsid w:val="00B23898"/>
    <w:rsid w:val="00B2390E"/>
    <w:rsid w:val="00B239BE"/>
    <w:rsid w:val="00B23BC1"/>
    <w:rsid w:val="00B23D86"/>
    <w:rsid w:val="00B23EC9"/>
    <w:rsid w:val="00B23F51"/>
    <w:rsid w:val="00B2404D"/>
    <w:rsid w:val="00B2407A"/>
    <w:rsid w:val="00B241F8"/>
    <w:rsid w:val="00B24344"/>
    <w:rsid w:val="00B24386"/>
    <w:rsid w:val="00B243F5"/>
    <w:rsid w:val="00B24501"/>
    <w:rsid w:val="00B2460A"/>
    <w:rsid w:val="00B246F7"/>
    <w:rsid w:val="00B247CA"/>
    <w:rsid w:val="00B248AA"/>
    <w:rsid w:val="00B24A2D"/>
    <w:rsid w:val="00B24A60"/>
    <w:rsid w:val="00B24AD4"/>
    <w:rsid w:val="00B24B8A"/>
    <w:rsid w:val="00B24BBC"/>
    <w:rsid w:val="00B24D28"/>
    <w:rsid w:val="00B24D72"/>
    <w:rsid w:val="00B24E4E"/>
    <w:rsid w:val="00B24EC6"/>
    <w:rsid w:val="00B24EDE"/>
    <w:rsid w:val="00B24FF6"/>
    <w:rsid w:val="00B25184"/>
    <w:rsid w:val="00B251DB"/>
    <w:rsid w:val="00B2531B"/>
    <w:rsid w:val="00B2538C"/>
    <w:rsid w:val="00B256CD"/>
    <w:rsid w:val="00B25704"/>
    <w:rsid w:val="00B25739"/>
    <w:rsid w:val="00B25830"/>
    <w:rsid w:val="00B2586C"/>
    <w:rsid w:val="00B25976"/>
    <w:rsid w:val="00B259FE"/>
    <w:rsid w:val="00B25A6F"/>
    <w:rsid w:val="00B25A95"/>
    <w:rsid w:val="00B25AC7"/>
    <w:rsid w:val="00B25CD7"/>
    <w:rsid w:val="00B25E09"/>
    <w:rsid w:val="00B263AB"/>
    <w:rsid w:val="00B26687"/>
    <w:rsid w:val="00B267C5"/>
    <w:rsid w:val="00B26818"/>
    <w:rsid w:val="00B26928"/>
    <w:rsid w:val="00B269A8"/>
    <w:rsid w:val="00B269F9"/>
    <w:rsid w:val="00B26A38"/>
    <w:rsid w:val="00B26D42"/>
    <w:rsid w:val="00B26DB0"/>
    <w:rsid w:val="00B26FF3"/>
    <w:rsid w:val="00B272E1"/>
    <w:rsid w:val="00B272F9"/>
    <w:rsid w:val="00B273C3"/>
    <w:rsid w:val="00B273F9"/>
    <w:rsid w:val="00B27436"/>
    <w:rsid w:val="00B27438"/>
    <w:rsid w:val="00B276FF"/>
    <w:rsid w:val="00B2777F"/>
    <w:rsid w:val="00B2779B"/>
    <w:rsid w:val="00B277CF"/>
    <w:rsid w:val="00B277F0"/>
    <w:rsid w:val="00B2788B"/>
    <w:rsid w:val="00B27913"/>
    <w:rsid w:val="00B2794E"/>
    <w:rsid w:val="00B279B5"/>
    <w:rsid w:val="00B27BDC"/>
    <w:rsid w:val="00B27DCC"/>
    <w:rsid w:val="00B27EF6"/>
    <w:rsid w:val="00B301CC"/>
    <w:rsid w:val="00B302F8"/>
    <w:rsid w:val="00B30385"/>
    <w:rsid w:val="00B303A1"/>
    <w:rsid w:val="00B30896"/>
    <w:rsid w:val="00B3095D"/>
    <w:rsid w:val="00B309C8"/>
    <w:rsid w:val="00B30A43"/>
    <w:rsid w:val="00B30A50"/>
    <w:rsid w:val="00B30B47"/>
    <w:rsid w:val="00B30C7D"/>
    <w:rsid w:val="00B30DD4"/>
    <w:rsid w:val="00B30E8D"/>
    <w:rsid w:val="00B30F48"/>
    <w:rsid w:val="00B30FBB"/>
    <w:rsid w:val="00B31098"/>
    <w:rsid w:val="00B31179"/>
    <w:rsid w:val="00B3122D"/>
    <w:rsid w:val="00B3145B"/>
    <w:rsid w:val="00B315AC"/>
    <w:rsid w:val="00B315DF"/>
    <w:rsid w:val="00B316A6"/>
    <w:rsid w:val="00B3189E"/>
    <w:rsid w:val="00B31C29"/>
    <w:rsid w:val="00B31CA1"/>
    <w:rsid w:val="00B31CE1"/>
    <w:rsid w:val="00B31E3D"/>
    <w:rsid w:val="00B31F3E"/>
    <w:rsid w:val="00B31F8E"/>
    <w:rsid w:val="00B31FBC"/>
    <w:rsid w:val="00B32211"/>
    <w:rsid w:val="00B32663"/>
    <w:rsid w:val="00B32801"/>
    <w:rsid w:val="00B32829"/>
    <w:rsid w:val="00B32A49"/>
    <w:rsid w:val="00B32A6F"/>
    <w:rsid w:val="00B32B5E"/>
    <w:rsid w:val="00B32C02"/>
    <w:rsid w:val="00B32C3A"/>
    <w:rsid w:val="00B32D05"/>
    <w:rsid w:val="00B32D26"/>
    <w:rsid w:val="00B32ECC"/>
    <w:rsid w:val="00B3300F"/>
    <w:rsid w:val="00B331FC"/>
    <w:rsid w:val="00B334DA"/>
    <w:rsid w:val="00B335D0"/>
    <w:rsid w:val="00B33655"/>
    <w:rsid w:val="00B337B7"/>
    <w:rsid w:val="00B337C8"/>
    <w:rsid w:val="00B33894"/>
    <w:rsid w:val="00B338E1"/>
    <w:rsid w:val="00B3393A"/>
    <w:rsid w:val="00B33A5D"/>
    <w:rsid w:val="00B33C43"/>
    <w:rsid w:val="00B33E95"/>
    <w:rsid w:val="00B33EA7"/>
    <w:rsid w:val="00B33FAD"/>
    <w:rsid w:val="00B3402D"/>
    <w:rsid w:val="00B34148"/>
    <w:rsid w:val="00B341DE"/>
    <w:rsid w:val="00B3434F"/>
    <w:rsid w:val="00B34352"/>
    <w:rsid w:val="00B343FF"/>
    <w:rsid w:val="00B344E7"/>
    <w:rsid w:val="00B344EB"/>
    <w:rsid w:val="00B34538"/>
    <w:rsid w:val="00B345F3"/>
    <w:rsid w:val="00B34704"/>
    <w:rsid w:val="00B34717"/>
    <w:rsid w:val="00B347CE"/>
    <w:rsid w:val="00B3480C"/>
    <w:rsid w:val="00B348AE"/>
    <w:rsid w:val="00B348FE"/>
    <w:rsid w:val="00B34B0A"/>
    <w:rsid w:val="00B34B59"/>
    <w:rsid w:val="00B34BC9"/>
    <w:rsid w:val="00B34C70"/>
    <w:rsid w:val="00B34DE9"/>
    <w:rsid w:val="00B34E1F"/>
    <w:rsid w:val="00B34E3F"/>
    <w:rsid w:val="00B34EB0"/>
    <w:rsid w:val="00B35004"/>
    <w:rsid w:val="00B35195"/>
    <w:rsid w:val="00B35437"/>
    <w:rsid w:val="00B3553A"/>
    <w:rsid w:val="00B3555B"/>
    <w:rsid w:val="00B35587"/>
    <w:rsid w:val="00B3558F"/>
    <w:rsid w:val="00B355A9"/>
    <w:rsid w:val="00B355E2"/>
    <w:rsid w:val="00B3583E"/>
    <w:rsid w:val="00B35886"/>
    <w:rsid w:val="00B35A00"/>
    <w:rsid w:val="00B35BF4"/>
    <w:rsid w:val="00B35C43"/>
    <w:rsid w:val="00B35CA2"/>
    <w:rsid w:val="00B35DCA"/>
    <w:rsid w:val="00B35E38"/>
    <w:rsid w:val="00B35EEE"/>
    <w:rsid w:val="00B35F8D"/>
    <w:rsid w:val="00B36007"/>
    <w:rsid w:val="00B36287"/>
    <w:rsid w:val="00B3630A"/>
    <w:rsid w:val="00B36316"/>
    <w:rsid w:val="00B3646A"/>
    <w:rsid w:val="00B36594"/>
    <w:rsid w:val="00B366E1"/>
    <w:rsid w:val="00B366E9"/>
    <w:rsid w:val="00B367AB"/>
    <w:rsid w:val="00B367D4"/>
    <w:rsid w:val="00B367D7"/>
    <w:rsid w:val="00B36E1F"/>
    <w:rsid w:val="00B36E31"/>
    <w:rsid w:val="00B36FEF"/>
    <w:rsid w:val="00B370A7"/>
    <w:rsid w:val="00B37130"/>
    <w:rsid w:val="00B37289"/>
    <w:rsid w:val="00B372F8"/>
    <w:rsid w:val="00B3735D"/>
    <w:rsid w:val="00B37540"/>
    <w:rsid w:val="00B37651"/>
    <w:rsid w:val="00B37704"/>
    <w:rsid w:val="00B378B6"/>
    <w:rsid w:val="00B37995"/>
    <w:rsid w:val="00B37A36"/>
    <w:rsid w:val="00B37BE7"/>
    <w:rsid w:val="00B37CF5"/>
    <w:rsid w:val="00B37D5F"/>
    <w:rsid w:val="00B37D95"/>
    <w:rsid w:val="00B37EC5"/>
    <w:rsid w:val="00B4006E"/>
    <w:rsid w:val="00B40090"/>
    <w:rsid w:val="00B402DD"/>
    <w:rsid w:val="00B40316"/>
    <w:rsid w:val="00B404AF"/>
    <w:rsid w:val="00B405B8"/>
    <w:rsid w:val="00B40690"/>
    <w:rsid w:val="00B407EB"/>
    <w:rsid w:val="00B4086B"/>
    <w:rsid w:val="00B40877"/>
    <w:rsid w:val="00B408A5"/>
    <w:rsid w:val="00B40922"/>
    <w:rsid w:val="00B409BC"/>
    <w:rsid w:val="00B40AC2"/>
    <w:rsid w:val="00B40ACB"/>
    <w:rsid w:val="00B40CCF"/>
    <w:rsid w:val="00B40CE1"/>
    <w:rsid w:val="00B40D41"/>
    <w:rsid w:val="00B40DB3"/>
    <w:rsid w:val="00B40DDC"/>
    <w:rsid w:val="00B40E19"/>
    <w:rsid w:val="00B410C3"/>
    <w:rsid w:val="00B41281"/>
    <w:rsid w:val="00B4137F"/>
    <w:rsid w:val="00B4155B"/>
    <w:rsid w:val="00B415C2"/>
    <w:rsid w:val="00B416B4"/>
    <w:rsid w:val="00B41848"/>
    <w:rsid w:val="00B418F8"/>
    <w:rsid w:val="00B419E3"/>
    <w:rsid w:val="00B41A09"/>
    <w:rsid w:val="00B41A36"/>
    <w:rsid w:val="00B41B2D"/>
    <w:rsid w:val="00B41B35"/>
    <w:rsid w:val="00B41BDC"/>
    <w:rsid w:val="00B41C21"/>
    <w:rsid w:val="00B41DED"/>
    <w:rsid w:val="00B41DF4"/>
    <w:rsid w:val="00B41ECA"/>
    <w:rsid w:val="00B41F06"/>
    <w:rsid w:val="00B41FE6"/>
    <w:rsid w:val="00B4226E"/>
    <w:rsid w:val="00B424CF"/>
    <w:rsid w:val="00B424E0"/>
    <w:rsid w:val="00B42698"/>
    <w:rsid w:val="00B42728"/>
    <w:rsid w:val="00B42872"/>
    <w:rsid w:val="00B4288F"/>
    <w:rsid w:val="00B42A32"/>
    <w:rsid w:val="00B42A39"/>
    <w:rsid w:val="00B42D06"/>
    <w:rsid w:val="00B42D6E"/>
    <w:rsid w:val="00B42F43"/>
    <w:rsid w:val="00B43490"/>
    <w:rsid w:val="00B434AD"/>
    <w:rsid w:val="00B43663"/>
    <w:rsid w:val="00B438B4"/>
    <w:rsid w:val="00B43AFB"/>
    <w:rsid w:val="00B43B2C"/>
    <w:rsid w:val="00B43DAF"/>
    <w:rsid w:val="00B43E61"/>
    <w:rsid w:val="00B43E6A"/>
    <w:rsid w:val="00B44267"/>
    <w:rsid w:val="00B44404"/>
    <w:rsid w:val="00B448CE"/>
    <w:rsid w:val="00B44904"/>
    <w:rsid w:val="00B44A58"/>
    <w:rsid w:val="00B44AB5"/>
    <w:rsid w:val="00B44B8B"/>
    <w:rsid w:val="00B44D1A"/>
    <w:rsid w:val="00B44EC5"/>
    <w:rsid w:val="00B45168"/>
    <w:rsid w:val="00B45228"/>
    <w:rsid w:val="00B452A7"/>
    <w:rsid w:val="00B45330"/>
    <w:rsid w:val="00B45437"/>
    <w:rsid w:val="00B45494"/>
    <w:rsid w:val="00B454F6"/>
    <w:rsid w:val="00B4575E"/>
    <w:rsid w:val="00B45761"/>
    <w:rsid w:val="00B45794"/>
    <w:rsid w:val="00B458DD"/>
    <w:rsid w:val="00B458DE"/>
    <w:rsid w:val="00B45976"/>
    <w:rsid w:val="00B45A1C"/>
    <w:rsid w:val="00B45BB1"/>
    <w:rsid w:val="00B45D74"/>
    <w:rsid w:val="00B45EEE"/>
    <w:rsid w:val="00B45F9A"/>
    <w:rsid w:val="00B46058"/>
    <w:rsid w:val="00B4613F"/>
    <w:rsid w:val="00B46299"/>
    <w:rsid w:val="00B462D6"/>
    <w:rsid w:val="00B463D2"/>
    <w:rsid w:val="00B46427"/>
    <w:rsid w:val="00B4643D"/>
    <w:rsid w:val="00B464C4"/>
    <w:rsid w:val="00B4651A"/>
    <w:rsid w:val="00B4655A"/>
    <w:rsid w:val="00B46581"/>
    <w:rsid w:val="00B466B0"/>
    <w:rsid w:val="00B4674A"/>
    <w:rsid w:val="00B467FB"/>
    <w:rsid w:val="00B468BC"/>
    <w:rsid w:val="00B46A58"/>
    <w:rsid w:val="00B46DC5"/>
    <w:rsid w:val="00B46E08"/>
    <w:rsid w:val="00B46E5A"/>
    <w:rsid w:val="00B46ED1"/>
    <w:rsid w:val="00B46F68"/>
    <w:rsid w:val="00B4701C"/>
    <w:rsid w:val="00B47024"/>
    <w:rsid w:val="00B471E0"/>
    <w:rsid w:val="00B47329"/>
    <w:rsid w:val="00B4758D"/>
    <w:rsid w:val="00B475A5"/>
    <w:rsid w:val="00B476AC"/>
    <w:rsid w:val="00B476D8"/>
    <w:rsid w:val="00B476E6"/>
    <w:rsid w:val="00B47703"/>
    <w:rsid w:val="00B47777"/>
    <w:rsid w:val="00B4789B"/>
    <w:rsid w:val="00B47920"/>
    <w:rsid w:val="00B47A5D"/>
    <w:rsid w:val="00B47B31"/>
    <w:rsid w:val="00B47CA2"/>
    <w:rsid w:val="00B47CCA"/>
    <w:rsid w:val="00B47DA0"/>
    <w:rsid w:val="00B47ECB"/>
    <w:rsid w:val="00B47F66"/>
    <w:rsid w:val="00B50264"/>
    <w:rsid w:val="00B503B8"/>
    <w:rsid w:val="00B5040C"/>
    <w:rsid w:val="00B506FB"/>
    <w:rsid w:val="00B50857"/>
    <w:rsid w:val="00B50BB5"/>
    <w:rsid w:val="00B50C47"/>
    <w:rsid w:val="00B50CE3"/>
    <w:rsid w:val="00B50E52"/>
    <w:rsid w:val="00B50FED"/>
    <w:rsid w:val="00B510F4"/>
    <w:rsid w:val="00B51117"/>
    <w:rsid w:val="00B511B3"/>
    <w:rsid w:val="00B5124B"/>
    <w:rsid w:val="00B51301"/>
    <w:rsid w:val="00B5142F"/>
    <w:rsid w:val="00B51473"/>
    <w:rsid w:val="00B5153C"/>
    <w:rsid w:val="00B515C5"/>
    <w:rsid w:val="00B5160B"/>
    <w:rsid w:val="00B5173E"/>
    <w:rsid w:val="00B51AAF"/>
    <w:rsid w:val="00B51C8C"/>
    <w:rsid w:val="00B51CC1"/>
    <w:rsid w:val="00B51CEC"/>
    <w:rsid w:val="00B51D02"/>
    <w:rsid w:val="00B51E2A"/>
    <w:rsid w:val="00B51E5D"/>
    <w:rsid w:val="00B51E9C"/>
    <w:rsid w:val="00B51ED9"/>
    <w:rsid w:val="00B51F2A"/>
    <w:rsid w:val="00B51FDD"/>
    <w:rsid w:val="00B52027"/>
    <w:rsid w:val="00B52043"/>
    <w:rsid w:val="00B52123"/>
    <w:rsid w:val="00B5239B"/>
    <w:rsid w:val="00B523F6"/>
    <w:rsid w:val="00B525C3"/>
    <w:rsid w:val="00B525ED"/>
    <w:rsid w:val="00B52611"/>
    <w:rsid w:val="00B52636"/>
    <w:rsid w:val="00B52673"/>
    <w:rsid w:val="00B526D0"/>
    <w:rsid w:val="00B5285B"/>
    <w:rsid w:val="00B528B9"/>
    <w:rsid w:val="00B52988"/>
    <w:rsid w:val="00B52AAB"/>
    <w:rsid w:val="00B52AB2"/>
    <w:rsid w:val="00B52AEF"/>
    <w:rsid w:val="00B52B61"/>
    <w:rsid w:val="00B52B74"/>
    <w:rsid w:val="00B52C26"/>
    <w:rsid w:val="00B52D5C"/>
    <w:rsid w:val="00B52DC3"/>
    <w:rsid w:val="00B52E02"/>
    <w:rsid w:val="00B52E75"/>
    <w:rsid w:val="00B52F44"/>
    <w:rsid w:val="00B53083"/>
    <w:rsid w:val="00B531AB"/>
    <w:rsid w:val="00B532DF"/>
    <w:rsid w:val="00B53335"/>
    <w:rsid w:val="00B5336F"/>
    <w:rsid w:val="00B53384"/>
    <w:rsid w:val="00B53521"/>
    <w:rsid w:val="00B536C6"/>
    <w:rsid w:val="00B53ACE"/>
    <w:rsid w:val="00B53BB1"/>
    <w:rsid w:val="00B53BDD"/>
    <w:rsid w:val="00B53BE1"/>
    <w:rsid w:val="00B53D0A"/>
    <w:rsid w:val="00B53DA0"/>
    <w:rsid w:val="00B53EC6"/>
    <w:rsid w:val="00B53F99"/>
    <w:rsid w:val="00B54014"/>
    <w:rsid w:val="00B5405F"/>
    <w:rsid w:val="00B542FF"/>
    <w:rsid w:val="00B543FB"/>
    <w:rsid w:val="00B54491"/>
    <w:rsid w:val="00B54643"/>
    <w:rsid w:val="00B546A4"/>
    <w:rsid w:val="00B5477E"/>
    <w:rsid w:val="00B548D7"/>
    <w:rsid w:val="00B54964"/>
    <w:rsid w:val="00B549B6"/>
    <w:rsid w:val="00B549F3"/>
    <w:rsid w:val="00B54A3D"/>
    <w:rsid w:val="00B54A73"/>
    <w:rsid w:val="00B54B83"/>
    <w:rsid w:val="00B54CB2"/>
    <w:rsid w:val="00B54D97"/>
    <w:rsid w:val="00B54E76"/>
    <w:rsid w:val="00B54F65"/>
    <w:rsid w:val="00B54F7E"/>
    <w:rsid w:val="00B54FA0"/>
    <w:rsid w:val="00B550A1"/>
    <w:rsid w:val="00B551C0"/>
    <w:rsid w:val="00B552A7"/>
    <w:rsid w:val="00B5540E"/>
    <w:rsid w:val="00B55435"/>
    <w:rsid w:val="00B554F8"/>
    <w:rsid w:val="00B55835"/>
    <w:rsid w:val="00B55A13"/>
    <w:rsid w:val="00B55C20"/>
    <w:rsid w:val="00B55C8C"/>
    <w:rsid w:val="00B55FAD"/>
    <w:rsid w:val="00B56039"/>
    <w:rsid w:val="00B56193"/>
    <w:rsid w:val="00B56218"/>
    <w:rsid w:val="00B56504"/>
    <w:rsid w:val="00B567D2"/>
    <w:rsid w:val="00B5686F"/>
    <w:rsid w:val="00B5689E"/>
    <w:rsid w:val="00B568D3"/>
    <w:rsid w:val="00B56A6A"/>
    <w:rsid w:val="00B56C90"/>
    <w:rsid w:val="00B56CE9"/>
    <w:rsid w:val="00B56D19"/>
    <w:rsid w:val="00B56F32"/>
    <w:rsid w:val="00B570C9"/>
    <w:rsid w:val="00B5719B"/>
    <w:rsid w:val="00B5724D"/>
    <w:rsid w:val="00B572B9"/>
    <w:rsid w:val="00B5743C"/>
    <w:rsid w:val="00B57481"/>
    <w:rsid w:val="00B57485"/>
    <w:rsid w:val="00B5754B"/>
    <w:rsid w:val="00B575DC"/>
    <w:rsid w:val="00B57629"/>
    <w:rsid w:val="00B5764F"/>
    <w:rsid w:val="00B576EB"/>
    <w:rsid w:val="00B5778D"/>
    <w:rsid w:val="00B57B83"/>
    <w:rsid w:val="00B57BC7"/>
    <w:rsid w:val="00B57E68"/>
    <w:rsid w:val="00B57E80"/>
    <w:rsid w:val="00B57EBA"/>
    <w:rsid w:val="00B57F03"/>
    <w:rsid w:val="00B57F3D"/>
    <w:rsid w:val="00B57F79"/>
    <w:rsid w:val="00B57F9B"/>
    <w:rsid w:val="00B6006D"/>
    <w:rsid w:val="00B6009E"/>
    <w:rsid w:val="00B600E5"/>
    <w:rsid w:val="00B60265"/>
    <w:rsid w:val="00B604D0"/>
    <w:rsid w:val="00B604FA"/>
    <w:rsid w:val="00B6058D"/>
    <w:rsid w:val="00B60710"/>
    <w:rsid w:val="00B6086F"/>
    <w:rsid w:val="00B60A72"/>
    <w:rsid w:val="00B60AEB"/>
    <w:rsid w:val="00B60B24"/>
    <w:rsid w:val="00B60CC9"/>
    <w:rsid w:val="00B60E0E"/>
    <w:rsid w:val="00B60E2A"/>
    <w:rsid w:val="00B60E30"/>
    <w:rsid w:val="00B610D9"/>
    <w:rsid w:val="00B61102"/>
    <w:rsid w:val="00B61143"/>
    <w:rsid w:val="00B61185"/>
    <w:rsid w:val="00B612A2"/>
    <w:rsid w:val="00B612FB"/>
    <w:rsid w:val="00B6132E"/>
    <w:rsid w:val="00B613F8"/>
    <w:rsid w:val="00B61488"/>
    <w:rsid w:val="00B61588"/>
    <w:rsid w:val="00B615DE"/>
    <w:rsid w:val="00B6162B"/>
    <w:rsid w:val="00B61717"/>
    <w:rsid w:val="00B618E6"/>
    <w:rsid w:val="00B6197A"/>
    <w:rsid w:val="00B61C00"/>
    <w:rsid w:val="00B61CB9"/>
    <w:rsid w:val="00B61F16"/>
    <w:rsid w:val="00B620F9"/>
    <w:rsid w:val="00B62191"/>
    <w:rsid w:val="00B622ED"/>
    <w:rsid w:val="00B62335"/>
    <w:rsid w:val="00B6235C"/>
    <w:rsid w:val="00B62460"/>
    <w:rsid w:val="00B62461"/>
    <w:rsid w:val="00B62466"/>
    <w:rsid w:val="00B62554"/>
    <w:rsid w:val="00B625D1"/>
    <w:rsid w:val="00B62683"/>
    <w:rsid w:val="00B62783"/>
    <w:rsid w:val="00B629D8"/>
    <w:rsid w:val="00B62A6F"/>
    <w:rsid w:val="00B62A79"/>
    <w:rsid w:val="00B62ABA"/>
    <w:rsid w:val="00B62BD0"/>
    <w:rsid w:val="00B62C34"/>
    <w:rsid w:val="00B62C46"/>
    <w:rsid w:val="00B62CBC"/>
    <w:rsid w:val="00B62D5B"/>
    <w:rsid w:val="00B62D7A"/>
    <w:rsid w:val="00B62EA7"/>
    <w:rsid w:val="00B62F01"/>
    <w:rsid w:val="00B6303D"/>
    <w:rsid w:val="00B63263"/>
    <w:rsid w:val="00B632D3"/>
    <w:rsid w:val="00B63662"/>
    <w:rsid w:val="00B63796"/>
    <w:rsid w:val="00B63815"/>
    <w:rsid w:val="00B6390F"/>
    <w:rsid w:val="00B6392A"/>
    <w:rsid w:val="00B63A70"/>
    <w:rsid w:val="00B63C46"/>
    <w:rsid w:val="00B63C64"/>
    <w:rsid w:val="00B64016"/>
    <w:rsid w:val="00B641A9"/>
    <w:rsid w:val="00B642C2"/>
    <w:rsid w:val="00B64375"/>
    <w:rsid w:val="00B643C6"/>
    <w:rsid w:val="00B643EA"/>
    <w:rsid w:val="00B64463"/>
    <w:rsid w:val="00B6457C"/>
    <w:rsid w:val="00B645DC"/>
    <w:rsid w:val="00B64642"/>
    <w:rsid w:val="00B646C5"/>
    <w:rsid w:val="00B6497E"/>
    <w:rsid w:val="00B64990"/>
    <w:rsid w:val="00B64B83"/>
    <w:rsid w:val="00B64C92"/>
    <w:rsid w:val="00B64D19"/>
    <w:rsid w:val="00B64D56"/>
    <w:rsid w:val="00B64D87"/>
    <w:rsid w:val="00B64E14"/>
    <w:rsid w:val="00B64E88"/>
    <w:rsid w:val="00B64F22"/>
    <w:rsid w:val="00B650DB"/>
    <w:rsid w:val="00B6512B"/>
    <w:rsid w:val="00B651D9"/>
    <w:rsid w:val="00B6535C"/>
    <w:rsid w:val="00B65396"/>
    <w:rsid w:val="00B655D6"/>
    <w:rsid w:val="00B6583D"/>
    <w:rsid w:val="00B6593C"/>
    <w:rsid w:val="00B659C0"/>
    <w:rsid w:val="00B65A4F"/>
    <w:rsid w:val="00B65A6D"/>
    <w:rsid w:val="00B65ADB"/>
    <w:rsid w:val="00B65C39"/>
    <w:rsid w:val="00B65C90"/>
    <w:rsid w:val="00B65EB9"/>
    <w:rsid w:val="00B65F57"/>
    <w:rsid w:val="00B65FF2"/>
    <w:rsid w:val="00B65FFF"/>
    <w:rsid w:val="00B66041"/>
    <w:rsid w:val="00B661E4"/>
    <w:rsid w:val="00B66203"/>
    <w:rsid w:val="00B662DA"/>
    <w:rsid w:val="00B66447"/>
    <w:rsid w:val="00B6644E"/>
    <w:rsid w:val="00B6646D"/>
    <w:rsid w:val="00B6649F"/>
    <w:rsid w:val="00B665AA"/>
    <w:rsid w:val="00B665AB"/>
    <w:rsid w:val="00B66687"/>
    <w:rsid w:val="00B6670C"/>
    <w:rsid w:val="00B667B6"/>
    <w:rsid w:val="00B668E9"/>
    <w:rsid w:val="00B66C02"/>
    <w:rsid w:val="00B66C7D"/>
    <w:rsid w:val="00B66D6C"/>
    <w:rsid w:val="00B67068"/>
    <w:rsid w:val="00B670EC"/>
    <w:rsid w:val="00B6727A"/>
    <w:rsid w:val="00B67284"/>
    <w:rsid w:val="00B67518"/>
    <w:rsid w:val="00B675B5"/>
    <w:rsid w:val="00B675D0"/>
    <w:rsid w:val="00B675E8"/>
    <w:rsid w:val="00B676D2"/>
    <w:rsid w:val="00B676DB"/>
    <w:rsid w:val="00B677F4"/>
    <w:rsid w:val="00B679B3"/>
    <w:rsid w:val="00B67CA1"/>
    <w:rsid w:val="00B67CA7"/>
    <w:rsid w:val="00B67D2E"/>
    <w:rsid w:val="00B67DB4"/>
    <w:rsid w:val="00B67E05"/>
    <w:rsid w:val="00B67EEA"/>
    <w:rsid w:val="00B67F7D"/>
    <w:rsid w:val="00B67FF9"/>
    <w:rsid w:val="00B70089"/>
    <w:rsid w:val="00B7008C"/>
    <w:rsid w:val="00B702FB"/>
    <w:rsid w:val="00B7033A"/>
    <w:rsid w:val="00B704AF"/>
    <w:rsid w:val="00B70620"/>
    <w:rsid w:val="00B7072D"/>
    <w:rsid w:val="00B708DA"/>
    <w:rsid w:val="00B708E9"/>
    <w:rsid w:val="00B7093D"/>
    <w:rsid w:val="00B70ABA"/>
    <w:rsid w:val="00B70D2B"/>
    <w:rsid w:val="00B70DB0"/>
    <w:rsid w:val="00B70DF5"/>
    <w:rsid w:val="00B70F07"/>
    <w:rsid w:val="00B70F57"/>
    <w:rsid w:val="00B70F6A"/>
    <w:rsid w:val="00B70FF2"/>
    <w:rsid w:val="00B70FF4"/>
    <w:rsid w:val="00B71073"/>
    <w:rsid w:val="00B710D2"/>
    <w:rsid w:val="00B7112D"/>
    <w:rsid w:val="00B711B8"/>
    <w:rsid w:val="00B713AB"/>
    <w:rsid w:val="00B71549"/>
    <w:rsid w:val="00B71781"/>
    <w:rsid w:val="00B71844"/>
    <w:rsid w:val="00B71947"/>
    <w:rsid w:val="00B71967"/>
    <w:rsid w:val="00B719F6"/>
    <w:rsid w:val="00B71A7D"/>
    <w:rsid w:val="00B71A9D"/>
    <w:rsid w:val="00B71B23"/>
    <w:rsid w:val="00B71BDC"/>
    <w:rsid w:val="00B71C03"/>
    <w:rsid w:val="00B71E99"/>
    <w:rsid w:val="00B71EF9"/>
    <w:rsid w:val="00B72180"/>
    <w:rsid w:val="00B7225D"/>
    <w:rsid w:val="00B723D7"/>
    <w:rsid w:val="00B72474"/>
    <w:rsid w:val="00B724C5"/>
    <w:rsid w:val="00B724D6"/>
    <w:rsid w:val="00B724D7"/>
    <w:rsid w:val="00B72633"/>
    <w:rsid w:val="00B728B8"/>
    <w:rsid w:val="00B728FD"/>
    <w:rsid w:val="00B72AD9"/>
    <w:rsid w:val="00B72CB5"/>
    <w:rsid w:val="00B72EFC"/>
    <w:rsid w:val="00B72FDE"/>
    <w:rsid w:val="00B73237"/>
    <w:rsid w:val="00B733C2"/>
    <w:rsid w:val="00B733C4"/>
    <w:rsid w:val="00B736C0"/>
    <w:rsid w:val="00B736C4"/>
    <w:rsid w:val="00B7384C"/>
    <w:rsid w:val="00B73910"/>
    <w:rsid w:val="00B73AF6"/>
    <w:rsid w:val="00B73B8E"/>
    <w:rsid w:val="00B73CF7"/>
    <w:rsid w:val="00B73DFF"/>
    <w:rsid w:val="00B74061"/>
    <w:rsid w:val="00B7411C"/>
    <w:rsid w:val="00B741AF"/>
    <w:rsid w:val="00B7420E"/>
    <w:rsid w:val="00B7422F"/>
    <w:rsid w:val="00B743EE"/>
    <w:rsid w:val="00B744D8"/>
    <w:rsid w:val="00B7463C"/>
    <w:rsid w:val="00B748ED"/>
    <w:rsid w:val="00B74B28"/>
    <w:rsid w:val="00B74B2B"/>
    <w:rsid w:val="00B74EC2"/>
    <w:rsid w:val="00B74ED7"/>
    <w:rsid w:val="00B74FA6"/>
    <w:rsid w:val="00B7524B"/>
    <w:rsid w:val="00B753CE"/>
    <w:rsid w:val="00B7557B"/>
    <w:rsid w:val="00B756D1"/>
    <w:rsid w:val="00B7584D"/>
    <w:rsid w:val="00B7586C"/>
    <w:rsid w:val="00B75A13"/>
    <w:rsid w:val="00B75A3B"/>
    <w:rsid w:val="00B75B2B"/>
    <w:rsid w:val="00B75C74"/>
    <w:rsid w:val="00B75CF0"/>
    <w:rsid w:val="00B75DC0"/>
    <w:rsid w:val="00B75DC9"/>
    <w:rsid w:val="00B75E42"/>
    <w:rsid w:val="00B7620E"/>
    <w:rsid w:val="00B76266"/>
    <w:rsid w:val="00B76301"/>
    <w:rsid w:val="00B766B7"/>
    <w:rsid w:val="00B76750"/>
    <w:rsid w:val="00B7680D"/>
    <w:rsid w:val="00B768C5"/>
    <w:rsid w:val="00B76A54"/>
    <w:rsid w:val="00B76AC8"/>
    <w:rsid w:val="00B76AE8"/>
    <w:rsid w:val="00B76D7B"/>
    <w:rsid w:val="00B76D7C"/>
    <w:rsid w:val="00B76DE2"/>
    <w:rsid w:val="00B7700F"/>
    <w:rsid w:val="00B770C9"/>
    <w:rsid w:val="00B771D8"/>
    <w:rsid w:val="00B77379"/>
    <w:rsid w:val="00B773C1"/>
    <w:rsid w:val="00B77489"/>
    <w:rsid w:val="00B77606"/>
    <w:rsid w:val="00B776C1"/>
    <w:rsid w:val="00B777CF"/>
    <w:rsid w:val="00B777FD"/>
    <w:rsid w:val="00B779E3"/>
    <w:rsid w:val="00B77B55"/>
    <w:rsid w:val="00B77B5F"/>
    <w:rsid w:val="00B77C9F"/>
    <w:rsid w:val="00B77CAB"/>
    <w:rsid w:val="00B77D81"/>
    <w:rsid w:val="00B77EDC"/>
    <w:rsid w:val="00B80110"/>
    <w:rsid w:val="00B801B3"/>
    <w:rsid w:val="00B802D5"/>
    <w:rsid w:val="00B80805"/>
    <w:rsid w:val="00B80874"/>
    <w:rsid w:val="00B808D7"/>
    <w:rsid w:val="00B80952"/>
    <w:rsid w:val="00B809C8"/>
    <w:rsid w:val="00B80A19"/>
    <w:rsid w:val="00B80C66"/>
    <w:rsid w:val="00B80D92"/>
    <w:rsid w:val="00B81272"/>
    <w:rsid w:val="00B812CD"/>
    <w:rsid w:val="00B81333"/>
    <w:rsid w:val="00B8147B"/>
    <w:rsid w:val="00B81680"/>
    <w:rsid w:val="00B816D3"/>
    <w:rsid w:val="00B817B5"/>
    <w:rsid w:val="00B817D4"/>
    <w:rsid w:val="00B81A90"/>
    <w:rsid w:val="00B81AEC"/>
    <w:rsid w:val="00B81B0B"/>
    <w:rsid w:val="00B81BD3"/>
    <w:rsid w:val="00B81CE1"/>
    <w:rsid w:val="00B81D31"/>
    <w:rsid w:val="00B81DD4"/>
    <w:rsid w:val="00B81E6B"/>
    <w:rsid w:val="00B81EAC"/>
    <w:rsid w:val="00B82100"/>
    <w:rsid w:val="00B821D4"/>
    <w:rsid w:val="00B8220F"/>
    <w:rsid w:val="00B82370"/>
    <w:rsid w:val="00B82429"/>
    <w:rsid w:val="00B824FC"/>
    <w:rsid w:val="00B826EA"/>
    <w:rsid w:val="00B826F8"/>
    <w:rsid w:val="00B82710"/>
    <w:rsid w:val="00B827BE"/>
    <w:rsid w:val="00B82827"/>
    <w:rsid w:val="00B828F8"/>
    <w:rsid w:val="00B82925"/>
    <w:rsid w:val="00B829A1"/>
    <w:rsid w:val="00B82A1C"/>
    <w:rsid w:val="00B82ACF"/>
    <w:rsid w:val="00B83017"/>
    <w:rsid w:val="00B83109"/>
    <w:rsid w:val="00B83263"/>
    <w:rsid w:val="00B8327D"/>
    <w:rsid w:val="00B8331B"/>
    <w:rsid w:val="00B833E4"/>
    <w:rsid w:val="00B83401"/>
    <w:rsid w:val="00B83650"/>
    <w:rsid w:val="00B8372D"/>
    <w:rsid w:val="00B837DE"/>
    <w:rsid w:val="00B83936"/>
    <w:rsid w:val="00B839F1"/>
    <w:rsid w:val="00B83D3D"/>
    <w:rsid w:val="00B83EEE"/>
    <w:rsid w:val="00B84053"/>
    <w:rsid w:val="00B8412B"/>
    <w:rsid w:val="00B8424D"/>
    <w:rsid w:val="00B8428E"/>
    <w:rsid w:val="00B842AE"/>
    <w:rsid w:val="00B842C5"/>
    <w:rsid w:val="00B842E1"/>
    <w:rsid w:val="00B842FF"/>
    <w:rsid w:val="00B84347"/>
    <w:rsid w:val="00B8438A"/>
    <w:rsid w:val="00B844A8"/>
    <w:rsid w:val="00B845F2"/>
    <w:rsid w:val="00B84773"/>
    <w:rsid w:val="00B847ED"/>
    <w:rsid w:val="00B848C7"/>
    <w:rsid w:val="00B84A3C"/>
    <w:rsid w:val="00B84ACD"/>
    <w:rsid w:val="00B84B5A"/>
    <w:rsid w:val="00B84D20"/>
    <w:rsid w:val="00B84D54"/>
    <w:rsid w:val="00B84E02"/>
    <w:rsid w:val="00B84EA6"/>
    <w:rsid w:val="00B84F53"/>
    <w:rsid w:val="00B850A3"/>
    <w:rsid w:val="00B851DB"/>
    <w:rsid w:val="00B85663"/>
    <w:rsid w:val="00B85739"/>
    <w:rsid w:val="00B857ED"/>
    <w:rsid w:val="00B85964"/>
    <w:rsid w:val="00B85A02"/>
    <w:rsid w:val="00B85A82"/>
    <w:rsid w:val="00B85AC0"/>
    <w:rsid w:val="00B85B18"/>
    <w:rsid w:val="00B85BCE"/>
    <w:rsid w:val="00B85BF6"/>
    <w:rsid w:val="00B85D25"/>
    <w:rsid w:val="00B85D3F"/>
    <w:rsid w:val="00B85F0F"/>
    <w:rsid w:val="00B85F37"/>
    <w:rsid w:val="00B861A4"/>
    <w:rsid w:val="00B86225"/>
    <w:rsid w:val="00B8626D"/>
    <w:rsid w:val="00B863A2"/>
    <w:rsid w:val="00B864EA"/>
    <w:rsid w:val="00B8658B"/>
    <w:rsid w:val="00B86770"/>
    <w:rsid w:val="00B86883"/>
    <w:rsid w:val="00B869D9"/>
    <w:rsid w:val="00B86B3F"/>
    <w:rsid w:val="00B86B5D"/>
    <w:rsid w:val="00B86D92"/>
    <w:rsid w:val="00B86E52"/>
    <w:rsid w:val="00B86F16"/>
    <w:rsid w:val="00B86F29"/>
    <w:rsid w:val="00B871D9"/>
    <w:rsid w:val="00B87264"/>
    <w:rsid w:val="00B8730D"/>
    <w:rsid w:val="00B87392"/>
    <w:rsid w:val="00B8739D"/>
    <w:rsid w:val="00B873D6"/>
    <w:rsid w:val="00B873DB"/>
    <w:rsid w:val="00B873EB"/>
    <w:rsid w:val="00B875DE"/>
    <w:rsid w:val="00B8769C"/>
    <w:rsid w:val="00B8777B"/>
    <w:rsid w:val="00B878A3"/>
    <w:rsid w:val="00B878D0"/>
    <w:rsid w:val="00B878F2"/>
    <w:rsid w:val="00B87931"/>
    <w:rsid w:val="00B87AC3"/>
    <w:rsid w:val="00B87AE5"/>
    <w:rsid w:val="00B87F17"/>
    <w:rsid w:val="00B87F31"/>
    <w:rsid w:val="00B90000"/>
    <w:rsid w:val="00B900E4"/>
    <w:rsid w:val="00B90313"/>
    <w:rsid w:val="00B9038C"/>
    <w:rsid w:val="00B903CB"/>
    <w:rsid w:val="00B904CD"/>
    <w:rsid w:val="00B9058F"/>
    <w:rsid w:val="00B905F5"/>
    <w:rsid w:val="00B907A8"/>
    <w:rsid w:val="00B90819"/>
    <w:rsid w:val="00B908F0"/>
    <w:rsid w:val="00B909FF"/>
    <w:rsid w:val="00B90B00"/>
    <w:rsid w:val="00B90B7B"/>
    <w:rsid w:val="00B90D1A"/>
    <w:rsid w:val="00B90D94"/>
    <w:rsid w:val="00B9100F"/>
    <w:rsid w:val="00B9110E"/>
    <w:rsid w:val="00B9114F"/>
    <w:rsid w:val="00B911E3"/>
    <w:rsid w:val="00B91229"/>
    <w:rsid w:val="00B913DB"/>
    <w:rsid w:val="00B914D8"/>
    <w:rsid w:val="00B91773"/>
    <w:rsid w:val="00B917AC"/>
    <w:rsid w:val="00B91904"/>
    <w:rsid w:val="00B919FC"/>
    <w:rsid w:val="00B91A7E"/>
    <w:rsid w:val="00B91ADB"/>
    <w:rsid w:val="00B91C2E"/>
    <w:rsid w:val="00B91DBE"/>
    <w:rsid w:val="00B91DFD"/>
    <w:rsid w:val="00B91E2B"/>
    <w:rsid w:val="00B91FB3"/>
    <w:rsid w:val="00B91FC1"/>
    <w:rsid w:val="00B920D4"/>
    <w:rsid w:val="00B921B9"/>
    <w:rsid w:val="00B922BA"/>
    <w:rsid w:val="00B924A5"/>
    <w:rsid w:val="00B924B3"/>
    <w:rsid w:val="00B92544"/>
    <w:rsid w:val="00B92698"/>
    <w:rsid w:val="00B929A3"/>
    <w:rsid w:val="00B92AFF"/>
    <w:rsid w:val="00B92B59"/>
    <w:rsid w:val="00B92C82"/>
    <w:rsid w:val="00B92CAE"/>
    <w:rsid w:val="00B92D4B"/>
    <w:rsid w:val="00B92EFF"/>
    <w:rsid w:val="00B92F52"/>
    <w:rsid w:val="00B92FC0"/>
    <w:rsid w:val="00B9316E"/>
    <w:rsid w:val="00B9322F"/>
    <w:rsid w:val="00B9364F"/>
    <w:rsid w:val="00B937D3"/>
    <w:rsid w:val="00B93926"/>
    <w:rsid w:val="00B9396E"/>
    <w:rsid w:val="00B939E0"/>
    <w:rsid w:val="00B93A32"/>
    <w:rsid w:val="00B93C5A"/>
    <w:rsid w:val="00B93CA1"/>
    <w:rsid w:val="00B93D26"/>
    <w:rsid w:val="00B93E0B"/>
    <w:rsid w:val="00B93E8C"/>
    <w:rsid w:val="00B940CC"/>
    <w:rsid w:val="00B94132"/>
    <w:rsid w:val="00B941C6"/>
    <w:rsid w:val="00B94268"/>
    <w:rsid w:val="00B94492"/>
    <w:rsid w:val="00B94567"/>
    <w:rsid w:val="00B9459B"/>
    <w:rsid w:val="00B945D8"/>
    <w:rsid w:val="00B94610"/>
    <w:rsid w:val="00B948B3"/>
    <w:rsid w:val="00B94AEB"/>
    <w:rsid w:val="00B94B76"/>
    <w:rsid w:val="00B94C27"/>
    <w:rsid w:val="00B94C54"/>
    <w:rsid w:val="00B94D18"/>
    <w:rsid w:val="00B94D6E"/>
    <w:rsid w:val="00B94D8A"/>
    <w:rsid w:val="00B94E75"/>
    <w:rsid w:val="00B94EBF"/>
    <w:rsid w:val="00B952C5"/>
    <w:rsid w:val="00B95313"/>
    <w:rsid w:val="00B953CA"/>
    <w:rsid w:val="00B95787"/>
    <w:rsid w:val="00B957DA"/>
    <w:rsid w:val="00B957F7"/>
    <w:rsid w:val="00B95806"/>
    <w:rsid w:val="00B9580F"/>
    <w:rsid w:val="00B95851"/>
    <w:rsid w:val="00B95AA9"/>
    <w:rsid w:val="00B95B2A"/>
    <w:rsid w:val="00B95B5F"/>
    <w:rsid w:val="00B95C25"/>
    <w:rsid w:val="00B95F2C"/>
    <w:rsid w:val="00B960A0"/>
    <w:rsid w:val="00B96189"/>
    <w:rsid w:val="00B961A7"/>
    <w:rsid w:val="00B962E2"/>
    <w:rsid w:val="00B96508"/>
    <w:rsid w:val="00B9654D"/>
    <w:rsid w:val="00B9675B"/>
    <w:rsid w:val="00B96767"/>
    <w:rsid w:val="00B967F3"/>
    <w:rsid w:val="00B96917"/>
    <w:rsid w:val="00B96920"/>
    <w:rsid w:val="00B96A26"/>
    <w:rsid w:val="00B96AE2"/>
    <w:rsid w:val="00B96B0A"/>
    <w:rsid w:val="00B96C30"/>
    <w:rsid w:val="00B96E10"/>
    <w:rsid w:val="00B96EEB"/>
    <w:rsid w:val="00B96F2C"/>
    <w:rsid w:val="00B97060"/>
    <w:rsid w:val="00B970B0"/>
    <w:rsid w:val="00B9714F"/>
    <w:rsid w:val="00B972DB"/>
    <w:rsid w:val="00B97334"/>
    <w:rsid w:val="00B97386"/>
    <w:rsid w:val="00B973D5"/>
    <w:rsid w:val="00B9740D"/>
    <w:rsid w:val="00B974B9"/>
    <w:rsid w:val="00B97503"/>
    <w:rsid w:val="00B9750E"/>
    <w:rsid w:val="00B9753B"/>
    <w:rsid w:val="00B9783A"/>
    <w:rsid w:val="00B9795C"/>
    <w:rsid w:val="00B97A14"/>
    <w:rsid w:val="00B97BCB"/>
    <w:rsid w:val="00B97FE7"/>
    <w:rsid w:val="00BA02B6"/>
    <w:rsid w:val="00BA0554"/>
    <w:rsid w:val="00BA073A"/>
    <w:rsid w:val="00BA07AF"/>
    <w:rsid w:val="00BA07D0"/>
    <w:rsid w:val="00BA092B"/>
    <w:rsid w:val="00BA0B82"/>
    <w:rsid w:val="00BA0D6D"/>
    <w:rsid w:val="00BA0D83"/>
    <w:rsid w:val="00BA0F46"/>
    <w:rsid w:val="00BA0FC3"/>
    <w:rsid w:val="00BA10CD"/>
    <w:rsid w:val="00BA1146"/>
    <w:rsid w:val="00BA116D"/>
    <w:rsid w:val="00BA148B"/>
    <w:rsid w:val="00BA14BB"/>
    <w:rsid w:val="00BA152A"/>
    <w:rsid w:val="00BA1760"/>
    <w:rsid w:val="00BA199B"/>
    <w:rsid w:val="00BA1AF5"/>
    <w:rsid w:val="00BA1B37"/>
    <w:rsid w:val="00BA1E98"/>
    <w:rsid w:val="00BA1ED8"/>
    <w:rsid w:val="00BA1F72"/>
    <w:rsid w:val="00BA1FCF"/>
    <w:rsid w:val="00BA2061"/>
    <w:rsid w:val="00BA2181"/>
    <w:rsid w:val="00BA2227"/>
    <w:rsid w:val="00BA22E1"/>
    <w:rsid w:val="00BA23F6"/>
    <w:rsid w:val="00BA2431"/>
    <w:rsid w:val="00BA26BA"/>
    <w:rsid w:val="00BA2819"/>
    <w:rsid w:val="00BA28B5"/>
    <w:rsid w:val="00BA2915"/>
    <w:rsid w:val="00BA29F1"/>
    <w:rsid w:val="00BA2ACC"/>
    <w:rsid w:val="00BA2C7B"/>
    <w:rsid w:val="00BA2FC4"/>
    <w:rsid w:val="00BA2FFC"/>
    <w:rsid w:val="00BA3000"/>
    <w:rsid w:val="00BA3099"/>
    <w:rsid w:val="00BA31D4"/>
    <w:rsid w:val="00BA33FD"/>
    <w:rsid w:val="00BA342D"/>
    <w:rsid w:val="00BA3557"/>
    <w:rsid w:val="00BA3602"/>
    <w:rsid w:val="00BA36A1"/>
    <w:rsid w:val="00BA36E3"/>
    <w:rsid w:val="00BA3836"/>
    <w:rsid w:val="00BA38C9"/>
    <w:rsid w:val="00BA3AA4"/>
    <w:rsid w:val="00BA3AAE"/>
    <w:rsid w:val="00BA3B4F"/>
    <w:rsid w:val="00BA3BC5"/>
    <w:rsid w:val="00BA3C85"/>
    <w:rsid w:val="00BA3DFC"/>
    <w:rsid w:val="00BA3E65"/>
    <w:rsid w:val="00BA3ECD"/>
    <w:rsid w:val="00BA3F5F"/>
    <w:rsid w:val="00BA426B"/>
    <w:rsid w:val="00BA4295"/>
    <w:rsid w:val="00BA4385"/>
    <w:rsid w:val="00BA43A1"/>
    <w:rsid w:val="00BA4444"/>
    <w:rsid w:val="00BA446F"/>
    <w:rsid w:val="00BA4491"/>
    <w:rsid w:val="00BA44F6"/>
    <w:rsid w:val="00BA4565"/>
    <w:rsid w:val="00BA4581"/>
    <w:rsid w:val="00BA45FD"/>
    <w:rsid w:val="00BA46B3"/>
    <w:rsid w:val="00BA4732"/>
    <w:rsid w:val="00BA47A1"/>
    <w:rsid w:val="00BA47B5"/>
    <w:rsid w:val="00BA49BC"/>
    <w:rsid w:val="00BA49D1"/>
    <w:rsid w:val="00BA4AB0"/>
    <w:rsid w:val="00BA4AB2"/>
    <w:rsid w:val="00BA4BCE"/>
    <w:rsid w:val="00BA4BE6"/>
    <w:rsid w:val="00BA4BF9"/>
    <w:rsid w:val="00BA4EF2"/>
    <w:rsid w:val="00BA5017"/>
    <w:rsid w:val="00BA5146"/>
    <w:rsid w:val="00BA524D"/>
    <w:rsid w:val="00BA5285"/>
    <w:rsid w:val="00BA52A6"/>
    <w:rsid w:val="00BA5360"/>
    <w:rsid w:val="00BA53EE"/>
    <w:rsid w:val="00BA5423"/>
    <w:rsid w:val="00BA5424"/>
    <w:rsid w:val="00BA5569"/>
    <w:rsid w:val="00BA5689"/>
    <w:rsid w:val="00BA5897"/>
    <w:rsid w:val="00BA599B"/>
    <w:rsid w:val="00BA5B12"/>
    <w:rsid w:val="00BA5B5C"/>
    <w:rsid w:val="00BA5BDC"/>
    <w:rsid w:val="00BA5CDF"/>
    <w:rsid w:val="00BA5EA6"/>
    <w:rsid w:val="00BA5EA9"/>
    <w:rsid w:val="00BA5EDB"/>
    <w:rsid w:val="00BA6090"/>
    <w:rsid w:val="00BA60F6"/>
    <w:rsid w:val="00BA6108"/>
    <w:rsid w:val="00BA61F5"/>
    <w:rsid w:val="00BA6520"/>
    <w:rsid w:val="00BA659D"/>
    <w:rsid w:val="00BA65AD"/>
    <w:rsid w:val="00BA663B"/>
    <w:rsid w:val="00BA66CD"/>
    <w:rsid w:val="00BA6816"/>
    <w:rsid w:val="00BA685A"/>
    <w:rsid w:val="00BA68BD"/>
    <w:rsid w:val="00BA6A0F"/>
    <w:rsid w:val="00BA6A28"/>
    <w:rsid w:val="00BA6B34"/>
    <w:rsid w:val="00BA6B83"/>
    <w:rsid w:val="00BA6BC5"/>
    <w:rsid w:val="00BA6C1B"/>
    <w:rsid w:val="00BA6C25"/>
    <w:rsid w:val="00BA6CE5"/>
    <w:rsid w:val="00BA6D27"/>
    <w:rsid w:val="00BA7296"/>
    <w:rsid w:val="00BA72E7"/>
    <w:rsid w:val="00BA73A0"/>
    <w:rsid w:val="00BA78E0"/>
    <w:rsid w:val="00BA793A"/>
    <w:rsid w:val="00BA7969"/>
    <w:rsid w:val="00BA7A0E"/>
    <w:rsid w:val="00BA7BC0"/>
    <w:rsid w:val="00BA7BFD"/>
    <w:rsid w:val="00BA7F54"/>
    <w:rsid w:val="00BA7F96"/>
    <w:rsid w:val="00BA7FD6"/>
    <w:rsid w:val="00BB0274"/>
    <w:rsid w:val="00BB02C7"/>
    <w:rsid w:val="00BB02D4"/>
    <w:rsid w:val="00BB038D"/>
    <w:rsid w:val="00BB04C0"/>
    <w:rsid w:val="00BB04F2"/>
    <w:rsid w:val="00BB068B"/>
    <w:rsid w:val="00BB06D8"/>
    <w:rsid w:val="00BB06E0"/>
    <w:rsid w:val="00BB0730"/>
    <w:rsid w:val="00BB077C"/>
    <w:rsid w:val="00BB083D"/>
    <w:rsid w:val="00BB0995"/>
    <w:rsid w:val="00BB0B41"/>
    <w:rsid w:val="00BB0B6D"/>
    <w:rsid w:val="00BB0BF8"/>
    <w:rsid w:val="00BB0CCF"/>
    <w:rsid w:val="00BB0E98"/>
    <w:rsid w:val="00BB0FA3"/>
    <w:rsid w:val="00BB103D"/>
    <w:rsid w:val="00BB10A3"/>
    <w:rsid w:val="00BB1269"/>
    <w:rsid w:val="00BB12B7"/>
    <w:rsid w:val="00BB1391"/>
    <w:rsid w:val="00BB13DC"/>
    <w:rsid w:val="00BB1452"/>
    <w:rsid w:val="00BB15B2"/>
    <w:rsid w:val="00BB1628"/>
    <w:rsid w:val="00BB1776"/>
    <w:rsid w:val="00BB1A11"/>
    <w:rsid w:val="00BB1AD5"/>
    <w:rsid w:val="00BB1AE6"/>
    <w:rsid w:val="00BB1B88"/>
    <w:rsid w:val="00BB1BEB"/>
    <w:rsid w:val="00BB2081"/>
    <w:rsid w:val="00BB209A"/>
    <w:rsid w:val="00BB2144"/>
    <w:rsid w:val="00BB221D"/>
    <w:rsid w:val="00BB231F"/>
    <w:rsid w:val="00BB249B"/>
    <w:rsid w:val="00BB24E8"/>
    <w:rsid w:val="00BB265A"/>
    <w:rsid w:val="00BB2671"/>
    <w:rsid w:val="00BB2672"/>
    <w:rsid w:val="00BB26EF"/>
    <w:rsid w:val="00BB286D"/>
    <w:rsid w:val="00BB291A"/>
    <w:rsid w:val="00BB2A0D"/>
    <w:rsid w:val="00BB2A91"/>
    <w:rsid w:val="00BB2B85"/>
    <w:rsid w:val="00BB2CEC"/>
    <w:rsid w:val="00BB3073"/>
    <w:rsid w:val="00BB31E0"/>
    <w:rsid w:val="00BB3262"/>
    <w:rsid w:val="00BB32C5"/>
    <w:rsid w:val="00BB3325"/>
    <w:rsid w:val="00BB339F"/>
    <w:rsid w:val="00BB33D8"/>
    <w:rsid w:val="00BB34E5"/>
    <w:rsid w:val="00BB382A"/>
    <w:rsid w:val="00BB3970"/>
    <w:rsid w:val="00BB39D6"/>
    <w:rsid w:val="00BB3A37"/>
    <w:rsid w:val="00BB4052"/>
    <w:rsid w:val="00BB405D"/>
    <w:rsid w:val="00BB410B"/>
    <w:rsid w:val="00BB4131"/>
    <w:rsid w:val="00BB41B6"/>
    <w:rsid w:val="00BB4389"/>
    <w:rsid w:val="00BB444D"/>
    <w:rsid w:val="00BB4611"/>
    <w:rsid w:val="00BB4723"/>
    <w:rsid w:val="00BB48CB"/>
    <w:rsid w:val="00BB49EC"/>
    <w:rsid w:val="00BB4B40"/>
    <w:rsid w:val="00BB4C6D"/>
    <w:rsid w:val="00BB4D4E"/>
    <w:rsid w:val="00BB4D6F"/>
    <w:rsid w:val="00BB4DB7"/>
    <w:rsid w:val="00BB4E4F"/>
    <w:rsid w:val="00BB4FDC"/>
    <w:rsid w:val="00BB5158"/>
    <w:rsid w:val="00BB554A"/>
    <w:rsid w:val="00BB55D7"/>
    <w:rsid w:val="00BB5A75"/>
    <w:rsid w:val="00BB5AB5"/>
    <w:rsid w:val="00BB5C36"/>
    <w:rsid w:val="00BB5D4A"/>
    <w:rsid w:val="00BB5E1D"/>
    <w:rsid w:val="00BB5E6C"/>
    <w:rsid w:val="00BB5EB2"/>
    <w:rsid w:val="00BB5EB9"/>
    <w:rsid w:val="00BB5EFC"/>
    <w:rsid w:val="00BB5F1F"/>
    <w:rsid w:val="00BB600E"/>
    <w:rsid w:val="00BB61FF"/>
    <w:rsid w:val="00BB6355"/>
    <w:rsid w:val="00BB642B"/>
    <w:rsid w:val="00BB6907"/>
    <w:rsid w:val="00BB6964"/>
    <w:rsid w:val="00BB698C"/>
    <w:rsid w:val="00BB6AA3"/>
    <w:rsid w:val="00BB6B5D"/>
    <w:rsid w:val="00BB6C49"/>
    <w:rsid w:val="00BB6C51"/>
    <w:rsid w:val="00BB6D71"/>
    <w:rsid w:val="00BB6DEE"/>
    <w:rsid w:val="00BB6ECC"/>
    <w:rsid w:val="00BB6FBF"/>
    <w:rsid w:val="00BB7003"/>
    <w:rsid w:val="00BB70CB"/>
    <w:rsid w:val="00BB73F8"/>
    <w:rsid w:val="00BB7460"/>
    <w:rsid w:val="00BB74BD"/>
    <w:rsid w:val="00BB75CC"/>
    <w:rsid w:val="00BB7941"/>
    <w:rsid w:val="00BB7A27"/>
    <w:rsid w:val="00BB7A50"/>
    <w:rsid w:val="00BB7B85"/>
    <w:rsid w:val="00BB7BBA"/>
    <w:rsid w:val="00BB7C6A"/>
    <w:rsid w:val="00BB7D98"/>
    <w:rsid w:val="00BB7DF7"/>
    <w:rsid w:val="00BB7E7B"/>
    <w:rsid w:val="00BB7ED7"/>
    <w:rsid w:val="00BB7F28"/>
    <w:rsid w:val="00BC016A"/>
    <w:rsid w:val="00BC01E7"/>
    <w:rsid w:val="00BC023D"/>
    <w:rsid w:val="00BC02D4"/>
    <w:rsid w:val="00BC040A"/>
    <w:rsid w:val="00BC0527"/>
    <w:rsid w:val="00BC056A"/>
    <w:rsid w:val="00BC057E"/>
    <w:rsid w:val="00BC0597"/>
    <w:rsid w:val="00BC0897"/>
    <w:rsid w:val="00BC0B7A"/>
    <w:rsid w:val="00BC0D22"/>
    <w:rsid w:val="00BC0D9A"/>
    <w:rsid w:val="00BC0F19"/>
    <w:rsid w:val="00BC113A"/>
    <w:rsid w:val="00BC1194"/>
    <w:rsid w:val="00BC14B9"/>
    <w:rsid w:val="00BC164F"/>
    <w:rsid w:val="00BC166F"/>
    <w:rsid w:val="00BC189D"/>
    <w:rsid w:val="00BC1ADB"/>
    <w:rsid w:val="00BC1B65"/>
    <w:rsid w:val="00BC1BAB"/>
    <w:rsid w:val="00BC1BC5"/>
    <w:rsid w:val="00BC1DA2"/>
    <w:rsid w:val="00BC1F7D"/>
    <w:rsid w:val="00BC1FBC"/>
    <w:rsid w:val="00BC2141"/>
    <w:rsid w:val="00BC21EB"/>
    <w:rsid w:val="00BC2226"/>
    <w:rsid w:val="00BC226A"/>
    <w:rsid w:val="00BC23F0"/>
    <w:rsid w:val="00BC23F2"/>
    <w:rsid w:val="00BC245A"/>
    <w:rsid w:val="00BC2922"/>
    <w:rsid w:val="00BC2AC7"/>
    <w:rsid w:val="00BC2B25"/>
    <w:rsid w:val="00BC2D4E"/>
    <w:rsid w:val="00BC2DBF"/>
    <w:rsid w:val="00BC2E95"/>
    <w:rsid w:val="00BC2EC9"/>
    <w:rsid w:val="00BC2F67"/>
    <w:rsid w:val="00BC2FBA"/>
    <w:rsid w:val="00BC2FEF"/>
    <w:rsid w:val="00BC30FE"/>
    <w:rsid w:val="00BC3103"/>
    <w:rsid w:val="00BC338D"/>
    <w:rsid w:val="00BC3545"/>
    <w:rsid w:val="00BC3606"/>
    <w:rsid w:val="00BC362B"/>
    <w:rsid w:val="00BC36E7"/>
    <w:rsid w:val="00BC36F0"/>
    <w:rsid w:val="00BC370A"/>
    <w:rsid w:val="00BC3879"/>
    <w:rsid w:val="00BC38D6"/>
    <w:rsid w:val="00BC3A30"/>
    <w:rsid w:val="00BC3BAE"/>
    <w:rsid w:val="00BC3C7C"/>
    <w:rsid w:val="00BC3E6C"/>
    <w:rsid w:val="00BC3F4E"/>
    <w:rsid w:val="00BC3FB4"/>
    <w:rsid w:val="00BC4050"/>
    <w:rsid w:val="00BC4289"/>
    <w:rsid w:val="00BC42C0"/>
    <w:rsid w:val="00BC43D0"/>
    <w:rsid w:val="00BC4663"/>
    <w:rsid w:val="00BC4739"/>
    <w:rsid w:val="00BC476C"/>
    <w:rsid w:val="00BC4926"/>
    <w:rsid w:val="00BC493C"/>
    <w:rsid w:val="00BC4B10"/>
    <w:rsid w:val="00BC4C4D"/>
    <w:rsid w:val="00BC4CB0"/>
    <w:rsid w:val="00BC4DD9"/>
    <w:rsid w:val="00BC4E20"/>
    <w:rsid w:val="00BC4EEE"/>
    <w:rsid w:val="00BC4F0B"/>
    <w:rsid w:val="00BC501A"/>
    <w:rsid w:val="00BC50E9"/>
    <w:rsid w:val="00BC5228"/>
    <w:rsid w:val="00BC5493"/>
    <w:rsid w:val="00BC5507"/>
    <w:rsid w:val="00BC55A1"/>
    <w:rsid w:val="00BC55E3"/>
    <w:rsid w:val="00BC5695"/>
    <w:rsid w:val="00BC571C"/>
    <w:rsid w:val="00BC58DE"/>
    <w:rsid w:val="00BC58FB"/>
    <w:rsid w:val="00BC5967"/>
    <w:rsid w:val="00BC5ABE"/>
    <w:rsid w:val="00BC5C09"/>
    <w:rsid w:val="00BC5DD0"/>
    <w:rsid w:val="00BC5E1C"/>
    <w:rsid w:val="00BC5FDB"/>
    <w:rsid w:val="00BC6008"/>
    <w:rsid w:val="00BC61A1"/>
    <w:rsid w:val="00BC6293"/>
    <w:rsid w:val="00BC637B"/>
    <w:rsid w:val="00BC63A2"/>
    <w:rsid w:val="00BC63AD"/>
    <w:rsid w:val="00BC6731"/>
    <w:rsid w:val="00BC6877"/>
    <w:rsid w:val="00BC6BC9"/>
    <w:rsid w:val="00BC6C64"/>
    <w:rsid w:val="00BC6C7E"/>
    <w:rsid w:val="00BC6EE9"/>
    <w:rsid w:val="00BC6F5B"/>
    <w:rsid w:val="00BC7003"/>
    <w:rsid w:val="00BC7125"/>
    <w:rsid w:val="00BC7198"/>
    <w:rsid w:val="00BC71A1"/>
    <w:rsid w:val="00BC71EC"/>
    <w:rsid w:val="00BC71FB"/>
    <w:rsid w:val="00BC727B"/>
    <w:rsid w:val="00BC72B7"/>
    <w:rsid w:val="00BC73AD"/>
    <w:rsid w:val="00BC754F"/>
    <w:rsid w:val="00BC757F"/>
    <w:rsid w:val="00BC763D"/>
    <w:rsid w:val="00BC7644"/>
    <w:rsid w:val="00BC775C"/>
    <w:rsid w:val="00BC78A3"/>
    <w:rsid w:val="00BC79A7"/>
    <w:rsid w:val="00BC7AB0"/>
    <w:rsid w:val="00BC7AE3"/>
    <w:rsid w:val="00BC7C67"/>
    <w:rsid w:val="00BC7E01"/>
    <w:rsid w:val="00BC7EF1"/>
    <w:rsid w:val="00BD0178"/>
    <w:rsid w:val="00BD02CE"/>
    <w:rsid w:val="00BD03EA"/>
    <w:rsid w:val="00BD06A6"/>
    <w:rsid w:val="00BD06B7"/>
    <w:rsid w:val="00BD071D"/>
    <w:rsid w:val="00BD0722"/>
    <w:rsid w:val="00BD077A"/>
    <w:rsid w:val="00BD0794"/>
    <w:rsid w:val="00BD0AE3"/>
    <w:rsid w:val="00BD0CDB"/>
    <w:rsid w:val="00BD0DAC"/>
    <w:rsid w:val="00BD1036"/>
    <w:rsid w:val="00BD10F2"/>
    <w:rsid w:val="00BD1505"/>
    <w:rsid w:val="00BD192B"/>
    <w:rsid w:val="00BD194B"/>
    <w:rsid w:val="00BD1967"/>
    <w:rsid w:val="00BD199E"/>
    <w:rsid w:val="00BD1AE4"/>
    <w:rsid w:val="00BD1B8C"/>
    <w:rsid w:val="00BD1C3F"/>
    <w:rsid w:val="00BD1C8A"/>
    <w:rsid w:val="00BD1CDB"/>
    <w:rsid w:val="00BD1DE7"/>
    <w:rsid w:val="00BD1DFF"/>
    <w:rsid w:val="00BD1F04"/>
    <w:rsid w:val="00BD2077"/>
    <w:rsid w:val="00BD22E0"/>
    <w:rsid w:val="00BD2331"/>
    <w:rsid w:val="00BD24E4"/>
    <w:rsid w:val="00BD273F"/>
    <w:rsid w:val="00BD2855"/>
    <w:rsid w:val="00BD28F0"/>
    <w:rsid w:val="00BD2981"/>
    <w:rsid w:val="00BD29CC"/>
    <w:rsid w:val="00BD2A5B"/>
    <w:rsid w:val="00BD2CDA"/>
    <w:rsid w:val="00BD2DB3"/>
    <w:rsid w:val="00BD3531"/>
    <w:rsid w:val="00BD37F3"/>
    <w:rsid w:val="00BD3840"/>
    <w:rsid w:val="00BD396E"/>
    <w:rsid w:val="00BD3989"/>
    <w:rsid w:val="00BD39A4"/>
    <w:rsid w:val="00BD39E0"/>
    <w:rsid w:val="00BD3B1C"/>
    <w:rsid w:val="00BD3BB9"/>
    <w:rsid w:val="00BD3C4C"/>
    <w:rsid w:val="00BD3C9A"/>
    <w:rsid w:val="00BD3EC6"/>
    <w:rsid w:val="00BD3FFB"/>
    <w:rsid w:val="00BD4013"/>
    <w:rsid w:val="00BD417D"/>
    <w:rsid w:val="00BD42D3"/>
    <w:rsid w:val="00BD42DC"/>
    <w:rsid w:val="00BD443C"/>
    <w:rsid w:val="00BD4467"/>
    <w:rsid w:val="00BD45F0"/>
    <w:rsid w:val="00BD46E2"/>
    <w:rsid w:val="00BD47ED"/>
    <w:rsid w:val="00BD49AB"/>
    <w:rsid w:val="00BD4A1A"/>
    <w:rsid w:val="00BD4AAA"/>
    <w:rsid w:val="00BD4BD4"/>
    <w:rsid w:val="00BD4C07"/>
    <w:rsid w:val="00BD4D6A"/>
    <w:rsid w:val="00BD4DC6"/>
    <w:rsid w:val="00BD514C"/>
    <w:rsid w:val="00BD528C"/>
    <w:rsid w:val="00BD53BD"/>
    <w:rsid w:val="00BD56C7"/>
    <w:rsid w:val="00BD5867"/>
    <w:rsid w:val="00BD59A8"/>
    <w:rsid w:val="00BD5A91"/>
    <w:rsid w:val="00BD5B40"/>
    <w:rsid w:val="00BD5C29"/>
    <w:rsid w:val="00BD60DB"/>
    <w:rsid w:val="00BD6339"/>
    <w:rsid w:val="00BD6347"/>
    <w:rsid w:val="00BD6363"/>
    <w:rsid w:val="00BD657F"/>
    <w:rsid w:val="00BD664A"/>
    <w:rsid w:val="00BD667F"/>
    <w:rsid w:val="00BD668B"/>
    <w:rsid w:val="00BD67E7"/>
    <w:rsid w:val="00BD6CB7"/>
    <w:rsid w:val="00BD6DDD"/>
    <w:rsid w:val="00BD6DE5"/>
    <w:rsid w:val="00BD6DF3"/>
    <w:rsid w:val="00BD6F3E"/>
    <w:rsid w:val="00BD7153"/>
    <w:rsid w:val="00BD71C4"/>
    <w:rsid w:val="00BD71E1"/>
    <w:rsid w:val="00BD7208"/>
    <w:rsid w:val="00BD72B0"/>
    <w:rsid w:val="00BD72C3"/>
    <w:rsid w:val="00BD72C8"/>
    <w:rsid w:val="00BD745B"/>
    <w:rsid w:val="00BD76B0"/>
    <w:rsid w:val="00BD773C"/>
    <w:rsid w:val="00BD78DC"/>
    <w:rsid w:val="00BD7AB9"/>
    <w:rsid w:val="00BD7AFB"/>
    <w:rsid w:val="00BD7B6A"/>
    <w:rsid w:val="00BD7C81"/>
    <w:rsid w:val="00BD7F1C"/>
    <w:rsid w:val="00BE0060"/>
    <w:rsid w:val="00BE0233"/>
    <w:rsid w:val="00BE0434"/>
    <w:rsid w:val="00BE0549"/>
    <w:rsid w:val="00BE0581"/>
    <w:rsid w:val="00BE05E7"/>
    <w:rsid w:val="00BE0649"/>
    <w:rsid w:val="00BE076C"/>
    <w:rsid w:val="00BE08CA"/>
    <w:rsid w:val="00BE0971"/>
    <w:rsid w:val="00BE09BB"/>
    <w:rsid w:val="00BE0D17"/>
    <w:rsid w:val="00BE0D85"/>
    <w:rsid w:val="00BE1039"/>
    <w:rsid w:val="00BE1054"/>
    <w:rsid w:val="00BE1087"/>
    <w:rsid w:val="00BE1178"/>
    <w:rsid w:val="00BE11EA"/>
    <w:rsid w:val="00BE1296"/>
    <w:rsid w:val="00BE142E"/>
    <w:rsid w:val="00BE1757"/>
    <w:rsid w:val="00BE178F"/>
    <w:rsid w:val="00BE19FF"/>
    <w:rsid w:val="00BE1AA2"/>
    <w:rsid w:val="00BE1B60"/>
    <w:rsid w:val="00BE1B89"/>
    <w:rsid w:val="00BE1BA2"/>
    <w:rsid w:val="00BE1C07"/>
    <w:rsid w:val="00BE1D45"/>
    <w:rsid w:val="00BE1EE4"/>
    <w:rsid w:val="00BE2259"/>
    <w:rsid w:val="00BE2422"/>
    <w:rsid w:val="00BE244B"/>
    <w:rsid w:val="00BE2755"/>
    <w:rsid w:val="00BE299A"/>
    <w:rsid w:val="00BE2B33"/>
    <w:rsid w:val="00BE2C21"/>
    <w:rsid w:val="00BE2CF3"/>
    <w:rsid w:val="00BE2D07"/>
    <w:rsid w:val="00BE2F33"/>
    <w:rsid w:val="00BE2FAD"/>
    <w:rsid w:val="00BE3098"/>
    <w:rsid w:val="00BE30CF"/>
    <w:rsid w:val="00BE3312"/>
    <w:rsid w:val="00BE355B"/>
    <w:rsid w:val="00BE358D"/>
    <w:rsid w:val="00BE35EB"/>
    <w:rsid w:val="00BE362B"/>
    <w:rsid w:val="00BE36C8"/>
    <w:rsid w:val="00BE395D"/>
    <w:rsid w:val="00BE3960"/>
    <w:rsid w:val="00BE3EB9"/>
    <w:rsid w:val="00BE3EBB"/>
    <w:rsid w:val="00BE401E"/>
    <w:rsid w:val="00BE4251"/>
    <w:rsid w:val="00BE43AA"/>
    <w:rsid w:val="00BE44F7"/>
    <w:rsid w:val="00BE467B"/>
    <w:rsid w:val="00BE49F6"/>
    <w:rsid w:val="00BE4A0B"/>
    <w:rsid w:val="00BE4A65"/>
    <w:rsid w:val="00BE4A70"/>
    <w:rsid w:val="00BE4DA9"/>
    <w:rsid w:val="00BE51E3"/>
    <w:rsid w:val="00BE5655"/>
    <w:rsid w:val="00BE57E5"/>
    <w:rsid w:val="00BE588B"/>
    <w:rsid w:val="00BE59D8"/>
    <w:rsid w:val="00BE5B5A"/>
    <w:rsid w:val="00BE5BD1"/>
    <w:rsid w:val="00BE5C40"/>
    <w:rsid w:val="00BE5E6E"/>
    <w:rsid w:val="00BE5EBF"/>
    <w:rsid w:val="00BE5F1C"/>
    <w:rsid w:val="00BE5FE4"/>
    <w:rsid w:val="00BE6031"/>
    <w:rsid w:val="00BE610B"/>
    <w:rsid w:val="00BE61D3"/>
    <w:rsid w:val="00BE6546"/>
    <w:rsid w:val="00BE65D7"/>
    <w:rsid w:val="00BE65E6"/>
    <w:rsid w:val="00BE66A8"/>
    <w:rsid w:val="00BE68D5"/>
    <w:rsid w:val="00BE6A04"/>
    <w:rsid w:val="00BE6ABC"/>
    <w:rsid w:val="00BE6BF5"/>
    <w:rsid w:val="00BE6FC3"/>
    <w:rsid w:val="00BE7094"/>
    <w:rsid w:val="00BE71B7"/>
    <w:rsid w:val="00BE71B9"/>
    <w:rsid w:val="00BE7298"/>
    <w:rsid w:val="00BE7369"/>
    <w:rsid w:val="00BE7398"/>
    <w:rsid w:val="00BE745B"/>
    <w:rsid w:val="00BE7521"/>
    <w:rsid w:val="00BE7559"/>
    <w:rsid w:val="00BE7651"/>
    <w:rsid w:val="00BE77AD"/>
    <w:rsid w:val="00BE79C5"/>
    <w:rsid w:val="00BE7B19"/>
    <w:rsid w:val="00BE7B52"/>
    <w:rsid w:val="00BE7B5C"/>
    <w:rsid w:val="00BE7E35"/>
    <w:rsid w:val="00BF01E4"/>
    <w:rsid w:val="00BF01F7"/>
    <w:rsid w:val="00BF02DF"/>
    <w:rsid w:val="00BF046C"/>
    <w:rsid w:val="00BF0545"/>
    <w:rsid w:val="00BF06EC"/>
    <w:rsid w:val="00BF0721"/>
    <w:rsid w:val="00BF081C"/>
    <w:rsid w:val="00BF0E70"/>
    <w:rsid w:val="00BF0E92"/>
    <w:rsid w:val="00BF1017"/>
    <w:rsid w:val="00BF10FB"/>
    <w:rsid w:val="00BF1278"/>
    <w:rsid w:val="00BF131F"/>
    <w:rsid w:val="00BF13D3"/>
    <w:rsid w:val="00BF1602"/>
    <w:rsid w:val="00BF1618"/>
    <w:rsid w:val="00BF1686"/>
    <w:rsid w:val="00BF16DF"/>
    <w:rsid w:val="00BF16E2"/>
    <w:rsid w:val="00BF1720"/>
    <w:rsid w:val="00BF1735"/>
    <w:rsid w:val="00BF1771"/>
    <w:rsid w:val="00BF1833"/>
    <w:rsid w:val="00BF19BB"/>
    <w:rsid w:val="00BF19DA"/>
    <w:rsid w:val="00BF1B2E"/>
    <w:rsid w:val="00BF1B41"/>
    <w:rsid w:val="00BF1B5E"/>
    <w:rsid w:val="00BF1BB2"/>
    <w:rsid w:val="00BF1C4C"/>
    <w:rsid w:val="00BF1C66"/>
    <w:rsid w:val="00BF1EC5"/>
    <w:rsid w:val="00BF1EF9"/>
    <w:rsid w:val="00BF1F18"/>
    <w:rsid w:val="00BF2010"/>
    <w:rsid w:val="00BF2213"/>
    <w:rsid w:val="00BF242B"/>
    <w:rsid w:val="00BF24EB"/>
    <w:rsid w:val="00BF2608"/>
    <w:rsid w:val="00BF26D3"/>
    <w:rsid w:val="00BF2838"/>
    <w:rsid w:val="00BF287B"/>
    <w:rsid w:val="00BF2BF2"/>
    <w:rsid w:val="00BF2CEE"/>
    <w:rsid w:val="00BF2D2E"/>
    <w:rsid w:val="00BF2D84"/>
    <w:rsid w:val="00BF303B"/>
    <w:rsid w:val="00BF3089"/>
    <w:rsid w:val="00BF309B"/>
    <w:rsid w:val="00BF31BD"/>
    <w:rsid w:val="00BF31D3"/>
    <w:rsid w:val="00BF31D4"/>
    <w:rsid w:val="00BF3437"/>
    <w:rsid w:val="00BF351D"/>
    <w:rsid w:val="00BF38A8"/>
    <w:rsid w:val="00BF38EC"/>
    <w:rsid w:val="00BF393B"/>
    <w:rsid w:val="00BF3A4E"/>
    <w:rsid w:val="00BF3A62"/>
    <w:rsid w:val="00BF3A8F"/>
    <w:rsid w:val="00BF3AF3"/>
    <w:rsid w:val="00BF3BB1"/>
    <w:rsid w:val="00BF3BC7"/>
    <w:rsid w:val="00BF3ECA"/>
    <w:rsid w:val="00BF417B"/>
    <w:rsid w:val="00BF41F7"/>
    <w:rsid w:val="00BF41F8"/>
    <w:rsid w:val="00BF4366"/>
    <w:rsid w:val="00BF43B0"/>
    <w:rsid w:val="00BF445E"/>
    <w:rsid w:val="00BF447D"/>
    <w:rsid w:val="00BF44C0"/>
    <w:rsid w:val="00BF4660"/>
    <w:rsid w:val="00BF472F"/>
    <w:rsid w:val="00BF48DD"/>
    <w:rsid w:val="00BF4B8F"/>
    <w:rsid w:val="00BF4CD6"/>
    <w:rsid w:val="00BF4D31"/>
    <w:rsid w:val="00BF4EA1"/>
    <w:rsid w:val="00BF4F1F"/>
    <w:rsid w:val="00BF4F23"/>
    <w:rsid w:val="00BF4F8F"/>
    <w:rsid w:val="00BF4FA5"/>
    <w:rsid w:val="00BF5070"/>
    <w:rsid w:val="00BF5189"/>
    <w:rsid w:val="00BF52C2"/>
    <w:rsid w:val="00BF5305"/>
    <w:rsid w:val="00BF5439"/>
    <w:rsid w:val="00BF556C"/>
    <w:rsid w:val="00BF57F1"/>
    <w:rsid w:val="00BF5912"/>
    <w:rsid w:val="00BF5913"/>
    <w:rsid w:val="00BF594F"/>
    <w:rsid w:val="00BF5A0E"/>
    <w:rsid w:val="00BF5A54"/>
    <w:rsid w:val="00BF5A6A"/>
    <w:rsid w:val="00BF5B7C"/>
    <w:rsid w:val="00BF5C09"/>
    <w:rsid w:val="00BF5D2A"/>
    <w:rsid w:val="00BF601E"/>
    <w:rsid w:val="00BF6065"/>
    <w:rsid w:val="00BF61AE"/>
    <w:rsid w:val="00BF61B6"/>
    <w:rsid w:val="00BF6259"/>
    <w:rsid w:val="00BF62B4"/>
    <w:rsid w:val="00BF636F"/>
    <w:rsid w:val="00BF647A"/>
    <w:rsid w:val="00BF6504"/>
    <w:rsid w:val="00BF6572"/>
    <w:rsid w:val="00BF6580"/>
    <w:rsid w:val="00BF666E"/>
    <w:rsid w:val="00BF66FE"/>
    <w:rsid w:val="00BF67B5"/>
    <w:rsid w:val="00BF68BD"/>
    <w:rsid w:val="00BF68E4"/>
    <w:rsid w:val="00BF6904"/>
    <w:rsid w:val="00BF6946"/>
    <w:rsid w:val="00BF6A04"/>
    <w:rsid w:val="00BF6A93"/>
    <w:rsid w:val="00BF6B88"/>
    <w:rsid w:val="00BF6BC3"/>
    <w:rsid w:val="00BF6C8D"/>
    <w:rsid w:val="00BF7016"/>
    <w:rsid w:val="00BF70CB"/>
    <w:rsid w:val="00BF714A"/>
    <w:rsid w:val="00BF722D"/>
    <w:rsid w:val="00BF7285"/>
    <w:rsid w:val="00BF7387"/>
    <w:rsid w:val="00BF7447"/>
    <w:rsid w:val="00BF744A"/>
    <w:rsid w:val="00BF74CD"/>
    <w:rsid w:val="00BF7563"/>
    <w:rsid w:val="00BF75BE"/>
    <w:rsid w:val="00BF7924"/>
    <w:rsid w:val="00BF79FD"/>
    <w:rsid w:val="00BF7A16"/>
    <w:rsid w:val="00BF7ADA"/>
    <w:rsid w:val="00BF7AF7"/>
    <w:rsid w:val="00BF7B32"/>
    <w:rsid w:val="00BF7B9F"/>
    <w:rsid w:val="00BF7C47"/>
    <w:rsid w:val="00BF7D4E"/>
    <w:rsid w:val="00BF7DE8"/>
    <w:rsid w:val="00BF7F99"/>
    <w:rsid w:val="00C00082"/>
    <w:rsid w:val="00C000A8"/>
    <w:rsid w:val="00C000C1"/>
    <w:rsid w:val="00C00156"/>
    <w:rsid w:val="00C00193"/>
    <w:rsid w:val="00C003BF"/>
    <w:rsid w:val="00C003D1"/>
    <w:rsid w:val="00C00525"/>
    <w:rsid w:val="00C0068C"/>
    <w:rsid w:val="00C0079C"/>
    <w:rsid w:val="00C007A1"/>
    <w:rsid w:val="00C008FB"/>
    <w:rsid w:val="00C00BAD"/>
    <w:rsid w:val="00C00C5A"/>
    <w:rsid w:val="00C00DEC"/>
    <w:rsid w:val="00C010CA"/>
    <w:rsid w:val="00C010D6"/>
    <w:rsid w:val="00C01110"/>
    <w:rsid w:val="00C0153F"/>
    <w:rsid w:val="00C01552"/>
    <w:rsid w:val="00C01659"/>
    <w:rsid w:val="00C0165D"/>
    <w:rsid w:val="00C016C0"/>
    <w:rsid w:val="00C017AD"/>
    <w:rsid w:val="00C0187E"/>
    <w:rsid w:val="00C018A6"/>
    <w:rsid w:val="00C01C11"/>
    <w:rsid w:val="00C01C33"/>
    <w:rsid w:val="00C01F06"/>
    <w:rsid w:val="00C01F36"/>
    <w:rsid w:val="00C02084"/>
    <w:rsid w:val="00C02321"/>
    <w:rsid w:val="00C0236D"/>
    <w:rsid w:val="00C023DF"/>
    <w:rsid w:val="00C024FE"/>
    <w:rsid w:val="00C02575"/>
    <w:rsid w:val="00C025DA"/>
    <w:rsid w:val="00C0267B"/>
    <w:rsid w:val="00C0274A"/>
    <w:rsid w:val="00C027B2"/>
    <w:rsid w:val="00C02957"/>
    <w:rsid w:val="00C029F8"/>
    <w:rsid w:val="00C02A70"/>
    <w:rsid w:val="00C02AA0"/>
    <w:rsid w:val="00C02AB3"/>
    <w:rsid w:val="00C02B35"/>
    <w:rsid w:val="00C02B5E"/>
    <w:rsid w:val="00C02BD5"/>
    <w:rsid w:val="00C02C05"/>
    <w:rsid w:val="00C02CEE"/>
    <w:rsid w:val="00C02D7F"/>
    <w:rsid w:val="00C02DE1"/>
    <w:rsid w:val="00C02EE2"/>
    <w:rsid w:val="00C02EEF"/>
    <w:rsid w:val="00C02F27"/>
    <w:rsid w:val="00C02F67"/>
    <w:rsid w:val="00C02F6B"/>
    <w:rsid w:val="00C02FE1"/>
    <w:rsid w:val="00C03005"/>
    <w:rsid w:val="00C0303D"/>
    <w:rsid w:val="00C030C4"/>
    <w:rsid w:val="00C03198"/>
    <w:rsid w:val="00C031FB"/>
    <w:rsid w:val="00C03243"/>
    <w:rsid w:val="00C033E8"/>
    <w:rsid w:val="00C0346E"/>
    <w:rsid w:val="00C034F9"/>
    <w:rsid w:val="00C03527"/>
    <w:rsid w:val="00C035FA"/>
    <w:rsid w:val="00C0375C"/>
    <w:rsid w:val="00C03838"/>
    <w:rsid w:val="00C039E1"/>
    <w:rsid w:val="00C03A4A"/>
    <w:rsid w:val="00C03B41"/>
    <w:rsid w:val="00C03BB9"/>
    <w:rsid w:val="00C03BCD"/>
    <w:rsid w:val="00C03C53"/>
    <w:rsid w:val="00C03C63"/>
    <w:rsid w:val="00C03CFC"/>
    <w:rsid w:val="00C03D7C"/>
    <w:rsid w:val="00C03FAC"/>
    <w:rsid w:val="00C03FFB"/>
    <w:rsid w:val="00C0407D"/>
    <w:rsid w:val="00C040E1"/>
    <w:rsid w:val="00C041B1"/>
    <w:rsid w:val="00C04255"/>
    <w:rsid w:val="00C04391"/>
    <w:rsid w:val="00C043E0"/>
    <w:rsid w:val="00C044FA"/>
    <w:rsid w:val="00C04547"/>
    <w:rsid w:val="00C04807"/>
    <w:rsid w:val="00C048FF"/>
    <w:rsid w:val="00C04A16"/>
    <w:rsid w:val="00C04A65"/>
    <w:rsid w:val="00C04B36"/>
    <w:rsid w:val="00C04C22"/>
    <w:rsid w:val="00C04CF1"/>
    <w:rsid w:val="00C04DE0"/>
    <w:rsid w:val="00C04E54"/>
    <w:rsid w:val="00C0500A"/>
    <w:rsid w:val="00C05164"/>
    <w:rsid w:val="00C051E1"/>
    <w:rsid w:val="00C05284"/>
    <w:rsid w:val="00C05301"/>
    <w:rsid w:val="00C05354"/>
    <w:rsid w:val="00C05492"/>
    <w:rsid w:val="00C0549D"/>
    <w:rsid w:val="00C054F2"/>
    <w:rsid w:val="00C054FE"/>
    <w:rsid w:val="00C0561F"/>
    <w:rsid w:val="00C0589C"/>
    <w:rsid w:val="00C058AF"/>
    <w:rsid w:val="00C05A38"/>
    <w:rsid w:val="00C05AD5"/>
    <w:rsid w:val="00C05B91"/>
    <w:rsid w:val="00C05E24"/>
    <w:rsid w:val="00C05E9F"/>
    <w:rsid w:val="00C06085"/>
    <w:rsid w:val="00C0612E"/>
    <w:rsid w:val="00C064A6"/>
    <w:rsid w:val="00C064CB"/>
    <w:rsid w:val="00C0654D"/>
    <w:rsid w:val="00C06650"/>
    <w:rsid w:val="00C06660"/>
    <w:rsid w:val="00C0675F"/>
    <w:rsid w:val="00C0679B"/>
    <w:rsid w:val="00C06832"/>
    <w:rsid w:val="00C06A75"/>
    <w:rsid w:val="00C06B1A"/>
    <w:rsid w:val="00C06C04"/>
    <w:rsid w:val="00C06DC0"/>
    <w:rsid w:val="00C06ECB"/>
    <w:rsid w:val="00C07034"/>
    <w:rsid w:val="00C07202"/>
    <w:rsid w:val="00C0720D"/>
    <w:rsid w:val="00C07250"/>
    <w:rsid w:val="00C07661"/>
    <w:rsid w:val="00C07682"/>
    <w:rsid w:val="00C0768D"/>
    <w:rsid w:val="00C07710"/>
    <w:rsid w:val="00C079F6"/>
    <w:rsid w:val="00C07C02"/>
    <w:rsid w:val="00C07C23"/>
    <w:rsid w:val="00C07C93"/>
    <w:rsid w:val="00C07CA7"/>
    <w:rsid w:val="00C07CEE"/>
    <w:rsid w:val="00C07EF3"/>
    <w:rsid w:val="00C10119"/>
    <w:rsid w:val="00C1028C"/>
    <w:rsid w:val="00C102D5"/>
    <w:rsid w:val="00C10542"/>
    <w:rsid w:val="00C1055A"/>
    <w:rsid w:val="00C10618"/>
    <w:rsid w:val="00C1064A"/>
    <w:rsid w:val="00C1069C"/>
    <w:rsid w:val="00C1072C"/>
    <w:rsid w:val="00C10871"/>
    <w:rsid w:val="00C1093B"/>
    <w:rsid w:val="00C10A0C"/>
    <w:rsid w:val="00C10A1F"/>
    <w:rsid w:val="00C10A42"/>
    <w:rsid w:val="00C10B6E"/>
    <w:rsid w:val="00C10C28"/>
    <w:rsid w:val="00C10CB9"/>
    <w:rsid w:val="00C10F3F"/>
    <w:rsid w:val="00C10FD2"/>
    <w:rsid w:val="00C11045"/>
    <w:rsid w:val="00C110D5"/>
    <w:rsid w:val="00C11129"/>
    <w:rsid w:val="00C1128A"/>
    <w:rsid w:val="00C1135E"/>
    <w:rsid w:val="00C115DB"/>
    <w:rsid w:val="00C115E0"/>
    <w:rsid w:val="00C11664"/>
    <w:rsid w:val="00C116F1"/>
    <w:rsid w:val="00C11721"/>
    <w:rsid w:val="00C1190B"/>
    <w:rsid w:val="00C1195D"/>
    <w:rsid w:val="00C11BDD"/>
    <w:rsid w:val="00C11E05"/>
    <w:rsid w:val="00C11E9D"/>
    <w:rsid w:val="00C11E9E"/>
    <w:rsid w:val="00C11F2C"/>
    <w:rsid w:val="00C11FE6"/>
    <w:rsid w:val="00C12033"/>
    <w:rsid w:val="00C120C6"/>
    <w:rsid w:val="00C12122"/>
    <w:rsid w:val="00C121A0"/>
    <w:rsid w:val="00C12332"/>
    <w:rsid w:val="00C124C9"/>
    <w:rsid w:val="00C124EC"/>
    <w:rsid w:val="00C1257C"/>
    <w:rsid w:val="00C125C5"/>
    <w:rsid w:val="00C125DB"/>
    <w:rsid w:val="00C125EC"/>
    <w:rsid w:val="00C127E6"/>
    <w:rsid w:val="00C1298E"/>
    <w:rsid w:val="00C12AD2"/>
    <w:rsid w:val="00C12B32"/>
    <w:rsid w:val="00C12B79"/>
    <w:rsid w:val="00C12CD7"/>
    <w:rsid w:val="00C12CD8"/>
    <w:rsid w:val="00C13101"/>
    <w:rsid w:val="00C131ED"/>
    <w:rsid w:val="00C1346B"/>
    <w:rsid w:val="00C134D4"/>
    <w:rsid w:val="00C1360A"/>
    <w:rsid w:val="00C13663"/>
    <w:rsid w:val="00C1371C"/>
    <w:rsid w:val="00C1387E"/>
    <w:rsid w:val="00C13881"/>
    <w:rsid w:val="00C1392D"/>
    <w:rsid w:val="00C139A5"/>
    <w:rsid w:val="00C139A6"/>
    <w:rsid w:val="00C139E6"/>
    <w:rsid w:val="00C139FA"/>
    <w:rsid w:val="00C13A4D"/>
    <w:rsid w:val="00C13A75"/>
    <w:rsid w:val="00C13B28"/>
    <w:rsid w:val="00C13BF1"/>
    <w:rsid w:val="00C13C44"/>
    <w:rsid w:val="00C140B8"/>
    <w:rsid w:val="00C141A4"/>
    <w:rsid w:val="00C141FC"/>
    <w:rsid w:val="00C14244"/>
    <w:rsid w:val="00C142C4"/>
    <w:rsid w:val="00C14309"/>
    <w:rsid w:val="00C1430F"/>
    <w:rsid w:val="00C1434A"/>
    <w:rsid w:val="00C1444C"/>
    <w:rsid w:val="00C1460C"/>
    <w:rsid w:val="00C149AC"/>
    <w:rsid w:val="00C14B1E"/>
    <w:rsid w:val="00C14BE5"/>
    <w:rsid w:val="00C14D20"/>
    <w:rsid w:val="00C14D31"/>
    <w:rsid w:val="00C14D7C"/>
    <w:rsid w:val="00C14F5A"/>
    <w:rsid w:val="00C15079"/>
    <w:rsid w:val="00C1533E"/>
    <w:rsid w:val="00C153AD"/>
    <w:rsid w:val="00C1556D"/>
    <w:rsid w:val="00C156BB"/>
    <w:rsid w:val="00C157D1"/>
    <w:rsid w:val="00C15917"/>
    <w:rsid w:val="00C1595E"/>
    <w:rsid w:val="00C15A89"/>
    <w:rsid w:val="00C15BAA"/>
    <w:rsid w:val="00C15BB0"/>
    <w:rsid w:val="00C15CC4"/>
    <w:rsid w:val="00C15D73"/>
    <w:rsid w:val="00C15E3B"/>
    <w:rsid w:val="00C15E72"/>
    <w:rsid w:val="00C15F19"/>
    <w:rsid w:val="00C15F8F"/>
    <w:rsid w:val="00C160E0"/>
    <w:rsid w:val="00C16128"/>
    <w:rsid w:val="00C16200"/>
    <w:rsid w:val="00C1636D"/>
    <w:rsid w:val="00C16376"/>
    <w:rsid w:val="00C1642F"/>
    <w:rsid w:val="00C16610"/>
    <w:rsid w:val="00C16840"/>
    <w:rsid w:val="00C16904"/>
    <w:rsid w:val="00C16ABF"/>
    <w:rsid w:val="00C16B37"/>
    <w:rsid w:val="00C16D86"/>
    <w:rsid w:val="00C16E5E"/>
    <w:rsid w:val="00C16F27"/>
    <w:rsid w:val="00C16F6B"/>
    <w:rsid w:val="00C1702F"/>
    <w:rsid w:val="00C1720C"/>
    <w:rsid w:val="00C1725E"/>
    <w:rsid w:val="00C17286"/>
    <w:rsid w:val="00C17370"/>
    <w:rsid w:val="00C173DE"/>
    <w:rsid w:val="00C17439"/>
    <w:rsid w:val="00C174E1"/>
    <w:rsid w:val="00C1757C"/>
    <w:rsid w:val="00C1758F"/>
    <w:rsid w:val="00C17836"/>
    <w:rsid w:val="00C1792C"/>
    <w:rsid w:val="00C179A6"/>
    <w:rsid w:val="00C179FB"/>
    <w:rsid w:val="00C17A76"/>
    <w:rsid w:val="00C17BF9"/>
    <w:rsid w:val="00C17C4E"/>
    <w:rsid w:val="00C17DA5"/>
    <w:rsid w:val="00C17E8F"/>
    <w:rsid w:val="00C17F18"/>
    <w:rsid w:val="00C17F7C"/>
    <w:rsid w:val="00C20051"/>
    <w:rsid w:val="00C200DF"/>
    <w:rsid w:val="00C200FF"/>
    <w:rsid w:val="00C20172"/>
    <w:rsid w:val="00C20316"/>
    <w:rsid w:val="00C20633"/>
    <w:rsid w:val="00C206A5"/>
    <w:rsid w:val="00C206C7"/>
    <w:rsid w:val="00C20720"/>
    <w:rsid w:val="00C20887"/>
    <w:rsid w:val="00C2088F"/>
    <w:rsid w:val="00C20B36"/>
    <w:rsid w:val="00C20C26"/>
    <w:rsid w:val="00C20CA9"/>
    <w:rsid w:val="00C20FB9"/>
    <w:rsid w:val="00C20FC2"/>
    <w:rsid w:val="00C20FDD"/>
    <w:rsid w:val="00C21176"/>
    <w:rsid w:val="00C212EE"/>
    <w:rsid w:val="00C213DF"/>
    <w:rsid w:val="00C2141A"/>
    <w:rsid w:val="00C2151D"/>
    <w:rsid w:val="00C2151E"/>
    <w:rsid w:val="00C216CF"/>
    <w:rsid w:val="00C21779"/>
    <w:rsid w:val="00C217EE"/>
    <w:rsid w:val="00C21817"/>
    <w:rsid w:val="00C21879"/>
    <w:rsid w:val="00C21B4D"/>
    <w:rsid w:val="00C21B8F"/>
    <w:rsid w:val="00C21BA4"/>
    <w:rsid w:val="00C21C16"/>
    <w:rsid w:val="00C21CFD"/>
    <w:rsid w:val="00C21D4E"/>
    <w:rsid w:val="00C21D59"/>
    <w:rsid w:val="00C21D5D"/>
    <w:rsid w:val="00C21D6F"/>
    <w:rsid w:val="00C21EA0"/>
    <w:rsid w:val="00C21F00"/>
    <w:rsid w:val="00C2211A"/>
    <w:rsid w:val="00C221D1"/>
    <w:rsid w:val="00C22455"/>
    <w:rsid w:val="00C2249C"/>
    <w:rsid w:val="00C22501"/>
    <w:rsid w:val="00C22898"/>
    <w:rsid w:val="00C22969"/>
    <w:rsid w:val="00C22AB0"/>
    <w:rsid w:val="00C22BD7"/>
    <w:rsid w:val="00C22CF7"/>
    <w:rsid w:val="00C22E62"/>
    <w:rsid w:val="00C22EB2"/>
    <w:rsid w:val="00C22F70"/>
    <w:rsid w:val="00C23094"/>
    <w:rsid w:val="00C231A3"/>
    <w:rsid w:val="00C2322D"/>
    <w:rsid w:val="00C2322E"/>
    <w:rsid w:val="00C23237"/>
    <w:rsid w:val="00C233C8"/>
    <w:rsid w:val="00C23419"/>
    <w:rsid w:val="00C23B44"/>
    <w:rsid w:val="00C23BC1"/>
    <w:rsid w:val="00C23CF2"/>
    <w:rsid w:val="00C23E14"/>
    <w:rsid w:val="00C24353"/>
    <w:rsid w:val="00C24398"/>
    <w:rsid w:val="00C243C5"/>
    <w:rsid w:val="00C2441B"/>
    <w:rsid w:val="00C24555"/>
    <w:rsid w:val="00C245CB"/>
    <w:rsid w:val="00C2467B"/>
    <w:rsid w:val="00C246C4"/>
    <w:rsid w:val="00C24730"/>
    <w:rsid w:val="00C247CC"/>
    <w:rsid w:val="00C247F9"/>
    <w:rsid w:val="00C247FD"/>
    <w:rsid w:val="00C2481D"/>
    <w:rsid w:val="00C2485A"/>
    <w:rsid w:val="00C249DE"/>
    <w:rsid w:val="00C24B0B"/>
    <w:rsid w:val="00C24BEF"/>
    <w:rsid w:val="00C24C52"/>
    <w:rsid w:val="00C24D15"/>
    <w:rsid w:val="00C24DB8"/>
    <w:rsid w:val="00C24DF6"/>
    <w:rsid w:val="00C24FFA"/>
    <w:rsid w:val="00C250FB"/>
    <w:rsid w:val="00C251B4"/>
    <w:rsid w:val="00C251E9"/>
    <w:rsid w:val="00C25246"/>
    <w:rsid w:val="00C25299"/>
    <w:rsid w:val="00C252A9"/>
    <w:rsid w:val="00C25418"/>
    <w:rsid w:val="00C2556C"/>
    <w:rsid w:val="00C2558A"/>
    <w:rsid w:val="00C25730"/>
    <w:rsid w:val="00C25B04"/>
    <w:rsid w:val="00C25B20"/>
    <w:rsid w:val="00C25D96"/>
    <w:rsid w:val="00C25E9B"/>
    <w:rsid w:val="00C25F7C"/>
    <w:rsid w:val="00C2649F"/>
    <w:rsid w:val="00C2661E"/>
    <w:rsid w:val="00C266BA"/>
    <w:rsid w:val="00C266BC"/>
    <w:rsid w:val="00C26724"/>
    <w:rsid w:val="00C26789"/>
    <w:rsid w:val="00C2679F"/>
    <w:rsid w:val="00C268DD"/>
    <w:rsid w:val="00C26968"/>
    <w:rsid w:val="00C269D4"/>
    <w:rsid w:val="00C26A3F"/>
    <w:rsid w:val="00C26B8F"/>
    <w:rsid w:val="00C26D87"/>
    <w:rsid w:val="00C26E04"/>
    <w:rsid w:val="00C26F57"/>
    <w:rsid w:val="00C26F8D"/>
    <w:rsid w:val="00C272D8"/>
    <w:rsid w:val="00C27302"/>
    <w:rsid w:val="00C2730E"/>
    <w:rsid w:val="00C27361"/>
    <w:rsid w:val="00C2737E"/>
    <w:rsid w:val="00C273C3"/>
    <w:rsid w:val="00C273C5"/>
    <w:rsid w:val="00C2744D"/>
    <w:rsid w:val="00C27644"/>
    <w:rsid w:val="00C276ED"/>
    <w:rsid w:val="00C2781C"/>
    <w:rsid w:val="00C278FA"/>
    <w:rsid w:val="00C27A27"/>
    <w:rsid w:val="00C27E32"/>
    <w:rsid w:val="00C27F23"/>
    <w:rsid w:val="00C27F3D"/>
    <w:rsid w:val="00C27F56"/>
    <w:rsid w:val="00C300A2"/>
    <w:rsid w:val="00C300C1"/>
    <w:rsid w:val="00C30121"/>
    <w:rsid w:val="00C30205"/>
    <w:rsid w:val="00C30264"/>
    <w:rsid w:val="00C30265"/>
    <w:rsid w:val="00C303BC"/>
    <w:rsid w:val="00C303C8"/>
    <w:rsid w:val="00C303DC"/>
    <w:rsid w:val="00C30446"/>
    <w:rsid w:val="00C3058A"/>
    <w:rsid w:val="00C307BE"/>
    <w:rsid w:val="00C30A1C"/>
    <w:rsid w:val="00C30BDB"/>
    <w:rsid w:val="00C30DD6"/>
    <w:rsid w:val="00C30EAE"/>
    <w:rsid w:val="00C30F22"/>
    <w:rsid w:val="00C30FAE"/>
    <w:rsid w:val="00C30FC3"/>
    <w:rsid w:val="00C30FFC"/>
    <w:rsid w:val="00C31035"/>
    <w:rsid w:val="00C31052"/>
    <w:rsid w:val="00C31201"/>
    <w:rsid w:val="00C3130A"/>
    <w:rsid w:val="00C313E4"/>
    <w:rsid w:val="00C315C6"/>
    <w:rsid w:val="00C3173F"/>
    <w:rsid w:val="00C31CCB"/>
    <w:rsid w:val="00C31D97"/>
    <w:rsid w:val="00C31E55"/>
    <w:rsid w:val="00C31EB5"/>
    <w:rsid w:val="00C3200B"/>
    <w:rsid w:val="00C32060"/>
    <w:rsid w:val="00C32269"/>
    <w:rsid w:val="00C3227E"/>
    <w:rsid w:val="00C32408"/>
    <w:rsid w:val="00C325E1"/>
    <w:rsid w:val="00C3276E"/>
    <w:rsid w:val="00C327D9"/>
    <w:rsid w:val="00C3281B"/>
    <w:rsid w:val="00C328F8"/>
    <w:rsid w:val="00C329D8"/>
    <w:rsid w:val="00C32E3C"/>
    <w:rsid w:val="00C32EA8"/>
    <w:rsid w:val="00C33142"/>
    <w:rsid w:val="00C3328A"/>
    <w:rsid w:val="00C3336D"/>
    <w:rsid w:val="00C3358C"/>
    <w:rsid w:val="00C33825"/>
    <w:rsid w:val="00C33918"/>
    <w:rsid w:val="00C339AE"/>
    <w:rsid w:val="00C33CC1"/>
    <w:rsid w:val="00C33CC9"/>
    <w:rsid w:val="00C33D72"/>
    <w:rsid w:val="00C33F1A"/>
    <w:rsid w:val="00C33F50"/>
    <w:rsid w:val="00C3407B"/>
    <w:rsid w:val="00C34197"/>
    <w:rsid w:val="00C34326"/>
    <w:rsid w:val="00C3456D"/>
    <w:rsid w:val="00C345D4"/>
    <w:rsid w:val="00C345EF"/>
    <w:rsid w:val="00C3483A"/>
    <w:rsid w:val="00C34967"/>
    <w:rsid w:val="00C34C85"/>
    <w:rsid w:val="00C34C91"/>
    <w:rsid w:val="00C34CE2"/>
    <w:rsid w:val="00C34D0B"/>
    <w:rsid w:val="00C34E8C"/>
    <w:rsid w:val="00C34EFB"/>
    <w:rsid w:val="00C34F63"/>
    <w:rsid w:val="00C3506B"/>
    <w:rsid w:val="00C351CD"/>
    <w:rsid w:val="00C35431"/>
    <w:rsid w:val="00C354BA"/>
    <w:rsid w:val="00C354EB"/>
    <w:rsid w:val="00C356A3"/>
    <w:rsid w:val="00C35743"/>
    <w:rsid w:val="00C3577B"/>
    <w:rsid w:val="00C35797"/>
    <w:rsid w:val="00C357DC"/>
    <w:rsid w:val="00C35899"/>
    <w:rsid w:val="00C358C1"/>
    <w:rsid w:val="00C359EC"/>
    <w:rsid w:val="00C35AF9"/>
    <w:rsid w:val="00C35B26"/>
    <w:rsid w:val="00C35B50"/>
    <w:rsid w:val="00C35B5E"/>
    <w:rsid w:val="00C35F3D"/>
    <w:rsid w:val="00C3636D"/>
    <w:rsid w:val="00C3691C"/>
    <w:rsid w:val="00C369FE"/>
    <w:rsid w:val="00C36A6D"/>
    <w:rsid w:val="00C36B1F"/>
    <w:rsid w:val="00C36C04"/>
    <w:rsid w:val="00C36D5F"/>
    <w:rsid w:val="00C36DF0"/>
    <w:rsid w:val="00C36E01"/>
    <w:rsid w:val="00C36E96"/>
    <w:rsid w:val="00C36F37"/>
    <w:rsid w:val="00C3731B"/>
    <w:rsid w:val="00C375BD"/>
    <w:rsid w:val="00C3766B"/>
    <w:rsid w:val="00C377CC"/>
    <w:rsid w:val="00C377E6"/>
    <w:rsid w:val="00C37889"/>
    <w:rsid w:val="00C37962"/>
    <w:rsid w:val="00C3796B"/>
    <w:rsid w:val="00C379E7"/>
    <w:rsid w:val="00C37A28"/>
    <w:rsid w:val="00C37B30"/>
    <w:rsid w:val="00C37CEF"/>
    <w:rsid w:val="00C37EC9"/>
    <w:rsid w:val="00C40288"/>
    <w:rsid w:val="00C40317"/>
    <w:rsid w:val="00C4042A"/>
    <w:rsid w:val="00C404C1"/>
    <w:rsid w:val="00C4050A"/>
    <w:rsid w:val="00C4055E"/>
    <w:rsid w:val="00C405B9"/>
    <w:rsid w:val="00C40643"/>
    <w:rsid w:val="00C40660"/>
    <w:rsid w:val="00C4075B"/>
    <w:rsid w:val="00C407CB"/>
    <w:rsid w:val="00C4083F"/>
    <w:rsid w:val="00C40844"/>
    <w:rsid w:val="00C40A77"/>
    <w:rsid w:val="00C40B68"/>
    <w:rsid w:val="00C40BBF"/>
    <w:rsid w:val="00C40CB2"/>
    <w:rsid w:val="00C40DC4"/>
    <w:rsid w:val="00C40EE3"/>
    <w:rsid w:val="00C41138"/>
    <w:rsid w:val="00C41329"/>
    <w:rsid w:val="00C41388"/>
    <w:rsid w:val="00C413E3"/>
    <w:rsid w:val="00C41817"/>
    <w:rsid w:val="00C41878"/>
    <w:rsid w:val="00C41915"/>
    <w:rsid w:val="00C4197B"/>
    <w:rsid w:val="00C41A74"/>
    <w:rsid w:val="00C41A82"/>
    <w:rsid w:val="00C41B4A"/>
    <w:rsid w:val="00C41BDE"/>
    <w:rsid w:val="00C41D05"/>
    <w:rsid w:val="00C41D2F"/>
    <w:rsid w:val="00C41DC1"/>
    <w:rsid w:val="00C41DCD"/>
    <w:rsid w:val="00C41EC5"/>
    <w:rsid w:val="00C41EE1"/>
    <w:rsid w:val="00C42055"/>
    <w:rsid w:val="00C420BD"/>
    <w:rsid w:val="00C4216C"/>
    <w:rsid w:val="00C424B3"/>
    <w:rsid w:val="00C424B8"/>
    <w:rsid w:val="00C424BE"/>
    <w:rsid w:val="00C42549"/>
    <w:rsid w:val="00C42692"/>
    <w:rsid w:val="00C426E2"/>
    <w:rsid w:val="00C42717"/>
    <w:rsid w:val="00C42816"/>
    <w:rsid w:val="00C42B88"/>
    <w:rsid w:val="00C42BE9"/>
    <w:rsid w:val="00C42C26"/>
    <w:rsid w:val="00C42C6C"/>
    <w:rsid w:val="00C42CBF"/>
    <w:rsid w:val="00C42D00"/>
    <w:rsid w:val="00C42EDE"/>
    <w:rsid w:val="00C42EE3"/>
    <w:rsid w:val="00C430FD"/>
    <w:rsid w:val="00C43225"/>
    <w:rsid w:val="00C4331C"/>
    <w:rsid w:val="00C435BA"/>
    <w:rsid w:val="00C436E9"/>
    <w:rsid w:val="00C43782"/>
    <w:rsid w:val="00C43C1F"/>
    <w:rsid w:val="00C43D78"/>
    <w:rsid w:val="00C43E50"/>
    <w:rsid w:val="00C4402C"/>
    <w:rsid w:val="00C4404B"/>
    <w:rsid w:val="00C440AB"/>
    <w:rsid w:val="00C4431C"/>
    <w:rsid w:val="00C4452B"/>
    <w:rsid w:val="00C445E6"/>
    <w:rsid w:val="00C446F9"/>
    <w:rsid w:val="00C447CD"/>
    <w:rsid w:val="00C44CF5"/>
    <w:rsid w:val="00C44E02"/>
    <w:rsid w:val="00C44E2E"/>
    <w:rsid w:val="00C44E60"/>
    <w:rsid w:val="00C44EB0"/>
    <w:rsid w:val="00C44F47"/>
    <w:rsid w:val="00C45101"/>
    <w:rsid w:val="00C4514E"/>
    <w:rsid w:val="00C4560D"/>
    <w:rsid w:val="00C45656"/>
    <w:rsid w:val="00C4568A"/>
    <w:rsid w:val="00C45847"/>
    <w:rsid w:val="00C45883"/>
    <w:rsid w:val="00C4591C"/>
    <w:rsid w:val="00C45985"/>
    <w:rsid w:val="00C459EB"/>
    <w:rsid w:val="00C45B12"/>
    <w:rsid w:val="00C45CDB"/>
    <w:rsid w:val="00C45D52"/>
    <w:rsid w:val="00C461FE"/>
    <w:rsid w:val="00C46421"/>
    <w:rsid w:val="00C464CB"/>
    <w:rsid w:val="00C464D5"/>
    <w:rsid w:val="00C465CF"/>
    <w:rsid w:val="00C465E0"/>
    <w:rsid w:val="00C46610"/>
    <w:rsid w:val="00C4680B"/>
    <w:rsid w:val="00C46868"/>
    <w:rsid w:val="00C46891"/>
    <w:rsid w:val="00C468A5"/>
    <w:rsid w:val="00C469D1"/>
    <w:rsid w:val="00C46A7D"/>
    <w:rsid w:val="00C46AC8"/>
    <w:rsid w:val="00C46B29"/>
    <w:rsid w:val="00C46BCB"/>
    <w:rsid w:val="00C46E59"/>
    <w:rsid w:val="00C46FBB"/>
    <w:rsid w:val="00C47158"/>
    <w:rsid w:val="00C471AC"/>
    <w:rsid w:val="00C4733D"/>
    <w:rsid w:val="00C4733E"/>
    <w:rsid w:val="00C473C0"/>
    <w:rsid w:val="00C47574"/>
    <w:rsid w:val="00C477CF"/>
    <w:rsid w:val="00C47826"/>
    <w:rsid w:val="00C479FD"/>
    <w:rsid w:val="00C47A28"/>
    <w:rsid w:val="00C47A5C"/>
    <w:rsid w:val="00C47BA4"/>
    <w:rsid w:val="00C47D0F"/>
    <w:rsid w:val="00C47F44"/>
    <w:rsid w:val="00C47F9C"/>
    <w:rsid w:val="00C501F9"/>
    <w:rsid w:val="00C505A1"/>
    <w:rsid w:val="00C5060A"/>
    <w:rsid w:val="00C50628"/>
    <w:rsid w:val="00C508D2"/>
    <w:rsid w:val="00C5094E"/>
    <w:rsid w:val="00C50AFA"/>
    <w:rsid w:val="00C50D70"/>
    <w:rsid w:val="00C50D9F"/>
    <w:rsid w:val="00C50DFC"/>
    <w:rsid w:val="00C50F18"/>
    <w:rsid w:val="00C51225"/>
    <w:rsid w:val="00C512A7"/>
    <w:rsid w:val="00C51336"/>
    <w:rsid w:val="00C513A0"/>
    <w:rsid w:val="00C513C4"/>
    <w:rsid w:val="00C51446"/>
    <w:rsid w:val="00C5155E"/>
    <w:rsid w:val="00C51571"/>
    <w:rsid w:val="00C5158E"/>
    <w:rsid w:val="00C51596"/>
    <w:rsid w:val="00C5166F"/>
    <w:rsid w:val="00C517C5"/>
    <w:rsid w:val="00C51845"/>
    <w:rsid w:val="00C519B0"/>
    <w:rsid w:val="00C51B61"/>
    <w:rsid w:val="00C51EEF"/>
    <w:rsid w:val="00C51F6D"/>
    <w:rsid w:val="00C51FD6"/>
    <w:rsid w:val="00C52129"/>
    <w:rsid w:val="00C52339"/>
    <w:rsid w:val="00C52386"/>
    <w:rsid w:val="00C523F0"/>
    <w:rsid w:val="00C526BF"/>
    <w:rsid w:val="00C526C3"/>
    <w:rsid w:val="00C52776"/>
    <w:rsid w:val="00C52A19"/>
    <w:rsid w:val="00C52A78"/>
    <w:rsid w:val="00C52B5D"/>
    <w:rsid w:val="00C52BAF"/>
    <w:rsid w:val="00C52BBD"/>
    <w:rsid w:val="00C52DC6"/>
    <w:rsid w:val="00C52F75"/>
    <w:rsid w:val="00C52FE2"/>
    <w:rsid w:val="00C52FEC"/>
    <w:rsid w:val="00C53019"/>
    <w:rsid w:val="00C5308C"/>
    <w:rsid w:val="00C53176"/>
    <w:rsid w:val="00C532BE"/>
    <w:rsid w:val="00C53337"/>
    <w:rsid w:val="00C53390"/>
    <w:rsid w:val="00C53391"/>
    <w:rsid w:val="00C53563"/>
    <w:rsid w:val="00C535F5"/>
    <w:rsid w:val="00C5360F"/>
    <w:rsid w:val="00C53669"/>
    <w:rsid w:val="00C53671"/>
    <w:rsid w:val="00C53B33"/>
    <w:rsid w:val="00C53B75"/>
    <w:rsid w:val="00C53C8E"/>
    <w:rsid w:val="00C53D55"/>
    <w:rsid w:val="00C53DE2"/>
    <w:rsid w:val="00C5416D"/>
    <w:rsid w:val="00C5430C"/>
    <w:rsid w:val="00C5440C"/>
    <w:rsid w:val="00C54432"/>
    <w:rsid w:val="00C54734"/>
    <w:rsid w:val="00C547B4"/>
    <w:rsid w:val="00C54860"/>
    <w:rsid w:val="00C548A7"/>
    <w:rsid w:val="00C54C0C"/>
    <w:rsid w:val="00C54D62"/>
    <w:rsid w:val="00C54EC1"/>
    <w:rsid w:val="00C54F89"/>
    <w:rsid w:val="00C54FD5"/>
    <w:rsid w:val="00C5538B"/>
    <w:rsid w:val="00C553FE"/>
    <w:rsid w:val="00C556F4"/>
    <w:rsid w:val="00C55818"/>
    <w:rsid w:val="00C55912"/>
    <w:rsid w:val="00C55970"/>
    <w:rsid w:val="00C5599F"/>
    <w:rsid w:val="00C55B0A"/>
    <w:rsid w:val="00C55CD1"/>
    <w:rsid w:val="00C55D6C"/>
    <w:rsid w:val="00C55D8E"/>
    <w:rsid w:val="00C55F11"/>
    <w:rsid w:val="00C56289"/>
    <w:rsid w:val="00C5641C"/>
    <w:rsid w:val="00C56443"/>
    <w:rsid w:val="00C565A0"/>
    <w:rsid w:val="00C56761"/>
    <w:rsid w:val="00C568BF"/>
    <w:rsid w:val="00C56ABA"/>
    <w:rsid w:val="00C56C28"/>
    <w:rsid w:val="00C56C6B"/>
    <w:rsid w:val="00C56D4E"/>
    <w:rsid w:val="00C56F9F"/>
    <w:rsid w:val="00C570CA"/>
    <w:rsid w:val="00C5717A"/>
    <w:rsid w:val="00C573B6"/>
    <w:rsid w:val="00C573C6"/>
    <w:rsid w:val="00C5743D"/>
    <w:rsid w:val="00C57456"/>
    <w:rsid w:val="00C575FF"/>
    <w:rsid w:val="00C57657"/>
    <w:rsid w:val="00C57704"/>
    <w:rsid w:val="00C57B49"/>
    <w:rsid w:val="00C57F26"/>
    <w:rsid w:val="00C6016F"/>
    <w:rsid w:val="00C60295"/>
    <w:rsid w:val="00C602F7"/>
    <w:rsid w:val="00C60380"/>
    <w:rsid w:val="00C6046D"/>
    <w:rsid w:val="00C605C7"/>
    <w:rsid w:val="00C60626"/>
    <w:rsid w:val="00C60705"/>
    <w:rsid w:val="00C609FA"/>
    <w:rsid w:val="00C60AA7"/>
    <w:rsid w:val="00C60B0C"/>
    <w:rsid w:val="00C60DB5"/>
    <w:rsid w:val="00C60E95"/>
    <w:rsid w:val="00C60E99"/>
    <w:rsid w:val="00C60F5B"/>
    <w:rsid w:val="00C61281"/>
    <w:rsid w:val="00C6133C"/>
    <w:rsid w:val="00C6170B"/>
    <w:rsid w:val="00C618A3"/>
    <w:rsid w:val="00C61946"/>
    <w:rsid w:val="00C6197C"/>
    <w:rsid w:val="00C61A04"/>
    <w:rsid w:val="00C61AB3"/>
    <w:rsid w:val="00C61B3A"/>
    <w:rsid w:val="00C61B56"/>
    <w:rsid w:val="00C61BC8"/>
    <w:rsid w:val="00C61CCC"/>
    <w:rsid w:val="00C61D6C"/>
    <w:rsid w:val="00C62086"/>
    <w:rsid w:val="00C6209A"/>
    <w:rsid w:val="00C62175"/>
    <w:rsid w:val="00C6219D"/>
    <w:rsid w:val="00C62346"/>
    <w:rsid w:val="00C623A5"/>
    <w:rsid w:val="00C62487"/>
    <w:rsid w:val="00C6266E"/>
    <w:rsid w:val="00C626F6"/>
    <w:rsid w:val="00C627BA"/>
    <w:rsid w:val="00C627ED"/>
    <w:rsid w:val="00C627EF"/>
    <w:rsid w:val="00C62992"/>
    <w:rsid w:val="00C62AB3"/>
    <w:rsid w:val="00C62C83"/>
    <w:rsid w:val="00C62DF8"/>
    <w:rsid w:val="00C62EC0"/>
    <w:rsid w:val="00C62F96"/>
    <w:rsid w:val="00C63235"/>
    <w:rsid w:val="00C63327"/>
    <w:rsid w:val="00C63442"/>
    <w:rsid w:val="00C6349A"/>
    <w:rsid w:val="00C6352D"/>
    <w:rsid w:val="00C6372A"/>
    <w:rsid w:val="00C63867"/>
    <w:rsid w:val="00C6394D"/>
    <w:rsid w:val="00C6395E"/>
    <w:rsid w:val="00C63AE1"/>
    <w:rsid w:val="00C63AEE"/>
    <w:rsid w:val="00C63C47"/>
    <w:rsid w:val="00C63D4E"/>
    <w:rsid w:val="00C63D7C"/>
    <w:rsid w:val="00C63D8D"/>
    <w:rsid w:val="00C63DCC"/>
    <w:rsid w:val="00C63F28"/>
    <w:rsid w:val="00C63F88"/>
    <w:rsid w:val="00C640BA"/>
    <w:rsid w:val="00C6422B"/>
    <w:rsid w:val="00C64245"/>
    <w:rsid w:val="00C64256"/>
    <w:rsid w:val="00C642BE"/>
    <w:rsid w:val="00C6445B"/>
    <w:rsid w:val="00C644C6"/>
    <w:rsid w:val="00C64519"/>
    <w:rsid w:val="00C64945"/>
    <w:rsid w:val="00C64C06"/>
    <w:rsid w:val="00C64E16"/>
    <w:rsid w:val="00C64F28"/>
    <w:rsid w:val="00C64F3D"/>
    <w:rsid w:val="00C64F75"/>
    <w:rsid w:val="00C64FC5"/>
    <w:rsid w:val="00C64FD2"/>
    <w:rsid w:val="00C65180"/>
    <w:rsid w:val="00C652CF"/>
    <w:rsid w:val="00C6533B"/>
    <w:rsid w:val="00C65348"/>
    <w:rsid w:val="00C653B9"/>
    <w:rsid w:val="00C65451"/>
    <w:rsid w:val="00C65679"/>
    <w:rsid w:val="00C6570F"/>
    <w:rsid w:val="00C6575A"/>
    <w:rsid w:val="00C657AE"/>
    <w:rsid w:val="00C658FD"/>
    <w:rsid w:val="00C6592C"/>
    <w:rsid w:val="00C659E3"/>
    <w:rsid w:val="00C65AA7"/>
    <w:rsid w:val="00C65BE0"/>
    <w:rsid w:val="00C65CD0"/>
    <w:rsid w:val="00C65FF2"/>
    <w:rsid w:val="00C66193"/>
    <w:rsid w:val="00C662A1"/>
    <w:rsid w:val="00C6636A"/>
    <w:rsid w:val="00C664F2"/>
    <w:rsid w:val="00C66639"/>
    <w:rsid w:val="00C668FF"/>
    <w:rsid w:val="00C66D7A"/>
    <w:rsid w:val="00C66D88"/>
    <w:rsid w:val="00C66DB5"/>
    <w:rsid w:val="00C66E4A"/>
    <w:rsid w:val="00C66E8D"/>
    <w:rsid w:val="00C66EE6"/>
    <w:rsid w:val="00C67038"/>
    <w:rsid w:val="00C671A3"/>
    <w:rsid w:val="00C671FE"/>
    <w:rsid w:val="00C672F3"/>
    <w:rsid w:val="00C67491"/>
    <w:rsid w:val="00C6756C"/>
    <w:rsid w:val="00C676C7"/>
    <w:rsid w:val="00C67702"/>
    <w:rsid w:val="00C67924"/>
    <w:rsid w:val="00C67B76"/>
    <w:rsid w:val="00C67B95"/>
    <w:rsid w:val="00C67BA6"/>
    <w:rsid w:val="00C67FB4"/>
    <w:rsid w:val="00C67FF1"/>
    <w:rsid w:val="00C700E7"/>
    <w:rsid w:val="00C7016A"/>
    <w:rsid w:val="00C7027E"/>
    <w:rsid w:val="00C7027F"/>
    <w:rsid w:val="00C7046E"/>
    <w:rsid w:val="00C70625"/>
    <w:rsid w:val="00C707CF"/>
    <w:rsid w:val="00C70849"/>
    <w:rsid w:val="00C708A6"/>
    <w:rsid w:val="00C70971"/>
    <w:rsid w:val="00C70A01"/>
    <w:rsid w:val="00C70B22"/>
    <w:rsid w:val="00C70C28"/>
    <w:rsid w:val="00C70CA7"/>
    <w:rsid w:val="00C71016"/>
    <w:rsid w:val="00C71067"/>
    <w:rsid w:val="00C71258"/>
    <w:rsid w:val="00C71562"/>
    <w:rsid w:val="00C71739"/>
    <w:rsid w:val="00C717A6"/>
    <w:rsid w:val="00C718AC"/>
    <w:rsid w:val="00C71951"/>
    <w:rsid w:val="00C71B3A"/>
    <w:rsid w:val="00C71C58"/>
    <w:rsid w:val="00C71CBC"/>
    <w:rsid w:val="00C71EE6"/>
    <w:rsid w:val="00C71F6E"/>
    <w:rsid w:val="00C7214A"/>
    <w:rsid w:val="00C721BF"/>
    <w:rsid w:val="00C723BA"/>
    <w:rsid w:val="00C7241E"/>
    <w:rsid w:val="00C72482"/>
    <w:rsid w:val="00C724DB"/>
    <w:rsid w:val="00C72544"/>
    <w:rsid w:val="00C725F9"/>
    <w:rsid w:val="00C72656"/>
    <w:rsid w:val="00C7266B"/>
    <w:rsid w:val="00C727B3"/>
    <w:rsid w:val="00C72869"/>
    <w:rsid w:val="00C728F4"/>
    <w:rsid w:val="00C72A82"/>
    <w:rsid w:val="00C72A8C"/>
    <w:rsid w:val="00C72B29"/>
    <w:rsid w:val="00C72D37"/>
    <w:rsid w:val="00C72F9C"/>
    <w:rsid w:val="00C730CE"/>
    <w:rsid w:val="00C7323E"/>
    <w:rsid w:val="00C732B8"/>
    <w:rsid w:val="00C732D5"/>
    <w:rsid w:val="00C73362"/>
    <w:rsid w:val="00C73405"/>
    <w:rsid w:val="00C73411"/>
    <w:rsid w:val="00C734A6"/>
    <w:rsid w:val="00C737F9"/>
    <w:rsid w:val="00C73870"/>
    <w:rsid w:val="00C7397D"/>
    <w:rsid w:val="00C73C8D"/>
    <w:rsid w:val="00C73DC2"/>
    <w:rsid w:val="00C73E40"/>
    <w:rsid w:val="00C73EDB"/>
    <w:rsid w:val="00C741B9"/>
    <w:rsid w:val="00C7425E"/>
    <w:rsid w:val="00C74464"/>
    <w:rsid w:val="00C745B6"/>
    <w:rsid w:val="00C74743"/>
    <w:rsid w:val="00C747C5"/>
    <w:rsid w:val="00C74811"/>
    <w:rsid w:val="00C748E7"/>
    <w:rsid w:val="00C74A1D"/>
    <w:rsid w:val="00C74B33"/>
    <w:rsid w:val="00C74B4B"/>
    <w:rsid w:val="00C74C51"/>
    <w:rsid w:val="00C74E28"/>
    <w:rsid w:val="00C74EAF"/>
    <w:rsid w:val="00C74F99"/>
    <w:rsid w:val="00C75012"/>
    <w:rsid w:val="00C75076"/>
    <w:rsid w:val="00C750D5"/>
    <w:rsid w:val="00C75122"/>
    <w:rsid w:val="00C752C7"/>
    <w:rsid w:val="00C753C8"/>
    <w:rsid w:val="00C7545B"/>
    <w:rsid w:val="00C754FE"/>
    <w:rsid w:val="00C75629"/>
    <w:rsid w:val="00C756B7"/>
    <w:rsid w:val="00C756FE"/>
    <w:rsid w:val="00C75776"/>
    <w:rsid w:val="00C757C4"/>
    <w:rsid w:val="00C75896"/>
    <w:rsid w:val="00C759CF"/>
    <w:rsid w:val="00C75B6E"/>
    <w:rsid w:val="00C75BDE"/>
    <w:rsid w:val="00C75D9C"/>
    <w:rsid w:val="00C75DB3"/>
    <w:rsid w:val="00C75DCC"/>
    <w:rsid w:val="00C75EA6"/>
    <w:rsid w:val="00C76045"/>
    <w:rsid w:val="00C762FD"/>
    <w:rsid w:val="00C76369"/>
    <w:rsid w:val="00C76380"/>
    <w:rsid w:val="00C763DB"/>
    <w:rsid w:val="00C76495"/>
    <w:rsid w:val="00C76530"/>
    <w:rsid w:val="00C76621"/>
    <w:rsid w:val="00C76680"/>
    <w:rsid w:val="00C76760"/>
    <w:rsid w:val="00C767AD"/>
    <w:rsid w:val="00C767C2"/>
    <w:rsid w:val="00C767FB"/>
    <w:rsid w:val="00C76996"/>
    <w:rsid w:val="00C769E8"/>
    <w:rsid w:val="00C76AEE"/>
    <w:rsid w:val="00C76B59"/>
    <w:rsid w:val="00C76CB9"/>
    <w:rsid w:val="00C76D1F"/>
    <w:rsid w:val="00C76D98"/>
    <w:rsid w:val="00C76DF9"/>
    <w:rsid w:val="00C76E9D"/>
    <w:rsid w:val="00C76F8E"/>
    <w:rsid w:val="00C76FF1"/>
    <w:rsid w:val="00C7709D"/>
    <w:rsid w:val="00C771A0"/>
    <w:rsid w:val="00C7727A"/>
    <w:rsid w:val="00C772A6"/>
    <w:rsid w:val="00C77439"/>
    <w:rsid w:val="00C776B4"/>
    <w:rsid w:val="00C77773"/>
    <w:rsid w:val="00C7783B"/>
    <w:rsid w:val="00C77984"/>
    <w:rsid w:val="00C77A30"/>
    <w:rsid w:val="00C77ACB"/>
    <w:rsid w:val="00C77ADA"/>
    <w:rsid w:val="00C77B01"/>
    <w:rsid w:val="00C77BED"/>
    <w:rsid w:val="00C77DF7"/>
    <w:rsid w:val="00C77F37"/>
    <w:rsid w:val="00C77F41"/>
    <w:rsid w:val="00C77F4C"/>
    <w:rsid w:val="00C77FFE"/>
    <w:rsid w:val="00C80122"/>
    <w:rsid w:val="00C8017C"/>
    <w:rsid w:val="00C8037F"/>
    <w:rsid w:val="00C8058F"/>
    <w:rsid w:val="00C805A9"/>
    <w:rsid w:val="00C8064A"/>
    <w:rsid w:val="00C80700"/>
    <w:rsid w:val="00C80A43"/>
    <w:rsid w:val="00C80A49"/>
    <w:rsid w:val="00C80AB3"/>
    <w:rsid w:val="00C80B07"/>
    <w:rsid w:val="00C80B31"/>
    <w:rsid w:val="00C80CAD"/>
    <w:rsid w:val="00C80D91"/>
    <w:rsid w:val="00C80DAF"/>
    <w:rsid w:val="00C80EB5"/>
    <w:rsid w:val="00C80EF7"/>
    <w:rsid w:val="00C80EFA"/>
    <w:rsid w:val="00C81251"/>
    <w:rsid w:val="00C81273"/>
    <w:rsid w:val="00C812B8"/>
    <w:rsid w:val="00C812F0"/>
    <w:rsid w:val="00C8139B"/>
    <w:rsid w:val="00C81513"/>
    <w:rsid w:val="00C8156B"/>
    <w:rsid w:val="00C81849"/>
    <w:rsid w:val="00C819D1"/>
    <w:rsid w:val="00C81A41"/>
    <w:rsid w:val="00C81A70"/>
    <w:rsid w:val="00C81ABA"/>
    <w:rsid w:val="00C81B1C"/>
    <w:rsid w:val="00C81B2C"/>
    <w:rsid w:val="00C81B2E"/>
    <w:rsid w:val="00C81B6E"/>
    <w:rsid w:val="00C81CA3"/>
    <w:rsid w:val="00C81D10"/>
    <w:rsid w:val="00C81D90"/>
    <w:rsid w:val="00C81EA3"/>
    <w:rsid w:val="00C82056"/>
    <w:rsid w:val="00C822B0"/>
    <w:rsid w:val="00C8235C"/>
    <w:rsid w:val="00C8249A"/>
    <w:rsid w:val="00C82588"/>
    <w:rsid w:val="00C82592"/>
    <w:rsid w:val="00C8259A"/>
    <w:rsid w:val="00C825D9"/>
    <w:rsid w:val="00C8261C"/>
    <w:rsid w:val="00C829E9"/>
    <w:rsid w:val="00C82A2B"/>
    <w:rsid w:val="00C82B06"/>
    <w:rsid w:val="00C82B81"/>
    <w:rsid w:val="00C82BF9"/>
    <w:rsid w:val="00C82C25"/>
    <w:rsid w:val="00C82D15"/>
    <w:rsid w:val="00C82D95"/>
    <w:rsid w:val="00C82E12"/>
    <w:rsid w:val="00C82F20"/>
    <w:rsid w:val="00C82FE4"/>
    <w:rsid w:val="00C82FFA"/>
    <w:rsid w:val="00C83055"/>
    <w:rsid w:val="00C83145"/>
    <w:rsid w:val="00C831AF"/>
    <w:rsid w:val="00C832D4"/>
    <w:rsid w:val="00C83500"/>
    <w:rsid w:val="00C83539"/>
    <w:rsid w:val="00C83787"/>
    <w:rsid w:val="00C838DC"/>
    <w:rsid w:val="00C83A5C"/>
    <w:rsid w:val="00C83A86"/>
    <w:rsid w:val="00C83B48"/>
    <w:rsid w:val="00C83B77"/>
    <w:rsid w:val="00C83C22"/>
    <w:rsid w:val="00C83CE2"/>
    <w:rsid w:val="00C843FB"/>
    <w:rsid w:val="00C846D7"/>
    <w:rsid w:val="00C8470A"/>
    <w:rsid w:val="00C8473C"/>
    <w:rsid w:val="00C8476C"/>
    <w:rsid w:val="00C8482F"/>
    <w:rsid w:val="00C84961"/>
    <w:rsid w:val="00C84A34"/>
    <w:rsid w:val="00C84B42"/>
    <w:rsid w:val="00C84BEA"/>
    <w:rsid w:val="00C84C09"/>
    <w:rsid w:val="00C84D2D"/>
    <w:rsid w:val="00C84E2B"/>
    <w:rsid w:val="00C84FAB"/>
    <w:rsid w:val="00C850B4"/>
    <w:rsid w:val="00C85136"/>
    <w:rsid w:val="00C851C5"/>
    <w:rsid w:val="00C852E2"/>
    <w:rsid w:val="00C85313"/>
    <w:rsid w:val="00C85314"/>
    <w:rsid w:val="00C8532E"/>
    <w:rsid w:val="00C85352"/>
    <w:rsid w:val="00C853CC"/>
    <w:rsid w:val="00C853D7"/>
    <w:rsid w:val="00C8546A"/>
    <w:rsid w:val="00C85584"/>
    <w:rsid w:val="00C855ED"/>
    <w:rsid w:val="00C855F6"/>
    <w:rsid w:val="00C85A92"/>
    <w:rsid w:val="00C85AA1"/>
    <w:rsid w:val="00C85E48"/>
    <w:rsid w:val="00C85FA4"/>
    <w:rsid w:val="00C86280"/>
    <w:rsid w:val="00C8658E"/>
    <w:rsid w:val="00C868C0"/>
    <w:rsid w:val="00C868F9"/>
    <w:rsid w:val="00C869A1"/>
    <w:rsid w:val="00C869A9"/>
    <w:rsid w:val="00C86A6D"/>
    <w:rsid w:val="00C86AD8"/>
    <w:rsid w:val="00C86B5E"/>
    <w:rsid w:val="00C86C7D"/>
    <w:rsid w:val="00C86D43"/>
    <w:rsid w:val="00C86E26"/>
    <w:rsid w:val="00C86E73"/>
    <w:rsid w:val="00C86F79"/>
    <w:rsid w:val="00C8712D"/>
    <w:rsid w:val="00C871A9"/>
    <w:rsid w:val="00C8723A"/>
    <w:rsid w:val="00C874F0"/>
    <w:rsid w:val="00C87554"/>
    <w:rsid w:val="00C8755F"/>
    <w:rsid w:val="00C87602"/>
    <w:rsid w:val="00C876C2"/>
    <w:rsid w:val="00C876C4"/>
    <w:rsid w:val="00C8774E"/>
    <w:rsid w:val="00C878A1"/>
    <w:rsid w:val="00C87972"/>
    <w:rsid w:val="00C879FF"/>
    <w:rsid w:val="00C87AC8"/>
    <w:rsid w:val="00C87B60"/>
    <w:rsid w:val="00C87B78"/>
    <w:rsid w:val="00C87BE8"/>
    <w:rsid w:val="00C87C00"/>
    <w:rsid w:val="00C87C09"/>
    <w:rsid w:val="00C87E1A"/>
    <w:rsid w:val="00C87E96"/>
    <w:rsid w:val="00C90090"/>
    <w:rsid w:val="00C901D3"/>
    <w:rsid w:val="00C902DA"/>
    <w:rsid w:val="00C90342"/>
    <w:rsid w:val="00C90371"/>
    <w:rsid w:val="00C904B4"/>
    <w:rsid w:val="00C90578"/>
    <w:rsid w:val="00C905AB"/>
    <w:rsid w:val="00C905D9"/>
    <w:rsid w:val="00C9096F"/>
    <w:rsid w:val="00C90D9C"/>
    <w:rsid w:val="00C90E29"/>
    <w:rsid w:val="00C90F28"/>
    <w:rsid w:val="00C91057"/>
    <w:rsid w:val="00C910F4"/>
    <w:rsid w:val="00C91295"/>
    <w:rsid w:val="00C9131B"/>
    <w:rsid w:val="00C91323"/>
    <w:rsid w:val="00C9143B"/>
    <w:rsid w:val="00C9145D"/>
    <w:rsid w:val="00C914E5"/>
    <w:rsid w:val="00C91808"/>
    <w:rsid w:val="00C919A0"/>
    <w:rsid w:val="00C919F2"/>
    <w:rsid w:val="00C91E46"/>
    <w:rsid w:val="00C91E54"/>
    <w:rsid w:val="00C91E55"/>
    <w:rsid w:val="00C91EC0"/>
    <w:rsid w:val="00C92071"/>
    <w:rsid w:val="00C92118"/>
    <w:rsid w:val="00C925F2"/>
    <w:rsid w:val="00C92680"/>
    <w:rsid w:val="00C9288C"/>
    <w:rsid w:val="00C9299A"/>
    <w:rsid w:val="00C92AE9"/>
    <w:rsid w:val="00C92BC4"/>
    <w:rsid w:val="00C92E48"/>
    <w:rsid w:val="00C92E72"/>
    <w:rsid w:val="00C92FD7"/>
    <w:rsid w:val="00C93047"/>
    <w:rsid w:val="00C93082"/>
    <w:rsid w:val="00C931E0"/>
    <w:rsid w:val="00C9325A"/>
    <w:rsid w:val="00C9325F"/>
    <w:rsid w:val="00C93297"/>
    <w:rsid w:val="00C93329"/>
    <w:rsid w:val="00C93442"/>
    <w:rsid w:val="00C93466"/>
    <w:rsid w:val="00C935EA"/>
    <w:rsid w:val="00C936AC"/>
    <w:rsid w:val="00C938EE"/>
    <w:rsid w:val="00C93B50"/>
    <w:rsid w:val="00C93C60"/>
    <w:rsid w:val="00C93D76"/>
    <w:rsid w:val="00C93DED"/>
    <w:rsid w:val="00C93EB6"/>
    <w:rsid w:val="00C93F35"/>
    <w:rsid w:val="00C941D8"/>
    <w:rsid w:val="00C943C6"/>
    <w:rsid w:val="00C945A5"/>
    <w:rsid w:val="00C945E9"/>
    <w:rsid w:val="00C94A22"/>
    <w:rsid w:val="00C94B29"/>
    <w:rsid w:val="00C94CE4"/>
    <w:rsid w:val="00C94D2A"/>
    <w:rsid w:val="00C95101"/>
    <w:rsid w:val="00C95443"/>
    <w:rsid w:val="00C954AE"/>
    <w:rsid w:val="00C954FE"/>
    <w:rsid w:val="00C9568A"/>
    <w:rsid w:val="00C9578D"/>
    <w:rsid w:val="00C957A0"/>
    <w:rsid w:val="00C95976"/>
    <w:rsid w:val="00C95A05"/>
    <w:rsid w:val="00C95ACA"/>
    <w:rsid w:val="00C95B91"/>
    <w:rsid w:val="00C95BCE"/>
    <w:rsid w:val="00C95DF5"/>
    <w:rsid w:val="00C95ED2"/>
    <w:rsid w:val="00C96097"/>
    <w:rsid w:val="00C9614A"/>
    <w:rsid w:val="00C963A4"/>
    <w:rsid w:val="00C96413"/>
    <w:rsid w:val="00C96417"/>
    <w:rsid w:val="00C964AF"/>
    <w:rsid w:val="00C96612"/>
    <w:rsid w:val="00C96814"/>
    <w:rsid w:val="00C96829"/>
    <w:rsid w:val="00C96935"/>
    <w:rsid w:val="00C96BB8"/>
    <w:rsid w:val="00C96C1E"/>
    <w:rsid w:val="00C96E93"/>
    <w:rsid w:val="00C96EE1"/>
    <w:rsid w:val="00C96F43"/>
    <w:rsid w:val="00C96F78"/>
    <w:rsid w:val="00C97036"/>
    <w:rsid w:val="00C97067"/>
    <w:rsid w:val="00C97295"/>
    <w:rsid w:val="00C972D3"/>
    <w:rsid w:val="00C9736E"/>
    <w:rsid w:val="00C974AA"/>
    <w:rsid w:val="00C975DF"/>
    <w:rsid w:val="00C97641"/>
    <w:rsid w:val="00C97659"/>
    <w:rsid w:val="00C976F7"/>
    <w:rsid w:val="00C97708"/>
    <w:rsid w:val="00C97769"/>
    <w:rsid w:val="00C9779D"/>
    <w:rsid w:val="00C977C9"/>
    <w:rsid w:val="00C97B4B"/>
    <w:rsid w:val="00C97D82"/>
    <w:rsid w:val="00C97E60"/>
    <w:rsid w:val="00C97E61"/>
    <w:rsid w:val="00C97E80"/>
    <w:rsid w:val="00C97E8D"/>
    <w:rsid w:val="00C97FC8"/>
    <w:rsid w:val="00CA0280"/>
    <w:rsid w:val="00CA039E"/>
    <w:rsid w:val="00CA04D7"/>
    <w:rsid w:val="00CA066A"/>
    <w:rsid w:val="00CA06D1"/>
    <w:rsid w:val="00CA079B"/>
    <w:rsid w:val="00CA09D4"/>
    <w:rsid w:val="00CA0A3B"/>
    <w:rsid w:val="00CA0AAE"/>
    <w:rsid w:val="00CA0B1D"/>
    <w:rsid w:val="00CA0C5C"/>
    <w:rsid w:val="00CA0C7E"/>
    <w:rsid w:val="00CA0CA9"/>
    <w:rsid w:val="00CA0E66"/>
    <w:rsid w:val="00CA0EE7"/>
    <w:rsid w:val="00CA13B3"/>
    <w:rsid w:val="00CA13FC"/>
    <w:rsid w:val="00CA1436"/>
    <w:rsid w:val="00CA148A"/>
    <w:rsid w:val="00CA14BE"/>
    <w:rsid w:val="00CA1835"/>
    <w:rsid w:val="00CA184A"/>
    <w:rsid w:val="00CA18AC"/>
    <w:rsid w:val="00CA18B7"/>
    <w:rsid w:val="00CA1988"/>
    <w:rsid w:val="00CA1BCA"/>
    <w:rsid w:val="00CA1BF2"/>
    <w:rsid w:val="00CA1C2C"/>
    <w:rsid w:val="00CA1C98"/>
    <w:rsid w:val="00CA1DA2"/>
    <w:rsid w:val="00CA1E3C"/>
    <w:rsid w:val="00CA1F43"/>
    <w:rsid w:val="00CA2010"/>
    <w:rsid w:val="00CA2047"/>
    <w:rsid w:val="00CA2064"/>
    <w:rsid w:val="00CA207A"/>
    <w:rsid w:val="00CA2124"/>
    <w:rsid w:val="00CA2412"/>
    <w:rsid w:val="00CA25C5"/>
    <w:rsid w:val="00CA25F6"/>
    <w:rsid w:val="00CA260F"/>
    <w:rsid w:val="00CA27DF"/>
    <w:rsid w:val="00CA27E8"/>
    <w:rsid w:val="00CA2896"/>
    <w:rsid w:val="00CA29EC"/>
    <w:rsid w:val="00CA2A98"/>
    <w:rsid w:val="00CA2BD8"/>
    <w:rsid w:val="00CA2D05"/>
    <w:rsid w:val="00CA2D71"/>
    <w:rsid w:val="00CA2DE1"/>
    <w:rsid w:val="00CA2F40"/>
    <w:rsid w:val="00CA2F66"/>
    <w:rsid w:val="00CA305D"/>
    <w:rsid w:val="00CA3091"/>
    <w:rsid w:val="00CA30B0"/>
    <w:rsid w:val="00CA320C"/>
    <w:rsid w:val="00CA3304"/>
    <w:rsid w:val="00CA3386"/>
    <w:rsid w:val="00CA33E2"/>
    <w:rsid w:val="00CA3481"/>
    <w:rsid w:val="00CA34A0"/>
    <w:rsid w:val="00CA36DA"/>
    <w:rsid w:val="00CA3784"/>
    <w:rsid w:val="00CA382D"/>
    <w:rsid w:val="00CA3897"/>
    <w:rsid w:val="00CA38AD"/>
    <w:rsid w:val="00CA39E7"/>
    <w:rsid w:val="00CA3A9A"/>
    <w:rsid w:val="00CA3B09"/>
    <w:rsid w:val="00CA3D1C"/>
    <w:rsid w:val="00CA3E6A"/>
    <w:rsid w:val="00CA3F3F"/>
    <w:rsid w:val="00CA4080"/>
    <w:rsid w:val="00CA41AD"/>
    <w:rsid w:val="00CA42A1"/>
    <w:rsid w:val="00CA430E"/>
    <w:rsid w:val="00CA43BF"/>
    <w:rsid w:val="00CA452F"/>
    <w:rsid w:val="00CA46B9"/>
    <w:rsid w:val="00CA4771"/>
    <w:rsid w:val="00CA47B3"/>
    <w:rsid w:val="00CA47C4"/>
    <w:rsid w:val="00CA486A"/>
    <w:rsid w:val="00CA48E3"/>
    <w:rsid w:val="00CA4908"/>
    <w:rsid w:val="00CA4AA4"/>
    <w:rsid w:val="00CA4B66"/>
    <w:rsid w:val="00CA4BEB"/>
    <w:rsid w:val="00CA4D59"/>
    <w:rsid w:val="00CA4DB6"/>
    <w:rsid w:val="00CA4DDE"/>
    <w:rsid w:val="00CA4DEF"/>
    <w:rsid w:val="00CA4F40"/>
    <w:rsid w:val="00CA5270"/>
    <w:rsid w:val="00CA54EF"/>
    <w:rsid w:val="00CA57B3"/>
    <w:rsid w:val="00CA58FB"/>
    <w:rsid w:val="00CA5993"/>
    <w:rsid w:val="00CA599A"/>
    <w:rsid w:val="00CA5A6D"/>
    <w:rsid w:val="00CA5ACE"/>
    <w:rsid w:val="00CA5AD1"/>
    <w:rsid w:val="00CA5BA7"/>
    <w:rsid w:val="00CA5E85"/>
    <w:rsid w:val="00CA5FDD"/>
    <w:rsid w:val="00CA6031"/>
    <w:rsid w:val="00CA60D0"/>
    <w:rsid w:val="00CA6208"/>
    <w:rsid w:val="00CA6265"/>
    <w:rsid w:val="00CA62DE"/>
    <w:rsid w:val="00CA632C"/>
    <w:rsid w:val="00CA632D"/>
    <w:rsid w:val="00CA6437"/>
    <w:rsid w:val="00CA6570"/>
    <w:rsid w:val="00CA6616"/>
    <w:rsid w:val="00CA6725"/>
    <w:rsid w:val="00CA6816"/>
    <w:rsid w:val="00CA6A22"/>
    <w:rsid w:val="00CA6CC7"/>
    <w:rsid w:val="00CA6DEC"/>
    <w:rsid w:val="00CA6FD8"/>
    <w:rsid w:val="00CA71D6"/>
    <w:rsid w:val="00CA73CA"/>
    <w:rsid w:val="00CA75B4"/>
    <w:rsid w:val="00CA760E"/>
    <w:rsid w:val="00CA76EA"/>
    <w:rsid w:val="00CA77E9"/>
    <w:rsid w:val="00CA7988"/>
    <w:rsid w:val="00CA7AA2"/>
    <w:rsid w:val="00CA7B74"/>
    <w:rsid w:val="00CA7D2F"/>
    <w:rsid w:val="00CA7D7B"/>
    <w:rsid w:val="00CA7DCC"/>
    <w:rsid w:val="00CA7F07"/>
    <w:rsid w:val="00CA7FDD"/>
    <w:rsid w:val="00CB007F"/>
    <w:rsid w:val="00CB00FF"/>
    <w:rsid w:val="00CB0134"/>
    <w:rsid w:val="00CB0225"/>
    <w:rsid w:val="00CB040C"/>
    <w:rsid w:val="00CB04C7"/>
    <w:rsid w:val="00CB06F6"/>
    <w:rsid w:val="00CB08D5"/>
    <w:rsid w:val="00CB093A"/>
    <w:rsid w:val="00CB0A97"/>
    <w:rsid w:val="00CB0AE6"/>
    <w:rsid w:val="00CB0B77"/>
    <w:rsid w:val="00CB0E31"/>
    <w:rsid w:val="00CB0EB2"/>
    <w:rsid w:val="00CB1007"/>
    <w:rsid w:val="00CB10DA"/>
    <w:rsid w:val="00CB11B4"/>
    <w:rsid w:val="00CB12DF"/>
    <w:rsid w:val="00CB1372"/>
    <w:rsid w:val="00CB142E"/>
    <w:rsid w:val="00CB145F"/>
    <w:rsid w:val="00CB159C"/>
    <w:rsid w:val="00CB1628"/>
    <w:rsid w:val="00CB173A"/>
    <w:rsid w:val="00CB1766"/>
    <w:rsid w:val="00CB182C"/>
    <w:rsid w:val="00CB1929"/>
    <w:rsid w:val="00CB1942"/>
    <w:rsid w:val="00CB1994"/>
    <w:rsid w:val="00CB19A1"/>
    <w:rsid w:val="00CB1A5A"/>
    <w:rsid w:val="00CB1AE3"/>
    <w:rsid w:val="00CB1C43"/>
    <w:rsid w:val="00CB1C5D"/>
    <w:rsid w:val="00CB1D2B"/>
    <w:rsid w:val="00CB1EE7"/>
    <w:rsid w:val="00CB1F9E"/>
    <w:rsid w:val="00CB225D"/>
    <w:rsid w:val="00CB23AA"/>
    <w:rsid w:val="00CB2484"/>
    <w:rsid w:val="00CB2635"/>
    <w:rsid w:val="00CB268C"/>
    <w:rsid w:val="00CB26DE"/>
    <w:rsid w:val="00CB2788"/>
    <w:rsid w:val="00CB2BCC"/>
    <w:rsid w:val="00CB2C58"/>
    <w:rsid w:val="00CB2C63"/>
    <w:rsid w:val="00CB2C6F"/>
    <w:rsid w:val="00CB2CE3"/>
    <w:rsid w:val="00CB2CFF"/>
    <w:rsid w:val="00CB2D0E"/>
    <w:rsid w:val="00CB2D2E"/>
    <w:rsid w:val="00CB2DBB"/>
    <w:rsid w:val="00CB2F2E"/>
    <w:rsid w:val="00CB3046"/>
    <w:rsid w:val="00CB347E"/>
    <w:rsid w:val="00CB34F4"/>
    <w:rsid w:val="00CB37D2"/>
    <w:rsid w:val="00CB3918"/>
    <w:rsid w:val="00CB3967"/>
    <w:rsid w:val="00CB3F06"/>
    <w:rsid w:val="00CB42BA"/>
    <w:rsid w:val="00CB4348"/>
    <w:rsid w:val="00CB4389"/>
    <w:rsid w:val="00CB4517"/>
    <w:rsid w:val="00CB462B"/>
    <w:rsid w:val="00CB46F5"/>
    <w:rsid w:val="00CB4768"/>
    <w:rsid w:val="00CB4798"/>
    <w:rsid w:val="00CB47CC"/>
    <w:rsid w:val="00CB48E8"/>
    <w:rsid w:val="00CB4A9C"/>
    <w:rsid w:val="00CB4B6D"/>
    <w:rsid w:val="00CB4C20"/>
    <w:rsid w:val="00CB4C6F"/>
    <w:rsid w:val="00CB4E1F"/>
    <w:rsid w:val="00CB4E5D"/>
    <w:rsid w:val="00CB4E65"/>
    <w:rsid w:val="00CB4F79"/>
    <w:rsid w:val="00CB5110"/>
    <w:rsid w:val="00CB5141"/>
    <w:rsid w:val="00CB51D1"/>
    <w:rsid w:val="00CB535F"/>
    <w:rsid w:val="00CB5391"/>
    <w:rsid w:val="00CB5509"/>
    <w:rsid w:val="00CB5593"/>
    <w:rsid w:val="00CB58CE"/>
    <w:rsid w:val="00CB59E9"/>
    <w:rsid w:val="00CB5A14"/>
    <w:rsid w:val="00CB5A5F"/>
    <w:rsid w:val="00CB5AF1"/>
    <w:rsid w:val="00CB5C3A"/>
    <w:rsid w:val="00CB5C5F"/>
    <w:rsid w:val="00CB5E06"/>
    <w:rsid w:val="00CB5EC0"/>
    <w:rsid w:val="00CB5FE5"/>
    <w:rsid w:val="00CB5FFD"/>
    <w:rsid w:val="00CB62ED"/>
    <w:rsid w:val="00CB6334"/>
    <w:rsid w:val="00CB6491"/>
    <w:rsid w:val="00CB6547"/>
    <w:rsid w:val="00CB6724"/>
    <w:rsid w:val="00CB6888"/>
    <w:rsid w:val="00CB6A7C"/>
    <w:rsid w:val="00CB6AE7"/>
    <w:rsid w:val="00CB6BF1"/>
    <w:rsid w:val="00CB6D0A"/>
    <w:rsid w:val="00CB6D82"/>
    <w:rsid w:val="00CB6ED0"/>
    <w:rsid w:val="00CB6F99"/>
    <w:rsid w:val="00CB7118"/>
    <w:rsid w:val="00CB713C"/>
    <w:rsid w:val="00CB72AF"/>
    <w:rsid w:val="00CB73EB"/>
    <w:rsid w:val="00CB7414"/>
    <w:rsid w:val="00CB751F"/>
    <w:rsid w:val="00CB769A"/>
    <w:rsid w:val="00CB7757"/>
    <w:rsid w:val="00CB790F"/>
    <w:rsid w:val="00CB795B"/>
    <w:rsid w:val="00CB7AB8"/>
    <w:rsid w:val="00CB7B6D"/>
    <w:rsid w:val="00CB7C54"/>
    <w:rsid w:val="00CB7D8C"/>
    <w:rsid w:val="00CB7DB5"/>
    <w:rsid w:val="00CB7DBF"/>
    <w:rsid w:val="00CC00B0"/>
    <w:rsid w:val="00CC0108"/>
    <w:rsid w:val="00CC0190"/>
    <w:rsid w:val="00CC01E5"/>
    <w:rsid w:val="00CC0213"/>
    <w:rsid w:val="00CC0222"/>
    <w:rsid w:val="00CC075A"/>
    <w:rsid w:val="00CC07B7"/>
    <w:rsid w:val="00CC07EB"/>
    <w:rsid w:val="00CC0882"/>
    <w:rsid w:val="00CC0955"/>
    <w:rsid w:val="00CC0998"/>
    <w:rsid w:val="00CC09CB"/>
    <w:rsid w:val="00CC0A79"/>
    <w:rsid w:val="00CC0C31"/>
    <w:rsid w:val="00CC0CC2"/>
    <w:rsid w:val="00CC0D5B"/>
    <w:rsid w:val="00CC0E5C"/>
    <w:rsid w:val="00CC0F8F"/>
    <w:rsid w:val="00CC1205"/>
    <w:rsid w:val="00CC1254"/>
    <w:rsid w:val="00CC1431"/>
    <w:rsid w:val="00CC14DC"/>
    <w:rsid w:val="00CC14E0"/>
    <w:rsid w:val="00CC177B"/>
    <w:rsid w:val="00CC1826"/>
    <w:rsid w:val="00CC1C21"/>
    <w:rsid w:val="00CC1DE5"/>
    <w:rsid w:val="00CC1F51"/>
    <w:rsid w:val="00CC21F8"/>
    <w:rsid w:val="00CC228D"/>
    <w:rsid w:val="00CC22A1"/>
    <w:rsid w:val="00CC237E"/>
    <w:rsid w:val="00CC247F"/>
    <w:rsid w:val="00CC24E7"/>
    <w:rsid w:val="00CC2624"/>
    <w:rsid w:val="00CC26BC"/>
    <w:rsid w:val="00CC271D"/>
    <w:rsid w:val="00CC2748"/>
    <w:rsid w:val="00CC284A"/>
    <w:rsid w:val="00CC292E"/>
    <w:rsid w:val="00CC2953"/>
    <w:rsid w:val="00CC2A46"/>
    <w:rsid w:val="00CC2B64"/>
    <w:rsid w:val="00CC2C3E"/>
    <w:rsid w:val="00CC2C4D"/>
    <w:rsid w:val="00CC2CF4"/>
    <w:rsid w:val="00CC2D44"/>
    <w:rsid w:val="00CC2E6B"/>
    <w:rsid w:val="00CC2EA9"/>
    <w:rsid w:val="00CC2F2F"/>
    <w:rsid w:val="00CC2F33"/>
    <w:rsid w:val="00CC3154"/>
    <w:rsid w:val="00CC344C"/>
    <w:rsid w:val="00CC34CD"/>
    <w:rsid w:val="00CC36AA"/>
    <w:rsid w:val="00CC392E"/>
    <w:rsid w:val="00CC394B"/>
    <w:rsid w:val="00CC3979"/>
    <w:rsid w:val="00CC3A89"/>
    <w:rsid w:val="00CC3B1D"/>
    <w:rsid w:val="00CC3C97"/>
    <w:rsid w:val="00CC3D02"/>
    <w:rsid w:val="00CC4007"/>
    <w:rsid w:val="00CC4019"/>
    <w:rsid w:val="00CC4089"/>
    <w:rsid w:val="00CC4203"/>
    <w:rsid w:val="00CC4256"/>
    <w:rsid w:val="00CC4291"/>
    <w:rsid w:val="00CC42E8"/>
    <w:rsid w:val="00CC4362"/>
    <w:rsid w:val="00CC4470"/>
    <w:rsid w:val="00CC451C"/>
    <w:rsid w:val="00CC45A1"/>
    <w:rsid w:val="00CC4607"/>
    <w:rsid w:val="00CC472E"/>
    <w:rsid w:val="00CC47C3"/>
    <w:rsid w:val="00CC487A"/>
    <w:rsid w:val="00CC4974"/>
    <w:rsid w:val="00CC4B21"/>
    <w:rsid w:val="00CC4BF0"/>
    <w:rsid w:val="00CC4C1C"/>
    <w:rsid w:val="00CC4D0D"/>
    <w:rsid w:val="00CC4D9E"/>
    <w:rsid w:val="00CC4E8A"/>
    <w:rsid w:val="00CC4F8C"/>
    <w:rsid w:val="00CC4F9D"/>
    <w:rsid w:val="00CC50ED"/>
    <w:rsid w:val="00CC5149"/>
    <w:rsid w:val="00CC541B"/>
    <w:rsid w:val="00CC5447"/>
    <w:rsid w:val="00CC562F"/>
    <w:rsid w:val="00CC5691"/>
    <w:rsid w:val="00CC56E0"/>
    <w:rsid w:val="00CC5803"/>
    <w:rsid w:val="00CC59B2"/>
    <w:rsid w:val="00CC5A27"/>
    <w:rsid w:val="00CC5AB5"/>
    <w:rsid w:val="00CC5AC2"/>
    <w:rsid w:val="00CC5B0F"/>
    <w:rsid w:val="00CC5B61"/>
    <w:rsid w:val="00CC5B65"/>
    <w:rsid w:val="00CC5BA8"/>
    <w:rsid w:val="00CC5BC2"/>
    <w:rsid w:val="00CC5CA5"/>
    <w:rsid w:val="00CC5CEC"/>
    <w:rsid w:val="00CC5E68"/>
    <w:rsid w:val="00CC5ED5"/>
    <w:rsid w:val="00CC60DC"/>
    <w:rsid w:val="00CC60EF"/>
    <w:rsid w:val="00CC6100"/>
    <w:rsid w:val="00CC6204"/>
    <w:rsid w:val="00CC62EF"/>
    <w:rsid w:val="00CC62F9"/>
    <w:rsid w:val="00CC6332"/>
    <w:rsid w:val="00CC637B"/>
    <w:rsid w:val="00CC63C9"/>
    <w:rsid w:val="00CC644D"/>
    <w:rsid w:val="00CC6493"/>
    <w:rsid w:val="00CC64F3"/>
    <w:rsid w:val="00CC652E"/>
    <w:rsid w:val="00CC6671"/>
    <w:rsid w:val="00CC6673"/>
    <w:rsid w:val="00CC67F7"/>
    <w:rsid w:val="00CC6AD7"/>
    <w:rsid w:val="00CC6B5C"/>
    <w:rsid w:val="00CC6BBF"/>
    <w:rsid w:val="00CC6DDE"/>
    <w:rsid w:val="00CC6E0D"/>
    <w:rsid w:val="00CC6E48"/>
    <w:rsid w:val="00CC6E74"/>
    <w:rsid w:val="00CC72B7"/>
    <w:rsid w:val="00CC734C"/>
    <w:rsid w:val="00CC7452"/>
    <w:rsid w:val="00CC75AD"/>
    <w:rsid w:val="00CC769D"/>
    <w:rsid w:val="00CC76BA"/>
    <w:rsid w:val="00CC771C"/>
    <w:rsid w:val="00CC7759"/>
    <w:rsid w:val="00CC7765"/>
    <w:rsid w:val="00CC7856"/>
    <w:rsid w:val="00CC78F6"/>
    <w:rsid w:val="00CC7AAC"/>
    <w:rsid w:val="00CC7B5A"/>
    <w:rsid w:val="00CC7BA1"/>
    <w:rsid w:val="00CC7BAE"/>
    <w:rsid w:val="00CC7CB8"/>
    <w:rsid w:val="00CC7EB4"/>
    <w:rsid w:val="00CD010C"/>
    <w:rsid w:val="00CD0429"/>
    <w:rsid w:val="00CD0474"/>
    <w:rsid w:val="00CD06CE"/>
    <w:rsid w:val="00CD073A"/>
    <w:rsid w:val="00CD075D"/>
    <w:rsid w:val="00CD087B"/>
    <w:rsid w:val="00CD08E5"/>
    <w:rsid w:val="00CD08F2"/>
    <w:rsid w:val="00CD090F"/>
    <w:rsid w:val="00CD0976"/>
    <w:rsid w:val="00CD0996"/>
    <w:rsid w:val="00CD0A50"/>
    <w:rsid w:val="00CD0A88"/>
    <w:rsid w:val="00CD0ADB"/>
    <w:rsid w:val="00CD0BEF"/>
    <w:rsid w:val="00CD0CA3"/>
    <w:rsid w:val="00CD0CFE"/>
    <w:rsid w:val="00CD0D81"/>
    <w:rsid w:val="00CD0E77"/>
    <w:rsid w:val="00CD0EBA"/>
    <w:rsid w:val="00CD0F47"/>
    <w:rsid w:val="00CD11B9"/>
    <w:rsid w:val="00CD12C4"/>
    <w:rsid w:val="00CD1587"/>
    <w:rsid w:val="00CD1650"/>
    <w:rsid w:val="00CD19CD"/>
    <w:rsid w:val="00CD1A12"/>
    <w:rsid w:val="00CD1B3F"/>
    <w:rsid w:val="00CD1B44"/>
    <w:rsid w:val="00CD1B5D"/>
    <w:rsid w:val="00CD1D46"/>
    <w:rsid w:val="00CD1DB3"/>
    <w:rsid w:val="00CD20DC"/>
    <w:rsid w:val="00CD219D"/>
    <w:rsid w:val="00CD23FF"/>
    <w:rsid w:val="00CD2552"/>
    <w:rsid w:val="00CD255C"/>
    <w:rsid w:val="00CD25D3"/>
    <w:rsid w:val="00CD25E8"/>
    <w:rsid w:val="00CD2624"/>
    <w:rsid w:val="00CD2876"/>
    <w:rsid w:val="00CD29D4"/>
    <w:rsid w:val="00CD2AD3"/>
    <w:rsid w:val="00CD2AE4"/>
    <w:rsid w:val="00CD2BAD"/>
    <w:rsid w:val="00CD2C8D"/>
    <w:rsid w:val="00CD2CF5"/>
    <w:rsid w:val="00CD2FE5"/>
    <w:rsid w:val="00CD30A7"/>
    <w:rsid w:val="00CD30CD"/>
    <w:rsid w:val="00CD30E3"/>
    <w:rsid w:val="00CD3141"/>
    <w:rsid w:val="00CD3204"/>
    <w:rsid w:val="00CD328D"/>
    <w:rsid w:val="00CD32CD"/>
    <w:rsid w:val="00CD3481"/>
    <w:rsid w:val="00CD3498"/>
    <w:rsid w:val="00CD360B"/>
    <w:rsid w:val="00CD3610"/>
    <w:rsid w:val="00CD38C4"/>
    <w:rsid w:val="00CD38FF"/>
    <w:rsid w:val="00CD3A71"/>
    <w:rsid w:val="00CD3B72"/>
    <w:rsid w:val="00CD4001"/>
    <w:rsid w:val="00CD416A"/>
    <w:rsid w:val="00CD41FE"/>
    <w:rsid w:val="00CD4303"/>
    <w:rsid w:val="00CD431F"/>
    <w:rsid w:val="00CD4375"/>
    <w:rsid w:val="00CD4406"/>
    <w:rsid w:val="00CD447C"/>
    <w:rsid w:val="00CD454D"/>
    <w:rsid w:val="00CD4559"/>
    <w:rsid w:val="00CD456A"/>
    <w:rsid w:val="00CD45C5"/>
    <w:rsid w:val="00CD4697"/>
    <w:rsid w:val="00CD471F"/>
    <w:rsid w:val="00CD493C"/>
    <w:rsid w:val="00CD4B39"/>
    <w:rsid w:val="00CD4B6D"/>
    <w:rsid w:val="00CD4BFA"/>
    <w:rsid w:val="00CD4DED"/>
    <w:rsid w:val="00CD4E62"/>
    <w:rsid w:val="00CD5000"/>
    <w:rsid w:val="00CD505F"/>
    <w:rsid w:val="00CD51AA"/>
    <w:rsid w:val="00CD5205"/>
    <w:rsid w:val="00CD53B1"/>
    <w:rsid w:val="00CD55FF"/>
    <w:rsid w:val="00CD5628"/>
    <w:rsid w:val="00CD5809"/>
    <w:rsid w:val="00CD5813"/>
    <w:rsid w:val="00CD58E7"/>
    <w:rsid w:val="00CD59D9"/>
    <w:rsid w:val="00CD5A57"/>
    <w:rsid w:val="00CD5BCB"/>
    <w:rsid w:val="00CD5D39"/>
    <w:rsid w:val="00CD5ED2"/>
    <w:rsid w:val="00CD61F8"/>
    <w:rsid w:val="00CD6267"/>
    <w:rsid w:val="00CD631B"/>
    <w:rsid w:val="00CD6407"/>
    <w:rsid w:val="00CD6437"/>
    <w:rsid w:val="00CD643D"/>
    <w:rsid w:val="00CD64D4"/>
    <w:rsid w:val="00CD64FF"/>
    <w:rsid w:val="00CD6530"/>
    <w:rsid w:val="00CD65B6"/>
    <w:rsid w:val="00CD65C5"/>
    <w:rsid w:val="00CD67F8"/>
    <w:rsid w:val="00CD6C2E"/>
    <w:rsid w:val="00CD6C88"/>
    <w:rsid w:val="00CD6DE9"/>
    <w:rsid w:val="00CD70DA"/>
    <w:rsid w:val="00CD71B0"/>
    <w:rsid w:val="00CD727E"/>
    <w:rsid w:val="00CD758F"/>
    <w:rsid w:val="00CD76C9"/>
    <w:rsid w:val="00CD7ACD"/>
    <w:rsid w:val="00CD7B6E"/>
    <w:rsid w:val="00CD7BEE"/>
    <w:rsid w:val="00CD7BFB"/>
    <w:rsid w:val="00CD7E3F"/>
    <w:rsid w:val="00CE013E"/>
    <w:rsid w:val="00CE0272"/>
    <w:rsid w:val="00CE0701"/>
    <w:rsid w:val="00CE0918"/>
    <w:rsid w:val="00CE0970"/>
    <w:rsid w:val="00CE0984"/>
    <w:rsid w:val="00CE0A47"/>
    <w:rsid w:val="00CE0AB0"/>
    <w:rsid w:val="00CE0AE2"/>
    <w:rsid w:val="00CE0C37"/>
    <w:rsid w:val="00CE0C3C"/>
    <w:rsid w:val="00CE0C44"/>
    <w:rsid w:val="00CE0C8F"/>
    <w:rsid w:val="00CE0F4B"/>
    <w:rsid w:val="00CE0FAA"/>
    <w:rsid w:val="00CE10D4"/>
    <w:rsid w:val="00CE11D1"/>
    <w:rsid w:val="00CE11D8"/>
    <w:rsid w:val="00CE11DC"/>
    <w:rsid w:val="00CE145A"/>
    <w:rsid w:val="00CE1461"/>
    <w:rsid w:val="00CE1674"/>
    <w:rsid w:val="00CE179D"/>
    <w:rsid w:val="00CE17BA"/>
    <w:rsid w:val="00CE1912"/>
    <w:rsid w:val="00CE196C"/>
    <w:rsid w:val="00CE1CF2"/>
    <w:rsid w:val="00CE1E5F"/>
    <w:rsid w:val="00CE1E66"/>
    <w:rsid w:val="00CE1FDB"/>
    <w:rsid w:val="00CE204B"/>
    <w:rsid w:val="00CE20CF"/>
    <w:rsid w:val="00CE21CF"/>
    <w:rsid w:val="00CE2278"/>
    <w:rsid w:val="00CE2299"/>
    <w:rsid w:val="00CE22B9"/>
    <w:rsid w:val="00CE22C7"/>
    <w:rsid w:val="00CE25A8"/>
    <w:rsid w:val="00CE25F2"/>
    <w:rsid w:val="00CE2779"/>
    <w:rsid w:val="00CE2858"/>
    <w:rsid w:val="00CE292F"/>
    <w:rsid w:val="00CE293A"/>
    <w:rsid w:val="00CE297C"/>
    <w:rsid w:val="00CE29A5"/>
    <w:rsid w:val="00CE29CC"/>
    <w:rsid w:val="00CE29FB"/>
    <w:rsid w:val="00CE2A6F"/>
    <w:rsid w:val="00CE2D48"/>
    <w:rsid w:val="00CE2D6D"/>
    <w:rsid w:val="00CE2E7F"/>
    <w:rsid w:val="00CE2F16"/>
    <w:rsid w:val="00CE3186"/>
    <w:rsid w:val="00CE31D8"/>
    <w:rsid w:val="00CE36A5"/>
    <w:rsid w:val="00CE37BD"/>
    <w:rsid w:val="00CE381E"/>
    <w:rsid w:val="00CE3851"/>
    <w:rsid w:val="00CE38EF"/>
    <w:rsid w:val="00CE3A38"/>
    <w:rsid w:val="00CE3A39"/>
    <w:rsid w:val="00CE3B14"/>
    <w:rsid w:val="00CE3C20"/>
    <w:rsid w:val="00CE3CE8"/>
    <w:rsid w:val="00CE3E49"/>
    <w:rsid w:val="00CE3ED1"/>
    <w:rsid w:val="00CE41C8"/>
    <w:rsid w:val="00CE43CA"/>
    <w:rsid w:val="00CE44A8"/>
    <w:rsid w:val="00CE44CC"/>
    <w:rsid w:val="00CE458D"/>
    <w:rsid w:val="00CE468F"/>
    <w:rsid w:val="00CE481B"/>
    <w:rsid w:val="00CE48A1"/>
    <w:rsid w:val="00CE4A4F"/>
    <w:rsid w:val="00CE4C17"/>
    <w:rsid w:val="00CE4D79"/>
    <w:rsid w:val="00CE4DD5"/>
    <w:rsid w:val="00CE4E70"/>
    <w:rsid w:val="00CE4F5E"/>
    <w:rsid w:val="00CE4F70"/>
    <w:rsid w:val="00CE5136"/>
    <w:rsid w:val="00CE51B2"/>
    <w:rsid w:val="00CE51E8"/>
    <w:rsid w:val="00CE549B"/>
    <w:rsid w:val="00CE5671"/>
    <w:rsid w:val="00CE56F4"/>
    <w:rsid w:val="00CE5754"/>
    <w:rsid w:val="00CE57C8"/>
    <w:rsid w:val="00CE5A04"/>
    <w:rsid w:val="00CE5A8A"/>
    <w:rsid w:val="00CE5B9B"/>
    <w:rsid w:val="00CE5C5C"/>
    <w:rsid w:val="00CE5D5C"/>
    <w:rsid w:val="00CE5E6D"/>
    <w:rsid w:val="00CE5F2F"/>
    <w:rsid w:val="00CE60D1"/>
    <w:rsid w:val="00CE60F8"/>
    <w:rsid w:val="00CE6247"/>
    <w:rsid w:val="00CE6278"/>
    <w:rsid w:val="00CE62CD"/>
    <w:rsid w:val="00CE656E"/>
    <w:rsid w:val="00CE65D5"/>
    <w:rsid w:val="00CE6797"/>
    <w:rsid w:val="00CE68F0"/>
    <w:rsid w:val="00CE6A6B"/>
    <w:rsid w:val="00CE6B5A"/>
    <w:rsid w:val="00CE6BF6"/>
    <w:rsid w:val="00CE6C80"/>
    <w:rsid w:val="00CE6E5A"/>
    <w:rsid w:val="00CE6F33"/>
    <w:rsid w:val="00CE6F58"/>
    <w:rsid w:val="00CE70E3"/>
    <w:rsid w:val="00CE710F"/>
    <w:rsid w:val="00CE720D"/>
    <w:rsid w:val="00CE7238"/>
    <w:rsid w:val="00CE73AC"/>
    <w:rsid w:val="00CE73D0"/>
    <w:rsid w:val="00CE74DC"/>
    <w:rsid w:val="00CE75A9"/>
    <w:rsid w:val="00CE762C"/>
    <w:rsid w:val="00CE7655"/>
    <w:rsid w:val="00CE7708"/>
    <w:rsid w:val="00CE78E4"/>
    <w:rsid w:val="00CE7A77"/>
    <w:rsid w:val="00CE7B50"/>
    <w:rsid w:val="00CE7E42"/>
    <w:rsid w:val="00CE7ECB"/>
    <w:rsid w:val="00CF0053"/>
    <w:rsid w:val="00CF0196"/>
    <w:rsid w:val="00CF01A6"/>
    <w:rsid w:val="00CF02A8"/>
    <w:rsid w:val="00CF03CC"/>
    <w:rsid w:val="00CF0410"/>
    <w:rsid w:val="00CF0567"/>
    <w:rsid w:val="00CF05C2"/>
    <w:rsid w:val="00CF0766"/>
    <w:rsid w:val="00CF094F"/>
    <w:rsid w:val="00CF095B"/>
    <w:rsid w:val="00CF0992"/>
    <w:rsid w:val="00CF09CE"/>
    <w:rsid w:val="00CF0A03"/>
    <w:rsid w:val="00CF0C95"/>
    <w:rsid w:val="00CF0D95"/>
    <w:rsid w:val="00CF0FD1"/>
    <w:rsid w:val="00CF1082"/>
    <w:rsid w:val="00CF10AF"/>
    <w:rsid w:val="00CF15E6"/>
    <w:rsid w:val="00CF163A"/>
    <w:rsid w:val="00CF16B5"/>
    <w:rsid w:val="00CF16C7"/>
    <w:rsid w:val="00CF1752"/>
    <w:rsid w:val="00CF1766"/>
    <w:rsid w:val="00CF1865"/>
    <w:rsid w:val="00CF193A"/>
    <w:rsid w:val="00CF19B8"/>
    <w:rsid w:val="00CF1AC9"/>
    <w:rsid w:val="00CF1ADE"/>
    <w:rsid w:val="00CF1B46"/>
    <w:rsid w:val="00CF1CAF"/>
    <w:rsid w:val="00CF221A"/>
    <w:rsid w:val="00CF22BA"/>
    <w:rsid w:val="00CF24CA"/>
    <w:rsid w:val="00CF2581"/>
    <w:rsid w:val="00CF25D6"/>
    <w:rsid w:val="00CF26FA"/>
    <w:rsid w:val="00CF28B4"/>
    <w:rsid w:val="00CF28DC"/>
    <w:rsid w:val="00CF29A9"/>
    <w:rsid w:val="00CF2B49"/>
    <w:rsid w:val="00CF2CFA"/>
    <w:rsid w:val="00CF2D02"/>
    <w:rsid w:val="00CF2D24"/>
    <w:rsid w:val="00CF2D6D"/>
    <w:rsid w:val="00CF3021"/>
    <w:rsid w:val="00CF318B"/>
    <w:rsid w:val="00CF37AF"/>
    <w:rsid w:val="00CF37DC"/>
    <w:rsid w:val="00CF39BD"/>
    <w:rsid w:val="00CF39F1"/>
    <w:rsid w:val="00CF3A3E"/>
    <w:rsid w:val="00CF3DB2"/>
    <w:rsid w:val="00CF4083"/>
    <w:rsid w:val="00CF40C7"/>
    <w:rsid w:val="00CF42B8"/>
    <w:rsid w:val="00CF4533"/>
    <w:rsid w:val="00CF4572"/>
    <w:rsid w:val="00CF4797"/>
    <w:rsid w:val="00CF4A49"/>
    <w:rsid w:val="00CF4A97"/>
    <w:rsid w:val="00CF4DCA"/>
    <w:rsid w:val="00CF4E38"/>
    <w:rsid w:val="00CF4E5E"/>
    <w:rsid w:val="00CF5005"/>
    <w:rsid w:val="00CF50DD"/>
    <w:rsid w:val="00CF5181"/>
    <w:rsid w:val="00CF5197"/>
    <w:rsid w:val="00CF5201"/>
    <w:rsid w:val="00CF521C"/>
    <w:rsid w:val="00CF53ED"/>
    <w:rsid w:val="00CF542B"/>
    <w:rsid w:val="00CF55CC"/>
    <w:rsid w:val="00CF55EC"/>
    <w:rsid w:val="00CF569A"/>
    <w:rsid w:val="00CF59C1"/>
    <w:rsid w:val="00CF5B4C"/>
    <w:rsid w:val="00CF5CD1"/>
    <w:rsid w:val="00CF5DB9"/>
    <w:rsid w:val="00CF5DC7"/>
    <w:rsid w:val="00CF5DD5"/>
    <w:rsid w:val="00CF5EA7"/>
    <w:rsid w:val="00CF5EE3"/>
    <w:rsid w:val="00CF5F6D"/>
    <w:rsid w:val="00CF5FFC"/>
    <w:rsid w:val="00CF636C"/>
    <w:rsid w:val="00CF63FA"/>
    <w:rsid w:val="00CF6629"/>
    <w:rsid w:val="00CF66A0"/>
    <w:rsid w:val="00CF66CD"/>
    <w:rsid w:val="00CF67FA"/>
    <w:rsid w:val="00CF682B"/>
    <w:rsid w:val="00CF6ABD"/>
    <w:rsid w:val="00CF6AF6"/>
    <w:rsid w:val="00CF6C7F"/>
    <w:rsid w:val="00CF6CEA"/>
    <w:rsid w:val="00CF6EAC"/>
    <w:rsid w:val="00CF6F9C"/>
    <w:rsid w:val="00CF70BD"/>
    <w:rsid w:val="00CF70D0"/>
    <w:rsid w:val="00CF71C8"/>
    <w:rsid w:val="00CF72DE"/>
    <w:rsid w:val="00CF73D2"/>
    <w:rsid w:val="00CF7450"/>
    <w:rsid w:val="00CF752A"/>
    <w:rsid w:val="00CF75FD"/>
    <w:rsid w:val="00CF7697"/>
    <w:rsid w:val="00CF76AC"/>
    <w:rsid w:val="00CF775C"/>
    <w:rsid w:val="00CF77BE"/>
    <w:rsid w:val="00CF77BF"/>
    <w:rsid w:val="00CF792F"/>
    <w:rsid w:val="00CF7A42"/>
    <w:rsid w:val="00CF7B26"/>
    <w:rsid w:val="00CF7D0C"/>
    <w:rsid w:val="00CF7DF7"/>
    <w:rsid w:val="00D0005F"/>
    <w:rsid w:val="00D000A8"/>
    <w:rsid w:val="00D0013D"/>
    <w:rsid w:val="00D001CE"/>
    <w:rsid w:val="00D00233"/>
    <w:rsid w:val="00D00384"/>
    <w:rsid w:val="00D003EE"/>
    <w:rsid w:val="00D0045D"/>
    <w:rsid w:val="00D0048B"/>
    <w:rsid w:val="00D00918"/>
    <w:rsid w:val="00D00ACD"/>
    <w:rsid w:val="00D00B6D"/>
    <w:rsid w:val="00D00C86"/>
    <w:rsid w:val="00D00C87"/>
    <w:rsid w:val="00D00E8E"/>
    <w:rsid w:val="00D00F53"/>
    <w:rsid w:val="00D00F78"/>
    <w:rsid w:val="00D010BD"/>
    <w:rsid w:val="00D01230"/>
    <w:rsid w:val="00D012B6"/>
    <w:rsid w:val="00D013E8"/>
    <w:rsid w:val="00D0148A"/>
    <w:rsid w:val="00D01575"/>
    <w:rsid w:val="00D01868"/>
    <w:rsid w:val="00D0189E"/>
    <w:rsid w:val="00D019A6"/>
    <w:rsid w:val="00D019D2"/>
    <w:rsid w:val="00D019F4"/>
    <w:rsid w:val="00D01A9C"/>
    <w:rsid w:val="00D01AB2"/>
    <w:rsid w:val="00D01ABF"/>
    <w:rsid w:val="00D01B50"/>
    <w:rsid w:val="00D01BF1"/>
    <w:rsid w:val="00D01C52"/>
    <w:rsid w:val="00D02181"/>
    <w:rsid w:val="00D021E2"/>
    <w:rsid w:val="00D02442"/>
    <w:rsid w:val="00D024FF"/>
    <w:rsid w:val="00D0253D"/>
    <w:rsid w:val="00D0261E"/>
    <w:rsid w:val="00D0261F"/>
    <w:rsid w:val="00D026F4"/>
    <w:rsid w:val="00D0285E"/>
    <w:rsid w:val="00D0289B"/>
    <w:rsid w:val="00D02971"/>
    <w:rsid w:val="00D02A7C"/>
    <w:rsid w:val="00D02AF1"/>
    <w:rsid w:val="00D02CD3"/>
    <w:rsid w:val="00D02F01"/>
    <w:rsid w:val="00D031E3"/>
    <w:rsid w:val="00D032A1"/>
    <w:rsid w:val="00D032D9"/>
    <w:rsid w:val="00D03368"/>
    <w:rsid w:val="00D0345A"/>
    <w:rsid w:val="00D035E5"/>
    <w:rsid w:val="00D035F1"/>
    <w:rsid w:val="00D0362B"/>
    <w:rsid w:val="00D0362F"/>
    <w:rsid w:val="00D03747"/>
    <w:rsid w:val="00D037B1"/>
    <w:rsid w:val="00D038C7"/>
    <w:rsid w:val="00D03A7A"/>
    <w:rsid w:val="00D03AD4"/>
    <w:rsid w:val="00D03C16"/>
    <w:rsid w:val="00D03FE0"/>
    <w:rsid w:val="00D041E4"/>
    <w:rsid w:val="00D042E5"/>
    <w:rsid w:val="00D04397"/>
    <w:rsid w:val="00D0442A"/>
    <w:rsid w:val="00D04449"/>
    <w:rsid w:val="00D0450F"/>
    <w:rsid w:val="00D045EA"/>
    <w:rsid w:val="00D0463F"/>
    <w:rsid w:val="00D04896"/>
    <w:rsid w:val="00D048FE"/>
    <w:rsid w:val="00D04A2A"/>
    <w:rsid w:val="00D04BE9"/>
    <w:rsid w:val="00D04C99"/>
    <w:rsid w:val="00D04CEE"/>
    <w:rsid w:val="00D04EC5"/>
    <w:rsid w:val="00D04F09"/>
    <w:rsid w:val="00D04F5E"/>
    <w:rsid w:val="00D04FB8"/>
    <w:rsid w:val="00D04FCF"/>
    <w:rsid w:val="00D051B4"/>
    <w:rsid w:val="00D0531E"/>
    <w:rsid w:val="00D05621"/>
    <w:rsid w:val="00D0577B"/>
    <w:rsid w:val="00D057A0"/>
    <w:rsid w:val="00D05859"/>
    <w:rsid w:val="00D05893"/>
    <w:rsid w:val="00D05A3C"/>
    <w:rsid w:val="00D05A67"/>
    <w:rsid w:val="00D05A78"/>
    <w:rsid w:val="00D05A9D"/>
    <w:rsid w:val="00D05AD6"/>
    <w:rsid w:val="00D05D33"/>
    <w:rsid w:val="00D05E8A"/>
    <w:rsid w:val="00D05FD0"/>
    <w:rsid w:val="00D06207"/>
    <w:rsid w:val="00D062FF"/>
    <w:rsid w:val="00D06366"/>
    <w:rsid w:val="00D063F5"/>
    <w:rsid w:val="00D0646C"/>
    <w:rsid w:val="00D064F9"/>
    <w:rsid w:val="00D0652C"/>
    <w:rsid w:val="00D06608"/>
    <w:rsid w:val="00D068C7"/>
    <w:rsid w:val="00D068DD"/>
    <w:rsid w:val="00D068F7"/>
    <w:rsid w:val="00D06952"/>
    <w:rsid w:val="00D0697E"/>
    <w:rsid w:val="00D06AD6"/>
    <w:rsid w:val="00D06B23"/>
    <w:rsid w:val="00D06C79"/>
    <w:rsid w:val="00D06D7C"/>
    <w:rsid w:val="00D06FEA"/>
    <w:rsid w:val="00D0700D"/>
    <w:rsid w:val="00D07174"/>
    <w:rsid w:val="00D07191"/>
    <w:rsid w:val="00D071B8"/>
    <w:rsid w:val="00D07297"/>
    <w:rsid w:val="00D07463"/>
    <w:rsid w:val="00D0746D"/>
    <w:rsid w:val="00D075C6"/>
    <w:rsid w:val="00D07891"/>
    <w:rsid w:val="00D078C1"/>
    <w:rsid w:val="00D07A92"/>
    <w:rsid w:val="00D07BE6"/>
    <w:rsid w:val="00D100E3"/>
    <w:rsid w:val="00D10185"/>
    <w:rsid w:val="00D1018C"/>
    <w:rsid w:val="00D10390"/>
    <w:rsid w:val="00D10407"/>
    <w:rsid w:val="00D1046E"/>
    <w:rsid w:val="00D10931"/>
    <w:rsid w:val="00D10A05"/>
    <w:rsid w:val="00D10A9D"/>
    <w:rsid w:val="00D10C35"/>
    <w:rsid w:val="00D10E39"/>
    <w:rsid w:val="00D10F03"/>
    <w:rsid w:val="00D10F58"/>
    <w:rsid w:val="00D10F6B"/>
    <w:rsid w:val="00D1108B"/>
    <w:rsid w:val="00D1111A"/>
    <w:rsid w:val="00D1121C"/>
    <w:rsid w:val="00D113A8"/>
    <w:rsid w:val="00D1153B"/>
    <w:rsid w:val="00D1162E"/>
    <w:rsid w:val="00D11690"/>
    <w:rsid w:val="00D11761"/>
    <w:rsid w:val="00D117A4"/>
    <w:rsid w:val="00D1180B"/>
    <w:rsid w:val="00D119C7"/>
    <w:rsid w:val="00D11AED"/>
    <w:rsid w:val="00D11B3B"/>
    <w:rsid w:val="00D11B6D"/>
    <w:rsid w:val="00D11C40"/>
    <w:rsid w:val="00D11DAE"/>
    <w:rsid w:val="00D11DCF"/>
    <w:rsid w:val="00D1209A"/>
    <w:rsid w:val="00D121CB"/>
    <w:rsid w:val="00D12250"/>
    <w:rsid w:val="00D12252"/>
    <w:rsid w:val="00D1245A"/>
    <w:rsid w:val="00D124B0"/>
    <w:rsid w:val="00D125DD"/>
    <w:rsid w:val="00D12736"/>
    <w:rsid w:val="00D12848"/>
    <w:rsid w:val="00D12A6F"/>
    <w:rsid w:val="00D12B29"/>
    <w:rsid w:val="00D12B9B"/>
    <w:rsid w:val="00D12CA8"/>
    <w:rsid w:val="00D12CEC"/>
    <w:rsid w:val="00D12D6B"/>
    <w:rsid w:val="00D12E4B"/>
    <w:rsid w:val="00D12F66"/>
    <w:rsid w:val="00D12FBD"/>
    <w:rsid w:val="00D131D8"/>
    <w:rsid w:val="00D13477"/>
    <w:rsid w:val="00D13491"/>
    <w:rsid w:val="00D1369D"/>
    <w:rsid w:val="00D136D6"/>
    <w:rsid w:val="00D13953"/>
    <w:rsid w:val="00D13BDA"/>
    <w:rsid w:val="00D13BFD"/>
    <w:rsid w:val="00D13C1C"/>
    <w:rsid w:val="00D13E79"/>
    <w:rsid w:val="00D13EBD"/>
    <w:rsid w:val="00D13EE6"/>
    <w:rsid w:val="00D14033"/>
    <w:rsid w:val="00D140A3"/>
    <w:rsid w:val="00D141B0"/>
    <w:rsid w:val="00D14219"/>
    <w:rsid w:val="00D14237"/>
    <w:rsid w:val="00D142AD"/>
    <w:rsid w:val="00D14408"/>
    <w:rsid w:val="00D14443"/>
    <w:rsid w:val="00D14496"/>
    <w:rsid w:val="00D144B2"/>
    <w:rsid w:val="00D14554"/>
    <w:rsid w:val="00D14570"/>
    <w:rsid w:val="00D14599"/>
    <w:rsid w:val="00D145A8"/>
    <w:rsid w:val="00D1467B"/>
    <w:rsid w:val="00D1469A"/>
    <w:rsid w:val="00D146B5"/>
    <w:rsid w:val="00D1478A"/>
    <w:rsid w:val="00D148F9"/>
    <w:rsid w:val="00D14988"/>
    <w:rsid w:val="00D14ACF"/>
    <w:rsid w:val="00D14AD5"/>
    <w:rsid w:val="00D14CEE"/>
    <w:rsid w:val="00D14EA4"/>
    <w:rsid w:val="00D14EE8"/>
    <w:rsid w:val="00D14EF2"/>
    <w:rsid w:val="00D14FD2"/>
    <w:rsid w:val="00D1503F"/>
    <w:rsid w:val="00D150E9"/>
    <w:rsid w:val="00D152BF"/>
    <w:rsid w:val="00D152DC"/>
    <w:rsid w:val="00D1542C"/>
    <w:rsid w:val="00D1544B"/>
    <w:rsid w:val="00D154EE"/>
    <w:rsid w:val="00D155E0"/>
    <w:rsid w:val="00D157C7"/>
    <w:rsid w:val="00D158CD"/>
    <w:rsid w:val="00D159C0"/>
    <w:rsid w:val="00D159D5"/>
    <w:rsid w:val="00D159E5"/>
    <w:rsid w:val="00D15AA9"/>
    <w:rsid w:val="00D15C0C"/>
    <w:rsid w:val="00D15C2F"/>
    <w:rsid w:val="00D15D38"/>
    <w:rsid w:val="00D15E45"/>
    <w:rsid w:val="00D16157"/>
    <w:rsid w:val="00D16158"/>
    <w:rsid w:val="00D161AA"/>
    <w:rsid w:val="00D162EB"/>
    <w:rsid w:val="00D16518"/>
    <w:rsid w:val="00D1653F"/>
    <w:rsid w:val="00D1654C"/>
    <w:rsid w:val="00D16674"/>
    <w:rsid w:val="00D16817"/>
    <w:rsid w:val="00D168ED"/>
    <w:rsid w:val="00D16B2E"/>
    <w:rsid w:val="00D16C90"/>
    <w:rsid w:val="00D16D79"/>
    <w:rsid w:val="00D1704D"/>
    <w:rsid w:val="00D17290"/>
    <w:rsid w:val="00D172B8"/>
    <w:rsid w:val="00D173E5"/>
    <w:rsid w:val="00D17463"/>
    <w:rsid w:val="00D17477"/>
    <w:rsid w:val="00D1757A"/>
    <w:rsid w:val="00D17757"/>
    <w:rsid w:val="00D1793F"/>
    <w:rsid w:val="00D17A28"/>
    <w:rsid w:val="00D17A2E"/>
    <w:rsid w:val="00D17AB6"/>
    <w:rsid w:val="00D17B17"/>
    <w:rsid w:val="00D17B50"/>
    <w:rsid w:val="00D17B92"/>
    <w:rsid w:val="00D17BB6"/>
    <w:rsid w:val="00D17DAA"/>
    <w:rsid w:val="00D17DD1"/>
    <w:rsid w:val="00D17E28"/>
    <w:rsid w:val="00D17EB3"/>
    <w:rsid w:val="00D17F66"/>
    <w:rsid w:val="00D17FA5"/>
    <w:rsid w:val="00D20567"/>
    <w:rsid w:val="00D206D9"/>
    <w:rsid w:val="00D208C5"/>
    <w:rsid w:val="00D20A3D"/>
    <w:rsid w:val="00D20C73"/>
    <w:rsid w:val="00D20EEF"/>
    <w:rsid w:val="00D20F11"/>
    <w:rsid w:val="00D20F3A"/>
    <w:rsid w:val="00D2114C"/>
    <w:rsid w:val="00D211A7"/>
    <w:rsid w:val="00D2123E"/>
    <w:rsid w:val="00D215DB"/>
    <w:rsid w:val="00D2162E"/>
    <w:rsid w:val="00D21643"/>
    <w:rsid w:val="00D217DF"/>
    <w:rsid w:val="00D218F0"/>
    <w:rsid w:val="00D21B3B"/>
    <w:rsid w:val="00D21BB5"/>
    <w:rsid w:val="00D21BBB"/>
    <w:rsid w:val="00D21BD3"/>
    <w:rsid w:val="00D21CC6"/>
    <w:rsid w:val="00D21EAE"/>
    <w:rsid w:val="00D21F18"/>
    <w:rsid w:val="00D22023"/>
    <w:rsid w:val="00D22045"/>
    <w:rsid w:val="00D22339"/>
    <w:rsid w:val="00D223C7"/>
    <w:rsid w:val="00D22486"/>
    <w:rsid w:val="00D22526"/>
    <w:rsid w:val="00D2253B"/>
    <w:rsid w:val="00D225FC"/>
    <w:rsid w:val="00D226D5"/>
    <w:rsid w:val="00D22904"/>
    <w:rsid w:val="00D22946"/>
    <w:rsid w:val="00D2299E"/>
    <w:rsid w:val="00D22A5D"/>
    <w:rsid w:val="00D22B35"/>
    <w:rsid w:val="00D22B41"/>
    <w:rsid w:val="00D22D05"/>
    <w:rsid w:val="00D22D38"/>
    <w:rsid w:val="00D22D55"/>
    <w:rsid w:val="00D22EA1"/>
    <w:rsid w:val="00D22EBA"/>
    <w:rsid w:val="00D231E3"/>
    <w:rsid w:val="00D23218"/>
    <w:rsid w:val="00D234DD"/>
    <w:rsid w:val="00D2359B"/>
    <w:rsid w:val="00D2369D"/>
    <w:rsid w:val="00D236AF"/>
    <w:rsid w:val="00D23714"/>
    <w:rsid w:val="00D23866"/>
    <w:rsid w:val="00D23888"/>
    <w:rsid w:val="00D23946"/>
    <w:rsid w:val="00D23983"/>
    <w:rsid w:val="00D23AA4"/>
    <w:rsid w:val="00D23B7F"/>
    <w:rsid w:val="00D23CE4"/>
    <w:rsid w:val="00D23DA1"/>
    <w:rsid w:val="00D23E0D"/>
    <w:rsid w:val="00D23F63"/>
    <w:rsid w:val="00D24169"/>
    <w:rsid w:val="00D2417E"/>
    <w:rsid w:val="00D24247"/>
    <w:rsid w:val="00D242CA"/>
    <w:rsid w:val="00D24356"/>
    <w:rsid w:val="00D243B7"/>
    <w:rsid w:val="00D2447E"/>
    <w:rsid w:val="00D24516"/>
    <w:rsid w:val="00D24548"/>
    <w:rsid w:val="00D24622"/>
    <w:rsid w:val="00D24B8B"/>
    <w:rsid w:val="00D24B9A"/>
    <w:rsid w:val="00D24E2B"/>
    <w:rsid w:val="00D24E8A"/>
    <w:rsid w:val="00D24FA1"/>
    <w:rsid w:val="00D250E4"/>
    <w:rsid w:val="00D2522D"/>
    <w:rsid w:val="00D25326"/>
    <w:rsid w:val="00D25337"/>
    <w:rsid w:val="00D25379"/>
    <w:rsid w:val="00D253D8"/>
    <w:rsid w:val="00D25402"/>
    <w:rsid w:val="00D25441"/>
    <w:rsid w:val="00D25458"/>
    <w:rsid w:val="00D255A2"/>
    <w:rsid w:val="00D25704"/>
    <w:rsid w:val="00D257D1"/>
    <w:rsid w:val="00D2599F"/>
    <w:rsid w:val="00D25CF7"/>
    <w:rsid w:val="00D25D1F"/>
    <w:rsid w:val="00D25F44"/>
    <w:rsid w:val="00D25F62"/>
    <w:rsid w:val="00D260B5"/>
    <w:rsid w:val="00D260CE"/>
    <w:rsid w:val="00D261F8"/>
    <w:rsid w:val="00D263A1"/>
    <w:rsid w:val="00D2644C"/>
    <w:rsid w:val="00D264E9"/>
    <w:rsid w:val="00D265AB"/>
    <w:rsid w:val="00D26760"/>
    <w:rsid w:val="00D26A81"/>
    <w:rsid w:val="00D26C8B"/>
    <w:rsid w:val="00D26F06"/>
    <w:rsid w:val="00D27004"/>
    <w:rsid w:val="00D27256"/>
    <w:rsid w:val="00D27291"/>
    <w:rsid w:val="00D27367"/>
    <w:rsid w:val="00D2738E"/>
    <w:rsid w:val="00D273BB"/>
    <w:rsid w:val="00D27403"/>
    <w:rsid w:val="00D27495"/>
    <w:rsid w:val="00D27506"/>
    <w:rsid w:val="00D275D5"/>
    <w:rsid w:val="00D276EC"/>
    <w:rsid w:val="00D277A3"/>
    <w:rsid w:val="00D27ABF"/>
    <w:rsid w:val="00D27B31"/>
    <w:rsid w:val="00D27B84"/>
    <w:rsid w:val="00D27CB5"/>
    <w:rsid w:val="00D27D8C"/>
    <w:rsid w:val="00D27E15"/>
    <w:rsid w:val="00D27E5F"/>
    <w:rsid w:val="00D27EF3"/>
    <w:rsid w:val="00D27F90"/>
    <w:rsid w:val="00D3001F"/>
    <w:rsid w:val="00D30105"/>
    <w:rsid w:val="00D30343"/>
    <w:rsid w:val="00D30456"/>
    <w:rsid w:val="00D304FA"/>
    <w:rsid w:val="00D30676"/>
    <w:rsid w:val="00D306B8"/>
    <w:rsid w:val="00D309C2"/>
    <w:rsid w:val="00D30A1F"/>
    <w:rsid w:val="00D30A7B"/>
    <w:rsid w:val="00D30B72"/>
    <w:rsid w:val="00D30BE0"/>
    <w:rsid w:val="00D30BF2"/>
    <w:rsid w:val="00D30D03"/>
    <w:rsid w:val="00D30D64"/>
    <w:rsid w:val="00D30E0E"/>
    <w:rsid w:val="00D30FE6"/>
    <w:rsid w:val="00D3100E"/>
    <w:rsid w:val="00D31141"/>
    <w:rsid w:val="00D3124C"/>
    <w:rsid w:val="00D31495"/>
    <w:rsid w:val="00D31559"/>
    <w:rsid w:val="00D3172B"/>
    <w:rsid w:val="00D31838"/>
    <w:rsid w:val="00D31949"/>
    <w:rsid w:val="00D3198B"/>
    <w:rsid w:val="00D31B92"/>
    <w:rsid w:val="00D31EF3"/>
    <w:rsid w:val="00D31F44"/>
    <w:rsid w:val="00D32186"/>
    <w:rsid w:val="00D3218C"/>
    <w:rsid w:val="00D32382"/>
    <w:rsid w:val="00D323C6"/>
    <w:rsid w:val="00D32552"/>
    <w:rsid w:val="00D3260C"/>
    <w:rsid w:val="00D32618"/>
    <w:rsid w:val="00D32BA0"/>
    <w:rsid w:val="00D32C25"/>
    <w:rsid w:val="00D32C40"/>
    <w:rsid w:val="00D32C64"/>
    <w:rsid w:val="00D32D40"/>
    <w:rsid w:val="00D32D63"/>
    <w:rsid w:val="00D32D7B"/>
    <w:rsid w:val="00D32DC2"/>
    <w:rsid w:val="00D32E67"/>
    <w:rsid w:val="00D32E68"/>
    <w:rsid w:val="00D32E84"/>
    <w:rsid w:val="00D33259"/>
    <w:rsid w:val="00D334E4"/>
    <w:rsid w:val="00D335C6"/>
    <w:rsid w:val="00D3364F"/>
    <w:rsid w:val="00D33653"/>
    <w:rsid w:val="00D338BA"/>
    <w:rsid w:val="00D338F9"/>
    <w:rsid w:val="00D33981"/>
    <w:rsid w:val="00D339AF"/>
    <w:rsid w:val="00D339FC"/>
    <w:rsid w:val="00D33AF7"/>
    <w:rsid w:val="00D33DEC"/>
    <w:rsid w:val="00D33FA1"/>
    <w:rsid w:val="00D3403A"/>
    <w:rsid w:val="00D340D6"/>
    <w:rsid w:val="00D34239"/>
    <w:rsid w:val="00D3425A"/>
    <w:rsid w:val="00D34391"/>
    <w:rsid w:val="00D3447D"/>
    <w:rsid w:val="00D345B6"/>
    <w:rsid w:val="00D34956"/>
    <w:rsid w:val="00D34A5C"/>
    <w:rsid w:val="00D34C32"/>
    <w:rsid w:val="00D34D95"/>
    <w:rsid w:val="00D34EB8"/>
    <w:rsid w:val="00D34F7F"/>
    <w:rsid w:val="00D3507E"/>
    <w:rsid w:val="00D3516E"/>
    <w:rsid w:val="00D3521F"/>
    <w:rsid w:val="00D35264"/>
    <w:rsid w:val="00D352D6"/>
    <w:rsid w:val="00D3533A"/>
    <w:rsid w:val="00D3538A"/>
    <w:rsid w:val="00D353BB"/>
    <w:rsid w:val="00D353C4"/>
    <w:rsid w:val="00D354B3"/>
    <w:rsid w:val="00D35605"/>
    <w:rsid w:val="00D3580B"/>
    <w:rsid w:val="00D358FD"/>
    <w:rsid w:val="00D359C1"/>
    <w:rsid w:val="00D35AE4"/>
    <w:rsid w:val="00D35B32"/>
    <w:rsid w:val="00D35B82"/>
    <w:rsid w:val="00D35D02"/>
    <w:rsid w:val="00D35E25"/>
    <w:rsid w:val="00D35E61"/>
    <w:rsid w:val="00D35EAA"/>
    <w:rsid w:val="00D35F34"/>
    <w:rsid w:val="00D35F7D"/>
    <w:rsid w:val="00D36220"/>
    <w:rsid w:val="00D36270"/>
    <w:rsid w:val="00D36589"/>
    <w:rsid w:val="00D36617"/>
    <w:rsid w:val="00D366F8"/>
    <w:rsid w:val="00D36812"/>
    <w:rsid w:val="00D36869"/>
    <w:rsid w:val="00D36911"/>
    <w:rsid w:val="00D36918"/>
    <w:rsid w:val="00D36B70"/>
    <w:rsid w:val="00D36C2F"/>
    <w:rsid w:val="00D36DC4"/>
    <w:rsid w:val="00D36E47"/>
    <w:rsid w:val="00D36F1F"/>
    <w:rsid w:val="00D36FB0"/>
    <w:rsid w:val="00D370A0"/>
    <w:rsid w:val="00D370A5"/>
    <w:rsid w:val="00D37137"/>
    <w:rsid w:val="00D37176"/>
    <w:rsid w:val="00D3717D"/>
    <w:rsid w:val="00D374D9"/>
    <w:rsid w:val="00D37603"/>
    <w:rsid w:val="00D377EC"/>
    <w:rsid w:val="00D37A00"/>
    <w:rsid w:val="00D37B6F"/>
    <w:rsid w:val="00D37C95"/>
    <w:rsid w:val="00D37D63"/>
    <w:rsid w:val="00D37EE7"/>
    <w:rsid w:val="00D37FC4"/>
    <w:rsid w:val="00D40004"/>
    <w:rsid w:val="00D40100"/>
    <w:rsid w:val="00D4013E"/>
    <w:rsid w:val="00D4014F"/>
    <w:rsid w:val="00D40164"/>
    <w:rsid w:val="00D40363"/>
    <w:rsid w:val="00D40439"/>
    <w:rsid w:val="00D4044A"/>
    <w:rsid w:val="00D406B4"/>
    <w:rsid w:val="00D406F1"/>
    <w:rsid w:val="00D40706"/>
    <w:rsid w:val="00D40819"/>
    <w:rsid w:val="00D40842"/>
    <w:rsid w:val="00D40CE0"/>
    <w:rsid w:val="00D40DF2"/>
    <w:rsid w:val="00D40E7C"/>
    <w:rsid w:val="00D40ED6"/>
    <w:rsid w:val="00D40FA3"/>
    <w:rsid w:val="00D41057"/>
    <w:rsid w:val="00D410AF"/>
    <w:rsid w:val="00D412AF"/>
    <w:rsid w:val="00D41636"/>
    <w:rsid w:val="00D41754"/>
    <w:rsid w:val="00D41BB3"/>
    <w:rsid w:val="00D41C44"/>
    <w:rsid w:val="00D41D23"/>
    <w:rsid w:val="00D41D46"/>
    <w:rsid w:val="00D41DAF"/>
    <w:rsid w:val="00D42043"/>
    <w:rsid w:val="00D420BF"/>
    <w:rsid w:val="00D4213B"/>
    <w:rsid w:val="00D422A0"/>
    <w:rsid w:val="00D424C0"/>
    <w:rsid w:val="00D42525"/>
    <w:rsid w:val="00D426E3"/>
    <w:rsid w:val="00D42843"/>
    <w:rsid w:val="00D42873"/>
    <w:rsid w:val="00D428C7"/>
    <w:rsid w:val="00D428E7"/>
    <w:rsid w:val="00D42937"/>
    <w:rsid w:val="00D429A5"/>
    <w:rsid w:val="00D42AF8"/>
    <w:rsid w:val="00D42B1D"/>
    <w:rsid w:val="00D42BFB"/>
    <w:rsid w:val="00D42C84"/>
    <w:rsid w:val="00D42CBD"/>
    <w:rsid w:val="00D42D61"/>
    <w:rsid w:val="00D42D6D"/>
    <w:rsid w:val="00D42EF6"/>
    <w:rsid w:val="00D42F42"/>
    <w:rsid w:val="00D42FBB"/>
    <w:rsid w:val="00D431F3"/>
    <w:rsid w:val="00D4327D"/>
    <w:rsid w:val="00D43346"/>
    <w:rsid w:val="00D434E3"/>
    <w:rsid w:val="00D43518"/>
    <w:rsid w:val="00D437B5"/>
    <w:rsid w:val="00D437D0"/>
    <w:rsid w:val="00D43878"/>
    <w:rsid w:val="00D4390C"/>
    <w:rsid w:val="00D43A9F"/>
    <w:rsid w:val="00D43B24"/>
    <w:rsid w:val="00D43B9F"/>
    <w:rsid w:val="00D43C30"/>
    <w:rsid w:val="00D43C3B"/>
    <w:rsid w:val="00D43E33"/>
    <w:rsid w:val="00D43EE6"/>
    <w:rsid w:val="00D43F41"/>
    <w:rsid w:val="00D43F59"/>
    <w:rsid w:val="00D43FBF"/>
    <w:rsid w:val="00D44065"/>
    <w:rsid w:val="00D44123"/>
    <w:rsid w:val="00D442A1"/>
    <w:rsid w:val="00D442B9"/>
    <w:rsid w:val="00D443CA"/>
    <w:rsid w:val="00D444E0"/>
    <w:rsid w:val="00D44649"/>
    <w:rsid w:val="00D44A76"/>
    <w:rsid w:val="00D44AEB"/>
    <w:rsid w:val="00D44BAE"/>
    <w:rsid w:val="00D44CDD"/>
    <w:rsid w:val="00D44D21"/>
    <w:rsid w:val="00D44E42"/>
    <w:rsid w:val="00D44FEA"/>
    <w:rsid w:val="00D45127"/>
    <w:rsid w:val="00D45189"/>
    <w:rsid w:val="00D451ED"/>
    <w:rsid w:val="00D4563B"/>
    <w:rsid w:val="00D45724"/>
    <w:rsid w:val="00D45776"/>
    <w:rsid w:val="00D457FC"/>
    <w:rsid w:val="00D458BF"/>
    <w:rsid w:val="00D45A04"/>
    <w:rsid w:val="00D45ACD"/>
    <w:rsid w:val="00D45B38"/>
    <w:rsid w:val="00D45B39"/>
    <w:rsid w:val="00D45B9B"/>
    <w:rsid w:val="00D45C05"/>
    <w:rsid w:val="00D45D0F"/>
    <w:rsid w:val="00D45E09"/>
    <w:rsid w:val="00D45E2F"/>
    <w:rsid w:val="00D45F2A"/>
    <w:rsid w:val="00D46038"/>
    <w:rsid w:val="00D461E0"/>
    <w:rsid w:val="00D46440"/>
    <w:rsid w:val="00D46462"/>
    <w:rsid w:val="00D4653B"/>
    <w:rsid w:val="00D46571"/>
    <w:rsid w:val="00D46718"/>
    <w:rsid w:val="00D467DA"/>
    <w:rsid w:val="00D4682C"/>
    <w:rsid w:val="00D468A4"/>
    <w:rsid w:val="00D468CF"/>
    <w:rsid w:val="00D469E6"/>
    <w:rsid w:val="00D46D23"/>
    <w:rsid w:val="00D46D72"/>
    <w:rsid w:val="00D46D95"/>
    <w:rsid w:val="00D46F55"/>
    <w:rsid w:val="00D47011"/>
    <w:rsid w:val="00D470CD"/>
    <w:rsid w:val="00D47184"/>
    <w:rsid w:val="00D47188"/>
    <w:rsid w:val="00D47255"/>
    <w:rsid w:val="00D472D6"/>
    <w:rsid w:val="00D47336"/>
    <w:rsid w:val="00D47483"/>
    <w:rsid w:val="00D47518"/>
    <w:rsid w:val="00D475DF"/>
    <w:rsid w:val="00D47876"/>
    <w:rsid w:val="00D479D9"/>
    <w:rsid w:val="00D47B1E"/>
    <w:rsid w:val="00D47C60"/>
    <w:rsid w:val="00D47CD9"/>
    <w:rsid w:val="00D47E51"/>
    <w:rsid w:val="00D47F0B"/>
    <w:rsid w:val="00D50127"/>
    <w:rsid w:val="00D5015B"/>
    <w:rsid w:val="00D501CA"/>
    <w:rsid w:val="00D50548"/>
    <w:rsid w:val="00D50596"/>
    <w:rsid w:val="00D50638"/>
    <w:rsid w:val="00D506D9"/>
    <w:rsid w:val="00D50829"/>
    <w:rsid w:val="00D509AA"/>
    <w:rsid w:val="00D509C4"/>
    <w:rsid w:val="00D509E5"/>
    <w:rsid w:val="00D50A30"/>
    <w:rsid w:val="00D50A86"/>
    <w:rsid w:val="00D50B29"/>
    <w:rsid w:val="00D50C45"/>
    <w:rsid w:val="00D50C91"/>
    <w:rsid w:val="00D50FC8"/>
    <w:rsid w:val="00D50FF4"/>
    <w:rsid w:val="00D510E0"/>
    <w:rsid w:val="00D51401"/>
    <w:rsid w:val="00D51428"/>
    <w:rsid w:val="00D5147C"/>
    <w:rsid w:val="00D51622"/>
    <w:rsid w:val="00D51649"/>
    <w:rsid w:val="00D516AB"/>
    <w:rsid w:val="00D51706"/>
    <w:rsid w:val="00D5193D"/>
    <w:rsid w:val="00D51E86"/>
    <w:rsid w:val="00D51F86"/>
    <w:rsid w:val="00D521B4"/>
    <w:rsid w:val="00D52231"/>
    <w:rsid w:val="00D52243"/>
    <w:rsid w:val="00D52285"/>
    <w:rsid w:val="00D52573"/>
    <w:rsid w:val="00D5263A"/>
    <w:rsid w:val="00D5267B"/>
    <w:rsid w:val="00D52688"/>
    <w:rsid w:val="00D52698"/>
    <w:rsid w:val="00D52726"/>
    <w:rsid w:val="00D527CA"/>
    <w:rsid w:val="00D52E59"/>
    <w:rsid w:val="00D52E9F"/>
    <w:rsid w:val="00D52EA9"/>
    <w:rsid w:val="00D53078"/>
    <w:rsid w:val="00D53138"/>
    <w:rsid w:val="00D53306"/>
    <w:rsid w:val="00D5334E"/>
    <w:rsid w:val="00D53399"/>
    <w:rsid w:val="00D53675"/>
    <w:rsid w:val="00D536C5"/>
    <w:rsid w:val="00D53716"/>
    <w:rsid w:val="00D53733"/>
    <w:rsid w:val="00D5375C"/>
    <w:rsid w:val="00D5379D"/>
    <w:rsid w:val="00D53910"/>
    <w:rsid w:val="00D53982"/>
    <w:rsid w:val="00D53A30"/>
    <w:rsid w:val="00D53B80"/>
    <w:rsid w:val="00D53F2F"/>
    <w:rsid w:val="00D53FCC"/>
    <w:rsid w:val="00D540C3"/>
    <w:rsid w:val="00D54136"/>
    <w:rsid w:val="00D54197"/>
    <w:rsid w:val="00D54327"/>
    <w:rsid w:val="00D54539"/>
    <w:rsid w:val="00D54560"/>
    <w:rsid w:val="00D54B4F"/>
    <w:rsid w:val="00D54B65"/>
    <w:rsid w:val="00D54C2B"/>
    <w:rsid w:val="00D54C98"/>
    <w:rsid w:val="00D54D25"/>
    <w:rsid w:val="00D54DA4"/>
    <w:rsid w:val="00D54E58"/>
    <w:rsid w:val="00D54FBF"/>
    <w:rsid w:val="00D54FDD"/>
    <w:rsid w:val="00D55023"/>
    <w:rsid w:val="00D55075"/>
    <w:rsid w:val="00D55086"/>
    <w:rsid w:val="00D5527E"/>
    <w:rsid w:val="00D5532A"/>
    <w:rsid w:val="00D55467"/>
    <w:rsid w:val="00D554EE"/>
    <w:rsid w:val="00D55615"/>
    <w:rsid w:val="00D556DA"/>
    <w:rsid w:val="00D55872"/>
    <w:rsid w:val="00D55882"/>
    <w:rsid w:val="00D55908"/>
    <w:rsid w:val="00D55B72"/>
    <w:rsid w:val="00D55C6C"/>
    <w:rsid w:val="00D55C70"/>
    <w:rsid w:val="00D55C8A"/>
    <w:rsid w:val="00D55E2A"/>
    <w:rsid w:val="00D55F4B"/>
    <w:rsid w:val="00D56144"/>
    <w:rsid w:val="00D5618D"/>
    <w:rsid w:val="00D561E2"/>
    <w:rsid w:val="00D56214"/>
    <w:rsid w:val="00D563C3"/>
    <w:rsid w:val="00D56597"/>
    <w:rsid w:val="00D565CF"/>
    <w:rsid w:val="00D5662A"/>
    <w:rsid w:val="00D5682E"/>
    <w:rsid w:val="00D56954"/>
    <w:rsid w:val="00D56973"/>
    <w:rsid w:val="00D569E3"/>
    <w:rsid w:val="00D569FF"/>
    <w:rsid w:val="00D56B3D"/>
    <w:rsid w:val="00D56D19"/>
    <w:rsid w:val="00D56DD4"/>
    <w:rsid w:val="00D56E8C"/>
    <w:rsid w:val="00D56F99"/>
    <w:rsid w:val="00D57148"/>
    <w:rsid w:val="00D57195"/>
    <w:rsid w:val="00D571A5"/>
    <w:rsid w:val="00D5721B"/>
    <w:rsid w:val="00D57489"/>
    <w:rsid w:val="00D5750E"/>
    <w:rsid w:val="00D579B4"/>
    <w:rsid w:val="00D57AF8"/>
    <w:rsid w:val="00D57B5F"/>
    <w:rsid w:val="00D57D02"/>
    <w:rsid w:val="00D57D53"/>
    <w:rsid w:val="00D57DE8"/>
    <w:rsid w:val="00D57DEB"/>
    <w:rsid w:val="00D57E0F"/>
    <w:rsid w:val="00D57E35"/>
    <w:rsid w:val="00D57F6E"/>
    <w:rsid w:val="00D57FFD"/>
    <w:rsid w:val="00D60184"/>
    <w:rsid w:val="00D6019A"/>
    <w:rsid w:val="00D601AB"/>
    <w:rsid w:val="00D602E4"/>
    <w:rsid w:val="00D60453"/>
    <w:rsid w:val="00D60545"/>
    <w:rsid w:val="00D60855"/>
    <w:rsid w:val="00D60880"/>
    <w:rsid w:val="00D608DE"/>
    <w:rsid w:val="00D6096B"/>
    <w:rsid w:val="00D60982"/>
    <w:rsid w:val="00D60A6E"/>
    <w:rsid w:val="00D60AEC"/>
    <w:rsid w:val="00D60B07"/>
    <w:rsid w:val="00D60BC2"/>
    <w:rsid w:val="00D60C5F"/>
    <w:rsid w:val="00D60E70"/>
    <w:rsid w:val="00D60E79"/>
    <w:rsid w:val="00D60E93"/>
    <w:rsid w:val="00D60F93"/>
    <w:rsid w:val="00D60FB3"/>
    <w:rsid w:val="00D61027"/>
    <w:rsid w:val="00D611BA"/>
    <w:rsid w:val="00D611DE"/>
    <w:rsid w:val="00D612F7"/>
    <w:rsid w:val="00D61315"/>
    <w:rsid w:val="00D613FB"/>
    <w:rsid w:val="00D617B9"/>
    <w:rsid w:val="00D61878"/>
    <w:rsid w:val="00D61940"/>
    <w:rsid w:val="00D61988"/>
    <w:rsid w:val="00D61A20"/>
    <w:rsid w:val="00D61AB8"/>
    <w:rsid w:val="00D61D8D"/>
    <w:rsid w:val="00D61E00"/>
    <w:rsid w:val="00D61E8A"/>
    <w:rsid w:val="00D61EBF"/>
    <w:rsid w:val="00D61FC8"/>
    <w:rsid w:val="00D6200C"/>
    <w:rsid w:val="00D6228D"/>
    <w:rsid w:val="00D62415"/>
    <w:rsid w:val="00D626B4"/>
    <w:rsid w:val="00D627E0"/>
    <w:rsid w:val="00D62807"/>
    <w:rsid w:val="00D62856"/>
    <w:rsid w:val="00D628AA"/>
    <w:rsid w:val="00D628C0"/>
    <w:rsid w:val="00D62958"/>
    <w:rsid w:val="00D62A98"/>
    <w:rsid w:val="00D62E10"/>
    <w:rsid w:val="00D62E7D"/>
    <w:rsid w:val="00D6326C"/>
    <w:rsid w:val="00D63279"/>
    <w:rsid w:val="00D632FC"/>
    <w:rsid w:val="00D63304"/>
    <w:rsid w:val="00D63346"/>
    <w:rsid w:val="00D63396"/>
    <w:rsid w:val="00D6367C"/>
    <w:rsid w:val="00D63723"/>
    <w:rsid w:val="00D6391D"/>
    <w:rsid w:val="00D6395C"/>
    <w:rsid w:val="00D63AC0"/>
    <w:rsid w:val="00D63B6C"/>
    <w:rsid w:val="00D63C1C"/>
    <w:rsid w:val="00D63C1F"/>
    <w:rsid w:val="00D63C2C"/>
    <w:rsid w:val="00D63E74"/>
    <w:rsid w:val="00D63ED9"/>
    <w:rsid w:val="00D63EE4"/>
    <w:rsid w:val="00D63FFB"/>
    <w:rsid w:val="00D64041"/>
    <w:rsid w:val="00D6418B"/>
    <w:rsid w:val="00D641F6"/>
    <w:rsid w:val="00D64330"/>
    <w:rsid w:val="00D64451"/>
    <w:rsid w:val="00D64690"/>
    <w:rsid w:val="00D64AE2"/>
    <w:rsid w:val="00D64CF0"/>
    <w:rsid w:val="00D64CFF"/>
    <w:rsid w:val="00D64D1E"/>
    <w:rsid w:val="00D64E29"/>
    <w:rsid w:val="00D6507D"/>
    <w:rsid w:val="00D65227"/>
    <w:rsid w:val="00D65436"/>
    <w:rsid w:val="00D655F8"/>
    <w:rsid w:val="00D65615"/>
    <w:rsid w:val="00D6563D"/>
    <w:rsid w:val="00D656A9"/>
    <w:rsid w:val="00D65C11"/>
    <w:rsid w:val="00D65C1F"/>
    <w:rsid w:val="00D65CF3"/>
    <w:rsid w:val="00D65D00"/>
    <w:rsid w:val="00D65DCD"/>
    <w:rsid w:val="00D660CF"/>
    <w:rsid w:val="00D66251"/>
    <w:rsid w:val="00D66284"/>
    <w:rsid w:val="00D66379"/>
    <w:rsid w:val="00D665A8"/>
    <w:rsid w:val="00D6668B"/>
    <w:rsid w:val="00D66810"/>
    <w:rsid w:val="00D669F3"/>
    <w:rsid w:val="00D66A24"/>
    <w:rsid w:val="00D66AD9"/>
    <w:rsid w:val="00D66AFA"/>
    <w:rsid w:val="00D66B3A"/>
    <w:rsid w:val="00D66BA8"/>
    <w:rsid w:val="00D66BB6"/>
    <w:rsid w:val="00D66C97"/>
    <w:rsid w:val="00D67282"/>
    <w:rsid w:val="00D6730A"/>
    <w:rsid w:val="00D67453"/>
    <w:rsid w:val="00D67513"/>
    <w:rsid w:val="00D67648"/>
    <w:rsid w:val="00D676D4"/>
    <w:rsid w:val="00D677A6"/>
    <w:rsid w:val="00D679AB"/>
    <w:rsid w:val="00D679B2"/>
    <w:rsid w:val="00D67A8A"/>
    <w:rsid w:val="00D67BF0"/>
    <w:rsid w:val="00D67C37"/>
    <w:rsid w:val="00D67C54"/>
    <w:rsid w:val="00D67C77"/>
    <w:rsid w:val="00D67D7E"/>
    <w:rsid w:val="00D67F56"/>
    <w:rsid w:val="00D70342"/>
    <w:rsid w:val="00D7049E"/>
    <w:rsid w:val="00D70686"/>
    <w:rsid w:val="00D7081F"/>
    <w:rsid w:val="00D7083A"/>
    <w:rsid w:val="00D70906"/>
    <w:rsid w:val="00D70AAF"/>
    <w:rsid w:val="00D70B15"/>
    <w:rsid w:val="00D70B54"/>
    <w:rsid w:val="00D70D30"/>
    <w:rsid w:val="00D70D68"/>
    <w:rsid w:val="00D70D72"/>
    <w:rsid w:val="00D71371"/>
    <w:rsid w:val="00D7140C"/>
    <w:rsid w:val="00D71634"/>
    <w:rsid w:val="00D71668"/>
    <w:rsid w:val="00D71870"/>
    <w:rsid w:val="00D71A69"/>
    <w:rsid w:val="00D71ADC"/>
    <w:rsid w:val="00D71C51"/>
    <w:rsid w:val="00D71E10"/>
    <w:rsid w:val="00D722A3"/>
    <w:rsid w:val="00D723B1"/>
    <w:rsid w:val="00D7253F"/>
    <w:rsid w:val="00D7257E"/>
    <w:rsid w:val="00D726E5"/>
    <w:rsid w:val="00D72955"/>
    <w:rsid w:val="00D72C6E"/>
    <w:rsid w:val="00D72CBB"/>
    <w:rsid w:val="00D72D36"/>
    <w:rsid w:val="00D72E8B"/>
    <w:rsid w:val="00D72F73"/>
    <w:rsid w:val="00D72F9B"/>
    <w:rsid w:val="00D7319E"/>
    <w:rsid w:val="00D733C4"/>
    <w:rsid w:val="00D734C5"/>
    <w:rsid w:val="00D736E6"/>
    <w:rsid w:val="00D73860"/>
    <w:rsid w:val="00D739DB"/>
    <w:rsid w:val="00D73C7F"/>
    <w:rsid w:val="00D73E94"/>
    <w:rsid w:val="00D73FAD"/>
    <w:rsid w:val="00D74623"/>
    <w:rsid w:val="00D746A6"/>
    <w:rsid w:val="00D74736"/>
    <w:rsid w:val="00D74BFF"/>
    <w:rsid w:val="00D74C43"/>
    <w:rsid w:val="00D74E21"/>
    <w:rsid w:val="00D74E65"/>
    <w:rsid w:val="00D74F12"/>
    <w:rsid w:val="00D74FC3"/>
    <w:rsid w:val="00D74FF7"/>
    <w:rsid w:val="00D75027"/>
    <w:rsid w:val="00D75044"/>
    <w:rsid w:val="00D7535B"/>
    <w:rsid w:val="00D754C2"/>
    <w:rsid w:val="00D75564"/>
    <w:rsid w:val="00D7572D"/>
    <w:rsid w:val="00D75730"/>
    <w:rsid w:val="00D7575A"/>
    <w:rsid w:val="00D757A3"/>
    <w:rsid w:val="00D75959"/>
    <w:rsid w:val="00D75988"/>
    <w:rsid w:val="00D75AAC"/>
    <w:rsid w:val="00D75B9C"/>
    <w:rsid w:val="00D75C89"/>
    <w:rsid w:val="00D75DA6"/>
    <w:rsid w:val="00D76033"/>
    <w:rsid w:val="00D763E7"/>
    <w:rsid w:val="00D7641F"/>
    <w:rsid w:val="00D76491"/>
    <w:rsid w:val="00D765A1"/>
    <w:rsid w:val="00D7669D"/>
    <w:rsid w:val="00D766F0"/>
    <w:rsid w:val="00D76739"/>
    <w:rsid w:val="00D7673C"/>
    <w:rsid w:val="00D7680E"/>
    <w:rsid w:val="00D769FE"/>
    <w:rsid w:val="00D76A4F"/>
    <w:rsid w:val="00D76B5D"/>
    <w:rsid w:val="00D76C21"/>
    <w:rsid w:val="00D76C9D"/>
    <w:rsid w:val="00D76D3D"/>
    <w:rsid w:val="00D76DF3"/>
    <w:rsid w:val="00D76E91"/>
    <w:rsid w:val="00D76ED3"/>
    <w:rsid w:val="00D76EE9"/>
    <w:rsid w:val="00D7703D"/>
    <w:rsid w:val="00D770E7"/>
    <w:rsid w:val="00D771ED"/>
    <w:rsid w:val="00D77361"/>
    <w:rsid w:val="00D7756D"/>
    <w:rsid w:val="00D778C8"/>
    <w:rsid w:val="00D77984"/>
    <w:rsid w:val="00D77C8A"/>
    <w:rsid w:val="00D77CCC"/>
    <w:rsid w:val="00D77E57"/>
    <w:rsid w:val="00D77FE0"/>
    <w:rsid w:val="00D80077"/>
    <w:rsid w:val="00D801A2"/>
    <w:rsid w:val="00D8027E"/>
    <w:rsid w:val="00D80285"/>
    <w:rsid w:val="00D8047B"/>
    <w:rsid w:val="00D8059D"/>
    <w:rsid w:val="00D805F8"/>
    <w:rsid w:val="00D807AF"/>
    <w:rsid w:val="00D80803"/>
    <w:rsid w:val="00D8081A"/>
    <w:rsid w:val="00D808A7"/>
    <w:rsid w:val="00D80946"/>
    <w:rsid w:val="00D80A0D"/>
    <w:rsid w:val="00D80A9F"/>
    <w:rsid w:val="00D80FD7"/>
    <w:rsid w:val="00D810B1"/>
    <w:rsid w:val="00D81146"/>
    <w:rsid w:val="00D81161"/>
    <w:rsid w:val="00D81326"/>
    <w:rsid w:val="00D81407"/>
    <w:rsid w:val="00D814CE"/>
    <w:rsid w:val="00D815AE"/>
    <w:rsid w:val="00D8168A"/>
    <w:rsid w:val="00D81A0E"/>
    <w:rsid w:val="00D81A2F"/>
    <w:rsid w:val="00D81A3B"/>
    <w:rsid w:val="00D81C35"/>
    <w:rsid w:val="00D81D39"/>
    <w:rsid w:val="00D8228D"/>
    <w:rsid w:val="00D822EC"/>
    <w:rsid w:val="00D82390"/>
    <w:rsid w:val="00D82417"/>
    <w:rsid w:val="00D82533"/>
    <w:rsid w:val="00D825E7"/>
    <w:rsid w:val="00D82625"/>
    <w:rsid w:val="00D826A4"/>
    <w:rsid w:val="00D82AC8"/>
    <w:rsid w:val="00D82AF8"/>
    <w:rsid w:val="00D82CE4"/>
    <w:rsid w:val="00D82D51"/>
    <w:rsid w:val="00D82EC7"/>
    <w:rsid w:val="00D82ED5"/>
    <w:rsid w:val="00D82F14"/>
    <w:rsid w:val="00D83090"/>
    <w:rsid w:val="00D8310C"/>
    <w:rsid w:val="00D8321E"/>
    <w:rsid w:val="00D83227"/>
    <w:rsid w:val="00D8329C"/>
    <w:rsid w:val="00D83776"/>
    <w:rsid w:val="00D83952"/>
    <w:rsid w:val="00D83A41"/>
    <w:rsid w:val="00D83AD1"/>
    <w:rsid w:val="00D83BD8"/>
    <w:rsid w:val="00D83C38"/>
    <w:rsid w:val="00D83CF3"/>
    <w:rsid w:val="00D83DA9"/>
    <w:rsid w:val="00D83DB9"/>
    <w:rsid w:val="00D8404D"/>
    <w:rsid w:val="00D840D9"/>
    <w:rsid w:val="00D84110"/>
    <w:rsid w:val="00D8426A"/>
    <w:rsid w:val="00D842BD"/>
    <w:rsid w:val="00D842DB"/>
    <w:rsid w:val="00D843C9"/>
    <w:rsid w:val="00D843F0"/>
    <w:rsid w:val="00D84489"/>
    <w:rsid w:val="00D845CE"/>
    <w:rsid w:val="00D845D0"/>
    <w:rsid w:val="00D847B2"/>
    <w:rsid w:val="00D847BD"/>
    <w:rsid w:val="00D84808"/>
    <w:rsid w:val="00D84BCD"/>
    <w:rsid w:val="00D84DE2"/>
    <w:rsid w:val="00D84E58"/>
    <w:rsid w:val="00D84F50"/>
    <w:rsid w:val="00D84FA3"/>
    <w:rsid w:val="00D851AC"/>
    <w:rsid w:val="00D853B7"/>
    <w:rsid w:val="00D853B8"/>
    <w:rsid w:val="00D853BB"/>
    <w:rsid w:val="00D8547D"/>
    <w:rsid w:val="00D854A2"/>
    <w:rsid w:val="00D85831"/>
    <w:rsid w:val="00D85950"/>
    <w:rsid w:val="00D859AC"/>
    <w:rsid w:val="00D85A6D"/>
    <w:rsid w:val="00D85AC9"/>
    <w:rsid w:val="00D85B17"/>
    <w:rsid w:val="00D85B62"/>
    <w:rsid w:val="00D85BF1"/>
    <w:rsid w:val="00D85D90"/>
    <w:rsid w:val="00D85F9F"/>
    <w:rsid w:val="00D8608A"/>
    <w:rsid w:val="00D860AA"/>
    <w:rsid w:val="00D863A5"/>
    <w:rsid w:val="00D863C0"/>
    <w:rsid w:val="00D863EA"/>
    <w:rsid w:val="00D864B4"/>
    <w:rsid w:val="00D8651A"/>
    <w:rsid w:val="00D86562"/>
    <w:rsid w:val="00D868B0"/>
    <w:rsid w:val="00D8691A"/>
    <w:rsid w:val="00D86A82"/>
    <w:rsid w:val="00D86AC2"/>
    <w:rsid w:val="00D86E4A"/>
    <w:rsid w:val="00D86EAF"/>
    <w:rsid w:val="00D86FFD"/>
    <w:rsid w:val="00D870DD"/>
    <w:rsid w:val="00D871FC"/>
    <w:rsid w:val="00D872D4"/>
    <w:rsid w:val="00D873C6"/>
    <w:rsid w:val="00D8755F"/>
    <w:rsid w:val="00D87712"/>
    <w:rsid w:val="00D87856"/>
    <w:rsid w:val="00D87993"/>
    <w:rsid w:val="00D879F5"/>
    <w:rsid w:val="00D87BCC"/>
    <w:rsid w:val="00D87CAC"/>
    <w:rsid w:val="00D87DBD"/>
    <w:rsid w:val="00D87DFC"/>
    <w:rsid w:val="00D87E62"/>
    <w:rsid w:val="00D87F12"/>
    <w:rsid w:val="00D900D7"/>
    <w:rsid w:val="00D9050F"/>
    <w:rsid w:val="00D907A3"/>
    <w:rsid w:val="00D907ED"/>
    <w:rsid w:val="00D90909"/>
    <w:rsid w:val="00D909F8"/>
    <w:rsid w:val="00D91018"/>
    <w:rsid w:val="00D9127E"/>
    <w:rsid w:val="00D91327"/>
    <w:rsid w:val="00D9135C"/>
    <w:rsid w:val="00D9141D"/>
    <w:rsid w:val="00D914F9"/>
    <w:rsid w:val="00D915A6"/>
    <w:rsid w:val="00D915B6"/>
    <w:rsid w:val="00D917B7"/>
    <w:rsid w:val="00D91852"/>
    <w:rsid w:val="00D91990"/>
    <w:rsid w:val="00D91A0C"/>
    <w:rsid w:val="00D91B0A"/>
    <w:rsid w:val="00D91B61"/>
    <w:rsid w:val="00D91BB3"/>
    <w:rsid w:val="00D91C9D"/>
    <w:rsid w:val="00D91FCA"/>
    <w:rsid w:val="00D91FD8"/>
    <w:rsid w:val="00D91FF9"/>
    <w:rsid w:val="00D92070"/>
    <w:rsid w:val="00D920EC"/>
    <w:rsid w:val="00D92121"/>
    <w:rsid w:val="00D92190"/>
    <w:rsid w:val="00D9219A"/>
    <w:rsid w:val="00D921C7"/>
    <w:rsid w:val="00D9228E"/>
    <w:rsid w:val="00D922AD"/>
    <w:rsid w:val="00D92372"/>
    <w:rsid w:val="00D9251E"/>
    <w:rsid w:val="00D92544"/>
    <w:rsid w:val="00D927C4"/>
    <w:rsid w:val="00D92804"/>
    <w:rsid w:val="00D92910"/>
    <w:rsid w:val="00D9293F"/>
    <w:rsid w:val="00D92C34"/>
    <w:rsid w:val="00D92D85"/>
    <w:rsid w:val="00D92EB6"/>
    <w:rsid w:val="00D93191"/>
    <w:rsid w:val="00D9320E"/>
    <w:rsid w:val="00D93360"/>
    <w:rsid w:val="00D933F2"/>
    <w:rsid w:val="00D935C9"/>
    <w:rsid w:val="00D937DE"/>
    <w:rsid w:val="00D937F8"/>
    <w:rsid w:val="00D93848"/>
    <w:rsid w:val="00D93A64"/>
    <w:rsid w:val="00D93A65"/>
    <w:rsid w:val="00D93B76"/>
    <w:rsid w:val="00D94022"/>
    <w:rsid w:val="00D94124"/>
    <w:rsid w:val="00D941F8"/>
    <w:rsid w:val="00D94235"/>
    <w:rsid w:val="00D942CE"/>
    <w:rsid w:val="00D9443F"/>
    <w:rsid w:val="00D94484"/>
    <w:rsid w:val="00D944D0"/>
    <w:rsid w:val="00D94585"/>
    <w:rsid w:val="00D94603"/>
    <w:rsid w:val="00D946DA"/>
    <w:rsid w:val="00D947D0"/>
    <w:rsid w:val="00D94841"/>
    <w:rsid w:val="00D9485A"/>
    <w:rsid w:val="00D94877"/>
    <w:rsid w:val="00D9488D"/>
    <w:rsid w:val="00D94986"/>
    <w:rsid w:val="00D94C4B"/>
    <w:rsid w:val="00D94C59"/>
    <w:rsid w:val="00D94CC1"/>
    <w:rsid w:val="00D95047"/>
    <w:rsid w:val="00D95069"/>
    <w:rsid w:val="00D9507E"/>
    <w:rsid w:val="00D954D1"/>
    <w:rsid w:val="00D95653"/>
    <w:rsid w:val="00D95A2D"/>
    <w:rsid w:val="00D95BCC"/>
    <w:rsid w:val="00D95BF0"/>
    <w:rsid w:val="00D95BFA"/>
    <w:rsid w:val="00D95CAA"/>
    <w:rsid w:val="00D95DC4"/>
    <w:rsid w:val="00D95F05"/>
    <w:rsid w:val="00D96005"/>
    <w:rsid w:val="00D9601F"/>
    <w:rsid w:val="00D96021"/>
    <w:rsid w:val="00D9619A"/>
    <w:rsid w:val="00D96348"/>
    <w:rsid w:val="00D964AE"/>
    <w:rsid w:val="00D964BC"/>
    <w:rsid w:val="00D964F9"/>
    <w:rsid w:val="00D965E1"/>
    <w:rsid w:val="00D965EA"/>
    <w:rsid w:val="00D966A3"/>
    <w:rsid w:val="00D966B5"/>
    <w:rsid w:val="00D9671B"/>
    <w:rsid w:val="00D96748"/>
    <w:rsid w:val="00D967E0"/>
    <w:rsid w:val="00D968C7"/>
    <w:rsid w:val="00D96AA2"/>
    <w:rsid w:val="00D96B50"/>
    <w:rsid w:val="00D96C13"/>
    <w:rsid w:val="00D96C22"/>
    <w:rsid w:val="00D96C86"/>
    <w:rsid w:val="00D96DE6"/>
    <w:rsid w:val="00D96F24"/>
    <w:rsid w:val="00D9716B"/>
    <w:rsid w:val="00D97188"/>
    <w:rsid w:val="00D97201"/>
    <w:rsid w:val="00D9734F"/>
    <w:rsid w:val="00D973A8"/>
    <w:rsid w:val="00D9749C"/>
    <w:rsid w:val="00D9775C"/>
    <w:rsid w:val="00D97B19"/>
    <w:rsid w:val="00D97D7E"/>
    <w:rsid w:val="00D97DED"/>
    <w:rsid w:val="00D97E53"/>
    <w:rsid w:val="00DA00B1"/>
    <w:rsid w:val="00DA0243"/>
    <w:rsid w:val="00DA0337"/>
    <w:rsid w:val="00DA045B"/>
    <w:rsid w:val="00DA04BC"/>
    <w:rsid w:val="00DA04D6"/>
    <w:rsid w:val="00DA066D"/>
    <w:rsid w:val="00DA0796"/>
    <w:rsid w:val="00DA0859"/>
    <w:rsid w:val="00DA09B5"/>
    <w:rsid w:val="00DA0AB7"/>
    <w:rsid w:val="00DA0ED4"/>
    <w:rsid w:val="00DA0F49"/>
    <w:rsid w:val="00DA1074"/>
    <w:rsid w:val="00DA1458"/>
    <w:rsid w:val="00DA14B6"/>
    <w:rsid w:val="00DA151C"/>
    <w:rsid w:val="00DA1592"/>
    <w:rsid w:val="00DA15D3"/>
    <w:rsid w:val="00DA16AE"/>
    <w:rsid w:val="00DA1841"/>
    <w:rsid w:val="00DA1921"/>
    <w:rsid w:val="00DA1D59"/>
    <w:rsid w:val="00DA1D90"/>
    <w:rsid w:val="00DA1D94"/>
    <w:rsid w:val="00DA1EC6"/>
    <w:rsid w:val="00DA219D"/>
    <w:rsid w:val="00DA219F"/>
    <w:rsid w:val="00DA21E1"/>
    <w:rsid w:val="00DA23FF"/>
    <w:rsid w:val="00DA242A"/>
    <w:rsid w:val="00DA242C"/>
    <w:rsid w:val="00DA243D"/>
    <w:rsid w:val="00DA244B"/>
    <w:rsid w:val="00DA2599"/>
    <w:rsid w:val="00DA2634"/>
    <w:rsid w:val="00DA2672"/>
    <w:rsid w:val="00DA2688"/>
    <w:rsid w:val="00DA275C"/>
    <w:rsid w:val="00DA2762"/>
    <w:rsid w:val="00DA2ADA"/>
    <w:rsid w:val="00DA2B73"/>
    <w:rsid w:val="00DA2BA0"/>
    <w:rsid w:val="00DA2C07"/>
    <w:rsid w:val="00DA2C67"/>
    <w:rsid w:val="00DA2DC1"/>
    <w:rsid w:val="00DA2E03"/>
    <w:rsid w:val="00DA3019"/>
    <w:rsid w:val="00DA30AB"/>
    <w:rsid w:val="00DA3142"/>
    <w:rsid w:val="00DA32A5"/>
    <w:rsid w:val="00DA32D1"/>
    <w:rsid w:val="00DA3305"/>
    <w:rsid w:val="00DA3483"/>
    <w:rsid w:val="00DA353B"/>
    <w:rsid w:val="00DA357D"/>
    <w:rsid w:val="00DA35CD"/>
    <w:rsid w:val="00DA363F"/>
    <w:rsid w:val="00DA390E"/>
    <w:rsid w:val="00DA3910"/>
    <w:rsid w:val="00DA3AD1"/>
    <w:rsid w:val="00DA3AEB"/>
    <w:rsid w:val="00DA3B65"/>
    <w:rsid w:val="00DA3BCA"/>
    <w:rsid w:val="00DA3C1E"/>
    <w:rsid w:val="00DA3DE5"/>
    <w:rsid w:val="00DA3E9A"/>
    <w:rsid w:val="00DA3E9C"/>
    <w:rsid w:val="00DA408F"/>
    <w:rsid w:val="00DA40CF"/>
    <w:rsid w:val="00DA4144"/>
    <w:rsid w:val="00DA416B"/>
    <w:rsid w:val="00DA4209"/>
    <w:rsid w:val="00DA4285"/>
    <w:rsid w:val="00DA45BA"/>
    <w:rsid w:val="00DA46AF"/>
    <w:rsid w:val="00DA4864"/>
    <w:rsid w:val="00DA49B4"/>
    <w:rsid w:val="00DA4CD1"/>
    <w:rsid w:val="00DA4CDB"/>
    <w:rsid w:val="00DA4D10"/>
    <w:rsid w:val="00DA4D17"/>
    <w:rsid w:val="00DA52F9"/>
    <w:rsid w:val="00DA5357"/>
    <w:rsid w:val="00DA5434"/>
    <w:rsid w:val="00DA552D"/>
    <w:rsid w:val="00DA55D7"/>
    <w:rsid w:val="00DA563C"/>
    <w:rsid w:val="00DA5704"/>
    <w:rsid w:val="00DA58B6"/>
    <w:rsid w:val="00DA58EE"/>
    <w:rsid w:val="00DA5BA6"/>
    <w:rsid w:val="00DA5BF2"/>
    <w:rsid w:val="00DA5C44"/>
    <w:rsid w:val="00DA5FE5"/>
    <w:rsid w:val="00DA61CE"/>
    <w:rsid w:val="00DA624E"/>
    <w:rsid w:val="00DA636F"/>
    <w:rsid w:val="00DA6521"/>
    <w:rsid w:val="00DA6555"/>
    <w:rsid w:val="00DA6689"/>
    <w:rsid w:val="00DA66A1"/>
    <w:rsid w:val="00DA689A"/>
    <w:rsid w:val="00DA6B98"/>
    <w:rsid w:val="00DA6F5F"/>
    <w:rsid w:val="00DA719C"/>
    <w:rsid w:val="00DA7308"/>
    <w:rsid w:val="00DA74B4"/>
    <w:rsid w:val="00DA753B"/>
    <w:rsid w:val="00DA76EC"/>
    <w:rsid w:val="00DA784F"/>
    <w:rsid w:val="00DA7D62"/>
    <w:rsid w:val="00DA7E38"/>
    <w:rsid w:val="00DA7E5A"/>
    <w:rsid w:val="00DA7ED9"/>
    <w:rsid w:val="00DB00B1"/>
    <w:rsid w:val="00DB0345"/>
    <w:rsid w:val="00DB03B2"/>
    <w:rsid w:val="00DB0426"/>
    <w:rsid w:val="00DB0639"/>
    <w:rsid w:val="00DB0795"/>
    <w:rsid w:val="00DB0856"/>
    <w:rsid w:val="00DB08C2"/>
    <w:rsid w:val="00DB0947"/>
    <w:rsid w:val="00DB0976"/>
    <w:rsid w:val="00DB0A7D"/>
    <w:rsid w:val="00DB0AC8"/>
    <w:rsid w:val="00DB0AE4"/>
    <w:rsid w:val="00DB0AE5"/>
    <w:rsid w:val="00DB0C1C"/>
    <w:rsid w:val="00DB0C4D"/>
    <w:rsid w:val="00DB0EC8"/>
    <w:rsid w:val="00DB0EE0"/>
    <w:rsid w:val="00DB0FC7"/>
    <w:rsid w:val="00DB11A9"/>
    <w:rsid w:val="00DB1210"/>
    <w:rsid w:val="00DB12FB"/>
    <w:rsid w:val="00DB13BE"/>
    <w:rsid w:val="00DB15EC"/>
    <w:rsid w:val="00DB16A4"/>
    <w:rsid w:val="00DB194C"/>
    <w:rsid w:val="00DB1A23"/>
    <w:rsid w:val="00DB1CA6"/>
    <w:rsid w:val="00DB1D06"/>
    <w:rsid w:val="00DB1F2A"/>
    <w:rsid w:val="00DB21C6"/>
    <w:rsid w:val="00DB22CF"/>
    <w:rsid w:val="00DB2416"/>
    <w:rsid w:val="00DB2486"/>
    <w:rsid w:val="00DB25B6"/>
    <w:rsid w:val="00DB25C1"/>
    <w:rsid w:val="00DB295A"/>
    <w:rsid w:val="00DB2A3A"/>
    <w:rsid w:val="00DB2BC0"/>
    <w:rsid w:val="00DB2CCE"/>
    <w:rsid w:val="00DB2D85"/>
    <w:rsid w:val="00DB3042"/>
    <w:rsid w:val="00DB3055"/>
    <w:rsid w:val="00DB30F0"/>
    <w:rsid w:val="00DB32B6"/>
    <w:rsid w:val="00DB32FA"/>
    <w:rsid w:val="00DB3319"/>
    <w:rsid w:val="00DB3465"/>
    <w:rsid w:val="00DB3488"/>
    <w:rsid w:val="00DB3494"/>
    <w:rsid w:val="00DB3636"/>
    <w:rsid w:val="00DB364A"/>
    <w:rsid w:val="00DB378C"/>
    <w:rsid w:val="00DB38D0"/>
    <w:rsid w:val="00DB3956"/>
    <w:rsid w:val="00DB3A67"/>
    <w:rsid w:val="00DB3AC4"/>
    <w:rsid w:val="00DB3B3C"/>
    <w:rsid w:val="00DB3C39"/>
    <w:rsid w:val="00DB3C99"/>
    <w:rsid w:val="00DB3D56"/>
    <w:rsid w:val="00DB3E22"/>
    <w:rsid w:val="00DB4058"/>
    <w:rsid w:val="00DB414B"/>
    <w:rsid w:val="00DB4263"/>
    <w:rsid w:val="00DB4296"/>
    <w:rsid w:val="00DB4396"/>
    <w:rsid w:val="00DB43BF"/>
    <w:rsid w:val="00DB43D8"/>
    <w:rsid w:val="00DB463E"/>
    <w:rsid w:val="00DB46C5"/>
    <w:rsid w:val="00DB492D"/>
    <w:rsid w:val="00DB4C01"/>
    <w:rsid w:val="00DB4DFC"/>
    <w:rsid w:val="00DB4EAA"/>
    <w:rsid w:val="00DB4F98"/>
    <w:rsid w:val="00DB514F"/>
    <w:rsid w:val="00DB540F"/>
    <w:rsid w:val="00DB542C"/>
    <w:rsid w:val="00DB5552"/>
    <w:rsid w:val="00DB5590"/>
    <w:rsid w:val="00DB5691"/>
    <w:rsid w:val="00DB5692"/>
    <w:rsid w:val="00DB56FA"/>
    <w:rsid w:val="00DB5837"/>
    <w:rsid w:val="00DB58F4"/>
    <w:rsid w:val="00DB5947"/>
    <w:rsid w:val="00DB5966"/>
    <w:rsid w:val="00DB5C10"/>
    <w:rsid w:val="00DB5C4A"/>
    <w:rsid w:val="00DB5DB9"/>
    <w:rsid w:val="00DB5E75"/>
    <w:rsid w:val="00DB60A0"/>
    <w:rsid w:val="00DB623C"/>
    <w:rsid w:val="00DB63A2"/>
    <w:rsid w:val="00DB63EC"/>
    <w:rsid w:val="00DB64AD"/>
    <w:rsid w:val="00DB6796"/>
    <w:rsid w:val="00DB6835"/>
    <w:rsid w:val="00DB6A41"/>
    <w:rsid w:val="00DB6ABE"/>
    <w:rsid w:val="00DB6B7D"/>
    <w:rsid w:val="00DB6CB5"/>
    <w:rsid w:val="00DB6E8A"/>
    <w:rsid w:val="00DB6F6B"/>
    <w:rsid w:val="00DB70BF"/>
    <w:rsid w:val="00DB7273"/>
    <w:rsid w:val="00DB7700"/>
    <w:rsid w:val="00DB786D"/>
    <w:rsid w:val="00DB791E"/>
    <w:rsid w:val="00DB7B03"/>
    <w:rsid w:val="00DB7B1E"/>
    <w:rsid w:val="00DB7B66"/>
    <w:rsid w:val="00DB7B99"/>
    <w:rsid w:val="00DB7C45"/>
    <w:rsid w:val="00DB7CE5"/>
    <w:rsid w:val="00DB7D5D"/>
    <w:rsid w:val="00DB7D60"/>
    <w:rsid w:val="00DB7DB8"/>
    <w:rsid w:val="00DB7EB7"/>
    <w:rsid w:val="00DB7FD1"/>
    <w:rsid w:val="00DC00D2"/>
    <w:rsid w:val="00DC00D5"/>
    <w:rsid w:val="00DC0191"/>
    <w:rsid w:val="00DC01F8"/>
    <w:rsid w:val="00DC0513"/>
    <w:rsid w:val="00DC0518"/>
    <w:rsid w:val="00DC0699"/>
    <w:rsid w:val="00DC06B7"/>
    <w:rsid w:val="00DC07DC"/>
    <w:rsid w:val="00DC08FE"/>
    <w:rsid w:val="00DC096E"/>
    <w:rsid w:val="00DC0AF7"/>
    <w:rsid w:val="00DC0B59"/>
    <w:rsid w:val="00DC0E54"/>
    <w:rsid w:val="00DC0E85"/>
    <w:rsid w:val="00DC0F67"/>
    <w:rsid w:val="00DC1088"/>
    <w:rsid w:val="00DC10EF"/>
    <w:rsid w:val="00DC1276"/>
    <w:rsid w:val="00DC131C"/>
    <w:rsid w:val="00DC140E"/>
    <w:rsid w:val="00DC1410"/>
    <w:rsid w:val="00DC15DA"/>
    <w:rsid w:val="00DC1698"/>
    <w:rsid w:val="00DC16EE"/>
    <w:rsid w:val="00DC1714"/>
    <w:rsid w:val="00DC17C7"/>
    <w:rsid w:val="00DC18CD"/>
    <w:rsid w:val="00DC1977"/>
    <w:rsid w:val="00DC1D84"/>
    <w:rsid w:val="00DC22B3"/>
    <w:rsid w:val="00DC23C2"/>
    <w:rsid w:val="00DC241D"/>
    <w:rsid w:val="00DC2497"/>
    <w:rsid w:val="00DC2C98"/>
    <w:rsid w:val="00DC2CC8"/>
    <w:rsid w:val="00DC2D06"/>
    <w:rsid w:val="00DC2D4F"/>
    <w:rsid w:val="00DC2DEB"/>
    <w:rsid w:val="00DC2E63"/>
    <w:rsid w:val="00DC2E88"/>
    <w:rsid w:val="00DC310E"/>
    <w:rsid w:val="00DC31E9"/>
    <w:rsid w:val="00DC31F0"/>
    <w:rsid w:val="00DC3302"/>
    <w:rsid w:val="00DC337B"/>
    <w:rsid w:val="00DC342C"/>
    <w:rsid w:val="00DC35E8"/>
    <w:rsid w:val="00DC36DC"/>
    <w:rsid w:val="00DC3914"/>
    <w:rsid w:val="00DC3B09"/>
    <w:rsid w:val="00DC3BC6"/>
    <w:rsid w:val="00DC3C29"/>
    <w:rsid w:val="00DC3F70"/>
    <w:rsid w:val="00DC4053"/>
    <w:rsid w:val="00DC4246"/>
    <w:rsid w:val="00DC4337"/>
    <w:rsid w:val="00DC4680"/>
    <w:rsid w:val="00DC4895"/>
    <w:rsid w:val="00DC49AC"/>
    <w:rsid w:val="00DC4B9E"/>
    <w:rsid w:val="00DC4C0B"/>
    <w:rsid w:val="00DC4D13"/>
    <w:rsid w:val="00DC4E28"/>
    <w:rsid w:val="00DC4F61"/>
    <w:rsid w:val="00DC5083"/>
    <w:rsid w:val="00DC513F"/>
    <w:rsid w:val="00DC519C"/>
    <w:rsid w:val="00DC5487"/>
    <w:rsid w:val="00DC54DC"/>
    <w:rsid w:val="00DC5551"/>
    <w:rsid w:val="00DC573B"/>
    <w:rsid w:val="00DC583E"/>
    <w:rsid w:val="00DC59EC"/>
    <w:rsid w:val="00DC59FC"/>
    <w:rsid w:val="00DC5ADD"/>
    <w:rsid w:val="00DC5ADF"/>
    <w:rsid w:val="00DC5C02"/>
    <w:rsid w:val="00DC5F29"/>
    <w:rsid w:val="00DC601C"/>
    <w:rsid w:val="00DC602B"/>
    <w:rsid w:val="00DC6036"/>
    <w:rsid w:val="00DC60E4"/>
    <w:rsid w:val="00DC6114"/>
    <w:rsid w:val="00DC62BA"/>
    <w:rsid w:val="00DC646E"/>
    <w:rsid w:val="00DC6487"/>
    <w:rsid w:val="00DC658B"/>
    <w:rsid w:val="00DC664D"/>
    <w:rsid w:val="00DC68EC"/>
    <w:rsid w:val="00DC69A5"/>
    <w:rsid w:val="00DC6A76"/>
    <w:rsid w:val="00DC6AA7"/>
    <w:rsid w:val="00DC6AC7"/>
    <w:rsid w:val="00DC6D29"/>
    <w:rsid w:val="00DC6D33"/>
    <w:rsid w:val="00DC6F7C"/>
    <w:rsid w:val="00DC70D3"/>
    <w:rsid w:val="00DC70EB"/>
    <w:rsid w:val="00DC711B"/>
    <w:rsid w:val="00DC73DD"/>
    <w:rsid w:val="00DC74A4"/>
    <w:rsid w:val="00DC7556"/>
    <w:rsid w:val="00DC7742"/>
    <w:rsid w:val="00DC77D4"/>
    <w:rsid w:val="00DC78E8"/>
    <w:rsid w:val="00DC79CA"/>
    <w:rsid w:val="00DC7AA0"/>
    <w:rsid w:val="00DC7ACA"/>
    <w:rsid w:val="00DC7C8C"/>
    <w:rsid w:val="00DC7D17"/>
    <w:rsid w:val="00DC7FEF"/>
    <w:rsid w:val="00DC7FFD"/>
    <w:rsid w:val="00DD007A"/>
    <w:rsid w:val="00DD00EE"/>
    <w:rsid w:val="00DD011E"/>
    <w:rsid w:val="00DD020E"/>
    <w:rsid w:val="00DD026A"/>
    <w:rsid w:val="00DD03D0"/>
    <w:rsid w:val="00DD04FE"/>
    <w:rsid w:val="00DD0549"/>
    <w:rsid w:val="00DD0631"/>
    <w:rsid w:val="00DD06CD"/>
    <w:rsid w:val="00DD096B"/>
    <w:rsid w:val="00DD0B64"/>
    <w:rsid w:val="00DD0C44"/>
    <w:rsid w:val="00DD0D14"/>
    <w:rsid w:val="00DD0D19"/>
    <w:rsid w:val="00DD0D33"/>
    <w:rsid w:val="00DD101C"/>
    <w:rsid w:val="00DD1035"/>
    <w:rsid w:val="00DD1058"/>
    <w:rsid w:val="00DD1106"/>
    <w:rsid w:val="00DD1116"/>
    <w:rsid w:val="00DD113F"/>
    <w:rsid w:val="00DD12D5"/>
    <w:rsid w:val="00DD12E6"/>
    <w:rsid w:val="00DD135C"/>
    <w:rsid w:val="00DD15B3"/>
    <w:rsid w:val="00DD1634"/>
    <w:rsid w:val="00DD1719"/>
    <w:rsid w:val="00DD1974"/>
    <w:rsid w:val="00DD1DDC"/>
    <w:rsid w:val="00DD1E7D"/>
    <w:rsid w:val="00DD1ED9"/>
    <w:rsid w:val="00DD1FE0"/>
    <w:rsid w:val="00DD2210"/>
    <w:rsid w:val="00DD22B7"/>
    <w:rsid w:val="00DD22DD"/>
    <w:rsid w:val="00DD2334"/>
    <w:rsid w:val="00DD235C"/>
    <w:rsid w:val="00DD23D3"/>
    <w:rsid w:val="00DD248A"/>
    <w:rsid w:val="00DD2592"/>
    <w:rsid w:val="00DD25CF"/>
    <w:rsid w:val="00DD265B"/>
    <w:rsid w:val="00DD26F8"/>
    <w:rsid w:val="00DD2757"/>
    <w:rsid w:val="00DD2892"/>
    <w:rsid w:val="00DD29C8"/>
    <w:rsid w:val="00DD2A23"/>
    <w:rsid w:val="00DD2AD8"/>
    <w:rsid w:val="00DD2AEB"/>
    <w:rsid w:val="00DD2AF2"/>
    <w:rsid w:val="00DD2B0B"/>
    <w:rsid w:val="00DD2BBA"/>
    <w:rsid w:val="00DD2C18"/>
    <w:rsid w:val="00DD2C50"/>
    <w:rsid w:val="00DD2E53"/>
    <w:rsid w:val="00DD2FF9"/>
    <w:rsid w:val="00DD318A"/>
    <w:rsid w:val="00DD32A1"/>
    <w:rsid w:val="00DD3740"/>
    <w:rsid w:val="00DD3945"/>
    <w:rsid w:val="00DD39E7"/>
    <w:rsid w:val="00DD3A19"/>
    <w:rsid w:val="00DD3AAC"/>
    <w:rsid w:val="00DD3AFD"/>
    <w:rsid w:val="00DD3C2C"/>
    <w:rsid w:val="00DD3C61"/>
    <w:rsid w:val="00DD3D83"/>
    <w:rsid w:val="00DD3E2A"/>
    <w:rsid w:val="00DD3E85"/>
    <w:rsid w:val="00DD4092"/>
    <w:rsid w:val="00DD410D"/>
    <w:rsid w:val="00DD4114"/>
    <w:rsid w:val="00DD41E2"/>
    <w:rsid w:val="00DD4605"/>
    <w:rsid w:val="00DD4718"/>
    <w:rsid w:val="00DD4842"/>
    <w:rsid w:val="00DD4878"/>
    <w:rsid w:val="00DD491E"/>
    <w:rsid w:val="00DD4A01"/>
    <w:rsid w:val="00DD4A44"/>
    <w:rsid w:val="00DD4BBE"/>
    <w:rsid w:val="00DD4C1D"/>
    <w:rsid w:val="00DD4C85"/>
    <w:rsid w:val="00DD4CDD"/>
    <w:rsid w:val="00DD4CFE"/>
    <w:rsid w:val="00DD4D3E"/>
    <w:rsid w:val="00DD4D44"/>
    <w:rsid w:val="00DD4D4A"/>
    <w:rsid w:val="00DD5146"/>
    <w:rsid w:val="00DD5156"/>
    <w:rsid w:val="00DD515F"/>
    <w:rsid w:val="00DD516C"/>
    <w:rsid w:val="00DD526A"/>
    <w:rsid w:val="00DD547F"/>
    <w:rsid w:val="00DD54A2"/>
    <w:rsid w:val="00DD5558"/>
    <w:rsid w:val="00DD562C"/>
    <w:rsid w:val="00DD56F0"/>
    <w:rsid w:val="00DD577F"/>
    <w:rsid w:val="00DD58D8"/>
    <w:rsid w:val="00DD598E"/>
    <w:rsid w:val="00DD59D6"/>
    <w:rsid w:val="00DD5ADB"/>
    <w:rsid w:val="00DD5C45"/>
    <w:rsid w:val="00DD5D0B"/>
    <w:rsid w:val="00DD5D82"/>
    <w:rsid w:val="00DD6077"/>
    <w:rsid w:val="00DD607B"/>
    <w:rsid w:val="00DD621A"/>
    <w:rsid w:val="00DD65DD"/>
    <w:rsid w:val="00DD66DC"/>
    <w:rsid w:val="00DD6765"/>
    <w:rsid w:val="00DD691B"/>
    <w:rsid w:val="00DD69D7"/>
    <w:rsid w:val="00DD6EF6"/>
    <w:rsid w:val="00DD6FE7"/>
    <w:rsid w:val="00DD71FC"/>
    <w:rsid w:val="00DD740E"/>
    <w:rsid w:val="00DD7462"/>
    <w:rsid w:val="00DD7637"/>
    <w:rsid w:val="00DD76C9"/>
    <w:rsid w:val="00DD7907"/>
    <w:rsid w:val="00DD793F"/>
    <w:rsid w:val="00DD7A89"/>
    <w:rsid w:val="00DD7AD9"/>
    <w:rsid w:val="00DD7BD4"/>
    <w:rsid w:val="00DD7D2A"/>
    <w:rsid w:val="00DD7D92"/>
    <w:rsid w:val="00DE001B"/>
    <w:rsid w:val="00DE00B4"/>
    <w:rsid w:val="00DE00EC"/>
    <w:rsid w:val="00DE0149"/>
    <w:rsid w:val="00DE0176"/>
    <w:rsid w:val="00DE02F5"/>
    <w:rsid w:val="00DE03B0"/>
    <w:rsid w:val="00DE0681"/>
    <w:rsid w:val="00DE06EC"/>
    <w:rsid w:val="00DE0A5B"/>
    <w:rsid w:val="00DE0B29"/>
    <w:rsid w:val="00DE0C58"/>
    <w:rsid w:val="00DE0D23"/>
    <w:rsid w:val="00DE0E04"/>
    <w:rsid w:val="00DE0EFF"/>
    <w:rsid w:val="00DE0F1C"/>
    <w:rsid w:val="00DE0F41"/>
    <w:rsid w:val="00DE0F58"/>
    <w:rsid w:val="00DE137A"/>
    <w:rsid w:val="00DE1454"/>
    <w:rsid w:val="00DE1473"/>
    <w:rsid w:val="00DE1539"/>
    <w:rsid w:val="00DE169A"/>
    <w:rsid w:val="00DE198E"/>
    <w:rsid w:val="00DE19F1"/>
    <w:rsid w:val="00DE1C45"/>
    <w:rsid w:val="00DE1F48"/>
    <w:rsid w:val="00DE1FDD"/>
    <w:rsid w:val="00DE20BA"/>
    <w:rsid w:val="00DE2377"/>
    <w:rsid w:val="00DE23CB"/>
    <w:rsid w:val="00DE24FC"/>
    <w:rsid w:val="00DE2699"/>
    <w:rsid w:val="00DE2815"/>
    <w:rsid w:val="00DE28E4"/>
    <w:rsid w:val="00DE29BC"/>
    <w:rsid w:val="00DE2A50"/>
    <w:rsid w:val="00DE2D51"/>
    <w:rsid w:val="00DE2D5B"/>
    <w:rsid w:val="00DE2D9D"/>
    <w:rsid w:val="00DE2E88"/>
    <w:rsid w:val="00DE3100"/>
    <w:rsid w:val="00DE331A"/>
    <w:rsid w:val="00DE335D"/>
    <w:rsid w:val="00DE33CB"/>
    <w:rsid w:val="00DE351B"/>
    <w:rsid w:val="00DE3868"/>
    <w:rsid w:val="00DE394E"/>
    <w:rsid w:val="00DE3B53"/>
    <w:rsid w:val="00DE3BEC"/>
    <w:rsid w:val="00DE3C06"/>
    <w:rsid w:val="00DE3C83"/>
    <w:rsid w:val="00DE3E75"/>
    <w:rsid w:val="00DE401A"/>
    <w:rsid w:val="00DE41B9"/>
    <w:rsid w:val="00DE4491"/>
    <w:rsid w:val="00DE4493"/>
    <w:rsid w:val="00DE46F9"/>
    <w:rsid w:val="00DE48A3"/>
    <w:rsid w:val="00DE4A18"/>
    <w:rsid w:val="00DE4A9F"/>
    <w:rsid w:val="00DE4B1C"/>
    <w:rsid w:val="00DE4D69"/>
    <w:rsid w:val="00DE4D9F"/>
    <w:rsid w:val="00DE4DC9"/>
    <w:rsid w:val="00DE4E0B"/>
    <w:rsid w:val="00DE4E5A"/>
    <w:rsid w:val="00DE4ECD"/>
    <w:rsid w:val="00DE4F8B"/>
    <w:rsid w:val="00DE4FD7"/>
    <w:rsid w:val="00DE51F0"/>
    <w:rsid w:val="00DE5519"/>
    <w:rsid w:val="00DE5836"/>
    <w:rsid w:val="00DE59A3"/>
    <w:rsid w:val="00DE59DF"/>
    <w:rsid w:val="00DE5A3F"/>
    <w:rsid w:val="00DE5E68"/>
    <w:rsid w:val="00DE5F50"/>
    <w:rsid w:val="00DE60BD"/>
    <w:rsid w:val="00DE617E"/>
    <w:rsid w:val="00DE6267"/>
    <w:rsid w:val="00DE62D2"/>
    <w:rsid w:val="00DE63D3"/>
    <w:rsid w:val="00DE65F0"/>
    <w:rsid w:val="00DE660E"/>
    <w:rsid w:val="00DE66BA"/>
    <w:rsid w:val="00DE6790"/>
    <w:rsid w:val="00DE6808"/>
    <w:rsid w:val="00DE6849"/>
    <w:rsid w:val="00DE69E2"/>
    <w:rsid w:val="00DE6A4C"/>
    <w:rsid w:val="00DE6AC6"/>
    <w:rsid w:val="00DE6C24"/>
    <w:rsid w:val="00DE7039"/>
    <w:rsid w:val="00DE726F"/>
    <w:rsid w:val="00DE7294"/>
    <w:rsid w:val="00DE7319"/>
    <w:rsid w:val="00DE75EC"/>
    <w:rsid w:val="00DE7685"/>
    <w:rsid w:val="00DE7690"/>
    <w:rsid w:val="00DE7865"/>
    <w:rsid w:val="00DE78FC"/>
    <w:rsid w:val="00DE7997"/>
    <w:rsid w:val="00DE7A98"/>
    <w:rsid w:val="00DE7B47"/>
    <w:rsid w:val="00DE7BC5"/>
    <w:rsid w:val="00DE7C3C"/>
    <w:rsid w:val="00DE7D7E"/>
    <w:rsid w:val="00DE7F02"/>
    <w:rsid w:val="00DE7FAE"/>
    <w:rsid w:val="00DF013C"/>
    <w:rsid w:val="00DF0179"/>
    <w:rsid w:val="00DF020A"/>
    <w:rsid w:val="00DF0248"/>
    <w:rsid w:val="00DF0650"/>
    <w:rsid w:val="00DF0676"/>
    <w:rsid w:val="00DF06E1"/>
    <w:rsid w:val="00DF078B"/>
    <w:rsid w:val="00DF0886"/>
    <w:rsid w:val="00DF0907"/>
    <w:rsid w:val="00DF092D"/>
    <w:rsid w:val="00DF0949"/>
    <w:rsid w:val="00DF09B3"/>
    <w:rsid w:val="00DF0BEA"/>
    <w:rsid w:val="00DF0C20"/>
    <w:rsid w:val="00DF0DBC"/>
    <w:rsid w:val="00DF0E7C"/>
    <w:rsid w:val="00DF0EFA"/>
    <w:rsid w:val="00DF0F0E"/>
    <w:rsid w:val="00DF11D6"/>
    <w:rsid w:val="00DF127F"/>
    <w:rsid w:val="00DF149F"/>
    <w:rsid w:val="00DF14EB"/>
    <w:rsid w:val="00DF155F"/>
    <w:rsid w:val="00DF1582"/>
    <w:rsid w:val="00DF1631"/>
    <w:rsid w:val="00DF16C7"/>
    <w:rsid w:val="00DF1861"/>
    <w:rsid w:val="00DF1980"/>
    <w:rsid w:val="00DF1A1D"/>
    <w:rsid w:val="00DF1BE4"/>
    <w:rsid w:val="00DF1CE3"/>
    <w:rsid w:val="00DF1E28"/>
    <w:rsid w:val="00DF1E99"/>
    <w:rsid w:val="00DF1FC0"/>
    <w:rsid w:val="00DF2016"/>
    <w:rsid w:val="00DF2107"/>
    <w:rsid w:val="00DF223A"/>
    <w:rsid w:val="00DF2288"/>
    <w:rsid w:val="00DF2293"/>
    <w:rsid w:val="00DF2301"/>
    <w:rsid w:val="00DF2322"/>
    <w:rsid w:val="00DF2391"/>
    <w:rsid w:val="00DF2492"/>
    <w:rsid w:val="00DF251A"/>
    <w:rsid w:val="00DF2860"/>
    <w:rsid w:val="00DF2878"/>
    <w:rsid w:val="00DF28BF"/>
    <w:rsid w:val="00DF2A03"/>
    <w:rsid w:val="00DF2B85"/>
    <w:rsid w:val="00DF2BAD"/>
    <w:rsid w:val="00DF2D08"/>
    <w:rsid w:val="00DF2DC2"/>
    <w:rsid w:val="00DF2DE3"/>
    <w:rsid w:val="00DF2E88"/>
    <w:rsid w:val="00DF2F0B"/>
    <w:rsid w:val="00DF2F62"/>
    <w:rsid w:val="00DF3160"/>
    <w:rsid w:val="00DF3198"/>
    <w:rsid w:val="00DF319D"/>
    <w:rsid w:val="00DF331A"/>
    <w:rsid w:val="00DF337B"/>
    <w:rsid w:val="00DF34A9"/>
    <w:rsid w:val="00DF362F"/>
    <w:rsid w:val="00DF3DD6"/>
    <w:rsid w:val="00DF3E43"/>
    <w:rsid w:val="00DF4009"/>
    <w:rsid w:val="00DF40EC"/>
    <w:rsid w:val="00DF41A9"/>
    <w:rsid w:val="00DF430D"/>
    <w:rsid w:val="00DF43B5"/>
    <w:rsid w:val="00DF44CB"/>
    <w:rsid w:val="00DF47EE"/>
    <w:rsid w:val="00DF4B4C"/>
    <w:rsid w:val="00DF4BD2"/>
    <w:rsid w:val="00DF4C67"/>
    <w:rsid w:val="00DF4D8C"/>
    <w:rsid w:val="00DF4DEE"/>
    <w:rsid w:val="00DF4E07"/>
    <w:rsid w:val="00DF4F32"/>
    <w:rsid w:val="00DF4F5E"/>
    <w:rsid w:val="00DF50A2"/>
    <w:rsid w:val="00DF5100"/>
    <w:rsid w:val="00DF51E3"/>
    <w:rsid w:val="00DF52C8"/>
    <w:rsid w:val="00DF538B"/>
    <w:rsid w:val="00DF55C5"/>
    <w:rsid w:val="00DF5651"/>
    <w:rsid w:val="00DF5823"/>
    <w:rsid w:val="00DF5876"/>
    <w:rsid w:val="00DF59D9"/>
    <w:rsid w:val="00DF5AA7"/>
    <w:rsid w:val="00DF5B52"/>
    <w:rsid w:val="00DF5CE7"/>
    <w:rsid w:val="00DF5D1B"/>
    <w:rsid w:val="00DF5D35"/>
    <w:rsid w:val="00DF5DA8"/>
    <w:rsid w:val="00DF5E5B"/>
    <w:rsid w:val="00DF5FAB"/>
    <w:rsid w:val="00DF632D"/>
    <w:rsid w:val="00DF63A5"/>
    <w:rsid w:val="00DF63D8"/>
    <w:rsid w:val="00DF6420"/>
    <w:rsid w:val="00DF6442"/>
    <w:rsid w:val="00DF67F0"/>
    <w:rsid w:val="00DF6810"/>
    <w:rsid w:val="00DF6987"/>
    <w:rsid w:val="00DF6A7E"/>
    <w:rsid w:val="00DF6CFF"/>
    <w:rsid w:val="00DF6D00"/>
    <w:rsid w:val="00DF6DF1"/>
    <w:rsid w:val="00DF6EA5"/>
    <w:rsid w:val="00DF6F95"/>
    <w:rsid w:val="00DF6FA1"/>
    <w:rsid w:val="00DF70A3"/>
    <w:rsid w:val="00DF711C"/>
    <w:rsid w:val="00DF7453"/>
    <w:rsid w:val="00DF745F"/>
    <w:rsid w:val="00DF74C6"/>
    <w:rsid w:val="00DF7506"/>
    <w:rsid w:val="00DF75D0"/>
    <w:rsid w:val="00DF75E9"/>
    <w:rsid w:val="00DF762C"/>
    <w:rsid w:val="00DF79D0"/>
    <w:rsid w:val="00DF7A92"/>
    <w:rsid w:val="00DF7BCC"/>
    <w:rsid w:val="00DF7CAE"/>
    <w:rsid w:val="00DF7E46"/>
    <w:rsid w:val="00E0000E"/>
    <w:rsid w:val="00E000AE"/>
    <w:rsid w:val="00E00153"/>
    <w:rsid w:val="00E00161"/>
    <w:rsid w:val="00E0018F"/>
    <w:rsid w:val="00E00227"/>
    <w:rsid w:val="00E00271"/>
    <w:rsid w:val="00E0036E"/>
    <w:rsid w:val="00E003F2"/>
    <w:rsid w:val="00E00868"/>
    <w:rsid w:val="00E00AED"/>
    <w:rsid w:val="00E00B66"/>
    <w:rsid w:val="00E00D4B"/>
    <w:rsid w:val="00E00DFA"/>
    <w:rsid w:val="00E00E9D"/>
    <w:rsid w:val="00E00F53"/>
    <w:rsid w:val="00E010E0"/>
    <w:rsid w:val="00E0152A"/>
    <w:rsid w:val="00E0153B"/>
    <w:rsid w:val="00E016AA"/>
    <w:rsid w:val="00E01752"/>
    <w:rsid w:val="00E017BC"/>
    <w:rsid w:val="00E017F3"/>
    <w:rsid w:val="00E0184F"/>
    <w:rsid w:val="00E018AB"/>
    <w:rsid w:val="00E01A6C"/>
    <w:rsid w:val="00E01B5A"/>
    <w:rsid w:val="00E01CF0"/>
    <w:rsid w:val="00E01D85"/>
    <w:rsid w:val="00E01EA6"/>
    <w:rsid w:val="00E01FEE"/>
    <w:rsid w:val="00E0229C"/>
    <w:rsid w:val="00E022E0"/>
    <w:rsid w:val="00E0234A"/>
    <w:rsid w:val="00E02376"/>
    <w:rsid w:val="00E023AC"/>
    <w:rsid w:val="00E023F3"/>
    <w:rsid w:val="00E02500"/>
    <w:rsid w:val="00E02537"/>
    <w:rsid w:val="00E02AE0"/>
    <w:rsid w:val="00E02B53"/>
    <w:rsid w:val="00E02C8B"/>
    <w:rsid w:val="00E02D81"/>
    <w:rsid w:val="00E02D99"/>
    <w:rsid w:val="00E02DB1"/>
    <w:rsid w:val="00E02EAC"/>
    <w:rsid w:val="00E02FA6"/>
    <w:rsid w:val="00E02FAB"/>
    <w:rsid w:val="00E0312F"/>
    <w:rsid w:val="00E031A8"/>
    <w:rsid w:val="00E032A9"/>
    <w:rsid w:val="00E033BC"/>
    <w:rsid w:val="00E0360E"/>
    <w:rsid w:val="00E0369B"/>
    <w:rsid w:val="00E036D0"/>
    <w:rsid w:val="00E039CC"/>
    <w:rsid w:val="00E039E0"/>
    <w:rsid w:val="00E039FA"/>
    <w:rsid w:val="00E03C26"/>
    <w:rsid w:val="00E03C8E"/>
    <w:rsid w:val="00E03F57"/>
    <w:rsid w:val="00E04166"/>
    <w:rsid w:val="00E042DE"/>
    <w:rsid w:val="00E04477"/>
    <w:rsid w:val="00E045DD"/>
    <w:rsid w:val="00E04734"/>
    <w:rsid w:val="00E04748"/>
    <w:rsid w:val="00E04973"/>
    <w:rsid w:val="00E04CB0"/>
    <w:rsid w:val="00E04E9C"/>
    <w:rsid w:val="00E04F26"/>
    <w:rsid w:val="00E04F60"/>
    <w:rsid w:val="00E04FA0"/>
    <w:rsid w:val="00E05078"/>
    <w:rsid w:val="00E0518F"/>
    <w:rsid w:val="00E051C9"/>
    <w:rsid w:val="00E0531D"/>
    <w:rsid w:val="00E056A8"/>
    <w:rsid w:val="00E0572D"/>
    <w:rsid w:val="00E0574A"/>
    <w:rsid w:val="00E05868"/>
    <w:rsid w:val="00E05A2B"/>
    <w:rsid w:val="00E05A65"/>
    <w:rsid w:val="00E05B3E"/>
    <w:rsid w:val="00E05C6E"/>
    <w:rsid w:val="00E05CBA"/>
    <w:rsid w:val="00E05DCB"/>
    <w:rsid w:val="00E05ECB"/>
    <w:rsid w:val="00E05F2D"/>
    <w:rsid w:val="00E060DF"/>
    <w:rsid w:val="00E060F0"/>
    <w:rsid w:val="00E06420"/>
    <w:rsid w:val="00E065A8"/>
    <w:rsid w:val="00E066BF"/>
    <w:rsid w:val="00E066ED"/>
    <w:rsid w:val="00E0672D"/>
    <w:rsid w:val="00E067B5"/>
    <w:rsid w:val="00E06955"/>
    <w:rsid w:val="00E06CC8"/>
    <w:rsid w:val="00E06D63"/>
    <w:rsid w:val="00E06EAF"/>
    <w:rsid w:val="00E06EB1"/>
    <w:rsid w:val="00E06F68"/>
    <w:rsid w:val="00E07116"/>
    <w:rsid w:val="00E073C1"/>
    <w:rsid w:val="00E0768F"/>
    <w:rsid w:val="00E076B2"/>
    <w:rsid w:val="00E0777D"/>
    <w:rsid w:val="00E077C1"/>
    <w:rsid w:val="00E0781D"/>
    <w:rsid w:val="00E0789B"/>
    <w:rsid w:val="00E078AB"/>
    <w:rsid w:val="00E079CF"/>
    <w:rsid w:val="00E07A5D"/>
    <w:rsid w:val="00E07A65"/>
    <w:rsid w:val="00E07B32"/>
    <w:rsid w:val="00E07C02"/>
    <w:rsid w:val="00E07DBE"/>
    <w:rsid w:val="00E07E0F"/>
    <w:rsid w:val="00E07F6D"/>
    <w:rsid w:val="00E07FB5"/>
    <w:rsid w:val="00E10296"/>
    <w:rsid w:val="00E1035C"/>
    <w:rsid w:val="00E10558"/>
    <w:rsid w:val="00E10674"/>
    <w:rsid w:val="00E106C4"/>
    <w:rsid w:val="00E106CF"/>
    <w:rsid w:val="00E10703"/>
    <w:rsid w:val="00E10812"/>
    <w:rsid w:val="00E10859"/>
    <w:rsid w:val="00E10907"/>
    <w:rsid w:val="00E10A2C"/>
    <w:rsid w:val="00E10C11"/>
    <w:rsid w:val="00E10D4E"/>
    <w:rsid w:val="00E10D88"/>
    <w:rsid w:val="00E10E33"/>
    <w:rsid w:val="00E10FC4"/>
    <w:rsid w:val="00E1102F"/>
    <w:rsid w:val="00E113AF"/>
    <w:rsid w:val="00E11784"/>
    <w:rsid w:val="00E1182D"/>
    <w:rsid w:val="00E1199E"/>
    <w:rsid w:val="00E11A31"/>
    <w:rsid w:val="00E11B2B"/>
    <w:rsid w:val="00E11B34"/>
    <w:rsid w:val="00E11B3C"/>
    <w:rsid w:val="00E11BE1"/>
    <w:rsid w:val="00E11E9D"/>
    <w:rsid w:val="00E11EEC"/>
    <w:rsid w:val="00E11F07"/>
    <w:rsid w:val="00E1229F"/>
    <w:rsid w:val="00E1235F"/>
    <w:rsid w:val="00E1264D"/>
    <w:rsid w:val="00E12695"/>
    <w:rsid w:val="00E1272A"/>
    <w:rsid w:val="00E12816"/>
    <w:rsid w:val="00E12886"/>
    <w:rsid w:val="00E12967"/>
    <w:rsid w:val="00E12977"/>
    <w:rsid w:val="00E12A1B"/>
    <w:rsid w:val="00E12CE0"/>
    <w:rsid w:val="00E12D9F"/>
    <w:rsid w:val="00E12E8E"/>
    <w:rsid w:val="00E1307D"/>
    <w:rsid w:val="00E131DA"/>
    <w:rsid w:val="00E132D0"/>
    <w:rsid w:val="00E1342C"/>
    <w:rsid w:val="00E1352B"/>
    <w:rsid w:val="00E135D2"/>
    <w:rsid w:val="00E1377C"/>
    <w:rsid w:val="00E1388F"/>
    <w:rsid w:val="00E13A10"/>
    <w:rsid w:val="00E13A47"/>
    <w:rsid w:val="00E13AF8"/>
    <w:rsid w:val="00E13B7A"/>
    <w:rsid w:val="00E13C19"/>
    <w:rsid w:val="00E13D60"/>
    <w:rsid w:val="00E13E45"/>
    <w:rsid w:val="00E1415D"/>
    <w:rsid w:val="00E141C0"/>
    <w:rsid w:val="00E142C1"/>
    <w:rsid w:val="00E14342"/>
    <w:rsid w:val="00E143F3"/>
    <w:rsid w:val="00E14411"/>
    <w:rsid w:val="00E14539"/>
    <w:rsid w:val="00E145B9"/>
    <w:rsid w:val="00E146F4"/>
    <w:rsid w:val="00E14792"/>
    <w:rsid w:val="00E149D7"/>
    <w:rsid w:val="00E14ACF"/>
    <w:rsid w:val="00E14C80"/>
    <w:rsid w:val="00E14F66"/>
    <w:rsid w:val="00E14FCF"/>
    <w:rsid w:val="00E14FFC"/>
    <w:rsid w:val="00E15286"/>
    <w:rsid w:val="00E153E6"/>
    <w:rsid w:val="00E1551A"/>
    <w:rsid w:val="00E155F0"/>
    <w:rsid w:val="00E1567B"/>
    <w:rsid w:val="00E15706"/>
    <w:rsid w:val="00E159FE"/>
    <w:rsid w:val="00E15B41"/>
    <w:rsid w:val="00E15BCF"/>
    <w:rsid w:val="00E15D0F"/>
    <w:rsid w:val="00E15D1A"/>
    <w:rsid w:val="00E15E4A"/>
    <w:rsid w:val="00E161A5"/>
    <w:rsid w:val="00E16217"/>
    <w:rsid w:val="00E16276"/>
    <w:rsid w:val="00E162C1"/>
    <w:rsid w:val="00E16459"/>
    <w:rsid w:val="00E1649A"/>
    <w:rsid w:val="00E164FB"/>
    <w:rsid w:val="00E165C8"/>
    <w:rsid w:val="00E165EC"/>
    <w:rsid w:val="00E166D1"/>
    <w:rsid w:val="00E16776"/>
    <w:rsid w:val="00E1688C"/>
    <w:rsid w:val="00E168D8"/>
    <w:rsid w:val="00E169CD"/>
    <w:rsid w:val="00E169D4"/>
    <w:rsid w:val="00E16B3B"/>
    <w:rsid w:val="00E16B5D"/>
    <w:rsid w:val="00E16CFC"/>
    <w:rsid w:val="00E16F35"/>
    <w:rsid w:val="00E1716E"/>
    <w:rsid w:val="00E1718D"/>
    <w:rsid w:val="00E172BF"/>
    <w:rsid w:val="00E172EE"/>
    <w:rsid w:val="00E17347"/>
    <w:rsid w:val="00E17412"/>
    <w:rsid w:val="00E17450"/>
    <w:rsid w:val="00E1749E"/>
    <w:rsid w:val="00E17513"/>
    <w:rsid w:val="00E17549"/>
    <w:rsid w:val="00E177C2"/>
    <w:rsid w:val="00E17835"/>
    <w:rsid w:val="00E17B51"/>
    <w:rsid w:val="00E17C94"/>
    <w:rsid w:val="00E17CAC"/>
    <w:rsid w:val="00E17F49"/>
    <w:rsid w:val="00E17F70"/>
    <w:rsid w:val="00E20006"/>
    <w:rsid w:val="00E20062"/>
    <w:rsid w:val="00E200FB"/>
    <w:rsid w:val="00E2034E"/>
    <w:rsid w:val="00E2040A"/>
    <w:rsid w:val="00E20420"/>
    <w:rsid w:val="00E20467"/>
    <w:rsid w:val="00E205DE"/>
    <w:rsid w:val="00E206B4"/>
    <w:rsid w:val="00E206D4"/>
    <w:rsid w:val="00E20893"/>
    <w:rsid w:val="00E20A47"/>
    <w:rsid w:val="00E20AEE"/>
    <w:rsid w:val="00E20B4D"/>
    <w:rsid w:val="00E20B86"/>
    <w:rsid w:val="00E20BCE"/>
    <w:rsid w:val="00E20C82"/>
    <w:rsid w:val="00E20E69"/>
    <w:rsid w:val="00E20E74"/>
    <w:rsid w:val="00E20EE8"/>
    <w:rsid w:val="00E210B6"/>
    <w:rsid w:val="00E21524"/>
    <w:rsid w:val="00E215B3"/>
    <w:rsid w:val="00E215F3"/>
    <w:rsid w:val="00E215FE"/>
    <w:rsid w:val="00E216EA"/>
    <w:rsid w:val="00E21781"/>
    <w:rsid w:val="00E217FD"/>
    <w:rsid w:val="00E218EA"/>
    <w:rsid w:val="00E219B6"/>
    <w:rsid w:val="00E21B2D"/>
    <w:rsid w:val="00E21BAD"/>
    <w:rsid w:val="00E21BAF"/>
    <w:rsid w:val="00E21BC3"/>
    <w:rsid w:val="00E21CB1"/>
    <w:rsid w:val="00E21F48"/>
    <w:rsid w:val="00E21F58"/>
    <w:rsid w:val="00E22230"/>
    <w:rsid w:val="00E222B0"/>
    <w:rsid w:val="00E2237D"/>
    <w:rsid w:val="00E2266F"/>
    <w:rsid w:val="00E226DA"/>
    <w:rsid w:val="00E22756"/>
    <w:rsid w:val="00E227B8"/>
    <w:rsid w:val="00E227C5"/>
    <w:rsid w:val="00E2288D"/>
    <w:rsid w:val="00E228C4"/>
    <w:rsid w:val="00E2297D"/>
    <w:rsid w:val="00E22A2C"/>
    <w:rsid w:val="00E22A75"/>
    <w:rsid w:val="00E22B04"/>
    <w:rsid w:val="00E22B54"/>
    <w:rsid w:val="00E22C20"/>
    <w:rsid w:val="00E22C89"/>
    <w:rsid w:val="00E22C92"/>
    <w:rsid w:val="00E22CB3"/>
    <w:rsid w:val="00E22D34"/>
    <w:rsid w:val="00E22D61"/>
    <w:rsid w:val="00E22DBD"/>
    <w:rsid w:val="00E22E22"/>
    <w:rsid w:val="00E22EA4"/>
    <w:rsid w:val="00E22EA9"/>
    <w:rsid w:val="00E23153"/>
    <w:rsid w:val="00E23284"/>
    <w:rsid w:val="00E2367B"/>
    <w:rsid w:val="00E238C2"/>
    <w:rsid w:val="00E23956"/>
    <w:rsid w:val="00E23C66"/>
    <w:rsid w:val="00E23E47"/>
    <w:rsid w:val="00E23EE2"/>
    <w:rsid w:val="00E24025"/>
    <w:rsid w:val="00E24072"/>
    <w:rsid w:val="00E240D8"/>
    <w:rsid w:val="00E24156"/>
    <w:rsid w:val="00E242E9"/>
    <w:rsid w:val="00E247D4"/>
    <w:rsid w:val="00E247ED"/>
    <w:rsid w:val="00E248BA"/>
    <w:rsid w:val="00E2492E"/>
    <w:rsid w:val="00E24974"/>
    <w:rsid w:val="00E24A1B"/>
    <w:rsid w:val="00E24A5F"/>
    <w:rsid w:val="00E24B2D"/>
    <w:rsid w:val="00E24C69"/>
    <w:rsid w:val="00E24C78"/>
    <w:rsid w:val="00E24C79"/>
    <w:rsid w:val="00E24CC8"/>
    <w:rsid w:val="00E24F16"/>
    <w:rsid w:val="00E24F69"/>
    <w:rsid w:val="00E25032"/>
    <w:rsid w:val="00E25278"/>
    <w:rsid w:val="00E25339"/>
    <w:rsid w:val="00E253C1"/>
    <w:rsid w:val="00E25885"/>
    <w:rsid w:val="00E258AE"/>
    <w:rsid w:val="00E25A3C"/>
    <w:rsid w:val="00E25CB7"/>
    <w:rsid w:val="00E25D99"/>
    <w:rsid w:val="00E25F99"/>
    <w:rsid w:val="00E2600F"/>
    <w:rsid w:val="00E2603F"/>
    <w:rsid w:val="00E2605E"/>
    <w:rsid w:val="00E2611E"/>
    <w:rsid w:val="00E26201"/>
    <w:rsid w:val="00E262DA"/>
    <w:rsid w:val="00E26371"/>
    <w:rsid w:val="00E26652"/>
    <w:rsid w:val="00E26691"/>
    <w:rsid w:val="00E2673C"/>
    <w:rsid w:val="00E26776"/>
    <w:rsid w:val="00E269F0"/>
    <w:rsid w:val="00E26B50"/>
    <w:rsid w:val="00E26C27"/>
    <w:rsid w:val="00E26CB3"/>
    <w:rsid w:val="00E26CEE"/>
    <w:rsid w:val="00E26DB4"/>
    <w:rsid w:val="00E26DCC"/>
    <w:rsid w:val="00E26E9A"/>
    <w:rsid w:val="00E271D1"/>
    <w:rsid w:val="00E272EC"/>
    <w:rsid w:val="00E2741C"/>
    <w:rsid w:val="00E2757A"/>
    <w:rsid w:val="00E27595"/>
    <w:rsid w:val="00E275A6"/>
    <w:rsid w:val="00E276CB"/>
    <w:rsid w:val="00E27904"/>
    <w:rsid w:val="00E27967"/>
    <w:rsid w:val="00E279C8"/>
    <w:rsid w:val="00E27AA4"/>
    <w:rsid w:val="00E27AAC"/>
    <w:rsid w:val="00E27DD3"/>
    <w:rsid w:val="00E27EDC"/>
    <w:rsid w:val="00E30081"/>
    <w:rsid w:val="00E30386"/>
    <w:rsid w:val="00E30389"/>
    <w:rsid w:val="00E305DE"/>
    <w:rsid w:val="00E30707"/>
    <w:rsid w:val="00E3075E"/>
    <w:rsid w:val="00E30768"/>
    <w:rsid w:val="00E30834"/>
    <w:rsid w:val="00E3095E"/>
    <w:rsid w:val="00E309A4"/>
    <w:rsid w:val="00E30B97"/>
    <w:rsid w:val="00E30BA5"/>
    <w:rsid w:val="00E30BCC"/>
    <w:rsid w:val="00E30E2B"/>
    <w:rsid w:val="00E30E8F"/>
    <w:rsid w:val="00E30EE9"/>
    <w:rsid w:val="00E30FB2"/>
    <w:rsid w:val="00E310AE"/>
    <w:rsid w:val="00E314BB"/>
    <w:rsid w:val="00E31601"/>
    <w:rsid w:val="00E3168E"/>
    <w:rsid w:val="00E316BC"/>
    <w:rsid w:val="00E319EE"/>
    <w:rsid w:val="00E31C2E"/>
    <w:rsid w:val="00E31CA6"/>
    <w:rsid w:val="00E31D16"/>
    <w:rsid w:val="00E31E5E"/>
    <w:rsid w:val="00E31F28"/>
    <w:rsid w:val="00E31F2C"/>
    <w:rsid w:val="00E31F39"/>
    <w:rsid w:val="00E31FF5"/>
    <w:rsid w:val="00E3219A"/>
    <w:rsid w:val="00E32299"/>
    <w:rsid w:val="00E32372"/>
    <w:rsid w:val="00E323B6"/>
    <w:rsid w:val="00E32406"/>
    <w:rsid w:val="00E324BC"/>
    <w:rsid w:val="00E32602"/>
    <w:rsid w:val="00E32606"/>
    <w:rsid w:val="00E32715"/>
    <w:rsid w:val="00E327EB"/>
    <w:rsid w:val="00E32849"/>
    <w:rsid w:val="00E329A6"/>
    <w:rsid w:val="00E329AE"/>
    <w:rsid w:val="00E329FF"/>
    <w:rsid w:val="00E32A05"/>
    <w:rsid w:val="00E32ABE"/>
    <w:rsid w:val="00E32B7C"/>
    <w:rsid w:val="00E32CE6"/>
    <w:rsid w:val="00E32E83"/>
    <w:rsid w:val="00E32FA8"/>
    <w:rsid w:val="00E3303C"/>
    <w:rsid w:val="00E3307E"/>
    <w:rsid w:val="00E3319F"/>
    <w:rsid w:val="00E331A1"/>
    <w:rsid w:val="00E332AB"/>
    <w:rsid w:val="00E332BE"/>
    <w:rsid w:val="00E3334A"/>
    <w:rsid w:val="00E333A6"/>
    <w:rsid w:val="00E336F9"/>
    <w:rsid w:val="00E33709"/>
    <w:rsid w:val="00E33796"/>
    <w:rsid w:val="00E33870"/>
    <w:rsid w:val="00E33955"/>
    <w:rsid w:val="00E33A61"/>
    <w:rsid w:val="00E33A84"/>
    <w:rsid w:val="00E33AA3"/>
    <w:rsid w:val="00E33AAC"/>
    <w:rsid w:val="00E33BB5"/>
    <w:rsid w:val="00E33C86"/>
    <w:rsid w:val="00E33D11"/>
    <w:rsid w:val="00E33E70"/>
    <w:rsid w:val="00E33F88"/>
    <w:rsid w:val="00E34094"/>
    <w:rsid w:val="00E3413F"/>
    <w:rsid w:val="00E34305"/>
    <w:rsid w:val="00E345B2"/>
    <w:rsid w:val="00E34742"/>
    <w:rsid w:val="00E34CB0"/>
    <w:rsid w:val="00E34D84"/>
    <w:rsid w:val="00E34E13"/>
    <w:rsid w:val="00E35083"/>
    <w:rsid w:val="00E35123"/>
    <w:rsid w:val="00E35295"/>
    <w:rsid w:val="00E3529A"/>
    <w:rsid w:val="00E354AC"/>
    <w:rsid w:val="00E35615"/>
    <w:rsid w:val="00E35A1E"/>
    <w:rsid w:val="00E35CC6"/>
    <w:rsid w:val="00E35CE5"/>
    <w:rsid w:val="00E35DF7"/>
    <w:rsid w:val="00E35F48"/>
    <w:rsid w:val="00E35FBB"/>
    <w:rsid w:val="00E35FCB"/>
    <w:rsid w:val="00E3646A"/>
    <w:rsid w:val="00E3657C"/>
    <w:rsid w:val="00E365ED"/>
    <w:rsid w:val="00E36623"/>
    <w:rsid w:val="00E36721"/>
    <w:rsid w:val="00E36932"/>
    <w:rsid w:val="00E3699D"/>
    <w:rsid w:val="00E369AE"/>
    <w:rsid w:val="00E36A9E"/>
    <w:rsid w:val="00E36B97"/>
    <w:rsid w:val="00E36DBC"/>
    <w:rsid w:val="00E36F21"/>
    <w:rsid w:val="00E36FBA"/>
    <w:rsid w:val="00E37256"/>
    <w:rsid w:val="00E374E1"/>
    <w:rsid w:val="00E37520"/>
    <w:rsid w:val="00E37945"/>
    <w:rsid w:val="00E379A0"/>
    <w:rsid w:val="00E379DE"/>
    <w:rsid w:val="00E37D33"/>
    <w:rsid w:val="00E37DF1"/>
    <w:rsid w:val="00E37F29"/>
    <w:rsid w:val="00E40031"/>
    <w:rsid w:val="00E40095"/>
    <w:rsid w:val="00E400F8"/>
    <w:rsid w:val="00E4047D"/>
    <w:rsid w:val="00E404FD"/>
    <w:rsid w:val="00E4066A"/>
    <w:rsid w:val="00E4070F"/>
    <w:rsid w:val="00E40767"/>
    <w:rsid w:val="00E408F2"/>
    <w:rsid w:val="00E40B79"/>
    <w:rsid w:val="00E40C0E"/>
    <w:rsid w:val="00E40C32"/>
    <w:rsid w:val="00E40C68"/>
    <w:rsid w:val="00E40CA4"/>
    <w:rsid w:val="00E40F06"/>
    <w:rsid w:val="00E4112E"/>
    <w:rsid w:val="00E411C3"/>
    <w:rsid w:val="00E411F4"/>
    <w:rsid w:val="00E41239"/>
    <w:rsid w:val="00E41445"/>
    <w:rsid w:val="00E415CF"/>
    <w:rsid w:val="00E41700"/>
    <w:rsid w:val="00E4170C"/>
    <w:rsid w:val="00E41754"/>
    <w:rsid w:val="00E417F7"/>
    <w:rsid w:val="00E417FF"/>
    <w:rsid w:val="00E4189B"/>
    <w:rsid w:val="00E418E7"/>
    <w:rsid w:val="00E4194A"/>
    <w:rsid w:val="00E419F6"/>
    <w:rsid w:val="00E41A94"/>
    <w:rsid w:val="00E41C57"/>
    <w:rsid w:val="00E41C8A"/>
    <w:rsid w:val="00E41CAC"/>
    <w:rsid w:val="00E41D62"/>
    <w:rsid w:val="00E41E9A"/>
    <w:rsid w:val="00E41EC8"/>
    <w:rsid w:val="00E41EE4"/>
    <w:rsid w:val="00E420A8"/>
    <w:rsid w:val="00E421A5"/>
    <w:rsid w:val="00E42264"/>
    <w:rsid w:val="00E4247C"/>
    <w:rsid w:val="00E4262E"/>
    <w:rsid w:val="00E426A7"/>
    <w:rsid w:val="00E4279B"/>
    <w:rsid w:val="00E427E3"/>
    <w:rsid w:val="00E4284B"/>
    <w:rsid w:val="00E42915"/>
    <w:rsid w:val="00E4291A"/>
    <w:rsid w:val="00E42C03"/>
    <w:rsid w:val="00E42D8F"/>
    <w:rsid w:val="00E42F03"/>
    <w:rsid w:val="00E42FD2"/>
    <w:rsid w:val="00E4309E"/>
    <w:rsid w:val="00E4328B"/>
    <w:rsid w:val="00E43479"/>
    <w:rsid w:val="00E4372D"/>
    <w:rsid w:val="00E437D0"/>
    <w:rsid w:val="00E43980"/>
    <w:rsid w:val="00E43AC4"/>
    <w:rsid w:val="00E43ACA"/>
    <w:rsid w:val="00E43AD1"/>
    <w:rsid w:val="00E43BB9"/>
    <w:rsid w:val="00E43D08"/>
    <w:rsid w:val="00E43E0F"/>
    <w:rsid w:val="00E43F0F"/>
    <w:rsid w:val="00E440C9"/>
    <w:rsid w:val="00E4432A"/>
    <w:rsid w:val="00E443EF"/>
    <w:rsid w:val="00E443F3"/>
    <w:rsid w:val="00E443FA"/>
    <w:rsid w:val="00E444A7"/>
    <w:rsid w:val="00E44686"/>
    <w:rsid w:val="00E44771"/>
    <w:rsid w:val="00E44B12"/>
    <w:rsid w:val="00E44B95"/>
    <w:rsid w:val="00E44F10"/>
    <w:rsid w:val="00E44F6B"/>
    <w:rsid w:val="00E44F6E"/>
    <w:rsid w:val="00E44FA6"/>
    <w:rsid w:val="00E4536F"/>
    <w:rsid w:val="00E453D4"/>
    <w:rsid w:val="00E4547D"/>
    <w:rsid w:val="00E454D6"/>
    <w:rsid w:val="00E455C0"/>
    <w:rsid w:val="00E457E4"/>
    <w:rsid w:val="00E458BD"/>
    <w:rsid w:val="00E458E4"/>
    <w:rsid w:val="00E45D63"/>
    <w:rsid w:val="00E45E36"/>
    <w:rsid w:val="00E45E49"/>
    <w:rsid w:val="00E45F5E"/>
    <w:rsid w:val="00E45F74"/>
    <w:rsid w:val="00E45FC5"/>
    <w:rsid w:val="00E46303"/>
    <w:rsid w:val="00E46397"/>
    <w:rsid w:val="00E463E2"/>
    <w:rsid w:val="00E4653D"/>
    <w:rsid w:val="00E46597"/>
    <w:rsid w:val="00E465AF"/>
    <w:rsid w:val="00E46750"/>
    <w:rsid w:val="00E4680B"/>
    <w:rsid w:val="00E4686D"/>
    <w:rsid w:val="00E46A39"/>
    <w:rsid w:val="00E46BC6"/>
    <w:rsid w:val="00E46C7F"/>
    <w:rsid w:val="00E46D73"/>
    <w:rsid w:val="00E46E41"/>
    <w:rsid w:val="00E46E86"/>
    <w:rsid w:val="00E46ED5"/>
    <w:rsid w:val="00E46FC2"/>
    <w:rsid w:val="00E47100"/>
    <w:rsid w:val="00E47117"/>
    <w:rsid w:val="00E472C9"/>
    <w:rsid w:val="00E47364"/>
    <w:rsid w:val="00E47746"/>
    <w:rsid w:val="00E47831"/>
    <w:rsid w:val="00E47942"/>
    <w:rsid w:val="00E47B5D"/>
    <w:rsid w:val="00E47CA1"/>
    <w:rsid w:val="00E47CD0"/>
    <w:rsid w:val="00E47D1F"/>
    <w:rsid w:val="00E47D77"/>
    <w:rsid w:val="00E47D80"/>
    <w:rsid w:val="00E47DB2"/>
    <w:rsid w:val="00E50139"/>
    <w:rsid w:val="00E50180"/>
    <w:rsid w:val="00E501B7"/>
    <w:rsid w:val="00E50255"/>
    <w:rsid w:val="00E502D9"/>
    <w:rsid w:val="00E5055E"/>
    <w:rsid w:val="00E5072E"/>
    <w:rsid w:val="00E5077C"/>
    <w:rsid w:val="00E50AF9"/>
    <w:rsid w:val="00E50D7E"/>
    <w:rsid w:val="00E50E5B"/>
    <w:rsid w:val="00E50EE9"/>
    <w:rsid w:val="00E50F28"/>
    <w:rsid w:val="00E510D4"/>
    <w:rsid w:val="00E510F9"/>
    <w:rsid w:val="00E5128E"/>
    <w:rsid w:val="00E5132A"/>
    <w:rsid w:val="00E513D7"/>
    <w:rsid w:val="00E51408"/>
    <w:rsid w:val="00E5141C"/>
    <w:rsid w:val="00E5151D"/>
    <w:rsid w:val="00E51529"/>
    <w:rsid w:val="00E515C6"/>
    <w:rsid w:val="00E517D5"/>
    <w:rsid w:val="00E5181F"/>
    <w:rsid w:val="00E51937"/>
    <w:rsid w:val="00E5198B"/>
    <w:rsid w:val="00E519F5"/>
    <w:rsid w:val="00E51A3F"/>
    <w:rsid w:val="00E51C4E"/>
    <w:rsid w:val="00E51D11"/>
    <w:rsid w:val="00E51D81"/>
    <w:rsid w:val="00E51E61"/>
    <w:rsid w:val="00E51F07"/>
    <w:rsid w:val="00E51F31"/>
    <w:rsid w:val="00E51F45"/>
    <w:rsid w:val="00E52142"/>
    <w:rsid w:val="00E5219E"/>
    <w:rsid w:val="00E521E2"/>
    <w:rsid w:val="00E5223E"/>
    <w:rsid w:val="00E523D2"/>
    <w:rsid w:val="00E52616"/>
    <w:rsid w:val="00E526A3"/>
    <w:rsid w:val="00E526A6"/>
    <w:rsid w:val="00E52750"/>
    <w:rsid w:val="00E52933"/>
    <w:rsid w:val="00E52966"/>
    <w:rsid w:val="00E52A45"/>
    <w:rsid w:val="00E52AEE"/>
    <w:rsid w:val="00E52B04"/>
    <w:rsid w:val="00E52CDD"/>
    <w:rsid w:val="00E52D1A"/>
    <w:rsid w:val="00E52D7A"/>
    <w:rsid w:val="00E52E13"/>
    <w:rsid w:val="00E52EC5"/>
    <w:rsid w:val="00E52EE4"/>
    <w:rsid w:val="00E5302E"/>
    <w:rsid w:val="00E5304F"/>
    <w:rsid w:val="00E533FF"/>
    <w:rsid w:val="00E535B9"/>
    <w:rsid w:val="00E53682"/>
    <w:rsid w:val="00E5372C"/>
    <w:rsid w:val="00E53773"/>
    <w:rsid w:val="00E53805"/>
    <w:rsid w:val="00E53936"/>
    <w:rsid w:val="00E539F6"/>
    <w:rsid w:val="00E53BCA"/>
    <w:rsid w:val="00E53C1A"/>
    <w:rsid w:val="00E53D2A"/>
    <w:rsid w:val="00E53D67"/>
    <w:rsid w:val="00E53EA7"/>
    <w:rsid w:val="00E53FCF"/>
    <w:rsid w:val="00E540AB"/>
    <w:rsid w:val="00E541C0"/>
    <w:rsid w:val="00E541F6"/>
    <w:rsid w:val="00E54223"/>
    <w:rsid w:val="00E542D6"/>
    <w:rsid w:val="00E5439B"/>
    <w:rsid w:val="00E54402"/>
    <w:rsid w:val="00E5442E"/>
    <w:rsid w:val="00E544B1"/>
    <w:rsid w:val="00E5451D"/>
    <w:rsid w:val="00E5489A"/>
    <w:rsid w:val="00E5491C"/>
    <w:rsid w:val="00E54979"/>
    <w:rsid w:val="00E549C7"/>
    <w:rsid w:val="00E54AB6"/>
    <w:rsid w:val="00E54C01"/>
    <w:rsid w:val="00E55185"/>
    <w:rsid w:val="00E5563E"/>
    <w:rsid w:val="00E559B9"/>
    <w:rsid w:val="00E55A02"/>
    <w:rsid w:val="00E55AD1"/>
    <w:rsid w:val="00E55B56"/>
    <w:rsid w:val="00E55BF0"/>
    <w:rsid w:val="00E55CAF"/>
    <w:rsid w:val="00E55D53"/>
    <w:rsid w:val="00E55D6A"/>
    <w:rsid w:val="00E55DF9"/>
    <w:rsid w:val="00E55E53"/>
    <w:rsid w:val="00E561AE"/>
    <w:rsid w:val="00E5624A"/>
    <w:rsid w:val="00E5628C"/>
    <w:rsid w:val="00E562BA"/>
    <w:rsid w:val="00E5650E"/>
    <w:rsid w:val="00E5662D"/>
    <w:rsid w:val="00E56667"/>
    <w:rsid w:val="00E5666D"/>
    <w:rsid w:val="00E5666F"/>
    <w:rsid w:val="00E5676C"/>
    <w:rsid w:val="00E567D3"/>
    <w:rsid w:val="00E56994"/>
    <w:rsid w:val="00E56A92"/>
    <w:rsid w:val="00E56ADE"/>
    <w:rsid w:val="00E56C0E"/>
    <w:rsid w:val="00E56DE4"/>
    <w:rsid w:val="00E56E2B"/>
    <w:rsid w:val="00E56EFD"/>
    <w:rsid w:val="00E56F01"/>
    <w:rsid w:val="00E56F93"/>
    <w:rsid w:val="00E56FAD"/>
    <w:rsid w:val="00E5726F"/>
    <w:rsid w:val="00E57299"/>
    <w:rsid w:val="00E572D8"/>
    <w:rsid w:val="00E574A5"/>
    <w:rsid w:val="00E57501"/>
    <w:rsid w:val="00E57730"/>
    <w:rsid w:val="00E5785D"/>
    <w:rsid w:val="00E578DF"/>
    <w:rsid w:val="00E57931"/>
    <w:rsid w:val="00E57957"/>
    <w:rsid w:val="00E57D04"/>
    <w:rsid w:val="00E57DFC"/>
    <w:rsid w:val="00E57E82"/>
    <w:rsid w:val="00E57F9D"/>
    <w:rsid w:val="00E600D3"/>
    <w:rsid w:val="00E601CF"/>
    <w:rsid w:val="00E602EA"/>
    <w:rsid w:val="00E60350"/>
    <w:rsid w:val="00E60622"/>
    <w:rsid w:val="00E606B1"/>
    <w:rsid w:val="00E606B5"/>
    <w:rsid w:val="00E60704"/>
    <w:rsid w:val="00E6087C"/>
    <w:rsid w:val="00E608B4"/>
    <w:rsid w:val="00E60A0A"/>
    <w:rsid w:val="00E60A4A"/>
    <w:rsid w:val="00E60B5B"/>
    <w:rsid w:val="00E60B80"/>
    <w:rsid w:val="00E60C24"/>
    <w:rsid w:val="00E60F03"/>
    <w:rsid w:val="00E6109B"/>
    <w:rsid w:val="00E610D5"/>
    <w:rsid w:val="00E61181"/>
    <w:rsid w:val="00E6129D"/>
    <w:rsid w:val="00E61610"/>
    <w:rsid w:val="00E616E0"/>
    <w:rsid w:val="00E61734"/>
    <w:rsid w:val="00E6179A"/>
    <w:rsid w:val="00E61851"/>
    <w:rsid w:val="00E618C6"/>
    <w:rsid w:val="00E619C2"/>
    <w:rsid w:val="00E619E1"/>
    <w:rsid w:val="00E61AF1"/>
    <w:rsid w:val="00E61E6C"/>
    <w:rsid w:val="00E61EF6"/>
    <w:rsid w:val="00E61FAE"/>
    <w:rsid w:val="00E62151"/>
    <w:rsid w:val="00E621BD"/>
    <w:rsid w:val="00E622F7"/>
    <w:rsid w:val="00E62308"/>
    <w:rsid w:val="00E62462"/>
    <w:rsid w:val="00E624B6"/>
    <w:rsid w:val="00E62694"/>
    <w:rsid w:val="00E6280D"/>
    <w:rsid w:val="00E62816"/>
    <w:rsid w:val="00E62875"/>
    <w:rsid w:val="00E62992"/>
    <w:rsid w:val="00E62A8F"/>
    <w:rsid w:val="00E62B31"/>
    <w:rsid w:val="00E62B49"/>
    <w:rsid w:val="00E62C18"/>
    <w:rsid w:val="00E62DBF"/>
    <w:rsid w:val="00E6304C"/>
    <w:rsid w:val="00E63196"/>
    <w:rsid w:val="00E631C4"/>
    <w:rsid w:val="00E631FF"/>
    <w:rsid w:val="00E63306"/>
    <w:rsid w:val="00E63484"/>
    <w:rsid w:val="00E6352B"/>
    <w:rsid w:val="00E63556"/>
    <w:rsid w:val="00E636F9"/>
    <w:rsid w:val="00E638DC"/>
    <w:rsid w:val="00E63BCD"/>
    <w:rsid w:val="00E63C30"/>
    <w:rsid w:val="00E63C3D"/>
    <w:rsid w:val="00E63DA7"/>
    <w:rsid w:val="00E64009"/>
    <w:rsid w:val="00E64045"/>
    <w:rsid w:val="00E64057"/>
    <w:rsid w:val="00E64079"/>
    <w:rsid w:val="00E6409F"/>
    <w:rsid w:val="00E641A9"/>
    <w:rsid w:val="00E64271"/>
    <w:rsid w:val="00E6463A"/>
    <w:rsid w:val="00E64AE0"/>
    <w:rsid w:val="00E64BCD"/>
    <w:rsid w:val="00E64C14"/>
    <w:rsid w:val="00E64E90"/>
    <w:rsid w:val="00E64E95"/>
    <w:rsid w:val="00E6518D"/>
    <w:rsid w:val="00E651BE"/>
    <w:rsid w:val="00E6526C"/>
    <w:rsid w:val="00E652DE"/>
    <w:rsid w:val="00E6538A"/>
    <w:rsid w:val="00E6556E"/>
    <w:rsid w:val="00E65765"/>
    <w:rsid w:val="00E658A3"/>
    <w:rsid w:val="00E65AD6"/>
    <w:rsid w:val="00E65ADD"/>
    <w:rsid w:val="00E65ADF"/>
    <w:rsid w:val="00E65D94"/>
    <w:rsid w:val="00E65DE6"/>
    <w:rsid w:val="00E65EC3"/>
    <w:rsid w:val="00E65EE1"/>
    <w:rsid w:val="00E65FD5"/>
    <w:rsid w:val="00E6606E"/>
    <w:rsid w:val="00E663B0"/>
    <w:rsid w:val="00E66481"/>
    <w:rsid w:val="00E66502"/>
    <w:rsid w:val="00E665E4"/>
    <w:rsid w:val="00E666C8"/>
    <w:rsid w:val="00E668F4"/>
    <w:rsid w:val="00E669F8"/>
    <w:rsid w:val="00E66E4E"/>
    <w:rsid w:val="00E66EC5"/>
    <w:rsid w:val="00E67092"/>
    <w:rsid w:val="00E670C8"/>
    <w:rsid w:val="00E67281"/>
    <w:rsid w:val="00E6729E"/>
    <w:rsid w:val="00E673D6"/>
    <w:rsid w:val="00E673F6"/>
    <w:rsid w:val="00E6740D"/>
    <w:rsid w:val="00E67427"/>
    <w:rsid w:val="00E6747D"/>
    <w:rsid w:val="00E674BB"/>
    <w:rsid w:val="00E674EB"/>
    <w:rsid w:val="00E67632"/>
    <w:rsid w:val="00E6781A"/>
    <w:rsid w:val="00E67924"/>
    <w:rsid w:val="00E67A8C"/>
    <w:rsid w:val="00E67B77"/>
    <w:rsid w:val="00E67BAC"/>
    <w:rsid w:val="00E67D50"/>
    <w:rsid w:val="00E67F50"/>
    <w:rsid w:val="00E67FBA"/>
    <w:rsid w:val="00E7008C"/>
    <w:rsid w:val="00E7015D"/>
    <w:rsid w:val="00E7063F"/>
    <w:rsid w:val="00E70708"/>
    <w:rsid w:val="00E70756"/>
    <w:rsid w:val="00E70885"/>
    <w:rsid w:val="00E7099D"/>
    <w:rsid w:val="00E70CA5"/>
    <w:rsid w:val="00E70E38"/>
    <w:rsid w:val="00E70E49"/>
    <w:rsid w:val="00E70F71"/>
    <w:rsid w:val="00E7101F"/>
    <w:rsid w:val="00E710B9"/>
    <w:rsid w:val="00E710F4"/>
    <w:rsid w:val="00E71169"/>
    <w:rsid w:val="00E71259"/>
    <w:rsid w:val="00E712B9"/>
    <w:rsid w:val="00E714EA"/>
    <w:rsid w:val="00E715FA"/>
    <w:rsid w:val="00E7160F"/>
    <w:rsid w:val="00E71746"/>
    <w:rsid w:val="00E717D5"/>
    <w:rsid w:val="00E71C0C"/>
    <w:rsid w:val="00E71C6B"/>
    <w:rsid w:val="00E71D5C"/>
    <w:rsid w:val="00E71DAD"/>
    <w:rsid w:val="00E71E33"/>
    <w:rsid w:val="00E71F75"/>
    <w:rsid w:val="00E71FF8"/>
    <w:rsid w:val="00E72164"/>
    <w:rsid w:val="00E7228A"/>
    <w:rsid w:val="00E7228F"/>
    <w:rsid w:val="00E72396"/>
    <w:rsid w:val="00E7256D"/>
    <w:rsid w:val="00E726FA"/>
    <w:rsid w:val="00E72840"/>
    <w:rsid w:val="00E72D7C"/>
    <w:rsid w:val="00E72DF7"/>
    <w:rsid w:val="00E72E50"/>
    <w:rsid w:val="00E72E62"/>
    <w:rsid w:val="00E72ED8"/>
    <w:rsid w:val="00E72FBB"/>
    <w:rsid w:val="00E72FC3"/>
    <w:rsid w:val="00E72FEB"/>
    <w:rsid w:val="00E730AA"/>
    <w:rsid w:val="00E730D8"/>
    <w:rsid w:val="00E7311A"/>
    <w:rsid w:val="00E73568"/>
    <w:rsid w:val="00E73639"/>
    <w:rsid w:val="00E7363D"/>
    <w:rsid w:val="00E7385E"/>
    <w:rsid w:val="00E73865"/>
    <w:rsid w:val="00E738D4"/>
    <w:rsid w:val="00E738D8"/>
    <w:rsid w:val="00E73910"/>
    <w:rsid w:val="00E7392C"/>
    <w:rsid w:val="00E73A03"/>
    <w:rsid w:val="00E73B69"/>
    <w:rsid w:val="00E73EA4"/>
    <w:rsid w:val="00E73F67"/>
    <w:rsid w:val="00E73FA1"/>
    <w:rsid w:val="00E74062"/>
    <w:rsid w:val="00E740B2"/>
    <w:rsid w:val="00E742B8"/>
    <w:rsid w:val="00E742DD"/>
    <w:rsid w:val="00E7433D"/>
    <w:rsid w:val="00E74375"/>
    <w:rsid w:val="00E743CD"/>
    <w:rsid w:val="00E744D5"/>
    <w:rsid w:val="00E744D6"/>
    <w:rsid w:val="00E74606"/>
    <w:rsid w:val="00E7476A"/>
    <w:rsid w:val="00E74825"/>
    <w:rsid w:val="00E7486E"/>
    <w:rsid w:val="00E74934"/>
    <w:rsid w:val="00E74999"/>
    <w:rsid w:val="00E749DC"/>
    <w:rsid w:val="00E74B9A"/>
    <w:rsid w:val="00E75015"/>
    <w:rsid w:val="00E75038"/>
    <w:rsid w:val="00E75201"/>
    <w:rsid w:val="00E75374"/>
    <w:rsid w:val="00E754A2"/>
    <w:rsid w:val="00E755D8"/>
    <w:rsid w:val="00E75729"/>
    <w:rsid w:val="00E757D3"/>
    <w:rsid w:val="00E75935"/>
    <w:rsid w:val="00E7594E"/>
    <w:rsid w:val="00E75A10"/>
    <w:rsid w:val="00E75A1F"/>
    <w:rsid w:val="00E75B3C"/>
    <w:rsid w:val="00E75B85"/>
    <w:rsid w:val="00E75DBE"/>
    <w:rsid w:val="00E75E52"/>
    <w:rsid w:val="00E75FA0"/>
    <w:rsid w:val="00E76039"/>
    <w:rsid w:val="00E7609F"/>
    <w:rsid w:val="00E76278"/>
    <w:rsid w:val="00E76348"/>
    <w:rsid w:val="00E76452"/>
    <w:rsid w:val="00E7646C"/>
    <w:rsid w:val="00E76579"/>
    <w:rsid w:val="00E76861"/>
    <w:rsid w:val="00E768C3"/>
    <w:rsid w:val="00E7697D"/>
    <w:rsid w:val="00E769BC"/>
    <w:rsid w:val="00E76A12"/>
    <w:rsid w:val="00E76A49"/>
    <w:rsid w:val="00E76C98"/>
    <w:rsid w:val="00E76EAF"/>
    <w:rsid w:val="00E76F95"/>
    <w:rsid w:val="00E771CC"/>
    <w:rsid w:val="00E77270"/>
    <w:rsid w:val="00E77410"/>
    <w:rsid w:val="00E77447"/>
    <w:rsid w:val="00E7767A"/>
    <w:rsid w:val="00E777D6"/>
    <w:rsid w:val="00E77808"/>
    <w:rsid w:val="00E77A12"/>
    <w:rsid w:val="00E77B3B"/>
    <w:rsid w:val="00E77CD4"/>
    <w:rsid w:val="00E800F6"/>
    <w:rsid w:val="00E80134"/>
    <w:rsid w:val="00E801CF"/>
    <w:rsid w:val="00E8025B"/>
    <w:rsid w:val="00E80272"/>
    <w:rsid w:val="00E80452"/>
    <w:rsid w:val="00E804A4"/>
    <w:rsid w:val="00E80593"/>
    <w:rsid w:val="00E805C2"/>
    <w:rsid w:val="00E808BC"/>
    <w:rsid w:val="00E80913"/>
    <w:rsid w:val="00E80917"/>
    <w:rsid w:val="00E809FE"/>
    <w:rsid w:val="00E80B67"/>
    <w:rsid w:val="00E80BBA"/>
    <w:rsid w:val="00E80F3A"/>
    <w:rsid w:val="00E8106B"/>
    <w:rsid w:val="00E8118B"/>
    <w:rsid w:val="00E812B8"/>
    <w:rsid w:val="00E8130C"/>
    <w:rsid w:val="00E813AF"/>
    <w:rsid w:val="00E8158F"/>
    <w:rsid w:val="00E815EB"/>
    <w:rsid w:val="00E815F5"/>
    <w:rsid w:val="00E818AE"/>
    <w:rsid w:val="00E818D4"/>
    <w:rsid w:val="00E81B6E"/>
    <w:rsid w:val="00E81D20"/>
    <w:rsid w:val="00E81DF9"/>
    <w:rsid w:val="00E820FE"/>
    <w:rsid w:val="00E8210D"/>
    <w:rsid w:val="00E8225E"/>
    <w:rsid w:val="00E825DE"/>
    <w:rsid w:val="00E826DB"/>
    <w:rsid w:val="00E82703"/>
    <w:rsid w:val="00E8270E"/>
    <w:rsid w:val="00E82A0D"/>
    <w:rsid w:val="00E82AA9"/>
    <w:rsid w:val="00E82B2A"/>
    <w:rsid w:val="00E82CB5"/>
    <w:rsid w:val="00E82D31"/>
    <w:rsid w:val="00E82D5E"/>
    <w:rsid w:val="00E82E4A"/>
    <w:rsid w:val="00E82E4F"/>
    <w:rsid w:val="00E83063"/>
    <w:rsid w:val="00E83274"/>
    <w:rsid w:val="00E8334E"/>
    <w:rsid w:val="00E83352"/>
    <w:rsid w:val="00E83427"/>
    <w:rsid w:val="00E834E0"/>
    <w:rsid w:val="00E83587"/>
    <w:rsid w:val="00E835A7"/>
    <w:rsid w:val="00E836D8"/>
    <w:rsid w:val="00E83744"/>
    <w:rsid w:val="00E8379B"/>
    <w:rsid w:val="00E83898"/>
    <w:rsid w:val="00E83B63"/>
    <w:rsid w:val="00E83D33"/>
    <w:rsid w:val="00E83DBF"/>
    <w:rsid w:val="00E83F30"/>
    <w:rsid w:val="00E83FB9"/>
    <w:rsid w:val="00E83FBE"/>
    <w:rsid w:val="00E84194"/>
    <w:rsid w:val="00E8419A"/>
    <w:rsid w:val="00E841D5"/>
    <w:rsid w:val="00E84291"/>
    <w:rsid w:val="00E84370"/>
    <w:rsid w:val="00E843FD"/>
    <w:rsid w:val="00E84418"/>
    <w:rsid w:val="00E844F1"/>
    <w:rsid w:val="00E845F9"/>
    <w:rsid w:val="00E848D8"/>
    <w:rsid w:val="00E848FE"/>
    <w:rsid w:val="00E849B7"/>
    <w:rsid w:val="00E84C34"/>
    <w:rsid w:val="00E84DF6"/>
    <w:rsid w:val="00E84DF7"/>
    <w:rsid w:val="00E84F97"/>
    <w:rsid w:val="00E85036"/>
    <w:rsid w:val="00E8504B"/>
    <w:rsid w:val="00E8505C"/>
    <w:rsid w:val="00E850C6"/>
    <w:rsid w:val="00E8518A"/>
    <w:rsid w:val="00E8519A"/>
    <w:rsid w:val="00E851FA"/>
    <w:rsid w:val="00E8586D"/>
    <w:rsid w:val="00E85ABE"/>
    <w:rsid w:val="00E85AC5"/>
    <w:rsid w:val="00E85AE5"/>
    <w:rsid w:val="00E85C58"/>
    <w:rsid w:val="00E85D3D"/>
    <w:rsid w:val="00E86096"/>
    <w:rsid w:val="00E861B0"/>
    <w:rsid w:val="00E86322"/>
    <w:rsid w:val="00E863A1"/>
    <w:rsid w:val="00E86414"/>
    <w:rsid w:val="00E8644D"/>
    <w:rsid w:val="00E86546"/>
    <w:rsid w:val="00E86721"/>
    <w:rsid w:val="00E86760"/>
    <w:rsid w:val="00E867A5"/>
    <w:rsid w:val="00E8697F"/>
    <w:rsid w:val="00E86AA3"/>
    <w:rsid w:val="00E86AAD"/>
    <w:rsid w:val="00E86B52"/>
    <w:rsid w:val="00E86C0B"/>
    <w:rsid w:val="00E86C6E"/>
    <w:rsid w:val="00E86F24"/>
    <w:rsid w:val="00E870E3"/>
    <w:rsid w:val="00E87135"/>
    <w:rsid w:val="00E871C6"/>
    <w:rsid w:val="00E87252"/>
    <w:rsid w:val="00E874C9"/>
    <w:rsid w:val="00E875AD"/>
    <w:rsid w:val="00E87613"/>
    <w:rsid w:val="00E877F9"/>
    <w:rsid w:val="00E8782F"/>
    <w:rsid w:val="00E87A08"/>
    <w:rsid w:val="00E87A4B"/>
    <w:rsid w:val="00E87BE2"/>
    <w:rsid w:val="00E87C95"/>
    <w:rsid w:val="00E87CF6"/>
    <w:rsid w:val="00E87E98"/>
    <w:rsid w:val="00E87F6F"/>
    <w:rsid w:val="00E90148"/>
    <w:rsid w:val="00E901BA"/>
    <w:rsid w:val="00E90242"/>
    <w:rsid w:val="00E90427"/>
    <w:rsid w:val="00E9055F"/>
    <w:rsid w:val="00E905F2"/>
    <w:rsid w:val="00E906FE"/>
    <w:rsid w:val="00E906FF"/>
    <w:rsid w:val="00E90897"/>
    <w:rsid w:val="00E908A5"/>
    <w:rsid w:val="00E90933"/>
    <w:rsid w:val="00E909A1"/>
    <w:rsid w:val="00E90A02"/>
    <w:rsid w:val="00E90A5C"/>
    <w:rsid w:val="00E90B6C"/>
    <w:rsid w:val="00E90BE6"/>
    <w:rsid w:val="00E90C85"/>
    <w:rsid w:val="00E90D3D"/>
    <w:rsid w:val="00E90E24"/>
    <w:rsid w:val="00E90EFF"/>
    <w:rsid w:val="00E910AB"/>
    <w:rsid w:val="00E9116C"/>
    <w:rsid w:val="00E91257"/>
    <w:rsid w:val="00E9129E"/>
    <w:rsid w:val="00E91547"/>
    <w:rsid w:val="00E91691"/>
    <w:rsid w:val="00E91715"/>
    <w:rsid w:val="00E9180E"/>
    <w:rsid w:val="00E91A47"/>
    <w:rsid w:val="00E91A5A"/>
    <w:rsid w:val="00E91A78"/>
    <w:rsid w:val="00E91ACF"/>
    <w:rsid w:val="00E91CAB"/>
    <w:rsid w:val="00E91D80"/>
    <w:rsid w:val="00E91EA4"/>
    <w:rsid w:val="00E91EE9"/>
    <w:rsid w:val="00E91F91"/>
    <w:rsid w:val="00E9228B"/>
    <w:rsid w:val="00E92315"/>
    <w:rsid w:val="00E923D7"/>
    <w:rsid w:val="00E9249D"/>
    <w:rsid w:val="00E9260B"/>
    <w:rsid w:val="00E92696"/>
    <w:rsid w:val="00E926CF"/>
    <w:rsid w:val="00E927A0"/>
    <w:rsid w:val="00E9293C"/>
    <w:rsid w:val="00E92955"/>
    <w:rsid w:val="00E92B1A"/>
    <w:rsid w:val="00E92C27"/>
    <w:rsid w:val="00E92D7A"/>
    <w:rsid w:val="00E92F43"/>
    <w:rsid w:val="00E932F7"/>
    <w:rsid w:val="00E9335B"/>
    <w:rsid w:val="00E93368"/>
    <w:rsid w:val="00E935B1"/>
    <w:rsid w:val="00E93649"/>
    <w:rsid w:val="00E9366B"/>
    <w:rsid w:val="00E937C5"/>
    <w:rsid w:val="00E9384C"/>
    <w:rsid w:val="00E93865"/>
    <w:rsid w:val="00E9398B"/>
    <w:rsid w:val="00E93A5E"/>
    <w:rsid w:val="00E93B9B"/>
    <w:rsid w:val="00E93BD6"/>
    <w:rsid w:val="00E93C39"/>
    <w:rsid w:val="00E93C9B"/>
    <w:rsid w:val="00E93DA5"/>
    <w:rsid w:val="00E93DB5"/>
    <w:rsid w:val="00E93E72"/>
    <w:rsid w:val="00E93EBA"/>
    <w:rsid w:val="00E93EC1"/>
    <w:rsid w:val="00E93FA5"/>
    <w:rsid w:val="00E93FB5"/>
    <w:rsid w:val="00E93FCC"/>
    <w:rsid w:val="00E94170"/>
    <w:rsid w:val="00E941D3"/>
    <w:rsid w:val="00E9431E"/>
    <w:rsid w:val="00E945D2"/>
    <w:rsid w:val="00E9482A"/>
    <w:rsid w:val="00E94849"/>
    <w:rsid w:val="00E948C0"/>
    <w:rsid w:val="00E949C3"/>
    <w:rsid w:val="00E94ACE"/>
    <w:rsid w:val="00E94BB0"/>
    <w:rsid w:val="00E94BBD"/>
    <w:rsid w:val="00E94BD5"/>
    <w:rsid w:val="00E94BFA"/>
    <w:rsid w:val="00E9528E"/>
    <w:rsid w:val="00E952AA"/>
    <w:rsid w:val="00E95523"/>
    <w:rsid w:val="00E957D8"/>
    <w:rsid w:val="00E95839"/>
    <w:rsid w:val="00E95869"/>
    <w:rsid w:val="00E958FB"/>
    <w:rsid w:val="00E95943"/>
    <w:rsid w:val="00E95A6C"/>
    <w:rsid w:val="00E95EA6"/>
    <w:rsid w:val="00E96160"/>
    <w:rsid w:val="00E96571"/>
    <w:rsid w:val="00E96574"/>
    <w:rsid w:val="00E96593"/>
    <w:rsid w:val="00E96999"/>
    <w:rsid w:val="00E969A5"/>
    <w:rsid w:val="00E969D2"/>
    <w:rsid w:val="00E96C43"/>
    <w:rsid w:val="00E96D72"/>
    <w:rsid w:val="00E96DA1"/>
    <w:rsid w:val="00E96E68"/>
    <w:rsid w:val="00E96F35"/>
    <w:rsid w:val="00E96F4E"/>
    <w:rsid w:val="00E970E5"/>
    <w:rsid w:val="00E97150"/>
    <w:rsid w:val="00E9729F"/>
    <w:rsid w:val="00E97539"/>
    <w:rsid w:val="00E9772E"/>
    <w:rsid w:val="00E97914"/>
    <w:rsid w:val="00E9792C"/>
    <w:rsid w:val="00E979B9"/>
    <w:rsid w:val="00E97BEB"/>
    <w:rsid w:val="00E97C3A"/>
    <w:rsid w:val="00E97D7B"/>
    <w:rsid w:val="00E97E69"/>
    <w:rsid w:val="00E97F3B"/>
    <w:rsid w:val="00EA02CB"/>
    <w:rsid w:val="00EA046C"/>
    <w:rsid w:val="00EA0476"/>
    <w:rsid w:val="00EA0521"/>
    <w:rsid w:val="00EA0573"/>
    <w:rsid w:val="00EA08EC"/>
    <w:rsid w:val="00EA08EE"/>
    <w:rsid w:val="00EA09C6"/>
    <w:rsid w:val="00EA0ACA"/>
    <w:rsid w:val="00EA0BA0"/>
    <w:rsid w:val="00EA0BDD"/>
    <w:rsid w:val="00EA0C83"/>
    <w:rsid w:val="00EA0D7A"/>
    <w:rsid w:val="00EA0DDB"/>
    <w:rsid w:val="00EA105E"/>
    <w:rsid w:val="00EA1081"/>
    <w:rsid w:val="00EA112F"/>
    <w:rsid w:val="00EA11C4"/>
    <w:rsid w:val="00EA127C"/>
    <w:rsid w:val="00EA1384"/>
    <w:rsid w:val="00EA13D4"/>
    <w:rsid w:val="00EA1433"/>
    <w:rsid w:val="00EA1624"/>
    <w:rsid w:val="00EA1652"/>
    <w:rsid w:val="00EA16E2"/>
    <w:rsid w:val="00EA171E"/>
    <w:rsid w:val="00EA1793"/>
    <w:rsid w:val="00EA1913"/>
    <w:rsid w:val="00EA199A"/>
    <w:rsid w:val="00EA19CD"/>
    <w:rsid w:val="00EA19E0"/>
    <w:rsid w:val="00EA1B7A"/>
    <w:rsid w:val="00EA1B93"/>
    <w:rsid w:val="00EA1C09"/>
    <w:rsid w:val="00EA1C56"/>
    <w:rsid w:val="00EA1DC7"/>
    <w:rsid w:val="00EA1E12"/>
    <w:rsid w:val="00EA1E13"/>
    <w:rsid w:val="00EA1E17"/>
    <w:rsid w:val="00EA1EF4"/>
    <w:rsid w:val="00EA1F5F"/>
    <w:rsid w:val="00EA1F6E"/>
    <w:rsid w:val="00EA201E"/>
    <w:rsid w:val="00EA2226"/>
    <w:rsid w:val="00EA2333"/>
    <w:rsid w:val="00EA25AE"/>
    <w:rsid w:val="00EA2620"/>
    <w:rsid w:val="00EA26B8"/>
    <w:rsid w:val="00EA2814"/>
    <w:rsid w:val="00EA290B"/>
    <w:rsid w:val="00EA2A55"/>
    <w:rsid w:val="00EA2A96"/>
    <w:rsid w:val="00EA3030"/>
    <w:rsid w:val="00EA308F"/>
    <w:rsid w:val="00EA3278"/>
    <w:rsid w:val="00EA329A"/>
    <w:rsid w:val="00EA33F0"/>
    <w:rsid w:val="00EA3410"/>
    <w:rsid w:val="00EA3552"/>
    <w:rsid w:val="00EA3699"/>
    <w:rsid w:val="00EA374B"/>
    <w:rsid w:val="00EA37AB"/>
    <w:rsid w:val="00EA3A11"/>
    <w:rsid w:val="00EA3AD3"/>
    <w:rsid w:val="00EA3AEA"/>
    <w:rsid w:val="00EA3B1B"/>
    <w:rsid w:val="00EA3B45"/>
    <w:rsid w:val="00EA3BD2"/>
    <w:rsid w:val="00EA3CB5"/>
    <w:rsid w:val="00EA3DDB"/>
    <w:rsid w:val="00EA3EB7"/>
    <w:rsid w:val="00EA402E"/>
    <w:rsid w:val="00EA4031"/>
    <w:rsid w:val="00EA4032"/>
    <w:rsid w:val="00EA4187"/>
    <w:rsid w:val="00EA42D0"/>
    <w:rsid w:val="00EA431F"/>
    <w:rsid w:val="00EA4353"/>
    <w:rsid w:val="00EA44C2"/>
    <w:rsid w:val="00EA4505"/>
    <w:rsid w:val="00EA4663"/>
    <w:rsid w:val="00EA4666"/>
    <w:rsid w:val="00EA466B"/>
    <w:rsid w:val="00EA46CF"/>
    <w:rsid w:val="00EA4807"/>
    <w:rsid w:val="00EA4823"/>
    <w:rsid w:val="00EA4927"/>
    <w:rsid w:val="00EA4B39"/>
    <w:rsid w:val="00EA4C09"/>
    <w:rsid w:val="00EA4C84"/>
    <w:rsid w:val="00EA4D16"/>
    <w:rsid w:val="00EA4D2C"/>
    <w:rsid w:val="00EA4D74"/>
    <w:rsid w:val="00EA4DF4"/>
    <w:rsid w:val="00EA4F14"/>
    <w:rsid w:val="00EA4FD9"/>
    <w:rsid w:val="00EA4FF4"/>
    <w:rsid w:val="00EA525A"/>
    <w:rsid w:val="00EA5296"/>
    <w:rsid w:val="00EA52E6"/>
    <w:rsid w:val="00EA53AC"/>
    <w:rsid w:val="00EA54FA"/>
    <w:rsid w:val="00EA58E5"/>
    <w:rsid w:val="00EA59C2"/>
    <w:rsid w:val="00EA59CA"/>
    <w:rsid w:val="00EA59CD"/>
    <w:rsid w:val="00EA5A79"/>
    <w:rsid w:val="00EA5B74"/>
    <w:rsid w:val="00EA5BEF"/>
    <w:rsid w:val="00EA5E2D"/>
    <w:rsid w:val="00EA604C"/>
    <w:rsid w:val="00EA604E"/>
    <w:rsid w:val="00EA6317"/>
    <w:rsid w:val="00EA6335"/>
    <w:rsid w:val="00EA63C8"/>
    <w:rsid w:val="00EA64AC"/>
    <w:rsid w:val="00EA65C6"/>
    <w:rsid w:val="00EA65FC"/>
    <w:rsid w:val="00EA66AB"/>
    <w:rsid w:val="00EA68D5"/>
    <w:rsid w:val="00EA6A23"/>
    <w:rsid w:val="00EA6A3C"/>
    <w:rsid w:val="00EA6BE9"/>
    <w:rsid w:val="00EA6BF2"/>
    <w:rsid w:val="00EA6EC1"/>
    <w:rsid w:val="00EA707E"/>
    <w:rsid w:val="00EA73B1"/>
    <w:rsid w:val="00EA7793"/>
    <w:rsid w:val="00EA77CC"/>
    <w:rsid w:val="00EA79A8"/>
    <w:rsid w:val="00EA7C1B"/>
    <w:rsid w:val="00EA7CAD"/>
    <w:rsid w:val="00EA7EA8"/>
    <w:rsid w:val="00EA7F48"/>
    <w:rsid w:val="00EB00B6"/>
    <w:rsid w:val="00EB0500"/>
    <w:rsid w:val="00EB078E"/>
    <w:rsid w:val="00EB0797"/>
    <w:rsid w:val="00EB096E"/>
    <w:rsid w:val="00EB0C62"/>
    <w:rsid w:val="00EB0D59"/>
    <w:rsid w:val="00EB0E65"/>
    <w:rsid w:val="00EB0F27"/>
    <w:rsid w:val="00EB1050"/>
    <w:rsid w:val="00EB10B8"/>
    <w:rsid w:val="00EB114C"/>
    <w:rsid w:val="00EB1218"/>
    <w:rsid w:val="00EB13E6"/>
    <w:rsid w:val="00EB1405"/>
    <w:rsid w:val="00EB1697"/>
    <w:rsid w:val="00EB18FF"/>
    <w:rsid w:val="00EB192B"/>
    <w:rsid w:val="00EB1B5C"/>
    <w:rsid w:val="00EB1FB0"/>
    <w:rsid w:val="00EB21E4"/>
    <w:rsid w:val="00EB21F1"/>
    <w:rsid w:val="00EB2266"/>
    <w:rsid w:val="00EB237E"/>
    <w:rsid w:val="00EB2584"/>
    <w:rsid w:val="00EB26A7"/>
    <w:rsid w:val="00EB26BE"/>
    <w:rsid w:val="00EB26E8"/>
    <w:rsid w:val="00EB28AC"/>
    <w:rsid w:val="00EB28E9"/>
    <w:rsid w:val="00EB29CC"/>
    <w:rsid w:val="00EB2E2B"/>
    <w:rsid w:val="00EB2E60"/>
    <w:rsid w:val="00EB2F16"/>
    <w:rsid w:val="00EB2FCC"/>
    <w:rsid w:val="00EB3077"/>
    <w:rsid w:val="00EB310D"/>
    <w:rsid w:val="00EB3184"/>
    <w:rsid w:val="00EB3290"/>
    <w:rsid w:val="00EB3399"/>
    <w:rsid w:val="00EB33ED"/>
    <w:rsid w:val="00EB33F0"/>
    <w:rsid w:val="00EB359A"/>
    <w:rsid w:val="00EB35C0"/>
    <w:rsid w:val="00EB38DD"/>
    <w:rsid w:val="00EB39F1"/>
    <w:rsid w:val="00EB3B11"/>
    <w:rsid w:val="00EB3CD8"/>
    <w:rsid w:val="00EB3CD9"/>
    <w:rsid w:val="00EB3DD0"/>
    <w:rsid w:val="00EB3DED"/>
    <w:rsid w:val="00EB3E62"/>
    <w:rsid w:val="00EB3EFF"/>
    <w:rsid w:val="00EB3FA8"/>
    <w:rsid w:val="00EB4305"/>
    <w:rsid w:val="00EB43B2"/>
    <w:rsid w:val="00EB43C6"/>
    <w:rsid w:val="00EB43DC"/>
    <w:rsid w:val="00EB45F5"/>
    <w:rsid w:val="00EB4630"/>
    <w:rsid w:val="00EB46A3"/>
    <w:rsid w:val="00EB47C4"/>
    <w:rsid w:val="00EB486F"/>
    <w:rsid w:val="00EB4ACA"/>
    <w:rsid w:val="00EB4AF6"/>
    <w:rsid w:val="00EB4B00"/>
    <w:rsid w:val="00EB4BF8"/>
    <w:rsid w:val="00EB4C48"/>
    <w:rsid w:val="00EB4C4A"/>
    <w:rsid w:val="00EB4C6E"/>
    <w:rsid w:val="00EB4C84"/>
    <w:rsid w:val="00EB503A"/>
    <w:rsid w:val="00EB5184"/>
    <w:rsid w:val="00EB5349"/>
    <w:rsid w:val="00EB5502"/>
    <w:rsid w:val="00EB55A7"/>
    <w:rsid w:val="00EB5791"/>
    <w:rsid w:val="00EB57B2"/>
    <w:rsid w:val="00EB58BE"/>
    <w:rsid w:val="00EB5A1F"/>
    <w:rsid w:val="00EB5A28"/>
    <w:rsid w:val="00EB5A6C"/>
    <w:rsid w:val="00EB5A97"/>
    <w:rsid w:val="00EB5CA4"/>
    <w:rsid w:val="00EB5D64"/>
    <w:rsid w:val="00EB5DAC"/>
    <w:rsid w:val="00EB5E4F"/>
    <w:rsid w:val="00EB602A"/>
    <w:rsid w:val="00EB6093"/>
    <w:rsid w:val="00EB632E"/>
    <w:rsid w:val="00EB6340"/>
    <w:rsid w:val="00EB635A"/>
    <w:rsid w:val="00EB6390"/>
    <w:rsid w:val="00EB63F2"/>
    <w:rsid w:val="00EB66A0"/>
    <w:rsid w:val="00EB66EF"/>
    <w:rsid w:val="00EB67A7"/>
    <w:rsid w:val="00EB6A20"/>
    <w:rsid w:val="00EB6AC7"/>
    <w:rsid w:val="00EB6B5B"/>
    <w:rsid w:val="00EB6C55"/>
    <w:rsid w:val="00EB6C6E"/>
    <w:rsid w:val="00EB6E44"/>
    <w:rsid w:val="00EB739C"/>
    <w:rsid w:val="00EB758B"/>
    <w:rsid w:val="00EB76DD"/>
    <w:rsid w:val="00EB7701"/>
    <w:rsid w:val="00EB7749"/>
    <w:rsid w:val="00EB7A89"/>
    <w:rsid w:val="00EB7AF0"/>
    <w:rsid w:val="00EB7AF6"/>
    <w:rsid w:val="00EB7B82"/>
    <w:rsid w:val="00EB7CE2"/>
    <w:rsid w:val="00EB7FF4"/>
    <w:rsid w:val="00EC0035"/>
    <w:rsid w:val="00EC0081"/>
    <w:rsid w:val="00EC00ED"/>
    <w:rsid w:val="00EC01C4"/>
    <w:rsid w:val="00EC023C"/>
    <w:rsid w:val="00EC0455"/>
    <w:rsid w:val="00EC0558"/>
    <w:rsid w:val="00EC058F"/>
    <w:rsid w:val="00EC062C"/>
    <w:rsid w:val="00EC0680"/>
    <w:rsid w:val="00EC070F"/>
    <w:rsid w:val="00EC078F"/>
    <w:rsid w:val="00EC0ACE"/>
    <w:rsid w:val="00EC0B70"/>
    <w:rsid w:val="00EC0CAD"/>
    <w:rsid w:val="00EC1018"/>
    <w:rsid w:val="00EC11F9"/>
    <w:rsid w:val="00EC11FD"/>
    <w:rsid w:val="00EC126C"/>
    <w:rsid w:val="00EC12A9"/>
    <w:rsid w:val="00EC13E5"/>
    <w:rsid w:val="00EC14A2"/>
    <w:rsid w:val="00EC165B"/>
    <w:rsid w:val="00EC16E6"/>
    <w:rsid w:val="00EC18BA"/>
    <w:rsid w:val="00EC1B94"/>
    <w:rsid w:val="00EC1BC8"/>
    <w:rsid w:val="00EC1E4B"/>
    <w:rsid w:val="00EC1EB6"/>
    <w:rsid w:val="00EC1EE2"/>
    <w:rsid w:val="00EC1F3C"/>
    <w:rsid w:val="00EC1F6D"/>
    <w:rsid w:val="00EC2049"/>
    <w:rsid w:val="00EC207E"/>
    <w:rsid w:val="00EC20A6"/>
    <w:rsid w:val="00EC20BC"/>
    <w:rsid w:val="00EC20C6"/>
    <w:rsid w:val="00EC214F"/>
    <w:rsid w:val="00EC222F"/>
    <w:rsid w:val="00EC2257"/>
    <w:rsid w:val="00EC22BD"/>
    <w:rsid w:val="00EC230F"/>
    <w:rsid w:val="00EC24CA"/>
    <w:rsid w:val="00EC2538"/>
    <w:rsid w:val="00EC259F"/>
    <w:rsid w:val="00EC2615"/>
    <w:rsid w:val="00EC2785"/>
    <w:rsid w:val="00EC2789"/>
    <w:rsid w:val="00EC2893"/>
    <w:rsid w:val="00EC28A7"/>
    <w:rsid w:val="00EC2A95"/>
    <w:rsid w:val="00EC2B35"/>
    <w:rsid w:val="00EC2C3F"/>
    <w:rsid w:val="00EC2C63"/>
    <w:rsid w:val="00EC2DD0"/>
    <w:rsid w:val="00EC2F1D"/>
    <w:rsid w:val="00EC3021"/>
    <w:rsid w:val="00EC3245"/>
    <w:rsid w:val="00EC3304"/>
    <w:rsid w:val="00EC354C"/>
    <w:rsid w:val="00EC3576"/>
    <w:rsid w:val="00EC3770"/>
    <w:rsid w:val="00EC37A3"/>
    <w:rsid w:val="00EC383B"/>
    <w:rsid w:val="00EC391C"/>
    <w:rsid w:val="00EC3972"/>
    <w:rsid w:val="00EC3B46"/>
    <w:rsid w:val="00EC3BAC"/>
    <w:rsid w:val="00EC3C0E"/>
    <w:rsid w:val="00EC3CEF"/>
    <w:rsid w:val="00EC3E6E"/>
    <w:rsid w:val="00EC3F30"/>
    <w:rsid w:val="00EC4083"/>
    <w:rsid w:val="00EC43E8"/>
    <w:rsid w:val="00EC4457"/>
    <w:rsid w:val="00EC453E"/>
    <w:rsid w:val="00EC460C"/>
    <w:rsid w:val="00EC48E5"/>
    <w:rsid w:val="00EC4A20"/>
    <w:rsid w:val="00EC4C5B"/>
    <w:rsid w:val="00EC4D03"/>
    <w:rsid w:val="00EC4D87"/>
    <w:rsid w:val="00EC4DAA"/>
    <w:rsid w:val="00EC507F"/>
    <w:rsid w:val="00EC50FB"/>
    <w:rsid w:val="00EC516A"/>
    <w:rsid w:val="00EC51C7"/>
    <w:rsid w:val="00EC5217"/>
    <w:rsid w:val="00EC522A"/>
    <w:rsid w:val="00EC53A5"/>
    <w:rsid w:val="00EC5468"/>
    <w:rsid w:val="00EC568A"/>
    <w:rsid w:val="00EC58D7"/>
    <w:rsid w:val="00EC5967"/>
    <w:rsid w:val="00EC5AD2"/>
    <w:rsid w:val="00EC5CB7"/>
    <w:rsid w:val="00EC5E12"/>
    <w:rsid w:val="00EC6068"/>
    <w:rsid w:val="00EC6395"/>
    <w:rsid w:val="00EC63F8"/>
    <w:rsid w:val="00EC6565"/>
    <w:rsid w:val="00EC670E"/>
    <w:rsid w:val="00EC6723"/>
    <w:rsid w:val="00EC69F2"/>
    <w:rsid w:val="00EC69F9"/>
    <w:rsid w:val="00EC6A8D"/>
    <w:rsid w:val="00EC6C0D"/>
    <w:rsid w:val="00EC6C56"/>
    <w:rsid w:val="00EC6C5F"/>
    <w:rsid w:val="00EC6DE8"/>
    <w:rsid w:val="00EC6E2B"/>
    <w:rsid w:val="00EC6E66"/>
    <w:rsid w:val="00EC6EB1"/>
    <w:rsid w:val="00EC6FBC"/>
    <w:rsid w:val="00EC7083"/>
    <w:rsid w:val="00EC70C5"/>
    <w:rsid w:val="00EC716A"/>
    <w:rsid w:val="00EC722B"/>
    <w:rsid w:val="00EC7262"/>
    <w:rsid w:val="00EC72DD"/>
    <w:rsid w:val="00EC748B"/>
    <w:rsid w:val="00EC7614"/>
    <w:rsid w:val="00EC76B6"/>
    <w:rsid w:val="00EC77A4"/>
    <w:rsid w:val="00EC78E7"/>
    <w:rsid w:val="00EC7A97"/>
    <w:rsid w:val="00EC7B90"/>
    <w:rsid w:val="00EC7E41"/>
    <w:rsid w:val="00EC7EC7"/>
    <w:rsid w:val="00EC7F5A"/>
    <w:rsid w:val="00ED01E4"/>
    <w:rsid w:val="00ED02CC"/>
    <w:rsid w:val="00ED030E"/>
    <w:rsid w:val="00ED03DD"/>
    <w:rsid w:val="00ED060C"/>
    <w:rsid w:val="00ED0642"/>
    <w:rsid w:val="00ED06B3"/>
    <w:rsid w:val="00ED071A"/>
    <w:rsid w:val="00ED0838"/>
    <w:rsid w:val="00ED08CB"/>
    <w:rsid w:val="00ED0953"/>
    <w:rsid w:val="00ED0B2C"/>
    <w:rsid w:val="00ED0DC5"/>
    <w:rsid w:val="00ED0DD5"/>
    <w:rsid w:val="00ED1047"/>
    <w:rsid w:val="00ED1062"/>
    <w:rsid w:val="00ED1086"/>
    <w:rsid w:val="00ED10BD"/>
    <w:rsid w:val="00ED112B"/>
    <w:rsid w:val="00ED128B"/>
    <w:rsid w:val="00ED138D"/>
    <w:rsid w:val="00ED1589"/>
    <w:rsid w:val="00ED161B"/>
    <w:rsid w:val="00ED176D"/>
    <w:rsid w:val="00ED17AE"/>
    <w:rsid w:val="00ED17C2"/>
    <w:rsid w:val="00ED1895"/>
    <w:rsid w:val="00ED1B5D"/>
    <w:rsid w:val="00ED1BD0"/>
    <w:rsid w:val="00ED1BE2"/>
    <w:rsid w:val="00ED1C21"/>
    <w:rsid w:val="00ED1C82"/>
    <w:rsid w:val="00ED1D94"/>
    <w:rsid w:val="00ED1E55"/>
    <w:rsid w:val="00ED1F04"/>
    <w:rsid w:val="00ED1F3F"/>
    <w:rsid w:val="00ED1FBC"/>
    <w:rsid w:val="00ED2039"/>
    <w:rsid w:val="00ED208E"/>
    <w:rsid w:val="00ED209F"/>
    <w:rsid w:val="00ED21D1"/>
    <w:rsid w:val="00ED22CA"/>
    <w:rsid w:val="00ED2382"/>
    <w:rsid w:val="00ED241E"/>
    <w:rsid w:val="00ED2718"/>
    <w:rsid w:val="00ED27FF"/>
    <w:rsid w:val="00ED2806"/>
    <w:rsid w:val="00ED2850"/>
    <w:rsid w:val="00ED2897"/>
    <w:rsid w:val="00ED2C2B"/>
    <w:rsid w:val="00ED2D36"/>
    <w:rsid w:val="00ED2F18"/>
    <w:rsid w:val="00ED30F8"/>
    <w:rsid w:val="00ED315D"/>
    <w:rsid w:val="00ED336D"/>
    <w:rsid w:val="00ED3474"/>
    <w:rsid w:val="00ED34E1"/>
    <w:rsid w:val="00ED36FE"/>
    <w:rsid w:val="00ED376C"/>
    <w:rsid w:val="00ED3770"/>
    <w:rsid w:val="00ED3796"/>
    <w:rsid w:val="00ED3984"/>
    <w:rsid w:val="00ED3AD7"/>
    <w:rsid w:val="00ED3B0B"/>
    <w:rsid w:val="00ED3CC4"/>
    <w:rsid w:val="00ED3CE5"/>
    <w:rsid w:val="00ED3D01"/>
    <w:rsid w:val="00ED3D2D"/>
    <w:rsid w:val="00ED3DF7"/>
    <w:rsid w:val="00ED3F1B"/>
    <w:rsid w:val="00ED407B"/>
    <w:rsid w:val="00ED4096"/>
    <w:rsid w:val="00ED4116"/>
    <w:rsid w:val="00ED4141"/>
    <w:rsid w:val="00ED42B5"/>
    <w:rsid w:val="00ED42BB"/>
    <w:rsid w:val="00ED4362"/>
    <w:rsid w:val="00ED43D0"/>
    <w:rsid w:val="00ED44E5"/>
    <w:rsid w:val="00ED4522"/>
    <w:rsid w:val="00ED457E"/>
    <w:rsid w:val="00ED4691"/>
    <w:rsid w:val="00ED4765"/>
    <w:rsid w:val="00ED49DB"/>
    <w:rsid w:val="00ED4B66"/>
    <w:rsid w:val="00ED4C42"/>
    <w:rsid w:val="00ED4C79"/>
    <w:rsid w:val="00ED4C82"/>
    <w:rsid w:val="00ED4CB1"/>
    <w:rsid w:val="00ED4F78"/>
    <w:rsid w:val="00ED4FAD"/>
    <w:rsid w:val="00ED515B"/>
    <w:rsid w:val="00ED51FA"/>
    <w:rsid w:val="00ED52DD"/>
    <w:rsid w:val="00ED5387"/>
    <w:rsid w:val="00ED5468"/>
    <w:rsid w:val="00ED55B7"/>
    <w:rsid w:val="00ED55E6"/>
    <w:rsid w:val="00ED5826"/>
    <w:rsid w:val="00ED5B2A"/>
    <w:rsid w:val="00ED5B65"/>
    <w:rsid w:val="00ED5B78"/>
    <w:rsid w:val="00ED5CB3"/>
    <w:rsid w:val="00ED5CD6"/>
    <w:rsid w:val="00ED5D6F"/>
    <w:rsid w:val="00ED5F77"/>
    <w:rsid w:val="00ED607E"/>
    <w:rsid w:val="00ED60F6"/>
    <w:rsid w:val="00ED6136"/>
    <w:rsid w:val="00ED6207"/>
    <w:rsid w:val="00ED6386"/>
    <w:rsid w:val="00ED63F6"/>
    <w:rsid w:val="00ED6526"/>
    <w:rsid w:val="00ED6606"/>
    <w:rsid w:val="00ED665B"/>
    <w:rsid w:val="00ED6735"/>
    <w:rsid w:val="00ED676A"/>
    <w:rsid w:val="00ED6898"/>
    <w:rsid w:val="00ED68F7"/>
    <w:rsid w:val="00ED697E"/>
    <w:rsid w:val="00ED69D0"/>
    <w:rsid w:val="00ED6A59"/>
    <w:rsid w:val="00ED6B19"/>
    <w:rsid w:val="00ED6D0A"/>
    <w:rsid w:val="00ED6F40"/>
    <w:rsid w:val="00ED7041"/>
    <w:rsid w:val="00ED71B6"/>
    <w:rsid w:val="00ED74D1"/>
    <w:rsid w:val="00ED7675"/>
    <w:rsid w:val="00ED77A3"/>
    <w:rsid w:val="00ED77BC"/>
    <w:rsid w:val="00ED7854"/>
    <w:rsid w:val="00ED7948"/>
    <w:rsid w:val="00ED7A45"/>
    <w:rsid w:val="00ED7AC6"/>
    <w:rsid w:val="00ED7BB2"/>
    <w:rsid w:val="00ED7C0A"/>
    <w:rsid w:val="00ED7C6B"/>
    <w:rsid w:val="00ED7CC0"/>
    <w:rsid w:val="00ED7DB6"/>
    <w:rsid w:val="00ED7DE9"/>
    <w:rsid w:val="00ED7E33"/>
    <w:rsid w:val="00EE00C0"/>
    <w:rsid w:val="00EE00D9"/>
    <w:rsid w:val="00EE01FA"/>
    <w:rsid w:val="00EE032D"/>
    <w:rsid w:val="00EE055E"/>
    <w:rsid w:val="00EE07C8"/>
    <w:rsid w:val="00EE0849"/>
    <w:rsid w:val="00EE0853"/>
    <w:rsid w:val="00EE0862"/>
    <w:rsid w:val="00EE09BF"/>
    <w:rsid w:val="00EE0A8C"/>
    <w:rsid w:val="00EE0C4E"/>
    <w:rsid w:val="00EE0CE8"/>
    <w:rsid w:val="00EE0D0D"/>
    <w:rsid w:val="00EE0E15"/>
    <w:rsid w:val="00EE0EB0"/>
    <w:rsid w:val="00EE0F17"/>
    <w:rsid w:val="00EE0FED"/>
    <w:rsid w:val="00EE11E4"/>
    <w:rsid w:val="00EE1487"/>
    <w:rsid w:val="00EE17BF"/>
    <w:rsid w:val="00EE1A64"/>
    <w:rsid w:val="00EE1ABA"/>
    <w:rsid w:val="00EE1BD7"/>
    <w:rsid w:val="00EE1FDD"/>
    <w:rsid w:val="00EE20CA"/>
    <w:rsid w:val="00EE215E"/>
    <w:rsid w:val="00EE21AC"/>
    <w:rsid w:val="00EE2321"/>
    <w:rsid w:val="00EE25C4"/>
    <w:rsid w:val="00EE26F4"/>
    <w:rsid w:val="00EE26FF"/>
    <w:rsid w:val="00EE27C9"/>
    <w:rsid w:val="00EE293E"/>
    <w:rsid w:val="00EE2B54"/>
    <w:rsid w:val="00EE2BEA"/>
    <w:rsid w:val="00EE2D00"/>
    <w:rsid w:val="00EE2FE6"/>
    <w:rsid w:val="00EE3150"/>
    <w:rsid w:val="00EE31DF"/>
    <w:rsid w:val="00EE31E7"/>
    <w:rsid w:val="00EE3289"/>
    <w:rsid w:val="00EE340B"/>
    <w:rsid w:val="00EE37AB"/>
    <w:rsid w:val="00EE37E5"/>
    <w:rsid w:val="00EE3862"/>
    <w:rsid w:val="00EE3875"/>
    <w:rsid w:val="00EE399E"/>
    <w:rsid w:val="00EE3ADB"/>
    <w:rsid w:val="00EE3E0A"/>
    <w:rsid w:val="00EE40AC"/>
    <w:rsid w:val="00EE4181"/>
    <w:rsid w:val="00EE423C"/>
    <w:rsid w:val="00EE4559"/>
    <w:rsid w:val="00EE4866"/>
    <w:rsid w:val="00EE48D5"/>
    <w:rsid w:val="00EE49B8"/>
    <w:rsid w:val="00EE49CA"/>
    <w:rsid w:val="00EE4B69"/>
    <w:rsid w:val="00EE4BBF"/>
    <w:rsid w:val="00EE4D04"/>
    <w:rsid w:val="00EE4D88"/>
    <w:rsid w:val="00EE4EC5"/>
    <w:rsid w:val="00EE4ECD"/>
    <w:rsid w:val="00EE4EDC"/>
    <w:rsid w:val="00EE5360"/>
    <w:rsid w:val="00EE53B2"/>
    <w:rsid w:val="00EE5711"/>
    <w:rsid w:val="00EE572C"/>
    <w:rsid w:val="00EE5796"/>
    <w:rsid w:val="00EE58E3"/>
    <w:rsid w:val="00EE5947"/>
    <w:rsid w:val="00EE5A38"/>
    <w:rsid w:val="00EE5A68"/>
    <w:rsid w:val="00EE5BDF"/>
    <w:rsid w:val="00EE5BE5"/>
    <w:rsid w:val="00EE5C40"/>
    <w:rsid w:val="00EE5D92"/>
    <w:rsid w:val="00EE5DC9"/>
    <w:rsid w:val="00EE5E80"/>
    <w:rsid w:val="00EE5EA2"/>
    <w:rsid w:val="00EE5EB5"/>
    <w:rsid w:val="00EE5EDB"/>
    <w:rsid w:val="00EE5F0F"/>
    <w:rsid w:val="00EE6169"/>
    <w:rsid w:val="00EE61BD"/>
    <w:rsid w:val="00EE61F2"/>
    <w:rsid w:val="00EE6429"/>
    <w:rsid w:val="00EE64D2"/>
    <w:rsid w:val="00EE6510"/>
    <w:rsid w:val="00EE6771"/>
    <w:rsid w:val="00EE6797"/>
    <w:rsid w:val="00EE67A6"/>
    <w:rsid w:val="00EE6AE6"/>
    <w:rsid w:val="00EE6B40"/>
    <w:rsid w:val="00EE6C81"/>
    <w:rsid w:val="00EE6CC1"/>
    <w:rsid w:val="00EE6CF4"/>
    <w:rsid w:val="00EE6E22"/>
    <w:rsid w:val="00EE6FAC"/>
    <w:rsid w:val="00EE7059"/>
    <w:rsid w:val="00EE7084"/>
    <w:rsid w:val="00EE7107"/>
    <w:rsid w:val="00EE7133"/>
    <w:rsid w:val="00EE71C4"/>
    <w:rsid w:val="00EE736C"/>
    <w:rsid w:val="00EE7560"/>
    <w:rsid w:val="00EE7677"/>
    <w:rsid w:val="00EE7821"/>
    <w:rsid w:val="00EE7B17"/>
    <w:rsid w:val="00EE7C4C"/>
    <w:rsid w:val="00EE7DB0"/>
    <w:rsid w:val="00EF0027"/>
    <w:rsid w:val="00EF00C8"/>
    <w:rsid w:val="00EF0103"/>
    <w:rsid w:val="00EF01AA"/>
    <w:rsid w:val="00EF01C9"/>
    <w:rsid w:val="00EF0289"/>
    <w:rsid w:val="00EF02AA"/>
    <w:rsid w:val="00EF06A2"/>
    <w:rsid w:val="00EF0790"/>
    <w:rsid w:val="00EF07CD"/>
    <w:rsid w:val="00EF08A4"/>
    <w:rsid w:val="00EF0A03"/>
    <w:rsid w:val="00EF0A91"/>
    <w:rsid w:val="00EF0BA3"/>
    <w:rsid w:val="00EF0D67"/>
    <w:rsid w:val="00EF0F13"/>
    <w:rsid w:val="00EF0F1C"/>
    <w:rsid w:val="00EF0FD5"/>
    <w:rsid w:val="00EF10AC"/>
    <w:rsid w:val="00EF11F4"/>
    <w:rsid w:val="00EF1639"/>
    <w:rsid w:val="00EF16F7"/>
    <w:rsid w:val="00EF1709"/>
    <w:rsid w:val="00EF172B"/>
    <w:rsid w:val="00EF196A"/>
    <w:rsid w:val="00EF1A30"/>
    <w:rsid w:val="00EF1A88"/>
    <w:rsid w:val="00EF1AD1"/>
    <w:rsid w:val="00EF1AFF"/>
    <w:rsid w:val="00EF1BB3"/>
    <w:rsid w:val="00EF1C5B"/>
    <w:rsid w:val="00EF1CD7"/>
    <w:rsid w:val="00EF1E5A"/>
    <w:rsid w:val="00EF1E86"/>
    <w:rsid w:val="00EF1F60"/>
    <w:rsid w:val="00EF20E7"/>
    <w:rsid w:val="00EF210B"/>
    <w:rsid w:val="00EF2173"/>
    <w:rsid w:val="00EF226E"/>
    <w:rsid w:val="00EF23D7"/>
    <w:rsid w:val="00EF2787"/>
    <w:rsid w:val="00EF278B"/>
    <w:rsid w:val="00EF278D"/>
    <w:rsid w:val="00EF286C"/>
    <w:rsid w:val="00EF28A9"/>
    <w:rsid w:val="00EF28B1"/>
    <w:rsid w:val="00EF2B2C"/>
    <w:rsid w:val="00EF2EB9"/>
    <w:rsid w:val="00EF2EDF"/>
    <w:rsid w:val="00EF2EE9"/>
    <w:rsid w:val="00EF3094"/>
    <w:rsid w:val="00EF30A5"/>
    <w:rsid w:val="00EF3102"/>
    <w:rsid w:val="00EF32D6"/>
    <w:rsid w:val="00EF3515"/>
    <w:rsid w:val="00EF35EF"/>
    <w:rsid w:val="00EF3618"/>
    <w:rsid w:val="00EF3957"/>
    <w:rsid w:val="00EF3D34"/>
    <w:rsid w:val="00EF3E5A"/>
    <w:rsid w:val="00EF4043"/>
    <w:rsid w:val="00EF4086"/>
    <w:rsid w:val="00EF4344"/>
    <w:rsid w:val="00EF4472"/>
    <w:rsid w:val="00EF454F"/>
    <w:rsid w:val="00EF45C9"/>
    <w:rsid w:val="00EF46E6"/>
    <w:rsid w:val="00EF49EB"/>
    <w:rsid w:val="00EF49F1"/>
    <w:rsid w:val="00EF4A0F"/>
    <w:rsid w:val="00EF4AD9"/>
    <w:rsid w:val="00EF4D49"/>
    <w:rsid w:val="00EF4DA2"/>
    <w:rsid w:val="00EF4DF8"/>
    <w:rsid w:val="00EF51BE"/>
    <w:rsid w:val="00EF5487"/>
    <w:rsid w:val="00EF54AC"/>
    <w:rsid w:val="00EF55E1"/>
    <w:rsid w:val="00EF578B"/>
    <w:rsid w:val="00EF57A7"/>
    <w:rsid w:val="00EF57A8"/>
    <w:rsid w:val="00EF57CA"/>
    <w:rsid w:val="00EF591A"/>
    <w:rsid w:val="00EF5B0C"/>
    <w:rsid w:val="00EF5B83"/>
    <w:rsid w:val="00EF5EEF"/>
    <w:rsid w:val="00EF6069"/>
    <w:rsid w:val="00EF60DC"/>
    <w:rsid w:val="00EF61D1"/>
    <w:rsid w:val="00EF6299"/>
    <w:rsid w:val="00EF6323"/>
    <w:rsid w:val="00EF6363"/>
    <w:rsid w:val="00EF6667"/>
    <w:rsid w:val="00EF672F"/>
    <w:rsid w:val="00EF678B"/>
    <w:rsid w:val="00EF6867"/>
    <w:rsid w:val="00EF689F"/>
    <w:rsid w:val="00EF698E"/>
    <w:rsid w:val="00EF6B47"/>
    <w:rsid w:val="00EF6D5D"/>
    <w:rsid w:val="00EF6F3E"/>
    <w:rsid w:val="00EF6FB6"/>
    <w:rsid w:val="00EF710E"/>
    <w:rsid w:val="00EF7114"/>
    <w:rsid w:val="00EF7164"/>
    <w:rsid w:val="00EF74E9"/>
    <w:rsid w:val="00EF74F1"/>
    <w:rsid w:val="00EF7522"/>
    <w:rsid w:val="00EF772F"/>
    <w:rsid w:val="00EF78A0"/>
    <w:rsid w:val="00EF78AB"/>
    <w:rsid w:val="00EF7BD4"/>
    <w:rsid w:val="00F001BA"/>
    <w:rsid w:val="00F00366"/>
    <w:rsid w:val="00F0039F"/>
    <w:rsid w:val="00F004FD"/>
    <w:rsid w:val="00F006C3"/>
    <w:rsid w:val="00F006C9"/>
    <w:rsid w:val="00F0074D"/>
    <w:rsid w:val="00F007CF"/>
    <w:rsid w:val="00F00877"/>
    <w:rsid w:val="00F00A35"/>
    <w:rsid w:val="00F00A37"/>
    <w:rsid w:val="00F00BEB"/>
    <w:rsid w:val="00F00D1E"/>
    <w:rsid w:val="00F00D77"/>
    <w:rsid w:val="00F00DF9"/>
    <w:rsid w:val="00F00E33"/>
    <w:rsid w:val="00F011EC"/>
    <w:rsid w:val="00F011FB"/>
    <w:rsid w:val="00F0126C"/>
    <w:rsid w:val="00F01290"/>
    <w:rsid w:val="00F012EF"/>
    <w:rsid w:val="00F013B9"/>
    <w:rsid w:val="00F013C5"/>
    <w:rsid w:val="00F013DE"/>
    <w:rsid w:val="00F01452"/>
    <w:rsid w:val="00F014FB"/>
    <w:rsid w:val="00F01512"/>
    <w:rsid w:val="00F016AA"/>
    <w:rsid w:val="00F016DB"/>
    <w:rsid w:val="00F017E8"/>
    <w:rsid w:val="00F018C7"/>
    <w:rsid w:val="00F01945"/>
    <w:rsid w:val="00F01AEB"/>
    <w:rsid w:val="00F01BE4"/>
    <w:rsid w:val="00F01C5A"/>
    <w:rsid w:val="00F01C9A"/>
    <w:rsid w:val="00F01CE7"/>
    <w:rsid w:val="00F01D27"/>
    <w:rsid w:val="00F01F68"/>
    <w:rsid w:val="00F023BC"/>
    <w:rsid w:val="00F023D3"/>
    <w:rsid w:val="00F02418"/>
    <w:rsid w:val="00F024FD"/>
    <w:rsid w:val="00F02610"/>
    <w:rsid w:val="00F0266C"/>
    <w:rsid w:val="00F0268B"/>
    <w:rsid w:val="00F02872"/>
    <w:rsid w:val="00F028E8"/>
    <w:rsid w:val="00F029D9"/>
    <w:rsid w:val="00F02BA3"/>
    <w:rsid w:val="00F02C06"/>
    <w:rsid w:val="00F02D79"/>
    <w:rsid w:val="00F02E73"/>
    <w:rsid w:val="00F02E7C"/>
    <w:rsid w:val="00F02FFF"/>
    <w:rsid w:val="00F033D2"/>
    <w:rsid w:val="00F033F2"/>
    <w:rsid w:val="00F0340A"/>
    <w:rsid w:val="00F03471"/>
    <w:rsid w:val="00F03769"/>
    <w:rsid w:val="00F037BE"/>
    <w:rsid w:val="00F03C2C"/>
    <w:rsid w:val="00F03E70"/>
    <w:rsid w:val="00F03E71"/>
    <w:rsid w:val="00F040D0"/>
    <w:rsid w:val="00F040ED"/>
    <w:rsid w:val="00F041D8"/>
    <w:rsid w:val="00F0433C"/>
    <w:rsid w:val="00F04440"/>
    <w:rsid w:val="00F045CF"/>
    <w:rsid w:val="00F048FC"/>
    <w:rsid w:val="00F049F9"/>
    <w:rsid w:val="00F04A73"/>
    <w:rsid w:val="00F04B3D"/>
    <w:rsid w:val="00F04C66"/>
    <w:rsid w:val="00F04CE1"/>
    <w:rsid w:val="00F04D17"/>
    <w:rsid w:val="00F04DDF"/>
    <w:rsid w:val="00F04DE6"/>
    <w:rsid w:val="00F04EBC"/>
    <w:rsid w:val="00F04EDB"/>
    <w:rsid w:val="00F05112"/>
    <w:rsid w:val="00F0519E"/>
    <w:rsid w:val="00F05202"/>
    <w:rsid w:val="00F052B0"/>
    <w:rsid w:val="00F05388"/>
    <w:rsid w:val="00F05409"/>
    <w:rsid w:val="00F05469"/>
    <w:rsid w:val="00F0547C"/>
    <w:rsid w:val="00F0570E"/>
    <w:rsid w:val="00F05776"/>
    <w:rsid w:val="00F05777"/>
    <w:rsid w:val="00F057F0"/>
    <w:rsid w:val="00F058D4"/>
    <w:rsid w:val="00F0596A"/>
    <w:rsid w:val="00F05A8B"/>
    <w:rsid w:val="00F05B60"/>
    <w:rsid w:val="00F05B6F"/>
    <w:rsid w:val="00F05BEA"/>
    <w:rsid w:val="00F05CD2"/>
    <w:rsid w:val="00F05D8E"/>
    <w:rsid w:val="00F05E67"/>
    <w:rsid w:val="00F060FE"/>
    <w:rsid w:val="00F061FA"/>
    <w:rsid w:val="00F062CC"/>
    <w:rsid w:val="00F063DC"/>
    <w:rsid w:val="00F0649F"/>
    <w:rsid w:val="00F065FD"/>
    <w:rsid w:val="00F0688F"/>
    <w:rsid w:val="00F068C7"/>
    <w:rsid w:val="00F06A52"/>
    <w:rsid w:val="00F06ACA"/>
    <w:rsid w:val="00F06B26"/>
    <w:rsid w:val="00F06B3D"/>
    <w:rsid w:val="00F06B9A"/>
    <w:rsid w:val="00F06BFF"/>
    <w:rsid w:val="00F06CBF"/>
    <w:rsid w:val="00F06D2C"/>
    <w:rsid w:val="00F06ECE"/>
    <w:rsid w:val="00F06F06"/>
    <w:rsid w:val="00F071C5"/>
    <w:rsid w:val="00F07228"/>
    <w:rsid w:val="00F07246"/>
    <w:rsid w:val="00F0724D"/>
    <w:rsid w:val="00F072B9"/>
    <w:rsid w:val="00F072C5"/>
    <w:rsid w:val="00F07453"/>
    <w:rsid w:val="00F0752A"/>
    <w:rsid w:val="00F07672"/>
    <w:rsid w:val="00F07818"/>
    <w:rsid w:val="00F07866"/>
    <w:rsid w:val="00F0786A"/>
    <w:rsid w:val="00F07ADA"/>
    <w:rsid w:val="00F07C53"/>
    <w:rsid w:val="00F07D0F"/>
    <w:rsid w:val="00F07D16"/>
    <w:rsid w:val="00F07D89"/>
    <w:rsid w:val="00F07E04"/>
    <w:rsid w:val="00F07E3F"/>
    <w:rsid w:val="00F07F65"/>
    <w:rsid w:val="00F07FEC"/>
    <w:rsid w:val="00F10107"/>
    <w:rsid w:val="00F1037E"/>
    <w:rsid w:val="00F1040A"/>
    <w:rsid w:val="00F104B8"/>
    <w:rsid w:val="00F105A2"/>
    <w:rsid w:val="00F108E1"/>
    <w:rsid w:val="00F1092C"/>
    <w:rsid w:val="00F10992"/>
    <w:rsid w:val="00F109AA"/>
    <w:rsid w:val="00F10A03"/>
    <w:rsid w:val="00F10C47"/>
    <w:rsid w:val="00F10F1D"/>
    <w:rsid w:val="00F10F27"/>
    <w:rsid w:val="00F11068"/>
    <w:rsid w:val="00F11281"/>
    <w:rsid w:val="00F112BB"/>
    <w:rsid w:val="00F11531"/>
    <w:rsid w:val="00F11540"/>
    <w:rsid w:val="00F115AB"/>
    <w:rsid w:val="00F115C5"/>
    <w:rsid w:val="00F115C8"/>
    <w:rsid w:val="00F11761"/>
    <w:rsid w:val="00F11926"/>
    <w:rsid w:val="00F11961"/>
    <w:rsid w:val="00F11A74"/>
    <w:rsid w:val="00F11B4B"/>
    <w:rsid w:val="00F11CC2"/>
    <w:rsid w:val="00F11F43"/>
    <w:rsid w:val="00F1220F"/>
    <w:rsid w:val="00F12272"/>
    <w:rsid w:val="00F12280"/>
    <w:rsid w:val="00F122F0"/>
    <w:rsid w:val="00F123AE"/>
    <w:rsid w:val="00F12499"/>
    <w:rsid w:val="00F124B4"/>
    <w:rsid w:val="00F12532"/>
    <w:rsid w:val="00F1254F"/>
    <w:rsid w:val="00F125B7"/>
    <w:rsid w:val="00F125BF"/>
    <w:rsid w:val="00F12696"/>
    <w:rsid w:val="00F1282A"/>
    <w:rsid w:val="00F1288A"/>
    <w:rsid w:val="00F12965"/>
    <w:rsid w:val="00F12BB4"/>
    <w:rsid w:val="00F12BC1"/>
    <w:rsid w:val="00F12CA6"/>
    <w:rsid w:val="00F1302B"/>
    <w:rsid w:val="00F1310D"/>
    <w:rsid w:val="00F132BD"/>
    <w:rsid w:val="00F13304"/>
    <w:rsid w:val="00F133D6"/>
    <w:rsid w:val="00F133D7"/>
    <w:rsid w:val="00F133E3"/>
    <w:rsid w:val="00F133EA"/>
    <w:rsid w:val="00F1343B"/>
    <w:rsid w:val="00F135A2"/>
    <w:rsid w:val="00F13625"/>
    <w:rsid w:val="00F13703"/>
    <w:rsid w:val="00F138FB"/>
    <w:rsid w:val="00F13A1A"/>
    <w:rsid w:val="00F13AE8"/>
    <w:rsid w:val="00F13C3E"/>
    <w:rsid w:val="00F13CF2"/>
    <w:rsid w:val="00F13E79"/>
    <w:rsid w:val="00F13E84"/>
    <w:rsid w:val="00F13F5F"/>
    <w:rsid w:val="00F13F7E"/>
    <w:rsid w:val="00F140E5"/>
    <w:rsid w:val="00F1410A"/>
    <w:rsid w:val="00F1421F"/>
    <w:rsid w:val="00F142A3"/>
    <w:rsid w:val="00F145B6"/>
    <w:rsid w:val="00F14622"/>
    <w:rsid w:val="00F146FA"/>
    <w:rsid w:val="00F14781"/>
    <w:rsid w:val="00F147C0"/>
    <w:rsid w:val="00F147DF"/>
    <w:rsid w:val="00F14818"/>
    <w:rsid w:val="00F14938"/>
    <w:rsid w:val="00F14D8B"/>
    <w:rsid w:val="00F14DB9"/>
    <w:rsid w:val="00F14E67"/>
    <w:rsid w:val="00F14ED0"/>
    <w:rsid w:val="00F14EEA"/>
    <w:rsid w:val="00F14F67"/>
    <w:rsid w:val="00F1502E"/>
    <w:rsid w:val="00F15223"/>
    <w:rsid w:val="00F15426"/>
    <w:rsid w:val="00F154BE"/>
    <w:rsid w:val="00F155DB"/>
    <w:rsid w:val="00F1577E"/>
    <w:rsid w:val="00F15881"/>
    <w:rsid w:val="00F158AD"/>
    <w:rsid w:val="00F158B9"/>
    <w:rsid w:val="00F1598A"/>
    <w:rsid w:val="00F15A8B"/>
    <w:rsid w:val="00F15AA2"/>
    <w:rsid w:val="00F15BA9"/>
    <w:rsid w:val="00F15DC9"/>
    <w:rsid w:val="00F15DEA"/>
    <w:rsid w:val="00F15DF2"/>
    <w:rsid w:val="00F160B5"/>
    <w:rsid w:val="00F161E3"/>
    <w:rsid w:val="00F16207"/>
    <w:rsid w:val="00F16468"/>
    <w:rsid w:val="00F1653C"/>
    <w:rsid w:val="00F165CA"/>
    <w:rsid w:val="00F165D5"/>
    <w:rsid w:val="00F16604"/>
    <w:rsid w:val="00F1661C"/>
    <w:rsid w:val="00F16645"/>
    <w:rsid w:val="00F16649"/>
    <w:rsid w:val="00F16651"/>
    <w:rsid w:val="00F16663"/>
    <w:rsid w:val="00F1673E"/>
    <w:rsid w:val="00F16830"/>
    <w:rsid w:val="00F1685E"/>
    <w:rsid w:val="00F16955"/>
    <w:rsid w:val="00F169AF"/>
    <w:rsid w:val="00F16A39"/>
    <w:rsid w:val="00F16B1F"/>
    <w:rsid w:val="00F1709A"/>
    <w:rsid w:val="00F17186"/>
    <w:rsid w:val="00F17302"/>
    <w:rsid w:val="00F17313"/>
    <w:rsid w:val="00F17337"/>
    <w:rsid w:val="00F173B4"/>
    <w:rsid w:val="00F1743C"/>
    <w:rsid w:val="00F17447"/>
    <w:rsid w:val="00F1764C"/>
    <w:rsid w:val="00F1777F"/>
    <w:rsid w:val="00F1781E"/>
    <w:rsid w:val="00F17A57"/>
    <w:rsid w:val="00F17A9D"/>
    <w:rsid w:val="00F17C77"/>
    <w:rsid w:val="00F17CDB"/>
    <w:rsid w:val="00F17EBD"/>
    <w:rsid w:val="00F17F6E"/>
    <w:rsid w:val="00F201A8"/>
    <w:rsid w:val="00F2025B"/>
    <w:rsid w:val="00F202CE"/>
    <w:rsid w:val="00F20462"/>
    <w:rsid w:val="00F205F5"/>
    <w:rsid w:val="00F206F4"/>
    <w:rsid w:val="00F20722"/>
    <w:rsid w:val="00F20749"/>
    <w:rsid w:val="00F20963"/>
    <w:rsid w:val="00F20B2E"/>
    <w:rsid w:val="00F20EDE"/>
    <w:rsid w:val="00F20EF7"/>
    <w:rsid w:val="00F20F13"/>
    <w:rsid w:val="00F20F36"/>
    <w:rsid w:val="00F20F4C"/>
    <w:rsid w:val="00F212EC"/>
    <w:rsid w:val="00F2143D"/>
    <w:rsid w:val="00F2144A"/>
    <w:rsid w:val="00F216A2"/>
    <w:rsid w:val="00F217F5"/>
    <w:rsid w:val="00F21F5A"/>
    <w:rsid w:val="00F21FAA"/>
    <w:rsid w:val="00F22025"/>
    <w:rsid w:val="00F22467"/>
    <w:rsid w:val="00F2252F"/>
    <w:rsid w:val="00F22562"/>
    <w:rsid w:val="00F22833"/>
    <w:rsid w:val="00F228C4"/>
    <w:rsid w:val="00F228EC"/>
    <w:rsid w:val="00F228F4"/>
    <w:rsid w:val="00F2298E"/>
    <w:rsid w:val="00F22A80"/>
    <w:rsid w:val="00F22AD6"/>
    <w:rsid w:val="00F22EC5"/>
    <w:rsid w:val="00F22FEE"/>
    <w:rsid w:val="00F23045"/>
    <w:rsid w:val="00F230DC"/>
    <w:rsid w:val="00F230F5"/>
    <w:rsid w:val="00F23270"/>
    <w:rsid w:val="00F232E8"/>
    <w:rsid w:val="00F23420"/>
    <w:rsid w:val="00F23453"/>
    <w:rsid w:val="00F234B9"/>
    <w:rsid w:val="00F235CD"/>
    <w:rsid w:val="00F235DA"/>
    <w:rsid w:val="00F23620"/>
    <w:rsid w:val="00F236B7"/>
    <w:rsid w:val="00F236DB"/>
    <w:rsid w:val="00F23745"/>
    <w:rsid w:val="00F23829"/>
    <w:rsid w:val="00F239AE"/>
    <w:rsid w:val="00F23ACE"/>
    <w:rsid w:val="00F23B19"/>
    <w:rsid w:val="00F23BE2"/>
    <w:rsid w:val="00F23CBC"/>
    <w:rsid w:val="00F23CEA"/>
    <w:rsid w:val="00F23F0F"/>
    <w:rsid w:val="00F23FFA"/>
    <w:rsid w:val="00F24014"/>
    <w:rsid w:val="00F2412A"/>
    <w:rsid w:val="00F241C7"/>
    <w:rsid w:val="00F242E6"/>
    <w:rsid w:val="00F24522"/>
    <w:rsid w:val="00F24551"/>
    <w:rsid w:val="00F24598"/>
    <w:rsid w:val="00F24627"/>
    <w:rsid w:val="00F2480D"/>
    <w:rsid w:val="00F248CA"/>
    <w:rsid w:val="00F24A97"/>
    <w:rsid w:val="00F24AB3"/>
    <w:rsid w:val="00F24B78"/>
    <w:rsid w:val="00F24C92"/>
    <w:rsid w:val="00F24DED"/>
    <w:rsid w:val="00F24DF8"/>
    <w:rsid w:val="00F24F8F"/>
    <w:rsid w:val="00F250D8"/>
    <w:rsid w:val="00F250FE"/>
    <w:rsid w:val="00F25173"/>
    <w:rsid w:val="00F25292"/>
    <w:rsid w:val="00F25333"/>
    <w:rsid w:val="00F25398"/>
    <w:rsid w:val="00F256D2"/>
    <w:rsid w:val="00F25738"/>
    <w:rsid w:val="00F2578F"/>
    <w:rsid w:val="00F25958"/>
    <w:rsid w:val="00F25989"/>
    <w:rsid w:val="00F25A2E"/>
    <w:rsid w:val="00F25CC0"/>
    <w:rsid w:val="00F25D50"/>
    <w:rsid w:val="00F25D62"/>
    <w:rsid w:val="00F25D7C"/>
    <w:rsid w:val="00F2609C"/>
    <w:rsid w:val="00F260A4"/>
    <w:rsid w:val="00F261A5"/>
    <w:rsid w:val="00F261D1"/>
    <w:rsid w:val="00F261D9"/>
    <w:rsid w:val="00F26225"/>
    <w:rsid w:val="00F26273"/>
    <w:rsid w:val="00F26345"/>
    <w:rsid w:val="00F2649D"/>
    <w:rsid w:val="00F26617"/>
    <w:rsid w:val="00F2664B"/>
    <w:rsid w:val="00F26862"/>
    <w:rsid w:val="00F26A40"/>
    <w:rsid w:val="00F26A8F"/>
    <w:rsid w:val="00F26B59"/>
    <w:rsid w:val="00F26B69"/>
    <w:rsid w:val="00F26BA9"/>
    <w:rsid w:val="00F26C51"/>
    <w:rsid w:val="00F26D35"/>
    <w:rsid w:val="00F26F1E"/>
    <w:rsid w:val="00F26FD9"/>
    <w:rsid w:val="00F27018"/>
    <w:rsid w:val="00F271CF"/>
    <w:rsid w:val="00F273D2"/>
    <w:rsid w:val="00F27434"/>
    <w:rsid w:val="00F27476"/>
    <w:rsid w:val="00F274E9"/>
    <w:rsid w:val="00F27525"/>
    <w:rsid w:val="00F27641"/>
    <w:rsid w:val="00F2765B"/>
    <w:rsid w:val="00F2768F"/>
    <w:rsid w:val="00F27A78"/>
    <w:rsid w:val="00F27BE8"/>
    <w:rsid w:val="00F27E81"/>
    <w:rsid w:val="00F27E8E"/>
    <w:rsid w:val="00F300A6"/>
    <w:rsid w:val="00F30231"/>
    <w:rsid w:val="00F3024E"/>
    <w:rsid w:val="00F30468"/>
    <w:rsid w:val="00F306CC"/>
    <w:rsid w:val="00F308D3"/>
    <w:rsid w:val="00F3095B"/>
    <w:rsid w:val="00F30995"/>
    <w:rsid w:val="00F309E8"/>
    <w:rsid w:val="00F30A6C"/>
    <w:rsid w:val="00F30A8F"/>
    <w:rsid w:val="00F30B6A"/>
    <w:rsid w:val="00F30C40"/>
    <w:rsid w:val="00F30DE3"/>
    <w:rsid w:val="00F30EC4"/>
    <w:rsid w:val="00F30ED5"/>
    <w:rsid w:val="00F30F78"/>
    <w:rsid w:val="00F3111C"/>
    <w:rsid w:val="00F31274"/>
    <w:rsid w:val="00F312D5"/>
    <w:rsid w:val="00F314B3"/>
    <w:rsid w:val="00F314EA"/>
    <w:rsid w:val="00F314F1"/>
    <w:rsid w:val="00F31517"/>
    <w:rsid w:val="00F31607"/>
    <w:rsid w:val="00F3166E"/>
    <w:rsid w:val="00F3183F"/>
    <w:rsid w:val="00F319A7"/>
    <w:rsid w:val="00F31A1F"/>
    <w:rsid w:val="00F31A70"/>
    <w:rsid w:val="00F31B89"/>
    <w:rsid w:val="00F31C4D"/>
    <w:rsid w:val="00F31CDD"/>
    <w:rsid w:val="00F31CEA"/>
    <w:rsid w:val="00F31F06"/>
    <w:rsid w:val="00F31F7F"/>
    <w:rsid w:val="00F32062"/>
    <w:rsid w:val="00F32079"/>
    <w:rsid w:val="00F320AD"/>
    <w:rsid w:val="00F321FA"/>
    <w:rsid w:val="00F3227C"/>
    <w:rsid w:val="00F322ED"/>
    <w:rsid w:val="00F322F5"/>
    <w:rsid w:val="00F323C4"/>
    <w:rsid w:val="00F3259A"/>
    <w:rsid w:val="00F3274E"/>
    <w:rsid w:val="00F32822"/>
    <w:rsid w:val="00F329B5"/>
    <w:rsid w:val="00F32A59"/>
    <w:rsid w:val="00F32A9F"/>
    <w:rsid w:val="00F32C87"/>
    <w:rsid w:val="00F32F52"/>
    <w:rsid w:val="00F331AE"/>
    <w:rsid w:val="00F332A4"/>
    <w:rsid w:val="00F332B6"/>
    <w:rsid w:val="00F33343"/>
    <w:rsid w:val="00F33383"/>
    <w:rsid w:val="00F3346A"/>
    <w:rsid w:val="00F335C9"/>
    <w:rsid w:val="00F33674"/>
    <w:rsid w:val="00F33998"/>
    <w:rsid w:val="00F339CF"/>
    <w:rsid w:val="00F33E4D"/>
    <w:rsid w:val="00F33F00"/>
    <w:rsid w:val="00F33FC2"/>
    <w:rsid w:val="00F3412F"/>
    <w:rsid w:val="00F34140"/>
    <w:rsid w:val="00F34143"/>
    <w:rsid w:val="00F3419E"/>
    <w:rsid w:val="00F342BE"/>
    <w:rsid w:val="00F343C0"/>
    <w:rsid w:val="00F3442E"/>
    <w:rsid w:val="00F345C2"/>
    <w:rsid w:val="00F34627"/>
    <w:rsid w:val="00F34678"/>
    <w:rsid w:val="00F346E6"/>
    <w:rsid w:val="00F348A6"/>
    <w:rsid w:val="00F34B06"/>
    <w:rsid w:val="00F34C45"/>
    <w:rsid w:val="00F34CD0"/>
    <w:rsid w:val="00F34FD6"/>
    <w:rsid w:val="00F35063"/>
    <w:rsid w:val="00F351F7"/>
    <w:rsid w:val="00F35269"/>
    <w:rsid w:val="00F3534F"/>
    <w:rsid w:val="00F35354"/>
    <w:rsid w:val="00F354DD"/>
    <w:rsid w:val="00F35811"/>
    <w:rsid w:val="00F35910"/>
    <w:rsid w:val="00F35A2D"/>
    <w:rsid w:val="00F35AD1"/>
    <w:rsid w:val="00F35C4C"/>
    <w:rsid w:val="00F35D33"/>
    <w:rsid w:val="00F35DEA"/>
    <w:rsid w:val="00F35E3C"/>
    <w:rsid w:val="00F3623D"/>
    <w:rsid w:val="00F363E2"/>
    <w:rsid w:val="00F3646E"/>
    <w:rsid w:val="00F3649C"/>
    <w:rsid w:val="00F36546"/>
    <w:rsid w:val="00F365D6"/>
    <w:rsid w:val="00F36616"/>
    <w:rsid w:val="00F3695F"/>
    <w:rsid w:val="00F36AC1"/>
    <w:rsid w:val="00F36AC9"/>
    <w:rsid w:val="00F36B30"/>
    <w:rsid w:val="00F36C06"/>
    <w:rsid w:val="00F36D79"/>
    <w:rsid w:val="00F36E37"/>
    <w:rsid w:val="00F36ED9"/>
    <w:rsid w:val="00F36F1A"/>
    <w:rsid w:val="00F36F8B"/>
    <w:rsid w:val="00F371EC"/>
    <w:rsid w:val="00F37396"/>
    <w:rsid w:val="00F37821"/>
    <w:rsid w:val="00F37A82"/>
    <w:rsid w:val="00F37B20"/>
    <w:rsid w:val="00F37BD7"/>
    <w:rsid w:val="00F37EDC"/>
    <w:rsid w:val="00F37F95"/>
    <w:rsid w:val="00F37FE1"/>
    <w:rsid w:val="00F40012"/>
    <w:rsid w:val="00F40089"/>
    <w:rsid w:val="00F4009B"/>
    <w:rsid w:val="00F4022C"/>
    <w:rsid w:val="00F40276"/>
    <w:rsid w:val="00F402C9"/>
    <w:rsid w:val="00F402D3"/>
    <w:rsid w:val="00F40750"/>
    <w:rsid w:val="00F40876"/>
    <w:rsid w:val="00F40A7D"/>
    <w:rsid w:val="00F40C71"/>
    <w:rsid w:val="00F41103"/>
    <w:rsid w:val="00F41133"/>
    <w:rsid w:val="00F41150"/>
    <w:rsid w:val="00F4119F"/>
    <w:rsid w:val="00F412C7"/>
    <w:rsid w:val="00F4139C"/>
    <w:rsid w:val="00F413D9"/>
    <w:rsid w:val="00F414C2"/>
    <w:rsid w:val="00F4156A"/>
    <w:rsid w:val="00F41580"/>
    <w:rsid w:val="00F415D9"/>
    <w:rsid w:val="00F415FA"/>
    <w:rsid w:val="00F41611"/>
    <w:rsid w:val="00F417FF"/>
    <w:rsid w:val="00F41854"/>
    <w:rsid w:val="00F41B63"/>
    <w:rsid w:val="00F41D09"/>
    <w:rsid w:val="00F42002"/>
    <w:rsid w:val="00F421AC"/>
    <w:rsid w:val="00F421D1"/>
    <w:rsid w:val="00F42228"/>
    <w:rsid w:val="00F42255"/>
    <w:rsid w:val="00F4231F"/>
    <w:rsid w:val="00F425FD"/>
    <w:rsid w:val="00F427FB"/>
    <w:rsid w:val="00F428DB"/>
    <w:rsid w:val="00F42921"/>
    <w:rsid w:val="00F429CB"/>
    <w:rsid w:val="00F42A04"/>
    <w:rsid w:val="00F42B8F"/>
    <w:rsid w:val="00F42C46"/>
    <w:rsid w:val="00F42C61"/>
    <w:rsid w:val="00F42FB2"/>
    <w:rsid w:val="00F43093"/>
    <w:rsid w:val="00F430A2"/>
    <w:rsid w:val="00F4318E"/>
    <w:rsid w:val="00F432D9"/>
    <w:rsid w:val="00F4333F"/>
    <w:rsid w:val="00F43351"/>
    <w:rsid w:val="00F434DF"/>
    <w:rsid w:val="00F4359C"/>
    <w:rsid w:val="00F43628"/>
    <w:rsid w:val="00F436D4"/>
    <w:rsid w:val="00F436E5"/>
    <w:rsid w:val="00F43712"/>
    <w:rsid w:val="00F43722"/>
    <w:rsid w:val="00F4392C"/>
    <w:rsid w:val="00F43A3A"/>
    <w:rsid w:val="00F43A3E"/>
    <w:rsid w:val="00F43A7F"/>
    <w:rsid w:val="00F43AA2"/>
    <w:rsid w:val="00F43BD1"/>
    <w:rsid w:val="00F43CE5"/>
    <w:rsid w:val="00F43D2F"/>
    <w:rsid w:val="00F43D31"/>
    <w:rsid w:val="00F43D7B"/>
    <w:rsid w:val="00F43D94"/>
    <w:rsid w:val="00F43D98"/>
    <w:rsid w:val="00F43D9F"/>
    <w:rsid w:val="00F44094"/>
    <w:rsid w:val="00F44108"/>
    <w:rsid w:val="00F4413D"/>
    <w:rsid w:val="00F4435E"/>
    <w:rsid w:val="00F444D0"/>
    <w:rsid w:val="00F44612"/>
    <w:rsid w:val="00F446E0"/>
    <w:rsid w:val="00F44895"/>
    <w:rsid w:val="00F448DE"/>
    <w:rsid w:val="00F448E4"/>
    <w:rsid w:val="00F44902"/>
    <w:rsid w:val="00F44918"/>
    <w:rsid w:val="00F44A39"/>
    <w:rsid w:val="00F44CA5"/>
    <w:rsid w:val="00F44D0E"/>
    <w:rsid w:val="00F44DC5"/>
    <w:rsid w:val="00F44F1A"/>
    <w:rsid w:val="00F44F81"/>
    <w:rsid w:val="00F45016"/>
    <w:rsid w:val="00F450F9"/>
    <w:rsid w:val="00F451E6"/>
    <w:rsid w:val="00F4523D"/>
    <w:rsid w:val="00F45376"/>
    <w:rsid w:val="00F4544D"/>
    <w:rsid w:val="00F454DE"/>
    <w:rsid w:val="00F456EF"/>
    <w:rsid w:val="00F459B5"/>
    <w:rsid w:val="00F45A33"/>
    <w:rsid w:val="00F45A91"/>
    <w:rsid w:val="00F45AAE"/>
    <w:rsid w:val="00F45B1F"/>
    <w:rsid w:val="00F45BB7"/>
    <w:rsid w:val="00F45C0C"/>
    <w:rsid w:val="00F45D67"/>
    <w:rsid w:val="00F45D9C"/>
    <w:rsid w:val="00F45DEA"/>
    <w:rsid w:val="00F45DF9"/>
    <w:rsid w:val="00F45E00"/>
    <w:rsid w:val="00F45F32"/>
    <w:rsid w:val="00F45FEA"/>
    <w:rsid w:val="00F4602A"/>
    <w:rsid w:val="00F461C0"/>
    <w:rsid w:val="00F4621B"/>
    <w:rsid w:val="00F462CA"/>
    <w:rsid w:val="00F46566"/>
    <w:rsid w:val="00F465AE"/>
    <w:rsid w:val="00F465C2"/>
    <w:rsid w:val="00F465CA"/>
    <w:rsid w:val="00F4669F"/>
    <w:rsid w:val="00F46711"/>
    <w:rsid w:val="00F4672E"/>
    <w:rsid w:val="00F4675A"/>
    <w:rsid w:val="00F469C1"/>
    <w:rsid w:val="00F469FB"/>
    <w:rsid w:val="00F46A56"/>
    <w:rsid w:val="00F46D0E"/>
    <w:rsid w:val="00F46EA9"/>
    <w:rsid w:val="00F46FD6"/>
    <w:rsid w:val="00F4714B"/>
    <w:rsid w:val="00F4717D"/>
    <w:rsid w:val="00F47318"/>
    <w:rsid w:val="00F47349"/>
    <w:rsid w:val="00F475C2"/>
    <w:rsid w:val="00F4767C"/>
    <w:rsid w:val="00F4783F"/>
    <w:rsid w:val="00F47862"/>
    <w:rsid w:val="00F478B2"/>
    <w:rsid w:val="00F478DC"/>
    <w:rsid w:val="00F479E8"/>
    <w:rsid w:val="00F47A24"/>
    <w:rsid w:val="00F47BA9"/>
    <w:rsid w:val="00F47BC3"/>
    <w:rsid w:val="00F47C1E"/>
    <w:rsid w:val="00F47DFF"/>
    <w:rsid w:val="00F47E45"/>
    <w:rsid w:val="00F50019"/>
    <w:rsid w:val="00F501C5"/>
    <w:rsid w:val="00F5023E"/>
    <w:rsid w:val="00F5042F"/>
    <w:rsid w:val="00F50458"/>
    <w:rsid w:val="00F506DA"/>
    <w:rsid w:val="00F50993"/>
    <w:rsid w:val="00F509BE"/>
    <w:rsid w:val="00F50A75"/>
    <w:rsid w:val="00F50B7D"/>
    <w:rsid w:val="00F50BFD"/>
    <w:rsid w:val="00F50CF7"/>
    <w:rsid w:val="00F50E64"/>
    <w:rsid w:val="00F5104F"/>
    <w:rsid w:val="00F5111D"/>
    <w:rsid w:val="00F5134E"/>
    <w:rsid w:val="00F514D8"/>
    <w:rsid w:val="00F51500"/>
    <w:rsid w:val="00F515A8"/>
    <w:rsid w:val="00F5165E"/>
    <w:rsid w:val="00F517AF"/>
    <w:rsid w:val="00F51828"/>
    <w:rsid w:val="00F518F3"/>
    <w:rsid w:val="00F5194E"/>
    <w:rsid w:val="00F51A02"/>
    <w:rsid w:val="00F51AA3"/>
    <w:rsid w:val="00F51AEF"/>
    <w:rsid w:val="00F51BED"/>
    <w:rsid w:val="00F51F1F"/>
    <w:rsid w:val="00F520A5"/>
    <w:rsid w:val="00F52133"/>
    <w:rsid w:val="00F521B5"/>
    <w:rsid w:val="00F523A1"/>
    <w:rsid w:val="00F52476"/>
    <w:rsid w:val="00F524E1"/>
    <w:rsid w:val="00F52512"/>
    <w:rsid w:val="00F525F1"/>
    <w:rsid w:val="00F5268D"/>
    <w:rsid w:val="00F52690"/>
    <w:rsid w:val="00F526F7"/>
    <w:rsid w:val="00F52A3A"/>
    <w:rsid w:val="00F52A96"/>
    <w:rsid w:val="00F52AE0"/>
    <w:rsid w:val="00F52AFB"/>
    <w:rsid w:val="00F52B6F"/>
    <w:rsid w:val="00F52BAF"/>
    <w:rsid w:val="00F52CE1"/>
    <w:rsid w:val="00F52E09"/>
    <w:rsid w:val="00F5305D"/>
    <w:rsid w:val="00F530B6"/>
    <w:rsid w:val="00F53138"/>
    <w:rsid w:val="00F53342"/>
    <w:rsid w:val="00F533A5"/>
    <w:rsid w:val="00F53401"/>
    <w:rsid w:val="00F53408"/>
    <w:rsid w:val="00F535E7"/>
    <w:rsid w:val="00F5365F"/>
    <w:rsid w:val="00F537C9"/>
    <w:rsid w:val="00F53841"/>
    <w:rsid w:val="00F53AEE"/>
    <w:rsid w:val="00F53CE7"/>
    <w:rsid w:val="00F53D6D"/>
    <w:rsid w:val="00F53E94"/>
    <w:rsid w:val="00F53F0E"/>
    <w:rsid w:val="00F53F42"/>
    <w:rsid w:val="00F54007"/>
    <w:rsid w:val="00F54176"/>
    <w:rsid w:val="00F541B0"/>
    <w:rsid w:val="00F542DF"/>
    <w:rsid w:val="00F54444"/>
    <w:rsid w:val="00F5446C"/>
    <w:rsid w:val="00F544FE"/>
    <w:rsid w:val="00F5463A"/>
    <w:rsid w:val="00F546A4"/>
    <w:rsid w:val="00F547B9"/>
    <w:rsid w:val="00F54802"/>
    <w:rsid w:val="00F54883"/>
    <w:rsid w:val="00F54967"/>
    <w:rsid w:val="00F54C19"/>
    <w:rsid w:val="00F54CB1"/>
    <w:rsid w:val="00F54D1B"/>
    <w:rsid w:val="00F54D88"/>
    <w:rsid w:val="00F54D97"/>
    <w:rsid w:val="00F54E51"/>
    <w:rsid w:val="00F54EE0"/>
    <w:rsid w:val="00F54F1C"/>
    <w:rsid w:val="00F54F2E"/>
    <w:rsid w:val="00F54FF0"/>
    <w:rsid w:val="00F550F3"/>
    <w:rsid w:val="00F552B8"/>
    <w:rsid w:val="00F554D4"/>
    <w:rsid w:val="00F55553"/>
    <w:rsid w:val="00F55600"/>
    <w:rsid w:val="00F55617"/>
    <w:rsid w:val="00F5561C"/>
    <w:rsid w:val="00F55646"/>
    <w:rsid w:val="00F55904"/>
    <w:rsid w:val="00F55A0C"/>
    <w:rsid w:val="00F55D60"/>
    <w:rsid w:val="00F55DEA"/>
    <w:rsid w:val="00F55FF9"/>
    <w:rsid w:val="00F560F3"/>
    <w:rsid w:val="00F56136"/>
    <w:rsid w:val="00F561BE"/>
    <w:rsid w:val="00F561DD"/>
    <w:rsid w:val="00F561E2"/>
    <w:rsid w:val="00F562F9"/>
    <w:rsid w:val="00F56561"/>
    <w:rsid w:val="00F566BE"/>
    <w:rsid w:val="00F567DD"/>
    <w:rsid w:val="00F56874"/>
    <w:rsid w:val="00F568A2"/>
    <w:rsid w:val="00F56A01"/>
    <w:rsid w:val="00F56A7B"/>
    <w:rsid w:val="00F56D21"/>
    <w:rsid w:val="00F56DC8"/>
    <w:rsid w:val="00F56DCF"/>
    <w:rsid w:val="00F56F38"/>
    <w:rsid w:val="00F570B9"/>
    <w:rsid w:val="00F57458"/>
    <w:rsid w:val="00F57463"/>
    <w:rsid w:val="00F574A0"/>
    <w:rsid w:val="00F57728"/>
    <w:rsid w:val="00F5777D"/>
    <w:rsid w:val="00F57A1E"/>
    <w:rsid w:val="00F57C0B"/>
    <w:rsid w:val="00F57C54"/>
    <w:rsid w:val="00F57F7F"/>
    <w:rsid w:val="00F57FAC"/>
    <w:rsid w:val="00F60061"/>
    <w:rsid w:val="00F600B0"/>
    <w:rsid w:val="00F601A9"/>
    <w:rsid w:val="00F603DF"/>
    <w:rsid w:val="00F6051A"/>
    <w:rsid w:val="00F605A7"/>
    <w:rsid w:val="00F605CF"/>
    <w:rsid w:val="00F605EC"/>
    <w:rsid w:val="00F60609"/>
    <w:rsid w:val="00F60761"/>
    <w:rsid w:val="00F60871"/>
    <w:rsid w:val="00F608C1"/>
    <w:rsid w:val="00F60A06"/>
    <w:rsid w:val="00F60AB4"/>
    <w:rsid w:val="00F60C64"/>
    <w:rsid w:val="00F60C93"/>
    <w:rsid w:val="00F60CB2"/>
    <w:rsid w:val="00F60E02"/>
    <w:rsid w:val="00F60F30"/>
    <w:rsid w:val="00F60FCD"/>
    <w:rsid w:val="00F6131A"/>
    <w:rsid w:val="00F615B6"/>
    <w:rsid w:val="00F61CE8"/>
    <w:rsid w:val="00F61D3B"/>
    <w:rsid w:val="00F61D3D"/>
    <w:rsid w:val="00F620D8"/>
    <w:rsid w:val="00F622F6"/>
    <w:rsid w:val="00F6251F"/>
    <w:rsid w:val="00F625E4"/>
    <w:rsid w:val="00F6282B"/>
    <w:rsid w:val="00F6296D"/>
    <w:rsid w:val="00F62A4F"/>
    <w:rsid w:val="00F62A7B"/>
    <w:rsid w:val="00F62B52"/>
    <w:rsid w:val="00F62D1B"/>
    <w:rsid w:val="00F62FEF"/>
    <w:rsid w:val="00F63098"/>
    <w:rsid w:val="00F631E1"/>
    <w:rsid w:val="00F63311"/>
    <w:rsid w:val="00F633FA"/>
    <w:rsid w:val="00F63459"/>
    <w:rsid w:val="00F63479"/>
    <w:rsid w:val="00F635C5"/>
    <w:rsid w:val="00F63770"/>
    <w:rsid w:val="00F637E4"/>
    <w:rsid w:val="00F6389B"/>
    <w:rsid w:val="00F638C7"/>
    <w:rsid w:val="00F63934"/>
    <w:rsid w:val="00F63B26"/>
    <w:rsid w:val="00F63D80"/>
    <w:rsid w:val="00F63D88"/>
    <w:rsid w:val="00F63E69"/>
    <w:rsid w:val="00F63ED6"/>
    <w:rsid w:val="00F64276"/>
    <w:rsid w:val="00F644AD"/>
    <w:rsid w:val="00F645E9"/>
    <w:rsid w:val="00F6463A"/>
    <w:rsid w:val="00F64761"/>
    <w:rsid w:val="00F647CC"/>
    <w:rsid w:val="00F64880"/>
    <w:rsid w:val="00F648D6"/>
    <w:rsid w:val="00F64A2D"/>
    <w:rsid w:val="00F64BBD"/>
    <w:rsid w:val="00F64D1E"/>
    <w:rsid w:val="00F64DE5"/>
    <w:rsid w:val="00F64DF7"/>
    <w:rsid w:val="00F64EF4"/>
    <w:rsid w:val="00F652D5"/>
    <w:rsid w:val="00F653ED"/>
    <w:rsid w:val="00F6553C"/>
    <w:rsid w:val="00F65604"/>
    <w:rsid w:val="00F65755"/>
    <w:rsid w:val="00F6597F"/>
    <w:rsid w:val="00F65A84"/>
    <w:rsid w:val="00F65AAA"/>
    <w:rsid w:val="00F65AE8"/>
    <w:rsid w:val="00F65BE9"/>
    <w:rsid w:val="00F65C4B"/>
    <w:rsid w:val="00F65E4C"/>
    <w:rsid w:val="00F65F01"/>
    <w:rsid w:val="00F65FAF"/>
    <w:rsid w:val="00F660AD"/>
    <w:rsid w:val="00F66179"/>
    <w:rsid w:val="00F662F7"/>
    <w:rsid w:val="00F6661B"/>
    <w:rsid w:val="00F6671C"/>
    <w:rsid w:val="00F66862"/>
    <w:rsid w:val="00F66AF1"/>
    <w:rsid w:val="00F66ED4"/>
    <w:rsid w:val="00F66EE8"/>
    <w:rsid w:val="00F66EF3"/>
    <w:rsid w:val="00F66F3C"/>
    <w:rsid w:val="00F66FD9"/>
    <w:rsid w:val="00F6715C"/>
    <w:rsid w:val="00F671AC"/>
    <w:rsid w:val="00F671F5"/>
    <w:rsid w:val="00F6741F"/>
    <w:rsid w:val="00F67492"/>
    <w:rsid w:val="00F674B3"/>
    <w:rsid w:val="00F674E6"/>
    <w:rsid w:val="00F677A6"/>
    <w:rsid w:val="00F677B4"/>
    <w:rsid w:val="00F67CAA"/>
    <w:rsid w:val="00F67D37"/>
    <w:rsid w:val="00F67DD1"/>
    <w:rsid w:val="00F67EED"/>
    <w:rsid w:val="00F67FBD"/>
    <w:rsid w:val="00F70106"/>
    <w:rsid w:val="00F70145"/>
    <w:rsid w:val="00F70194"/>
    <w:rsid w:val="00F701EA"/>
    <w:rsid w:val="00F70350"/>
    <w:rsid w:val="00F703ED"/>
    <w:rsid w:val="00F70484"/>
    <w:rsid w:val="00F707D0"/>
    <w:rsid w:val="00F70884"/>
    <w:rsid w:val="00F70993"/>
    <w:rsid w:val="00F709C6"/>
    <w:rsid w:val="00F709EC"/>
    <w:rsid w:val="00F70A2E"/>
    <w:rsid w:val="00F70DBE"/>
    <w:rsid w:val="00F70ECC"/>
    <w:rsid w:val="00F70EF0"/>
    <w:rsid w:val="00F71074"/>
    <w:rsid w:val="00F710C7"/>
    <w:rsid w:val="00F711DE"/>
    <w:rsid w:val="00F7127D"/>
    <w:rsid w:val="00F712AB"/>
    <w:rsid w:val="00F715F7"/>
    <w:rsid w:val="00F718A2"/>
    <w:rsid w:val="00F71963"/>
    <w:rsid w:val="00F719D8"/>
    <w:rsid w:val="00F7203C"/>
    <w:rsid w:val="00F720EC"/>
    <w:rsid w:val="00F72332"/>
    <w:rsid w:val="00F7238E"/>
    <w:rsid w:val="00F72420"/>
    <w:rsid w:val="00F7244B"/>
    <w:rsid w:val="00F7248F"/>
    <w:rsid w:val="00F72511"/>
    <w:rsid w:val="00F72AB2"/>
    <w:rsid w:val="00F72AF0"/>
    <w:rsid w:val="00F72E2B"/>
    <w:rsid w:val="00F72E88"/>
    <w:rsid w:val="00F73009"/>
    <w:rsid w:val="00F7301C"/>
    <w:rsid w:val="00F730AA"/>
    <w:rsid w:val="00F73120"/>
    <w:rsid w:val="00F7338B"/>
    <w:rsid w:val="00F73395"/>
    <w:rsid w:val="00F733AC"/>
    <w:rsid w:val="00F734AE"/>
    <w:rsid w:val="00F7351E"/>
    <w:rsid w:val="00F735B0"/>
    <w:rsid w:val="00F735D8"/>
    <w:rsid w:val="00F73682"/>
    <w:rsid w:val="00F73739"/>
    <w:rsid w:val="00F737F7"/>
    <w:rsid w:val="00F7384A"/>
    <w:rsid w:val="00F738D4"/>
    <w:rsid w:val="00F73923"/>
    <w:rsid w:val="00F73A23"/>
    <w:rsid w:val="00F73A8E"/>
    <w:rsid w:val="00F73AD9"/>
    <w:rsid w:val="00F73B50"/>
    <w:rsid w:val="00F73C43"/>
    <w:rsid w:val="00F73CA4"/>
    <w:rsid w:val="00F73D40"/>
    <w:rsid w:val="00F73F36"/>
    <w:rsid w:val="00F73F7A"/>
    <w:rsid w:val="00F74141"/>
    <w:rsid w:val="00F741CC"/>
    <w:rsid w:val="00F74374"/>
    <w:rsid w:val="00F74438"/>
    <w:rsid w:val="00F744CE"/>
    <w:rsid w:val="00F745F9"/>
    <w:rsid w:val="00F7471C"/>
    <w:rsid w:val="00F7489C"/>
    <w:rsid w:val="00F748E7"/>
    <w:rsid w:val="00F74AD2"/>
    <w:rsid w:val="00F74B9D"/>
    <w:rsid w:val="00F74E62"/>
    <w:rsid w:val="00F74F0E"/>
    <w:rsid w:val="00F74F3A"/>
    <w:rsid w:val="00F74F76"/>
    <w:rsid w:val="00F75007"/>
    <w:rsid w:val="00F75120"/>
    <w:rsid w:val="00F75176"/>
    <w:rsid w:val="00F7520C"/>
    <w:rsid w:val="00F7521C"/>
    <w:rsid w:val="00F757B4"/>
    <w:rsid w:val="00F75943"/>
    <w:rsid w:val="00F75CA9"/>
    <w:rsid w:val="00F75CF0"/>
    <w:rsid w:val="00F75D94"/>
    <w:rsid w:val="00F75EB5"/>
    <w:rsid w:val="00F75F40"/>
    <w:rsid w:val="00F75FC2"/>
    <w:rsid w:val="00F761C4"/>
    <w:rsid w:val="00F76299"/>
    <w:rsid w:val="00F76374"/>
    <w:rsid w:val="00F764E3"/>
    <w:rsid w:val="00F7667A"/>
    <w:rsid w:val="00F766ED"/>
    <w:rsid w:val="00F7682D"/>
    <w:rsid w:val="00F76901"/>
    <w:rsid w:val="00F76B26"/>
    <w:rsid w:val="00F76D7E"/>
    <w:rsid w:val="00F76E90"/>
    <w:rsid w:val="00F76FE1"/>
    <w:rsid w:val="00F770EF"/>
    <w:rsid w:val="00F77105"/>
    <w:rsid w:val="00F7718B"/>
    <w:rsid w:val="00F77273"/>
    <w:rsid w:val="00F773AA"/>
    <w:rsid w:val="00F773F2"/>
    <w:rsid w:val="00F77516"/>
    <w:rsid w:val="00F7757C"/>
    <w:rsid w:val="00F77617"/>
    <w:rsid w:val="00F777B7"/>
    <w:rsid w:val="00F77874"/>
    <w:rsid w:val="00F77A25"/>
    <w:rsid w:val="00F77A31"/>
    <w:rsid w:val="00F77B27"/>
    <w:rsid w:val="00F77D62"/>
    <w:rsid w:val="00F77DE1"/>
    <w:rsid w:val="00F77DFB"/>
    <w:rsid w:val="00F77EA4"/>
    <w:rsid w:val="00F77FD2"/>
    <w:rsid w:val="00F77FF5"/>
    <w:rsid w:val="00F80080"/>
    <w:rsid w:val="00F800F2"/>
    <w:rsid w:val="00F806A4"/>
    <w:rsid w:val="00F808DC"/>
    <w:rsid w:val="00F80923"/>
    <w:rsid w:val="00F80AB8"/>
    <w:rsid w:val="00F80B0C"/>
    <w:rsid w:val="00F80C7C"/>
    <w:rsid w:val="00F80C8D"/>
    <w:rsid w:val="00F80CB9"/>
    <w:rsid w:val="00F80ED7"/>
    <w:rsid w:val="00F80FE5"/>
    <w:rsid w:val="00F810B7"/>
    <w:rsid w:val="00F8125A"/>
    <w:rsid w:val="00F812DF"/>
    <w:rsid w:val="00F81384"/>
    <w:rsid w:val="00F81881"/>
    <w:rsid w:val="00F819CC"/>
    <w:rsid w:val="00F81B01"/>
    <w:rsid w:val="00F81B3A"/>
    <w:rsid w:val="00F81BCF"/>
    <w:rsid w:val="00F81C0E"/>
    <w:rsid w:val="00F81E2B"/>
    <w:rsid w:val="00F81FEF"/>
    <w:rsid w:val="00F82122"/>
    <w:rsid w:val="00F82210"/>
    <w:rsid w:val="00F82290"/>
    <w:rsid w:val="00F8232B"/>
    <w:rsid w:val="00F82336"/>
    <w:rsid w:val="00F8245F"/>
    <w:rsid w:val="00F8252C"/>
    <w:rsid w:val="00F82625"/>
    <w:rsid w:val="00F82691"/>
    <w:rsid w:val="00F826F7"/>
    <w:rsid w:val="00F827CC"/>
    <w:rsid w:val="00F827E5"/>
    <w:rsid w:val="00F82849"/>
    <w:rsid w:val="00F82948"/>
    <w:rsid w:val="00F82BBB"/>
    <w:rsid w:val="00F82C4D"/>
    <w:rsid w:val="00F82E2B"/>
    <w:rsid w:val="00F82E6C"/>
    <w:rsid w:val="00F82E7F"/>
    <w:rsid w:val="00F82E91"/>
    <w:rsid w:val="00F82FA5"/>
    <w:rsid w:val="00F8322E"/>
    <w:rsid w:val="00F83573"/>
    <w:rsid w:val="00F836BE"/>
    <w:rsid w:val="00F83822"/>
    <w:rsid w:val="00F83896"/>
    <w:rsid w:val="00F83C1A"/>
    <w:rsid w:val="00F83C6E"/>
    <w:rsid w:val="00F83CEB"/>
    <w:rsid w:val="00F83D65"/>
    <w:rsid w:val="00F83DA2"/>
    <w:rsid w:val="00F83DC7"/>
    <w:rsid w:val="00F83E28"/>
    <w:rsid w:val="00F83F80"/>
    <w:rsid w:val="00F83F8A"/>
    <w:rsid w:val="00F8402F"/>
    <w:rsid w:val="00F840FA"/>
    <w:rsid w:val="00F84114"/>
    <w:rsid w:val="00F842DA"/>
    <w:rsid w:val="00F8439B"/>
    <w:rsid w:val="00F843E3"/>
    <w:rsid w:val="00F84689"/>
    <w:rsid w:val="00F847C8"/>
    <w:rsid w:val="00F847F1"/>
    <w:rsid w:val="00F848B1"/>
    <w:rsid w:val="00F848FD"/>
    <w:rsid w:val="00F8496E"/>
    <w:rsid w:val="00F849B8"/>
    <w:rsid w:val="00F84B30"/>
    <w:rsid w:val="00F84B57"/>
    <w:rsid w:val="00F84C1F"/>
    <w:rsid w:val="00F84C38"/>
    <w:rsid w:val="00F84D64"/>
    <w:rsid w:val="00F84D8C"/>
    <w:rsid w:val="00F84DDC"/>
    <w:rsid w:val="00F85336"/>
    <w:rsid w:val="00F85364"/>
    <w:rsid w:val="00F856B4"/>
    <w:rsid w:val="00F85769"/>
    <w:rsid w:val="00F8582B"/>
    <w:rsid w:val="00F858C1"/>
    <w:rsid w:val="00F85B65"/>
    <w:rsid w:val="00F85BA3"/>
    <w:rsid w:val="00F85D3E"/>
    <w:rsid w:val="00F86029"/>
    <w:rsid w:val="00F86074"/>
    <w:rsid w:val="00F861CC"/>
    <w:rsid w:val="00F862D5"/>
    <w:rsid w:val="00F86444"/>
    <w:rsid w:val="00F864A8"/>
    <w:rsid w:val="00F86560"/>
    <w:rsid w:val="00F866FB"/>
    <w:rsid w:val="00F86700"/>
    <w:rsid w:val="00F86729"/>
    <w:rsid w:val="00F86750"/>
    <w:rsid w:val="00F868E5"/>
    <w:rsid w:val="00F86929"/>
    <w:rsid w:val="00F86ABC"/>
    <w:rsid w:val="00F86B0B"/>
    <w:rsid w:val="00F86B58"/>
    <w:rsid w:val="00F86C43"/>
    <w:rsid w:val="00F86E93"/>
    <w:rsid w:val="00F86F00"/>
    <w:rsid w:val="00F87133"/>
    <w:rsid w:val="00F87347"/>
    <w:rsid w:val="00F8738D"/>
    <w:rsid w:val="00F87502"/>
    <w:rsid w:val="00F8767C"/>
    <w:rsid w:val="00F87753"/>
    <w:rsid w:val="00F8789F"/>
    <w:rsid w:val="00F879D0"/>
    <w:rsid w:val="00F87CA5"/>
    <w:rsid w:val="00F87FA0"/>
    <w:rsid w:val="00F9001E"/>
    <w:rsid w:val="00F900F2"/>
    <w:rsid w:val="00F901A5"/>
    <w:rsid w:val="00F901DD"/>
    <w:rsid w:val="00F90300"/>
    <w:rsid w:val="00F9045F"/>
    <w:rsid w:val="00F9049C"/>
    <w:rsid w:val="00F90680"/>
    <w:rsid w:val="00F90697"/>
    <w:rsid w:val="00F908B0"/>
    <w:rsid w:val="00F908F7"/>
    <w:rsid w:val="00F90916"/>
    <w:rsid w:val="00F90956"/>
    <w:rsid w:val="00F90AEE"/>
    <w:rsid w:val="00F90B27"/>
    <w:rsid w:val="00F90B5A"/>
    <w:rsid w:val="00F90BD0"/>
    <w:rsid w:val="00F90F40"/>
    <w:rsid w:val="00F90FA0"/>
    <w:rsid w:val="00F910EA"/>
    <w:rsid w:val="00F910FD"/>
    <w:rsid w:val="00F91276"/>
    <w:rsid w:val="00F912E2"/>
    <w:rsid w:val="00F91349"/>
    <w:rsid w:val="00F913AD"/>
    <w:rsid w:val="00F915B8"/>
    <w:rsid w:val="00F9167A"/>
    <w:rsid w:val="00F916B9"/>
    <w:rsid w:val="00F917FF"/>
    <w:rsid w:val="00F91830"/>
    <w:rsid w:val="00F9190A"/>
    <w:rsid w:val="00F91B31"/>
    <w:rsid w:val="00F91CCF"/>
    <w:rsid w:val="00F91FE9"/>
    <w:rsid w:val="00F920E7"/>
    <w:rsid w:val="00F921EF"/>
    <w:rsid w:val="00F922ED"/>
    <w:rsid w:val="00F9232C"/>
    <w:rsid w:val="00F92376"/>
    <w:rsid w:val="00F924B6"/>
    <w:rsid w:val="00F92699"/>
    <w:rsid w:val="00F92A1A"/>
    <w:rsid w:val="00F92AE7"/>
    <w:rsid w:val="00F92B8E"/>
    <w:rsid w:val="00F92C81"/>
    <w:rsid w:val="00F92E27"/>
    <w:rsid w:val="00F9300F"/>
    <w:rsid w:val="00F93241"/>
    <w:rsid w:val="00F932AF"/>
    <w:rsid w:val="00F93399"/>
    <w:rsid w:val="00F933C7"/>
    <w:rsid w:val="00F933F2"/>
    <w:rsid w:val="00F934F2"/>
    <w:rsid w:val="00F937FF"/>
    <w:rsid w:val="00F9399E"/>
    <w:rsid w:val="00F939B5"/>
    <w:rsid w:val="00F939FB"/>
    <w:rsid w:val="00F93A1A"/>
    <w:rsid w:val="00F93B63"/>
    <w:rsid w:val="00F93CB5"/>
    <w:rsid w:val="00F93D0C"/>
    <w:rsid w:val="00F93DBA"/>
    <w:rsid w:val="00F93E5D"/>
    <w:rsid w:val="00F93E9D"/>
    <w:rsid w:val="00F941A4"/>
    <w:rsid w:val="00F94302"/>
    <w:rsid w:val="00F9436F"/>
    <w:rsid w:val="00F944D5"/>
    <w:rsid w:val="00F944EB"/>
    <w:rsid w:val="00F946A7"/>
    <w:rsid w:val="00F94746"/>
    <w:rsid w:val="00F9478B"/>
    <w:rsid w:val="00F94790"/>
    <w:rsid w:val="00F9479A"/>
    <w:rsid w:val="00F947E2"/>
    <w:rsid w:val="00F94993"/>
    <w:rsid w:val="00F949D0"/>
    <w:rsid w:val="00F94A1B"/>
    <w:rsid w:val="00F94A30"/>
    <w:rsid w:val="00F94CA9"/>
    <w:rsid w:val="00F94D1B"/>
    <w:rsid w:val="00F94E2E"/>
    <w:rsid w:val="00F94E74"/>
    <w:rsid w:val="00F94F47"/>
    <w:rsid w:val="00F94F95"/>
    <w:rsid w:val="00F95002"/>
    <w:rsid w:val="00F95109"/>
    <w:rsid w:val="00F95186"/>
    <w:rsid w:val="00F95255"/>
    <w:rsid w:val="00F95441"/>
    <w:rsid w:val="00F9561B"/>
    <w:rsid w:val="00F9586F"/>
    <w:rsid w:val="00F9592D"/>
    <w:rsid w:val="00F959E3"/>
    <w:rsid w:val="00F95A9A"/>
    <w:rsid w:val="00F95AC2"/>
    <w:rsid w:val="00F95CC8"/>
    <w:rsid w:val="00F95DB9"/>
    <w:rsid w:val="00F95ECF"/>
    <w:rsid w:val="00F95EE3"/>
    <w:rsid w:val="00F96005"/>
    <w:rsid w:val="00F960D8"/>
    <w:rsid w:val="00F9619E"/>
    <w:rsid w:val="00F9631C"/>
    <w:rsid w:val="00F966CE"/>
    <w:rsid w:val="00F968B6"/>
    <w:rsid w:val="00F9690F"/>
    <w:rsid w:val="00F96A03"/>
    <w:rsid w:val="00F96E09"/>
    <w:rsid w:val="00F96E1E"/>
    <w:rsid w:val="00F96F30"/>
    <w:rsid w:val="00F96FD2"/>
    <w:rsid w:val="00F97027"/>
    <w:rsid w:val="00F9725B"/>
    <w:rsid w:val="00F973AE"/>
    <w:rsid w:val="00F97405"/>
    <w:rsid w:val="00F974A7"/>
    <w:rsid w:val="00F974DA"/>
    <w:rsid w:val="00F97736"/>
    <w:rsid w:val="00F97801"/>
    <w:rsid w:val="00F97932"/>
    <w:rsid w:val="00F9799B"/>
    <w:rsid w:val="00F979B4"/>
    <w:rsid w:val="00F97C0E"/>
    <w:rsid w:val="00F97C38"/>
    <w:rsid w:val="00F97C65"/>
    <w:rsid w:val="00F97CBF"/>
    <w:rsid w:val="00F97CFE"/>
    <w:rsid w:val="00F97D47"/>
    <w:rsid w:val="00F97D89"/>
    <w:rsid w:val="00F97F02"/>
    <w:rsid w:val="00F97FB4"/>
    <w:rsid w:val="00FA0075"/>
    <w:rsid w:val="00FA00BD"/>
    <w:rsid w:val="00FA03BC"/>
    <w:rsid w:val="00FA042E"/>
    <w:rsid w:val="00FA046F"/>
    <w:rsid w:val="00FA05CB"/>
    <w:rsid w:val="00FA0640"/>
    <w:rsid w:val="00FA0685"/>
    <w:rsid w:val="00FA08F9"/>
    <w:rsid w:val="00FA0C5A"/>
    <w:rsid w:val="00FA0DC6"/>
    <w:rsid w:val="00FA0E40"/>
    <w:rsid w:val="00FA1102"/>
    <w:rsid w:val="00FA1291"/>
    <w:rsid w:val="00FA1293"/>
    <w:rsid w:val="00FA12D4"/>
    <w:rsid w:val="00FA134B"/>
    <w:rsid w:val="00FA13D3"/>
    <w:rsid w:val="00FA149A"/>
    <w:rsid w:val="00FA17AF"/>
    <w:rsid w:val="00FA190D"/>
    <w:rsid w:val="00FA194A"/>
    <w:rsid w:val="00FA1968"/>
    <w:rsid w:val="00FA19B0"/>
    <w:rsid w:val="00FA1BFF"/>
    <w:rsid w:val="00FA1C06"/>
    <w:rsid w:val="00FA1DCB"/>
    <w:rsid w:val="00FA1F65"/>
    <w:rsid w:val="00FA2076"/>
    <w:rsid w:val="00FA2128"/>
    <w:rsid w:val="00FA21D8"/>
    <w:rsid w:val="00FA24DD"/>
    <w:rsid w:val="00FA25CC"/>
    <w:rsid w:val="00FA2733"/>
    <w:rsid w:val="00FA2961"/>
    <w:rsid w:val="00FA2E9A"/>
    <w:rsid w:val="00FA2EAE"/>
    <w:rsid w:val="00FA31C5"/>
    <w:rsid w:val="00FA31ED"/>
    <w:rsid w:val="00FA3287"/>
    <w:rsid w:val="00FA32A3"/>
    <w:rsid w:val="00FA335D"/>
    <w:rsid w:val="00FA33C6"/>
    <w:rsid w:val="00FA345C"/>
    <w:rsid w:val="00FA34D6"/>
    <w:rsid w:val="00FA34ED"/>
    <w:rsid w:val="00FA36CB"/>
    <w:rsid w:val="00FA3712"/>
    <w:rsid w:val="00FA3D59"/>
    <w:rsid w:val="00FA3F49"/>
    <w:rsid w:val="00FA3F98"/>
    <w:rsid w:val="00FA40DB"/>
    <w:rsid w:val="00FA4137"/>
    <w:rsid w:val="00FA41F5"/>
    <w:rsid w:val="00FA4210"/>
    <w:rsid w:val="00FA448E"/>
    <w:rsid w:val="00FA44CC"/>
    <w:rsid w:val="00FA453C"/>
    <w:rsid w:val="00FA45E5"/>
    <w:rsid w:val="00FA48BE"/>
    <w:rsid w:val="00FA4910"/>
    <w:rsid w:val="00FA4A36"/>
    <w:rsid w:val="00FA4A4B"/>
    <w:rsid w:val="00FA4B2B"/>
    <w:rsid w:val="00FA4C9E"/>
    <w:rsid w:val="00FA4E03"/>
    <w:rsid w:val="00FA50AC"/>
    <w:rsid w:val="00FA5153"/>
    <w:rsid w:val="00FA517F"/>
    <w:rsid w:val="00FA52F6"/>
    <w:rsid w:val="00FA53E8"/>
    <w:rsid w:val="00FA55DC"/>
    <w:rsid w:val="00FA5759"/>
    <w:rsid w:val="00FA5860"/>
    <w:rsid w:val="00FA593B"/>
    <w:rsid w:val="00FA5A67"/>
    <w:rsid w:val="00FA5AE1"/>
    <w:rsid w:val="00FA5AFB"/>
    <w:rsid w:val="00FA5D72"/>
    <w:rsid w:val="00FA5D95"/>
    <w:rsid w:val="00FA5DBB"/>
    <w:rsid w:val="00FA5DCD"/>
    <w:rsid w:val="00FA5DDE"/>
    <w:rsid w:val="00FA5FA6"/>
    <w:rsid w:val="00FA6150"/>
    <w:rsid w:val="00FA6205"/>
    <w:rsid w:val="00FA620F"/>
    <w:rsid w:val="00FA6364"/>
    <w:rsid w:val="00FA64A5"/>
    <w:rsid w:val="00FA64B7"/>
    <w:rsid w:val="00FA6514"/>
    <w:rsid w:val="00FA6683"/>
    <w:rsid w:val="00FA6688"/>
    <w:rsid w:val="00FA66EF"/>
    <w:rsid w:val="00FA69C0"/>
    <w:rsid w:val="00FA69C3"/>
    <w:rsid w:val="00FA69F5"/>
    <w:rsid w:val="00FA6DDD"/>
    <w:rsid w:val="00FA6E0F"/>
    <w:rsid w:val="00FA6EF0"/>
    <w:rsid w:val="00FA6FAE"/>
    <w:rsid w:val="00FA715B"/>
    <w:rsid w:val="00FA7395"/>
    <w:rsid w:val="00FA73D7"/>
    <w:rsid w:val="00FA75C5"/>
    <w:rsid w:val="00FA7663"/>
    <w:rsid w:val="00FA7706"/>
    <w:rsid w:val="00FA783F"/>
    <w:rsid w:val="00FA799E"/>
    <w:rsid w:val="00FA7A37"/>
    <w:rsid w:val="00FA7B74"/>
    <w:rsid w:val="00FA7BD5"/>
    <w:rsid w:val="00FA7BDC"/>
    <w:rsid w:val="00FA7D14"/>
    <w:rsid w:val="00FA7D3E"/>
    <w:rsid w:val="00FA7D61"/>
    <w:rsid w:val="00FA7E72"/>
    <w:rsid w:val="00FA7E99"/>
    <w:rsid w:val="00FB0090"/>
    <w:rsid w:val="00FB017F"/>
    <w:rsid w:val="00FB01BF"/>
    <w:rsid w:val="00FB029E"/>
    <w:rsid w:val="00FB043E"/>
    <w:rsid w:val="00FB0447"/>
    <w:rsid w:val="00FB05B1"/>
    <w:rsid w:val="00FB0BFE"/>
    <w:rsid w:val="00FB0C7C"/>
    <w:rsid w:val="00FB0F47"/>
    <w:rsid w:val="00FB120D"/>
    <w:rsid w:val="00FB12F9"/>
    <w:rsid w:val="00FB14EC"/>
    <w:rsid w:val="00FB14FF"/>
    <w:rsid w:val="00FB1593"/>
    <w:rsid w:val="00FB167C"/>
    <w:rsid w:val="00FB1788"/>
    <w:rsid w:val="00FB1866"/>
    <w:rsid w:val="00FB19A8"/>
    <w:rsid w:val="00FB1CB0"/>
    <w:rsid w:val="00FB1CBA"/>
    <w:rsid w:val="00FB1E16"/>
    <w:rsid w:val="00FB1F21"/>
    <w:rsid w:val="00FB207E"/>
    <w:rsid w:val="00FB211B"/>
    <w:rsid w:val="00FB2315"/>
    <w:rsid w:val="00FB2469"/>
    <w:rsid w:val="00FB25D8"/>
    <w:rsid w:val="00FB26A5"/>
    <w:rsid w:val="00FB2766"/>
    <w:rsid w:val="00FB27E8"/>
    <w:rsid w:val="00FB28C4"/>
    <w:rsid w:val="00FB2970"/>
    <w:rsid w:val="00FB2CF2"/>
    <w:rsid w:val="00FB2DC8"/>
    <w:rsid w:val="00FB2E6D"/>
    <w:rsid w:val="00FB2E85"/>
    <w:rsid w:val="00FB306F"/>
    <w:rsid w:val="00FB3100"/>
    <w:rsid w:val="00FB3434"/>
    <w:rsid w:val="00FB34E1"/>
    <w:rsid w:val="00FB359C"/>
    <w:rsid w:val="00FB3699"/>
    <w:rsid w:val="00FB3702"/>
    <w:rsid w:val="00FB3BF0"/>
    <w:rsid w:val="00FB3EF6"/>
    <w:rsid w:val="00FB3FF5"/>
    <w:rsid w:val="00FB4162"/>
    <w:rsid w:val="00FB427F"/>
    <w:rsid w:val="00FB42FB"/>
    <w:rsid w:val="00FB4327"/>
    <w:rsid w:val="00FB4343"/>
    <w:rsid w:val="00FB43D4"/>
    <w:rsid w:val="00FB448D"/>
    <w:rsid w:val="00FB4580"/>
    <w:rsid w:val="00FB4753"/>
    <w:rsid w:val="00FB47F7"/>
    <w:rsid w:val="00FB49C9"/>
    <w:rsid w:val="00FB4A5B"/>
    <w:rsid w:val="00FB4B48"/>
    <w:rsid w:val="00FB4C30"/>
    <w:rsid w:val="00FB4CD2"/>
    <w:rsid w:val="00FB4CD4"/>
    <w:rsid w:val="00FB4CF3"/>
    <w:rsid w:val="00FB51AA"/>
    <w:rsid w:val="00FB5275"/>
    <w:rsid w:val="00FB541E"/>
    <w:rsid w:val="00FB543E"/>
    <w:rsid w:val="00FB54E0"/>
    <w:rsid w:val="00FB550C"/>
    <w:rsid w:val="00FB5661"/>
    <w:rsid w:val="00FB5665"/>
    <w:rsid w:val="00FB56D3"/>
    <w:rsid w:val="00FB580F"/>
    <w:rsid w:val="00FB58E1"/>
    <w:rsid w:val="00FB5AA8"/>
    <w:rsid w:val="00FB5C7A"/>
    <w:rsid w:val="00FB5E1D"/>
    <w:rsid w:val="00FB5EC3"/>
    <w:rsid w:val="00FB5F8A"/>
    <w:rsid w:val="00FB605B"/>
    <w:rsid w:val="00FB6073"/>
    <w:rsid w:val="00FB60AB"/>
    <w:rsid w:val="00FB610C"/>
    <w:rsid w:val="00FB6401"/>
    <w:rsid w:val="00FB6529"/>
    <w:rsid w:val="00FB6586"/>
    <w:rsid w:val="00FB659F"/>
    <w:rsid w:val="00FB673A"/>
    <w:rsid w:val="00FB685C"/>
    <w:rsid w:val="00FB698C"/>
    <w:rsid w:val="00FB69D4"/>
    <w:rsid w:val="00FB6C1A"/>
    <w:rsid w:val="00FB6C2E"/>
    <w:rsid w:val="00FB6D08"/>
    <w:rsid w:val="00FB6DCF"/>
    <w:rsid w:val="00FB6E1B"/>
    <w:rsid w:val="00FB6EAC"/>
    <w:rsid w:val="00FB6FA1"/>
    <w:rsid w:val="00FB7024"/>
    <w:rsid w:val="00FB70E1"/>
    <w:rsid w:val="00FB7274"/>
    <w:rsid w:val="00FB72C4"/>
    <w:rsid w:val="00FB7431"/>
    <w:rsid w:val="00FB7518"/>
    <w:rsid w:val="00FB7929"/>
    <w:rsid w:val="00FB7A87"/>
    <w:rsid w:val="00FB7A9E"/>
    <w:rsid w:val="00FB7B10"/>
    <w:rsid w:val="00FB7CFC"/>
    <w:rsid w:val="00FB7D0A"/>
    <w:rsid w:val="00FB7EB8"/>
    <w:rsid w:val="00FC00D1"/>
    <w:rsid w:val="00FC0329"/>
    <w:rsid w:val="00FC03D5"/>
    <w:rsid w:val="00FC0410"/>
    <w:rsid w:val="00FC042B"/>
    <w:rsid w:val="00FC04C9"/>
    <w:rsid w:val="00FC0619"/>
    <w:rsid w:val="00FC07CD"/>
    <w:rsid w:val="00FC0842"/>
    <w:rsid w:val="00FC0884"/>
    <w:rsid w:val="00FC0931"/>
    <w:rsid w:val="00FC0BEC"/>
    <w:rsid w:val="00FC0C6E"/>
    <w:rsid w:val="00FC0E2A"/>
    <w:rsid w:val="00FC0E4A"/>
    <w:rsid w:val="00FC0E93"/>
    <w:rsid w:val="00FC0EFB"/>
    <w:rsid w:val="00FC1043"/>
    <w:rsid w:val="00FC1056"/>
    <w:rsid w:val="00FC10BC"/>
    <w:rsid w:val="00FC145A"/>
    <w:rsid w:val="00FC148F"/>
    <w:rsid w:val="00FC1616"/>
    <w:rsid w:val="00FC1768"/>
    <w:rsid w:val="00FC19E7"/>
    <w:rsid w:val="00FC1AF4"/>
    <w:rsid w:val="00FC1BBE"/>
    <w:rsid w:val="00FC20A3"/>
    <w:rsid w:val="00FC22E9"/>
    <w:rsid w:val="00FC2675"/>
    <w:rsid w:val="00FC2964"/>
    <w:rsid w:val="00FC2C27"/>
    <w:rsid w:val="00FC2D30"/>
    <w:rsid w:val="00FC2DDF"/>
    <w:rsid w:val="00FC2F18"/>
    <w:rsid w:val="00FC2F2E"/>
    <w:rsid w:val="00FC2FCB"/>
    <w:rsid w:val="00FC3264"/>
    <w:rsid w:val="00FC3563"/>
    <w:rsid w:val="00FC379E"/>
    <w:rsid w:val="00FC3869"/>
    <w:rsid w:val="00FC3965"/>
    <w:rsid w:val="00FC397E"/>
    <w:rsid w:val="00FC3A06"/>
    <w:rsid w:val="00FC3A10"/>
    <w:rsid w:val="00FC3C23"/>
    <w:rsid w:val="00FC3C36"/>
    <w:rsid w:val="00FC3DA3"/>
    <w:rsid w:val="00FC3F06"/>
    <w:rsid w:val="00FC4360"/>
    <w:rsid w:val="00FC4491"/>
    <w:rsid w:val="00FC45ED"/>
    <w:rsid w:val="00FC4814"/>
    <w:rsid w:val="00FC495E"/>
    <w:rsid w:val="00FC4979"/>
    <w:rsid w:val="00FC4B7F"/>
    <w:rsid w:val="00FC4C99"/>
    <w:rsid w:val="00FC4CF9"/>
    <w:rsid w:val="00FC4D91"/>
    <w:rsid w:val="00FC4E5E"/>
    <w:rsid w:val="00FC4F65"/>
    <w:rsid w:val="00FC4FFD"/>
    <w:rsid w:val="00FC5085"/>
    <w:rsid w:val="00FC51B6"/>
    <w:rsid w:val="00FC5621"/>
    <w:rsid w:val="00FC567A"/>
    <w:rsid w:val="00FC56E4"/>
    <w:rsid w:val="00FC5798"/>
    <w:rsid w:val="00FC5845"/>
    <w:rsid w:val="00FC597D"/>
    <w:rsid w:val="00FC5A86"/>
    <w:rsid w:val="00FC5ACA"/>
    <w:rsid w:val="00FC5C58"/>
    <w:rsid w:val="00FC5CBE"/>
    <w:rsid w:val="00FC5DF8"/>
    <w:rsid w:val="00FC5ECC"/>
    <w:rsid w:val="00FC644B"/>
    <w:rsid w:val="00FC6571"/>
    <w:rsid w:val="00FC65B7"/>
    <w:rsid w:val="00FC661A"/>
    <w:rsid w:val="00FC6718"/>
    <w:rsid w:val="00FC67EC"/>
    <w:rsid w:val="00FC6950"/>
    <w:rsid w:val="00FC6CF4"/>
    <w:rsid w:val="00FC6D29"/>
    <w:rsid w:val="00FC6F0B"/>
    <w:rsid w:val="00FC70ED"/>
    <w:rsid w:val="00FC71A5"/>
    <w:rsid w:val="00FC71EE"/>
    <w:rsid w:val="00FC727A"/>
    <w:rsid w:val="00FC73FF"/>
    <w:rsid w:val="00FC74CF"/>
    <w:rsid w:val="00FC74D6"/>
    <w:rsid w:val="00FC7733"/>
    <w:rsid w:val="00FC7776"/>
    <w:rsid w:val="00FC798C"/>
    <w:rsid w:val="00FC7A5A"/>
    <w:rsid w:val="00FC7AB1"/>
    <w:rsid w:val="00FC7CFE"/>
    <w:rsid w:val="00FC7D4A"/>
    <w:rsid w:val="00FC7D7F"/>
    <w:rsid w:val="00FC7D95"/>
    <w:rsid w:val="00FC7DB5"/>
    <w:rsid w:val="00FC7E0E"/>
    <w:rsid w:val="00FC7F3E"/>
    <w:rsid w:val="00FD0011"/>
    <w:rsid w:val="00FD00CD"/>
    <w:rsid w:val="00FD0106"/>
    <w:rsid w:val="00FD0285"/>
    <w:rsid w:val="00FD02AF"/>
    <w:rsid w:val="00FD03B4"/>
    <w:rsid w:val="00FD03E2"/>
    <w:rsid w:val="00FD05C7"/>
    <w:rsid w:val="00FD05DB"/>
    <w:rsid w:val="00FD06F2"/>
    <w:rsid w:val="00FD06F6"/>
    <w:rsid w:val="00FD0A00"/>
    <w:rsid w:val="00FD0A7C"/>
    <w:rsid w:val="00FD0A8D"/>
    <w:rsid w:val="00FD0AC0"/>
    <w:rsid w:val="00FD0B54"/>
    <w:rsid w:val="00FD0D99"/>
    <w:rsid w:val="00FD0E4A"/>
    <w:rsid w:val="00FD0E5C"/>
    <w:rsid w:val="00FD119B"/>
    <w:rsid w:val="00FD1391"/>
    <w:rsid w:val="00FD1474"/>
    <w:rsid w:val="00FD1549"/>
    <w:rsid w:val="00FD1783"/>
    <w:rsid w:val="00FD17BB"/>
    <w:rsid w:val="00FD190E"/>
    <w:rsid w:val="00FD1923"/>
    <w:rsid w:val="00FD195D"/>
    <w:rsid w:val="00FD19CF"/>
    <w:rsid w:val="00FD1ADA"/>
    <w:rsid w:val="00FD1EE3"/>
    <w:rsid w:val="00FD1F6E"/>
    <w:rsid w:val="00FD2073"/>
    <w:rsid w:val="00FD20E0"/>
    <w:rsid w:val="00FD214C"/>
    <w:rsid w:val="00FD21B2"/>
    <w:rsid w:val="00FD256E"/>
    <w:rsid w:val="00FD25B8"/>
    <w:rsid w:val="00FD25D6"/>
    <w:rsid w:val="00FD2615"/>
    <w:rsid w:val="00FD27E6"/>
    <w:rsid w:val="00FD29BC"/>
    <w:rsid w:val="00FD2A02"/>
    <w:rsid w:val="00FD2ACE"/>
    <w:rsid w:val="00FD2BDA"/>
    <w:rsid w:val="00FD2BFF"/>
    <w:rsid w:val="00FD2E41"/>
    <w:rsid w:val="00FD2F24"/>
    <w:rsid w:val="00FD2FA7"/>
    <w:rsid w:val="00FD3535"/>
    <w:rsid w:val="00FD354A"/>
    <w:rsid w:val="00FD358D"/>
    <w:rsid w:val="00FD36BB"/>
    <w:rsid w:val="00FD372E"/>
    <w:rsid w:val="00FD39E9"/>
    <w:rsid w:val="00FD3AA2"/>
    <w:rsid w:val="00FD3E46"/>
    <w:rsid w:val="00FD42DF"/>
    <w:rsid w:val="00FD445D"/>
    <w:rsid w:val="00FD446B"/>
    <w:rsid w:val="00FD45EB"/>
    <w:rsid w:val="00FD47AB"/>
    <w:rsid w:val="00FD481E"/>
    <w:rsid w:val="00FD484D"/>
    <w:rsid w:val="00FD4D99"/>
    <w:rsid w:val="00FD4DD0"/>
    <w:rsid w:val="00FD4E09"/>
    <w:rsid w:val="00FD516E"/>
    <w:rsid w:val="00FD5171"/>
    <w:rsid w:val="00FD5181"/>
    <w:rsid w:val="00FD5204"/>
    <w:rsid w:val="00FD5267"/>
    <w:rsid w:val="00FD5311"/>
    <w:rsid w:val="00FD534D"/>
    <w:rsid w:val="00FD5353"/>
    <w:rsid w:val="00FD5462"/>
    <w:rsid w:val="00FD5518"/>
    <w:rsid w:val="00FD56A3"/>
    <w:rsid w:val="00FD56CD"/>
    <w:rsid w:val="00FD5777"/>
    <w:rsid w:val="00FD57D7"/>
    <w:rsid w:val="00FD57F5"/>
    <w:rsid w:val="00FD588B"/>
    <w:rsid w:val="00FD58F8"/>
    <w:rsid w:val="00FD5EB0"/>
    <w:rsid w:val="00FD604D"/>
    <w:rsid w:val="00FD60AF"/>
    <w:rsid w:val="00FD6169"/>
    <w:rsid w:val="00FD61CE"/>
    <w:rsid w:val="00FD61E0"/>
    <w:rsid w:val="00FD61F8"/>
    <w:rsid w:val="00FD62F9"/>
    <w:rsid w:val="00FD630C"/>
    <w:rsid w:val="00FD6358"/>
    <w:rsid w:val="00FD6425"/>
    <w:rsid w:val="00FD64E0"/>
    <w:rsid w:val="00FD6517"/>
    <w:rsid w:val="00FD6535"/>
    <w:rsid w:val="00FD660D"/>
    <w:rsid w:val="00FD6656"/>
    <w:rsid w:val="00FD6726"/>
    <w:rsid w:val="00FD6759"/>
    <w:rsid w:val="00FD682B"/>
    <w:rsid w:val="00FD6B16"/>
    <w:rsid w:val="00FD6B62"/>
    <w:rsid w:val="00FD6CA4"/>
    <w:rsid w:val="00FD7390"/>
    <w:rsid w:val="00FD73D5"/>
    <w:rsid w:val="00FD7440"/>
    <w:rsid w:val="00FD7598"/>
    <w:rsid w:val="00FD75A9"/>
    <w:rsid w:val="00FD76D2"/>
    <w:rsid w:val="00FD783B"/>
    <w:rsid w:val="00FD78A3"/>
    <w:rsid w:val="00FD78E6"/>
    <w:rsid w:val="00FD790A"/>
    <w:rsid w:val="00FD795B"/>
    <w:rsid w:val="00FD7971"/>
    <w:rsid w:val="00FD79E8"/>
    <w:rsid w:val="00FD7AC3"/>
    <w:rsid w:val="00FD7B4D"/>
    <w:rsid w:val="00FD7E06"/>
    <w:rsid w:val="00FD7E25"/>
    <w:rsid w:val="00FD7E46"/>
    <w:rsid w:val="00FD7E5E"/>
    <w:rsid w:val="00FD7F3A"/>
    <w:rsid w:val="00FE0070"/>
    <w:rsid w:val="00FE0083"/>
    <w:rsid w:val="00FE00CE"/>
    <w:rsid w:val="00FE0230"/>
    <w:rsid w:val="00FE02BC"/>
    <w:rsid w:val="00FE0472"/>
    <w:rsid w:val="00FE04C6"/>
    <w:rsid w:val="00FE0574"/>
    <w:rsid w:val="00FE061D"/>
    <w:rsid w:val="00FE0651"/>
    <w:rsid w:val="00FE0657"/>
    <w:rsid w:val="00FE06C0"/>
    <w:rsid w:val="00FE073E"/>
    <w:rsid w:val="00FE0817"/>
    <w:rsid w:val="00FE099D"/>
    <w:rsid w:val="00FE09DA"/>
    <w:rsid w:val="00FE0B58"/>
    <w:rsid w:val="00FE0CA3"/>
    <w:rsid w:val="00FE0DA4"/>
    <w:rsid w:val="00FE0E12"/>
    <w:rsid w:val="00FE0E95"/>
    <w:rsid w:val="00FE0FA3"/>
    <w:rsid w:val="00FE0FB0"/>
    <w:rsid w:val="00FE1210"/>
    <w:rsid w:val="00FE1213"/>
    <w:rsid w:val="00FE15A2"/>
    <w:rsid w:val="00FE15D8"/>
    <w:rsid w:val="00FE15DC"/>
    <w:rsid w:val="00FE15E3"/>
    <w:rsid w:val="00FE165E"/>
    <w:rsid w:val="00FE16C9"/>
    <w:rsid w:val="00FE16ED"/>
    <w:rsid w:val="00FE170A"/>
    <w:rsid w:val="00FE1993"/>
    <w:rsid w:val="00FE1A61"/>
    <w:rsid w:val="00FE1AB5"/>
    <w:rsid w:val="00FE1AC3"/>
    <w:rsid w:val="00FE1AE0"/>
    <w:rsid w:val="00FE1B98"/>
    <w:rsid w:val="00FE1BEE"/>
    <w:rsid w:val="00FE1D03"/>
    <w:rsid w:val="00FE1DEE"/>
    <w:rsid w:val="00FE1F37"/>
    <w:rsid w:val="00FE21C1"/>
    <w:rsid w:val="00FE2272"/>
    <w:rsid w:val="00FE22A2"/>
    <w:rsid w:val="00FE22E5"/>
    <w:rsid w:val="00FE23ED"/>
    <w:rsid w:val="00FE24F0"/>
    <w:rsid w:val="00FE2673"/>
    <w:rsid w:val="00FE2A10"/>
    <w:rsid w:val="00FE2C78"/>
    <w:rsid w:val="00FE2CD6"/>
    <w:rsid w:val="00FE2D00"/>
    <w:rsid w:val="00FE2D07"/>
    <w:rsid w:val="00FE2E46"/>
    <w:rsid w:val="00FE2F2E"/>
    <w:rsid w:val="00FE2FA1"/>
    <w:rsid w:val="00FE3507"/>
    <w:rsid w:val="00FE3538"/>
    <w:rsid w:val="00FE37D6"/>
    <w:rsid w:val="00FE3811"/>
    <w:rsid w:val="00FE39B8"/>
    <w:rsid w:val="00FE3A5E"/>
    <w:rsid w:val="00FE3A78"/>
    <w:rsid w:val="00FE3AA8"/>
    <w:rsid w:val="00FE3AD2"/>
    <w:rsid w:val="00FE3AD9"/>
    <w:rsid w:val="00FE3B32"/>
    <w:rsid w:val="00FE3D2A"/>
    <w:rsid w:val="00FE3E75"/>
    <w:rsid w:val="00FE3EEC"/>
    <w:rsid w:val="00FE3FB3"/>
    <w:rsid w:val="00FE4212"/>
    <w:rsid w:val="00FE42ED"/>
    <w:rsid w:val="00FE43FB"/>
    <w:rsid w:val="00FE45FB"/>
    <w:rsid w:val="00FE4623"/>
    <w:rsid w:val="00FE4BFB"/>
    <w:rsid w:val="00FE4C27"/>
    <w:rsid w:val="00FE4D79"/>
    <w:rsid w:val="00FE4DA2"/>
    <w:rsid w:val="00FE4E2D"/>
    <w:rsid w:val="00FE51E5"/>
    <w:rsid w:val="00FE51F5"/>
    <w:rsid w:val="00FE5213"/>
    <w:rsid w:val="00FE527A"/>
    <w:rsid w:val="00FE53EC"/>
    <w:rsid w:val="00FE53F8"/>
    <w:rsid w:val="00FE5474"/>
    <w:rsid w:val="00FE561B"/>
    <w:rsid w:val="00FE5797"/>
    <w:rsid w:val="00FE5A63"/>
    <w:rsid w:val="00FE5BB9"/>
    <w:rsid w:val="00FE5EFC"/>
    <w:rsid w:val="00FE6354"/>
    <w:rsid w:val="00FE6420"/>
    <w:rsid w:val="00FE644B"/>
    <w:rsid w:val="00FE64AE"/>
    <w:rsid w:val="00FE6500"/>
    <w:rsid w:val="00FE657D"/>
    <w:rsid w:val="00FE65D7"/>
    <w:rsid w:val="00FE6668"/>
    <w:rsid w:val="00FE669D"/>
    <w:rsid w:val="00FE66E5"/>
    <w:rsid w:val="00FE6898"/>
    <w:rsid w:val="00FE68C5"/>
    <w:rsid w:val="00FE69B8"/>
    <w:rsid w:val="00FE6A00"/>
    <w:rsid w:val="00FE6A34"/>
    <w:rsid w:val="00FE6E1B"/>
    <w:rsid w:val="00FE6E20"/>
    <w:rsid w:val="00FE708B"/>
    <w:rsid w:val="00FE7203"/>
    <w:rsid w:val="00FE7283"/>
    <w:rsid w:val="00FE7591"/>
    <w:rsid w:val="00FE75AB"/>
    <w:rsid w:val="00FE7694"/>
    <w:rsid w:val="00FE7753"/>
    <w:rsid w:val="00FE78F9"/>
    <w:rsid w:val="00FE7A47"/>
    <w:rsid w:val="00FE7AC4"/>
    <w:rsid w:val="00FE7BA7"/>
    <w:rsid w:val="00FE7D1C"/>
    <w:rsid w:val="00FE7E24"/>
    <w:rsid w:val="00FE7F4E"/>
    <w:rsid w:val="00FF007B"/>
    <w:rsid w:val="00FF0080"/>
    <w:rsid w:val="00FF009D"/>
    <w:rsid w:val="00FF00BC"/>
    <w:rsid w:val="00FF011C"/>
    <w:rsid w:val="00FF015E"/>
    <w:rsid w:val="00FF0245"/>
    <w:rsid w:val="00FF0402"/>
    <w:rsid w:val="00FF04DC"/>
    <w:rsid w:val="00FF095A"/>
    <w:rsid w:val="00FF0AE6"/>
    <w:rsid w:val="00FF0C09"/>
    <w:rsid w:val="00FF0CC0"/>
    <w:rsid w:val="00FF0DDE"/>
    <w:rsid w:val="00FF10DE"/>
    <w:rsid w:val="00FF1408"/>
    <w:rsid w:val="00FF1428"/>
    <w:rsid w:val="00FF15B2"/>
    <w:rsid w:val="00FF1756"/>
    <w:rsid w:val="00FF175C"/>
    <w:rsid w:val="00FF185E"/>
    <w:rsid w:val="00FF1877"/>
    <w:rsid w:val="00FF18A3"/>
    <w:rsid w:val="00FF1A4E"/>
    <w:rsid w:val="00FF1CC7"/>
    <w:rsid w:val="00FF1D17"/>
    <w:rsid w:val="00FF1D6B"/>
    <w:rsid w:val="00FF1DF0"/>
    <w:rsid w:val="00FF1FB4"/>
    <w:rsid w:val="00FF1FC8"/>
    <w:rsid w:val="00FF2109"/>
    <w:rsid w:val="00FF247E"/>
    <w:rsid w:val="00FF259A"/>
    <w:rsid w:val="00FF25A3"/>
    <w:rsid w:val="00FF25F4"/>
    <w:rsid w:val="00FF260F"/>
    <w:rsid w:val="00FF2684"/>
    <w:rsid w:val="00FF2942"/>
    <w:rsid w:val="00FF2AED"/>
    <w:rsid w:val="00FF2B29"/>
    <w:rsid w:val="00FF2B9C"/>
    <w:rsid w:val="00FF30A8"/>
    <w:rsid w:val="00FF3203"/>
    <w:rsid w:val="00FF32E0"/>
    <w:rsid w:val="00FF33A3"/>
    <w:rsid w:val="00FF3517"/>
    <w:rsid w:val="00FF3538"/>
    <w:rsid w:val="00FF3563"/>
    <w:rsid w:val="00FF3644"/>
    <w:rsid w:val="00FF3764"/>
    <w:rsid w:val="00FF3864"/>
    <w:rsid w:val="00FF3987"/>
    <w:rsid w:val="00FF3AC3"/>
    <w:rsid w:val="00FF3BA6"/>
    <w:rsid w:val="00FF3D24"/>
    <w:rsid w:val="00FF3DEF"/>
    <w:rsid w:val="00FF3E35"/>
    <w:rsid w:val="00FF3E45"/>
    <w:rsid w:val="00FF403C"/>
    <w:rsid w:val="00FF4074"/>
    <w:rsid w:val="00FF409E"/>
    <w:rsid w:val="00FF428E"/>
    <w:rsid w:val="00FF449F"/>
    <w:rsid w:val="00FF4542"/>
    <w:rsid w:val="00FF4621"/>
    <w:rsid w:val="00FF4635"/>
    <w:rsid w:val="00FF485B"/>
    <w:rsid w:val="00FF48A9"/>
    <w:rsid w:val="00FF48C9"/>
    <w:rsid w:val="00FF492C"/>
    <w:rsid w:val="00FF4938"/>
    <w:rsid w:val="00FF4A23"/>
    <w:rsid w:val="00FF4A51"/>
    <w:rsid w:val="00FF4B6E"/>
    <w:rsid w:val="00FF4E61"/>
    <w:rsid w:val="00FF4E7B"/>
    <w:rsid w:val="00FF4FBE"/>
    <w:rsid w:val="00FF5088"/>
    <w:rsid w:val="00FF50BD"/>
    <w:rsid w:val="00FF52E8"/>
    <w:rsid w:val="00FF5373"/>
    <w:rsid w:val="00FF5451"/>
    <w:rsid w:val="00FF5473"/>
    <w:rsid w:val="00FF54CB"/>
    <w:rsid w:val="00FF5646"/>
    <w:rsid w:val="00FF57B3"/>
    <w:rsid w:val="00FF5914"/>
    <w:rsid w:val="00FF59C9"/>
    <w:rsid w:val="00FF5A68"/>
    <w:rsid w:val="00FF5A99"/>
    <w:rsid w:val="00FF5BF9"/>
    <w:rsid w:val="00FF5DA5"/>
    <w:rsid w:val="00FF5DC1"/>
    <w:rsid w:val="00FF5EA4"/>
    <w:rsid w:val="00FF5F93"/>
    <w:rsid w:val="00FF6099"/>
    <w:rsid w:val="00FF61A8"/>
    <w:rsid w:val="00FF6222"/>
    <w:rsid w:val="00FF6464"/>
    <w:rsid w:val="00FF67D7"/>
    <w:rsid w:val="00FF6808"/>
    <w:rsid w:val="00FF6888"/>
    <w:rsid w:val="00FF691E"/>
    <w:rsid w:val="00FF6A4C"/>
    <w:rsid w:val="00FF6A54"/>
    <w:rsid w:val="00FF6A83"/>
    <w:rsid w:val="00FF6AB4"/>
    <w:rsid w:val="00FF6AE7"/>
    <w:rsid w:val="00FF6D38"/>
    <w:rsid w:val="00FF6E4A"/>
    <w:rsid w:val="00FF702B"/>
    <w:rsid w:val="00FF70D6"/>
    <w:rsid w:val="00FF7165"/>
    <w:rsid w:val="00FF71A1"/>
    <w:rsid w:val="00FF72AF"/>
    <w:rsid w:val="00FF72C7"/>
    <w:rsid w:val="00FF7577"/>
    <w:rsid w:val="00FF75CE"/>
    <w:rsid w:val="00FF76C8"/>
    <w:rsid w:val="00FF76CC"/>
    <w:rsid w:val="00FF76E8"/>
    <w:rsid w:val="00FF784E"/>
    <w:rsid w:val="00FF78C1"/>
    <w:rsid w:val="00FF794D"/>
    <w:rsid w:val="00FF798B"/>
    <w:rsid w:val="00FF7A71"/>
    <w:rsid w:val="00FF7ADA"/>
    <w:rsid w:val="00FF7B10"/>
    <w:rsid w:val="00FF7C3F"/>
    <w:rsid w:val="00FF7C7F"/>
    <w:rsid w:val="00FF7CB2"/>
    <w:rsid w:val="00FF7E3C"/>
    <w:rsid w:val="00FF7F06"/>
    <w:rsid w:val="00FF7F9D"/>
    <w:rsid w:val="00FF7F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5:docId w15:val="{4A02D939-24A8-4CEC-8692-729378EB4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0"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152AF2"/>
    <w:pPr>
      <w:widowControl w:val="0"/>
      <w:jc w:val="both"/>
    </w:pPr>
    <w:rPr>
      <w:sz w:val="24"/>
    </w:rPr>
  </w:style>
  <w:style w:type="paragraph" w:styleId="10">
    <w:name w:val="heading 1"/>
    <w:next w:val="a2"/>
    <w:link w:val="1Char"/>
    <w:autoRedefine/>
    <w:uiPriority w:val="9"/>
    <w:qFormat/>
    <w:rsid w:val="00571345"/>
    <w:pPr>
      <w:keepNext/>
      <w:keepLines/>
      <w:adjustRightInd w:val="0"/>
      <w:snapToGrid w:val="0"/>
      <w:spacing w:before="156" w:after="156"/>
      <w:jc w:val="center"/>
      <w:outlineLvl w:val="0"/>
    </w:pPr>
    <w:rPr>
      <w:rFonts w:ascii="宋体" w:hAnsi="宋体"/>
      <w:bCs/>
      <w:kern w:val="44"/>
      <w:sz w:val="44"/>
      <w:szCs w:val="44"/>
    </w:rPr>
  </w:style>
  <w:style w:type="paragraph" w:styleId="20">
    <w:name w:val="heading 2"/>
    <w:basedOn w:val="a1"/>
    <w:next w:val="a1"/>
    <w:link w:val="2Char"/>
    <w:uiPriority w:val="99"/>
    <w:qFormat/>
    <w:rsid w:val="00EE01FA"/>
    <w:pPr>
      <w:keepNext/>
      <w:keepLines/>
      <w:spacing w:before="260" w:after="260" w:line="416" w:lineRule="auto"/>
      <w:outlineLvl w:val="1"/>
    </w:pPr>
    <w:rPr>
      <w:rFonts w:ascii="Arial" w:eastAsia="黑体" w:hAnsi="Arial"/>
      <w:b/>
      <w:bCs/>
      <w:sz w:val="32"/>
      <w:szCs w:val="32"/>
    </w:rPr>
  </w:style>
  <w:style w:type="paragraph" w:styleId="30">
    <w:name w:val="heading 3"/>
    <w:basedOn w:val="a1"/>
    <w:next w:val="a1"/>
    <w:link w:val="3Char"/>
    <w:uiPriority w:val="99"/>
    <w:qFormat/>
    <w:rsid w:val="00EE01FA"/>
    <w:pPr>
      <w:keepNext/>
      <w:keepLines/>
      <w:spacing w:before="260" w:after="260" w:line="416" w:lineRule="auto"/>
      <w:outlineLvl w:val="2"/>
    </w:pPr>
    <w:rPr>
      <w:b/>
      <w:bCs/>
      <w:sz w:val="32"/>
      <w:szCs w:val="32"/>
    </w:rPr>
  </w:style>
  <w:style w:type="paragraph" w:styleId="40">
    <w:name w:val="heading 4"/>
    <w:basedOn w:val="a1"/>
    <w:next w:val="a1"/>
    <w:link w:val="4Char"/>
    <w:rsid w:val="00EE01FA"/>
    <w:pPr>
      <w:keepNext/>
      <w:keepLines/>
      <w:spacing w:before="280" w:after="290" w:line="376" w:lineRule="auto"/>
      <w:outlineLvl w:val="3"/>
    </w:pPr>
    <w:rPr>
      <w:rFonts w:ascii="Arial" w:eastAsia="黑体" w:hAnsi="Arial"/>
      <w:b/>
      <w:bCs/>
      <w:sz w:val="28"/>
      <w:szCs w:val="28"/>
    </w:rPr>
  </w:style>
  <w:style w:type="paragraph" w:styleId="5">
    <w:name w:val="heading 5"/>
    <w:basedOn w:val="a1"/>
    <w:next w:val="a1"/>
    <w:link w:val="5Char"/>
    <w:uiPriority w:val="9"/>
    <w:unhideWhenUsed/>
    <w:qFormat/>
    <w:rsid w:val="00E56FAD"/>
    <w:pPr>
      <w:keepNext/>
      <w:keepLines/>
      <w:spacing w:before="280" w:after="290" w:line="376" w:lineRule="auto"/>
      <w:outlineLvl w:val="4"/>
    </w:pPr>
    <w:rPr>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代码表"/>
    <w:link w:val="Char"/>
    <w:qFormat/>
    <w:rsid w:val="008B73DD"/>
    <w:pPr>
      <w:shd w:val="clear" w:color="auto" w:fill="CCCCCC"/>
      <w:tabs>
        <w:tab w:val="center" w:pos="4139"/>
        <w:tab w:val="right" w:pos="8335"/>
      </w:tabs>
      <w:topLinePunct/>
      <w:adjustRightInd w:val="0"/>
      <w:snapToGrid w:val="0"/>
      <w:spacing w:line="270" w:lineRule="atLeast"/>
      <w:ind w:firstLineChars="200" w:firstLine="360"/>
    </w:pPr>
    <w:rPr>
      <w:color w:val="000000"/>
      <w:kern w:val="10"/>
      <w:sz w:val="18"/>
      <w:lang w:val="fr-FR"/>
    </w:rPr>
  </w:style>
  <w:style w:type="paragraph" w:styleId="a7">
    <w:name w:val="header"/>
    <w:basedOn w:val="a1"/>
    <w:link w:val="Char0"/>
    <w:uiPriority w:val="99"/>
    <w:unhideWhenUsed/>
    <w:rsid w:val="00E46E4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3"/>
    <w:link w:val="a7"/>
    <w:uiPriority w:val="99"/>
    <w:rsid w:val="00E46E41"/>
    <w:rPr>
      <w:rFonts w:ascii="Times New Roman" w:eastAsia="宋体" w:hAnsi="Times New Roman" w:cs="Times New Roman"/>
      <w:sz w:val="18"/>
      <w:szCs w:val="18"/>
    </w:rPr>
  </w:style>
  <w:style w:type="numbering" w:customStyle="1" w:styleId="a">
    <w:name w:val="论文分级列表"/>
    <w:uiPriority w:val="99"/>
    <w:rsid w:val="00B83650"/>
    <w:pPr>
      <w:numPr>
        <w:numId w:val="1"/>
      </w:numPr>
    </w:pPr>
  </w:style>
  <w:style w:type="paragraph" w:customStyle="1" w:styleId="2">
    <w:name w:val="2节标题"/>
    <w:next w:val="a2"/>
    <w:qFormat/>
    <w:rsid w:val="008C5FC4"/>
    <w:pPr>
      <w:numPr>
        <w:ilvl w:val="1"/>
        <w:numId w:val="3"/>
      </w:numPr>
      <w:adjustRightInd w:val="0"/>
      <w:snapToGrid w:val="0"/>
      <w:spacing w:beforeLines="50" w:before="50" w:afterLines="50" w:after="50"/>
      <w:outlineLvl w:val="1"/>
    </w:pPr>
    <w:rPr>
      <w:rFonts w:eastAsia="黑体"/>
      <w:sz w:val="30"/>
    </w:rPr>
  </w:style>
  <w:style w:type="paragraph" w:styleId="a8">
    <w:name w:val="Date"/>
    <w:basedOn w:val="a1"/>
    <w:next w:val="a1"/>
    <w:link w:val="Char1"/>
    <w:uiPriority w:val="99"/>
    <w:semiHidden/>
    <w:unhideWhenUsed/>
    <w:rsid w:val="00435452"/>
    <w:pPr>
      <w:ind w:leftChars="2500" w:left="100"/>
    </w:pPr>
  </w:style>
  <w:style w:type="character" w:customStyle="1" w:styleId="Char1">
    <w:name w:val="日期 Char"/>
    <w:basedOn w:val="a3"/>
    <w:link w:val="a8"/>
    <w:uiPriority w:val="99"/>
    <w:semiHidden/>
    <w:rsid w:val="00435452"/>
    <w:rPr>
      <w:rFonts w:ascii="Times New Roman" w:eastAsia="宋体" w:hAnsi="Times New Roman" w:cs="Times New Roman"/>
      <w:sz w:val="24"/>
      <w:szCs w:val="24"/>
    </w:rPr>
  </w:style>
  <w:style w:type="character" w:customStyle="1" w:styleId="1Char">
    <w:name w:val="标题 1 Char"/>
    <w:basedOn w:val="a3"/>
    <w:link w:val="10"/>
    <w:uiPriority w:val="9"/>
    <w:rsid w:val="00571345"/>
    <w:rPr>
      <w:rFonts w:ascii="宋体" w:hAnsi="宋体"/>
      <w:bCs/>
      <w:kern w:val="44"/>
      <w:sz w:val="44"/>
      <w:szCs w:val="44"/>
    </w:rPr>
  </w:style>
  <w:style w:type="character" w:customStyle="1" w:styleId="2Char">
    <w:name w:val="标题 2 Char"/>
    <w:basedOn w:val="a3"/>
    <w:link w:val="20"/>
    <w:uiPriority w:val="99"/>
    <w:rsid w:val="00EE01FA"/>
    <w:rPr>
      <w:rFonts w:ascii="Arial" w:eastAsia="黑体" w:hAnsi="Arial" w:cs="Times New Roman"/>
      <w:b/>
      <w:bCs/>
      <w:sz w:val="32"/>
      <w:szCs w:val="32"/>
    </w:rPr>
  </w:style>
  <w:style w:type="character" w:customStyle="1" w:styleId="3Char">
    <w:name w:val="标题 3 Char"/>
    <w:basedOn w:val="a3"/>
    <w:link w:val="30"/>
    <w:uiPriority w:val="99"/>
    <w:rsid w:val="00EE01FA"/>
    <w:rPr>
      <w:rFonts w:ascii="Times New Roman" w:eastAsia="宋体" w:hAnsi="Times New Roman" w:cs="Times New Roman"/>
      <w:b/>
      <w:bCs/>
      <w:sz w:val="32"/>
      <w:szCs w:val="32"/>
    </w:rPr>
  </w:style>
  <w:style w:type="character" w:customStyle="1" w:styleId="4Char">
    <w:name w:val="标题 4 Char"/>
    <w:basedOn w:val="a3"/>
    <w:link w:val="40"/>
    <w:rsid w:val="00EE01FA"/>
    <w:rPr>
      <w:rFonts w:ascii="Arial" w:eastAsia="黑体" w:hAnsi="Arial" w:cs="Times New Roman"/>
      <w:b/>
      <w:bCs/>
      <w:sz w:val="28"/>
      <w:szCs w:val="28"/>
    </w:rPr>
  </w:style>
  <w:style w:type="paragraph" w:styleId="a9">
    <w:name w:val="Balloon Text"/>
    <w:basedOn w:val="a1"/>
    <w:link w:val="Char2"/>
    <w:semiHidden/>
    <w:unhideWhenUsed/>
    <w:rsid w:val="00EE01FA"/>
    <w:rPr>
      <w:sz w:val="18"/>
      <w:szCs w:val="18"/>
    </w:rPr>
  </w:style>
  <w:style w:type="character" w:customStyle="1" w:styleId="Char2">
    <w:name w:val="批注框文本 Char"/>
    <w:basedOn w:val="a3"/>
    <w:link w:val="a9"/>
    <w:uiPriority w:val="99"/>
    <w:semiHidden/>
    <w:rsid w:val="00EE01FA"/>
    <w:rPr>
      <w:rFonts w:ascii="Times New Roman" w:eastAsia="宋体" w:hAnsi="Times New Roman" w:cs="Times New Roman"/>
      <w:sz w:val="18"/>
      <w:szCs w:val="18"/>
    </w:rPr>
  </w:style>
  <w:style w:type="paragraph" w:customStyle="1" w:styleId="3">
    <w:name w:val="3条标题"/>
    <w:next w:val="a2"/>
    <w:qFormat/>
    <w:rsid w:val="00405D53"/>
    <w:pPr>
      <w:numPr>
        <w:ilvl w:val="2"/>
        <w:numId w:val="3"/>
      </w:numPr>
      <w:adjustRightInd w:val="0"/>
      <w:snapToGrid w:val="0"/>
      <w:spacing w:beforeLines="50" w:before="50" w:afterLines="50" w:after="50"/>
      <w:outlineLvl w:val="2"/>
    </w:pPr>
    <w:rPr>
      <w:rFonts w:eastAsia="黑体"/>
      <w:sz w:val="28"/>
    </w:rPr>
  </w:style>
  <w:style w:type="paragraph" w:styleId="a2">
    <w:name w:val="Body Text"/>
    <w:link w:val="Char3"/>
    <w:uiPriority w:val="99"/>
    <w:qFormat/>
    <w:rsid w:val="00935F35"/>
    <w:pPr>
      <w:adjustRightInd w:val="0"/>
      <w:snapToGrid w:val="0"/>
      <w:spacing w:beforeLines="50" w:before="50" w:afterLines="50" w:after="50" w:line="360" w:lineRule="auto"/>
      <w:ind w:firstLineChars="200" w:firstLine="200"/>
      <w:jc w:val="both"/>
    </w:pPr>
    <w:rPr>
      <w:rFonts w:eastAsiaTheme="minorEastAsia"/>
      <w:sz w:val="24"/>
    </w:rPr>
  </w:style>
  <w:style w:type="character" w:customStyle="1" w:styleId="Char3">
    <w:name w:val="正文文本 Char"/>
    <w:basedOn w:val="a3"/>
    <w:link w:val="a2"/>
    <w:uiPriority w:val="99"/>
    <w:rsid w:val="00935F35"/>
    <w:rPr>
      <w:rFonts w:eastAsiaTheme="minorEastAsia"/>
      <w:sz w:val="24"/>
    </w:rPr>
  </w:style>
  <w:style w:type="paragraph" w:customStyle="1" w:styleId="aa">
    <w:name w:val="摘要标题"/>
    <w:basedOn w:val="a1"/>
    <w:next w:val="a2"/>
    <w:link w:val="Char4"/>
    <w:qFormat/>
    <w:rsid w:val="00CC4362"/>
    <w:pPr>
      <w:adjustRightInd w:val="0"/>
      <w:snapToGrid w:val="0"/>
      <w:jc w:val="center"/>
    </w:pPr>
    <w:rPr>
      <w:spacing w:val="220"/>
      <w:kern w:val="0"/>
      <w:sz w:val="44"/>
      <w:szCs w:val="44"/>
      <w:fitText w:val="1320" w:id="83208707"/>
    </w:rPr>
  </w:style>
  <w:style w:type="paragraph" w:customStyle="1" w:styleId="AbstractTitle">
    <w:name w:val="Abstract Title"/>
    <w:next w:val="a2"/>
    <w:link w:val="AbstractTitleChar"/>
    <w:autoRedefine/>
    <w:qFormat/>
    <w:rsid w:val="004E5FD2"/>
    <w:pPr>
      <w:widowControl w:val="0"/>
      <w:adjustRightInd w:val="0"/>
      <w:snapToGrid w:val="0"/>
      <w:spacing w:beforeLines="50" w:afterLines="50"/>
      <w:jc w:val="center"/>
    </w:pPr>
    <w:rPr>
      <w:rFonts w:eastAsia="微软雅黑"/>
      <w:sz w:val="44"/>
      <w:szCs w:val="44"/>
    </w:rPr>
  </w:style>
  <w:style w:type="character" w:customStyle="1" w:styleId="Char4">
    <w:name w:val="摘要标题 Char"/>
    <w:basedOn w:val="a3"/>
    <w:link w:val="aa"/>
    <w:rsid w:val="00CC4362"/>
    <w:rPr>
      <w:spacing w:val="220"/>
      <w:kern w:val="0"/>
      <w:sz w:val="44"/>
      <w:szCs w:val="44"/>
      <w:fitText w:val="1320" w:id="83208707"/>
    </w:rPr>
  </w:style>
  <w:style w:type="paragraph" w:customStyle="1" w:styleId="4">
    <w:name w:val="4款标题"/>
    <w:next w:val="a2"/>
    <w:qFormat/>
    <w:rsid w:val="007A216B"/>
    <w:pPr>
      <w:numPr>
        <w:ilvl w:val="3"/>
        <w:numId w:val="3"/>
      </w:numPr>
      <w:outlineLvl w:val="3"/>
    </w:pPr>
    <w:rPr>
      <w:rFonts w:eastAsia="微软雅黑"/>
      <w:sz w:val="28"/>
    </w:rPr>
  </w:style>
  <w:style w:type="character" w:styleId="ab">
    <w:name w:val="Hyperlink"/>
    <w:basedOn w:val="a3"/>
    <w:uiPriority w:val="99"/>
    <w:unhideWhenUsed/>
    <w:rsid w:val="00617EFC"/>
    <w:rPr>
      <w:color w:val="0000FF" w:themeColor="hyperlink"/>
      <w:u w:val="single"/>
    </w:rPr>
  </w:style>
  <w:style w:type="paragraph" w:styleId="ac">
    <w:name w:val="footnote text"/>
    <w:basedOn w:val="a1"/>
    <w:link w:val="Char5"/>
    <w:semiHidden/>
    <w:unhideWhenUsed/>
    <w:rsid w:val="00EE01FA"/>
    <w:pPr>
      <w:snapToGrid w:val="0"/>
      <w:jc w:val="left"/>
    </w:pPr>
    <w:rPr>
      <w:sz w:val="18"/>
      <w:szCs w:val="18"/>
    </w:rPr>
  </w:style>
  <w:style w:type="character" w:customStyle="1" w:styleId="Char5">
    <w:name w:val="脚注文本 Char"/>
    <w:basedOn w:val="a3"/>
    <w:link w:val="ac"/>
    <w:uiPriority w:val="99"/>
    <w:semiHidden/>
    <w:rsid w:val="00EE01FA"/>
    <w:rPr>
      <w:rFonts w:ascii="Times New Roman" w:eastAsia="宋体" w:hAnsi="Times New Roman" w:cs="Times New Roman"/>
      <w:sz w:val="18"/>
      <w:szCs w:val="18"/>
    </w:rPr>
  </w:style>
  <w:style w:type="paragraph" w:customStyle="1" w:styleId="ad">
    <w:name w:val="指导教师"/>
    <w:basedOn w:val="a1"/>
    <w:qFormat/>
    <w:rsid w:val="00D353C4"/>
    <w:pPr>
      <w:spacing w:line="20" w:lineRule="atLeast"/>
    </w:pPr>
    <w:rPr>
      <w:rFonts w:ascii="楷体" w:eastAsia="楷体" w:hAnsi="楷体"/>
      <w:b/>
      <w:sz w:val="30"/>
      <w:szCs w:val="30"/>
    </w:rPr>
  </w:style>
  <w:style w:type="character" w:customStyle="1" w:styleId="AbstractTitleChar">
    <w:name w:val="Abstract Title Char"/>
    <w:basedOn w:val="Char3"/>
    <w:link w:val="AbstractTitle"/>
    <w:rsid w:val="004E5FD2"/>
    <w:rPr>
      <w:rFonts w:eastAsia="微软雅黑"/>
      <w:sz w:val="44"/>
      <w:szCs w:val="44"/>
    </w:rPr>
  </w:style>
  <w:style w:type="paragraph" w:styleId="ae">
    <w:name w:val="Normal (Web)"/>
    <w:basedOn w:val="a1"/>
    <w:uiPriority w:val="99"/>
    <w:unhideWhenUsed/>
    <w:rsid w:val="00EE01FA"/>
    <w:pPr>
      <w:widowControl/>
      <w:spacing w:before="100" w:beforeAutospacing="1" w:after="100" w:afterAutospacing="1"/>
      <w:jc w:val="left"/>
    </w:pPr>
    <w:rPr>
      <w:rFonts w:ascii="宋体" w:hAnsi="宋体" w:cs="宋体"/>
      <w:kern w:val="0"/>
    </w:rPr>
  </w:style>
  <w:style w:type="paragraph" w:styleId="HTML">
    <w:name w:val="HTML Preformatted"/>
    <w:basedOn w:val="a1"/>
    <w:link w:val="HTMLChar"/>
    <w:uiPriority w:val="99"/>
    <w:semiHidden/>
    <w:unhideWhenUsed/>
    <w:rsid w:val="00EE01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Char">
    <w:name w:val="HTML 预设格式 Char"/>
    <w:basedOn w:val="a3"/>
    <w:link w:val="HTML"/>
    <w:uiPriority w:val="99"/>
    <w:semiHidden/>
    <w:rsid w:val="00EE01FA"/>
    <w:rPr>
      <w:rFonts w:ascii="宋体" w:eastAsia="宋体" w:hAnsi="宋体" w:cs="宋体"/>
      <w:kern w:val="0"/>
      <w:sz w:val="24"/>
      <w:szCs w:val="24"/>
    </w:rPr>
  </w:style>
  <w:style w:type="paragraph" w:styleId="af">
    <w:name w:val="Document Map"/>
    <w:basedOn w:val="a1"/>
    <w:link w:val="Char6"/>
    <w:uiPriority w:val="99"/>
    <w:semiHidden/>
    <w:unhideWhenUsed/>
    <w:rsid w:val="0021634D"/>
    <w:rPr>
      <w:rFonts w:ascii="宋体"/>
      <w:sz w:val="18"/>
      <w:szCs w:val="18"/>
    </w:rPr>
  </w:style>
  <w:style w:type="character" w:customStyle="1" w:styleId="Char6">
    <w:name w:val="文档结构图 Char"/>
    <w:basedOn w:val="a3"/>
    <w:link w:val="af"/>
    <w:uiPriority w:val="99"/>
    <w:semiHidden/>
    <w:rsid w:val="0021634D"/>
    <w:rPr>
      <w:rFonts w:ascii="宋体"/>
      <w:sz w:val="18"/>
      <w:szCs w:val="18"/>
    </w:rPr>
  </w:style>
  <w:style w:type="table" w:styleId="af0">
    <w:name w:val="Table Grid"/>
    <w:basedOn w:val="a4"/>
    <w:uiPriority w:val="59"/>
    <w:rsid w:val="006D72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next w:val="a1"/>
    <w:uiPriority w:val="39"/>
    <w:unhideWhenUsed/>
    <w:qFormat/>
    <w:rsid w:val="006E0119"/>
    <w:pPr>
      <w:widowControl w:val="0"/>
      <w:spacing w:before="120" w:after="120"/>
    </w:pPr>
    <w:rPr>
      <w:rFonts w:asciiTheme="minorHAnsi" w:hAnsiTheme="minorHAnsi" w:cstheme="minorHAnsi"/>
      <w:b/>
      <w:bCs/>
      <w:caps/>
      <w:sz w:val="20"/>
      <w:szCs w:val="20"/>
    </w:rPr>
  </w:style>
  <w:style w:type="paragraph" w:styleId="31">
    <w:name w:val="toc 3"/>
    <w:basedOn w:val="a1"/>
    <w:next w:val="a1"/>
    <w:autoRedefine/>
    <w:uiPriority w:val="39"/>
    <w:unhideWhenUsed/>
    <w:rsid w:val="006E0119"/>
    <w:pPr>
      <w:ind w:left="480"/>
      <w:jc w:val="left"/>
    </w:pPr>
    <w:rPr>
      <w:rFonts w:asciiTheme="minorHAnsi" w:hAnsiTheme="minorHAnsi" w:cstheme="minorHAnsi"/>
      <w:i/>
      <w:iCs/>
      <w:sz w:val="20"/>
      <w:szCs w:val="20"/>
    </w:rPr>
  </w:style>
  <w:style w:type="paragraph" w:styleId="21">
    <w:name w:val="toc 2"/>
    <w:basedOn w:val="a1"/>
    <w:next w:val="a1"/>
    <w:autoRedefine/>
    <w:uiPriority w:val="39"/>
    <w:unhideWhenUsed/>
    <w:qFormat/>
    <w:rsid w:val="00A01205"/>
    <w:pPr>
      <w:ind w:left="240"/>
      <w:jc w:val="left"/>
    </w:pPr>
    <w:rPr>
      <w:rFonts w:asciiTheme="minorHAnsi" w:hAnsiTheme="minorHAnsi" w:cstheme="minorHAnsi"/>
      <w:smallCaps/>
      <w:sz w:val="20"/>
      <w:szCs w:val="20"/>
    </w:rPr>
  </w:style>
  <w:style w:type="paragraph" w:styleId="af1">
    <w:name w:val="footer"/>
    <w:basedOn w:val="a1"/>
    <w:link w:val="Char7"/>
    <w:uiPriority w:val="99"/>
    <w:unhideWhenUsed/>
    <w:rsid w:val="00A2461D"/>
    <w:pPr>
      <w:tabs>
        <w:tab w:val="center" w:pos="4153"/>
        <w:tab w:val="right" w:pos="8306"/>
      </w:tabs>
      <w:snapToGrid w:val="0"/>
      <w:jc w:val="left"/>
    </w:pPr>
    <w:rPr>
      <w:sz w:val="18"/>
      <w:szCs w:val="18"/>
    </w:rPr>
  </w:style>
  <w:style w:type="character" w:customStyle="1" w:styleId="Char7">
    <w:name w:val="页脚 Char"/>
    <w:basedOn w:val="a3"/>
    <w:link w:val="af1"/>
    <w:uiPriority w:val="99"/>
    <w:rsid w:val="00A2461D"/>
    <w:rPr>
      <w:sz w:val="18"/>
      <w:szCs w:val="18"/>
    </w:rPr>
  </w:style>
  <w:style w:type="paragraph" w:customStyle="1" w:styleId="50">
    <w:name w:val="5项标题"/>
    <w:qFormat/>
    <w:rsid w:val="007A216B"/>
    <w:pPr>
      <w:outlineLvl w:val="4"/>
    </w:pPr>
    <w:rPr>
      <w:rFonts w:eastAsia="微软雅黑"/>
    </w:rPr>
  </w:style>
  <w:style w:type="numbering" w:customStyle="1" w:styleId="a0">
    <w:name w:val="多级标题编号"/>
    <w:uiPriority w:val="99"/>
    <w:rsid w:val="000C4B24"/>
    <w:pPr>
      <w:numPr>
        <w:numId w:val="2"/>
      </w:numPr>
    </w:pPr>
  </w:style>
  <w:style w:type="paragraph" w:customStyle="1" w:styleId="af2">
    <w:name w:val="致谢"/>
    <w:next w:val="a2"/>
    <w:link w:val="Char8"/>
    <w:autoRedefine/>
    <w:qFormat/>
    <w:rsid w:val="00DD59D6"/>
    <w:pPr>
      <w:widowControl w:val="0"/>
      <w:adjustRightInd w:val="0"/>
      <w:snapToGrid w:val="0"/>
      <w:spacing w:before="156" w:after="156" w:line="360" w:lineRule="auto"/>
      <w:jc w:val="center"/>
      <w:outlineLvl w:val="0"/>
    </w:pPr>
    <w:rPr>
      <w:sz w:val="44"/>
      <w:szCs w:val="44"/>
    </w:rPr>
  </w:style>
  <w:style w:type="paragraph" w:styleId="TOC">
    <w:name w:val="TOC Heading"/>
    <w:basedOn w:val="10"/>
    <w:next w:val="a1"/>
    <w:uiPriority w:val="39"/>
    <w:unhideWhenUsed/>
    <w:qFormat/>
    <w:rsid w:val="00A72A60"/>
    <w:pPr>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8">
    <w:name w:val="致谢 Char"/>
    <w:basedOn w:val="Char3"/>
    <w:link w:val="af2"/>
    <w:rsid w:val="00DD59D6"/>
    <w:rPr>
      <w:rFonts w:eastAsiaTheme="minorEastAsia"/>
      <w:sz w:val="44"/>
      <w:szCs w:val="44"/>
    </w:rPr>
  </w:style>
  <w:style w:type="paragraph" w:styleId="af3">
    <w:name w:val="List Paragraph"/>
    <w:basedOn w:val="a1"/>
    <w:uiPriority w:val="34"/>
    <w:qFormat/>
    <w:rsid w:val="00D15AA9"/>
    <w:pPr>
      <w:ind w:firstLineChars="200" w:firstLine="420"/>
    </w:pPr>
  </w:style>
  <w:style w:type="paragraph" w:customStyle="1" w:styleId="af4">
    <w:name w:val="文献条目"/>
    <w:link w:val="Char9"/>
    <w:qFormat/>
    <w:rsid w:val="00B30A50"/>
    <w:pPr>
      <w:adjustRightInd w:val="0"/>
      <w:snapToGrid w:val="0"/>
      <w:spacing w:line="240" w:lineRule="exact"/>
      <w:ind w:hangingChars="200" w:hanging="482"/>
    </w:pPr>
    <w:rPr>
      <w:rFonts w:eastAsia="微软雅黑"/>
      <w:sz w:val="20"/>
    </w:rPr>
  </w:style>
  <w:style w:type="paragraph" w:styleId="af5">
    <w:name w:val="Bibliography"/>
    <w:basedOn w:val="a1"/>
    <w:next w:val="a1"/>
    <w:uiPriority w:val="99"/>
    <w:unhideWhenUsed/>
    <w:rsid w:val="00BC338D"/>
  </w:style>
  <w:style w:type="character" w:customStyle="1" w:styleId="Char9">
    <w:name w:val="文献条目 Char"/>
    <w:basedOn w:val="a3"/>
    <w:link w:val="af4"/>
    <w:rsid w:val="00B30A50"/>
    <w:rPr>
      <w:rFonts w:eastAsia="微软雅黑"/>
      <w:sz w:val="20"/>
    </w:rPr>
  </w:style>
  <w:style w:type="character" w:styleId="af6">
    <w:name w:val="annotation reference"/>
    <w:basedOn w:val="a3"/>
    <w:uiPriority w:val="99"/>
    <w:semiHidden/>
    <w:unhideWhenUsed/>
    <w:rsid w:val="00B56A6A"/>
    <w:rPr>
      <w:sz w:val="21"/>
      <w:szCs w:val="21"/>
    </w:rPr>
  </w:style>
  <w:style w:type="paragraph" w:styleId="af7">
    <w:name w:val="annotation text"/>
    <w:basedOn w:val="a1"/>
    <w:link w:val="Chara"/>
    <w:uiPriority w:val="99"/>
    <w:semiHidden/>
    <w:unhideWhenUsed/>
    <w:rsid w:val="00B56A6A"/>
    <w:pPr>
      <w:jc w:val="left"/>
    </w:pPr>
  </w:style>
  <w:style w:type="character" w:customStyle="1" w:styleId="Chara">
    <w:name w:val="批注文字 Char"/>
    <w:basedOn w:val="a3"/>
    <w:link w:val="af7"/>
    <w:uiPriority w:val="99"/>
    <w:semiHidden/>
    <w:rsid w:val="00B56A6A"/>
    <w:rPr>
      <w:sz w:val="24"/>
    </w:rPr>
  </w:style>
  <w:style w:type="paragraph" w:styleId="af8">
    <w:name w:val="annotation subject"/>
    <w:basedOn w:val="af7"/>
    <w:next w:val="af7"/>
    <w:link w:val="Charb"/>
    <w:uiPriority w:val="99"/>
    <w:semiHidden/>
    <w:unhideWhenUsed/>
    <w:rsid w:val="00B56A6A"/>
    <w:rPr>
      <w:b/>
      <w:bCs/>
    </w:rPr>
  </w:style>
  <w:style w:type="character" w:customStyle="1" w:styleId="Charb">
    <w:name w:val="批注主题 Char"/>
    <w:basedOn w:val="Chara"/>
    <w:link w:val="af8"/>
    <w:uiPriority w:val="99"/>
    <w:semiHidden/>
    <w:rsid w:val="00B56A6A"/>
    <w:rPr>
      <w:b/>
      <w:bCs/>
      <w:sz w:val="24"/>
    </w:rPr>
  </w:style>
  <w:style w:type="paragraph" w:customStyle="1" w:styleId="Ref">
    <w:name w:val="Ref条目"/>
    <w:basedOn w:val="a1"/>
    <w:link w:val="RefChar"/>
    <w:qFormat/>
    <w:rsid w:val="00A95317"/>
    <w:pPr>
      <w:autoSpaceDE w:val="0"/>
      <w:autoSpaceDN w:val="0"/>
      <w:adjustRightInd w:val="0"/>
      <w:ind w:left="426" w:hangingChars="213" w:hanging="426"/>
    </w:pPr>
    <w:rPr>
      <w:color w:val="000000"/>
      <w:kern w:val="0"/>
      <w:sz w:val="20"/>
      <w:szCs w:val="20"/>
    </w:rPr>
  </w:style>
  <w:style w:type="character" w:customStyle="1" w:styleId="RefChar">
    <w:name w:val="Ref条目 Char"/>
    <w:basedOn w:val="a3"/>
    <w:link w:val="Ref"/>
    <w:rsid w:val="00A95317"/>
    <w:rPr>
      <w:color w:val="000000"/>
      <w:kern w:val="0"/>
      <w:sz w:val="20"/>
      <w:szCs w:val="20"/>
    </w:rPr>
  </w:style>
  <w:style w:type="paragraph" w:styleId="af9">
    <w:name w:val="caption"/>
    <w:next w:val="a2"/>
    <w:autoRedefine/>
    <w:uiPriority w:val="35"/>
    <w:unhideWhenUsed/>
    <w:qFormat/>
    <w:rsid w:val="002C5E1B"/>
    <w:pPr>
      <w:tabs>
        <w:tab w:val="right" w:pos="4424"/>
      </w:tabs>
      <w:adjustRightInd w:val="0"/>
      <w:snapToGrid w:val="0"/>
      <w:spacing w:beforeLines="50" w:before="156" w:afterLines="50" w:after="156" w:line="360" w:lineRule="auto"/>
      <w:jc w:val="center"/>
    </w:pPr>
    <w:rPr>
      <w:rFonts w:eastAsiaTheme="minorEastAsia" w:cstheme="majorBidi"/>
      <w:sz w:val="24"/>
    </w:rPr>
  </w:style>
  <w:style w:type="character" w:customStyle="1" w:styleId="Char">
    <w:name w:val="代码表 Char"/>
    <w:basedOn w:val="a3"/>
    <w:link w:val="a6"/>
    <w:rsid w:val="008B73DD"/>
    <w:rPr>
      <w:color w:val="000000"/>
      <w:kern w:val="10"/>
      <w:sz w:val="18"/>
      <w:shd w:val="clear" w:color="auto" w:fill="CCCCCC"/>
      <w:lang w:val="fr-FR"/>
    </w:rPr>
  </w:style>
  <w:style w:type="paragraph" w:customStyle="1" w:styleId="afa">
    <w:name w:val="插图目录"/>
    <w:basedOn w:val="a1"/>
    <w:link w:val="Charc"/>
    <w:qFormat/>
    <w:rsid w:val="00F9586F"/>
    <w:pPr>
      <w:tabs>
        <w:tab w:val="right" w:leader="dot" w:pos="8296"/>
      </w:tabs>
      <w:adjustRightInd w:val="0"/>
      <w:snapToGrid w:val="0"/>
      <w:spacing w:beforeLines="50"/>
      <w:ind w:firstLineChars="59" w:firstLine="142"/>
    </w:pPr>
    <w:rPr>
      <w:noProof/>
    </w:rPr>
  </w:style>
  <w:style w:type="paragraph" w:styleId="afb">
    <w:name w:val="endnote text"/>
    <w:basedOn w:val="a1"/>
    <w:link w:val="Chard"/>
    <w:uiPriority w:val="99"/>
    <w:semiHidden/>
    <w:unhideWhenUsed/>
    <w:rsid w:val="00251DAC"/>
    <w:pPr>
      <w:snapToGrid w:val="0"/>
      <w:jc w:val="left"/>
    </w:pPr>
  </w:style>
  <w:style w:type="character" w:customStyle="1" w:styleId="Chard">
    <w:name w:val="尾注文本 Char"/>
    <w:basedOn w:val="a3"/>
    <w:link w:val="afb"/>
    <w:uiPriority w:val="99"/>
    <w:semiHidden/>
    <w:rsid w:val="00251DAC"/>
    <w:rPr>
      <w:sz w:val="24"/>
    </w:rPr>
  </w:style>
  <w:style w:type="character" w:styleId="afc">
    <w:name w:val="endnote reference"/>
    <w:basedOn w:val="a3"/>
    <w:uiPriority w:val="99"/>
    <w:unhideWhenUsed/>
    <w:rsid w:val="00251DAC"/>
    <w:rPr>
      <w:vertAlign w:val="superscript"/>
    </w:rPr>
  </w:style>
  <w:style w:type="character" w:styleId="afd">
    <w:name w:val="footnote reference"/>
    <w:basedOn w:val="a3"/>
    <w:unhideWhenUsed/>
    <w:rsid w:val="00251DAC"/>
    <w:rPr>
      <w:vertAlign w:val="superscript"/>
    </w:rPr>
  </w:style>
  <w:style w:type="paragraph" w:customStyle="1" w:styleId="1">
    <w:name w:val="1章标题"/>
    <w:next w:val="a2"/>
    <w:qFormat/>
    <w:rsid w:val="003C1EB2"/>
    <w:pPr>
      <w:numPr>
        <w:numId w:val="3"/>
      </w:numPr>
      <w:adjustRightInd w:val="0"/>
      <w:snapToGrid w:val="0"/>
      <w:spacing w:beforeLines="50" w:before="50" w:afterLines="50" w:after="50" w:line="360" w:lineRule="auto"/>
      <w:ind w:left="425"/>
      <w:jc w:val="center"/>
      <w:outlineLvl w:val="0"/>
    </w:pPr>
    <w:rPr>
      <w:rFonts w:eastAsia="黑体"/>
      <w:sz w:val="36"/>
    </w:rPr>
  </w:style>
  <w:style w:type="paragraph" w:styleId="41">
    <w:name w:val="toc 4"/>
    <w:basedOn w:val="a1"/>
    <w:next w:val="a1"/>
    <w:autoRedefine/>
    <w:uiPriority w:val="39"/>
    <w:unhideWhenUsed/>
    <w:rsid w:val="003A21FE"/>
    <w:pPr>
      <w:ind w:left="720"/>
      <w:jc w:val="left"/>
    </w:pPr>
    <w:rPr>
      <w:rFonts w:asciiTheme="minorHAnsi" w:hAnsiTheme="minorHAnsi" w:cstheme="minorHAnsi"/>
      <w:sz w:val="18"/>
      <w:szCs w:val="18"/>
    </w:rPr>
  </w:style>
  <w:style w:type="paragraph" w:styleId="51">
    <w:name w:val="toc 5"/>
    <w:basedOn w:val="a1"/>
    <w:next w:val="a1"/>
    <w:autoRedefine/>
    <w:uiPriority w:val="39"/>
    <w:unhideWhenUsed/>
    <w:rsid w:val="003A21FE"/>
    <w:pPr>
      <w:ind w:left="960"/>
      <w:jc w:val="left"/>
    </w:pPr>
    <w:rPr>
      <w:rFonts w:asciiTheme="minorHAnsi" w:hAnsiTheme="minorHAnsi" w:cstheme="minorHAnsi"/>
      <w:sz w:val="18"/>
      <w:szCs w:val="18"/>
    </w:rPr>
  </w:style>
  <w:style w:type="paragraph" w:styleId="6">
    <w:name w:val="toc 6"/>
    <w:basedOn w:val="a1"/>
    <w:next w:val="a1"/>
    <w:autoRedefine/>
    <w:uiPriority w:val="39"/>
    <w:unhideWhenUsed/>
    <w:rsid w:val="003A21FE"/>
    <w:pPr>
      <w:ind w:left="1200"/>
      <w:jc w:val="left"/>
    </w:pPr>
    <w:rPr>
      <w:rFonts w:asciiTheme="minorHAnsi" w:hAnsiTheme="minorHAnsi" w:cstheme="minorHAnsi"/>
      <w:sz w:val="18"/>
      <w:szCs w:val="18"/>
    </w:rPr>
  </w:style>
  <w:style w:type="paragraph" w:styleId="7">
    <w:name w:val="toc 7"/>
    <w:basedOn w:val="a1"/>
    <w:next w:val="a1"/>
    <w:autoRedefine/>
    <w:uiPriority w:val="39"/>
    <w:unhideWhenUsed/>
    <w:rsid w:val="003A21FE"/>
    <w:pPr>
      <w:ind w:left="1440"/>
      <w:jc w:val="left"/>
    </w:pPr>
    <w:rPr>
      <w:rFonts w:asciiTheme="minorHAnsi" w:hAnsiTheme="minorHAnsi" w:cstheme="minorHAnsi"/>
      <w:sz w:val="18"/>
      <w:szCs w:val="18"/>
    </w:rPr>
  </w:style>
  <w:style w:type="paragraph" w:styleId="8">
    <w:name w:val="toc 8"/>
    <w:basedOn w:val="a1"/>
    <w:next w:val="a1"/>
    <w:autoRedefine/>
    <w:uiPriority w:val="39"/>
    <w:unhideWhenUsed/>
    <w:rsid w:val="003A21FE"/>
    <w:pPr>
      <w:ind w:left="1680"/>
      <w:jc w:val="left"/>
    </w:pPr>
    <w:rPr>
      <w:rFonts w:asciiTheme="minorHAnsi" w:hAnsiTheme="minorHAnsi" w:cstheme="minorHAnsi"/>
      <w:sz w:val="18"/>
      <w:szCs w:val="18"/>
    </w:rPr>
  </w:style>
  <w:style w:type="paragraph" w:styleId="9">
    <w:name w:val="toc 9"/>
    <w:basedOn w:val="a1"/>
    <w:next w:val="a1"/>
    <w:autoRedefine/>
    <w:uiPriority w:val="39"/>
    <w:unhideWhenUsed/>
    <w:rsid w:val="003A21FE"/>
    <w:pPr>
      <w:ind w:left="1920"/>
      <w:jc w:val="left"/>
    </w:pPr>
    <w:rPr>
      <w:rFonts w:asciiTheme="minorHAnsi" w:hAnsiTheme="minorHAnsi" w:cstheme="minorHAnsi"/>
      <w:sz w:val="18"/>
      <w:szCs w:val="18"/>
    </w:rPr>
  </w:style>
  <w:style w:type="paragraph" w:customStyle="1" w:styleId="afe">
    <w:name w:val="代码"/>
    <w:qFormat/>
    <w:rsid w:val="00FF6E4A"/>
    <w:pPr>
      <w:adjustRightInd w:val="0"/>
      <w:snapToGrid w:val="0"/>
      <w:spacing w:line="240" w:lineRule="atLeast"/>
    </w:pPr>
    <w:rPr>
      <w:sz w:val="24"/>
    </w:rPr>
  </w:style>
  <w:style w:type="character" w:styleId="aff">
    <w:name w:val="Placeholder Text"/>
    <w:basedOn w:val="a3"/>
    <w:uiPriority w:val="99"/>
    <w:semiHidden/>
    <w:rsid w:val="008B47E8"/>
    <w:rPr>
      <w:color w:val="808080"/>
    </w:rPr>
  </w:style>
  <w:style w:type="paragraph" w:customStyle="1" w:styleId="aff0">
    <w:name w:val="表格文字"/>
    <w:qFormat/>
    <w:rsid w:val="00996C3E"/>
    <w:pPr>
      <w:adjustRightInd w:val="0"/>
      <w:snapToGrid w:val="0"/>
      <w:spacing w:line="320" w:lineRule="exact"/>
    </w:pPr>
    <w:rPr>
      <w:rFonts w:eastAsiaTheme="minorEastAsia"/>
      <w:szCs w:val="21"/>
    </w:rPr>
  </w:style>
  <w:style w:type="paragraph" w:customStyle="1" w:styleId="aff1">
    <w:name w:val="公式"/>
    <w:qFormat/>
    <w:rsid w:val="00D17AB6"/>
    <w:pPr>
      <w:tabs>
        <w:tab w:val="center" w:pos="4440"/>
        <w:tab w:val="right" w:pos="8880"/>
      </w:tabs>
      <w:spacing w:beforeLines="50" w:before="50" w:afterLines="50" w:after="50" w:line="360" w:lineRule="auto"/>
      <w:jc w:val="both"/>
    </w:pPr>
    <w:rPr>
      <w:rFonts w:asciiTheme="minorHAnsi" w:eastAsiaTheme="minorEastAsia" w:hAnsiTheme="minorHAnsi" w:cstheme="majorBidi"/>
      <w:sz w:val="24"/>
      <w:szCs w:val="20"/>
    </w:rPr>
  </w:style>
  <w:style w:type="character" w:styleId="aff2">
    <w:name w:val="Emphasis"/>
    <w:basedOn w:val="a3"/>
    <w:uiPriority w:val="20"/>
    <w:qFormat/>
    <w:rsid w:val="00783A23"/>
    <w:rPr>
      <w:i/>
      <w:iCs/>
    </w:rPr>
  </w:style>
  <w:style w:type="paragraph" w:styleId="aff3">
    <w:name w:val="Revision"/>
    <w:hidden/>
    <w:uiPriority w:val="99"/>
    <w:semiHidden/>
    <w:rsid w:val="00B25CD7"/>
    <w:rPr>
      <w:sz w:val="24"/>
    </w:rPr>
  </w:style>
  <w:style w:type="character" w:styleId="aff4">
    <w:name w:val="FollowedHyperlink"/>
    <w:basedOn w:val="a3"/>
    <w:uiPriority w:val="99"/>
    <w:semiHidden/>
    <w:unhideWhenUsed/>
    <w:rsid w:val="0047187C"/>
    <w:rPr>
      <w:color w:val="800080" w:themeColor="followedHyperlink"/>
      <w:u w:val="single"/>
    </w:rPr>
  </w:style>
  <w:style w:type="character" w:customStyle="1" w:styleId="Charc">
    <w:name w:val="插图目录 Char"/>
    <w:basedOn w:val="a3"/>
    <w:link w:val="afa"/>
    <w:rsid w:val="00F9586F"/>
    <w:rPr>
      <w:noProof/>
      <w:sz w:val="24"/>
    </w:rPr>
  </w:style>
  <w:style w:type="paragraph" w:styleId="aff5">
    <w:name w:val="table of figures"/>
    <w:basedOn w:val="a1"/>
    <w:next w:val="a1"/>
    <w:uiPriority w:val="99"/>
    <w:unhideWhenUsed/>
    <w:rsid w:val="000A0039"/>
    <w:pPr>
      <w:ind w:leftChars="200" w:left="200" w:hangingChars="200" w:hanging="200"/>
    </w:pPr>
  </w:style>
  <w:style w:type="paragraph" w:customStyle="1" w:styleId="aff6">
    <w:name w:val="空行"/>
    <w:basedOn w:val="af9"/>
    <w:qFormat/>
    <w:rsid w:val="003B2CBD"/>
    <w:pPr>
      <w:spacing w:beforeLines="0" w:afterLines="0"/>
    </w:pPr>
    <w:rPr>
      <w:sz w:val="15"/>
    </w:rPr>
  </w:style>
  <w:style w:type="table" w:styleId="aff7">
    <w:name w:val="Light Shading"/>
    <w:basedOn w:val="a4"/>
    <w:uiPriority w:val="60"/>
    <w:rsid w:val="00F47C1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5Char">
    <w:name w:val="标题 5 Char"/>
    <w:basedOn w:val="a3"/>
    <w:link w:val="5"/>
    <w:uiPriority w:val="9"/>
    <w:rsid w:val="00E56FAD"/>
    <w:rPr>
      <w:b/>
      <w:bCs/>
      <w:sz w:val="28"/>
      <w:szCs w:val="28"/>
    </w:rPr>
  </w:style>
  <w:style w:type="character" w:customStyle="1" w:styleId="apple-converted-space">
    <w:name w:val="apple-converted-space"/>
    <w:basedOn w:val="a3"/>
    <w:rsid w:val="0066261F"/>
  </w:style>
  <w:style w:type="paragraph" w:styleId="aff8">
    <w:name w:val="Quote"/>
    <w:basedOn w:val="a1"/>
    <w:next w:val="a1"/>
    <w:link w:val="Chare"/>
    <w:uiPriority w:val="29"/>
    <w:qFormat/>
    <w:rsid w:val="00006FB2"/>
    <w:rPr>
      <w:i/>
      <w:iCs/>
      <w:color w:val="000000" w:themeColor="text1"/>
    </w:rPr>
  </w:style>
  <w:style w:type="character" w:customStyle="1" w:styleId="Chare">
    <w:name w:val="引用 Char"/>
    <w:basedOn w:val="a3"/>
    <w:link w:val="aff8"/>
    <w:uiPriority w:val="29"/>
    <w:rsid w:val="00006FB2"/>
    <w:rPr>
      <w:i/>
      <w:iCs/>
      <w:color w:val="000000" w:themeColor="text1"/>
      <w:sz w:val="24"/>
    </w:rPr>
  </w:style>
  <w:style w:type="character" w:customStyle="1" w:styleId="def">
    <w:name w:val="def"/>
    <w:basedOn w:val="a3"/>
    <w:rsid w:val="003C7E24"/>
  </w:style>
  <w:style w:type="paragraph" w:customStyle="1" w:styleId="aff9">
    <w:name w:val="公式编号"/>
    <w:basedOn w:val="a2"/>
    <w:link w:val="Charf"/>
    <w:qFormat/>
    <w:rsid w:val="00D87DBD"/>
    <w:pPr>
      <w:tabs>
        <w:tab w:val="center" w:pos="4560"/>
        <w:tab w:val="right" w:pos="9120"/>
      </w:tabs>
      <w:ind w:firstLineChars="0" w:firstLine="0"/>
    </w:pPr>
  </w:style>
  <w:style w:type="character" w:customStyle="1" w:styleId="Charf">
    <w:name w:val="公式编号 Char"/>
    <w:basedOn w:val="Char3"/>
    <w:link w:val="aff9"/>
    <w:rsid w:val="00D87DBD"/>
    <w:rPr>
      <w:rFonts w:eastAsiaTheme="minorEastAsia"/>
      <w:sz w:val="24"/>
    </w:rPr>
  </w:style>
  <w:style w:type="paragraph" w:customStyle="1" w:styleId="MTDisplayEquation">
    <w:name w:val="MTDisplayEquation"/>
    <w:basedOn w:val="a2"/>
    <w:next w:val="a1"/>
    <w:link w:val="MTDisplayEquationChar"/>
    <w:rsid w:val="00434375"/>
    <w:pPr>
      <w:tabs>
        <w:tab w:val="center" w:pos="4520"/>
        <w:tab w:val="right" w:pos="9020"/>
      </w:tabs>
      <w:spacing w:before="156" w:after="156"/>
      <w:ind w:firstLine="480"/>
    </w:pPr>
  </w:style>
  <w:style w:type="character" w:customStyle="1" w:styleId="MTDisplayEquationChar">
    <w:name w:val="MTDisplayEquation Char"/>
    <w:basedOn w:val="Char3"/>
    <w:link w:val="MTDisplayEquation"/>
    <w:rsid w:val="00434375"/>
    <w:rPr>
      <w:rFonts w:eastAsiaTheme="minorEastAsia"/>
      <w:sz w:val="24"/>
    </w:rPr>
  </w:style>
  <w:style w:type="character" w:styleId="affa">
    <w:name w:val="Strong"/>
    <w:basedOn w:val="a3"/>
    <w:uiPriority w:val="22"/>
    <w:qFormat/>
    <w:rsid w:val="009D3926"/>
    <w:rPr>
      <w:b/>
      <w:bCs/>
    </w:rPr>
  </w:style>
  <w:style w:type="paragraph" w:styleId="affb">
    <w:name w:val="Body Text Indent"/>
    <w:basedOn w:val="a1"/>
    <w:link w:val="Charf0"/>
    <w:rsid w:val="00264AEE"/>
    <w:pPr>
      <w:spacing w:after="120"/>
      <w:ind w:leftChars="200" w:left="420"/>
    </w:pPr>
    <w:rPr>
      <w:sz w:val="21"/>
    </w:rPr>
  </w:style>
  <w:style w:type="character" w:customStyle="1" w:styleId="Charf0">
    <w:name w:val="正文文本缩进 Char"/>
    <w:basedOn w:val="a3"/>
    <w:link w:val="affb"/>
    <w:rsid w:val="00264AEE"/>
  </w:style>
  <w:style w:type="table" w:customStyle="1" w:styleId="210">
    <w:name w:val="无格式表格 21"/>
    <w:basedOn w:val="a4"/>
    <w:uiPriority w:val="42"/>
    <w:rsid w:val="009D51D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extof">
    <w:name w:val="Text of 中文参考文献"/>
    <w:basedOn w:val="a1"/>
    <w:rsid w:val="00791254"/>
    <w:pPr>
      <w:widowControl/>
      <w:tabs>
        <w:tab w:val="left" w:pos="346"/>
      </w:tabs>
      <w:spacing w:line="260" w:lineRule="exact"/>
      <w:ind w:left="258" w:hangingChars="258" w:hanging="258"/>
    </w:pPr>
    <w:rPr>
      <w:kern w:val="0"/>
      <w:sz w:val="15"/>
      <w:szCs w:val="20"/>
    </w:rPr>
  </w:style>
  <w:style w:type="paragraph" w:customStyle="1" w:styleId="Default">
    <w:name w:val="Default"/>
    <w:rsid w:val="00502FEF"/>
    <w:pPr>
      <w:widowControl w:val="0"/>
      <w:autoSpaceDE w:val="0"/>
      <w:autoSpaceDN w:val="0"/>
      <w:adjustRightInd w:val="0"/>
    </w:pPr>
    <w:rPr>
      <w:color w:val="000000"/>
      <w:kern w:val="0"/>
      <w:sz w:val="24"/>
    </w:rPr>
  </w:style>
  <w:style w:type="character" w:customStyle="1" w:styleId="high-light-bg">
    <w:name w:val="high-light-bg"/>
    <w:basedOn w:val="a3"/>
    <w:rsid w:val="000C757D"/>
  </w:style>
  <w:style w:type="character" w:customStyle="1" w:styleId="ordinary-span-edit">
    <w:name w:val="ordinary-span-edit"/>
    <w:basedOn w:val="a3"/>
    <w:rsid w:val="00AC7264"/>
  </w:style>
  <w:style w:type="paragraph" w:customStyle="1" w:styleId="ordinary-output">
    <w:name w:val="ordinary-output"/>
    <w:basedOn w:val="a1"/>
    <w:rsid w:val="001B5B7A"/>
    <w:pPr>
      <w:widowControl/>
      <w:spacing w:before="100" w:beforeAutospacing="1" w:after="100" w:afterAutospacing="1"/>
      <w:jc w:val="left"/>
    </w:pPr>
    <w:rPr>
      <w:rFonts w:ascii="宋体" w:hAnsi="宋体" w:cs="宋体"/>
      <w:kern w:val="0"/>
    </w:rPr>
  </w:style>
  <w:style w:type="character" w:customStyle="1" w:styleId="small-link-text">
    <w:name w:val="small-link-text"/>
    <w:basedOn w:val="a3"/>
    <w:rsid w:val="00497501"/>
  </w:style>
  <w:style w:type="character" w:customStyle="1" w:styleId="mi">
    <w:name w:val="mi"/>
    <w:basedOn w:val="a3"/>
    <w:rsid w:val="004F26A3"/>
  </w:style>
  <w:style w:type="character" w:customStyle="1" w:styleId="mo">
    <w:name w:val="mo"/>
    <w:basedOn w:val="a3"/>
    <w:rsid w:val="004F26A3"/>
  </w:style>
  <w:style w:type="character" w:customStyle="1" w:styleId="mn">
    <w:name w:val="mn"/>
    <w:basedOn w:val="a3"/>
    <w:rsid w:val="004F26A3"/>
  </w:style>
  <w:style w:type="character" w:customStyle="1" w:styleId="mjxassistivemathml">
    <w:name w:val="mjx_assistive_mathml"/>
    <w:basedOn w:val="a3"/>
    <w:rsid w:val="004F26A3"/>
  </w:style>
  <w:style w:type="table" w:styleId="affc">
    <w:name w:val="Grid Table Light"/>
    <w:basedOn w:val="a4"/>
    <w:uiPriority w:val="40"/>
    <w:rsid w:val="0057755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5213">
      <w:bodyDiv w:val="1"/>
      <w:marLeft w:val="0"/>
      <w:marRight w:val="0"/>
      <w:marTop w:val="0"/>
      <w:marBottom w:val="0"/>
      <w:divBdr>
        <w:top w:val="none" w:sz="0" w:space="0" w:color="auto"/>
        <w:left w:val="none" w:sz="0" w:space="0" w:color="auto"/>
        <w:bottom w:val="none" w:sz="0" w:space="0" w:color="auto"/>
        <w:right w:val="none" w:sz="0" w:space="0" w:color="auto"/>
      </w:divBdr>
      <w:divsChild>
        <w:div w:id="1091201320">
          <w:marLeft w:val="0"/>
          <w:marRight w:val="0"/>
          <w:marTop w:val="0"/>
          <w:marBottom w:val="0"/>
          <w:divBdr>
            <w:top w:val="none" w:sz="0" w:space="0" w:color="auto"/>
            <w:left w:val="none" w:sz="0" w:space="0" w:color="auto"/>
            <w:bottom w:val="none" w:sz="0" w:space="0" w:color="auto"/>
            <w:right w:val="none" w:sz="0" w:space="0" w:color="auto"/>
          </w:divBdr>
        </w:div>
      </w:divsChild>
    </w:div>
    <w:div w:id="22026189">
      <w:bodyDiv w:val="1"/>
      <w:marLeft w:val="0"/>
      <w:marRight w:val="0"/>
      <w:marTop w:val="0"/>
      <w:marBottom w:val="0"/>
      <w:divBdr>
        <w:top w:val="none" w:sz="0" w:space="0" w:color="auto"/>
        <w:left w:val="none" w:sz="0" w:space="0" w:color="auto"/>
        <w:bottom w:val="none" w:sz="0" w:space="0" w:color="auto"/>
        <w:right w:val="none" w:sz="0" w:space="0" w:color="auto"/>
      </w:divBdr>
    </w:div>
    <w:div w:id="30693352">
      <w:bodyDiv w:val="1"/>
      <w:marLeft w:val="0"/>
      <w:marRight w:val="0"/>
      <w:marTop w:val="0"/>
      <w:marBottom w:val="0"/>
      <w:divBdr>
        <w:top w:val="none" w:sz="0" w:space="0" w:color="auto"/>
        <w:left w:val="none" w:sz="0" w:space="0" w:color="auto"/>
        <w:bottom w:val="none" w:sz="0" w:space="0" w:color="auto"/>
        <w:right w:val="none" w:sz="0" w:space="0" w:color="auto"/>
      </w:divBdr>
    </w:div>
    <w:div w:id="39090808">
      <w:bodyDiv w:val="1"/>
      <w:marLeft w:val="0"/>
      <w:marRight w:val="0"/>
      <w:marTop w:val="0"/>
      <w:marBottom w:val="0"/>
      <w:divBdr>
        <w:top w:val="none" w:sz="0" w:space="0" w:color="auto"/>
        <w:left w:val="none" w:sz="0" w:space="0" w:color="auto"/>
        <w:bottom w:val="none" w:sz="0" w:space="0" w:color="auto"/>
        <w:right w:val="none" w:sz="0" w:space="0" w:color="auto"/>
      </w:divBdr>
      <w:divsChild>
        <w:div w:id="305933327">
          <w:marLeft w:val="418"/>
          <w:marRight w:val="0"/>
          <w:marTop w:val="74"/>
          <w:marBottom w:val="0"/>
          <w:divBdr>
            <w:top w:val="none" w:sz="0" w:space="0" w:color="auto"/>
            <w:left w:val="none" w:sz="0" w:space="0" w:color="auto"/>
            <w:bottom w:val="none" w:sz="0" w:space="0" w:color="auto"/>
            <w:right w:val="none" w:sz="0" w:space="0" w:color="auto"/>
          </w:divBdr>
        </w:div>
        <w:div w:id="588541970">
          <w:marLeft w:val="418"/>
          <w:marRight w:val="0"/>
          <w:marTop w:val="74"/>
          <w:marBottom w:val="0"/>
          <w:divBdr>
            <w:top w:val="none" w:sz="0" w:space="0" w:color="auto"/>
            <w:left w:val="none" w:sz="0" w:space="0" w:color="auto"/>
            <w:bottom w:val="none" w:sz="0" w:space="0" w:color="auto"/>
            <w:right w:val="none" w:sz="0" w:space="0" w:color="auto"/>
          </w:divBdr>
        </w:div>
      </w:divsChild>
    </w:div>
    <w:div w:id="42561301">
      <w:bodyDiv w:val="1"/>
      <w:marLeft w:val="0"/>
      <w:marRight w:val="0"/>
      <w:marTop w:val="0"/>
      <w:marBottom w:val="0"/>
      <w:divBdr>
        <w:top w:val="none" w:sz="0" w:space="0" w:color="auto"/>
        <w:left w:val="none" w:sz="0" w:space="0" w:color="auto"/>
        <w:bottom w:val="none" w:sz="0" w:space="0" w:color="auto"/>
        <w:right w:val="none" w:sz="0" w:space="0" w:color="auto"/>
      </w:divBdr>
    </w:div>
    <w:div w:id="54474710">
      <w:bodyDiv w:val="1"/>
      <w:marLeft w:val="0"/>
      <w:marRight w:val="0"/>
      <w:marTop w:val="0"/>
      <w:marBottom w:val="0"/>
      <w:divBdr>
        <w:top w:val="none" w:sz="0" w:space="0" w:color="auto"/>
        <w:left w:val="none" w:sz="0" w:space="0" w:color="auto"/>
        <w:bottom w:val="none" w:sz="0" w:space="0" w:color="auto"/>
        <w:right w:val="none" w:sz="0" w:space="0" w:color="auto"/>
      </w:divBdr>
    </w:div>
    <w:div w:id="94714296">
      <w:bodyDiv w:val="1"/>
      <w:marLeft w:val="0"/>
      <w:marRight w:val="0"/>
      <w:marTop w:val="0"/>
      <w:marBottom w:val="0"/>
      <w:divBdr>
        <w:top w:val="none" w:sz="0" w:space="0" w:color="auto"/>
        <w:left w:val="none" w:sz="0" w:space="0" w:color="auto"/>
        <w:bottom w:val="none" w:sz="0" w:space="0" w:color="auto"/>
        <w:right w:val="none" w:sz="0" w:space="0" w:color="auto"/>
      </w:divBdr>
      <w:divsChild>
        <w:div w:id="410540218">
          <w:marLeft w:val="1094"/>
          <w:marRight w:val="0"/>
          <w:marTop w:val="125"/>
          <w:marBottom w:val="0"/>
          <w:divBdr>
            <w:top w:val="none" w:sz="0" w:space="0" w:color="auto"/>
            <w:left w:val="none" w:sz="0" w:space="0" w:color="auto"/>
            <w:bottom w:val="none" w:sz="0" w:space="0" w:color="auto"/>
            <w:right w:val="none" w:sz="0" w:space="0" w:color="auto"/>
          </w:divBdr>
        </w:div>
        <w:div w:id="1612593276">
          <w:marLeft w:val="1094"/>
          <w:marRight w:val="0"/>
          <w:marTop w:val="125"/>
          <w:marBottom w:val="0"/>
          <w:divBdr>
            <w:top w:val="none" w:sz="0" w:space="0" w:color="auto"/>
            <w:left w:val="none" w:sz="0" w:space="0" w:color="auto"/>
            <w:bottom w:val="none" w:sz="0" w:space="0" w:color="auto"/>
            <w:right w:val="none" w:sz="0" w:space="0" w:color="auto"/>
          </w:divBdr>
        </w:div>
      </w:divsChild>
    </w:div>
    <w:div w:id="110711396">
      <w:bodyDiv w:val="1"/>
      <w:marLeft w:val="0"/>
      <w:marRight w:val="0"/>
      <w:marTop w:val="0"/>
      <w:marBottom w:val="0"/>
      <w:divBdr>
        <w:top w:val="none" w:sz="0" w:space="0" w:color="auto"/>
        <w:left w:val="none" w:sz="0" w:space="0" w:color="auto"/>
        <w:bottom w:val="none" w:sz="0" w:space="0" w:color="auto"/>
        <w:right w:val="none" w:sz="0" w:space="0" w:color="auto"/>
      </w:divBdr>
      <w:divsChild>
        <w:div w:id="1353022883">
          <w:marLeft w:val="0"/>
          <w:marRight w:val="0"/>
          <w:marTop w:val="0"/>
          <w:marBottom w:val="0"/>
          <w:divBdr>
            <w:top w:val="none" w:sz="0" w:space="0" w:color="auto"/>
            <w:left w:val="none" w:sz="0" w:space="0" w:color="auto"/>
            <w:bottom w:val="none" w:sz="0" w:space="0" w:color="auto"/>
            <w:right w:val="none" w:sz="0" w:space="0" w:color="auto"/>
          </w:divBdr>
          <w:divsChild>
            <w:div w:id="1960258889">
              <w:marLeft w:val="0"/>
              <w:marRight w:val="0"/>
              <w:marTop w:val="0"/>
              <w:marBottom w:val="0"/>
              <w:divBdr>
                <w:top w:val="none" w:sz="0" w:space="0" w:color="auto"/>
                <w:left w:val="none" w:sz="0" w:space="0" w:color="auto"/>
                <w:bottom w:val="none" w:sz="0" w:space="0" w:color="auto"/>
                <w:right w:val="none" w:sz="0" w:space="0" w:color="auto"/>
              </w:divBdr>
              <w:divsChild>
                <w:div w:id="134835708">
                  <w:marLeft w:val="0"/>
                  <w:marRight w:val="0"/>
                  <w:marTop w:val="0"/>
                  <w:marBottom w:val="0"/>
                  <w:divBdr>
                    <w:top w:val="none" w:sz="0" w:space="0" w:color="auto"/>
                    <w:left w:val="none" w:sz="0" w:space="0" w:color="auto"/>
                    <w:bottom w:val="none" w:sz="0" w:space="0" w:color="auto"/>
                    <w:right w:val="none" w:sz="0" w:space="0" w:color="auto"/>
                  </w:divBdr>
                  <w:divsChild>
                    <w:div w:id="1064764503">
                      <w:marLeft w:val="0"/>
                      <w:marRight w:val="0"/>
                      <w:marTop w:val="0"/>
                      <w:marBottom w:val="0"/>
                      <w:divBdr>
                        <w:top w:val="none" w:sz="0" w:space="0" w:color="auto"/>
                        <w:left w:val="none" w:sz="0" w:space="0" w:color="auto"/>
                        <w:bottom w:val="none" w:sz="0" w:space="0" w:color="auto"/>
                        <w:right w:val="none" w:sz="0" w:space="0" w:color="auto"/>
                      </w:divBdr>
                      <w:divsChild>
                        <w:div w:id="1140805963">
                          <w:marLeft w:val="0"/>
                          <w:marRight w:val="0"/>
                          <w:marTop w:val="0"/>
                          <w:marBottom w:val="0"/>
                          <w:divBdr>
                            <w:top w:val="none" w:sz="0" w:space="0" w:color="auto"/>
                            <w:left w:val="none" w:sz="0" w:space="0" w:color="auto"/>
                            <w:bottom w:val="none" w:sz="0" w:space="0" w:color="auto"/>
                            <w:right w:val="none" w:sz="0" w:space="0" w:color="auto"/>
                          </w:divBdr>
                          <w:divsChild>
                            <w:div w:id="175867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01680">
      <w:bodyDiv w:val="1"/>
      <w:marLeft w:val="0"/>
      <w:marRight w:val="0"/>
      <w:marTop w:val="0"/>
      <w:marBottom w:val="0"/>
      <w:divBdr>
        <w:top w:val="none" w:sz="0" w:space="0" w:color="auto"/>
        <w:left w:val="none" w:sz="0" w:space="0" w:color="auto"/>
        <w:bottom w:val="none" w:sz="0" w:space="0" w:color="auto"/>
        <w:right w:val="none" w:sz="0" w:space="0" w:color="auto"/>
      </w:divBdr>
    </w:div>
    <w:div w:id="183791601">
      <w:bodyDiv w:val="1"/>
      <w:marLeft w:val="0"/>
      <w:marRight w:val="0"/>
      <w:marTop w:val="0"/>
      <w:marBottom w:val="0"/>
      <w:divBdr>
        <w:top w:val="none" w:sz="0" w:space="0" w:color="auto"/>
        <w:left w:val="none" w:sz="0" w:space="0" w:color="auto"/>
        <w:bottom w:val="none" w:sz="0" w:space="0" w:color="auto"/>
        <w:right w:val="none" w:sz="0" w:space="0" w:color="auto"/>
      </w:divBdr>
    </w:div>
    <w:div w:id="187185078">
      <w:bodyDiv w:val="1"/>
      <w:marLeft w:val="0"/>
      <w:marRight w:val="0"/>
      <w:marTop w:val="0"/>
      <w:marBottom w:val="0"/>
      <w:divBdr>
        <w:top w:val="none" w:sz="0" w:space="0" w:color="auto"/>
        <w:left w:val="none" w:sz="0" w:space="0" w:color="auto"/>
        <w:bottom w:val="none" w:sz="0" w:space="0" w:color="auto"/>
        <w:right w:val="none" w:sz="0" w:space="0" w:color="auto"/>
      </w:divBdr>
    </w:div>
    <w:div w:id="279193278">
      <w:bodyDiv w:val="1"/>
      <w:marLeft w:val="0"/>
      <w:marRight w:val="0"/>
      <w:marTop w:val="0"/>
      <w:marBottom w:val="0"/>
      <w:divBdr>
        <w:top w:val="none" w:sz="0" w:space="0" w:color="auto"/>
        <w:left w:val="none" w:sz="0" w:space="0" w:color="auto"/>
        <w:bottom w:val="none" w:sz="0" w:space="0" w:color="auto"/>
        <w:right w:val="none" w:sz="0" w:space="0" w:color="auto"/>
      </w:divBdr>
    </w:div>
    <w:div w:id="284508838">
      <w:bodyDiv w:val="1"/>
      <w:marLeft w:val="0"/>
      <w:marRight w:val="0"/>
      <w:marTop w:val="0"/>
      <w:marBottom w:val="0"/>
      <w:divBdr>
        <w:top w:val="none" w:sz="0" w:space="0" w:color="auto"/>
        <w:left w:val="none" w:sz="0" w:space="0" w:color="auto"/>
        <w:bottom w:val="none" w:sz="0" w:space="0" w:color="auto"/>
        <w:right w:val="none" w:sz="0" w:space="0" w:color="auto"/>
      </w:divBdr>
    </w:div>
    <w:div w:id="296883075">
      <w:bodyDiv w:val="1"/>
      <w:marLeft w:val="0"/>
      <w:marRight w:val="0"/>
      <w:marTop w:val="0"/>
      <w:marBottom w:val="0"/>
      <w:divBdr>
        <w:top w:val="none" w:sz="0" w:space="0" w:color="auto"/>
        <w:left w:val="none" w:sz="0" w:space="0" w:color="auto"/>
        <w:bottom w:val="none" w:sz="0" w:space="0" w:color="auto"/>
        <w:right w:val="none" w:sz="0" w:space="0" w:color="auto"/>
      </w:divBdr>
    </w:div>
    <w:div w:id="328601683">
      <w:bodyDiv w:val="1"/>
      <w:marLeft w:val="0"/>
      <w:marRight w:val="0"/>
      <w:marTop w:val="0"/>
      <w:marBottom w:val="0"/>
      <w:divBdr>
        <w:top w:val="none" w:sz="0" w:space="0" w:color="auto"/>
        <w:left w:val="none" w:sz="0" w:space="0" w:color="auto"/>
        <w:bottom w:val="none" w:sz="0" w:space="0" w:color="auto"/>
        <w:right w:val="none" w:sz="0" w:space="0" w:color="auto"/>
      </w:divBdr>
    </w:div>
    <w:div w:id="352388437">
      <w:bodyDiv w:val="1"/>
      <w:marLeft w:val="0"/>
      <w:marRight w:val="0"/>
      <w:marTop w:val="0"/>
      <w:marBottom w:val="0"/>
      <w:divBdr>
        <w:top w:val="none" w:sz="0" w:space="0" w:color="auto"/>
        <w:left w:val="none" w:sz="0" w:space="0" w:color="auto"/>
        <w:bottom w:val="none" w:sz="0" w:space="0" w:color="auto"/>
        <w:right w:val="none" w:sz="0" w:space="0" w:color="auto"/>
      </w:divBdr>
    </w:div>
    <w:div w:id="379982173">
      <w:bodyDiv w:val="1"/>
      <w:marLeft w:val="0"/>
      <w:marRight w:val="0"/>
      <w:marTop w:val="0"/>
      <w:marBottom w:val="0"/>
      <w:divBdr>
        <w:top w:val="none" w:sz="0" w:space="0" w:color="auto"/>
        <w:left w:val="none" w:sz="0" w:space="0" w:color="auto"/>
        <w:bottom w:val="none" w:sz="0" w:space="0" w:color="auto"/>
        <w:right w:val="none" w:sz="0" w:space="0" w:color="auto"/>
      </w:divBdr>
    </w:div>
    <w:div w:id="406223658">
      <w:bodyDiv w:val="1"/>
      <w:marLeft w:val="0"/>
      <w:marRight w:val="0"/>
      <w:marTop w:val="0"/>
      <w:marBottom w:val="0"/>
      <w:divBdr>
        <w:top w:val="none" w:sz="0" w:space="0" w:color="auto"/>
        <w:left w:val="none" w:sz="0" w:space="0" w:color="auto"/>
        <w:bottom w:val="none" w:sz="0" w:space="0" w:color="auto"/>
        <w:right w:val="none" w:sz="0" w:space="0" w:color="auto"/>
      </w:divBdr>
      <w:divsChild>
        <w:div w:id="217017735">
          <w:marLeft w:val="864"/>
          <w:marRight w:val="0"/>
          <w:marTop w:val="74"/>
          <w:marBottom w:val="0"/>
          <w:divBdr>
            <w:top w:val="none" w:sz="0" w:space="0" w:color="auto"/>
            <w:left w:val="none" w:sz="0" w:space="0" w:color="auto"/>
            <w:bottom w:val="none" w:sz="0" w:space="0" w:color="auto"/>
            <w:right w:val="none" w:sz="0" w:space="0" w:color="auto"/>
          </w:divBdr>
        </w:div>
        <w:div w:id="868184386">
          <w:marLeft w:val="864"/>
          <w:marRight w:val="0"/>
          <w:marTop w:val="74"/>
          <w:marBottom w:val="0"/>
          <w:divBdr>
            <w:top w:val="none" w:sz="0" w:space="0" w:color="auto"/>
            <w:left w:val="none" w:sz="0" w:space="0" w:color="auto"/>
            <w:bottom w:val="none" w:sz="0" w:space="0" w:color="auto"/>
            <w:right w:val="none" w:sz="0" w:space="0" w:color="auto"/>
          </w:divBdr>
        </w:div>
        <w:div w:id="989866493">
          <w:marLeft w:val="864"/>
          <w:marRight w:val="0"/>
          <w:marTop w:val="74"/>
          <w:marBottom w:val="0"/>
          <w:divBdr>
            <w:top w:val="none" w:sz="0" w:space="0" w:color="auto"/>
            <w:left w:val="none" w:sz="0" w:space="0" w:color="auto"/>
            <w:bottom w:val="none" w:sz="0" w:space="0" w:color="auto"/>
            <w:right w:val="none" w:sz="0" w:space="0" w:color="auto"/>
          </w:divBdr>
        </w:div>
        <w:div w:id="1407722657">
          <w:marLeft w:val="864"/>
          <w:marRight w:val="0"/>
          <w:marTop w:val="74"/>
          <w:marBottom w:val="0"/>
          <w:divBdr>
            <w:top w:val="none" w:sz="0" w:space="0" w:color="auto"/>
            <w:left w:val="none" w:sz="0" w:space="0" w:color="auto"/>
            <w:bottom w:val="none" w:sz="0" w:space="0" w:color="auto"/>
            <w:right w:val="none" w:sz="0" w:space="0" w:color="auto"/>
          </w:divBdr>
        </w:div>
        <w:div w:id="1599680846">
          <w:marLeft w:val="864"/>
          <w:marRight w:val="0"/>
          <w:marTop w:val="74"/>
          <w:marBottom w:val="0"/>
          <w:divBdr>
            <w:top w:val="none" w:sz="0" w:space="0" w:color="auto"/>
            <w:left w:val="none" w:sz="0" w:space="0" w:color="auto"/>
            <w:bottom w:val="none" w:sz="0" w:space="0" w:color="auto"/>
            <w:right w:val="none" w:sz="0" w:space="0" w:color="auto"/>
          </w:divBdr>
        </w:div>
      </w:divsChild>
    </w:div>
    <w:div w:id="583034950">
      <w:bodyDiv w:val="1"/>
      <w:marLeft w:val="0"/>
      <w:marRight w:val="0"/>
      <w:marTop w:val="0"/>
      <w:marBottom w:val="0"/>
      <w:divBdr>
        <w:top w:val="none" w:sz="0" w:space="0" w:color="auto"/>
        <w:left w:val="none" w:sz="0" w:space="0" w:color="auto"/>
        <w:bottom w:val="none" w:sz="0" w:space="0" w:color="auto"/>
        <w:right w:val="none" w:sz="0" w:space="0" w:color="auto"/>
      </w:divBdr>
    </w:div>
    <w:div w:id="610477542">
      <w:bodyDiv w:val="1"/>
      <w:marLeft w:val="0"/>
      <w:marRight w:val="0"/>
      <w:marTop w:val="0"/>
      <w:marBottom w:val="0"/>
      <w:divBdr>
        <w:top w:val="none" w:sz="0" w:space="0" w:color="auto"/>
        <w:left w:val="none" w:sz="0" w:space="0" w:color="auto"/>
        <w:bottom w:val="none" w:sz="0" w:space="0" w:color="auto"/>
        <w:right w:val="none" w:sz="0" w:space="0" w:color="auto"/>
      </w:divBdr>
    </w:div>
    <w:div w:id="621805817">
      <w:bodyDiv w:val="1"/>
      <w:marLeft w:val="0"/>
      <w:marRight w:val="0"/>
      <w:marTop w:val="0"/>
      <w:marBottom w:val="0"/>
      <w:divBdr>
        <w:top w:val="none" w:sz="0" w:space="0" w:color="auto"/>
        <w:left w:val="none" w:sz="0" w:space="0" w:color="auto"/>
        <w:bottom w:val="none" w:sz="0" w:space="0" w:color="auto"/>
        <w:right w:val="none" w:sz="0" w:space="0" w:color="auto"/>
      </w:divBdr>
    </w:div>
    <w:div w:id="636840818">
      <w:bodyDiv w:val="1"/>
      <w:marLeft w:val="0"/>
      <w:marRight w:val="0"/>
      <w:marTop w:val="0"/>
      <w:marBottom w:val="0"/>
      <w:divBdr>
        <w:top w:val="none" w:sz="0" w:space="0" w:color="auto"/>
        <w:left w:val="none" w:sz="0" w:space="0" w:color="auto"/>
        <w:bottom w:val="none" w:sz="0" w:space="0" w:color="auto"/>
        <w:right w:val="none" w:sz="0" w:space="0" w:color="auto"/>
      </w:divBdr>
      <w:divsChild>
        <w:div w:id="26149846">
          <w:marLeft w:val="1397"/>
          <w:marRight w:val="0"/>
          <w:marTop w:val="115"/>
          <w:marBottom w:val="0"/>
          <w:divBdr>
            <w:top w:val="none" w:sz="0" w:space="0" w:color="auto"/>
            <w:left w:val="none" w:sz="0" w:space="0" w:color="auto"/>
            <w:bottom w:val="none" w:sz="0" w:space="0" w:color="auto"/>
            <w:right w:val="none" w:sz="0" w:space="0" w:color="auto"/>
          </w:divBdr>
        </w:div>
        <w:div w:id="695011206">
          <w:marLeft w:val="1397"/>
          <w:marRight w:val="0"/>
          <w:marTop w:val="115"/>
          <w:marBottom w:val="0"/>
          <w:divBdr>
            <w:top w:val="none" w:sz="0" w:space="0" w:color="auto"/>
            <w:left w:val="none" w:sz="0" w:space="0" w:color="auto"/>
            <w:bottom w:val="none" w:sz="0" w:space="0" w:color="auto"/>
            <w:right w:val="none" w:sz="0" w:space="0" w:color="auto"/>
          </w:divBdr>
        </w:div>
      </w:divsChild>
    </w:div>
    <w:div w:id="645858175">
      <w:bodyDiv w:val="1"/>
      <w:marLeft w:val="0"/>
      <w:marRight w:val="0"/>
      <w:marTop w:val="0"/>
      <w:marBottom w:val="0"/>
      <w:divBdr>
        <w:top w:val="none" w:sz="0" w:space="0" w:color="auto"/>
        <w:left w:val="none" w:sz="0" w:space="0" w:color="auto"/>
        <w:bottom w:val="none" w:sz="0" w:space="0" w:color="auto"/>
        <w:right w:val="none" w:sz="0" w:space="0" w:color="auto"/>
      </w:divBdr>
    </w:div>
    <w:div w:id="656957704">
      <w:bodyDiv w:val="1"/>
      <w:marLeft w:val="0"/>
      <w:marRight w:val="0"/>
      <w:marTop w:val="0"/>
      <w:marBottom w:val="0"/>
      <w:divBdr>
        <w:top w:val="none" w:sz="0" w:space="0" w:color="auto"/>
        <w:left w:val="none" w:sz="0" w:space="0" w:color="auto"/>
        <w:bottom w:val="none" w:sz="0" w:space="0" w:color="auto"/>
        <w:right w:val="none" w:sz="0" w:space="0" w:color="auto"/>
      </w:divBdr>
    </w:div>
    <w:div w:id="663777570">
      <w:bodyDiv w:val="1"/>
      <w:marLeft w:val="0"/>
      <w:marRight w:val="0"/>
      <w:marTop w:val="0"/>
      <w:marBottom w:val="0"/>
      <w:divBdr>
        <w:top w:val="none" w:sz="0" w:space="0" w:color="auto"/>
        <w:left w:val="none" w:sz="0" w:space="0" w:color="auto"/>
        <w:bottom w:val="none" w:sz="0" w:space="0" w:color="auto"/>
        <w:right w:val="none" w:sz="0" w:space="0" w:color="auto"/>
      </w:divBdr>
    </w:div>
    <w:div w:id="672145453">
      <w:bodyDiv w:val="1"/>
      <w:marLeft w:val="0"/>
      <w:marRight w:val="0"/>
      <w:marTop w:val="0"/>
      <w:marBottom w:val="0"/>
      <w:divBdr>
        <w:top w:val="none" w:sz="0" w:space="0" w:color="auto"/>
        <w:left w:val="none" w:sz="0" w:space="0" w:color="auto"/>
        <w:bottom w:val="none" w:sz="0" w:space="0" w:color="auto"/>
        <w:right w:val="none" w:sz="0" w:space="0" w:color="auto"/>
      </w:divBdr>
      <w:divsChild>
        <w:div w:id="285505115">
          <w:marLeft w:val="432"/>
          <w:marRight w:val="0"/>
          <w:marTop w:val="116"/>
          <w:marBottom w:val="120"/>
          <w:divBdr>
            <w:top w:val="none" w:sz="0" w:space="0" w:color="auto"/>
            <w:left w:val="none" w:sz="0" w:space="0" w:color="auto"/>
            <w:bottom w:val="none" w:sz="0" w:space="0" w:color="auto"/>
            <w:right w:val="none" w:sz="0" w:space="0" w:color="auto"/>
          </w:divBdr>
        </w:div>
        <w:div w:id="486559967">
          <w:marLeft w:val="432"/>
          <w:marRight w:val="0"/>
          <w:marTop w:val="116"/>
          <w:marBottom w:val="0"/>
          <w:divBdr>
            <w:top w:val="none" w:sz="0" w:space="0" w:color="auto"/>
            <w:left w:val="none" w:sz="0" w:space="0" w:color="auto"/>
            <w:bottom w:val="none" w:sz="0" w:space="0" w:color="auto"/>
            <w:right w:val="none" w:sz="0" w:space="0" w:color="auto"/>
          </w:divBdr>
        </w:div>
        <w:div w:id="2059083683">
          <w:marLeft w:val="432"/>
          <w:marRight w:val="0"/>
          <w:marTop w:val="116"/>
          <w:marBottom w:val="0"/>
          <w:divBdr>
            <w:top w:val="none" w:sz="0" w:space="0" w:color="auto"/>
            <w:left w:val="none" w:sz="0" w:space="0" w:color="auto"/>
            <w:bottom w:val="none" w:sz="0" w:space="0" w:color="auto"/>
            <w:right w:val="none" w:sz="0" w:space="0" w:color="auto"/>
          </w:divBdr>
        </w:div>
      </w:divsChild>
    </w:div>
    <w:div w:id="678389213">
      <w:bodyDiv w:val="1"/>
      <w:marLeft w:val="0"/>
      <w:marRight w:val="0"/>
      <w:marTop w:val="0"/>
      <w:marBottom w:val="0"/>
      <w:divBdr>
        <w:top w:val="none" w:sz="0" w:space="0" w:color="auto"/>
        <w:left w:val="none" w:sz="0" w:space="0" w:color="auto"/>
        <w:bottom w:val="none" w:sz="0" w:space="0" w:color="auto"/>
        <w:right w:val="none" w:sz="0" w:space="0" w:color="auto"/>
      </w:divBdr>
    </w:div>
    <w:div w:id="688605781">
      <w:bodyDiv w:val="1"/>
      <w:marLeft w:val="0"/>
      <w:marRight w:val="0"/>
      <w:marTop w:val="0"/>
      <w:marBottom w:val="0"/>
      <w:divBdr>
        <w:top w:val="none" w:sz="0" w:space="0" w:color="auto"/>
        <w:left w:val="none" w:sz="0" w:space="0" w:color="auto"/>
        <w:bottom w:val="none" w:sz="0" w:space="0" w:color="auto"/>
        <w:right w:val="none" w:sz="0" w:space="0" w:color="auto"/>
      </w:divBdr>
    </w:div>
    <w:div w:id="689794075">
      <w:bodyDiv w:val="1"/>
      <w:marLeft w:val="0"/>
      <w:marRight w:val="0"/>
      <w:marTop w:val="0"/>
      <w:marBottom w:val="0"/>
      <w:divBdr>
        <w:top w:val="none" w:sz="0" w:space="0" w:color="auto"/>
        <w:left w:val="none" w:sz="0" w:space="0" w:color="auto"/>
        <w:bottom w:val="none" w:sz="0" w:space="0" w:color="auto"/>
        <w:right w:val="none" w:sz="0" w:space="0" w:color="auto"/>
      </w:divBdr>
    </w:div>
    <w:div w:id="696084148">
      <w:bodyDiv w:val="1"/>
      <w:marLeft w:val="0"/>
      <w:marRight w:val="0"/>
      <w:marTop w:val="0"/>
      <w:marBottom w:val="0"/>
      <w:divBdr>
        <w:top w:val="none" w:sz="0" w:space="0" w:color="auto"/>
        <w:left w:val="none" w:sz="0" w:space="0" w:color="auto"/>
        <w:bottom w:val="none" w:sz="0" w:space="0" w:color="auto"/>
        <w:right w:val="none" w:sz="0" w:space="0" w:color="auto"/>
      </w:divBdr>
    </w:div>
    <w:div w:id="702678533">
      <w:bodyDiv w:val="1"/>
      <w:marLeft w:val="0"/>
      <w:marRight w:val="0"/>
      <w:marTop w:val="0"/>
      <w:marBottom w:val="0"/>
      <w:divBdr>
        <w:top w:val="none" w:sz="0" w:space="0" w:color="auto"/>
        <w:left w:val="none" w:sz="0" w:space="0" w:color="auto"/>
        <w:bottom w:val="none" w:sz="0" w:space="0" w:color="auto"/>
        <w:right w:val="none" w:sz="0" w:space="0" w:color="auto"/>
      </w:divBdr>
    </w:div>
    <w:div w:id="745689906">
      <w:bodyDiv w:val="1"/>
      <w:marLeft w:val="0"/>
      <w:marRight w:val="0"/>
      <w:marTop w:val="0"/>
      <w:marBottom w:val="0"/>
      <w:divBdr>
        <w:top w:val="none" w:sz="0" w:space="0" w:color="auto"/>
        <w:left w:val="none" w:sz="0" w:space="0" w:color="auto"/>
        <w:bottom w:val="none" w:sz="0" w:space="0" w:color="auto"/>
        <w:right w:val="none" w:sz="0" w:space="0" w:color="auto"/>
      </w:divBdr>
    </w:div>
    <w:div w:id="752166257">
      <w:bodyDiv w:val="1"/>
      <w:marLeft w:val="0"/>
      <w:marRight w:val="0"/>
      <w:marTop w:val="0"/>
      <w:marBottom w:val="0"/>
      <w:divBdr>
        <w:top w:val="none" w:sz="0" w:space="0" w:color="auto"/>
        <w:left w:val="none" w:sz="0" w:space="0" w:color="auto"/>
        <w:bottom w:val="none" w:sz="0" w:space="0" w:color="auto"/>
        <w:right w:val="none" w:sz="0" w:space="0" w:color="auto"/>
      </w:divBdr>
    </w:div>
    <w:div w:id="794522925">
      <w:bodyDiv w:val="1"/>
      <w:marLeft w:val="0"/>
      <w:marRight w:val="0"/>
      <w:marTop w:val="0"/>
      <w:marBottom w:val="0"/>
      <w:divBdr>
        <w:top w:val="none" w:sz="0" w:space="0" w:color="auto"/>
        <w:left w:val="none" w:sz="0" w:space="0" w:color="auto"/>
        <w:bottom w:val="none" w:sz="0" w:space="0" w:color="auto"/>
        <w:right w:val="none" w:sz="0" w:space="0" w:color="auto"/>
      </w:divBdr>
    </w:div>
    <w:div w:id="833304307">
      <w:bodyDiv w:val="1"/>
      <w:marLeft w:val="0"/>
      <w:marRight w:val="0"/>
      <w:marTop w:val="0"/>
      <w:marBottom w:val="0"/>
      <w:divBdr>
        <w:top w:val="none" w:sz="0" w:space="0" w:color="auto"/>
        <w:left w:val="none" w:sz="0" w:space="0" w:color="auto"/>
        <w:bottom w:val="none" w:sz="0" w:space="0" w:color="auto"/>
        <w:right w:val="none" w:sz="0" w:space="0" w:color="auto"/>
      </w:divBdr>
    </w:div>
    <w:div w:id="867181508">
      <w:bodyDiv w:val="1"/>
      <w:marLeft w:val="0"/>
      <w:marRight w:val="0"/>
      <w:marTop w:val="0"/>
      <w:marBottom w:val="0"/>
      <w:divBdr>
        <w:top w:val="none" w:sz="0" w:space="0" w:color="auto"/>
        <w:left w:val="none" w:sz="0" w:space="0" w:color="auto"/>
        <w:bottom w:val="none" w:sz="0" w:space="0" w:color="auto"/>
        <w:right w:val="none" w:sz="0" w:space="0" w:color="auto"/>
      </w:divBdr>
    </w:div>
    <w:div w:id="873008530">
      <w:bodyDiv w:val="1"/>
      <w:marLeft w:val="0"/>
      <w:marRight w:val="0"/>
      <w:marTop w:val="0"/>
      <w:marBottom w:val="0"/>
      <w:divBdr>
        <w:top w:val="none" w:sz="0" w:space="0" w:color="auto"/>
        <w:left w:val="none" w:sz="0" w:space="0" w:color="auto"/>
        <w:bottom w:val="none" w:sz="0" w:space="0" w:color="auto"/>
        <w:right w:val="none" w:sz="0" w:space="0" w:color="auto"/>
      </w:divBdr>
    </w:div>
    <w:div w:id="907228290">
      <w:bodyDiv w:val="1"/>
      <w:marLeft w:val="0"/>
      <w:marRight w:val="0"/>
      <w:marTop w:val="0"/>
      <w:marBottom w:val="0"/>
      <w:divBdr>
        <w:top w:val="none" w:sz="0" w:space="0" w:color="auto"/>
        <w:left w:val="none" w:sz="0" w:space="0" w:color="auto"/>
        <w:bottom w:val="none" w:sz="0" w:space="0" w:color="auto"/>
        <w:right w:val="none" w:sz="0" w:space="0" w:color="auto"/>
      </w:divBdr>
    </w:div>
    <w:div w:id="1011759402">
      <w:bodyDiv w:val="1"/>
      <w:marLeft w:val="0"/>
      <w:marRight w:val="0"/>
      <w:marTop w:val="0"/>
      <w:marBottom w:val="0"/>
      <w:divBdr>
        <w:top w:val="none" w:sz="0" w:space="0" w:color="auto"/>
        <w:left w:val="none" w:sz="0" w:space="0" w:color="auto"/>
        <w:bottom w:val="none" w:sz="0" w:space="0" w:color="auto"/>
        <w:right w:val="none" w:sz="0" w:space="0" w:color="auto"/>
      </w:divBdr>
    </w:div>
    <w:div w:id="1012880130">
      <w:bodyDiv w:val="1"/>
      <w:marLeft w:val="0"/>
      <w:marRight w:val="0"/>
      <w:marTop w:val="0"/>
      <w:marBottom w:val="0"/>
      <w:divBdr>
        <w:top w:val="none" w:sz="0" w:space="0" w:color="auto"/>
        <w:left w:val="none" w:sz="0" w:space="0" w:color="auto"/>
        <w:bottom w:val="none" w:sz="0" w:space="0" w:color="auto"/>
        <w:right w:val="none" w:sz="0" w:space="0" w:color="auto"/>
      </w:divBdr>
    </w:div>
    <w:div w:id="1022628388">
      <w:bodyDiv w:val="1"/>
      <w:marLeft w:val="0"/>
      <w:marRight w:val="0"/>
      <w:marTop w:val="0"/>
      <w:marBottom w:val="0"/>
      <w:divBdr>
        <w:top w:val="none" w:sz="0" w:space="0" w:color="auto"/>
        <w:left w:val="none" w:sz="0" w:space="0" w:color="auto"/>
        <w:bottom w:val="none" w:sz="0" w:space="0" w:color="auto"/>
        <w:right w:val="none" w:sz="0" w:space="0" w:color="auto"/>
      </w:divBdr>
    </w:div>
    <w:div w:id="1030104032">
      <w:bodyDiv w:val="1"/>
      <w:marLeft w:val="0"/>
      <w:marRight w:val="0"/>
      <w:marTop w:val="0"/>
      <w:marBottom w:val="0"/>
      <w:divBdr>
        <w:top w:val="none" w:sz="0" w:space="0" w:color="auto"/>
        <w:left w:val="none" w:sz="0" w:space="0" w:color="auto"/>
        <w:bottom w:val="none" w:sz="0" w:space="0" w:color="auto"/>
        <w:right w:val="none" w:sz="0" w:space="0" w:color="auto"/>
      </w:divBdr>
    </w:div>
    <w:div w:id="1047216543">
      <w:bodyDiv w:val="1"/>
      <w:marLeft w:val="0"/>
      <w:marRight w:val="0"/>
      <w:marTop w:val="0"/>
      <w:marBottom w:val="0"/>
      <w:divBdr>
        <w:top w:val="none" w:sz="0" w:space="0" w:color="auto"/>
        <w:left w:val="none" w:sz="0" w:space="0" w:color="auto"/>
        <w:bottom w:val="none" w:sz="0" w:space="0" w:color="auto"/>
        <w:right w:val="none" w:sz="0" w:space="0" w:color="auto"/>
      </w:divBdr>
    </w:div>
    <w:div w:id="1049493939">
      <w:bodyDiv w:val="1"/>
      <w:marLeft w:val="0"/>
      <w:marRight w:val="0"/>
      <w:marTop w:val="0"/>
      <w:marBottom w:val="0"/>
      <w:divBdr>
        <w:top w:val="none" w:sz="0" w:space="0" w:color="auto"/>
        <w:left w:val="none" w:sz="0" w:space="0" w:color="auto"/>
        <w:bottom w:val="none" w:sz="0" w:space="0" w:color="auto"/>
        <w:right w:val="none" w:sz="0" w:space="0" w:color="auto"/>
      </w:divBdr>
    </w:div>
    <w:div w:id="1070537950">
      <w:bodyDiv w:val="1"/>
      <w:marLeft w:val="0"/>
      <w:marRight w:val="0"/>
      <w:marTop w:val="0"/>
      <w:marBottom w:val="0"/>
      <w:divBdr>
        <w:top w:val="none" w:sz="0" w:space="0" w:color="auto"/>
        <w:left w:val="none" w:sz="0" w:space="0" w:color="auto"/>
        <w:bottom w:val="none" w:sz="0" w:space="0" w:color="auto"/>
        <w:right w:val="none" w:sz="0" w:space="0" w:color="auto"/>
      </w:divBdr>
    </w:div>
    <w:div w:id="1112628405">
      <w:bodyDiv w:val="1"/>
      <w:marLeft w:val="0"/>
      <w:marRight w:val="0"/>
      <w:marTop w:val="0"/>
      <w:marBottom w:val="0"/>
      <w:divBdr>
        <w:top w:val="none" w:sz="0" w:space="0" w:color="auto"/>
        <w:left w:val="none" w:sz="0" w:space="0" w:color="auto"/>
        <w:bottom w:val="none" w:sz="0" w:space="0" w:color="auto"/>
        <w:right w:val="none" w:sz="0" w:space="0" w:color="auto"/>
      </w:divBdr>
    </w:div>
    <w:div w:id="1133869866">
      <w:bodyDiv w:val="1"/>
      <w:marLeft w:val="0"/>
      <w:marRight w:val="0"/>
      <w:marTop w:val="0"/>
      <w:marBottom w:val="0"/>
      <w:divBdr>
        <w:top w:val="none" w:sz="0" w:space="0" w:color="auto"/>
        <w:left w:val="none" w:sz="0" w:space="0" w:color="auto"/>
        <w:bottom w:val="none" w:sz="0" w:space="0" w:color="auto"/>
        <w:right w:val="none" w:sz="0" w:space="0" w:color="auto"/>
      </w:divBdr>
    </w:div>
    <w:div w:id="1137189648">
      <w:bodyDiv w:val="1"/>
      <w:marLeft w:val="0"/>
      <w:marRight w:val="0"/>
      <w:marTop w:val="0"/>
      <w:marBottom w:val="0"/>
      <w:divBdr>
        <w:top w:val="none" w:sz="0" w:space="0" w:color="auto"/>
        <w:left w:val="none" w:sz="0" w:space="0" w:color="auto"/>
        <w:bottom w:val="none" w:sz="0" w:space="0" w:color="auto"/>
        <w:right w:val="none" w:sz="0" w:space="0" w:color="auto"/>
      </w:divBdr>
    </w:div>
    <w:div w:id="1146705210">
      <w:bodyDiv w:val="1"/>
      <w:marLeft w:val="0"/>
      <w:marRight w:val="0"/>
      <w:marTop w:val="0"/>
      <w:marBottom w:val="0"/>
      <w:divBdr>
        <w:top w:val="none" w:sz="0" w:space="0" w:color="auto"/>
        <w:left w:val="none" w:sz="0" w:space="0" w:color="auto"/>
        <w:bottom w:val="none" w:sz="0" w:space="0" w:color="auto"/>
        <w:right w:val="none" w:sz="0" w:space="0" w:color="auto"/>
      </w:divBdr>
      <w:divsChild>
        <w:div w:id="1211190856">
          <w:marLeft w:val="1094"/>
          <w:marRight w:val="0"/>
          <w:marTop w:val="106"/>
          <w:marBottom w:val="0"/>
          <w:divBdr>
            <w:top w:val="none" w:sz="0" w:space="0" w:color="auto"/>
            <w:left w:val="none" w:sz="0" w:space="0" w:color="auto"/>
            <w:bottom w:val="none" w:sz="0" w:space="0" w:color="auto"/>
            <w:right w:val="none" w:sz="0" w:space="0" w:color="auto"/>
          </w:divBdr>
        </w:div>
        <w:div w:id="1815487359">
          <w:marLeft w:val="1094"/>
          <w:marRight w:val="0"/>
          <w:marTop w:val="106"/>
          <w:marBottom w:val="0"/>
          <w:divBdr>
            <w:top w:val="none" w:sz="0" w:space="0" w:color="auto"/>
            <w:left w:val="none" w:sz="0" w:space="0" w:color="auto"/>
            <w:bottom w:val="none" w:sz="0" w:space="0" w:color="auto"/>
            <w:right w:val="none" w:sz="0" w:space="0" w:color="auto"/>
          </w:divBdr>
        </w:div>
      </w:divsChild>
    </w:div>
    <w:div w:id="1170482297">
      <w:bodyDiv w:val="1"/>
      <w:marLeft w:val="0"/>
      <w:marRight w:val="0"/>
      <w:marTop w:val="0"/>
      <w:marBottom w:val="0"/>
      <w:divBdr>
        <w:top w:val="none" w:sz="0" w:space="0" w:color="auto"/>
        <w:left w:val="none" w:sz="0" w:space="0" w:color="auto"/>
        <w:bottom w:val="none" w:sz="0" w:space="0" w:color="auto"/>
        <w:right w:val="none" w:sz="0" w:space="0" w:color="auto"/>
      </w:divBdr>
    </w:div>
    <w:div w:id="1200820532">
      <w:bodyDiv w:val="1"/>
      <w:marLeft w:val="0"/>
      <w:marRight w:val="0"/>
      <w:marTop w:val="0"/>
      <w:marBottom w:val="0"/>
      <w:divBdr>
        <w:top w:val="none" w:sz="0" w:space="0" w:color="auto"/>
        <w:left w:val="none" w:sz="0" w:space="0" w:color="auto"/>
        <w:bottom w:val="none" w:sz="0" w:space="0" w:color="auto"/>
        <w:right w:val="none" w:sz="0" w:space="0" w:color="auto"/>
      </w:divBdr>
    </w:div>
    <w:div w:id="1201362328">
      <w:bodyDiv w:val="1"/>
      <w:marLeft w:val="0"/>
      <w:marRight w:val="0"/>
      <w:marTop w:val="0"/>
      <w:marBottom w:val="0"/>
      <w:divBdr>
        <w:top w:val="none" w:sz="0" w:space="0" w:color="auto"/>
        <w:left w:val="none" w:sz="0" w:space="0" w:color="auto"/>
        <w:bottom w:val="none" w:sz="0" w:space="0" w:color="auto"/>
        <w:right w:val="none" w:sz="0" w:space="0" w:color="auto"/>
      </w:divBdr>
    </w:div>
    <w:div w:id="1214583634">
      <w:bodyDiv w:val="1"/>
      <w:marLeft w:val="0"/>
      <w:marRight w:val="0"/>
      <w:marTop w:val="0"/>
      <w:marBottom w:val="0"/>
      <w:divBdr>
        <w:top w:val="none" w:sz="0" w:space="0" w:color="auto"/>
        <w:left w:val="none" w:sz="0" w:space="0" w:color="auto"/>
        <w:bottom w:val="none" w:sz="0" w:space="0" w:color="auto"/>
        <w:right w:val="none" w:sz="0" w:space="0" w:color="auto"/>
      </w:divBdr>
    </w:div>
    <w:div w:id="1231960268">
      <w:bodyDiv w:val="1"/>
      <w:marLeft w:val="0"/>
      <w:marRight w:val="0"/>
      <w:marTop w:val="0"/>
      <w:marBottom w:val="0"/>
      <w:divBdr>
        <w:top w:val="none" w:sz="0" w:space="0" w:color="auto"/>
        <w:left w:val="none" w:sz="0" w:space="0" w:color="auto"/>
        <w:bottom w:val="none" w:sz="0" w:space="0" w:color="auto"/>
        <w:right w:val="none" w:sz="0" w:space="0" w:color="auto"/>
      </w:divBdr>
    </w:div>
    <w:div w:id="1332954938">
      <w:bodyDiv w:val="1"/>
      <w:marLeft w:val="0"/>
      <w:marRight w:val="0"/>
      <w:marTop w:val="0"/>
      <w:marBottom w:val="0"/>
      <w:divBdr>
        <w:top w:val="none" w:sz="0" w:space="0" w:color="auto"/>
        <w:left w:val="none" w:sz="0" w:space="0" w:color="auto"/>
        <w:bottom w:val="none" w:sz="0" w:space="0" w:color="auto"/>
        <w:right w:val="none" w:sz="0" w:space="0" w:color="auto"/>
      </w:divBdr>
    </w:div>
    <w:div w:id="1406613134">
      <w:bodyDiv w:val="1"/>
      <w:marLeft w:val="0"/>
      <w:marRight w:val="0"/>
      <w:marTop w:val="0"/>
      <w:marBottom w:val="0"/>
      <w:divBdr>
        <w:top w:val="none" w:sz="0" w:space="0" w:color="auto"/>
        <w:left w:val="none" w:sz="0" w:space="0" w:color="auto"/>
        <w:bottom w:val="none" w:sz="0" w:space="0" w:color="auto"/>
        <w:right w:val="none" w:sz="0" w:space="0" w:color="auto"/>
      </w:divBdr>
    </w:div>
    <w:div w:id="1408966192">
      <w:bodyDiv w:val="1"/>
      <w:marLeft w:val="0"/>
      <w:marRight w:val="0"/>
      <w:marTop w:val="0"/>
      <w:marBottom w:val="0"/>
      <w:divBdr>
        <w:top w:val="none" w:sz="0" w:space="0" w:color="auto"/>
        <w:left w:val="none" w:sz="0" w:space="0" w:color="auto"/>
        <w:bottom w:val="none" w:sz="0" w:space="0" w:color="auto"/>
        <w:right w:val="none" w:sz="0" w:space="0" w:color="auto"/>
      </w:divBdr>
    </w:div>
    <w:div w:id="1416707912">
      <w:bodyDiv w:val="1"/>
      <w:marLeft w:val="0"/>
      <w:marRight w:val="0"/>
      <w:marTop w:val="0"/>
      <w:marBottom w:val="0"/>
      <w:divBdr>
        <w:top w:val="none" w:sz="0" w:space="0" w:color="auto"/>
        <w:left w:val="none" w:sz="0" w:space="0" w:color="auto"/>
        <w:bottom w:val="none" w:sz="0" w:space="0" w:color="auto"/>
        <w:right w:val="none" w:sz="0" w:space="0" w:color="auto"/>
      </w:divBdr>
    </w:div>
    <w:div w:id="1424371782">
      <w:bodyDiv w:val="1"/>
      <w:marLeft w:val="0"/>
      <w:marRight w:val="0"/>
      <w:marTop w:val="0"/>
      <w:marBottom w:val="0"/>
      <w:divBdr>
        <w:top w:val="none" w:sz="0" w:space="0" w:color="auto"/>
        <w:left w:val="none" w:sz="0" w:space="0" w:color="auto"/>
        <w:bottom w:val="none" w:sz="0" w:space="0" w:color="auto"/>
        <w:right w:val="none" w:sz="0" w:space="0" w:color="auto"/>
      </w:divBdr>
    </w:div>
    <w:div w:id="1438284839">
      <w:bodyDiv w:val="1"/>
      <w:marLeft w:val="0"/>
      <w:marRight w:val="0"/>
      <w:marTop w:val="0"/>
      <w:marBottom w:val="0"/>
      <w:divBdr>
        <w:top w:val="none" w:sz="0" w:space="0" w:color="auto"/>
        <w:left w:val="none" w:sz="0" w:space="0" w:color="auto"/>
        <w:bottom w:val="none" w:sz="0" w:space="0" w:color="auto"/>
        <w:right w:val="none" w:sz="0" w:space="0" w:color="auto"/>
      </w:divBdr>
    </w:div>
    <w:div w:id="1517766003">
      <w:bodyDiv w:val="1"/>
      <w:marLeft w:val="0"/>
      <w:marRight w:val="0"/>
      <w:marTop w:val="0"/>
      <w:marBottom w:val="0"/>
      <w:divBdr>
        <w:top w:val="none" w:sz="0" w:space="0" w:color="auto"/>
        <w:left w:val="none" w:sz="0" w:space="0" w:color="auto"/>
        <w:bottom w:val="none" w:sz="0" w:space="0" w:color="auto"/>
        <w:right w:val="none" w:sz="0" w:space="0" w:color="auto"/>
      </w:divBdr>
    </w:div>
    <w:div w:id="1534032122">
      <w:bodyDiv w:val="1"/>
      <w:marLeft w:val="0"/>
      <w:marRight w:val="0"/>
      <w:marTop w:val="0"/>
      <w:marBottom w:val="0"/>
      <w:divBdr>
        <w:top w:val="none" w:sz="0" w:space="0" w:color="auto"/>
        <w:left w:val="none" w:sz="0" w:space="0" w:color="auto"/>
        <w:bottom w:val="none" w:sz="0" w:space="0" w:color="auto"/>
        <w:right w:val="none" w:sz="0" w:space="0" w:color="auto"/>
      </w:divBdr>
    </w:div>
    <w:div w:id="1560899509">
      <w:bodyDiv w:val="1"/>
      <w:marLeft w:val="0"/>
      <w:marRight w:val="0"/>
      <w:marTop w:val="0"/>
      <w:marBottom w:val="0"/>
      <w:divBdr>
        <w:top w:val="none" w:sz="0" w:space="0" w:color="auto"/>
        <w:left w:val="none" w:sz="0" w:space="0" w:color="auto"/>
        <w:bottom w:val="none" w:sz="0" w:space="0" w:color="auto"/>
        <w:right w:val="none" w:sz="0" w:space="0" w:color="auto"/>
      </w:divBdr>
    </w:div>
    <w:div w:id="1561401669">
      <w:bodyDiv w:val="1"/>
      <w:marLeft w:val="0"/>
      <w:marRight w:val="0"/>
      <w:marTop w:val="0"/>
      <w:marBottom w:val="0"/>
      <w:divBdr>
        <w:top w:val="none" w:sz="0" w:space="0" w:color="auto"/>
        <w:left w:val="none" w:sz="0" w:space="0" w:color="auto"/>
        <w:bottom w:val="none" w:sz="0" w:space="0" w:color="auto"/>
        <w:right w:val="none" w:sz="0" w:space="0" w:color="auto"/>
      </w:divBdr>
    </w:div>
    <w:div w:id="1580561493">
      <w:bodyDiv w:val="1"/>
      <w:marLeft w:val="0"/>
      <w:marRight w:val="0"/>
      <w:marTop w:val="0"/>
      <w:marBottom w:val="0"/>
      <w:divBdr>
        <w:top w:val="none" w:sz="0" w:space="0" w:color="auto"/>
        <w:left w:val="none" w:sz="0" w:space="0" w:color="auto"/>
        <w:bottom w:val="none" w:sz="0" w:space="0" w:color="auto"/>
        <w:right w:val="none" w:sz="0" w:space="0" w:color="auto"/>
      </w:divBdr>
    </w:div>
    <w:div w:id="1626230772">
      <w:bodyDiv w:val="1"/>
      <w:marLeft w:val="0"/>
      <w:marRight w:val="0"/>
      <w:marTop w:val="0"/>
      <w:marBottom w:val="0"/>
      <w:divBdr>
        <w:top w:val="none" w:sz="0" w:space="0" w:color="auto"/>
        <w:left w:val="none" w:sz="0" w:space="0" w:color="auto"/>
        <w:bottom w:val="none" w:sz="0" w:space="0" w:color="auto"/>
        <w:right w:val="none" w:sz="0" w:space="0" w:color="auto"/>
      </w:divBdr>
    </w:div>
    <w:div w:id="1655328428">
      <w:bodyDiv w:val="1"/>
      <w:marLeft w:val="0"/>
      <w:marRight w:val="0"/>
      <w:marTop w:val="0"/>
      <w:marBottom w:val="0"/>
      <w:divBdr>
        <w:top w:val="none" w:sz="0" w:space="0" w:color="auto"/>
        <w:left w:val="none" w:sz="0" w:space="0" w:color="auto"/>
        <w:bottom w:val="none" w:sz="0" w:space="0" w:color="auto"/>
        <w:right w:val="none" w:sz="0" w:space="0" w:color="auto"/>
      </w:divBdr>
      <w:divsChild>
        <w:div w:id="1832527507">
          <w:marLeft w:val="1094"/>
          <w:marRight w:val="0"/>
          <w:marTop w:val="125"/>
          <w:marBottom w:val="0"/>
          <w:divBdr>
            <w:top w:val="none" w:sz="0" w:space="0" w:color="auto"/>
            <w:left w:val="none" w:sz="0" w:space="0" w:color="auto"/>
            <w:bottom w:val="none" w:sz="0" w:space="0" w:color="auto"/>
            <w:right w:val="none" w:sz="0" w:space="0" w:color="auto"/>
          </w:divBdr>
        </w:div>
        <w:div w:id="1924139112">
          <w:marLeft w:val="1094"/>
          <w:marRight w:val="0"/>
          <w:marTop w:val="125"/>
          <w:marBottom w:val="0"/>
          <w:divBdr>
            <w:top w:val="none" w:sz="0" w:space="0" w:color="auto"/>
            <w:left w:val="none" w:sz="0" w:space="0" w:color="auto"/>
            <w:bottom w:val="none" w:sz="0" w:space="0" w:color="auto"/>
            <w:right w:val="none" w:sz="0" w:space="0" w:color="auto"/>
          </w:divBdr>
        </w:div>
      </w:divsChild>
    </w:div>
    <w:div w:id="1685087981">
      <w:bodyDiv w:val="1"/>
      <w:marLeft w:val="0"/>
      <w:marRight w:val="0"/>
      <w:marTop w:val="0"/>
      <w:marBottom w:val="0"/>
      <w:divBdr>
        <w:top w:val="none" w:sz="0" w:space="0" w:color="auto"/>
        <w:left w:val="none" w:sz="0" w:space="0" w:color="auto"/>
        <w:bottom w:val="none" w:sz="0" w:space="0" w:color="auto"/>
        <w:right w:val="none" w:sz="0" w:space="0" w:color="auto"/>
      </w:divBdr>
    </w:div>
    <w:div w:id="1690525686">
      <w:bodyDiv w:val="1"/>
      <w:marLeft w:val="0"/>
      <w:marRight w:val="0"/>
      <w:marTop w:val="0"/>
      <w:marBottom w:val="0"/>
      <w:divBdr>
        <w:top w:val="none" w:sz="0" w:space="0" w:color="auto"/>
        <w:left w:val="none" w:sz="0" w:space="0" w:color="auto"/>
        <w:bottom w:val="none" w:sz="0" w:space="0" w:color="auto"/>
        <w:right w:val="none" w:sz="0" w:space="0" w:color="auto"/>
      </w:divBdr>
    </w:div>
    <w:div w:id="1698964193">
      <w:bodyDiv w:val="1"/>
      <w:marLeft w:val="0"/>
      <w:marRight w:val="0"/>
      <w:marTop w:val="0"/>
      <w:marBottom w:val="0"/>
      <w:divBdr>
        <w:top w:val="none" w:sz="0" w:space="0" w:color="auto"/>
        <w:left w:val="none" w:sz="0" w:space="0" w:color="auto"/>
        <w:bottom w:val="none" w:sz="0" w:space="0" w:color="auto"/>
        <w:right w:val="none" w:sz="0" w:space="0" w:color="auto"/>
      </w:divBdr>
    </w:div>
    <w:div w:id="1703751711">
      <w:bodyDiv w:val="1"/>
      <w:marLeft w:val="0"/>
      <w:marRight w:val="0"/>
      <w:marTop w:val="0"/>
      <w:marBottom w:val="0"/>
      <w:divBdr>
        <w:top w:val="none" w:sz="0" w:space="0" w:color="auto"/>
        <w:left w:val="none" w:sz="0" w:space="0" w:color="auto"/>
        <w:bottom w:val="none" w:sz="0" w:space="0" w:color="auto"/>
        <w:right w:val="none" w:sz="0" w:space="0" w:color="auto"/>
      </w:divBdr>
    </w:div>
    <w:div w:id="1763454835">
      <w:bodyDiv w:val="1"/>
      <w:marLeft w:val="0"/>
      <w:marRight w:val="0"/>
      <w:marTop w:val="0"/>
      <w:marBottom w:val="0"/>
      <w:divBdr>
        <w:top w:val="none" w:sz="0" w:space="0" w:color="auto"/>
        <w:left w:val="none" w:sz="0" w:space="0" w:color="auto"/>
        <w:bottom w:val="none" w:sz="0" w:space="0" w:color="auto"/>
        <w:right w:val="none" w:sz="0" w:space="0" w:color="auto"/>
      </w:divBdr>
    </w:div>
    <w:div w:id="1764566369">
      <w:bodyDiv w:val="1"/>
      <w:marLeft w:val="0"/>
      <w:marRight w:val="0"/>
      <w:marTop w:val="0"/>
      <w:marBottom w:val="0"/>
      <w:divBdr>
        <w:top w:val="none" w:sz="0" w:space="0" w:color="auto"/>
        <w:left w:val="none" w:sz="0" w:space="0" w:color="auto"/>
        <w:bottom w:val="none" w:sz="0" w:space="0" w:color="auto"/>
        <w:right w:val="none" w:sz="0" w:space="0" w:color="auto"/>
      </w:divBdr>
    </w:div>
    <w:div w:id="1800875539">
      <w:bodyDiv w:val="1"/>
      <w:marLeft w:val="0"/>
      <w:marRight w:val="0"/>
      <w:marTop w:val="0"/>
      <w:marBottom w:val="0"/>
      <w:divBdr>
        <w:top w:val="none" w:sz="0" w:space="0" w:color="auto"/>
        <w:left w:val="none" w:sz="0" w:space="0" w:color="auto"/>
        <w:bottom w:val="none" w:sz="0" w:space="0" w:color="auto"/>
        <w:right w:val="none" w:sz="0" w:space="0" w:color="auto"/>
      </w:divBdr>
      <w:divsChild>
        <w:div w:id="12919009">
          <w:marLeft w:val="0"/>
          <w:marRight w:val="0"/>
          <w:marTop w:val="0"/>
          <w:marBottom w:val="210"/>
          <w:divBdr>
            <w:top w:val="none" w:sz="0" w:space="0" w:color="auto"/>
            <w:left w:val="none" w:sz="0" w:space="0" w:color="auto"/>
            <w:bottom w:val="none" w:sz="0" w:space="0" w:color="auto"/>
            <w:right w:val="none" w:sz="0" w:space="0" w:color="auto"/>
          </w:divBdr>
        </w:div>
        <w:div w:id="179248292">
          <w:marLeft w:val="0"/>
          <w:marRight w:val="0"/>
          <w:marTop w:val="0"/>
          <w:marBottom w:val="210"/>
          <w:divBdr>
            <w:top w:val="none" w:sz="0" w:space="0" w:color="auto"/>
            <w:left w:val="none" w:sz="0" w:space="0" w:color="auto"/>
            <w:bottom w:val="none" w:sz="0" w:space="0" w:color="auto"/>
            <w:right w:val="none" w:sz="0" w:space="0" w:color="auto"/>
          </w:divBdr>
        </w:div>
        <w:div w:id="740325745">
          <w:marLeft w:val="0"/>
          <w:marRight w:val="0"/>
          <w:marTop w:val="0"/>
          <w:marBottom w:val="210"/>
          <w:divBdr>
            <w:top w:val="none" w:sz="0" w:space="0" w:color="auto"/>
            <w:left w:val="none" w:sz="0" w:space="0" w:color="auto"/>
            <w:bottom w:val="none" w:sz="0" w:space="0" w:color="auto"/>
            <w:right w:val="none" w:sz="0" w:space="0" w:color="auto"/>
          </w:divBdr>
        </w:div>
        <w:div w:id="875696859">
          <w:marLeft w:val="0"/>
          <w:marRight w:val="0"/>
          <w:marTop w:val="0"/>
          <w:marBottom w:val="210"/>
          <w:divBdr>
            <w:top w:val="none" w:sz="0" w:space="0" w:color="auto"/>
            <w:left w:val="none" w:sz="0" w:space="0" w:color="auto"/>
            <w:bottom w:val="none" w:sz="0" w:space="0" w:color="auto"/>
            <w:right w:val="none" w:sz="0" w:space="0" w:color="auto"/>
          </w:divBdr>
        </w:div>
        <w:div w:id="1283419071">
          <w:marLeft w:val="0"/>
          <w:marRight w:val="0"/>
          <w:marTop w:val="0"/>
          <w:marBottom w:val="210"/>
          <w:divBdr>
            <w:top w:val="none" w:sz="0" w:space="0" w:color="auto"/>
            <w:left w:val="none" w:sz="0" w:space="0" w:color="auto"/>
            <w:bottom w:val="none" w:sz="0" w:space="0" w:color="auto"/>
            <w:right w:val="none" w:sz="0" w:space="0" w:color="auto"/>
          </w:divBdr>
        </w:div>
        <w:div w:id="1489204369">
          <w:marLeft w:val="0"/>
          <w:marRight w:val="0"/>
          <w:marTop w:val="0"/>
          <w:marBottom w:val="210"/>
          <w:divBdr>
            <w:top w:val="none" w:sz="0" w:space="0" w:color="auto"/>
            <w:left w:val="none" w:sz="0" w:space="0" w:color="auto"/>
            <w:bottom w:val="none" w:sz="0" w:space="0" w:color="auto"/>
            <w:right w:val="none" w:sz="0" w:space="0" w:color="auto"/>
          </w:divBdr>
        </w:div>
        <w:div w:id="1707559272">
          <w:marLeft w:val="0"/>
          <w:marRight w:val="0"/>
          <w:marTop w:val="0"/>
          <w:marBottom w:val="210"/>
          <w:divBdr>
            <w:top w:val="none" w:sz="0" w:space="0" w:color="auto"/>
            <w:left w:val="none" w:sz="0" w:space="0" w:color="auto"/>
            <w:bottom w:val="none" w:sz="0" w:space="0" w:color="auto"/>
            <w:right w:val="none" w:sz="0" w:space="0" w:color="auto"/>
          </w:divBdr>
        </w:div>
        <w:div w:id="1769084015">
          <w:marLeft w:val="0"/>
          <w:marRight w:val="0"/>
          <w:marTop w:val="0"/>
          <w:marBottom w:val="210"/>
          <w:divBdr>
            <w:top w:val="none" w:sz="0" w:space="0" w:color="auto"/>
            <w:left w:val="none" w:sz="0" w:space="0" w:color="auto"/>
            <w:bottom w:val="none" w:sz="0" w:space="0" w:color="auto"/>
            <w:right w:val="none" w:sz="0" w:space="0" w:color="auto"/>
          </w:divBdr>
        </w:div>
      </w:divsChild>
    </w:div>
    <w:div w:id="1812626830">
      <w:bodyDiv w:val="1"/>
      <w:marLeft w:val="0"/>
      <w:marRight w:val="0"/>
      <w:marTop w:val="0"/>
      <w:marBottom w:val="0"/>
      <w:divBdr>
        <w:top w:val="none" w:sz="0" w:space="0" w:color="auto"/>
        <w:left w:val="none" w:sz="0" w:space="0" w:color="auto"/>
        <w:bottom w:val="none" w:sz="0" w:space="0" w:color="auto"/>
        <w:right w:val="none" w:sz="0" w:space="0" w:color="auto"/>
      </w:divBdr>
    </w:div>
    <w:div w:id="1828083019">
      <w:bodyDiv w:val="1"/>
      <w:marLeft w:val="0"/>
      <w:marRight w:val="0"/>
      <w:marTop w:val="0"/>
      <w:marBottom w:val="0"/>
      <w:divBdr>
        <w:top w:val="none" w:sz="0" w:space="0" w:color="auto"/>
        <w:left w:val="none" w:sz="0" w:space="0" w:color="auto"/>
        <w:bottom w:val="none" w:sz="0" w:space="0" w:color="auto"/>
        <w:right w:val="none" w:sz="0" w:space="0" w:color="auto"/>
      </w:divBdr>
    </w:div>
    <w:div w:id="1836336802">
      <w:bodyDiv w:val="1"/>
      <w:marLeft w:val="0"/>
      <w:marRight w:val="0"/>
      <w:marTop w:val="0"/>
      <w:marBottom w:val="0"/>
      <w:divBdr>
        <w:top w:val="none" w:sz="0" w:space="0" w:color="auto"/>
        <w:left w:val="none" w:sz="0" w:space="0" w:color="auto"/>
        <w:bottom w:val="none" w:sz="0" w:space="0" w:color="auto"/>
        <w:right w:val="none" w:sz="0" w:space="0" w:color="auto"/>
      </w:divBdr>
    </w:div>
    <w:div w:id="1845515176">
      <w:bodyDiv w:val="1"/>
      <w:marLeft w:val="0"/>
      <w:marRight w:val="0"/>
      <w:marTop w:val="0"/>
      <w:marBottom w:val="0"/>
      <w:divBdr>
        <w:top w:val="none" w:sz="0" w:space="0" w:color="auto"/>
        <w:left w:val="none" w:sz="0" w:space="0" w:color="auto"/>
        <w:bottom w:val="none" w:sz="0" w:space="0" w:color="auto"/>
        <w:right w:val="none" w:sz="0" w:space="0" w:color="auto"/>
      </w:divBdr>
    </w:div>
    <w:div w:id="1852717729">
      <w:bodyDiv w:val="1"/>
      <w:marLeft w:val="0"/>
      <w:marRight w:val="0"/>
      <w:marTop w:val="0"/>
      <w:marBottom w:val="0"/>
      <w:divBdr>
        <w:top w:val="none" w:sz="0" w:space="0" w:color="auto"/>
        <w:left w:val="none" w:sz="0" w:space="0" w:color="auto"/>
        <w:bottom w:val="none" w:sz="0" w:space="0" w:color="auto"/>
        <w:right w:val="none" w:sz="0" w:space="0" w:color="auto"/>
      </w:divBdr>
    </w:div>
    <w:div w:id="1876038910">
      <w:bodyDiv w:val="1"/>
      <w:marLeft w:val="0"/>
      <w:marRight w:val="0"/>
      <w:marTop w:val="0"/>
      <w:marBottom w:val="0"/>
      <w:divBdr>
        <w:top w:val="none" w:sz="0" w:space="0" w:color="auto"/>
        <w:left w:val="none" w:sz="0" w:space="0" w:color="auto"/>
        <w:bottom w:val="none" w:sz="0" w:space="0" w:color="auto"/>
        <w:right w:val="none" w:sz="0" w:space="0" w:color="auto"/>
      </w:divBdr>
    </w:div>
    <w:div w:id="1909610532">
      <w:bodyDiv w:val="1"/>
      <w:marLeft w:val="0"/>
      <w:marRight w:val="0"/>
      <w:marTop w:val="0"/>
      <w:marBottom w:val="0"/>
      <w:divBdr>
        <w:top w:val="none" w:sz="0" w:space="0" w:color="auto"/>
        <w:left w:val="none" w:sz="0" w:space="0" w:color="auto"/>
        <w:bottom w:val="none" w:sz="0" w:space="0" w:color="auto"/>
        <w:right w:val="none" w:sz="0" w:space="0" w:color="auto"/>
      </w:divBdr>
      <w:divsChild>
        <w:div w:id="1237667388">
          <w:marLeft w:val="1397"/>
          <w:marRight w:val="0"/>
          <w:marTop w:val="115"/>
          <w:marBottom w:val="0"/>
          <w:divBdr>
            <w:top w:val="none" w:sz="0" w:space="0" w:color="auto"/>
            <w:left w:val="none" w:sz="0" w:space="0" w:color="auto"/>
            <w:bottom w:val="none" w:sz="0" w:space="0" w:color="auto"/>
            <w:right w:val="none" w:sz="0" w:space="0" w:color="auto"/>
          </w:divBdr>
        </w:div>
      </w:divsChild>
    </w:div>
    <w:div w:id="1910071949">
      <w:bodyDiv w:val="1"/>
      <w:marLeft w:val="0"/>
      <w:marRight w:val="0"/>
      <w:marTop w:val="0"/>
      <w:marBottom w:val="0"/>
      <w:divBdr>
        <w:top w:val="none" w:sz="0" w:space="0" w:color="auto"/>
        <w:left w:val="none" w:sz="0" w:space="0" w:color="auto"/>
        <w:bottom w:val="none" w:sz="0" w:space="0" w:color="auto"/>
        <w:right w:val="none" w:sz="0" w:space="0" w:color="auto"/>
      </w:divBdr>
    </w:div>
    <w:div w:id="1916233335">
      <w:bodyDiv w:val="1"/>
      <w:marLeft w:val="0"/>
      <w:marRight w:val="0"/>
      <w:marTop w:val="0"/>
      <w:marBottom w:val="0"/>
      <w:divBdr>
        <w:top w:val="none" w:sz="0" w:space="0" w:color="auto"/>
        <w:left w:val="none" w:sz="0" w:space="0" w:color="auto"/>
        <w:bottom w:val="none" w:sz="0" w:space="0" w:color="auto"/>
        <w:right w:val="none" w:sz="0" w:space="0" w:color="auto"/>
      </w:divBdr>
    </w:div>
    <w:div w:id="1917083747">
      <w:bodyDiv w:val="1"/>
      <w:marLeft w:val="0"/>
      <w:marRight w:val="0"/>
      <w:marTop w:val="0"/>
      <w:marBottom w:val="0"/>
      <w:divBdr>
        <w:top w:val="none" w:sz="0" w:space="0" w:color="auto"/>
        <w:left w:val="none" w:sz="0" w:space="0" w:color="auto"/>
        <w:bottom w:val="none" w:sz="0" w:space="0" w:color="auto"/>
        <w:right w:val="none" w:sz="0" w:space="0" w:color="auto"/>
      </w:divBdr>
    </w:div>
    <w:div w:id="1917812555">
      <w:bodyDiv w:val="1"/>
      <w:marLeft w:val="0"/>
      <w:marRight w:val="0"/>
      <w:marTop w:val="0"/>
      <w:marBottom w:val="0"/>
      <w:divBdr>
        <w:top w:val="none" w:sz="0" w:space="0" w:color="auto"/>
        <w:left w:val="none" w:sz="0" w:space="0" w:color="auto"/>
        <w:bottom w:val="none" w:sz="0" w:space="0" w:color="auto"/>
        <w:right w:val="none" w:sz="0" w:space="0" w:color="auto"/>
      </w:divBdr>
    </w:div>
    <w:div w:id="1924148059">
      <w:bodyDiv w:val="1"/>
      <w:marLeft w:val="0"/>
      <w:marRight w:val="0"/>
      <w:marTop w:val="0"/>
      <w:marBottom w:val="0"/>
      <w:divBdr>
        <w:top w:val="none" w:sz="0" w:space="0" w:color="auto"/>
        <w:left w:val="none" w:sz="0" w:space="0" w:color="auto"/>
        <w:bottom w:val="none" w:sz="0" w:space="0" w:color="auto"/>
        <w:right w:val="none" w:sz="0" w:space="0" w:color="auto"/>
      </w:divBdr>
    </w:div>
    <w:div w:id="1937902443">
      <w:bodyDiv w:val="1"/>
      <w:marLeft w:val="0"/>
      <w:marRight w:val="0"/>
      <w:marTop w:val="0"/>
      <w:marBottom w:val="0"/>
      <w:divBdr>
        <w:top w:val="none" w:sz="0" w:space="0" w:color="auto"/>
        <w:left w:val="none" w:sz="0" w:space="0" w:color="auto"/>
        <w:bottom w:val="none" w:sz="0" w:space="0" w:color="auto"/>
        <w:right w:val="none" w:sz="0" w:space="0" w:color="auto"/>
      </w:divBdr>
    </w:div>
    <w:div w:id="1947426381">
      <w:bodyDiv w:val="1"/>
      <w:marLeft w:val="0"/>
      <w:marRight w:val="0"/>
      <w:marTop w:val="0"/>
      <w:marBottom w:val="0"/>
      <w:divBdr>
        <w:top w:val="none" w:sz="0" w:space="0" w:color="auto"/>
        <w:left w:val="none" w:sz="0" w:space="0" w:color="auto"/>
        <w:bottom w:val="none" w:sz="0" w:space="0" w:color="auto"/>
        <w:right w:val="none" w:sz="0" w:space="0" w:color="auto"/>
      </w:divBdr>
      <w:divsChild>
        <w:div w:id="604732111">
          <w:marLeft w:val="1094"/>
          <w:marRight w:val="0"/>
          <w:marTop w:val="125"/>
          <w:marBottom w:val="0"/>
          <w:divBdr>
            <w:top w:val="none" w:sz="0" w:space="0" w:color="auto"/>
            <w:left w:val="none" w:sz="0" w:space="0" w:color="auto"/>
            <w:bottom w:val="none" w:sz="0" w:space="0" w:color="auto"/>
            <w:right w:val="none" w:sz="0" w:space="0" w:color="auto"/>
          </w:divBdr>
        </w:div>
        <w:div w:id="1374038373">
          <w:marLeft w:val="1094"/>
          <w:marRight w:val="0"/>
          <w:marTop w:val="125"/>
          <w:marBottom w:val="0"/>
          <w:divBdr>
            <w:top w:val="none" w:sz="0" w:space="0" w:color="auto"/>
            <w:left w:val="none" w:sz="0" w:space="0" w:color="auto"/>
            <w:bottom w:val="none" w:sz="0" w:space="0" w:color="auto"/>
            <w:right w:val="none" w:sz="0" w:space="0" w:color="auto"/>
          </w:divBdr>
        </w:div>
      </w:divsChild>
    </w:div>
    <w:div w:id="1947737080">
      <w:bodyDiv w:val="1"/>
      <w:marLeft w:val="0"/>
      <w:marRight w:val="0"/>
      <w:marTop w:val="0"/>
      <w:marBottom w:val="0"/>
      <w:divBdr>
        <w:top w:val="none" w:sz="0" w:space="0" w:color="auto"/>
        <w:left w:val="none" w:sz="0" w:space="0" w:color="auto"/>
        <w:bottom w:val="none" w:sz="0" w:space="0" w:color="auto"/>
        <w:right w:val="none" w:sz="0" w:space="0" w:color="auto"/>
      </w:divBdr>
    </w:div>
    <w:div w:id="1968389685">
      <w:bodyDiv w:val="1"/>
      <w:marLeft w:val="0"/>
      <w:marRight w:val="0"/>
      <w:marTop w:val="0"/>
      <w:marBottom w:val="0"/>
      <w:divBdr>
        <w:top w:val="none" w:sz="0" w:space="0" w:color="auto"/>
        <w:left w:val="none" w:sz="0" w:space="0" w:color="auto"/>
        <w:bottom w:val="none" w:sz="0" w:space="0" w:color="auto"/>
        <w:right w:val="none" w:sz="0" w:space="0" w:color="auto"/>
      </w:divBdr>
    </w:div>
    <w:div w:id="1994991347">
      <w:bodyDiv w:val="1"/>
      <w:marLeft w:val="0"/>
      <w:marRight w:val="0"/>
      <w:marTop w:val="0"/>
      <w:marBottom w:val="0"/>
      <w:divBdr>
        <w:top w:val="none" w:sz="0" w:space="0" w:color="auto"/>
        <w:left w:val="none" w:sz="0" w:space="0" w:color="auto"/>
        <w:bottom w:val="none" w:sz="0" w:space="0" w:color="auto"/>
        <w:right w:val="none" w:sz="0" w:space="0" w:color="auto"/>
      </w:divBdr>
    </w:div>
    <w:div w:id="2008704082">
      <w:bodyDiv w:val="1"/>
      <w:marLeft w:val="0"/>
      <w:marRight w:val="0"/>
      <w:marTop w:val="0"/>
      <w:marBottom w:val="0"/>
      <w:divBdr>
        <w:top w:val="none" w:sz="0" w:space="0" w:color="auto"/>
        <w:left w:val="none" w:sz="0" w:space="0" w:color="auto"/>
        <w:bottom w:val="none" w:sz="0" w:space="0" w:color="auto"/>
        <w:right w:val="none" w:sz="0" w:space="0" w:color="auto"/>
      </w:divBdr>
    </w:div>
    <w:div w:id="2009290086">
      <w:bodyDiv w:val="1"/>
      <w:marLeft w:val="0"/>
      <w:marRight w:val="0"/>
      <w:marTop w:val="0"/>
      <w:marBottom w:val="0"/>
      <w:divBdr>
        <w:top w:val="none" w:sz="0" w:space="0" w:color="auto"/>
        <w:left w:val="none" w:sz="0" w:space="0" w:color="auto"/>
        <w:bottom w:val="none" w:sz="0" w:space="0" w:color="auto"/>
        <w:right w:val="none" w:sz="0" w:space="0" w:color="auto"/>
      </w:divBdr>
    </w:div>
    <w:div w:id="2010674047">
      <w:bodyDiv w:val="1"/>
      <w:marLeft w:val="0"/>
      <w:marRight w:val="0"/>
      <w:marTop w:val="0"/>
      <w:marBottom w:val="0"/>
      <w:divBdr>
        <w:top w:val="none" w:sz="0" w:space="0" w:color="auto"/>
        <w:left w:val="none" w:sz="0" w:space="0" w:color="auto"/>
        <w:bottom w:val="none" w:sz="0" w:space="0" w:color="auto"/>
        <w:right w:val="none" w:sz="0" w:space="0" w:color="auto"/>
      </w:divBdr>
    </w:div>
    <w:div w:id="2024627002">
      <w:bodyDiv w:val="1"/>
      <w:marLeft w:val="0"/>
      <w:marRight w:val="0"/>
      <w:marTop w:val="0"/>
      <w:marBottom w:val="0"/>
      <w:divBdr>
        <w:top w:val="none" w:sz="0" w:space="0" w:color="auto"/>
        <w:left w:val="none" w:sz="0" w:space="0" w:color="auto"/>
        <w:bottom w:val="none" w:sz="0" w:space="0" w:color="auto"/>
        <w:right w:val="none" w:sz="0" w:space="0" w:color="auto"/>
      </w:divBdr>
      <w:divsChild>
        <w:div w:id="690225245">
          <w:marLeft w:val="1094"/>
          <w:marRight w:val="0"/>
          <w:marTop w:val="125"/>
          <w:marBottom w:val="0"/>
          <w:divBdr>
            <w:top w:val="none" w:sz="0" w:space="0" w:color="auto"/>
            <w:left w:val="none" w:sz="0" w:space="0" w:color="auto"/>
            <w:bottom w:val="none" w:sz="0" w:space="0" w:color="auto"/>
            <w:right w:val="none" w:sz="0" w:space="0" w:color="auto"/>
          </w:divBdr>
        </w:div>
        <w:div w:id="1922250532">
          <w:marLeft w:val="1094"/>
          <w:marRight w:val="0"/>
          <w:marTop w:val="125"/>
          <w:marBottom w:val="0"/>
          <w:divBdr>
            <w:top w:val="none" w:sz="0" w:space="0" w:color="auto"/>
            <w:left w:val="none" w:sz="0" w:space="0" w:color="auto"/>
            <w:bottom w:val="none" w:sz="0" w:space="0" w:color="auto"/>
            <w:right w:val="none" w:sz="0" w:space="0" w:color="auto"/>
          </w:divBdr>
        </w:div>
      </w:divsChild>
    </w:div>
    <w:div w:id="2037807706">
      <w:bodyDiv w:val="1"/>
      <w:marLeft w:val="0"/>
      <w:marRight w:val="0"/>
      <w:marTop w:val="0"/>
      <w:marBottom w:val="0"/>
      <w:divBdr>
        <w:top w:val="none" w:sz="0" w:space="0" w:color="auto"/>
        <w:left w:val="none" w:sz="0" w:space="0" w:color="auto"/>
        <w:bottom w:val="none" w:sz="0" w:space="0" w:color="auto"/>
        <w:right w:val="none" w:sz="0" w:space="0" w:color="auto"/>
      </w:divBdr>
    </w:div>
    <w:div w:id="2068990613">
      <w:bodyDiv w:val="1"/>
      <w:marLeft w:val="0"/>
      <w:marRight w:val="0"/>
      <w:marTop w:val="0"/>
      <w:marBottom w:val="0"/>
      <w:divBdr>
        <w:top w:val="none" w:sz="0" w:space="0" w:color="auto"/>
        <w:left w:val="none" w:sz="0" w:space="0" w:color="auto"/>
        <w:bottom w:val="none" w:sz="0" w:space="0" w:color="auto"/>
        <w:right w:val="none" w:sz="0" w:space="0" w:color="auto"/>
      </w:divBdr>
    </w:div>
    <w:div w:id="2076514647">
      <w:bodyDiv w:val="1"/>
      <w:marLeft w:val="0"/>
      <w:marRight w:val="0"/>
      <w:marTop w:val="0"/>
      <w:marBottom w:val="0"/>
      <w:divBdr>
        <w:top w:val="none" w:sz="0" w:space="0" w:color="auto"/>
        <w:left w:val="none" w:sz="0" w:space="0" w:color="auto"/>
        <w:bottom w:val="none" w:sz="0" w:space="0" w:color="auto"/>
        <w:right w:val="none" w:sz="0" w:space="0" w:color="auto"/>
      </w:divBdr>
    </w:div>
    <w:div w:id="213956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eader" Target="header4.xml"/><Relationship Id="rId26" Type="http://schemas.openxmlformats.org/officeDocument/2006/relationships/header" Target="header6.xml"/><Relationship Id="rId39" Type="http://schemas.openxmlformats.org/officeDocument/2006/relationships/header" Target="header10.xml"/><Relationship Id="rId21" Type="http://schemas.openxmlformats.org/officeDocument/2006/relationships/image" Target="media/image5.jpg"/><Relationship Id="rId34" Type="http://schemas.openxmlformats.org/officeDocument/2006/relationships/chart" Target="charts/chart4.xm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oleObject" Target="embeddings/oleObject3.bin"/><Relationship Id="rId29" Type="http://schemas.openxmlformats.org/officeDocument/2006/relationships/chart" Target="charts/chart2.xml"/><Relationship Id="rId41"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image" Target="media/image7.PNG"/><Relationship Id="rId32" Type="http://schemas.openxmlformats.org/officeDocument/2006/relationships/image" Target="media/image12.png"/><Relationship Id="rId37" Type="http://schemas.openxmlformats.org/officeDocument/2006/relationships/header" Target="header8.xml"/><Relationship Id="rId40"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header" Target="header7.xml"/><Relationship Id="rId10" Type="http://schemas.openxmlformats.org/officeDocument/2006/relationships/oleObject" Target="embeddings/oleObject1.bin"/><Relationship Id="rId19" Type="http://schemas.openxmlformats.org/officeDocument/2006/relationships/image" Target="media/image4.emf"/><Relationship Id="rId31"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image" Target="media/image8.png"/><Relationship Id="rId30" Type="http://schemas.openxmlformats.org/officeDocument/2006/relationships/image" Target="media/image10.png"/><Relationship Id="rId35" Type="http://schemas.openxmlformats.org/officeDocument/2006/relationships/chart" Target="charts/chart5.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oleObject" Target="embeddings/oleObject2.bin"/><Relationship Id="rId17" Type="http://schemas.openxmlformats.org/officeDocument/2006/relationships/header" Target="header3.xml"/><Relationship Id="rId25" Type="http://schemas.openxmlformats.org/officeDocument/2006/relationships/chart" Target="charts/chart1.xml"/><Relationship Id="rId33" Type="http://schemas.openxmlformats.org/officeDocument/2006/relationships/chart" Target="charts/chart3.xml"/><Relationship Id="rId38" Type="http://schemas.openxmlformats.org/officeDocument/2006/relationships/header" Target="header9.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Word_embedding" TargetMode="External"/><Relationship Id="rId13" Type="http://schemas.openxmlformats.org/officeDocument/2006/relationships/hyperlink" Target="https://en.wikipedia.org/wiki/T-distributed_stochastic_neighbor_embedding" TargetMode="External"/><Relationship Id="rId3" Type="http://schemas.openxmlformats.org/officeDocument/2006/relationships/hyperlink" Target="https://en.wikipedia.org/wiki/Freebase" TargetMode="External"/><Relationship Id="rId7" Type="http://schemas.openxmlformats.org/officeDocument/2006/relationships/hyperlink" Target="https://en.wikipedia.org/wiki/Bag-of-words_model" TargetMode="External"/><Relationship Id="rId12" Type="http://schemas.openxmlformats.org/officeDocument/2006/relationships/hyperlink" Target="http://www.ltp-cloud.com/" TargetMode="External"/><Relationship Id="rId2" Type="http://schemas.openxmlformats.org/officeDocument/2006/relationships/hyperlink" Target="https://en.wikipedia.org/wiki/DNN" TargetMode="External"/><Relationship Id="rId1" Type="http://schemas.openxmlformats.org/officeDocument/2006/relationships/hyperlink" Target="https://en.wikipedia.org/wiki/Word_embedding" TargetMode="External"/><Relationship Id="rId6" Type="http://schemas.openxmlformats.org/officeDocument/2006/relationships/hyperlink" Target="https://en.wikipedia.org/wiki/One-hot" TargetMode="External"/><Relationship Id="rId11" Type="http://schemas.openxmlformats.org/officeDocument/2006/relationships/hyperlink" Target="https://dumps.wikimedia.org/enwiki/latest/enwiki-latest-pages-articles.xml.bz2" TargetMode="External"/><Relationship Id="rId5" Type="http://schemas.openxmlformats.org/officeDocument/2006/relationships/hyperlink" Target="https://en.wikipedia.org/wiki/String_kernel" TargetMode="External"/><Relationship Id="rId10" Type="http://schemas.openxmlformats.org/officeDocument/2006/relationships/hyperlink" Target="https://en.wikipedia.org/wiki/Convolutional_neural_network" TargetMode="External"/><Relationship Id="rId4" Type="http://schemas.openxmlformats.org/officeDocument/2006/relationships/hyperlink" Target="https://en.wikipedia.org/wiki/Co-training" TargetMode="External"/><Relationship Id="rId9" Type="http://schemas.openxmlformats.org/officeDocument/2006/relationships/hyperlink" Target="https://code.google.com/p/word2ve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Doc\Research\Thesis&#30805;&#22763;&#23398;&#20301;&#35770;&#25991;\&#30805;&#22763;&#35770;&#25991;&#27169;&#26495;yxl.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mrpod2g\Desktop\&#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rpod2g\Desktop\&#26032;&#24314;%20Microsoft%20Excel%20&#24037;&#20316;&#349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___2.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___3.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226029322092314"/>
          <c:y val="0.14617095193197938"/>
          <c:w val="0.73538280442217452"/>
          <c:h val="0.70132966388910123"/>
        </c:manualLayout>
      </c:layout>
      <c:lineChart>
        <c:grouping val="standard"/>
        <c:varyColors val="0"/>
        <c:ser>
          <c:idx val="0"/>
          <c:order val="0"/>
          <c:tx>
            <c:v>词向量加权</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val>
            <c:numRef>
              <c:f>Sheet1!$A$1:$A$9</c:f>
              <c:numCache>
                <c:formatCode>General</c:formatCode>
                <c:ptCount val="9"/>
                <c:pt idx="0">
                  <c:v>0.63900000000000001</c:v>
                </c:pt>
                <c:pt idx="1">
                  <c:v>0.71199999999999997</c:v>
                </c:pt>
                <c:pt idx="2">
                  <c:v>0.73799999999999999</c:v>
                </c:pt>
                <c:pt idx="3">
                  <c:v>0.70099999999999996</c:v>
                </c:pt>
                <c:pt idx="4">
                  <c:v>0.71099999999999997</c:v>
                </c:pt>
                <c:pt idx="5">
                  <c:v>0.65900000000000003</c:v>
                </c:pt>
                <c:pt idx="6">
                  <c:v>0.67200000000000004</c:v>
                </c:pt>
                <c:pt idx="7">
                  <c:v>0.70599999999999996</c:v>
                </c:pt>
                <c:pt idx="8">
                  <c:v>0.74099999999999999</c:v>
                </c:pt>
              </c:numCache>
            </c:numRef>
          </c:val>
          <c:smooth val="0"/>
          <c:extLst xmlns:c16r2="http://schemas.microsoft.com/office/drawing/2015/06/chart">
            <c:ext xmlns:c16="http://schemas.microsoft.com/office/drawing/2014/chart" uri="{C3380CC4-5D6E-409C-BE32-E72D297353CC}">
              <c16:uniqueId val="{00000000-6073-400F-A4B4-019C3DE43BEA}"/>
            </c:ext>
          </c:extLst>
        </c:ser>
        <c:ser>
          <c:idx val="1"/>
          <c:order val="1"/>
          <c:tx>
            <c:v>CNN</c:v>
          </c:tx>
          <c:spPr>
            <a:ln w="22225" cap="rnd">
              <a:solidFill>
                <a:schemeClr val="accent2"/>
              </a:solidFill>
              <a:round/>
            </a:ln>
            <a:effectLst/>
          </c:spPr>
          <c:marker>
            <c:symbol val="square"/>
            <c:size val="6"/>
            <c:spPr>
              <a:solidFill>
                <a:schemeClr val="accent2"/>
              </a:solidFill>
              <a:ln w="9525">
                <a:solidFill>
                  <a:schemeClr val="accent2"/>
                </a:solidFill>
                <a:round/>
              </a:ln>
              <a:effectLst/>
            </c:spPr>
          </c:marker>
          <c:val>
            <c:numRef>
              <c:f>Sheet1!$B$1:$B$9</c:f>
              <c:numCache>
                <c:formatCode>General</c:formatCode>
                <c:ptCount val="9"/>
                <c:pt idx="0">
                  <c:v>0.68899999999999995</c:v>
                </c:pt>
                <c:pt idx="1">
                  <c:v>0.81200000000000006</c:v>
                </c:pt>
                <c:pt idx="2">
                  <c:v>0.83799999999999997</c:v>
                </c:pt>
                <c:pt idx="3">
                  <c:v>0.80100000000000005</c:v>
                </c:pt>
                <c:pt idx="4">
                  <c:v>0.81100000000000005</c:v>
                </c:pt>
                <c:pt idx="5">
                  <c:v>0.80700000000000005</c:v>
                </c:pt>
                <c:pt idx="6">
                  <c:v>0.82599999999999996</c:v>
                </c:pt>
                <c:pt idx="7">
                  <c:v>0.76</c:v>
                </c:pt>
                <c:pt idx="8">
                  <c:v>0.79300000000000004</c:v>
                </c:pt>
              </c:numCache>
            </c:numRef>
          </c:val>
          <c:smooth val="0"/>
          <c:extLst xmlns:c16r2="http://schemas.microsoft.com/office/drawing/2015/06/chart">
            <c:ext xmlns:c16="http://schemas.microsoft.com/office/drawing/2014/chart" uri="{C3380CC4-5D6E-409C-BE32-E72D297353CC}">
              <c16:uniqueId val="{00000001-6073-400F-A4B4-019C3DE43BEA}"/>
            </c:ext>
          </c:extLst>
        </c:ser>
        <c:dLbls>
          <c:showLegendKey val="0"/>
          <c:showVal val="0"/>
          <c:showCatName val="0"/>
          <c:showSerName val="0"/>
          <c:showPercent val="0"/>
          <c:showBubbleSize val="0"/>
        </c:dLbls>
        <c:marker val="1"/>
        <c:smooth val="0"/>
        <c:axId val="-1756516096"/>
        <c:axId val="-1756520448"/>
      </c:lineChart>
      <c:catAx>
        <c:axId val="-17565160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关系类别</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1756520448"/>
        <c:crosses val="autoZero"/>
        <c:auto val="1"/>
        <c:lblAlgn val="ctr"/>
        <c:lblOffset val="100"/>
        <c:noMultiLvlLbl val="0"/>
      </c:catAx>
      <c:valAx>
        <c:axId val="-1756520448"/>
        <c:scaling>
          <c:orientation val="minMax"/>
          <c:min val="0.5"/>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a:t>F</a:t>
                </a:r>
                <a:r>
                  <a:rPr lang="zh-CN" altLang="en-US"/>
                  <a:t>值</a:t>
                </a:r>
              </a:p>
            </c:rich>
          </c:tx>
          <c:layout>
            <c:manualLayout>
              <c:xMode val="edge"/>
              <c:yMode val="edge"/>
              <c:x val="4.2397306397306392E-2"/>
              <c:y val="0.45555198804032992"/>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5651609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spPr>
            <a:ln w="28575" cap="rnd">
              <a:solidFill>
                <a:schemeClr val="accent2"/>
              </a:solidFill>
              <a:round/>
            </a:ln>
            <a:effectLst/>
          </c:spPr>
          <c:marker>
            <c:symbol val="none"/>
          </c:marker>
          <c:cat>
            <c:numRef>
              <c:f>Sheet1!$A$1:$A$19</c:f>
              <c:numCache>
                <c:formatCode>General</c:formatCode>
                <c:ptCount val="19"/>
                <c:pt idx="0">
                  <c:v>1</c:v>
                </c:pt>
                <c:pt idx="1">
                  <c:v>19</c:v>
                </c:pt>
                <c:pt idx="2">
                  <c:v>37</c:v>
                </c:pt>
                <c:pt idx="3">
                  <c:v>55</c:v>
                </c:pt>
                <c:pt idx="4">
                  <c:v>73</c:v>
                </c:pt>
                <c:pt idx="5">
                  <c:v>91</c:v>
                </c:pt>
                <c:pt idx="6">
                  <c:v>109</c:v>
                </c:pt>
                <c:pt idx="7">
                  <c:v>127</c:v>
                </c:pt>
                <c:pt idx="8">
                  <c:v>140</c:v>
                </c:pt>
                <c:pt idx="9">
                  <c:v>145</c:v>
                </c:pt>
                <c:pt idx="10">
                  <c:v>163</c:v>
                </c:pt>
                <c:pt idx="11">
                  <c:v>170</c:v>
                </c:pt>
                <c:pt idx="12">
                  <c:v>181</c:v>
                </c:pt>
                <c:pt idx="13">
                  <c:v>199</c:v>
                </c:pt>
                <c:pt idx="14">
                  <c:v>217</c:v>
                </c:pt>
                <c:pt idx="15">
                  <c:v>220</c:v>
                </c:pt>
                <c:pt idx="16">
                  <c:v>235</c:v>
                </c:pt>
                <c:pt idx="17">
                  <c:v>253</c:v>
                </c:pt>
                <c:pt idx="18">
                  <c:v>260</c:v>
                </c:pt>
              </c:numCache>
            </c:numRef>
          </c:cat>
          <c:val>
            <c:numRef>
              <c:f>Sheet1!$B$1:$B$19</c:f>
              <c:numCache>
                <c:formatCode>General</c:formatCode>
                <c:ptCount val="19"/>
                <c:pt idx="0">
                  <c:v>40</c:v>
                </c:pt>
                <c:pt idx="1">
                  <c:v>0</c:v>
                </c:pt>
                <c:pt idx="2">
                  <c:v>0</c:v>
                </c:pt>
                <c:pt idx="3">
                  <c:v>20</c:v>
                </c:pt>
                <c:pt idx="4">
                  <c:v>0</c:v>
                </c:pt>
                <c:pt idx="5">
                  <c:v>60</c:v>
                </c:pt>
                <c:pt idx="6">
                  <c:v>0</c:v>
                </c:pt>
                <c:pt idx="7">
                  <c:v>20</c:v>
                </c:pt>
                <c:pt idx="8">
                  <c:v>0</c:v>
                </c:pt>
                <c:pt idx="9">
                  <c:v>700</c:v>
                </c:pt>
                <c:pt idx="10">
                  <c:v>100</c:v>
                </c:pt>
                <c:pt idx="11">
                  <c:v>120</c:v>
                </c:pt>
                <c:pt idx="12">
                  <c:v>0</c:v>
                </c:pt>
                <c:pt idx="13">
                  <c:v>0</c:v>
                </c:pt>
                <c:pt idx="14">
                  <c:v>0</c:v>
                </c:pt>
                <c:pt idx="15">
                  <c:v>50</c:v>
                </c:pt>
                <c:pt idx="16">
                  <c:v>0</c:v>
                </c:pt>
                <c:pt idx="17">
                  <c:v>51</c:v>
                </c:pt>
                <c:pt idx="18">
                  <c:v>0</c:v>
                </c:pt>
              </c:numCache>
            </c:numRef>
          </c:val>
          <c:smooth val="0"/>
          <c:extLst xmlns:c16r2="http://schemas.microsoft.com/office/drawing/2015/06/chart">
            <c:ext xmlns:c16="http://schemas.microsoft.com/office/drawing/2014/chart" uri="{C3380CC4-5D6E-409C-BE32-E72D297353CC}">
              <c16:uniqueId val="{00000000-20EF-45E2-B0F7-161C18DD0D4A}"/>
            </c:ext>
          </c:extLst>
        </c:ser>
        <c:dLbls>
          <c:showLegendKey val="0"/>
          <c:showVal val="0"/>
          <c:showCatName val="0"/>
          <c:showSerName val="0"/>
          <c:showPercent val="0"/>
          <c:showBubbleSize val="0"/>
        </c:dLbls>
        <c:smooth val="0"/>
        <c:axId val="-1756526976"/>
        <c:axId val="-1756523712"/>
      </c:lineChart>
      <c:catAx>
        <c:axId val="-1756526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56523712"/>
        <c:crosses val="autoZero"/>
        <c:auto val="1"/>
        <c:lblAlgn val="ctr"/>
        <c:lblOffset val="100"/>
        <c:noMultiLvlLbl val="0"/>
      </c:catAx>
      <c:valAx>
        <c:axId val="-1756523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565269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355421243790009"/>
          <c:y val="5.0656284838838599E-2"/>
          <c:w val="0.82646551661642054"/>
          <c:h val="0.80244178627270879"/>
        </c:manualLayout>
      </c:layout>
      <c:lineChart>
        <c:grouping val="standard"/>
        <c:varyColors val="0"/>
        <c:ser>
          <c:idx val="0"/>
          <c:order val="0"/>
          <c:tx>
            <c:strRef>
              <c:f>Sheet1!$B$1</c:f>
              <c:strCache>
                <c:ptCount val="1"/>
                <c:pt idx="0">
                  <c:v>窗口（h）大小</c:v>
                </c:pt>
              </c:strCache>
            </c:strRef>
          </c:tx>
          <c:spPr>
            <a:ln w="28575" cap="rnd">
              <a:solidFill>
                <a:schemeClr val="accent1"/>
              </a:solidFill>
              <a:round/>
            </a:ln>
            <a:effectLst/>
          </c:spPr>
          <c:marker>
            <c:symbol val="none"/>
          </c:marker>
          <c:cat>
            <c:numRef>
              <c:f>Sheet1!$A$2:$A$8</c:f>
              <c:numCache>
                <c:formatCode>General</c:formatCode>
                <c:ptCount val="7"/>
                <c:pt idx="0">
                  <c:v>1</c:v>
                </c:pt>
                <c:pt idx="1">
                  <c:v>2</c:v>
                </c:pt>
                <c:pt idx="2">
                  <c:v>3</c:v>
                </c:pt>
                <c:pt idx="3">
                  <c:v>4</c:v>
                </c:pt>
                <c:pt idx="4">
                  <c:v>5</c:v>
                </c:pt>
                <c:pt idx="5">
                  <c:v>6</c:v>
                </c:pt>
                <c:pt idx="6">
                  <c:v>7</c:v>
                </c:pt>
              </c:numCache>
            </c:numRef>
          </c:cat>
          <c:val>
            <c:numRef>
              <c:f>Sheet1!$B$2:$B$8</c:f>
              <c:numCache>
                <c:formatCode>General</c:formatCode>
                <c:ptCount val="7"/>
                <c:pt idx="0">
                  <c:v>72</c:v>
                </c:pt>
                <c:pt idx="1">
                  <c:v>72.400000000000006</c:v>
                </c:pt>
                <c:pt idx="2">
                  <c:v>77</c:v>
                </c:pt>
                <c:pt idx="3">
                  <c:v>74</c:v>
                </c:pt>
                <c:pt idx="4">
                  <c:v>73</c:v>
                </c:pt>
                <c:pt idx="5">
                  <c:v>72</c:v>
                </c:pt>
                <c:pt idx="6">
                  <c:v>69</c:v>
                </c:pt>
              </c:numCache>
            </c:numRef>
          </c:val>
          <c:smooth val="0"/>
          <c:extLst xmlns:c16r2="http://schemas.microsoft.com/office/drawing/2015/06/chart">
            <c:ext xmlns:c16="http://schemas.microsoft.com/office/drawing/2014/chart" uri="{C3380CC4-5D6E-409C-BE32-E72D297353CC}">
              <c16:uniqueId val="{00000000-703E-48E2-84B7-374CD1911D98}"/>
            </c:ext>
          </c:extLst>
        </c:ser>
        <c:dLbls>
          <c:showLegendKey val="0"/>
          <c:showVal val="0"/>
          <c:showCatName val="0"/>
          <c:showSerName val="0"/>
          <c:showPercent val="0"/>
          <c:showBubbleSize val="0"/>
        </c:dLbls>
        <c:smooth val="0"/>
        <c:axId val="-1756519904"/>
        <c:axId val="-1756519360"/>
      </c:lineChart>
      <c:catAx>
        <c:axId val="-17565199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窗口大小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56519360"/>
        <c:crosses val="autoZero"/>
        <c:auto val="1"/>
        <c:lblAlgn val="ctr"/>
        <c:lblOffset val="100"/>
        <c:noMultiLvlLbl val="0"/>
      </c:catAx>
      <c:valAx>
        <c:axId val="-1756519360"/>
        <c:scaling>
          <c:orientation val="minMax"/>
          <c:min val="6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F</a:t>
                </a:r>
                <a:r>
                  <a:rPr lang="zh-CN" altLang="en-US"/>
                  <a:t>值</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565199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355421243790009"/>
          <c:y val="5.0656284838838599E-2"/>
          <c:w val="0.82646551661642054"/>
          <c:h val="0.80244178627270879"/>
        </c:manualLayout>
      </c:layout>
      <c:lineChart>
        <c:grouping val="standard"/>
        <c:varyColors val="0"/>
        <c:ser>
          <c:idx val="0"/>
          <c:order val="0"/>
          <c:tx>
            <c:strRef>
              <c:f>Sheet1!$B$1</c:f>
              <c:strCache>
                <c:ptCount val="1"/>
                <c:pt idx="0">
                  <c:v>窗口（h）大小</c:v>
                </c:pt>
              </c:strCache>
            </c:strRef>
          </c:tx>
          <c:spPr>
            <a:ln w="28575" cap="rnd">
              <a:solidFill>
                <a:schemeClr val="accent1"/>
              </a:solidFill>
              <a:round/>
            </a:ln>
            <a:effectLst/>
          </c:spPr>
          <c:marker>
            <c:symbol val="none"/>
          </c:marker>
          <c:cat>
            <c:numRef>
              <c:f>Sheet1!$A$2:$A$8</c:f>
              <c:numCache>
                <c:formatCode>General</c:formatCode>
                <c:ptCount val="7"/>
                <c:pt idx="0">
                  <c:v>100</c:v>
                </c:pt>
                <c:pt idx="1">
                  <c:v>200</c:v>
                </c:pt>
                <c:pt idx="2">
                  <c:v>300</c:v>
                </c:pt>
                <c:pt idx="3">
                  <c:v>400</c:v>
                </c:pt>
                <c:pt idx="4">
                  <c:v>500</c:v>
                </c:pt>
                <c:pt idx="5">
                  <c:v>600</c:v>
                </c:pt>
                <c:pt idx="6">
                  <c:v>700</c:v>
                </c:pt>
              </c:numCache>
            </c:numRef>
          </c:cat>
          <c:val>
            <c:numRef>
              <c:f>Sheet1!$B$2:$B$8</c:f>
              <c:numCache>
                <c:formatCode>General</c:formatCode>
                <c:ptCount val="7"/>
                <c:pt idx="0">
                  <c:v>74</c:v>
                </c:pt>
                <c:pt idx="1">
                  <c:v>76</c:v>
                </c:pt>
                <c:pt idx="2">
                  <c:v>75</c:v>
                </c:pt>
                <c:pt idx="3">
                  <c:v>74.599999999999994</c:v>
                </c:pt>
                <c:pt idx="4">
                  <c:v>74.3</c:v>
                </c:pt>
                <c:pt idx="5">
                  <c:v>74.2</c:v>
                </c:pt>
                <c:pt idx="6">
                  <c:v>73.8</c:v>
                </c:pt>
              </c:numCache>
            </c:numRef>
          </c:val>
          <c:smooth val="0"/>
          <c:extLst xmlns:c16r2="http://schemas.microsoft.com/office/drawing/2015/06/chart">
            <c:ext xmlns:c16="http://schemas.microsoft.com/office/drawing/2014/chart" uri="{C3380CC4-5D6E-409C-BE32-E72D297353CC}">
              <c16:uniqueId val="{00000000-D9E5-42DD-945A-5E6B6B5F4D48}"/>
            </c:ext>
          </c:extLst>
        </c:ser>
        <c:dLbls>
          <c:showLegendKey val="0"/>
          <c:showVal val="0"/>
          <c:showCatName val="0"/>
          <c:showSerName val="0"/>
          <c:showPercent val="0"/>
          <c:showBubbleSize val="0"/>
        </c:dLbls>
        <c:smooth val="0"/>
        <c:axId val="-1756514464"/>
        <c:axId val="-1756518272"/>
      </c:lineChart>
      <c:catAx>
        <c:axId val="-1756514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隐藏层</a:t>
                </a:r>
                <a:r>
                  <a:rPr lang="en-US" altLang="zh-CN"/>
                  <a:t>1</a:t>
                </a:r>
                <a:r>
                  <a:rPr lang="zh-CN" altLang="en-US"/>
                  <a:t>的大小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56518272"/>
        <c:crosses val="autoZero"/>
        <c:auto val="1"/>
        <c:lblAlgn val="ctr"/>
        <c:lblOffset val="100"/>
        <c:noMultiLvlLbl val="0"/>
      </c:catAx>
      <c:valAx>
        <c:axId val="-1756518272"/>
        <c:scaling>
          <c:orientation val="minMax"/>
          <c:min val="7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F</a:t>
                </a:r>
                <a:r>
                  <a:rPr lang="zh-CN" altLang="en-US"/>
                  <a:t>值</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565144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355421243790009"/>
          <c:y val="5.0656284838838599E-2"/>
          <c:w val="0.82646551661642054"/>
          <c:h val="0.80244178627270879"/>
        </c:manualLayout>
      </c:layout>
      <c:lineChart>
        <c:grouping val="standard"/>
        <c:varyColors val="0"/>
        <c:ser>
          <c:idx val="0"/>
          <c:order val="0"/>
          <c:tx>
            <c:strRef>
              <c:f>Sheet1!$B$1</c:f>
              <c:strCache>
                <c:ptCount val="1"/>
                <c:pt idx="0">
                  <c:v>窗口（h）大小</c:v>
                </c:pt>
              </c:strCache>
            </c:strRef>
          </c:tx>
          <c:spPr>
            <a:ln w="28575" cap="rnd">
              <a:solidFill>
                <a:schemeClr val="accent1"/>
              </a:solidFill>
              <a:round/>
            </a:ln>
            <a:effectLst/>
          </c:spPr>
          <c:marker>
            <c:symbol val="none"/>
          </c:marker>
          <c:cat>
            <c:numRef>
              <c:f>Sheet1!$A$2:$A$9</c:f>
              <c:numCache>
                <c:formatCode>General</c:formatCode>
                <c:ptCount val="8"/>
                <c:pt idx="0">
                  <c:v>90</c:v>
                </c:pt>
                <c:pt idx="1">
                  <c:v>100</c:v>
                </c:pt>
                <c:pt idx="2">
                  <c:v>200</c:v>
                </c:pt>
                <c:pt idx="3">
                  <c:v>300</c:v>
                </c:pt>
                <c:pt idx="4">
                  <c:v>400</c:v>
                </c:pt>
                <c:pt idx="5">
                  <c:v>500</c:v>
                </c:pt>
                <c:pt idx="6">
                  <c:v>600</c:v>
                </c:pt>
                <c:pt idx="7">
                  <c:v>700</c:v>
                </c:pt>
              </c:numCache>
            </c:numRef>
          </c:cat>
          <c:val>
            <c:numRef>
              <c:f>Sheet1!$B$2:$B$9</c:f>
              <c:numCache>
                <c:formatCode>General</c:formatCode>
                <c:ptCount val="8"/>
                <c:pt idx="0">
                  <c:v>74.5</c:v>
                </c:pt>
                <c:pt idx="1">
                  <c:v>76</c:v>
                </c:pt>
                <c:pt idx="2">
                  <c:v>75</c:v>
                </c:pt>
                <c:pt idx="3">
                  <c:v>74.599999999999994</c:v>
                </c:pt>
                <c:pt idx="4">
                  <c:v>74.599999999999994</c:v>
                </c:pt>
                <c:pt idx="5">
                  <c:v>74.3</c:v>
                </c:pt>
                <c:pt idx="6">
                  <c:v>74</c:v>
                </c:pt>
                <c:pt idx="7">
                  <c:v>73.8</c:v>
                </c:pt>
              </c:numCache>
            </c:numRef>
          </c:val>
          <c:smooth val="0"/>
          <c:extLst xmlns:c16r2="http://schemas.microsoft.com/office/drawing/2015/06/chart">
            <c:ext xmlns:c16="http://schemas.microsoft.com/office/drawing/2014/chart" uri="{C3380CC4-5D6E-409C-BE32-E72D297353CC}">
              <c16:uniqueId val="{00000000-0F1F-4705-A510-7F9C9F7C6E0B}"/>
            </c:ext>
          </c:extLst>
        </c:ser>
        <c:dLbls>
          <c:showLegendKey val="0"/>
          <c:showVal val="0"/>
          <c:showCatName val="0"/>
          <c:showSerName val="0"/>
          <c:showPercent val="0"/>
          <c:showBubbleSize val="0"/>
        </c:dLbls>
        <c:smooth val="0"/>
        <c:axId val="-1751084368"/>
        <c:axId val="-1751085456"/>
      </c:lineChart>
      <c:catAx>
        <c:axId val="-1751084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隐藏层</a:t>
                </a:r>
                <a:r>
                  <a:rPr lang="en-US" altLang="zh-CN"/>
                  <a:t>2</a:t>
                </a:r>
                <a:r>
                  <a:rPr lang="zh-CN" altLang="en-US"/>
                  <a:t>的大小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51085456"/>
        <c:crosses val="autoZero"/>
        <c:auto val="1"/>
        <c:lblAlgn val="ctr"/>
        <c:lblOffset val="100"/>
        <c:noMultiLvlLbl val="0"/>
      </c:catAx>
      <c:valAx>
        <c:axId val="-1751085456"/>
        <c:scaling>
          <c:orientation val="minMax"/>
          <c:min val="7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F</a:t>
                </a:r>
                <a:r>
                  <a:rPr lang="zh-CN" altLang="en-US"/>
                  <a:t>值</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510843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EE3D9-76C7-4603-BBB2-C38B9FCB6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硕士论文模板yxl</Template>
  <TotalTime>793</TotalTime>
  <Pages>1</Pages>
  <Words>24954</Words>
  <Characters>38181</Characters>
  <Application>Microsoft Office Word</Application>
  <DocSecurity>0</DocSecurity>
  <Lines>1363</Lines>
  <Paragraphs>1107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 Wang</dc:creator>
  <cp:keywords/>
  <dc:description/>
  <cp:lastModifiedBy>Wang Qiang</cp:lastModifiedBy>
  <cp:revision>336</cp:revision>
  <cp:lastPrinted>2017-05-02T07:14:00Z</cp:lastPrinted>
  <dcterms:created xsi:type="dcterms:W3CDTF">2017-05-10T06:44:00Z</dcterms:created>
  <dcterms:modified xsi:type="dcterms:W3CDTF">2017-05-14T11:13:00Z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WinEqns">
    <vt:bool>true</vt:bool>
  </property>
</Properties>
</file>